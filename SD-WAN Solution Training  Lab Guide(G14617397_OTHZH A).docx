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E9C230" w14:textId="77777777" w:rsidR="00F31E51" w:rsidRPr="00810FD2" w:rsidRDefault="00F31E51" w:rsidP="00F31E51">
      <w:pPr>
        <w:ind w:left="0"/>
        <w:rPr>
          <w:rFonts w:ascii="Huawei Sans" w:hAnsi="Huawei Sans"/>
        </w:rPr>
      </w:pPr>
    </w:p>
    <w:p w14:paraId="02CB9E28" w14:textId="77777777" w:rsidR="00F31E51" w:rsidRDefault="00F31E51" w:rsidP="00F31E51">
      <w:pPr>
        <w:pStyle w:val="cover--"/>
        <w:rPr>
          <w:rFonts w:ascii="Huawei Sans" w:eastAsia="方正兰亭黑简体" w:hAnsi="Huawei Sans"/>
        </w:rPr>
      </w:pPr>
      <w:r w:rsidRPr="00810FD2">
        <w:rPr>
          <w:rFonts w:ascii="Huawei Sans" w:hAnsi="Huawei Sans"/>
          <w:noProof/>
        </w:rPr>
        <mc:AlternateContent>
          <mc:Choice Requires="wps">
            <w:drawing>
              <wp:anchor distT="0" distB="0" distL="114300" distR="114300" simplePos="0" relativeHeight="251659264" behindDoc="0" locked="0" layoutInCell="1" allowOverlap="1" wp14:anchorId="65427FAD" wp14:editId="4B4E3D5F">
                <wp:simplePos x="0" y="0"/>
                <wp:positionH relativeFrom="column">
                  <wp:posOffset>-285115</wp:posOffset>
                </wp:positionH>
                <wp:positionV relativeFrom="paragraph">
                  <wp:posOffset>339431</wp:posOffset>
                </wp:positionV>
                <wp:extent cx="5320959" cy="1372818"/>
                <wp:effectExtent l="19050" t="704850" r="32385" b="704215"/>
                <wp:wrapNone/>
                <wp:docPr id="2" name="文本框 2"/>
                <wp:cNvGraphicFramePr/>
                <a:graphic xmlns:a="http://schemas.openxmlformats.org/drawingml/2006/main">
                  <a:graphicData uri="http://schemas.microsoft.com/office/word/2010/wordprocessingShape">
                    <wps:wsp>
                      <wps:cNvSpPr txBox="1"/>
                      <wps:spPr>
                        <a:xfrm rot="20592060">
                          <a:off x="0" y="0"/>
                          <a:ext cx="5320959" cy="1372818"/>
                        </a:xfrm>
                        <a:prstGeom prst="rect">
                          <a:avLst/>
                        </a:prstGeom>
                        <a:noFill/>
                        <a:ln w="6350">
                          <a:noFill/>
                        </a:ln>
                      </wps:spPr>
                      <wps:txbx>
                        <w:txbxContent>
                          <w:p w14:paraId="18E6F3D1" w14:textId="77777777" w:rsidR="000A4A2C" w:rsidRPr="00810FD2" w:rsidRDefault="000A4A2C" w:rsidP="00F31E51">
                            <w:pPr>
                              <w:ind w:left="0"/>
                              <w:rPr>
                                <w:rFonts w:ascii="Huawei Sans" w:hAnsi="Huawei Sans"/>
                                <w:color w:val="BFBFBF" w:themeColor="background1" w:themeShade="BF"/>
                                <w:sz w:val="72"/>
                              </w:rPr>
                            </w:pPr>
                            <w:r w:rsidRPr="00B13DD2">
                              <w:rPr>
                                <w:rFonts w:ascii="Huawei Sans" w:hAnsi="Huawei Sans" w:hint="eastAsia"/>
                                <w:color w:val="BFBFBF" w:themeColor="background1" w:themeShade="BF"/>
                                <w:sz w:val="72"/>
                              </w:rPr>
                              <w:t>This page is not presented to the public</w:t>
                            </w:r>
                          </w:p>
                          <w:p w14:paraId="6F245BFC" w14:textId="77777777" w:rsidR="000A4A2C" w:rsidRPr="00213D08" w:rsidRDefault="000A4A2C" w:rsidP="00F31E51">
                            <w:pPr>
                              <w:ind w:left="0"/>
                              <w:rPr>
                                <w:rFonts w:ascii="Huawei Sans" w:hAnsi="Huawei Sans"/>
                                <w:color w:val="BFBFBF" w:themeColor="background1" w:themeShade="BF"/>
                                <w:sz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427FAD" id="_x0000_t202" coordsize="21600,21600" o:spt="202" path="m,l,21600r21600,l21600,xe">
                <v:stroke joinstyle="miter"/>
                <v:path gradientshapeok="t" o:connecttype="rect"/>
              </v:shapetype>
              <v:shape id="文本框 2" o:spid="_x0000_s1026" type="#_x0000_t202" style="position:absolute;left:0;text-align:left;margin-left:-22.45pt;margin-top:26.75pt;width:418.95pt;height:108.1pt;rotation:-1100939fd;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" filled="f" stroked="f" strokeweight=".5pt">
                <v:textbox>
                  <w:txbxContent>
                    <w:p w14:paraId="18E6F3D1" w14:textId="77777777" w:rsidR="000A4A2C" w:rsidRPr="00810FD2" w:rsidRDefault="000A4A2C" w:rsidP="00F31E51">
                      <w:pPr>
                        <w:ind w:left="0"/>
                        <w:rPr>
                          <w:rFonts w:ascii="Huawei Sans" w:hAnsi="Huawei Sans"/>
                          <w:color w:val="BFBFBF" w:themeColor="background1" w:themeShade="BF"/>
                          <w:sz w:val="72"/>
                        </w:rPr>
                      </w:pPr>
                      <w:r w:rsidRPr="00B13DD2">
                        <w:rPr>
                          <w:rFonts w:ascii="Huawei Sans" w:hAnsi="Huawei Sans" w:hint="eastAsia"/>
                          <w:color w:val="BFBFBF" w:themeColor="background1" w:themeShade="BF"/>
                          <w:sz w:val="72"/>
                        </w:rPr>
                        <w:t>This page is not presented to the public</w:t>
                      </w:r>
                    </w:p>
                    <w:p w14:paraId="6F245BFC" w14:textId="77777777" w:rsidR="000A4A2C" w:rsidRPr="00213D08" w:rsidRDefault="000A4A2C" w:rsidP="00F31E51">
                      <w:pPr>
                        <w:ind w:left="0"/>
                        <w:rPr>
                          <w:rFonts w:ascii="Huawei Sans" w:hAnsi="Huawei Sans"/>
                          <w:color w:val="BFBFBF" w:themeColor="background1" w:themeShade="BF"/>
                          <w:sz w:val="72"/>
                        </w:rPr>
                      </w:pPr>
                    </w:p>
                  </w:txbxContent>
                </v:textbox>
              </v:shape>
            </w:pict>
          </mc:Fallback>
        </mc:AlternateContent>
      </w:r>
    </w:p>
    <w:p w14:paraId="587F1B87" w14:textId="77777777" w:rsidR="00F31E51" w:rsidRDefault="00F31E51" w:rsidP="00F31E51">
      <w:pPr>
        <w:pStyle w:val="cover--"/>
        <w:rPr>
          <w:rFonts w:ascii="Huawei Sans" w:eastAsia="方正兰亭黑简体" w:hAnsi="Huawei Sans"/>
        </w:rPr>
      </w:pPr>
    </w:p>
    <w:tbl>
      <w:tblPr>
        <w:tblStyle w:val="V50"/>
        <w:tblpPr w:leftFromText="180" w:rightFromText="180" w:vertAnchor="text" w:horzAnchor="margin" w:tblpXSpec="center" w:tblpY="1856"/>
        <w:tblW w:w="8590" w:type="dxa"/>
        <w:jc w:val="left"/>
        <w:tblBorders>
          <w:bottom w:val="single" w:sz="18" w:space="0" w:color="auto"/>
        </w:tblBorders>
        <w:tblLook w:val="01E0" w:firstRow="1" w:lastRow="1" w:firstColumn="1" w:lastColumn="1" w:noHBand="0" w:noVBand="0"/>
      </w:tblPr>
      <w:tblGrid>
        <w:gridCol w:w="2139"/>
        <w:gridCol w:w="2156"/>
        <w:gridCol w:w="2156"/>
        <w:gridCol w:w="2139"/>
      </w:tblGrid>
      <w:tr w:rsidR="00402FAC" w:rsidRPr="00810FD2" w14:paraId="34A0CE5E" w14:textId="77777777" w:rsidTr="00402FAC">
        <w:trPr>
          <w:cnfStyle w:val="100000000000" w:firstRow="1" w:lastRow="0" w:firstColumn="0" w:lastColumn="0" w:oddVBand="0" w:evenVBand="0" w:oddHBand="0" w:evenHBand="0" w:firstRowFirstColumn="0" w:firstRowLastColumn="0" w:lastRowFirstColumn="0" w:lastRowLastColumn="0"/>
          <w:jc w:val="left"/>
        </w:trPr>
        <w:tc>
          <w:tcPr>
            <w:cnfStyle w:val="001000000000" w:firstRow="0" w:lastRow="0" w:firstColumn="1" w:lastColumn="0" w:oddVBand="0" w:evenVBand="0" w:oddHBand="0" w:evenHBand="0" w:firstRowFirstColumn="0" w:firstRowLastColumn="0" w:lastRowFirstColumn="0" w:lastRowLastColumn="0"/>
            <w:tcW w:w="2139" w:type="dxa"/>
            <w:vAlign w:val="top"/>
          </w:tcPr>
          <w:p w14:paraId="09531CFA" w14:textId="77777777" w:rsidR="00402FAC" w:rsidRPr="00810FD2" w:rsidRDefault="00402FAC" w:rsidP="00402FAC">
            <w:pPr>
              <w:pStyle w:val="5ALTF5"/>
              <w:rPr>
                <w:rFonts w:eastAsia="方正兰亭黑简体"/>
                <w:b w:val="0"/>
              </w:rPr>
            </w:pPr>
            <w:r w:rsidRPr="00810FD2">
              <w:rPr>
                <w:rFonts w:eastAsia="方正兰亭黑简体"/>
              </w:rPr>
              <w:t>Course Code</w:t>
            </w:r>
          </w:p>
        </w:tc>
        <w:tc>
          <w:tcPr>
            <w:tcW w:w="2156" w:type="dxa"/>
            <w:vAlign w:val="top"/>
          </w:tcPr>
          <w:p w14:paraId="548B4BA8" w14:textId="77777777" w:rsidR="00402FAC" w:rsidRPr="00810FD2" w:rsidRDefault="00402FAC" w:rsidP="00402FAC">
            <w:pPr>
              <w:pStyle w:val="5ALTF5"/>
              <w:cnfStyle w:val="100000000000" w:firstRow="1" w:lastRow="0" w:firstColumn="0" w:lastColumn="0" w:oddVBand="0" w:evenVBand="0" w:oddHBand="0" w:evenHBand="0" w:firstRowFirstColumn="0" w:firstRowLastColumn="0" w:lastRowFirstColumn="0" w:lastRowLastColumn="0"/>
              <w:rPr>
                <w:rFonts w:eastAsia="方正兰亭黑简体"/>
                <w:b w:val="0"/>
              </w:rPr>
            </w:pPr>
            <w:r w:rsidRPr="00810FD2">
              <w:rPr>
                <w:rFonts w:eastAsia="方正兰亭黑简体"/>
              </w:rPr>
              <w:t>Product</w:t>
            </w:r>
          </w:p>
        </w:tc>
        <w:tc>
          <w:tcPr>
            <w:tcW w:w="2156" w:type="dxa"/>
            <w:vAlign w:val="top"/>
          </w:tcPr>
          <w:p w14:paraId="7EE245A4" w14:textId="77777777" w:rsidR="00402FAC" w:rsidRPr="00810FD2" w:rsidRDefault="00402FAC" w:rsidP="00402FAC">
            <w:pPr>
              <w:pStyle w:val="5ALTF5"/>
              <w:cnfStyle w:val="100000000000" w:firstRow="1" w:lastRow="0" w:firstColumn="0" w:lastColumn="0" w:oddVBand="0" w:evenVBand="0" w:oddHBand="0" w:evenHBand="0" w:firstRowFirstColumn="0" w:firstRowLastColumn="0" w:lastRowFirstColumn="0" w:lastRowLastColumn="0"/>
              <w:rPr>
                <w:rFonts w:eastAsia="方正兰亭黑简体"/>
                <w:b w:val="0"/>
              </w:rPr>
            </w:pPr>
            <w:r w:rsidRPr="00810FD2">
              <w:rPr>
                <w:rFonts w:eastAsia="方正兰亭黑简体"/>
              </w:rPr>
              <w:t>Product Version</w:t>
            </w:r>
          </w:p>
        </w:tc>
        <w:tc>
          <w:tcPr>
            <w:tcW w:w="2139" w:type="dxa"/>
            <w:vAlign w:val="top"/>
          </w:tcPr>
          <w:p w14:paraId="4996AE12" w14:textId="77777777" w:rsidR="00402FAC" w:rsidRPr="00810FD2" w:rsidRDefault="00402FAC" w:rsidP="00402FAC">
            <w:pPr>
              <w:pStyle w:val="5ALTF5"/>
              <w:cnfStyle w:val="100000000000" w:firstRow="1" w:lastRow="0" w:firstColumn="0" w:lastColumn="0" w:oddVBand="0" w:evenVBand="0" w:oddHBand="0" w:evenHBand="0" w:firstRowFirstColumn="0" w:firstRowLastColumn="0" w:lastRowFirstColumn="0" w:lastRowLastColumn="0"/>
              <w:rPr>
                <w:rFonts w:eastAsia="方正兰亭黑简体"/>
                <w:b w:val="0"/>
              </w:rPr>
            </w:pPr>
            <w:r w:rsidRPr="00810FD2">
              <w:rPr>
                <w:rFonts w:eastAsia="方正兰亭黑简体"/>
              </w:rPr>
              <w:t>Course Issue</w:t>
            </w:r>
          </w:p>
        </w:tc>
      </w:tr>
      <w:tr w:rsidR="00402FAC" w:rsidRPr="00810FD2" w14:paraId="23C6F5D7" w14:textId="77777777" w:rsidTr="00402FAC">
        <w:trPr>
          <w:jc w:val="left"/>
        </w:trPr>
        <w:tc>
          <w:tcPr>
            <w:cnfStyle w:val="001000000000" w:firstRow="0" w:lastRow="0" w:firstColumn="1" w:lastColumn="0" w:oddVBand="0" w:evenVBand="0" w:oddHBand="0" w:evenHBand="0" w:firstRowFirstColumn="0" w:firstRowLastColumn="0" w:lastRowFirstColumn="0" w:lastRowLastColumn="0"/>
            <w:tcW w:w="2139" w:type="dxa"/>
            <w:vAlign w:val="top"/>
          </w:tcPr>
          <w:p w14:paraId="1819C039" w14:textId="77777777" w:rsidR="00402FAC" w:rsidRPr="00810FD2" w:rsidRDefault="00402FAC" w:rsidP="00402FAC">
            <w:pPr>
              <w:pStyle w:val="5ALTF5"/>
              <w:rPr>
                <w:rFonts w:eastAsia="方正兰亭黑简体"/>
              </w:rPr>
            </w:pPr>
          </w:p>
        </w:tc>
        <w:tc>
          <w:tcPr>
            <w:tcW w:w="2156" w:type="dxa"/>
          </w:tcPr>
          <w:p w14:paraId="2EEFF68B" w14:textId="77777777" w:rsidR="00402FAC" w:rsidRPr="00810FD2" w:rsidRDefault="00402FAC" w:rsidP="00402FAC">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rsidRPr="00790220">
              <w:t>AR6120</w:t>
            </w:r>
          </w:p>
        </w:tc>
        <w:tc>
          <w:tcPr>
            <w:tcW w:w="2156" w:type="dxa"/>
          </w:tcPr>
          <w:p w14:paraId="46D1EFF0" w14:textId="77777777" w:rsidR="00402FAC" w:rsidRPr="00810FD2" w:rsidRDefault="00402FAC" w:rsidP="00402FAC">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rsidRPr="00790220">
              <w:t>V300R019</w:t>
            </w:r>
          </w:p>
        </w:tc>
        <w:tc>
          <w:tcPr>
            <w:tcW w:w="2139" w:type="dxa"/>
          </w:tcPr>
          <w:p w14:paraId="7EEEA1ED" w14:textId="77777777" w:rsidR="00402FAC" w:rsidRPr="00810FD2" w:rsidRDefault="00402FAC" w:rsidP="00402FAC">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t>1.0</w:t>
            </w:r>
          </w:p>
        </w:tc>
      </w:tr>
      <w:tr w:rsidR="00402FAC" w:rsidRPr="00810FD2" w14:paraId="59066757" w14:textId="77777777" w:rsidTr="00402FAC">
        <w:trPr>
          <w:jc w:val="left"/>
        </w:trPr>
        <w:tc>
          <w:tcPr>
            <w:cnfStyle w:val="001000000000" w:firstRow="0" w:lastRow="0" w:firstColumn="1" w:lastColumn="0" w:oddVBand="0" w:evenVBand="0" w:oddHBand="0" w:evenHBand="0" w:firstRowFirstColumn="0" w:firstRowLastColumn="0" w:lastRowFirstColumn="0" w:lastRowLastColumn="0"/>
            <w:tcW w:w="2139" w:type="dxa"/>
            <w:vAlign w:val="top"/>
          </w:tcPr>
          <w:p w14:paraId="22D1EC95" w14:textId="77777777" w:rsidR="00402FAC" w:rsidRPr="00810FD2" w:rsidRDefault="00402FAC" w:rsidP="00402FAC">
            <w:pPr>
              <w:pStyle w:val="5ALTF5"/>
              <w:rPr>
                <w:rFonts w:eastAsia="方正兰亭黑简体"/>
              </w:rPr>
            </w:pPr>
          </w:p>
        </w:tc>
        <w:tc>
          <w:tcPr>
            <w:tcW w:w="2156" w:type="dxa"/>
          </w:tcPr>
          <w:p w14:paraId="6A6DE1CC" w14:textId="77777777" w:rsidR="00402FAC" w:rsidRPr="00810FD2" w:rsidRDefault="00402FAC" w:rsidP="00402FAC">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rsidRPr="00FC3A0D">
              <w:t>iMaster NCE-WAN</w:t>
            </w:r>
          </w:p>
        </w:tc>
        <w:tc>
          <w:tcPr>
            <w:tcW w:w="2156" w:type="dxa"/>
          </w:tcPr>
          <w:p w14:paraId="147C4EDD" w14:textId="77777777" w:rsidR="00402FAC" w:rsidRPr="00810FD2" w:rsidRDefault="00402FAC" w:rsidP="00402FAC">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rsidRPr="00FC3A0D">
              <w:t>V100R019C10</w:t>
            </w:r>
          </w:p>
        </w:tc>
        <w:tc>
          <w:tcPr>
            <w:tcW w:w="2139" w:type="dxa"/>
          </w:tcPr>
          <w:p w14:paraId="7FEA4282" w14:textId="77777777" w:rsidR="00402FAC" w:rsidRPr="00810FD2" w:rsidRDefault="00402FAC" w:rsidP="00402FAC">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t>1.0</w:t>
            </w:r>
          </w:p>
        </w:tc>
      </w:tr>
    </w:tbl>
    <w:tbl>
      <w:tblPr>
        <w:tblStyle w:val="V50"/>
        <w:tblpPr w:leftFromText="180" w:rightFromText="180" w:vertAnchor="text" w:horzAnchor="margin" w:tblpXSpec="center" w:tblpY="3728"/>
        <w:tblW w:w="8590" w:type="dxa"/>
        <w:jc w:val="left"/>
        <w:tblLook w:val="01E0" w:firstRow="1" w:lastRow="1" w:firstColumn="1" w:lastColumn="1" w:noHBand="0" w:noVBand="0"/>
      </w:tblPr>
      <w:tblGrid>
        <w:gridCol w:w="2184"/>
        <w:gridCol w:w="1253"/>
        <w:gridCol w:w="1186"/>
        <w:gridCol w:w="1696"/>
        <w:gridCol w:w="2271"/>
      </w:tblGrid>
      <w:tr w:rsidR="00402FAC" w:rsidRPr="00810FD2" w14:paraId="4EA5D807" w14:textId="77777777" w:rsidTr="00402FAC">
        <w:trPr>
          <w:cnfStyle w:val="100000000000" w:firstRow="1" w:lastRow="0" w:firstColumn="0" w:lastColumn="0" w:oddVBand="0" w:evenVBand="0" w:oddHBand="0" w:evenHBand="0" w:firstRowFirstColumn="0" w:firstRowLastColumn="0" w:lastRowFirstColumn="0" w:lastRowLastColumn="0"/>
          <w:jc w:val="left"/>
        </w:trPr>
        <w:tc>
          <w:tcPr>
            <w:cnfStyle w:val="001000000000" w:firstRow="0" w:lastRow="0" w:firstColumn="1" w:lastColumn="0" w:oddVBand="0" w:evenVBand="0" w:oddHBand="0" w:evenHBand="0" w:firstRowFirstColumn="0" w:firstRowLastColumn="0" w:lastRowFirstColumn="0" w:lastRowLastColumn="0"/>
            <w:tcW w:w="2184" w:type="dxa"/>
            <w:vAlign w:val="top"/>
          </w:tcPr>
          <w:p w14:paraId="19D0D2E7" w14:textId="77777777" w:rsidR="00402FAC" w:rsidRPr="00810FD2" w:rsidRDefault="00402FAC" w:rsidP="00402FAC">
            <w:pPr>
              <w:pStyle w:val="5ALTF5"/>
              <w:rPr>
                <w:rFonts w:eastAsia="方正兰亭黑简体"/>
                <w:b w:val="0"/>
              </w:rPr>
            </w:pPr>
            <w:r w:rsidRPr="00810FD2">
              <w:rPr>
                <w:rFonts w:eastAsia="方正兰亭黑简体"/>
              </w:rPr>
              <w:t>Developed By</w:t>
            </w:r>
          </w:p>
        </w:tc>
        <w:tc>
          <w:tcPr>
            <w:tcW w:w="1253" w:type="dxa"/>
            <w:vAlign w:val="top"/>
          </w:tcPr>
          <w:p w14:paraId="7B37A07C" w14:textId="77777777" w:rsidR="00402FAC" w:rsidRPr="00810FD2" w:rsidRDefault="00402FAC" w:rsidP="00402FAC">
            <w:pPr>
              <w:pStyle w:val="5ALTF5"/>
              <w:cnfStyle w:val="100000000000" w:firstRow="1" w:lastRow="0" w:firstColumn="0" w:lastColumn="0" w:oddVBand="0" w:evenVBand="0" w:oddHBand="0" w:evenHBand="0" w:firstRowFirstColumn="0" w:firstRowLastColumn="0" w:lastRowFirstColumn="0" w:lastRowLastColumn="0"/>
              <w:rPr>
                <w:rFonts w:eastAsia="方正兰亭黑简体"/>
                <w:b w:val="0"/>
              </w:rPr>
            </w:pPr>
            <w:r w:rsidRPr="00810FD2">
              <w:rPr>
                <w:rFonts w:eastAsia="方正兰亭黑简体"/>
              </w:rPr>
              <w:t>Date</w:t>
            </w:r>
          </w:p>
        </w:tc>
        <w:tc>
          <w:tcPr>
            <w:tcW w:w="1186" w:type="dxa"/>
            <w:vAlign w:val="top"/>
          </w:tcPr>
          <w:p w14:paraId="2014BA92" w14:textId="77777777" w:rsidR="00402FAC" w:rsidRPr="00810FD2" w:rsidRDefault="00402FAC" w:rsidP="00402FAC">
            <w:pPr>
              <w:pStyle w:val="5ALTF5"/>
              <w:cnfStyle w:val="100000000000" w:firstRow="1" w:lastRow="0" w:firstColumn="0" w:lastColumn="0" w:oddVBand="0" w:evenVBand="0" w:oddHBand="0" w:evenHBand="0" w:firstRowFirstColumn="0" w:firstRowLastColumn="0" w:lastRowFirstColumn="0" w:lastRowLastColumn="0"/>
              <w:rPr>
                <w:rFonts w:eastAsia="方正兰亭黑简体"/>
                <w:b w:val="0"/>
              </w:rPr>
            </w:pPr>
            <w:r w:rsidRPr="00810FD2">
              <w:rPr>
                <w:rFonts w:eastAsia="方正兰亭黑简体"/>
              </w:rPr>
              <w:t>Approved By</w:t>
            </w:r>
          </w:p>
        </w:tc>
        <w:tc>
          <w:tcPr>
            <w:tcW w:w="1696" w:type="dxa"/>
            <w:vAlign w:val="top"/>
          </w:tcPr>
          <w:p w14:paraId="564640E3" w14:textId="77777777" w:rsidR="00402FAC" w:rsidRPr="00810FD2" w:rsidRDefault="00402FAC" w:rsidP="00402FAC">
            <w:pPr>
              <w:pStyle w:val="5ALTF5"/>
              <w:cnfStyle w:val="100000000000" w:firstRow="1" w:lastRow="0" w:firstColumn="0" w:lastColumn="0" w:oddVBand="0" w:evenVBand="0" w:oddHBand="0" w:evenHBand="0" w:firstRowFirstColumn="0" w:firstRowLastColumn="0" w:lastRowFirstColumn="0" w:lastRowLastColumn="0"/>
              <w:rPr>
                <w:rFonts w:eastAsia="方正兰亭黑简体"/>
                <w:b w:val="0"/>
              </w:rPr>
            </w:pPr>
            <w:r w:rsidRPr="00810FD2">
              <w:rPr>
                <w:rFonts w:eastAsia="方正兰亭黑简体"/>
              </w:rPr>
              <w:t>Course Type (New/Update)</w:t>
            </w:r>
          </w:p>
        </w:tc>
        <w:tc>
          <w:tcPr>
            <w:tcW w:w="2271" w:type="dxa"/>
          </w:tcPr>
          <w:p w14:paraId="60343A1A" w14:textId="77777777" w:rsidR="00402FAC" w:rsidRPr="00810FD2" w:rsidRDefault="00402FAC" w:rsidP="00402FAC">
            <w:pPr>
              <w:pStyle w:val="5ALTF5"/>
              <w:cnfStyle w:val="100000000000" w:firstRow="1" w:lastRow="0" w:firstColumn="0" w:lastColumn="0" w:oddVBand="0" w:evenVBand="0" w:oddHBand="0" w:evenHBand="0" w:firstRowFirstColumn="0" w:firstRowLastColumn="0" w:lastRowFirstColumn="0" w:lastRowLastColumn="0"/>
              <w:rPr>
                <w:rFonts w:eastAsia="方正兰亭黑简体"/>
              </w:rPr>
            </w:pPr>
            <w:r w:rsidRPr="00810FD2">
              <w:rPr>
                <w:rFonts w:eastAsia="方正兰亭黑简体"/>
              </w:rPr>
              <w:t>Update description</w:t>
            </w:r>
          </w:p>
        </w:tc>
      </w:tr>
      <w:tr w:rsidR="00402FAC" w:rsidRPr="00810FD2" w14:paraId="404B3626" w14:textId="77777777" w:rsidTr="00402FAC">
        <w:trPr>
          <w:jc w:val="left"/>
        </w:trPr>
        <w:tc>
          <w:tcPr>
            <w:cnfStyle w:val="001000000000" w:firstRow="0" w:lastRow="0" w:firstColumn="1" w:lastColumn="0" w:oddVBand="0" w:evenVBand="0" w:oddHBand="0" w:evenHBand="0" w:firstRowFirstColumn="0" w:firstRowLastColumn="0" w:lastRowFirstColumn="0" w:lastRowLastColumn="0"/>
            <w:tcW w:w="2184" w:type="dxa"/>
          </w:tcPr>
          <w:p w14:paraId="4B5D638D" w14:textId="77777777" w:rsidR="00402FAC" w:rsidRPr="00810FD2" w:rsidRDefault="00402FAC" w:rsidP="00402FAC">
            <w:pPr>
              <w:pStyle w:val="5ALTF5"/>
              <w:rPr>
                <w:rFonts w:eastAsia="方正兰亭黑简体"/>
              </w:rPr>
            </w:pPr>
            <w:r>
              <w:t>Hejunjian/wx580230</w:t>
            </w:r>
          </w:p>
        </w:tc>
        <w:tc>
          <w:tcPr>
            <w:tcW w:w="1253" w:type="dxa"/>
          </w:tcPr>
          <w:p w14:paraId="58C0FE59" w14:textId="77777777" w:rsidR="00402FAC" w:rsidRPr="00810FD2" w:rsidRDefault="00402FAC" w:rsidP="00402FAC">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rPr>
                <w:rFonts w:hint="eastAsia"/>
              </w:rPr>
              <w:t>2</w:t>
            </w:r>
            <w:r>
              <w:t>022.10.13</w:t>
            </w:r>
          </w:p>
        </w:tc>
        <w:tc>
          <w:tcPr>
            <w:tcW w:w="1186" w:type="dxa"/>
          </w:tcPr>
          <w:p w14:paraId="7EEA8C45" w14:textId="77777777" w:rsidR="00402FAC" w:rsidRPr="00810FD2" w:rsidRDefault="00402FAC" w:rsidP="00402FAC">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rPr>
                <w:rFonts w:hint="eastAsia"/>
              </w:rPr>
              <w:t>/</w:t>
            </w:r>
          </w:p>
        </w:tc>
        <w:tc>
          <w:tcPr>
            <w:tcW w:w="1696" w:type="dxa"/>
          </w:tcPr>
          <w:p w14:paraId="07144182" w14:textId="77777777" w:rsidR="00402FAC" w:rsidRPr="00810FD2" w:rsidRDefault="00402FAC" w:rsidP="00402FAC">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rPr>
                <w:rFonts w:hint="eastAsia"/>
              </w:rPr>
              <w:t>Up</w:t>
            </w:r>
            <w:r>
              <w:t>date</w:t>
            </w:r>
          </w:p>
        </w:tc>
        <w:tc>
          <w:tcPr>
            <w:tcW w:w="2271" w:type="dxa"/>
          </w:tcPr>
          <w:p w14:paraId="2F21D73E" w14:textId="338975C3" w:rsidR="00402FAC" w:rsidRPr="00810FD2" w:rsidRDefault="00402FAC" w:rsidP="00402FAC">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rsidRPr="00B9651D">
              <w:rPr>
                <w:rFonts w:hint="eastAsia"/>
              </w:rPr>
              <w:t xml:space="preserve">Deleted certification-related descriptions from the lab </w:t>
            </w:r>
            <w:r w:rsidR="00955ECE">
              <w:rPr>
                <w:rFonts w:hint="eastAsia"/>
              </w:rPr>
              <w:t>guide</w:t>
            </w:r>
            <w:r w:rsidR="00955ECE">
              <w:t xml:space="preserve"> </w:t>
            </w:r>
            <w:r w:rsidRPr="00B9651D">
              <w:rPr>
                <w:rFonts w:hint="eastAsia"/>
              </w:rPr>
              <w:t>and rectified some lab contents.</w:t>
            </w:r>
          </w:p>
        </w:tc>
      </w:tr>
      <w:tr w:rsidR="00402FAC" w:rsidRPr="00810FD2" w14:paraId="6946DF38" w14:textId="77777777" w:rsidTr="00402FAC">
        <w:trPr>
          <w:jc w:val="left"/>
        </w:trPr>
        <w:tc>
          <w:tcPr>
            <w:cnfStyle w:val="001000000000" w:firstRow="0" w:lastRow="0" w:firstColumn="1" w:lastColumn="0" w:oddVBand="0" w:evenVBand="0" w:oddHBand="0" w:evenHBand="0" w:firstRowFirstColumn="0" w:firstRowLastColumn="0" w:lastRowFirstColumn="0" w:lastRowLastColumn="0"/>
            <w:tcW w:w="2184" w:type="dxa"/>
          </w:tcPr>
          <w:p w14:paraId="2069145E" w14:textId="77777777" w:rsidR="00402FAC" w:rsidRPr="00810FD2" w:rsidRDefault="00402FAC" w:rsidP="00402FAC">
            <w:pPr>
              <w:pStyle w:val="5ALTF5"/>
              <w:rPr>
                <w:rFonts w:eastAsia="方正兰亭黑简体"/>
              </w:rPr>
            </w:pPr>
          </w:p>
        </w:tc>
        <w:tc>
          <w:tcPr>
            <w:tcW w:w="1253" w:type="dxa"/>
          </w:tcPr>
          <w:p w14:paraId="7A3F1557" w14:textId="77777777" w:rsidR="00402FAC" w:rsidRPr="00810FD2" w:rsidRDefault="00402FAC" w:rsidP="00402FAC">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p>
        </w:tc>
        <w:tc>
          <w:tcPr>
            <w:tcW w:w="1186" w:type="dxa"/>
          </w:tcPr>
          <w:p w14:paraId="61229779" w14:textId="77777777" w:rsidR="00402FAC" w:rsidRPr="00810FD2" w:rsidRDefault="00402FAC" w:rsidP="00402FAC">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p>
        </w:tc>
        <w:tc>
          <w:tcPr>
            <w:tcW w:w="1696" w:type="dxa"/>
          </w:tcPr>
          <w:p w14:paraId="0719FA51" w14:textId="77777777" w:rsidR="00402FAC" w:rsidRPr="00810FD2" w:rsidRDefault="00402FAC" w:rsidP="00402FAC">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p>
        </w:tc>
        <w:tc>
          <w:tcPr>
            <w:tcW w:w="2271" w:type="dxa"/>
          </w:tcPr>
          <w:p w14:paraId="0AA4A47C" w14:textId="77777777" w:rsidR="00402FAC" w:rsidRPr="00810FD2" w:rsidRDefault="00402FAC" w:rsidP="00402FAC">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p>
        </w:tc>
      </w:tr>
      <w:tr w:rsidR="00402FAC" w:rsidRPr="00810FD2" w14:paraId="2F7476E5" w14:textId="77777777" w:rsidTr="00402FAC">
        <w:trPr>
          <w:jc w:val="left"/>
        </w:trPr>
        <w:tc>
          <w:tcPr>
            <w:cnfStyle w:val="001000000000" w:firstRow="0" w:lastRow="0" w:firstColumn="1" w:lastColumn="0" w:oddVBand="0" w:evenVBand="0" w:oddHBand="0" w:evenHBand="0" w:firstRowFirstColumn="0" w:firstRowLastColumn="0" w:lastRowFirstColumn="0" w:lastRowLastColumn="0"/>
            <w:tcW w:w="2184" w:type="dxa"/>
          </w:tcPr>
          <w:p w14:paraId="5EEE4DB2" w14:textId="77777777" w:rsidR="00402FAC" w:rsidRPr="00810FD2" w:rsidRDefault="00402FAC" w:rsidP="00402FAC">
            <w:pPr>
              <w:pStyle w:val="5ALTF5"/>
              <w:rPr>
                <w:rFonts w:eastAsia="方正兰亭黑简体"/>
              </w:rPr>
            </w:pPr>
          </w:p>
        </w:tc>
        <w:tc>
          <w:tcPr>
            <w:tcW w:w="1253" w:type="dxa"/>
          </w:tcPr>
          <w:p w14:paraId="77278425" w14:textId="77777777" w:rsidR="00402FAC" w:rsidRPr="00810FD2" w:rsidRDefault="00402FAC" w:rsidP="00402FAC">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p>
        </w:tc>
        <w:tc>
          <w:tcPr>
            <w:tcW w:w="1186" w:type="dxa"/>
          </w:tcPr>
          <w:p w14:paraId="42058184" w14:textId="77777777" w:rsidR="00402FAC" w:rsidRPr="00810FD2" w:rsidRDefault="00402FAC" w:rsidP="00402FAC">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p>
        </w:tc>
        <w:tc>
          <w:tcPr>
            <w:tcW w:w="1696" w:type="dxa"/>
          </w:tcPr>
          <w:p w14:paraId="68468B61" w14:textId="77777777" w:rsidR="00402FAC" w:rsidRPr="00810FD2" w:rsidRDefault="00402FAC" w:rsidP="00402FAC">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p>
        </w:tc>
        <w:tc>
          <w:tcPr>
            <w:tcW w:w="2271" w:type="dxa"/>
          </w:tcPr>
          <w:p w14:paraId="755DEDB0" w14:textId="77777777" w:rsidR="00402FAC" w:rsidRPr="00810FD2" w:rsidRDefault="00402FAC" w:rsidP="00402FAC">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p>
        </w:tc>
      </w:tr>
      <w:tr w:rsidR="00402FAC" w:rsidRPr="00810FD2" w14:paraId="6C4BDB08" w14:textId="77777777" w:rsidTr="00402FAC">
        <w:trPr>
          <w:jc w:val="left"/>
        </w:trPr>
        <w:tc>
          <w:tcPr>
            <w:cnfStyle w:val="001000000000" w:firstRow="0" w:lastRow="0" w:firstColumn="1" w:lastColumn="0" w:oddVBand="0" w:evenVBand="0" w:oddHBand="0" w:evenHBand="0" w:firstRowFirstColumn="0" w:firstRowLastColumn="0" w:lastRowFirstColumn="0" w:lastRowLastColumn="0"/>
            <w:tcW w:w="2184" w:type="dxa"/>
          </w:tcPr>
          <w:p w14:paraId="2201EFB5" w14:textId="77777777" w:rsidR="00402FAC" w:rsidRPr="00810FD2" w:rsidRDefault="00402FAC" w:rsidP="00402FAC">
            <w:pPr>
              <w:pStyle w:val="5ALTF5"/>
              <w:rPr>
                <w:rFonts w:eastAsia="方正兰亭黑简体"/>
              </w:rPr>
            </w:pPr>
          </w:p>
        </w:tc>
        <w:tc>
          <w:tcPr>
            <w:tcW w:w="1253" w:type="dxa"/>
          </w:tcPr>
          <w:p w14:paraId="3F55B54A" w14:textId="77777777" w:rsidR="00402FAC" w:rsidRPr="00810FD2" w:rsidRDefault="00402FAC" w:rsidP="00402FAC">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p>
        </w:tc>
        <w:tc>
          <w:tcPr>
            <w:tcW w:w="1186" w:type="dxa"/>
          </w:tcPr>
          <w:p w14:paraId="5618BD1C" w14:textId="77777777" w:rsidR="00402FAC" w:rsidRPr="00810FD2" w:rsidRDefault="00402FAC" w:rsidP="00402FAC">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p>
        </w:tc>
        <w:tc>
          <w:tcPr>
            <w:tcW w:w="1696" w:type="dxa"/>
          </w:tcPr>
          <w:p w14:paraId="0E1BC43A" w14:textId="77777777" w:rsidR="00402FAC" w:rsidRPr="00810FD2" w:rsidRDefault="00402FAC" w:rsidP="00402FAC">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p>
        </w:tc>
        <w:tc>
          <w:tcPr>
            <w:tcW w:w="2271" w:type="dxa"/>
          </w:tcPr>
          <w:p w14:paraId="5A438B82" w14:textId="77777777" w:rsidR="00402FAC" w:rsidRPr="00810FD2" w:rsidRDefault="00402FAC" w:rsidP="00402FAC">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p>
        </w:tc>
      </w:tr>
      <w:tr w:rsidR="00402FAC" w:rsidRPr="00810FD2" w14:paraId="2E17E74B" w14:textId="77777777" w:rsidTr="00402FAC">
        <w:trPr>
          <w:jc w:val="left"/>
        </w:trPr>
        <w:tc>
          <w:tcPr>
            <w:cnfStyle w:val="001000000000" w:firstRow="0" w:lastRow="0" w:firstColumn="1" w:lastColumn="0" w:oddVBand="0" w:evenVBand="0" w:oddHBand="0" w:evenHBand="0" w:firstRowFirstColumn="0" w:firstRowLastColumn="0" w:lastRowFirstColumn="0" w:lastRowLastColumn="0"/>
            <w:tcW w:w="2184" w:type="dxa"/>
          </w:tcPr>
          <w:p w14:paraId="351EB5D2" w14:textId="77777777" w:rsidR="00402FAC" w:rsidRPr="00810FD2" w:rsidRDefault="00402FAC" w:rsidP="00402FAC">
            <w:pPr>
              <w:pStyle w:val="5ALTF5"/>
              <w:rPr>
                <w:rFonts w:eastAsia="方正兰亭黑简体"/>
              </w:rPr>
            </w:pPr>
          </w:p>
        </w:tc>
        <w:tc>
          <w:tcPr>
            <w:tcW w:w="1253" w:type="dxa"/>
          </w:tcPr>
          <w:p w14:paraId="76321320" w14:textId="77777777" w:rsidR="00402FAC" w:rsidRPr="00810FD2" w:rsidRDefault="00402FAC" w:rsidP="00402FAC">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p>
        </w:tc>
        <w:tc>
          <w:tcPr>
            <w:tcW w:w="1186" w:type="dxa"/>
          </w:tcPr>
          <w:p w14:paraId="7A14AAA8" w14:textId="77777777" w:rsidR="00402FAC" w:rsidRPr="00810FD2" w:rsidRDefault="00402FAC" w:rsidP="00402FAC">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p>
        </w:tc>
        <w:tc>
          <w:tcPr>
            <w:tcW w:w="1696" w:type="dxa"/>
          </w:tcPr>
          <w:p w14:paraId="05E3EEF0" w14:textId="77777777" w:rsidR="00402FAC" w:rsidRPr="00810FD2" w:rsidRDefault="00402FAC" w:rsidP="00402FAC">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p>
        </w:tc>
        <w:tc>
          <w:tcPr>
            <w:tcW w:w="2271" w:type="dxa"/>
          </w:tcPr>
          <w:p w14:paraId="14522310" w14:textId="77777777" w:rsidR="00402FAC" w:rsidRPr="00810FD2" w:rsidRDefault="00402FAC" w:rsidP="00402FAC">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p>
        </w:tc>
      </w:tr>
      <w:tr w:rsidR="00402FAC" w:rsidRPr="00810FD2" w14:paraId="4DBCAEA2" w14:textId="77777777" w:rsidTr="00402FAC">
        <w:trPr>
          <w:jc w:val="left"/>
        </w:trPr>
        <w:tc>
          <w:tcPr>
            <w:cnfStyle w:val="001000000000" w:firstRow="0" w:lastRow="0" w:firstColumn="1" w:lastColumn="0" w:oddVBand="0" w:evenVBand="0" w:oddHBand="0" w:evenHBand="0" w:firstRowFirstColumn="0" w:firstRowLastColumn="0" w:lastRowFirstColumn="0" w:lastRowLastColumn="0"/>
            <w:tcW w:w="2184" w:type="dxa"/>
          </w:tcPr>
          <w:p w14:paraId="6610F0DA" w14:textId="77777777" w:rsidR="00402FAC" w:rsidRPr="00810FD2" w:rsidRDefault="00402FAC" w:rsidP="00402FAC">
            <w:pPr>
              <w:pStyle w:val="5ALTF5"/>
              <w:rPr>
                <w:rFonts w:eastAsia="方正兰亭黑简体"/>
              </w:rPr>
            </w:pPr>
          </w:p>
        </w:tc>
        <w:tc>
          <w:tcPr>
            <w:tcW w:w="1253" w:type="dxa"/>
          </w:tcPr>
          <w:p w14:paraId="32F4B569" w14:textId="77777777" w:rsidR="00402FAC" w:rsidRPr="00810FD2" w:rsidRDefault="00402FAC" w:rsidP="00402FAC">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p>
        </w:tc>
        <w:tc>
          <w:tcPr>
            <w:tcW w:w="1186" w:type="dxa"/>
          </w:tcPr>
          <w:p w14:paraId="70E04B4B" w14:textId="77777777" w:rsidR="00402FAC" w:rsidRPr="00810FD2" w:rsidRDefault="00402FAC" w:rsidP="00402FAC">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p>
        </w:tc>
        <w:tc>
          <w:tcPr>
            <w:tcW w:w="1696" w:type="dxa"/>
          </w:tcPr>
          <w:p w14:paraId="67B56764" w14:textId="77777777" w:rsidR="00402FAC" w:rsidRPr="00810FD2" w:rsidRDefault="00402FAC" w:rsidP="00402FAC">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p>
        </w:tc>
        <w:tc>
          <w:tcPr>
            <w:tcW w:w="2271" w:type="dxa"/>
          </w:tcPr>
          <w:p w14:paraId="354C5DF1" w14:textId="77777777" w:rsidR="00402FAC" w:rsidRPr="00810FD2" w:rsidRDefault="00402FAC" w:rsidP="00402FAC">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p>
        </w:tc>
      </w:tr>
    </w:tbl>
    <w:p w14:paraId="1F4FF053" w14:textId="5683B965" w:rsidR="00F31E51" w:rsidRPr="00810FD2" w:rsidRDefault="00402FAC" w:rsidP="00F31E51">
      <w:pPr>
        <w:pStyle w:val="cover--"/>
        <w:rPr>
          <w:rFonts w:ascii="Huawei Sans" w:eastAsia="方正兰亭黑简体" w:hAnsi="Huawei Sans"/>
        </w:rPr>
      </w:pPr>
      <w:r w:rsidRPr="00402FAC">
        <w:rPr>
          <w:rFonts w:ascii="Huawei Sans" w:eastAsia="方正兰亭黑简体" w:hAnsi="Huawei Sans" w:hint="eastAsia"/>
        </w:rPr>
        <w:t>Revision Record</w:t>
      </w:r>
    </w:p>
    <w:p w14:paraId="0D327F18" w14:textId="207D674E" w:rsidR="00F31E51" w:rsidRPr="00C5634C" w:rsidRDefault="00F31E51" w:rsidP="00F31E51">
      <w:pPr>
        <w:ind w:left="0"/>
        <w:jc w:val="center"/>
        <w:rPr>
          <w:rFonts w:ascii="Huawei Sans" w:hAnsi="Huawei Sans"/>
        </w:rPr>
      </w:pPr>
      <w:r w:rsidRPr="00810FD2">
        <w:rPr>
          <w:rFonts w:ascii="Huawei Sans" w:hAnsi="Huawei Sans"/>
        </w:rPr>
        <w:br w:type="page"/>
      </w:r>
    </w:p>
    <w:p w14:paraId="35E7442D" w14:textId="77777777" w:rsidR="007F08A4" w:rsidRPr="00810FD2" w:rsidRDefault="007F08A4" w:rsidP="007F08A4">
      <w:pPr>
        <w:pStyle w:val="5ALTF5"/>
        <w:rPr>
          <w:rFonts w:eastAsia="方正兰亭黑简体"/>
        </w:rPr>
      </w:pPr>
    </w:p>
    <w:p w14:paraId="042F4AEB" w14:textId="77777777" w:rsidR="007F08A4" w:rsidRPr="00810FD2" w:rsidRDefault="007F08A4" w:rsidP="007F08A4">
      <w:pPr>
        <w:rPr>
          <w:rFonts w:ascii="Huawei Sans" w:hAnsi="Huawei Sans"/>
        </w:rPr>
      </w:pPr>
    </w:p>
    <w:p w14:paraId="2559C14F" w14:textId="77777777" w:rsidR="007F08A4" w:rsidRPr="00810FD2" w:rsidRDefault="007F08A4" w:rsidP="007F08A4">
      <w:pPr>
        <w:topLinePunct w:val="0"/>
        <w:adjustRightInd/>
        <w:snapToGrid/>
        <w:spacing w:before="0" w:after="0" w:line="240" w:lineRule="auto"/>
        <w:ind w:left="0"/>
        <w:rPr>
          <w:rFonts w:ascii="Huawei Sans" w:hAnsi="Huawei Sans"/>
        </w:rPr>
      </w:pPr>
    </w:p>
    <w:p w14:paraId="7F59C66B" w14:textId="77777777" w:rsidR="007F08A4" w:rsidRPr="00810FD2" w:rsidRDefault="007F08A4" w:rsidP="007F08A4">
      <w:pPr>
        <w:topLinePunct w:val="0"/>
        <w:adjustRightInd/>
        <w:snapToGrid/>
        <w:spacing w:before="0" w:after="0" w:line="240" w:lineRule="auto"/>
        <w:ind w:left="0"/>
        <w:rPr>
          <w:rFonts w:ascii="Huawei Sans" w:hAnsi="Huawei Sans"/>
        </w:rPr>
      </w:pPr>
    </w:p>
    <w:p w14:paraId="321DE517" w14:textId="77777777" w:rsidR="007F08A4" w:rsidRPr="00810FD2" w:rsidRDefault="007F08A4" w:rsidP="007F08A4">
      <w:pPr>
        <w:topLinePunct w:val="0"/>
        <w:adjustRightInd/>
        <w:snapToGrid/>
        <w:spacing w:before="0" w:after="0" w:line="240" w:lineRule="auto"/>
        <w:ind w:left="0"/>
        <w:rPr>
          <w:rFonts w:ascii="Huawei Sans" w:hAnsi="Huawei Sans"/>
        </w:rPr>
      </w:pPr>
    </w:p>
    <w:p w14:paraId="3FEA84B0" w14:textId="77777777" w:rsidR="007F08A4" w:rsidRPr="00810FD2" w:rsidRDefault="007F08A4" w:rsidP="007F08A4">
      <w:pPr>
        <w:topLinePunct w:val="0"/>
        <w:adjustRightInd/>
        <w:snapToGrid/>
        <w:spacing w:before="0" w:after="0" w:line="240" w:lineRule="auto"/>
        <w:ind w:left="0"/>
        <w:rPr>
          <w:rFonts w:ascii="Huawei Sans" w:hAnsi="Huawei Sans"/>
        </w:rPr>
      </w:pPr>
    </w:p>
    <w:p w14:paraId="22F12BE8" w14:textId="77777777" w:rsidR="007F08A4" w:rsidRPr="00810FD2" w:rsidRDefault="007F08A4" w:rsidP="007F08A4">
      <w:pPr>
        <w:ind w:left="0"/>
        <w:rPr>
          <w:rFonts w:ascii="Huawei Sans" w:hAnsi="Huawei Sans"/>
        </w:rPr>
      </w:pPr>
    </w:p>
    <w:p w14:paraId="192E2033" w14:textId="77777777" w:rsidR="007F08A4" w:rsidRPr="00810FD2" w:rsidRDefault="007F08A4" w:rsidP="007F08A4">
      <w:pPr>
        <w:pStyle w:val="Cover2"/>
        <w:rPr>
          <w:rFonts w:ascii="Huawei Sans" w:eastAsia="方正兰亭黑简体" w:hAnsi="Huawei Sans"/>
          <w:lang w:eastAsia="zh-CN"/>
        </w:rPr>
      </w:pPr>
    </w:p>
    <w:p w14:paraId="199611DB" w14:textId="045188B9" w:rsidR="007F08A4" w:rsidRPr="00810FD2" w:rsidRDefault="003C52EF" w:rsidP="007F08A4">
      <w:pPr>
        <w:pStyle w:val="Cover2"/>
        <w:rPr>
          <w:rFonts w:ascii="Huawei Sans" w:eastAsia="方正兰亭黑简体" w:hAnsi="Huawei Sans"/>
          <w:lang w:eastAsia="zh-CN"/>
        </w:rPr>
      </w:pPr>
      <w:r w:rsidRPr="003C52EF">
        <w:rPr>
          <w:rFonts w:ascii="Huawei Sans" w:eastAsia="方正兰亭黑简体" w:hAnsi="Huawei Sans" w:hint="eastAsia"/>
          <w:sz w:val="72"/>
          <w:szCs w:val="72"/>
          <w:lang w:eastAsia="zh-CN"/>
        </w:rPr>
        <w:t>SD-WAN Solution Training</w:t>
      </w:r>
      <w:r w:rsidR="007F08A4" w:rsidRPr="00810FD2">
        <w:rPr>
          <w:rFonts w:ascii="Huawei Sans" w:eastAsia="方正兰亭黑简体" w:hAnsi="Huawei Sans"/>
          <w:sz w:val="72"/>
          <w:szCs w:val="72"/>
          <w:lang w:eastAsia="zh-CN"/>
        </w:rPr>
        <w:t xml:space="preserve"> L</w:t>
      </w:r>
      <w:r w:rsidR="007F08A4" w:rsidRPr="00810FD2">
        <w:rPr>
          <w:rFonts w:ascii="Huawei Sans" w:eastAsia="方正兰亭黑简体" w:hAnsi="Huawei Sans" w:hint="eastAsia"/>
          <w:sz w:val="72"/>
          <w:szCs w:val="72"/>
          <w:lang w:eastAsia="zh-CN"/>
        </w:rPr>
        <w:t>ab</w:t>
      </w:r>
      <w:r w:rsidR="007F08A4" w:rsidRPr="00810FD2">
        <w:rPr>
          <w:rFonts w:ascii="Huawei Sans" w:eastAsia="方正兰亭黑简体" w:hAnsi="Huawei Sans"/>
          <w:sz w:val="72"/>
          <w:szCs w:val="72"/>
          <w:lang w:eastAsia="zh-CN"/>
        </w:rPr>
        <w:t xml:space="preserve"> G</w:t>
      </w:r>
      <w:r w:rsidR="007F08A4" w:rsidRPr="00810FD2">
        <w:rPr>
          <w:rFonts w:ascii="Huawei Sans" w:eastAsia="方正兰亭黑简体" w:hAnsi="Huawei Sans" w:hint="eastAsia"/>
          <w:sz w:val="72"/>
          <w:szCs w:val="72"/>
          <w:lang w:eastAsia="zh-CN"/>
        </w:rPr>
        <w:t>uide</w:t>
      </w:r>
    </w:p>
    <w:p w14:paraId="2D37C36B" w14:textId="77777777" w:rsidR="007F08A4" w:rsidRPr="00810FD2" w:rsidRDefault="007F08A4" w:rsidP="007F08A4">
      <w:pPr>
        <w:pStyle w:val="Cover2"/>
        <w:rPr>
          <w:rFonts w:ascii="Huawei Sans" w:eastAsia="方正兰亭黑简体" w:hAnsi="Huawei Sans"/>
          <w:lang w:eastAsia="zh-CN"/>
        </w:rPr>
      </w:pPr>
    </w:p>
    <w:p w14:paraId="4F50B6F0" w14:textId="77777777" w:rsidR="007F08A4" w:rsidRPr="00810FD2" w:rsidRDefault="007F08A4" w:rsidP="007F08A4">
      <w:pPr>
        <w:pStyle w:val="Cover2"/>
        <w:rPr>
          <w:rFonts w:ascii="Huawei Sans" w:eastAsia="方正兰亭黑简体" w:hAnsi="Huawei Sans"/>
          <w:lang w:eastAsia="zh-CN"/>
        </w:rPr>
      </w:pPr>
    </w:p>
    <w:p w14:paraId="6686F192" w14:textId="77777777" w:rsidR="007F08A4" w:rsidRPr="00810FD2" w:rsidRDefault="007F08A4" w:rsidP="007F08A4">
      <w:pPr>
        <w:pStyle w:val="Cover2"/>
        <w:rPr>
          <w:rFonts w:ascii="Huawei Sans" w:eastAsia="方正兰亭黑简体" w:hAnsi="Huawei Sans"/>
          <w:lang w:eastAsia="zh-CN"/>
        </w:rPr>
      </w:pPr>
    </w:p>
    <w:p w14:paraId="61EE6CD1" w14:textId="77777777" w:rsidR="007F08A4" w:rsidRPr="00810FD2" w:rsidRDefault="007F08A4" w:rsidP="007F08A4">
      <w:pPr>
        <w:pStyle w:val="Cover2"/>
        <w:rPr>
          <w:rFonts w:ascii="Huawei Sans" w:eastAsia="方正兰亭黑简体" w:hAnsi="Huawei Sans"/>
          <w:lang w:eastAsia="zh-CN"/>
        </w:rPr>
      </w:pPr>
    </w:p>
    <w:p w14:paraId="12D174A8" w14:textId="77777777" w:rsidR="007F08A4" w:rsidRPr="00810FD2" w:rsidRDefault="007F08A4" w:rsidP="007F08A4">
      <w:pPr>
        <w:pStyle w:val="Cover2"/>
        <w:rPr>
          <w:rFonts w:ascii="Huawei Sans" w:eastAsia="方正兰亭黑简体" w:hAnsi="Huawei Sans"/>
          <w:lang w:eastAsia="zh-CN"/>
        </w:rPr>
      </w:pPr>
    </w:p>
    <w:p w14:paraId="087505A2" w14:textId="77777777" w:rsidR="007F08A4" w:rsidRPr="00810FD2" w:rsidRDefault="007F08A4" w:rsidP="007F08A4">
      <w:pPr>
        <w:pStyle w:val="Cover2"/>
        <w:rPr>
          <w:rFonts w:ascii="Huawei Sans" w:eastAsia="方正兰亭黑简体" w:hAnsi="Huawei Sans"/>
          <w:lang w:eastAsia="zh-CN"/>
        </w:rPr>
      </w:pPr>
    </w:p>
    <w:p w14:paraId="0C65DEF6" w14:textId="77777777" w:rsidR="007F08A4" w:rsidRPr="00810FD2" w:rsidRDefault="007F08A4" w:rsidP="007F08A4">
      <w:pPr>
        <w:pStyle w:val="Cover2"/>
        <w:rPr>
          <w:rFonts w:ascii="Huawei Sans" w:eastAsia="方正兰亭黑简体" w:hAnsi="Huawei Sans"/>
          <w:lang w:eastAsia="zh-CN"/>
        </w:rPr>
      </w:pPr>
    </w:p>
    <w:p w14:paraId="3B27454E" w14:textId="77777777" w:rsidR="007F08A4" w:rsidRPr="00810FD2" w:rsidRDefault="007F08A4" w:rsidP="007F08A4">
      <w:pPr>
        <w:pStyle w:val="Cover2"/>
        <w:rPr>
          <w:rFonts w:ascii="Huawei Sans" w:eastAsia="方正兰亭黑简体" w:hAnsi="Huawei Sans"/>
          <w:lang w:eastAsia="zh-CN"/>
        </w:rPr>
      </w:pPr>
    </w:p>
    <w:p w14:paraId="6C9A952E" w14:textId="77777777" w:rsidR="007F08A4" w:rsidRPr="00810FD2" w:rsidRDefault="007F08A4" w:rsidP="007F08A4">
      <w:pPr>
        <w:pStyle w:val="Cover2"/>
        <w:rPr>
          <w:rFonts w:ascii="Huawei Sans" w:eastAsia="方正兰亭黑简体" w:hAnsi="Huawei Sans"/>
          <w:lang w:eastAsia="zh-CN"/>
        </w:rPr>
      </w:pPr>
    </w:p>
    <w:p w14:paraId="0159E95F" w14:textId="77777777" w:rsidR="007F08A4" w:rsidRPr="00810FD2" w:rsidRDefault="007F08A4" w:rsidP="007F08A4">
      <w:pPr>
        <w:pStyle w:val="Cover2"/>
        <w:rPr>
          <w:rFonts w:ascii="Huawei Sans" w:eastAsia="方正兰亭黑简体" w:hAnsi="Huawei Sans"/>
          <w:lang w:eastAsia="zh-CN"/>
        </w:rPr>
      </w:pPr>
    </w:p>
    <w:p w14:paraId="715A851A" w14:textId="77777777" w:rsidR="007F08A4" w:rsidRPr="00810FD2" w:rsidRDefault="007F08A4" w:rsidP="007F08A4">
      <w:pPr>
        <w:pStyle w:val="Cover2"/>
        <w:rPr>
          <w:rFonts w:ascii="Huawei Sans" w:eastAsia="方正兰亭黑简体" w:hAnsi="Huawei Sans"/>
          <w:lang w:eastAsia="zh-CN"/>
        </w:rPr>
      </w:pPr>
    </w:p>
    <w:p w14:paraId="38B11B00" w14:textId="77777777" w:rsidR="007F08A4" w:rsidRPr="00810FD2" w:rsidRDefault="007F08A4" w:rsidP="007F08A4">
      <w:pPr>
        <w:pStyle w:val="Cover2"/>
        <w:rPr>
          <w:rFonts w:ascii="Huawei Sans" w:eastAsia="方正兰亭黑简体" w:hAnsi="Huawei Sans"/>
          <w:lang w:eastAsia="zh-CN"/>
        </w:rPr>
      </w:pPr>
    </w:p>
    <w:p w14:paraId="7D65AB3C" w14:textId="77777777" w:rsidR="007F08A4" w:rsidRPr="00810FD2" w:rsidRDefault="007F08A4" w:rsidP="007F08A4">
      <w:pPr>
        <w:pStyle w:val="Cover2"/>
        <w:jc w:val="left"/>
        <w:rPr>
          <w:rFonts w:ascii="Huawei Sans" w:eastAsia="方正兰亭黑简体" w:hAnsi="Huawei Sans"/>
          <w:lang w:eastAsia="zh-CN"/>
        </w:rPr>
      </w:pPr>
    </w:p>
    <w:p w14:paraId="40670DA4" w14:textId="77777777" w:rsidR="007F08A4" w:rsidRPr="00810FD2" w:rsidRDefault="007F08A4" w:rsidP="007F08A4">
      <w:pPr>
        <w:pStyle w:val="cover--"/>
        <w:rPr>
          <w:rFonts w:ascii="Huawei Sans" w:eastAsia="方正兰亭黑简体" w:hAnsi="Huawei Sans"/>
          <w:noProof/>
        </w:rPr>
      </w:pPr>
      <w:r w:rsidRPr="00810FD2">
        <w:rPr>
          <w:rFonts w:ascii="Huawei Sans" w:eastAsia="方正兰亭黑简体" w:hAnsi="Huawei Sans" w:cs="Huawei Sans"/>
          <w:noProof/>
        </w:rPr>
        <w:drawing>
          <wp:inline distT="0" distB="0" distL="0" distR="0" wp14:anchorId="54EB74B9" wp14:editId="67E9AEBA">
            <wp:extent cx="942975" cy="962025"/>
            <wp:effectExtent l="0" t="0" r="9525" b="9525"/>
            <wp:docPr id="3" name="图片 3" descr="C:\Users\jwx341670\AppData\Local\Microsoft\Windows\INetCache\Content.Word\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wx341670\AppData\Local\Microsoft\Windows\INetCache\Content.Word\HW_POS_RBG_Vertical-150ppi.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42975" cy="962025"/>
                    </a:xfrm>
                    <a:prstGeom prst="rect">
                      <a:avLst/>
                    </a:prstGeom>
                    <a:noFill/>
                    <a:ln>
                      <a:noFill/>
                    </a:ln>
                  </pic:spPr>
                </pic:pic>
              </a:graphicData>
            </a:graphic>
          </wp:inline>
        </w:drawing>
      </w:r>
    </w:p>
    <w:p w14:paraId="4C831555" w14:textId="77777777" w:rsidR="007F08A4" w:rsidRPr="00810FD2" w:rsidRDefault="007F08A4" w:rsidP="007F08A4">
      <w:pPr>
        <w:rPr>
          <w:rFonts w:ascii="Huawei Sans" w:hAnsi="Huawei Sans"/>
        </w:rPr>
      </w:pPr>
      <w:r w:rsidRPr="00810FD2">
        <w:rPr>
          <w:rFonts w:ascii="Huawei Sans" w:hAnsi="Huawei Sans"/>
          <w:caps/>
        </w:rPr>
        <w:fldChar w:fldCharType="begin"/>
      </w:r>
      <w:r w:rsidRPr="00810FD2">
        <w:rPr>
          <w:rFonts w:ascii="Huawei Sans" w:hAnsi="Huawei Sans"/>
          <w:caps/>
        </w:rPr>
        <w:instrText xml:space="preserve"> </w:instrText>
      </w:r>
      <w:r w:rsidRPr="00810FD2">
        <w:rPr>
          <w:rFonts w:ascii="Huawei Sans" w:hAnsi="Huawei Sans" w:hint="eastAsia"/>
          <w:caps/>
        </w:rPr>
        <w:instrText>DOCPROPERTY  Confidential</w:instrText>
      </w:r>
      <w:r w:rsidRPr="00810FD2">
        <w:rPr>
          <w:rFonts w:ascii="Huawei Sans" w:hAnsi="Huawei Sans"/>
          <w:caps/>
        </w:rPr>
        <w:instrText xml:space="preserve"> </w:instrText>
      </w:r>
      <w:r w:rsidRPr="00810FD2">
        <w:rPr>
          <w:rFonts w:ascii="Huawei Sans" w:hAnsi="Huawei Sans"/>
          <w:caps/>
        </w:rPr>
        <w:fldChar w:fldCharType="end"/>
      </w:r>
    </w:p>
    <w:p w14:paraId="5BD64607" w14:textId="73A68757" w:rsidR="007F08A4" w:rsidRDefault="007F08A4" w:rsidP="007F08A4">
      <w:pPr>
        <w:topLinePunct w:val="0"/>
        <w:adjustRightInd/>
        <w:snapToGrid/>
        <w:spacing w:before="0" w:after="0" w:line="240" w:lineRule="auto"/>
        <w:ind w:left="0"/>
        <w:jc w:val="center"/>
        <w:rPr>
          <w:rFonts w:ascii="Huawei Sans" w:hAnsi="Huawei Sans"/>
          <w:noProof/>
          <w:sz w:val="28"/>
          <w:szCs w:val="32"/>
        </w:rPr>
      </w:pPr>
      <w:r w:rsidRPr="00810FD2">
        <w:rPr>
          <w:rFonts w:ascii="Huawei Sans" w:hAnsi="Huawei Sans"/>
          <w:noProof/>
          <w:sz w:val="28"/>
          <w:szCs w:val="32"/>
        </w:rPr>
        <w:t>Huawei Technologies CO., LTD.</w:t>
      </w:r>
    </w:p>
    <w:p w14:paraId="61AEA6B5" w14:textId="32296148" w:rsidR="009553FB" w:rsidRDefault="009553FB" w:rsidP="009553FB">
      <w:pPr>
        <w:topLinePunct w:val="0"/>
        <w:adjustRightInd/>
        <w:snapToGrid/>
        <w:spacing w:before="0" w:after="0" w:line="240" w:lineRule="auto"/>
        <w:ind w:left="0"/>
        <w:rPr>
          <w:rFonts w:ascii="Huawei Sans" w:hAnsi="Huawei Sans"/>
          <w:noProof/>
          <w:sz w:val="28"/>
          <w:szCs w:val="32"/>
        </w:rPr>
      </w:pPr>
    </w:p>
    <w:p w14:paraId="7885CD83" w14:textId="402A09EF" w:rsidR="009553FB" w:rsidRDefault="009553FB" w:rsidP="009553FB">
      <w:pPr>
        <w:topLinePunct w:val="0"/>
        <w:adjustRightInd/>
        <w:snapToGrid/>
        <w:spacing w:before="0" w:after="0" w:line="240" w:lineRule="auto"/>
        <w:ind w:left="0"/>
        <w:rPr>
          <w:rFonts w:ascii="Huawei Sans" w:hAnsi="Huawei Sans"/>
          <w:noProof/>
          <w:sz w:val="28"/>
          <w:szCs w:val="32"/>
        </w:rPr>
      </w:pPr>
    </w:p>
    <w:p w14:paraId="6CA38223" w14:textId="77777777" w:rsidR="009553FB" w:rsidRDefault="009553FB" w:rsidP="009553FB">
      <w:pPr>
        <w:topLinePunct w:val="0"/>
        <w:adjustRightInd/>
        <w:snapToGrid/>
        <w:spacing w:before="0" w:after="0" w:line="240" w:lineRule="auto"/>
        <w:ind w:left="0"/>
        <w:rPr>
          <w:rFonts w:ascii="Huawei Sans" w:hAnsi="Huawei Sans"/>
          <w:noProof/>
          <w:sz w:val="28"/>
          <w:szCs w:val="32"/>
        </w:rPr>
      </w:pPr>
    </w:p>
    <w:p w14:paraId="64EE0070" w14:textId="21FD76D5" w:rsidR="009553FB" w:rsidRPr="009553FB" w:rsidRDefault="009553FB" w:rsidP="009553FB">
      <w:pPr>
        <w:topLinePunct w:val="0"/>
        <w:adjustRightInd/>
        <w:snapToGrid/>
        <w:spacing w:before="0" w:after="0" w:line="240" w:lineRule="auto"/>
        <w:ind w:left="0"/>
        <w:rPr>
          <w:rFonts w:ascii="Huawei Sans" w:hAnsi="Huawei Sans"/>
          <w:b/>
          <w:bCs/>
          <w:noProof/>
        </w:rPr>
      </w:pPr>
      <w:r w:rsidRPr="009553FB">
        <w:rPr>
          <w:rFonts w:ascii="Huawei Sans" w:hAnsi="Huawei Sans"/>
          <w:b/>
          <w:bCs/>
          <w:noProof/>
        </w:rPr>
        <w:t xml:space="preserve">Copyright </w:t>
      </w:r>
      <w:r w:rsidRPr="009553FB">
        <w:rPr>
          <w:rFonts w:ascii="Huawei Sans" w:hAnsi="Huawei Sans" w:hint="cs"/>
          <w:b/>
          <w:bCs/>
          <w:noProof/>
        </w:rPr>
        <w:t>©</w:t>
      </w:r>
      <w:r w:rsidRPr="009553FB">
        <w:rPr>
          <w:rFonts w:ascii="Huawei Sans" w:hAnsi="Huawei Sans"/>
          <w:b/>
          <w:bCs/>
          <w:noProof/>
        </w:rPr>
        <w:t xml:space="preserve"> Huawei Technologies Co., Ltd. 202</w:t>
      </w:r>
      <w:r w:rsidR="00B049DA">
        <w:rPr>
          <w:rFonts w:ascii="Huawei Sans" w:hAnsi="Huawei Sans"/>
          <w:b/>
          <w:bCs/>
          <w:noProof/>
        </w:rPr>
        <w:t>2</w:t>
      </w:r>
      <w:r w:rsidRPr="009553FB">
        <w:rPr>
          <w:rFonts w:ascii="Huawei Sans" w:hAnsi="Huawei Sans"/>
          <w:b/>
          <w:bCs/>
          <w:noProof/>
        </w:rPr>
        <w:t>. All rights reserved.</w:t>
      </w:r>
    </w:p>
    <w:p w14:paraId="1993A9DF" w14:textId="77777777" w:rsidR="009553FB" w:rsidRPr="009553FB" w:rsidRDefault="009553FB" w:rsidP="009553FB">
      <w:pPr>
        <w:topLinePunct w:val="0"/>
        <w:adjustRightInd/>
        <w:snapToGrid/>
        <w:spacing w:before="0" w:after="0" w:line="240" w:lineRule="auto"/>
        <w:ind w:left="0"/>
        <w:rPr>
          <w:rFonts w:ascii="Huawei Sans" w:hAnsi="Huawei Sans"/>
          <w:noProof/>
        </w:rPr>
      </w:pPr>
      <w:r w:rsidRPr="009553FB">
        <w:rPr>
          <w:rFonts w:ascii="Huawei Sans" w:hAnsi="Huawei Sans" w:hint="eastAsia"/>
          <w:noProof/>
        </w:rPr>
        <w:t>No part of this document may be reproduced or transmitted in any form or by any means without prior written consent of Huawei Technologies Co., Ltd.</w:t>
      </w:r>
    </w:p>
    <w:p w14:paraId="50E89A0A" w14:textId="77777777" w:rsidR="009553FB" w:rsidRPr="009553FB" w:rsidRDefault="009553FB" w:rsidP="009553FB">
      <w:pPr>
        <w:topLinePunct w:val="0"/>
        <w:adjustRightInd/>
        <w:snapToGrid/>
        <w:spacing w:before="0" w:after="0" w:line="240" w:lineRule="auto"/>
        <w:ind w:left="0"/>
        <w:rPr>
          <w:rFonts w:ascii="Huawei Sans" w:hAnsi="Huawei Sans"/>
          <w:noProof/>
        </w:rPr>
      </w:pPr>
    </w:p>
    <w:p w14:paraId="066A5D29" w14:textId="77777777" w:rsidR="009553FB" w:rsidRPr="009553FB" w:rsidRDefault="009553FB" w:rsidP="009553FB">
      <w:pPr>
        <w:topLinePunct w:val="0"/>
        <w:adjustRightInd/>
        <w:snapToGrid/>
        <w:spacing w:before="0" w:after="0" w:line="240" w:lineRule="auto"/>
        <w:ind w:left="0"/>
        <w:rPr>
          <w:rFonts w:ascii="Huawei Sans" w:hAnsi="Huawei Sans"/>
          <w:b/>
          <w:bCs/>
          <w:noProof/>
        </w:rPr>
      </w:pPr>
      <w:r w:rsidRPr="009553FB">
        <w:rPr>
          <w:rFonts w:ascii="Huawei Sans" w:hAnsi="Huawei Sans" w:hint="eastAsia"/>
          <w:b/>
          <w:bCs/>
          <w:noProof/>
        </w:rPr>
        <w:t>Trademarks and Permissions</w:t>
      </w:r>
    </w:p>
    <w:p w14:paraId="3984941C" w14:textId="066912D1" w:rsidR="009553FB" w:rsidRPr="009553FB" w:rsidRDefault="000F162B" w:rsidP="009553FB">
      <w:pPr>
        <w:topLinePunct w:val="0"/>
        <w:adjustRightInd/>
        <w:snapToGrid/>
        <w:spacing w:before="0" w:after="0" w:line="240" w:lineRule="auto"/>
        <w:ind w:left="0"/>
        <w:rPr>
          <w:rFonts w:ascii="Huawei Sans" w:hAnsi="Huawei Sans"/>
          <w:noProof/>
        </w:rPr>
      </w:pPr>
      <w:r w:rsidRPr="00C5634C">
        <w:rPr>
          <w:rFonts w:ascii="Huawei Sans" w:hAnsi="Huawei Sans"/>
          <w:noProof/>
        </w:rPr>
        <w:drawing>
          <wp:inline distT="0" distB="0" distL="0" distR="0" wp14:anchorId="056169F3" wp14:editId="052A3100">
            <wp:extent cx="295200" cy="301164"/>
            <wp:effectExtent l="0" t="0" r="0" b="3810"/>
            <wp:docPr id="9" name="图片 9" descr="C:\Users\jwx341670\AppData\Local\Microsoft\Windows\INetCache\Content.Word\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wx341670\AppData\Local\Microsoft\Windows\INetCache\Content.Word\HW_POS_RBG_Vertical-150ppi.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5200" cy="301164"/>
                    </a:xfrm>
                    <a:prstGeom prst="rect">
                      <a:avLst/>
                    </a:prstGeom>
                    <a:noFill/>
                    <a:ln>
                      <a:noFill/>
                    </a:ln>
                  </pic:spPr>
                </pic:pic>
              </a:graphicData>
            </a:graphic>
          </wp:inline>
        </w:drawing>
      </w:r>
      <w:r>
        <w:rPr>
          <w:rFonts w:ascii="Huawei Sans" w:hAnsi="Huawei Sans"/>
          <w:noProof/>
        </w:rPr>
        <w:t xml:space="preserve"> </w:t>
      </w:r>
      <w:r w:rsidR="009553FB" w:rsidRPr="009553FB">
        <w:rPr>
          <w:rFonts w:ascii="Huawei Sans" w:hAnsi="Huawei Sans" w:hint="eastAsia"/>
          <w:noProof/>
        </w:rPr>
        <w:t>and other Huawei trademarks are trademarks of Huawei Technologies Co., Ltd.</w:t>
      </w:r>
    </w:p>
    <w:p w14:paraId="2E32C213" w14:textId="77777777" w:rsidR="009553FB" w:rsidRPr="009553FB" w:rsidRDefault="009553FB" w:rsidP="009553FB">
      <w:pPr>
        <w:topLinePunct w:val="0"/>
        <w:adjustRightInd/>
        <w:snapToGrid/>
        <w:spacing w:before="0" w:after="0" w:line="240" w:lineRule="auto"/>
        <w:ind w:left="0"/>
        <w:rPr>
          <w:rFonts w:ascii="Huawei Sans" w:hAnsi="Huawei Sans"/>
          <w:noProof/>
        </w:rPr>
      </w:pPr>
      <w:r w:rsidRPr="009553FB">
        <w:rPr>
          <w:rFonts w:ascii="Huawei Sans" w:hAnsi="Huawei Sans" w:hint="eastAsia"/>
          <w:noProof/>
        </w:rPr>
        <w:t>All other trademarks and trade names mentioned in this document are the property of their respective holders.</w:t>
      </w:r>
    </w:p>
    <w:p w14:paraId="6C4C2CD0" w14:textId="77777777" w:rsidR="009553FB" w:rsidRPr="009553FB" w:rsidRDefault="009553FB" w:rsidP="009553FB">
      <w:pPr>
        <w:topLinePunct w:val="0"/>
        <w:adjustRightInd/>
        <w:snapToGrid/>
        <w:spacing w:before="0" w:after="0" w:line="240" w:lineRule="auto"/>
        <w:ind w:left="0"/>
        <w:rPr>
          <w:rFonts w:ascii="Huawei Sans" w:hAnsi="Huawei Sans"/>
          <w:noProof/>
        </w:rPr>
      </w:pPr>
    </w:p>
    <w:p w14:paraId="41602691" w14:textId="77777777" w:rsidR="009553FB" w:rsidRPr="009553FB" w:rsidRDefault="009553FB" w:rsidP="009553FB">
      <w:pPr>
        <w:topLinePunct w:val="0"/>
        <w:adjustRightInd/>
        <w:snapToGrid/>
        <w:spacing w:before="0" w:after="0" w:line="240" w:lineRule="auto"/>
        <w:ind w:left="0"/>
        <w:rPr>
          <w:rFonts w:ascii="Huawei Sans" w:hAnsi="Huawei Sans"/>
          <w:b/>
          <w:bCs/>
          <w:noProof/>
        </w:rPr>
      </w:pPr>
      <w:r w:rsidRPr="009553FB">
        <w:rPr>
          <w:rFonts w:ascii="Huawei Sans" w:hAnsi="Huawei Sans" w:hint="eastAsia"/>
          <w:b/>
          <w:bCs/>
          <w:noProof/>
        </w:rPr>
        <w:t>Notice</w:t>
      </w:r>
    </w:p>
    <w:p w14:paraId="20B45E05" w14:textId="77777777" w:rsidR="009553FB" w:rsidRPr="009553FB" w:rsidRDefault="009553FB" w:rsidP="009553FB">
      <w:pPr>
        <w:topLinePunct w:val="0"/>
        <w:adjustRightInd/>
        <w:snapToGrid/>
        <w:spacing w:after="0" w:line="240" w:lineRule="auto"/>
        <w:ind w:left="0"/>
        <w:rPr>
          <w:rFonts w:ascii="Huawei Sans" w:hAnsi="Huawei Sans"/>
          <w:noProof/>
        </w:rPr>
      </w:pPr>
      <w:r w:rsidRPr="009553FB">
        <w:rPr>
          <w:rFonts w:ascii="Huawei Sans" w:hAnsi="Huawei Sans" w:hint="eastAsia"/>
          <w:noProof/>
        </w:rPr>
        <w:t>The purchased products, services and features are stipulated by the contract made between Huawei and the customer. All or part of the products, services and features described in this document may not be within the purchase scope or the usage scope. Unless otherwise specified in the contract, all statements, information, and recommendations in this document are provided "AS IS" without warranties, guarantees or representations of any kind, either express or implied.</w:t>
      </w:r>
    </w:p>
    <w:p w14:paraId="4287BB62" w14:textId="77777777" w:rsidR="009553FB" w:rsidRPr="009553FB" w:rsidRDefault="009553FB" w:rsidP="009553FB">
      <w:pPr>
        <w:topLinePunct w:val="0"/>
        <w:adjustRightInd/>
        <w:snapToGrid/>
        <w:spacing w:line="240" w:lineRule="auto"/>
        <w:ind w:left="0"/>
        <w:rPr>
          <w:rFonts w:ascii="Huawei Sans" w:hAnsi="Huawei Sans"/>
          <w:noProof/>
        </w:rPr>
      </w:pPr>
      <w:r w:rsidRPr="009553FB">
        <w:rPr>
          <w:rFonts w:ascii="Huawei Sans" w:hAnsi="Huawei Sans" w:hint="eastAsia"/>
          <w:noProof/>
        </w:rPr>
        <w:t>The information in this document is subject to change without notice. Every effort has been made in the preparation of this document to ensure accuracy of the contents, but all statements, information, and recommendations in this document do not constitute a warranty of any kind, express or implied.</w:t>
      </w:r>
    </w:p>
    <w:p w14:paraId="6C2C8913" w14:textId="77777777" w:rsidR="009553FB" w:rsidRPr="009553FB" w:rsidRDefault="009553FB" w:rsidP="009553FB">
      <w:pPr>
        <w:topLinePunct w:val="0"/>
        <w:adjustRightInd/>
        <w:snapToGrid/>
        <w:spacing w:before="0" w:after="0" w:line="240" w:lineRule="auto"/>
        <w:ind w:left="0"/>
        <w:rPr>
          <w:rFonts w:ascii="Huawei Sans" w:hAnsi="Huawei Sans"/>
          <w:noProof/>
        </w:rPr>
      </w:pPr>
    </w:p>
    <w:p w14:paraId="03937C04" w14:textId="77777777" w:rsidR="009553FB" w:rsidRPr="009553FB" w:rsidRDefault="009553FB" w:rsidP="009553FB">
      <w:pPr>
        <w:topLinePunct w:val="0"/>
        <w:adjustRightInd/>
        <w:snapToGrid/>
        <w:spacing w:before="0" w:after="0" w:line="240" w:lineRule="auto"/>
        <w:ind w:left="0"/>
        <w:rPr>
          <w:rFonts w:ascii="Huawei Sans" w:hAnsi="Huawei Sans"/>
          <w:noProof/>
        </w:rPr>
      </w:pPr>
    </w:p>
    <w:p w14:paraId="4C095E53" w14:textId="77777777" w:rsidR="009553FB" w:rsidRPr="009553FB" w:rsidRDefault="009553FB" w:rsidP="009553FB">
      <w:pPr>
        <w:topLinePunct w:val="0"/>
        <w:adjustRightInd/>
        <w:snapToGrid/>
        <w:spacing w:before="0" w:after="0" w:line="240" w:lineRule="auto"/>
        <w:ind w:left="0"/>
        <w:rPr>
          <w:rFonts w:ascii="Huawei Sans" w:hAnsi="Huawei Sans"/>
          <w:noProof/>
        </w:rPr>
      </w:pPr>
    </w:p>
    <w:p w14:paraId="1E746AD3" w14:textId="77777777" w:rsidR="009553FB" w:rsidRPr="009553FB" w:rsidRDefault="009553FB" w:rsidP="009553FB">
      <w:pPr>
        <w:topLinePunct w:val="0"/>
        <w:adjustRightInd/>
        <w:snapToGrid/>
        <w:spacing w:before="0" w:after="0" w:line="240" w:lineRule="auto"/>
        <w:ind w:left="0"/>
        <w:rPr>
          <w:rFonts w:ascii="Huawei Sans" w:hAnsi="Huawei Sans"/>
          <w:noProof/>
        </w:rPr>
      </w:pPr>
    </w:p>
    <w:p w14:paraId="550E334A" w14:textId="1CD28DAE" w:rsidR="009553FB" w:rsidRPr="009553FB" w:rsidRDefault="009553FB" w:rsidP="009553FB">
      <w:pPr>
        <w:topLinePunct w:val="0"/>
        <w:adjustRightInd/>
        <w:snapToGrid/>
        <w:spacing w:before="0" w:after="0" w:line="240" w:lineRule="auto"/>
        <w:ind w:left="0"/>
        <w:rPr>
          <w:rFonts w:ascii="Huawei Sans" w:hAnsi="Huawei Sans"/>
          <w:noProof/>
        </w:rPr>
      </w:pPr>
    </w:p>
    <w:tbl>
      <w:tblPr>
        <w:tblStyle w:val="a9"/>
        <w:tblW w:w="0" w:type="auto"/>
        <w:tblLook w:val="01E0" w:firstRow="1" w:lastRow="1" w:firstColumn="1" w:lastColumn="1" w:noHBand="0" w:noVBand="0"/>
      </w:tblPr>
      <w:tblGrid>
        <w:gridCol w:w="1665"/>
        <w:gridCol w:w="7860"/>
      </w:tblGrid>
      <w:tr w:rsidR="009553FB" w:rsidRPr="00C5634C" w14:paraId="7FECDBE6" w14:textId="77777777" w:rsidTr="006F0048">
        <w:trPr>
          <w:trHeight w:val="634"/>
        </w:trPr>
        <w:tc>
          <w:tcPr>
            <w:tcW w:w="9640" w:type="dxa"/>
            <w:gridSpan w:val="2"/>
            <w:vAlign w:val="center"/>
          </w:tcPr>
          <w:p w14:paraId="4E58721E" w14:textId="77777777" w:rsidR="009553FB" w:rsidRDefault="009553FB" w:rsidP="009553FB">
            <w:pPr>
              <w:pStyle w:val="Cover2"/>
              <w:jc w:val="left"/>
              <w:rPr>
                <w:rFonts w:ascii="Huawei Sans" w:eastAsia="方正兰亭黑简体" w:hAnsi="Huawei Sans" w:cs="Huawei Sans"/>
                <w:b/>
                <w:sz w:val="28"/>
                <w:szCs w:val="24"/>
              </w:rPr>
            </w:pPr>
          </w:p>
          <w:p w14:paraId="69265DE4" w14:textId="4C723954" w:rsidR="009553FB" w:rsidRPr="009553FB" w:rsidRDefault="009553FB" w:rsidP="006F0048">
            <w:pPr>
              <w:pStyle w:val="Cover2"/>
              <w:rPr>
                <w:rFonts w:ascii="Huawei Sans" w:eastAsia="方正兰亭黑简体" w:hAnsi="Huawei Sans" w:cs="Huawei Sans"/>
                <w:b/>
              </w:rPr>
            </w:pPr>
            <w:r w:rsidRPr="009553FB">
              <w:rPr>
                <w:rFonts w:ascii="Huawei Sans" w:eastAsia="方正兰亭黑简体" w:hAnsi="Huawei Sans" w:cs="Huawei Sans"/>
                <w:b/>
                <w:sz w:val="28"/>
                <w:szCs w:val="24"/>
              </w:rPr>
              <w:t>Huawei Technologies Co., Ltd.</w:t>
            </w:r>
          </w:p>
        </w:tc>
      </w:tr>
      <w:tr w:rsidR="009553FB" w:rsidRPr="00C5634C" w14:paraId="55A7DC69" w14:textId="77777777" w:rsidTr="006F0048">
        <w:trPr>
          <w:trHeight w:val="371"/>
        </w:trPr>
        <w:tc>
          <w:tcPr>
            <w:tcW w:w="1675" w:type="dxa"/>
          </w:tcPr>
          <w:p w14:paraId="3CBD1239" w14:textId="77777777" w:rsidR="009553FB" w:rsidRPr="00C5634C" w:rsidRDefault="009553FB" w:rsidP="006F0048">
            <w:pPr>
              <w:pStyle w:val="CoverText"/>
              <w:rPr>
                <w:rFonts w:ascii="Huawei Sans" w:hAnsi="Huawei Sans" w:cs="Huawei Sans"/>
              </w:rPr>
            </w:pPr>
            <w:r w:rsidRPr="00C5634C">
              <w:rPr>
                <w:rFonts w:ascii="Huawei Sans" w:hAnsi="Huawei Sans" w:cs="Huawei Sans"/>
                <w:noProof/>
              </w:rPr>
              <w:t>Address:</w:t>
            </w:r>
          </w:p>
        </w:tc>
        <w:tc>
          <w:tcPr>
            <w:tcW w:w="7965" w:type="dxa"/>
            <w:vAlign w:val="center"/>
          </w:tcPr>
          <w:p w14:paraId="3C70DE5D" w14:textId="77777777" w:rsidR="009553FB" w:rsidRPr="00C5634C" w:rsidRDefault="009553FB" w:rsidP="006F0048">
            <w:pPr>
              <w:pStyle w:val="CoverText"/>
              <w:rPr>
                <w:rFonts w:ascii="Huawei Sans" w:hAnsi="Huawei Sans" w:cs="Huawei Sans"/>
              </w:rPr>
            </w:pPr>
            <w:r w:rsidRPr="00C5634C">
              <w:rPr>
                <w:rFonts w:ascii="Huawei Sans" w:hAnsi="Huawei Sans" w:cs="Huawei Sans"/>
                <w:noProof/>
              </w:rPr>
              <w:t>Huawei Industrial Base</w:t>
            </w:r>
            <w:r w:rsidRPr="00C5634C">
              <w:rPr>
                <w:rFonts w:ascii="Huawei Sans" w:hAnsi="Huawei Sans" w:cs="Huawei Sans"/>
              </w:rPr>
              <w:t xml:space="preserve"> </w:t>
            </w:r>
            <w:r w:rsidRPr="00C5634C">
              <w:rPr>
                <w:rFonts w:ascii="Huawei Sans" w:hAnsi="Huawei Sans" w:cs="Huawei Sans"/>
                <w:noProof/>
              </w:rPr>
              <w:t>Bantian, Longgang</w:t>
            </w:r>
            <w:r w:rsidRPr="00C5634C">
              <w:rPr>
                <w:rFonts w:ascii="Huawei Sans" w:hAnsi="Huawei Sans" w:cs="Huawei Sans"/>
              </w:rPr>
              <w:t xml:space="preserve"> </w:t>
            </w:r>
            <w:r w:rsidRPr="00C5634C">
              <w:rPr>
                <w:rFonts w:ascii="Huawei Sans" w:hAnsi="Huawei Sans" w:cs="Huawei Sans"/>
                <w:noProof/>
              </w:rPr>
              <w:t>Shenzhen 518129</w:t>
            </w:r>
            <w:r w:rsidRPr="00C5634C">
              <w:rPr>
                <w:rFonts w:ascii="Huawei Sans" w:hAnsi="Huawei Sans" w:cs="Huawei Sans"/>
              </w:rPr>
              <w:t xml:space="preserve"> </w:t>
            </w:r>
          </w:p>
          <w:p w14:paraId="510F5E77" w14:textId="77777777" w:rsidR="009553FB" w:rsidRPr="00C5634C" w:rsidRDefault="009553FB" w:rsidP="006F0048">
            <w:pPr>
              <w:pStyle w:val="CoverText"/>
              <w:rPr>
                <w:rFonts w:ascii="Huawei Sans" w:hAnsi="Huawei Sans" w:cs="Huawei Sans"/>
              </w:rPr>
            </w:pPr>
            <w:r w:rsidRPr="00C5634C">
              <w:rPr>
                <w:rFonts w:ascii="Huawei Sans" w:hAnsi="Huawei Sans" w:cs="Huawei Sans"/>
                <w:noProof/>
              </w:rPr>
              <w:t>People's Republic of China</w:t>
            </w:r>
          </w:p>
        </w:tc>
      </w:tr>
      <w:tr w:rsidR="009553FB" w:rsidRPr="00C5634C" w14:paraId="59F728D2" w14:textId="77777777" w:rsidTr="006F0048">
        <w:trPr>
          <w:trHeight w:val="337"/>
        </w:trPr>
        <w:tc>
          <w:tcPr>
            <w:tcW w:w="1675" w:type="dxa"/>
            <w:vAlign w:val="center"/>
          </w:tcPr>
          <w:p w14:paraId="23BF988A" w14:textId="77777777" w:rsidR="009553FB" w:rsidRPr="00C5634C" w:rsidRDefault="009553FB" w:rsidP="006F0048">
            <w:pPr>
              <w:pStyle w:val="CoverText"/>
              <w:rPr>
                <w:rFonts w:ascii="Huawei Sans" w:hAnsi="Huawei Sans" w:cs="Huawei Sans"/>
              </w:rPr>
            </w:pPr>
            <w:r w:rsidRPr="00C5634C">
              <w:rPr>
                <w:rFonts w:ascii="Huawei Sans" w:hAnsi="Huawei Sans" w:cs="Huawei Sans"/>
              </w:rPr>
              <w:t>Website:</w:t>
            </w:r>
          </w:p>
        </w:tc>
        <w:tc>
          <w:tcPr>
            <w:tcW w:w="7965" w:type="dxa"/>
            <w:vAlign w:val="center"/>
          </w:tcPr>
          <w:p w14:paraId="084BAB4C" w14:textId="6C8F1210" w:rsidR="009553FB" w:rsidRPr="00C5634C" w:rsidRDefault="009553FB" w:rsidP="006F0048">
            <w:pPr>
              <w:pStyle w:val="CoverText"/>
              <w:rPr>
                <w:rFonts w:ascii="Huawei Sans" w:hAnsi="Huawei Sans" w:cs="Huawei Sans"/>
              </w:rPr>
            </w:pPr>
            <w:r w:rsidRPr="00C5634C">
              <w:rPr>
                <w:rStyle w:val="af2"/>
                <w:rFonts w:ascii="Huawei Sans" w:hAnsi="Huawei Sans" w:cs="Huawei Sans"/>
                <w:lang w:val="pt-BR"/>
              </w:rPr>
              <w:t>http</w:t>
            </w:r>
            <w:r w:rsidR="000A2B26">
              <w:rPr>
                <w:rStyle w:val="af2"/>
                <w:rFonts w:ascii="Huawei Sans" w:hAnsi="Huawei Sans" w:cs="Huawei Sans"/>
                <w:lang w:val="pt-BR"/>
              </w:rPr>
              <w:t>s</w:t>
            </w:r>
            <w:r w:rsidRPr="00C5634C">
              <w:rPr>
                <w:rStyle w:val="af2"/>
                <w:rFonts w:ascii="Huawei Sans" w:hAnsi="Huawei Sans" w:cs="Huawei Sans"/>
                <w:lang w:val="pt-BR"/>
              </w:rPr>
              <w:t>://</w:t>
            </w:r>
            <w:hyperlink r:id="rId14" w:history="1">
              <w:r w:rsidRPr="00C5634C">
                <w:rPr>
                  <w:rStyle w:val="af2"/>
                  <w:rFonts w:ascii="Huawei Sans" w:hAnsi="Huawei Sans" w:cs="Huawei Sans"/>
                  <w:lang w:val="pt-BR"/>
                </w:rPr>
                <w:t>e</w:t>
              </w:r>
            </w:hyperlink>
            <w:r w:rsidRPr="00C5634C">
              <w:rPr>
                <w:rStyle w:val="af2"/>
                <w:rFonts w:ascii="Huawei Sans" w:hAnsi="Huawei Sans" w:cs="Huawei Sans"/>
                <w:lang w:val="pt-BR"/>
              </w:rPr>
              <w:t>.huawei.com</w:t>
            </w:r>
          </w:p>
        </w:tc>
      </w:tr>
    </w:tbl>
    <w:p w14:paraId="27CBECAB" w14:textId="79E5F28D" w:rsidR="009553FB" w:rsidRPr="009553FB" w:rsidRDefault="009553FB" w:rsidP="009553FB">
      <w:pPr>
        <w:topLinePunct w:val="0"/>
        <w:adjustRightInd/>
        <w:snapToGrid/>
        <w:spacing w:before="0" w:after="0" w:line="240" w:lineRule="auto"/>
        <w:ind w:left="0"/>
        <w:rPr>
          <w:rFonts w:ascii="Huawei Sans" w:hAnsi="Huawei Sans"/>
          <w:noProof/>
          <w:sz w:val="28"/>
          <w:szCs w:val="32"/>
        </w:rPr>
      </w:pPr>
    </w:p>
    <w:sdt>
      <w:sdtPr>
        <w:rPr>
          <w:rFonts w:ascii="HuaweiSans-Regular" w:hAnsi="HuaweiSans-Regular"/>
          <w:b w:val="0"/>
          <w:bCs w:val="0"/>
          <w:sz w:val="21"/>
          <w:szCs w:val="21"/>
          <w:lang w:val="zh-CN"/>
        </w:rPr>
        <w:id w:val="1115093617"/>
        <w:docPartObj>
          <w:docPartGallery w:val="Table of Contents"/>
          <w:docPartUnique/>
        </w:docPartObj>
      </w:sdtPr>
      <w:sdtEndPr>
        <w:rPr>
          <w:sz w:val="24"/>
          <w:szCs w:val="24"/>
        </w:rPr>
      </w:sdtEndPr>
      <w:sdtContent>
        <w:p w14:paraId="464966D0" w14:textId="2EF2BB9E" w:rsidR="007F08A4" w:rsidRPr="00810FD2" w:rsidRDefault="00D448BF" w:rsidP="00D448BF">
          <w:pPr>
            <w:pStyle w:val="Contents"/>
            <w:tabs>
              <w:tab w:val="left" w:pos="1470"/>
              <w:tab w:val="right" w:pos="9638"/>
            </w:tabs>
            <w:jc w:val="left"/>
          </w:pPr>
          <w:r>
            <w:rPr>
              <w:rFonts w:ascii="HuaweiSans-Regular" w:hAnsi="HuaweiSans-Regular" w:hint="eastAsia"/>
              <w:b w:val="0"/>
              <w:bCs w:val="0"/>
              <w:sz w:val="21"/>
              <w:szCs w:val="21"/>
              <w:lang w:val="zh-CN"/>
            </w:rPr>
            <w:tab/>
          </w:r>
          <w:r>
            <w:rPr>
              <w:rFonts w:ascii="HuaweiSans-Regular" w:hAnsi="HuaweiSans-Regular" w:hint="eastAsia"/>
              <w:b w:val="0"/>
              <w:bCs w:val="0"/>
              <w:sz w:val="21"/>
              <w:szCs w:val="21"/>
              <w:lang w:val="zh-CN"/>
            </w:rPr>
            <w:tab/>
          </w:r>
          <w:r w:rsidR="007F08A4" w:rsidRPr="00810FD2">
            <w:t>Contents</w:t>
          </w:r>
        </w:p>
        <w:bookmarkStart w:id="0" w:name="_GoBack"/>
        <w:bookmarkEnd w:id="0"/>
        <w:p w14:paraId="2C46390C" w14:textId="281E9DE2" w:rsidR="00251C78" w:rsidRDefault="00810FD2">
          <w:pPr>
            <w:pStyle w:val="TOC1"/>
            <w:tabs>
              <w:tab w:val="right" w:leader="dot" w:pos="9628"/>
            </w:tabs>
            <w:rPr>
              <w:rFonts w:asciiTheme="minorHAnsi" w:eastAsiaTheme="minorEastAsia" w:hAnsiTheme="minorHAnsi" w:cstheme="minorBidi"/>
              <w:b w:val="0"/>
              <w:bCs w:val="0"/>
              <w:noProof/>
              <w:kern w:val="2"/>
              <w:sz w:val="21"/>
              <w:szCs w:val="22"/>
            </w:rPr>
          </w:pPr>
          <w:r>
            <w:rPr>
              <w:lang w:val="zh-CN"/>
            </w:rPr>
            <w:fldChar w:fldCharType="begin"/>
          </w:r>
          <w:r>
            <w:rPr>
              <w:lang w:val="zh-CN"/>
            </w:rPr>
            <w:instrText xml:space="preserve"> </w:instrText>
          </w:r>
          <w:r>
            <w:rPr>
              <w:rFonts w:hint="eastAsia"/>
              <w:lang w:val="zh-CN"/>
            </w:rPr>
            <w:instrText>TOC \o "1-3" \h \z \u</w:instrText>
          </w:r>
          <w:r>
            <w:rPr>
              <w:lang w:val="zh-CN"/>
            </w:rPr>
            <w:instrText xml:space="preserve"> </w:instrText>
          </w:r>
          <w:r>
            <w:rPr>
              <w:lang w:val="zh-CN"/>
            </w:rPr>
            <w:fldChar w:fldCharType="separate"/>
          </w:r>
          <w:hyperlink w:anchor="_Toc116563131" w:history="1">
            <w:r w:rsidR="00251C78" w:rsidRPr="008B6A9E">
              <w:rPr>
                <w:rStyle w:val="af2"/>
                <w:noProof/>
              </w:rPr>
              <w:t>1 Introduction</w:t>
            </w:r>
            <w:r w:rsidR="00251C78">
              <w:rPr>
                <w:noProof/>
                <w:webHidden/>
              </w:rPr>
              <w:tab/>
            </w:r>
            <w:r w:rsidR="00251C78">
              <w:rPr>
                <w:noProof/>
                <w:webHidden/>
              </w:rPr>
              <w:fldChar w:fldCharType="begin"/>
            </w:r>
            <w:r w:rsidR="00251C78">
              <w:rPr>
                <w:noProof/>
                <w:webHidden/>
              </w:rPr>
              <w:instrText xml:space="preserve"> PAGEREF _Toc116563131 \h </w:instrText>
            </w:r>
            <w:r w:rsidR="00251C78">
              <w:rPr>
                <w:noProof/>
                <w:webHidden/>
              </w:rPr>
            </w:r>
            <w:r w:rsidR="00251C78">
              <w:rPr>
                <w:noProof/>
                <w:webHidden/>
              </w:rPr>
              <w:fldChar w:fldCharType="separate"/>
            </w:r>
            <w:r w:rsidR="00251C78">
              <w:rPr>
                <w:noProof/>
                <w:webHidden/>
              </w:rPr>
              <w:t>1</w:t>
            </w:r>
            <w:r w:rsidR="00251C78">
              <w:rPr>
                <w:noProof/>
                <w:webHidden/>
              </w:rPr>
              <w:fldChar w:fldCharType="end"/>
            </w:r>
          </w:hyperlink>
        </w:p>
        <w:p w14:paraId="1D07446C" w14:textId="5987F2D6" w:rsidR="00251C78" w:rsidRDefault="00251C78">
          <w:pPr>
            <w:pStyle w:val="TOC2"/>
            <w:tabs>
              <w:tab w:val="right" w:leader="dot" w:pos="9628"/>
            </w:tabs>
            <w:rPr>
              <w:rFonts w:asciiTheme="minorHAnsi" w:eastAsiaTheme="minorEastAsia" w:hAnsiTheme="minorHAnsi" w:cstheme="minorBidi"/>
              <w:kern w:val="2"/>
              <w:sz w:val="21"/>
              <w:szCs w:val="22"/>
            </w:rPr>
          </w:pPr>
          <w:hyperlink w:anchor="_Toc116563132" w:history="1">
            <w:r w:rsidRPr="008B6A9E">
              <w:rPr>
                <w:rStyle w:val="af2"/>
                <w:rFonts w:cs="Book Antiqua"/>
                <w:snapToGrid w:val="0"/>
              </w:rPr>
              <w:t>1.1</w:t>
            </w:r>
            <w:r w:rsidRPr="008B6A9E">
              <w:rPr>
                <w:rStyle w:val="af2"/>
              </w:rPr>
              <w:t xml:space="preserve"> About This Lab Guide</w:t>
            </w:r>
            <w:r>
              <w:rPr>
                <w:webHidden/>
              </w:rPr>
              <w:tab/>
            </w:r>
            <w:r>
              <w:rPr>
                <w:webHidden/>
              </w:rPr>
              <w:fldChar w:fldCharType="begin"/>
            </w:r>
            <w:r>
              <w:rPr>
                <w:webHidden/>
              </w:rPr>
              <w:instrText xml:space="preserve"> PAGEREF _Toc116563132 \h </w:instrText>
            </w:r>
            <w:r>
              <w:rPr>
                <w:webHidden/>
              </w:rPr>
            </w:r>
            <w:r>
              <w:rPr>
                <w:webHidden/>
              </w:rPr>
              <w:fldChar w:fldCharType="separate"/>
            </w:r>
            <w:r>
              <w:rPr>
                <w:webHidden/>
              </w:rPr>
              <w:t>1</w:t>
            </w:r>
            <w:r>
              <w:rPr>
                <w:webHidden/>
              </w:rPr>
              <w:fldChar w:fldCharType="end"/>
            </w:r>
          </w:hyperlink>
        </w:p>
        <w:p w14:paraId="3AD8AC84" w14:textId="7AE283FF" w:rsidR="00251C78" w:rsidRDefault="00251C78">
          <w:pPr>
            <w:pStyle w:val="TOC2"/>
            <w:tabs>
              <w:tab w:val="right" w:leader="dot" w:pos="9628"/>
            </w:tabs>
            <w:rPr>
              <w:rFonts w:asciiTheme="minorHAnsi" w:eastAsiaTheme="minorEastAsia" w:hAnsiTheme="minorHAnsi" w:cstheme="minorBidi"/>
              <w:kern w:val="2"/>
              <w:sz w:val="21"/>
              <w:szCs w:val="22"/>
            </w:rPr>
          </w:pPr>
          <w:hyperlink w:anchor="_Toc116563133" w:history="1">
            <w:r w:rsidRPr="008B6A9E">
              <w:rPr>
                <w:rStyle w:val="af2"/>
                <w:rFonts w:cs="Book Antiqua"/>
                <w:snapToGrid w:val="0"/>
              </w:rPr>
              <w:t>1.2</w:t>
            </w:r>
            <w:r w:rsidRPr="008B6A9E">
              <w:rPr>
                <w:rStyle w:val="af2"/>
              </w:rPr>
              <w:t xml:space="preserve"> Lab Environment</w:t>
            </w:r>
            <w:r>
              <w:rPr>
                <w:webHidden/>
              </w:rPr>
              <w:tab/>
            </w:r>
            <w:r>
              <w:rPr>
                <w:webHidden/>
              </w:rPr>
              <w:fldChar w:fldCharType="begin"/>
            </w:r>
            <w:r>
              <w:rPr>
                <w:webHidden/>
              </w:rPr>
              <w:instrText xml:space="preserve"> PAGEREF _Toc116563133 \h </w:instrText>
            </w:r>
            <w:r>
              <w:rPr>
                <w:webHidden/>
              </w:rPr>
            </w:r>
            <w:r>
              <w:rPr>
                <w:webHidden/>
              </w:rPr>
              <w:fldChar w:fldCharType="separate"/>
            </w:r>
            <w:r>
              <w:rPr>
                <w:webHidden/>
              </w:rPr>
              <w:t>2</w:t>
            </w:r>
            <w:r>
              <w:rPr>
                <w:webHidden/>
              </w:rPr>
              <w:fldChar w:fldCharType="end"/>
            </w:r>
          </w:hyperlink>
        </w:p>
        <w:p w14:paraId="255F1028" w14:textId="588E9112"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134" w:history="1">
            <w:r w:rsidRPr="008B6A9E">
              <w:rPr>
                <w:rStyle w:val="af2"/>
                <w:rFonts w:cs="Book Antiqua"/>
                <w:bCs/>
                <w:snapToGrid w:val="0"/>
                <w:lang w:eastAsia="en-US"/>
              </w:rPr>
              <w:t>1.2.1</w:t>
            </w:r>
            <w:r w:rsidRPr="008B6A9E">
              <w:rPr>
                <w:rStyle w:val="af2"/>
              </w:rPr>
              <w:t xml:space="preserve"> Topology</w:t>
            </w:r>
            <w:r>
              <w:rPr>
                <w:webHidden/>
              </w:rPr>
              <w:tab/>
            </w:r>
            <w:r>
              <w:rPr>
                <w:webHidden/>
              </w:rPr>
              <w:fldChar w:fldCharType="begin"/>
            </w:r>
            <w:r>
              <w:rPr>
                <w:webHidden/>
              </w:rPr>
              <w:instrText xml:space="preserve"> PAGEREF _Toc116563134 \h </w:instrText>
            </w:r>
            <w:r>
              <w:rPr>
                <w:webHidden/>
              </w:rPr>
            </w:r>
            <w:r>
              <w:rPr>
                <w:webHidden/>
              </w:rPr>
              <w:fldChar w:fldCharType="separate"/>
            </w:r>
            <w:r>
              <w:rPr>
                <w:webHidden/>
              </w:rPr>
              <w:t>2</w:t>
            </w:r>
            <w:r>
              <w:rPr>
                <w:webHidden/>
              </w:rPr>
              <w:fldChar w:fldCharType="end"/>
            </w:r>
          </w:hyperlink>
        </w:p>
        <w:p w14:paraId="4AFB9DF4" w14:textId="5051E0C5" w:rsidR="00251C78" w:rsidRDefault="00251C78">
          <w:pPr>
            <w:pStyle w:val="TOC2"/>
            <w:tabs>
              <w:tab w:val="right" w:leader="dot" w:pos="9628"/>
            </w:tabs>
            <w:rPr>
              <w:rFonts w:asciiTheme="minorHAnsi" w:eastAsiaTheme="minorEastAsia" w:hAnsiTheme="minorHAnsi" w:cstheme="minorBidi"/>
              <w:kern w:val="2"/>
              <w:sz w:val="21"/>
              <w:szCs w:val="22"/>
            </w:rPr>
          </w:pPr>
          <w:hyperlink w:anchor="_Toc116563135" w:history="1">
            <w:r w:rsidRPr="008B6A9E">
              <w:rPr>
                <w:rStyle w:val="af2"/>
                <w:rFonts w:cs="Book Antiqua"/>
                <w:snapToGrid w:val="0"/>
              </w:rPr>
              <w:t>1.3</w:t>
            </w:r>
            <w:r w:rsidRPr="008B6A9E">
              <w:rPr>
                <w:rStyle w:val="af2"/>
              </w:rPr>
              <w:t xml:space="preserve"> Device Information</w:t>
            </w:r>
            <w:r>
              <w:rPr>
                <w:webHidden/>
              </w:rPr>
              <w:tab/>
            </w:r>
            <w:r>
              <w:rPr>
                <w:webHidden/>
              </w:rPr>
              <w:fldChar w:fldCharType="begin"/>
            </w:r>
            <w:r>
              <w:rPr>
                <w:webHidden/>
              </w:rPr>
              <w:instrText xml:space="preserve"> PAGEREF _Toc116563135 \h </w:instrText>
            </w:r>
            <w:r>
              <w:rPr>
                <w:webHidden/>
              </w:rPr>
            </w:r>
            <w:r>
              <w:rPr>
                <w:webHidden/>
              </w:rPr>
              <w:fldChar w:fldCharType="separate"/>
            </w:r>
            <w:r>
              <w:rPr>
                <w:webHidden/>
              </w:rPr>
              <w:t>3</w:t>
            </w:r>
            <w:r>
              <w:rPr>
                <w:webHidden/>
              </w:rPr>
              <w:fldChar w:fldCharType="end"/>
            </w:r>
          </w:hyperlink>
        </w:p>
        <w:p w14:paraId="31E78829" w14:textId="4AA0D53C" w:rsidR="00251C78" w:rsidRDefault="00251C78">
          <w:pPr>
            <w:pStyle w:val="TOC1"/>
            <w:tabs>
              <w:tab w:val="right" w:leader="dot" w:pos="9628"/>
            </w:tabs>
            <w:rPr>
              <w:rFonts w:asciiTheme="minorHAnsi" w:eastAsiaTheme="minorEastAsia" w:hAnsiTheme="minorHAnsi" w:cstheme="minorBidi"/>
              <w:b w:val="0"/>
              <w:bCs w:val="0"/>
              <w:noProof/>
              <w:kern w:val="2"/>
              <w:sz w:val="21"/>
              <w:szCs w:val="22"/>
            </w:rPr>
          </w:pPr>
          <w:hyperlink w:anchor="_Toc116563136" w:history="1">
            <w:r w:rsidRPr="008B6A9E">
              <w:rPr>
                <w:rStyle w:val="af2"/>
                <w:noProof/>
              </w:rPr>
              <w:t>2 GRE Technology LAB</w:t>
            </w:r>
            <w:r>
              <w:rPr>
                <w:noProof/>
                <w:webHidden/>
              </w:rPr>
              <w:tab/>
            </w:r>
            <w:r>
              <w:rPr>
                <w:noProof/>
                <w:webHidden/>
              </w:rPr>
              <w:fldChar w:fldCharType="begin"/>
            </w:r>
            <w:r>
              <w:rPr>
                <w:noProof/>
                <w:webHidden/>
              </w:rPr>
              <w:instrText xml:space="preserve"> PAGEREF _Toc116563136 \h </w:instrText>
            </w:r>
            <w:r>
              <w:rPr>
                <w:noProof/>
                <w:webHidden/>
              </w:rPr>
            </w:r>
            <w:r>
              <w:rPr>
                <w:noProof/>
                <w:webHidden/>
              </w:rPr>
              <w:fldChar w:fldCharType="separate"/>
            </w:r>
            <w:r>
              <w:rPr>
                <w:noProof/>
                <w:webHidden/>
              </w:rPr>
              <w:t>5</w:t>
            </w:r>
            <w:r>
              <w:rPr>
                <w:noProof/>
                <w:webHidden/>
              </w:rPr>
              <w:fldChar w:fldCharType="end"/>
            </w:r>
          </w:hyperlink>
        </w:p>
        <w:p w14:paraId="1A5F63AA" w14:textId="5E1AE479" w:rsidR="00251C78" w:rsidRDefault="00251C78">
          <w:pPr>
            <w:pStyle w:val="TOC2"/>
            <w:tabs>
              <w:tab w:val="right" w:leader="dot" w:pos="9628"/>
            </w:tabs>
            <w:rPr>
              <w:rFonts w:asciiTheme="minorHAnsi" w:eastAsiaTheme="minorEastAsia" w:hAnsiTheme="minorHAnsi" w:cstheme="minorBidi"/>
              <w:kern w:val="2"/>
              <w:sz w:val="21"/>
              <w:szCs w:val="22"/>
            </w:rPr>
          </w:pPr>
          <w:hyperlink w:anchor="_Toc116563137" w:history="1">
            <w:r w:rsidRPr="008B6A9E">
              <w:rPr>
                <w:rStyle w:val="af2"/>
                <w:rFonts w:cs="Book Antiqua"/>
                <w:snapToGrid w:val="0"/>
              </w:rPr>
              <w:t>2.1</w:t>
            </w:r>
            <w:r w:rsidRPr="008B6A9E">
              <w:rPr>
                <w:rStyle w:val="af2"/>
              </w:rPr>
              <w:t xml:space="preserve"> Basic GRE Operations</w:t>
            </w:r>
            <w:r>
              <w:rPr>
                <w:webHidden/>
              </w:rPr>
              <w:tab/>
            </w:r>
            <w:r>
              <w:rPr>
                <w:webHidden/>
              </w:rPr>
              <w:fldChar w:fldCharType="begin"/>
            </w:r>
            <w:r>
              <w:rPr>
                <w:webHidden/>
              </w:rPr>
              <w:instrText xml:space="preserve"> PAGEREF _Toc116563137 \h </w:instrText>
            </w:r>
            <w:r>
              <w:rPr>
                <w:webHidden/>
              </w:rPr>
            </w:r>
            <w:r>
              <w:rPr>
                <w:webHidden/>
              </w:rPr>
              <w:fldChar w:fldCharType="separate"/>
            </w:r>
            <w:r>
              <w:rPr>
                <w:webHidden/>
              </w:rPr>
              <w:t>5</w:t>
            </w:r>
            <w:r>
              <w:rPr>
                <w:webHidden/>
              </w:rPr>
              <w:fldChar w:fldCharType="end"/>
            </w:r>
          </w:hyperlink>
        </w:p>
        <w:p w14:paraId="587F3145" w14:textId="3DA91C70"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138" w:history="1">
            <w:r w:rsidRPr="008B6A9E">
              <w:rPr>
                <w:rStyle w:val="af2"/>
                <w:rFonts w:cs="Book Antiqua"/>
                <w:bCs/>
                <w:snapToGrid w:val="0"/>
              </w:rPr>
              <w:t>2.1.1</w:t>
            </w:r>
            <w:r w:rsidRPr="008B6A9E">
              <w:rPr>
                <w:rStyle w:val="af2"/>
              </w:rPr>
              <w:t xml:space="preserve"> Introduction</w:t>
            </w:r>
            <w:r>
              <w:rPr>
                <w:webHidden/>
              </w:rPr>
              <w:tab/>
            </w:r>
            <w:r>
              <w:rPr>
                <w:webHidden/>
              </w:rPr>
              <w:fldChar w:fldCharType="begin"/>
            </w:r>
            <w:r>
              <w:rPr>
                <w:webHidden/>
              </w:rPr>
              <w:instrText xml:space="preserve"> PAGEREF _Toc116563138 \h </w:instrText>
            </w:r>
            <w:r>
              <w:rPr>
                <w:webHidden/>
              </w:rPr>
            </w:r>
            <w:r>
              <w:rPr>
                <w:webHidden/>
              </w:rPr>
              <w:fldChar w:fldCharType="separate"/>
            </w:r>
            <w:r>
              <w:rPr>
                <w:webHidden/>
              </w:rPr>
              <w:t>5</w:t>
            </w:r>
            <w:r>
              <w:rPr>
                <w:webHidden/>
              </w:rPr>
              <w:fldChar w:fldCharType="end"/>
            </w:r>
          </w:hyperlink>
        </w:p>
        <w:p w14:paraId="22920CF8" w14:textId="6C7E67AF"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139" w:history="1">
            <w:r w:rsidRPr="008B6A9E">
              <w:rPr>
                <w:rStyle w:val="af2"/>
                <w:rFonts w:cs="Book Antiqua"/>
                <w:bCs/>
                <w:snapToGrid w:val="0"/>
              </w:rPr>
              <w:t>2.1.2</w:t>
            </w:r>
            <w:r w:rsidRPr="008B6A9E">
              <w:rPr>
                <w:rStyle w:val="af2"/>
              </w:rPr>
              <w:t xml:space="preserve"> Lab Configuration</w:t>
            </w:r>
            <w:r>
              <w:rPr>
                <w:webHidden/>
              </w:rPr>
              <w:tab/>
            </w:r>
            <w:r>
              <w:rPr>
                <w:webHidden/>
              </w:rPr>
              <w:fldChar w:fldCharType="begin"/>
            </w:r>
            <w:r>
              <w:rPr>
                <w:webHidden/>
              </w:rPr>
              <w:instrText xml:space="preserve"> PAGEREF _Toc116563139 \h </w:instrText>
            </w:r>
            <w:r>
              <w:rPr>
                <w:webHidden/>
              </w:rPr>
            </w:r>
            <w:r>
              <w:rPr>
                <w:webHidden/>
              </w:rPr>
              <w:fldChar w:fldCharType="separate"/>
            </w:r>
            <w:r>
              <w:rPr>
                <w:webHidden/>
              </w:rPr>
              <w:t>6</w:t>
            </w:r>
            <w:r>
              <w:rPr>
                <w:webHidden/>
              </w:rPr>
              <w:fldChar w:fldCharType="end"/>
            </w:r>
          </w:hyperlink>
        </w:p>
        <w:p w14:paraId="580844F5" w14:textId="4294C0C8"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140" w:history="1">
            <w:r w:rsidRPr="008B6A9E">
              <w:rPr>
                <w:rStyle w:val="af2"/>
                <w:rFonts w:cs="Book Antiqua"/>
                <w:bCs/>
                <w:snapToGrid w:val="0"/>
              </w:rPr>
              <w:t>2.1.3</w:t>
            </w:r>
            <w:r w:rsidRPr="008B6A9E">
              <w:rPr>
                <w:rStyle w:val="af2"/>
              </w:rPr>
              <w:t xml:space="preserve"> Verification</w:t>
            </w:r>
            <w:r>
              <w:rPr>
                <w:webHidden/>
              </w:rPr>
              <w:tab/>
            </w:r>
            <w:r>
              <w:rPr>
                <w:webHidden/>
              </w:rPr>
              <w:fldChar w:fldCharType="begin"/>
            </w:r>
            <w:r>
              <w:rPr>
                <w:webHidden/>
              </w:rPr>
              <w:instrText xml:space="preserve"> PAGEREF _Toc116563140 \h </w:instrText>
            </w:r>
            <w:r>
              <w:rPr>
                <w:webHidden/>
              </w:rPr>
            </w:r>
            <w:r>
              <w:rPr>
                <w:webHidden/>
              </w:rPr>
              <w:fldChar w:fldCharType="separate"/>
            </w:r>
            <w:r>
              <w:rPr>
                <w:webHidden/>
              </w:rPr>
              <w:t>7</w:t>
            </w:r>
            <w:r>
              <w:rPr>
                <w:webHidden/>
              </w:rPr>
              <w:fldChar w:fldCharType="end"/>
            </w:r>
          </w:hyperlink>
        </w:p>
        <w:p w14:paraId="504A540D" w14:textId="7F439B6E"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141" w:history="1">
            <w:r w:rsidRPr="008B6A9E">
              <w:rPr>
                <w:rStyle w:val="af2"/>
                <w:rFonts w:cs="Book Antiqua"/>
                <w:bCs/>
                <w:snapToGrid w:val="0"/>
              </w:rPr>
              <w:t>2.1.4</w:t>
            </w:r>
            <w:r w:rsidRPr="008B6A9E">
              <w:rPr>
                <w:rStyle w:val="af2"/>
              </w:rPr>
              <w:t xml:space="preserve"> Reference Configuration</w:t>
            </w:r>
            <w:r>
              <w:rPr>
                <w:webHidden/>
              </w:rPr>
              <w:tab/>
            </w:r>
            <w:r>
              <w:rPr>
                <w:webHidden/>
              </w:rPr>
              <w:fldChar w:fldCharType="begin"/>
            </w:r>
            <w:r>
              <w:rPr>
                <w:webHidden/>
              </w:rPr>
              <w:instrText xml:space="preserve"> PAGEREF _Toc116563141 \h </w:instrText>
            </w:r>
            <w:r>
              <w:rPr>
                <w:webHidden/>
              </w:rPr>
            </w:r>
            <w:r>
              <w:rPr>
                <w:webHidden/>
              </w:rPr>
              <w:fldChar w:fldCharType="separate"/>
            </w:r>
            <w:r>
              <w:rPr>
                <w:webHidden/>
              </w:rPr>
              <w:t>9</w:t>
            </w:r>
            <w:r>
              <w:rPr>
                <w:webHidden/>
              </w:rPr>
              <w:fldChar w:fldCharType="end"/>
            </w:r>
          </w:hyperlink>
        </w:p>
        <w:p w14:paraId="4E8769E3" w14:textId="3595695B"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142" w:history="1">
            <w:r w:rsidRPr="008B6A9E">
              <w:rPr>
                <w:rStyle w:val="af2"/>
                <w:rFonts w:cs="Book Antiqua"/>
                <w:bCs/>
                <w:snapToGrid w:val="0"/>
              </w:rPr>
              <w:t>2.1.5</w:t>
            </w:r>
            <w:r w:rsidRPr="008B6A9E">
              <w:rPr>
                <w:rStyle w:val="af2"/>
              </w:rPr>
              <w:t xml:space="preserve"> Quiz</w:t>
            </w:r>
            <w:r>
              <w:rPr>
                <w:webHidden/>
              </w:rPr>
              <w:tab/>
            </w:r>
            <w:r>
              <w:rPr>
                <w:webHidden/>
              </w:rPr>
              <w:fldChar w:fldCharType="begin"/>
            </w:r>
            <w:r>
              <w:rPr>
                <w:webHidden/>
              </w:rPr>
              <w:instrText xml:space="preserve"> PAGEREF _Toc116563142 \h </w:instrText>
            </w:r>
            <w:r>
              <w:rPr>
                <w:webHidden/>
              </w:rPr>
            </w:r>
            <w:r>
              <w:rPr>
                <w:webHidden/>
              </w:rPr>
              <w:fldChar w:fldCharType="separate"/>
            </w:r>
            <w:r>
              <w:rPr>
                <w:webHidden/>
              </w:rPr>
              <w:t>10</w:t>
            </w:r>
            <w:r>
              <w:rPr>
                <w:webHidden/>
              </w:rPr>
              <w:fldChar w:fldCharType="end"/>
            </w:r>
          </w:hyperlink>
        </w:p>
        <w:p w14:paraId="3BF60A46" w14:textId="1C4ED49E" w:rsidR="00251C78" w:rsidRDefault="00251C78">
          <w:pPr>
            <w:pStyle w:val="TOC2"/>
            <w:tabs>
              <w:tab w:val="right" w:leader="dot" w:pos="9628"/>
            </w:tabs>
            <w:rPr>
              <w:rFonts w:asciiTheme="minorHAnsi" w:eastAsiaTheme="minorEastAsia" w:hAnsiTheme="minorHAnsi" w:cstheme="minorBidi"/>
              <w:kern w:val="2"/>
              <w:sz w:val="21"/>
              <w:szCs w:val="22"/>
            </w:rPr>
          </w:pPr>
          <w:hyperlink w:anchor="_Toc116563143" w:history="1">
            <w:r w:rsidRPr="008B6A9E">
              <w:rPr>
                <w:rStyle w:val="af2"/>
                <w:rFonts w:cs="Book Antiqua"/>
                <w:snapToGrid w:val="0"/>
              </w:rPr>
              <w:t>2.2</w:t>
            </w:r>
            <w:r w:rsidRPr="008B6A9E">
              <w:rPr>
                <w:rStyle w:val="af2"/>
              </w:rPr>
              <w:t xml:space="preserve"> Basic GRE Key Operations</w:t>
            </w:r>
            <w:r>
              <w:rPr>
                <w:webHidden/>
              </w:rPr>
              <w:tab/>
            </w:r>
            <w:r>
              <w:rPr>
                <w:webHidden/>
              </w:rPr>
              <w:fldChar w:fldCharType="begin"/>
            </w:r>
            <w:r>
              <w:rPr>
                <w:webHidden/>
              </w:rPr>
              <w:instrText xml:space="preserve"> PAGEREF _Toc116563143 \h </w:instrText>
            </w:r>
            <w:r>
              <w:rPr>
                <w:webHidden/>
              </w:rPr>
            </w:r>
            <w:r>
              <w:rPr>
                <w:webHidden/>
              </w:rPr>
              <w:fldChar w:fldCharType="separate"/>
            </w:r>
            <w:r>
              <w:rPr>
                <w:webHidden/>
              </w:rPr>
              <w:t>11</w:t>
            </w:r>
            <w:r>
              <w:rPr>
                <w:webHidden/>
              </w:rPr>
              <w:fldChar w:fldCharType="end"/>
            </w:r>
          </w:hyperlink>
        </w:p>
        <w:p w14:paraId="68F4ECFA" w14:textId="33937DD0"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144" w:history="1">
            <w:r w:rsidRPr="008B6A9E">
              <w:rPr>
                <w:rStyle w:val="af2"/>
                <w:rFonts w:cs="Book Antiqua"/>
                <w:bCs/>
                <w:snapToGrid w:val="0"/>
              </w:rPr>
              <w:t>2.2.1</w:t>
            </w:r>
            <w:r w:rsidRPr="008B6A9E">
              <w:rPr>
                <w:rStyle w:val="af2"/>
              </w:rPr>
              <w:t xml:space="preserve"> Introduction</w:t>
            </w:r>
            <w:r>
              <w:rPr>
                <w:webHidden/>
              </w:rPr>
              <w:tab/>
            </w:r>
            <w:r>
              <w:rPr>
                <w:webHidden/>
              </w:rPr>
              <w:fldChar w:fldCharType="begin"/>
            </w:r>
            <w:r>
              <w:rPr>
                <w:webHidden/>
              </w:rPr>
              <w:instrText xml:space="preserve"> PAGEREF _Toc116563144 \h </w:instrText>
            </w:r>
            <w:r>
              <w:rPr>
                <w:webHidden/>
              </w:rPr>
            </w:r>
            <w:r>
              <w:rPr>
                <w:webHidden/>
              </w:rPr>
              <w:fldChar w:fldCharType="separate"/>
            </w:r>
            <w:r>
              <w:rPr>
                <w:webHidden/>
              </w:rPr>
              <w:t>11</w:t>
            </w:r>
            <w:r>
              <w:rPr>
                <w:webHidden/>
              </w:rPr>
              <w:fldChar w:fldCharType="end"/>
            </w:r>
          </w:hyperlink>
        </w:p>
        <w:p w14:paraId="173432F3" w14:textId="1E359785"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145" w:history="1">
            <w:r w:rsidRPr="008B6A9E">
              <w:rPr>
                <w:rStyle w:val="af2"/>
                <w:rFonts w:cs="Book Antiqua"/>
                <w:bCs/>
                <w:snapToGrid w:val="0"/>
              </w:rPr>
              <w:t>2.2.2</w:t>
            </w:r>
            <w:r w:rsidRPr="008B6A9E">
              <w:rPr>
                <w:rStyle w:val="af2"/>
              </w:rPr>
              <w:t xml:space="preserve"> Lab Configuration</w:t>
            </w:r>
            <w:r>
              <w:rPr>
                <w:webHidden/>
              </w:rPr>
              <w:tab/>
            </w:r>
            <w:r>
              <w:rPr>
                <w:webHidden/>
              </w:rPr>
              <w:fldChar w:fldCharType="begin"/>
            </w:r>
            <w:r>
              <w:rPr>
                <w:webHidden/>
              </w:rPr>
              <w:instrText xml:space="preserve"> PAGEREF _Toc116563145 \h </w:instrText>
            </w:r>
            <w:r>
              <w:rPr>
                <w:webHidden/>
              </w:rPr>
            </w:r>
            <w:r>
              <w:rPr>
                <w:webHidden/>
              </w:rPr>
              <w:fldChar w:fldCharType="separate"/>
            </w:r>
            <w:r>
              <w:rPr>
                <w:webHidden/>
              </w:rPr>
              <w:t>11</w:t>
            </w:r>
            <w:r>
              <w:rPr>
                <w:webHidden/>
              </w:rPr>
              <w:fldChar w:fldCharType="end"/>
            </w:r>
          </w:hyperlink>
        </w:p>
        <w:p w14:paraId="48935EFB" w14:textId="555E5C0D"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146" w:history="1">
            <w:r w:rsidRPr="008B6A9E">
              <w:rPr>
                <w:rStyle w:val="af2"/>
                <w:rFonts w:cs="Book Antiqua"/>
                <w:bCs/>
                <w:snapToGrid w:val="0"/>
              </w:rPr>
              <w:t>2.2.3</w:t>
            </w:r>
            <w:r w:rsidRPr="008B6A9E">
              <w:rPr>
                <w:rStyle w:val="af2"/>
              </w:rPr>
              <w:t xml:space="preserve"> Verification</w:t>
            </w:r>
            <w:r>
              <w:rPr>
                <w:webHidden/>
              </w:rPr>
              <w:tab/>
            </w:r>
            <w:r>
              <w:rPr>
                <w:webHidden/>
              </w:rPr>
              <w:fldChar w:fldCharType="begin"/>
            </w:r>
            <w:r>
              <w:rPr>
                <w:webHidden/>
              </w:rPr>
              <w:instrText xml:space="preserve"> PAGEREF _Toc116563146 \h </w:instrText>
            </w:r>
            <w:r>
              <w:rPr>
                <w:webHidden/>
              </w:rPr>
            </w:r>
            <w:r>
              <w:rPr>
                <w:webHidden/>
              </w:rPr>
              <w:fldChar w:fldCharType="separate"/>
            </w:r>
            <w:r>
              <w:rPr>
                <w:webHidden/>
              </w:rPr>
              <w:t>12</w:t>
            </w:r>
            <w:r>
              <w:rPr>
                <w:webHidden/>
              </w:rPr>
              <w:fldChar w:fldCharType="end"/>
            </w:r>
          </w:hyperlink>
        </w:p>
        <w:p w14:paraId="58AFA0B1" w14:textId="280DBDCD"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147" w:history="1">
            <w:r w:rsidRPr="008B6A9E">
              <w:rPr>
                <w:rStyle w:val="af2"/>
                <w:rFonts w:cs="Book Antiqua"/>
                <w:bCs/>
                <w:snapToGrid w:val="0"/>
              </w:rPr>
              <w:t>2.2.4</w:t>
            </w:r>
            <w:r w:rsidRPr="008B6A9E">
              <w:rPr>
                <w:rStyle w:val="af2"/>
              </w:rPr>
              <w:t xml:space="preserve"> Reference Configuration</w:t>
            </w:r>
            <w:r>
              <w:rPr>
                <w:webHidden/>
              </w:rPr>
              <w:tab/>
            </w:r>
            <w:r>
              <w:rPr>
                <w:webHidden/>
              </w:rPr>
              <w:fldChar w:fldCharType="begin"/>
            </w:r>
            <w:r>
              <w:rPr>
                <w:webHidden/>
              </w:rPr>
              <w:instrText xml:space="preserve"> PAGEREF _Toc116563147 \h </w:instrText>
            </w:r>
            <w:r>
              <w:rPr>
                <w:webHidden/>
              </w:rPr>
            </w:r>
            <w:r>
              <w:rPr>
                <w:webHidden/>
              </w:rPr>
              <w:fldChar w:fldCharType="separate"/>
            </w:r>
            <w:r>
              <w:rPr>
                <w:webHidden/>
              </w:rPr>
              <w:t>13</w:t>
            </w:r>
            <w:r>
              <w:rPr>
                <w:webHidden/>
              </w:rPr>
              <w:fldChar w:fldCharType="end"/>
            </w:r>
          </w:hyperlink>
        </w:p>
        <w:p w14:paraId="64B49A83" w14:textId="380FD5D5"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148" w:history="1">
            <w:r w:rsidRPr="008B6A9E">
              <w:rPr>
                <w:rStyle w:val="af2"/>
                <w:rFonts w:cs="Book Antiqua"/>
                <w:bCs/>
                <w:snapToGrid w:val="0"/>
              </w:rPr>
              <w:t>2.2.5</w:t>
            </w:r>
            <w:r w:rsidRPr="008B6A9E">
              <w:rPr>
                <w:rStyle w:val="af2"/>
              </w:rPr>
              <w:t xml:space="preserve"> Quiz</w:t>
            </w:r>
            <w:r>
              <w:rPr>
                <w:webHidden/>
              </w:rPr>
              <w:tab/>
            </w:r>
            <w:r>
              <w:rPr>
                <w:webHidden/>
              </w:rPr>
              <w:fldChar w:fldCharType="begin"/>
            </w:r>
            <w:r>
              <w:rPr>
                <w:webHidden/>
              </w:rPr>
              <w:instrText xml:space="preserve"> PAGEREF _Toc116563148 \h </w:instrText>
            </w:r>
            <w:r>
              <w:rPr>
                <w:webHidden/>
              </w:rPr>
            </w:r>
            <w:r>
              <w:rPr>
                <w:webHidden/>
              </w:rPr>
              <w:fldChar w:fldCharType="separate"/>
            </w:r>
            <w:r>
              <w:rPr>
                <w:webHidden/>
              </w:rPr>
              <w:t>13</w:t>
            </w:r>
            <w:r>
              <w:rPr>
                <w:webHidden/>
              </w:rPr>
              <w:fldChar w:fldCharType="end"/>
            </w:r>
          </w:hyperlink>
        </w:p>
        <w:p w14:paraId="7F988939" w14:textId="05DA123A" w:rsidR="00251C78" w:rsidRDefault="00251C78">
          <w:pPr>
            <w:pStyle w:val="TOC1"/>
            <w:tabs>
              <w:tab w:val="right" w:leader="dot" w:pos="9628"/>
            </w:tabs>
            <w:rPr>
              <w:rFonts w:asciiTheme="minorHAnsi" w:eastAsiaTheme="minorEastAsia" w:hAnsiTheme="minorHAnsi" w:cstheme="minorBidi"/>
              <w:b w:val="0"/>
              <w:bCs w:val="0"/>
              <w:noProof/>
              <w:kern w:val="2"/>
              <w:sz w:val="21"/>
              <w:szCs w:val="22"/>
            </w:rPr>
          </w:pPr>
          <w:hyperlink w:anchor="_Toc116563149" w:history="1">
            <w:r w:rsidRPr="008B6A9E">
              <w:rPr>
                <w:rStyle w:val="af2"/>
                <w:noProof/>
              </w:rPr>
              <w:t>3 IPsec Technology LAB</w:t>
            </w:r>
            <w:r>
              <w:rPr>
                <w:noProof/>
                <w:webHidden/>
              </w:rPr>
              <w:tab/>
            </w:r>
            <w:r>
              <w:rPr>
                <w:noProof/>
                <w:webHidden/>
              </w:rPr>
              <w:fldChar w:fldCharType="begin"/>
            </w:r>
            <w:r>
              <w:rPr>
                <w:noProof/>
                <w:webHidden/>
              </w:rPr>
              <w:instrText xml:space="preserve"> PAGEREF _Toc116563149 \h </w:instrText>
            </w:r>
            <w:r>
              <w:rPr>
                <w:noProof/>
                <w:webHidden/>
              </w:rPr>
            </w:r>
            <w:r>
              <w:rPr>
                <w:noProof/>
                <w:webHidden/>
              </w:rPr>
              <w:fldChar w:fldCharType="separate"/>
            </w:r>
            <w:r>
              <w:rPr>
                <w:noProof/>
                <w:webHidden/>
              </w:rPr>
              <w:t>14</w:t>
            </w:r>
            <w:r>
              <w:rPr>
                <w:noProof/>
                <w:webHidden/>
              </w:rPr>
              <w:fldChar w:fldCharType="end"/>
            </w:r>
          </w:hyperlink>
        </w:p>
        <w:p w14:paraId="19D556A8" w14:textId="0A78AC48" w:rsidR="00251C78" w:rsidRDefault="00251C78">
          <w:pPr>
            <w:pStyle w:val="TOC2"/>
            <w:tabs>
              <w:tab w:val="right" w:leader="dot" w:pos="9628"/>
            </w:tabs>
            <w:rPr>
              <w:rFonts w:asciiTheme="minorHAnsi" w:eastAsiaTheme="minorEastAsia" w:hAnsiTheme="minorHAnsi" w:cstheme="minorBidi"/>
              <w:kern w:val="2"/>
              <w:sz w:val="21"/>
              <w:szCs w:val="22"/>
            </w:rPr>
          </w:pPr>
          <w:hyperlink w:anchor="_Toc116563150" w:history="1">
            <w:r w:rsidRPr="008B6A9E">
              <w:rPr>
                <w:rStyle w:val="af2"/>
                <w:rFonts w:cs="Book Antiqua"/>
                <w:snapToGrid w:val="0"/>
              </w:rPr>
              <w:t>3.1</w:t>
            </w:r>
            <w:r w:rsidRPr="008B6A9E">
              <w:rPr>
                <w:rStyle w:val="af2"/>
              </w:rPr>
              <w:t xml:space="preserve"> Basic IPsec Operations</w:t>
            </w:r>
            <w:r>
              <w:rPr>
                <w:webHidden/>
              </w:rPr>
              <w:tab/>
            </w:r>
            <w:r>
              <w:rPr>
                <w:webHidden/>
              </w:rPr>
              <w:fldChar w:fldCharType="begin"/>
            </w:r>
            <w:r>
              <w:rPr>
                <w:webHidden/>
              </w:rPr>
              <w:instrText xml:space="preserve"> PAGEREF _Toc116563150 \h </w:instrText>
            </w:r>
            <w:r>
              <w:rPr>
                <w:webHidden/>
              </w:rPr>
            </w:r>
            <w:r>
              <w:rPr>
                <w:webHidden/>
              </w:rPr>
              <w:fldChar w:fldCharType="separate"/>
            </w:r>
            <w:r>
              <w:rPr>
                <w:webHidden/>
              </w:rPr>
              <w:t>14</w:t>
            </w:r>
            <w:r>
              <w:rPr>
                <w:webHidden/>
              </w:rPr>
              <w:fldChar w:fldCharType="end"/>
            </w:r>
          </w:hyperlink>
        </w:p>
        <w:p w14:paraId="286A23C1" w14:textId="22B7B027"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151" w:history="1">
            <w:r w:rsidRPr="008B6A9E">
              <w:rPr>
                <w:rStyle w:val="af2"/>
                <w:rFonts w:cs="Book Antiqua"/>
                <w:bCs/>
                <w:snapToGrid w:val="0"/>
              </w:rPr>
              <w:t>3.1.1</w:t>
            </w:r>
            <w:r w:rsidRPr="008B6A9E">
              <w:rPr>
                <w:rStyle w:val="af2"/>
              </w:rPr>
              <w:t xml:space="preserve"> Introduction</w:t>
            </w:r>
            <w:r>
              <w:rPr>
                <w:webHidden/>
              </w:rPr>
              <w:tab/>
            </w:r>
            <w:r>
              <w:rPr>
                <w:webHidden/>
              </w:rPr>
              <w:fldChar w:fldCharType="begin"/>
            </w:r>
            <w:r>
              <w:rPr>
                <w:webHidden/>
              </w:rPr>
              <w:instrText xml:space="preserve"> PAGEREF _Toc116563151 \h </w:instrText>
            </w:r>
            <w:r>
              <w:rPr>
                <w:webHidden/>
              </w:rPr>
            </w:r>
            <w:r>
              <w:rPr>
                <w:webHidden/>
              </w:rPr>
              <w:fldChar w:fldCharType="separate"/>
            </w:r>
            <w:r>
              <w:rPr>
                <w:webHidden/>
              </w:rPr>
              <w:t>14</w:t>
            </w:r>
            <w:r>
              <w:rPr>
                <w:webHidden/>
              </w:rPr>
              <w:fldChar w:fldCharType="end"/>
            </w:r>
          </w:hyperlink>
        </w:p>
        <w:p w14:paraId="0AEA69D9" w14:textId="234AB8FD"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152" w:history="1">
            <w:r w:rsidRPr="008B6A9E">
              <w:rPr>
                <w:rStyle w:val="af2"/>
                <w:rFonts w:cs="Book Antiqua"/>
                <w:bCs/>
                <w:snapToGrid w:val="0"/>
              </w:rPr>
              <w:t>3.1.2</w:t>
            </w:r>
            <w:r w:rsidRPr="008B6A9E">
              <w:rPr>
                <w:rStyle w:val="af2"/>
              </w:rPr>
              <w:t xml:space="preserve"> Lab Configuration</w:t>
            </w:r>
            <w:r>
              <w:rPr>
                <w:webHidden/>
              </w:rPr>
              <w:tab/>
            </w:r>
            <w:r>
              <w:rPr>
                <w:webHidden/>
              </w:rPr>
              <w:fldChar w:fldCharType="begin"/>
            </w:r>
            <w:r>
              <w:rPr>
                <w:webHidden/>
              </w:rPr>
              <w:instrText xml:space="preserve"> PAGEREF _Toc116563152 \h </w:instrText>
            </w:r>
            <w:r>
              <w:rPr>
                <w:webHidden/>
              </w:rPr>
            </w:r>
            <w:r>
              <w:rPr>
                <w:webHidden/>
              </w:rPr>
              <w:fldChar w:fldCharType="separate"/>
            </w:r>
            <w:r>
              <w:rPr>
                <w:webHidden/>
              </w:rPr>
              <w:t>15</w:t>
            </w:r>
            <w:r>
              <w:rPr>
                <w:webHidden/>
              </w:rPr>
              <w:fldChar w:fldCharType="end"/>
            </w:r>
          </w:hyperlink>
        </w:p>
        <w:p w14:paraId="5DEB6F4A" w14:textId="09AFF36C"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153" w:history="1">
            <w:r w:rsidRPr="008B6A9E">
              <w:rPr>
                <w:rStyle w:val="af2"/>
                <w:rFonts w:cs="Book Antiqua"/>
                <w:bCs/>
                <w:snapToGrid w:val="0"/>
              </w:rPr>
              <w:t>3.1.3</w:t>
            </w:r>
            <w:r w:rsidRPr="008B6A9E">
              <w:rPr>
                <w:rStyle w:val="af2"/>
              </w:rPr>
              <w:t xml:space="preserve"> Verification</w:t>
            </w:r>
            <w:r>
              <w:rPr>
                <w:webHidden/>
              </w:rPr>
              <w:tab/>
            </w:r>
            <w:r>
              <w:rPr>
                <w:webHidden/>
              </w:rPr>
              <w:fldChar w:fldCharType="begin"/>
            </w:r>
            <w:r>
              <w:rPr>
                <w:webHidden/>
              </w:rPr>
              <w:instrText xml:space="preserve"> PAGEREF _Toc116563153 \h </w:instrText>
            </w:r>
            <w:r>
              <w:rPr>
                <w:webHidden/>
              </w:rPr>
            </w:r>
            <w:r>
              <w:rPr>
                <w:webHidden/>
              </w:rPr>
              <w:fldChar w:fldCharType="separate"/>
            </w:r>
            <w:r>
              <w:rPr>
                <w:webHidden/>
              </w:rPr>
              <w:t>18</w:t>
            </w:r>
            <w:r>
              <w:rPr>
                <w:webHidden/>
              </w:rPr>
              <w:fldChar w:fldCharType="end"/>
            </w:r>
          </w:hyperlink>
        </w:p>
        <w:p w14:paraId="2C195256" w14:textId="33027ED8"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154" w:history="1">
            <w:r w:rsidRPr="008B6A9E">
              <w:rPr>
                <w:rStyle w:val="af2"/>
                <w:rFonts w:cs="Book Antiqua"/>
                <w:bCs/>
                <w:snapToGrid w:val="0"/>
              </w:rPr>
              <w:t>3.1.4</w:t>
            </w:r>
            <w:r w:rsidRPr="008B6A9E">
              <w:rPr>
                <w:rStyle w:val="af2"/>
              </w:rPr>
              <w:t xml:space="preserve"> Reference Configuration</w:t>
            </w:r>
            <w:r>
              <w:rPr>
                <w:webHidden/>
              </w:rPr>
              <w:tab/>
            </w:r>
            <w:r>
              <w:rPr>
                <w:webHidden/>
              </w:rPr>
              <w:fldChar w:fldCharType="begin"/>
            </w:r>
            <w:r>
              <w:rPr>
                <w:webHidden/>
              </w:rPr>
              <w:instrText xml:space="preserve"> PAGEREF _Toc116563154 \h </w:instrText>
            </w:r>
            <w:r>
              <w:rPr>
                <w:webHidden/>
              </w:rPr>
            </w:r>
            <w:r>
              <w:rPr>
                <w:webHidden/>
              </w:rPr>
              <w:fldChar w:fldCharType="separate"/>
            </w:r>
            <w:r>
              <w:rPr>
                <w:webHidden/>
              </w:rPr>
              <w:t>20</w:t>
            </w:r>
            <w:r>
              <w:rPr>
                <w:webHidden/>
              </w:rPr>
              <w:fldChar w:fldCharType="end"/>
            </w:r>
          </w:hyperlink>
        </w:p>
        <w:p w14:paraId="627868A9" w14:textId="4B1DC44F"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155" w:history="1">
            <w:r w:rsidRPr="008B6A9E">
              <w:rPr>
                <w:rStyle w:val="af2"/>
                <w:rFonts w:cs="Book Antiqua"/>
                <w:bCs/>
                <w:snapToGrid w:val="0"/>
              </w:rPr>
              <w:t>3.1.5</w:t>
            </w:r>
            <w:r w:rsidRPr="008B6A9E">
              <w:rPr>
                <w:rStyle w:val="af2"/>
              </w:rPr>
              <w:t xml:space="preserve"> Quiz</w:t>
            </w:r>
            <w:r>
              <w:rPr>
                <w:webHidden/>
              </w:rPr>
              <w:tab/>
            </w:r>
            <w:r>
              <w:rPr>
                <w:webHidden/>
              </w:rPr>
              <w:fldChar w:fldCharType="begin"/>
            </w:r>
            <w:r>
              <w:rPr>
                <w:webHidden/>
              </w:rPr>
              <w:instrText xml:space="preserve"> PAGEREF _Toc116563155 \h </w:instrText>
            </w:r>
            <w:r>
              <w:rPr>
                <w:webHidden/>
              </w:rPr>
            </w:r>
            <w:r>
              <w:rPr>
                <w:webHidden/>
              </w:rPr>
              <w:fldChar w:fldCharType="separate"/>
            </w:r>
            <w:r>
              <w:rPr>
                <w:webHidden/>
              </w:rPr>
              <w:t>21</w:t>
            </w:r>
            <w:r>
              <w:rPr>
                <w:webHidden/>
              </w:rPr>
              <w:fldChar w:fldCharType="end"/>
            </w:r>
          </w:hyperlink>
        </w:p>
        <w:p w14:paraId="4053F6CF" w14:textId="3E45E6C0" w:rsidR="00251C78" w:rsidRDefault="00251C78">
          <w:pPr>
            <w:pStyle w:val="TOC2"/>
            <w:tabs>
              <w:tab w:val="right" w:leader="dot" w:pos="9628"/>
            </w:tabs>
            <w:rPr>
              <w:rFonts w:asciiTheme="minorHAnsi" w:eastAsiaTheme="minorEastAsia" w:hAnsiTheme="minorHAnsi" w:cstheme="minorBidi"/>
              <w:kern w:val="2"/>
              <w:sz w:val="21"/>
              <w:szCs w:val="22"/>
            </w:rPr>
          </w:pPr>
          <w:hyperlink w:anchor="_Toc116563156" w:history="1">
            <w:r w:rsidRPr="008B6A9E">
              <w:rPr>
                <w:rStyle w:val="af2"/>
                <w:rFonts w:cs="Book Antiqua"/>
                <w:snapToGrid w:val="0"/>
              </w:rPr>
              <w:t>3.2</w:t>
            </w:r>
            <w:r w:rsidRPr="008B6A9E">
              <w:rPr>
                <w:rStyle w:val="af2"/>
              </w:rPr>
              <w:t xml:space="preserve"> Basic GRE over IPsec Operations</w:t>
            </w:r>
            <w:r>
              <w:rPr>
                <w:webHidden/>
              </w:rPr>
              <w:tab/>
            </w:r>
            <w:r>
              <w:rPr>
                <w:webHidden/>
              </w:rPr>
              <w:fldChar w:fldCharType="begin"/>
            </w:r>
            <w:r>
              <w:rPr>
                <w:webHidden/>
              </w:rPr>
              <w:instrText xml:space="preserve"> PAGEREF _Toc116563156 \h </w:instrText>
            </w:r>
            <w:r>
              <w:rPr>
                <w:webHidden/>
              </w:rPr>
            </w:r>
            <w:r>
              <w:rPr>
                <w:webHidden/>
              </w:rPr>
              <w:fldChar w:fldCharType="separate"/>
            </w:r>
            <w:r>
              <w:rPr>
                <w:webHidden/>
              </w:rPr>
              <w:t>22</w:t>
            </w:r>
            <w:r>
              <w:rPr>
                <w:webHidden/>
              </w:rPr>
              <w:fldChar w:fldCharType="end"/>
            </w:r>
          </w:hyperlink>
        </w:p>
        <w:p w14:paraId="70302DC0" w14:textId="7E9BA5B2"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157" w:history="1">
            <w:r w:rsidRPr="008B6A9E">
              <w:rPr>
                <w:rStyle w:val="af2"/>
                <w:rFonts w:cs="Book Antiqua"/>
                <w:bCs/>
                <w:snapToGrid w:val="0"/>
              </w:rPr>
              <w:t>3.2.1</w:t>
            </w:r>
            <w:r w:rsidRPr="008B6A9E">
              <w:rPr>
                <w:rStyle w:val="af2"/>
              </w:rPr>
              <w:t xml:space="preserve"> Introduction</w:t>
            </w:r>
            <w:r>
              <w:rPr>
                <w:webHidden/>
              </w:rPr>
              <w:tab/>
            </w:r>
            <w:r>
              <w:rPr>
                <w:webHidden/>
              </w:rPr>
              <w:fldChar w:fldCharType="begin"/>
            </w:r>
            <w:r>
              <w:rPr>
                <w:webHidden/>
              </w:rPr>
              <w:instrText xml:space="preserve"> PAGEREF _Toc116563157 \h </w:instrText>
            </w:r>
            <w:r>
              <w:rPr>
                <w:webHidden/>
              </w:rPr>
            </w:r>
            <w:r>
              <w:rPr>
                <w:webHidden/>
              </w:rPr>
              <w:fldChar w:fldCharType="separate"/>
            </w:r>
            <w:r>
              <w:rPr>
                <w:webHidden/>
              </w:rPr>
              <w:t>22</w:t>
            </w:r>
            <w:r>
              <w:rPr>
                <w:webHidden/>
              </w:rPr>
              <w:fldChar w:fldCharType="end"/>
            </w:r>
          </w:hyperlink>
        </w:p>
        <w:p w14:paraId="035814B1" w14:textId="2DC01377"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158" w:history="1">
            <w:r w:rsidRPr="008B6A9E">
              <w:rPr>
                <w:rStyle w:val="af2"/>
                <w:rFonts w:cs="Book Antiqua"/>
                <w:bCs/>
                <w:snapToGrid w:val="0"/>
              </w:rPr>
              <w:t>3.2.2</w:t>
            </w:r>
            <w:r w:rsidRPr="008B6A9E">
              <w:rPr>
                <w:rStyle w:val="af2"/>
              </w:rPr>
              <w:t xml:space="preserve"> Lab Configuration</w:t>
            </w:r>
            <w:r>
              <w:rPr>
                <w:webHidden/>
              </w:rPr>
              <w:tab/>
            </w:r>
            <w:r>
              <w:rPr>
                <w:webHidden/>
              </w:rPr>
              <w:fldChar w:fldCharType="begin"/>
            </w:r>
            <w:r>
              <w:rPr>
                <w:webHidden/>
              </w:rPr>
              <w:instrText xml:space="preserve"> PAGEREF _Toc116563158 \h </w:instrText>
            </w:r>
            <w:r>
              <w:rPr>
                <w:webHidden/>
              </w:rPr>
            </w:r>
            <w:r>
              <w:rPr>
                <w:webHidden/>
              </w:rPr>
              <w:fldChar w:fldCharType="separate"/>
            </w:r>
            <w:r>
              <w:rPr>
                <w:webHidden/>
              </w:rPr>
              <w:t>22</w:t>
            </w:r>
            <w:r>
              <w:rPr>
                <w:webHidden/>
              </w:rPr>
              <w:fldChar w:fldCharType="end"/>
            </w:r>
          </w:hyperlink>
        </w:p>
        <w:p w14:paraId="651E7A2E" w14:textId="5B6BA1FC"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159" w:history="1">
            <w:r w:rsidRPr="008B6A9E">
              <w:rPr>
                <w:rStyle w:val="af2"/>
                <w:rFonts w:cs="Book Antiqua"/>
                <w:bCs/>
                <w:snapToGrid w:val="0"/>
              </w:rPr>
              <w:t>3.2.3</w:t>
            </w:r>
            <w:r w:rsidRPr="008B6A9E">
              <w:rPr>
                <w:rStyle w:val="af2"/>
              </w:rPr>
              <w:t xml:space="preserve"> Verification</w:t>
            </w:r>
            <w:r>
              <w:rPr>
                <w:webHidden/>
              </w:rPr>
              <w:tab/>
            </w:r>
            <w:r>
              <w:rPr>
                <w:webHidden/>
              </w:rPr>
              <w:fldChar w:fldCharType="begin"/>
            </w:r>
            <w:r>
              <w:rPr>
                <w:webHidden/>
              </w:rPr>
              <w:instrText xml:space="preserve"> PAGEREF _Toc116563159 \h </w:instrText>
            </w:r>
            <w:r>
              <w:rPr>
                <w:webHidden/>
              </w:rPr>
            </w:r>
            <w:r>
              <w:rPr>
                <w:webHidden/>
              </w:rPr>
              <w:fldChar w:fldCharType="separate"/>
            </w:r>
            <w:r>
              <w:rPr>
                <w:webHidden/>
              </w:rPr>
              <w:t>24</w:t>
            </w:r>
            <w:r>
              <w:rPr>
                <w:webHidden/>
              </w:rPr>
              <w:fldChar w:fldCharType="end"/>
            </w:r>
          </w:hyperlink>
        </w:p>
        <w:p w14:paraId="5D42132C" w14:textId="5ADB1575"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160" w:history="1">
            <w:r w:rsidRPr="008B6A9E">
              <w:rPr>
                <w:rStyle w:val="af2"/>
                <w:rFonts w:cs="Book Antiqua"/>
                <w:bCs/>
                <w:snapToGrid w:val="0"/>
              </w:rPr>
              <w:t>3.2.4</w:t>
            </w:r>
            <w:r w:rsidRPr="008B6A9E">
              <w:rPr>
                <w:rStyle w:val="af2"/>
              </w:rPr>
              <w:t xml:space="preserve"> Reference Configuration</w:t>
            </w:r>
            <w:r>
              <w:rPr>
                <w:webHidden/>
              </w:rPr>
              <w:tab/>
            </w:r>
            <w:r>
              <w:rPr>
                <w:webHidden/>
              </w:rPr>
              <w:fldChar w:fldCharType="begin"/>
            </w:r>
            <w:r>
              <w:rPr>
                <w:webHidden/>
              </w:rPr>
              <w:instrText xml:space="preserve"> PAGEREF _Toc116563160 \h </w:instrText>
            </w:r>
            <w:r>
              <w:rPr>
                <w:webHidden/>
              </w:rPr>
            </w:r>
            <w:r>
              <w:rPr>
                <w:webHidden/>
              </w:rPr>
              <w:fldChar w:fldCharType="separate"/>
            </w:r>
            <w:r>
              <w:rPr>
                <w:webHidden/>
              </w:rPr>
              <w:t>25</w:t>
            </w:r>
            <w:r>
              <w:rPr>
                <w:webHidden/>
              </w:rPr>
              <w:fldChar w:fldCharType="end"/>
            </w:r>
          </w:hyperlink>
        </w:p>
        <w:p w14:paraId="4AE65E5E" w14:textId="4C1BC28E"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161" w:history="1">
            <w:r w:rsidRPr="008B6A9E">
              <w:rPr>
                <w:rStyle w:val="af2"/>
                <w:rFonts w:cs="Book Antiqua"/>
                <w:bCs/>
                <w:snapToGrid w:val="0"/>
              </w:rPr>
              <w:t>3.2.5</w:t>
            </w:r>
            <w:r w:rsidRPr="008B6A9E">
              <w:rPr>
                <w:rStyle w:val="af2"/>
              </w:rPr>
              <w:t xml:space="preserve"> Quiz</w:t>
            </w:r>
            <w:r>
              <w:rPr>
                <w:webHidden/>
              </w:rPr>
              <w:tab/>
            </w:r>
            <w:r>
              <w:rPr>
                <w:webHidden/>
              </w:rPr>
              <w:fldChar w:fldCharType="begin"/>
            </w:r>
            <w:r>
              <w:rPr>
                <w:webHidden/>
              </w:rPr>
              <w:instrText xml:space="preserve"> PAGEREF _Toc116563161 \h </w:instrText>
            </w:r>
            <w:r>
              <w:rPr>
                <w:webHidden/>
              </w:rPr>
            </w:r>
            <w:r>
              <w:rPr>
                <w:webHidden/>
              </w:rPr>
              <w:fldChar w:fldCharType="separate"/>
            </w:r>
            <w:r>
              <w:rPr>
                <w:webHidden/>
              </w:rPr>
              <w:t>26</w:t>
            </w:r>
            <w:r>
              <w:rPr>
                <w:webHidden/>
              </w:rPr>
              <w:fldChar w:fldCharType="end"/>
            </w:r>
          </w:hyperlink>
        </w:p>
        <w:p w14:paraId="02BF1EC2" w14:textId="201C4BE5" w:rsidR="00251C78" w:rsidRDefault="00251C78">
          <w:pPr>
            <w:pStyle w:val="TOC1"/>
            <w:tabs>
              <w:tab w:val="right" w:leader="dot" w:pos="9628"/>
            </w:tabs>
            <w:rPr>
              <w:rFonts w:asciiTheme="minorHAnsi" w:eastAsiaTheme="minorEastAsia" w:hAnsiTheme="minorHAnsi" w:cstheme="minorBidi"/>
              <w:b w:val="0"/>
              <w:bCs w:val="0"/>
              <w:noProof/>
              <w:kern w:val="2"/>
              <w:sz w:val="21"/>
              <w:szCs w:val="22"/>
            </w:rPr>
          </w:pPr>
          <w:hyperlink w:anchor="_Toc116563162" w:history="1">
            <w:r w:rsidRPr="008B6A9E">
              <w:rPr>
                <w:rStyle w:val="af2"/>
                <w:noProof/>
              </w:rPr>
              <w:t>4 QoS Technology LAB</w:t>
            </w:r>
            <w:r>
              <w:rPr>
                <w:noProof/>
                <w:webHidden/>
              </w:rPr>
              <w:tab/>
            </w:r>
            <w:r>
              <w:rPr>
                <w:noProof/>
                <w:webHidden/>
              </w:rPr>
              <w:fldChar w:fldCharType="begin"/>
            </w:r>
            <w:r>
              <w:rPr>
                <w:noProof/>
                <w:webHidden/>
              </w:rPr>
              <w:instrText xml:space="preserve"> PAGEREF _Toc116563162 \h </w:instrText>
            </w:r>
            <w:r>
              <w:rPr>
                <w:noProof/>
                <w:webHidden/>
              </w:rPr>
            </w:r>
            <w:r>
              <w:rPr>
                <w:noProof/>
                <w:webHidden/>
              </w:rPr>
              <w:fldChar w:fldCharType="separate"/>
            </w:r>
            <w:r>
              <w:rPr>
                <w:noProof/>
                <w:webHidden/>
              </w:rPr>
              <w:t>27</w:t>
            </w:r>
            <w:r>
              <w:rPr>
                <w:noProof/>
                <w:webHidden/>
              </w:rPr>
              <w:fldChar w:fldCharType="end"/>
            </w:r>
          </w:hyperlink>
        </w:p>
        <w:p w14:paraId="790BAD73" w14:textId="37CB1EAB" w:rsidR="00251C78" w:rsidRDefault="00251C78">
          <w:pPr>
            <w:pStyle w:val="TOC2"/>
            <w:tabs>
              <w:tab w:val="right" w:leader="dot" w:pos="9628"/>
            </w:tabs>
            <w:rPr>
              <w:rFonts w:asciiTheme="minorHAnsi" w:eastAsiaTheme="minorEastAsia" w:hAnsiTheme="minorHAnsi" w:cstheme="minorBidi"/>
              <w:kern w:val="2"/>
              <w:sz w:val="21"/>
              <w:szCs w:val="22"/>
            </w:rPr>
          </w:pPr>
          <w:hyperlink w:anchor="_Toc116563163" w:history="1">
            <w:r w:rsidRPr="008B6A9E">
              <w:rPr>
                <w:rStyle w:val="af2"/>
                <w:rFonts w:cs="Book Antiqua"/>
                <w:snapToGrid w:val="0"/>
              </w:rPr>
              <w:t>4.1</w:t>
            </w:r>
            <w:r w:rsidRPr="008B6A9E">
              <w:rPr>
                <w:rStyle w:val="af2"/>
              </w:rPr>
              <w:t xml:space="preserve"> Traffic Classification and Priority Re-marking Configuration</w:t>
            </w:r>
            <w:r>
              <w:rPr>
                <w:webHidden/>
              </w:rPr>
              <w:tab/>
            </w:r>
            <w:r>
              <w:rPr>
                <w:webHidden/>
              </w:rPr>
              <w:fldChar w:fldCharType="begin"/>
            </w:r>
            <w:r>
              <w:rPr>
                <w:webHidden/>
              </w:rPr>
              <w:instrText xml:space="preserve"> PAGEREF _Toc116563163 \h </w:instrText>
            </w:r>
            <w:r>
              <w:rPr>
                <w:webHidden/>
              </w:rPr>
            </w:r>
            <w:r>
              <w:rPr>
                <w:webHidden/>
              </w:rPr>
              <w:fldChar w:fldCharType="separate"/>
            </w:r>
            <w:r>
              <w:rPr>
                <w:webHidden/>
              </w:rPr>
              <w:t>27</w:t>
            </w:r>
            <w:r>
              <w:rPr>
                <w:webHidden/>
              </w:rPr>
              <w:fldChar w:fldCharType="end"/>
            </w:r>
          </w:hyperlink>
        </w:p>
        <w:p w14:paraId="5009FEBA" w14:textId="0B0B1235"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164" w:history="1">
            <w:r w:rsidRPr="008B6A9E">
              <w:rPr>
                <w:rStyle w:val="af2"/>
                <w:rFonts w:cs="Book Antiqua"/>
                <w:bCs/>
                <w:snapToGrid w:val="0"/>
              </w:rPr>
              <w:t>4.1.1</w:t>
            </w:r>
            <w:r w:rsidRPr="008B6A9E">
              <w:rPr>
                <w:rStyle w:val="af2"/>
              </w:rPr>
              <w:t xml:space="preserve"> Introduction</w:t>
            </w:r>
            <w:r>
              <w:rPr>
                <w:webHidden/>
              </w:rPr>
              <w:tab/>
            </w:r>
            <w:r>
              <w:rPr>
                <w:webHidden/>
              </w:rPr>
              <w:fldChar w:fldCharType="begin"/>
            </w:r>
            <w:r>
              <w:rPr>
                <w:webHidden/>
              </w:rPr>
              <w:instrText xml:space="preserve"> PAGEREF _Toc116563164 \h </w:instrText>
            </w:r>
            <w:r>
              <w:rPr>
                <w:webHidden/>
              </w:rPr>
            </w:r>
            <w:r>
              <w:rPr>
                <w:webHidden/>
              </w:rPr>
              <w:fldChar w:fldCharType="separate"/>
            </w:r>
            <w:r>
              <w:rPr>
                <w:webHidden/>
              </w:rPr>
              <w:t>27</w:t>
            </w:r>
            <w:r>
              <w:rPr>
                <w:webHidden/>
              </w:rPr>
              <w:fldChar w:fldCharType="end"/>
            </w:r>
          </w:hyperlink>
        </w:p>
        <w:p w14:paraId="2A7E1058" w14:textId="5822E27B"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165" w:history="1">
            <w:r w:rsidRPr="008B6A9E">
              <w:rPr>
                <w:rStyle w:val="af2"/>
                <w:rFonts w:cs="Book Antiqua"/>
                <w:bCs/>
                <w:snapToGrid w:val="0"/>
              </w:rPr>
              <w:t>4.1.2</w:t>
            </w:r>
            <w:r w:rsidRPr="008B6A9E">
              <w:rPr>
                <w:rStyle w:val="af2"/>
              </w:rPr>
              <w:t xml:space="preserve"> Lab Configuration</w:t>
            </w:r>
            <w:r>
              <w:rPr>
                <w:webHidden/>
              </w:rPr>
              <w:tab/>
            </w:r>
            <w:r>
              <w:rPr>
                <w:webHidden/>
              </w:rPr>
              <w:fldChar w:fldCharType="begin"/>
            </w:r>
            <w:r>
              <w:rPr>
                <w:webHidden/>
              </w:rPr>
              <w:instrText xml:space="preserve"> PAGEREF _Toc116563165 \h </w:instrText>
            </w:r>
            <w:r>
              <w:rPr>
                <w:webHidden/>
              </w:rPr>
            </w:r>
            <w:r>
              <w:rPr>
                <w:webHidden/>
              </w:rPr>
              <w:fldChar w:fldCharType="separate"/>
            </w:r>
            <w:r>
              <w:rPr>
                <w:webHidden/>
              </w:rPr>
              <w:t>28</w:t>
            </w:r>
            <w:r>
              <w:rPr>
                <w:webHidden/>
              </w:rPr>
              <w:fldChar w:fldCharType="end"/>
            </w:r>
          </w:hyperlink>
        </w:p>
        <w:p w14:paraId="4145D397" w14:textId="094063B2"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166" w:history="1">
            <w:r w:rsidRPr="008B6A9E">
              <w:rPr>
                <w:rStyle w:val="af2"/>
                <w:rFonts w:cs="Book Antiqua"/>
                <w:bCs/>
                <w:snapToGrid w:val="0"/>
              </w:rPr>
              <w:t>4.1.3</w:t>
            </w:r>
            <w:r w:rsidRPr="008B6A9E">
              <w:rPr>
                <w:rStyle w:val="af2"/>
              </w:rPr>
              <w:t xml:space="preserve"> Verification</w:t>
            </w:r>
            <w:r>
              <w:rPr>
                <w:webHidden/>
              </w:rPr>
              <w:tab/>
            </w:r>
            <w:r>
              <w:rPr>
                <w:webHidden/>
              </w:rPr>
              <w:fldChar w:fldCharType="begin"/>
            </w:r>
            <w:r>
              <w:rPr>
                <w:webHidden/>
              </w:rPr>
              <w:instrText xml:space="preserve"> PAGEREF _Toc116563166 \h </w:instrText>
            </w:r>
            <w:r>
              <w:rPr>
                <w:webHidden/>
              </w:rPr>
            </w:r>
            <w:r>
              <w:rPr>
                <w:webHidden/>
              </w:rPr>
              <w:fldChar w:fldCharType="separate"/>
            </w:r>
            <w:r>
              <w:rPr>
                <w:webHidden/>
              </w:rPr>
              <w:t>30</w:t>
            </w:r>
            <w:r>
              <w:rPr>
                <w:webHidden/>
              </w:rPr>
              <w:fldChar w:fldCharType="end"/>
            </w:r>
          </w:hyperlink>
        </w:p>
        <w:p w14:paraId="2ED3169B" w14:textId="20648DA0"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167" w:history="1">
            <w:r w:rsidRPr="008B6A9E">
              <w:rPr>
                <w:rStyle w:val="af2"/>
                <w:rFonts w:cs="Book Antiqua"/>
                <w:bCs/>
                <w:snapToGrid w:val="0"/>
              </w:rPr>
              <w:t>4.1.4</w:t>
            </w:r>
            <w:r w:rsidRPr="008B6A9E">
              <w:rPr>
                <w:rStyle w:val="af2"/>
              </w:rPr>
              <w:t xml:space="preserve"> Reference Configuration</w:t>
            </w:r>
            <w:r>
              <w:rPr>
                <w:webHidden/>
              </w:rPr>
              <w:tab/>
            </w:r>
            <w:r>
              <w:rPr>
                <w:webHidden/>
              </w:rPr>
              <w:fldChar w:fldCharType="begin"/>
            </w:r>
            <w:r>
              <w:rPr>
                <w:webHidden/>
              </w:rPr>
              <w:instrText xml:space="preserve"> PAGEREF _Toc116563167 \h </w:instrText>
            </w:r>
            <w:r>
              <w:rPr>
                <w:webHidden/>
              </w:rPr>
            </w:r>
            <w:r>
              <w:rPr>
                <w:webHidden/>
              </w:rPr>
              <w:fldChar w:fldCharType="separate"/>
            </w:r>
            <w:r>
              <w:rPr>
                <w:webHidden/>
              </w:rPr>
              <w:t>31</w:t>
            </w:r>
            <w:r>
              <w:rPr>
                <w:webHidden/>
              </w:rPr>
              <w:fldChar w:fldCharType="end"/>
            </w:r>
          </w:hyperlink>
        </w:p>
        <w:p w14:paraId="73170E79" w14:textId="5D3C3C62" w:rsidR="00251C78" w:rsidRDefault="00251C78">
          <w:pPr>
            <w:pStyle w:val="TOC2"/>
            <w:tabs>
              <w:tab w:val="right" w:leader="dot" w:pos="9628"/>
            </w:tabs>
            <w:rPr>
              <w:rFonts w:asciiTheme="minorHAnsi" w:eastAsiaTheme="minorEastAsia" w:hAnsiTheme="minorHAnsi" w:cstheme="minorBidi"/>
              <w:kern w:val="2"/>
              <w:sz w:val="21"/>
              <w:szCs w:val="22"/>
            </w:rPr>
          </w:pPr>
          <w:hyperlink w:anchor="_Toc116563168" w:history="1">
            <w:r w:rsidRPr="008B6A9E">
              <w:rPr>
                <w:rStyle w:val="af2"/>
                <w:rFonts w:cs="Book Antiqua"/>
                <w:snapToGrid w:val="0"/>
              </w:rPr>
              <w:t>4.2</w:t>
            </w:r>
            <w:r w:rsidRPr="008B6A9E">
              <w:rPr>
                <w:rStyle w:val="af2"/>
              </w:rPr>
              <w:t xml:space="preserve"> Traffic Shaping Configuration</w:t>
            </w:r>
            <w:r>
              <w:rPr>
                <w:webHidden/>
              </w:rPr>
              <w:tab/>
            </w:r>
            <w:r>
              <w:rPr>
                <w:webHidden/>
              </w:rPr>
              <w:fldChar w:fldCharType="begin"/>
            </w:r>
            <w:r>
              <w:rPr>
                <w:webHidden/>
              </w:rPr>
              <w:instrText xml:space="preserve"> PAGEREF _Toc116563168 \h </w:instrText>
            </w:r>
            <w:r>
              <w:rPr>
                <w:webHidden/>
              </w:rPr>
            </w:r>
            <w:r>
              <w:rPr>
                <w:webHidden/>
              </w:rPr>
              <w:fldChar w:fldCharType="separate"/>
            </w:r>
            <w:r>
              <w:rPr>
                <w:webHidden/>
              </w:rPr>
              <w:t>33</w:t>
            </w:r>
            <w:r>
              <w:rPr>
                <w:webHidden/>
              </w:rPr>
              <w:fldChar w:fldCharType="end"/>
            </w:r>
          </w:hyperlink>
        </w:p>
        <w:p w14:paraId="569333D0" w14:textId="4872AD61"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169" w:history="1">
            <w:r w:rsidRPr="008B6A9E">
              <w:rPr>
                <w:rStyle w:val="af2"/>
                <w:rFonts w:cs="Book Antiqua"/>
                <w:bCs/>
                <w:snapToGrid w:val="0"/>
              </w:rPr>
              <w:t>4.2.1</w:t>
            </w:r>
            <w:r w:rsidRPr="008B6A9E">
              <w:rPr>
                <w:rStyle w:val="af2"/>
              </w:rPr>
              <w:t xml:space="preserve"> Introduction</w:t>
            </w:r>
            <w:r>
              <w:rPr>
                <w:webHidden/>
              </w:rPr>
              <w:tab/>
            </w:r>
            <w:r>
              <w:rPr>
                <w:webHidden/>
              </w:rPr>
              <w:fldChar w:fldCharType="begin"/>
            </w:r>
            <w:r>
              <w:rPr>
                <w:webHidden/>
              </w:rPr>
              <w:instrText xml:space="preserve"> PAGEREF _Toc116563169 \h </w:instrText>
            </w:r>
            <w:r>
              <w:rPr>
                <w:webHidden/>
              </w:rPr>
            </w:r>
            <w:r>
              <w:rPr>
                <w:webHidden/>
              </w:rPr>
              <w:fldChar w:fldCharType="separate"/>
            </w:r>
            <w:r>
              <w:rPr>
                <w:webHidden/>
              </w:rPr>
              <w:t>33</w:t>
            </w:r>
            <w:r>
              <w:rPr>
                <w:webHidden/>
              </w:rPr>
              <w:fldChar w:fldCharType="end"/>
            </w:r>
          </w:hyperlink>
        </w:p>
        <w:p w14:paraId="68379624" w14:textId="0B4077ED"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170" w:history="1">
            <w:r w:rsidRPr="008B6A9E">
              <w:rPr>
                <w:rStyle w:val="af2"/>
                <w:rFonts w:cs="Book Antiqua"/>
                <w:bCs/>
                <w:snapToGrid w:val="0"/>
              </w:rPr>
              <w:t>4.2.2</w:t>
            </w:r>
            <w:r w:rsidRPr="008B6A9E">
              <w:rPr>
                <w:rStyle w:val="af2"/>
              </w:rPr>
              <w:t xml:space="preserve"> Lab Configuration</w:t>
            </w:r>
            <w:r>
              <w:rPr>
                <w:webHidden/>
              </w:rPr>
              <w:tab/>
            </w:r>
            <w:r>
              <w:rPr>
                <w:webHidden/>
              </w:rPr>
              <w:fldChar w:fldCharType="begin"/>
            </w:r>
            <w:r>
              <w:rPr>
                <w:webHidden/>
              </w:rPr>
              <w:instrText xml:space="preserve"> PAGEREF _Toc116563170 \h </w:instrText>
            </w:r>
            <w:r>
              <w:rPr>
                <w:webHidden/>
              </w:rPr>
            </w:r>
            <w:r>
              <w:rPr>
                <w:webHidden/>
              </w:rPr>
              <w:fldChar w:fldCharType="separate"/>
            </w:r>
            <w:r>
              <w:rPr>
                <w:webHidden/>
              </w:rPr>
              <w:t>34</w:t>
            </w:r>
            <w:r>
              <w:rPr>
                <w:webHidden/>
              </w:rPr>
              <w:fldChar w:fldCharType="end"/>
            </w:r>
          </w:hyperlink>
        </w:p>
        <w:p w14:paraId="3787CC47" w14:textId="33EC7C55"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171" w:history="1">
            <w:r w:rsidRPr="008B6A9E">
              <w:rPr>
                <w:rStyle w:val="af2"/>
                <w:rFonts w:cs="Book Antiqua"/>
                <w:bCs/>
                <w:snapToGrid w:val="0"/>
              </w:rPr>
              <w:t>4.2.3</w:t>
            </w:r>
            <w:r w:rsidRPr="008B6A9E">
              <w:rPr>
                <w:rStyle w:val="af2"/>
              </w:rPr>
              <w:t xml:space="preserve"> Verification</w:t>
            </w:r>
            <w:r>
              <w:rPr>
                <w:webHidden/>
              </w:rPr>
              <w:tab/>
            </w:r>
            <w:r>
              <w:rPr>
                <w:webHidden/>
              </w:rPr>
              <w:fldChar w:fldCharType="begin"/>
            </w:r>
            <w:r>
              <w:rPr>
                <w:webHidden/>
              </w:rPr>
              <w:instrText xml:space="preserve"> PAGEREF _Toc116563171 \h </w:instrText>
            </w:r>
            <w:r>
              <w:rPr>
                <w:webHidden/>
              </w:rPr>
            </w:r>
            <w:r>
              <w:rPr>
                <w:webHidden/>
              </w:rPr>
              <w:fldChar w:fldCharType="separate"/>
            </w:r>
            <w:r>
              <w:rPr>
                <w:webHidden/>
              </w:rPr>
              <w:t>36</w:t>
            </w:r>
            <w:r>
              <w:rPr>
                <w:webHidden/>
              </w:rPr>
              <w:fldChar w:fldCharType="end"/>
            </w:r>
          </w:hyperlink>
        </w:p>
        <w:p w14:paraId="6FB49A87" w14:textId="3D01F1D9"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172" w:history="1">
            <w:r w:rsidRPr="008B6A9E">
              <w:rPr>
                <w:rStyle w:val="af2"/>
                <w:rFonts w:cs="Book Antiqua"/>
                <w:bCs/>
                <w:snapToGrid w:val="0"/>
              </w:rPr>
              <w:t>4.2.4</w:t>
            </w:r>
            <w:r w:rsidRPr="008B6A9E">
              <w:rPr>
                <w:rStyle w:val="af2"/>
              </w:rPr>
              <w:t xml:space="preserve"> Reference Configuration</w:t>
            </w:r>
            <w:r>
              <w:rPr>
                <w:webHidden/>
              </w:rPr>
              <w:tab/>
            </w:r>
            <w:r>
              <w:rPr>
                <w:webHidden/>
              </w:rPr>
              <w:fldChar w:fldCharType="begin"/>
            </w:r>
            <w:r>
              <w:rPr>
                <w:webHidden/>
              </w:rPr>
              <w:instrText xml:space="preserve"> PAGEREF _Toc116563172 \h </w:instrText>
            </w:r>
            <w:r>
              <w:rPr>
                <w:webHidden/>
              </w:rPr>
            </w:r>
            <w:r>
              <w:rPr>
                <w:webHidden/>
              </w:rPr>
              <w:fldChar w:fldCharType="separate"/>
            </w:r>
            <w:r>
              <w:rPr>
                <w:webHidden/>
              </w:rPr>
              <w:t>36</w:t>
            </w:r>
            <w:r>
              <w:rPr>
                <w:webHidden/>
              </w:rPr>
              <w:fldChar w:fldCharType="end"/>
            </w:r>
          </w:hyperlink>
        </w:p>
        <w:p w14:paraId="7E992BF8" w14:textId="48F31242" w:rsidR="00251C78" w:rsidRDefault="00251C78">
          <w:pPr>
            <w:pStyle w:val="TOC2"/>
            <w:tabs>
              <w:tab w:val="right" w:leader="dot" w:pos="9628"/>
            </w:tabs>
            <w:rPr>
              <w:rFonts w:asciiTheme="minorHAnsi" w:eastAsiaTheme="minorEastAsia" w:hAnsiTheme="minorHAnsi" w:cstheme="minorBidi"/>
              <w:kern w:val="2"/>
              <w:sz w:val="21"/>
              <w:szCs w:val="22"/>
            </w:rPr>
          </w:pPr>
          <w:hyperlink w:anchor="_Toc116563173" w:history="1">
            <w:r w:rsidRPr="008B6A9E">
              <w:rPr>
                <w:rStyle w:val="af2"/>
                <w:rFonts w:cs="Book Antiqua"/>
                <w:snapToGrid w:val="0"/>
              </w:rPr>
              <w:t>4.3</w:t>
            </w:r>
            <w:r w:rsidRPr="008B6A9E">
              <w:rPr>
                <w:rStyle w:val="af2"/>
              </w:rPr>
              <w:t xml:space="preserve"> Traffic Policing Configuration</w:t>
            </w:r>
            <w:r>
              <w:rPr>
                <w:webHidden/>
              </w:rPr>
              <w:tab/>
            </w:r>
            <w:r>
              <w:rPr>
                <w:webHidden/>
              </w:rPr>
              <w:fldChar w:fldCharType="begin"/>
            </w:r>
            <w:r>
              <w:rPr>
                <w:webHidden/>
              </w:rPr>
              <w:instrText xml:space="preserve"> PAGEREF _Toc116563173 \h </w:instrText>
            </w:r>
            <w:r>
              <w:rPr>
                <w:webHidden/>
              </w:rPr>
            </w:r>
            <w:r>
              <w:rPr>
                <w:webHidden/>
              </w:rPr>
              <w:fldChar w:fldCharType="separate"/>
            </w:r>
            <w:r>
              <w:rPr>
                <w:webHidden/>
              </w:rPr>
              <w:t>38</w:t>
            </w:r>
            <w:r>
              <w:rPr>
                <w:webHidden/>
              </w:rPr>
              <w:fldChar w:fldCharType="end"/>
            </w:r>
          </w:hyperlink>
        </w:p>
        <w:p w14:paraId="5538BDE8" w14:textId="6D66F727"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174" w:history="1">
            <w:r w:rsidRPr="008B6A9E">
              <w:rPr>
                <w:rStyle w:val="af2"/>
                <w:rFonts w:cs="Book Antiqua"/>
                <w:bCs/>
                <w:snapToGrid w:val="0"/>
              </w:rPr>
              <w:t>4.3.1</w:t>
            </w:r>
            <w:r w:rsidRPr="008B6A9E">
              <w:rPr>
                <w:rStyle w:val="af2"/>
              </w:rPr>
              <w:t xml:space="preserve"> Introduction</w:t>
            </w:r>
            <w:r>
              <w:rPr>
                <w:webHidden/>
              </w:rPr>
              <w:tab/>
            </w:r>
            <w:r>
              <w:rPr>
                <w:webHidden/>
              </w:rPr>
              <w:fldChar w:fldCharType="begin"/>
            </w:r>
            <w:r>
              <w:rPr>
                <w:webHidden/>
              </w:rPr>
              <w:instrText xml:space="preserve"> PAGEREF _Toc116563174 \h </w:instrText>
            </w:r>
            <w:r>
              <w:rPr>
                <w:webHidden/>
              </w:rPr>
            </w:r>
            <w:r>
              <w:rPr>
                <w:webHidden/>
              </w:rPr>
              <w:fldChar w:fldCharType="separate"/>
            </w:r>
            <w:r>
              <w:rPr>
                <w:webHidden/>
              </w:rPr>
              <w:t>38</w:t>
            </w:r>
            <w:r>
              <w:rPr>
                <w:webHidden/>
              </w:rPr>
              <w:fldChar w:fldCharType="end"/>
            </w:r>
          </w:hyperlink>
        </w:p>
        <w:p w14:paraId="7CDA4E03" w14:textId="21791941"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175" w:history="1">
            <w:r w:rsidRPr="008B6A9E">
              <w:rPr>
                <w:rStyle w:val="af2"/>
                <w:rFonts w:cs="Book Antiqua"/>
                <w:bCs/>
                <w:snapToGrid w:val="0"/>
              </w:rPr>
              <w:t>4.3.2</w:t>
            </w:r>
            <w:r w:rsidRPr="008B6A9E">
              <w:rPr>
                <w:rStyle w:val="af2"/>
              </w:rPr>
              <w:t xml:space="preserve"> Lab Configuration</w:t>
            </w:r>
            <w:r>
              <w:rPr>
                <w:webHidden/>
              </w:rPr>
              <w:tab/>
            </w:r>
            <w:r>
              <w:rPr>
                <w:webHidden/>
              </w:rPr>
              <w:fldChar w:fldCharType="begin"/>
            </w:r>
            <w:r>
              <w:rPr>
                <w:webHidden/>
              </w:rPr>
              <w:instrText xml:space="preserve"> PAGEREF _Toc116563175 \h </w:instrText>
            </w:r>
            <w:r>
              <w:rPr>
                <w:webHidden/>
              </w:rPr>
            </w:r>
            <w:r>
              <w:rPr>
                <w:webHidden/>
              </w:rPr>
              <w:fldChar w:fldCharType="separate"/>
            </w:r>
            <w:r>
              <w:rPr>
                <w:webHidden/>
              </w:rPr>
              <w:t>39</w:t>
            </w:r>
            <w:r>
              <w:rPr>
                <w:webHidden/>
              </w:rPr>
              <w:fldChar w:fldCharType="end"/>
            </w:r>
          </w:hyperlink>
        </w:p>
        <w:p w14:paraId="5DEFB609" w14:textId="2308C12B"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176" w:history="1">
            <w:r w:rsidRPr="008B6A9E">
              <w:rPr>
                <w:rStyle w:val="af2"/>
                <w:rFonts w:cs="Book Antiqua"/>
                <w:bCs/>
                <w:snapToGrid w:val="0"/>
              </w:rPr>
              <w:t>4.3.3</w:t>
            </w:r>
            <w:r w:rsidRPr="008B6A9E">
              <w:rPr>
                <w:rStyle w:val="af2"/>
              </w:rPr>
              <w:t xml:space="preserve"> Verification</w:t>
            </w:r>
            <w:r>
              <w:rPr>
                <w:webHidden/>
              </w:rPr>
              <w:tab/>
            </w:r>
            <w:r>
              <w:rPr>
                <w:webHidden/>
              </w:rPr>
              <w:fldChar w:fldCharType="begin"/>
            </w:r>
            <w:r>
              <w:rPr>
                <w:webHidden/>
              </w:rPr>
              <w:instrText xml:space="preserve"> PAGEREF _Toc116563176 \h </w:instrText>
            </w:r>
            <w:r>
              <w:rPr>
                <w:webHidden/>
              </w:rPr>
            </w:r>
            <w:r>
              <w:rPr>
                <w:webHidden/>
              </w:rPr>
              <w:fldChar w:fldCharType="separate"/>
            </w:r>
            <w:r>
              <w:rPr>
                <w:webHidden/>
              </w:rPr>
              <w:t>41</w:t>
            </w:r>
            <w:r>
              <w:rPr>
                <w:webHidden/>
              </w:rPr>
              <w:fldChar w:fldCharType="end"/>
            </w:r>
          </w:hyperlink>
        </w:p>
        <w:p w14:paraId="5027554E" w14:textId="1AAE4467"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177" w:history="1">
            <w:r w:rsidRPr="008B6A9E">
              <w:rPr>
                <w:rStyle w:val="af2"/>
                <w:rFonts w:cs="Book Antiqua"/>
                <w:bCs/>
                <w:snapToGrid w:val="0"/>
              </w:rPr>
              <w:t>4.3.4</w:t>
            </w:r>
            <w:r w:rsidRPr="008B6A9E">
              <w:rPr>
                <w:rStyle w:val="af2"/>
              </w:rPr>
              <w:t xml:space="preserve"> Reference Configuration</w:t>
            </w:r>
            <w:r>
              <w:rPr>
                <w:webHidden/>
              </w:rPr>
              <w:tab/>
            </w:r>
            <w:r>
              <w:rPr>
                <w:webHidden/>
              </w:rPr>
              <w:fldChar w:fldCharType="begin"/>
            </w:r>
            <w:r>
              <w:rPr>
                <w:webHidden/>
              </w:rPr>
              <w:instrText xml:space="preserve"> PAGEREF _Toc116563177 \h </w:instrText>
            </w:r>
            <w:r>
              <w:rPr>
                <w:webHidden/>
              </w:rPr>
            </w:r>
            <w:r>
              <w:rPr>
                <w:webHidden/>
              </w:rPr>
              <w:fldChar w:fldCharType="separate"/>
            </w:r>
            <w:r>
              <w:rPr>
                <w:webHidden/>
              </w:rPr>
              <w:t>43</w:t>
            </w:r>
            <w:r>
              <w:rPr>
                <w:webHidden/>
              </w:rPr>
              <w:fldChar w:fldCharType="end"/>
            </w:r>
          </w:hyperlink>
        </w:p>
        <w:p w14:paraId="1000699B" w14:textId="7E7658D5" w:rsidR="00251C78" w:rsidRDefault="00251C78">
          <w:pPr>
            <w:pStyle w:val="TOC2"/>
            <w:tabs>
              <w:tab w:val="right" w:leader="dot" w:pos="9628"/>
            </w:tabs>
            <w:rPr>
              <w:rFonts w:asciiTheme="minorHAnsi" w:eastAsiaTheme="minorEastAsia" w:hAnsiTheme="minorHAnsi" w:cstheme="minorBidi"/>
              <w:kern w:val="2"/>
              <w:sz w:val="21"/>
              <w:szCs w:val="22"/>
            </w:rPr>
          </w:pPr>
          <w:hyperlink w:anchor="_Toc116563178" w:history="1">
            <w:r w:rsidRPr="008B6A9E">
              <w:rPr>
                <w:rStyle w:val="af2"/>
                <w:rFonts w:cs="Book Antiqua"/>
                <w:snapToGrid w:val="0"/>
              </w:rPr>
              <w:t>4.4</w:t>
            </w:r>
            <w:r w:rsidRPr="008B6A9E">
              <w:rPr>
                <w:rStyle w:val="af2"/>
              </w:rPr>
              <w:t xml:space="preserve"> Congestion Avoidance and Congestion Management Configuration</w:t>
            </w:r>
            <w:r>
              <w:rPr>
                <w:webHidden/>
              </w:rPr>
              <w:tab/>
            </w:r>
            <w:r>
              <w:rPr>
                <w:webHidden/>
              </w:rPr>
              <w:fldChar w:fldCharType="begin"/>
            </w:r>
            <w:r>
              <w:rPr>
                <w:webHidden/>
              </w:rPr>
              <w:instrText xml:space="preserve"> PAGEREF _Toc116563178 \h </w:instrText>
            </w:r>
            <w:r>
              <w:rPr>
                <w:webHidden/>
              </w:rPr>
            </w:r>
            <w:r>
              <w:rPr>
                <w:webHidden/>
              </w:rPr>
              <w:fldChar w:fldCharType="separate"/>
            </w:r>
            <w:r>
              <w:rPr>
                <w:webHidden/>
              </w:rPr>
              <w:t>45</w:t>
            </w:r>
            <w:r>
              <w:rPr>
                <w:webHidden/>
              </w:rPr>
              <w:fldChar w:fldCharType="end"/>
            </w:r>
          </w:hyperlink>
        </w:p>
        <w:p w14:paraId="7AE011BB" w14:textId="1BFB4E2C"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179" w:history="1">
            <w:r w:rsidRPr="008B6A9E">
              <w:rPr>
                <w:rStyle w:val="af2"/>
                <w:rFonts w:cs="Book Antiqua"/>
                <w:bCs/>
                <w:snapToGrid w:val="0"/>
              </w:rPr>
              <w:t>4.4.1</w:t>
            </w:r>
            <w:r w:rsidRPr="008B6A9E">
              <w:rPr>
                <w:rStyle w:val="af2"/>
              </w:rPr>
              <w:t xml:space="preserve"> Introduction</w:t>
            </w:r>
            <w:r>
              <w:rPr>
                <w:webHidden/>
              </w:rPr>
              <w:tab/>
            </w:r>
            <w:r>
              <w:rPr>
                <w:webHidden/>
              </w:rPr>
              <w:fldChar w:fldCharType="begin"/>
            </w:r>
            <w:r>
              <w:rPr>
                <w:webHidden/>
              </w:rPr>
              <w:instrText xml:space="preserve"> PAGEREF _Toc116563179 \h </w:instrText>
            </w:r>
            <w:r>
              <w:rPr>
                <w:webHidden/>
              </w:rPr>
            </w:r>
            <w:r>
              <w:rPr>
                <w:webHidden/>
              </w:rPr>
              <w:fldChar w:fldCharType="separate"/>
            </w:r>
            <w:r>
              <w:rPr>
                <w:webHidden/>
              </w:rPr>
              <w:t>45</w:t>
            </w:r>
            <w:r>
              <w:rPr>
                <w:webHidden/>
              </w:rPr>
              <w:fldChar w:fldCharType="end"/>
            </w:r>
          </w:hyperlink>
        </w:p>
        <w:p w14:paraId="01153C82" w14:textId="6EFC255C"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180" w:history="1">
            <w:r w:rsidRPr="008B6A9E">
              <w:rPr>
                <w:rStyle w:val="af2"/>
                <w:rFonts w:cs="Book Antiqua"/>
                <w:bCs/>
                <w:snapToGrid w:val="0"/>
              </w:rPr>
              <w:t>4.4.2</w:t>
            </w:r>
            <w:r w:rsidRPr="008B6A9E">
              <w:rPr>
                <w:rStyle w:val="af2"/>
              </w:rPr>
              <w:t xml:space="preserve"> Lab Configuration</w:t>
            </w:r>
            <w:r>
              <w:rPr>
                <w:webHidden/>
              </w:rPr>
              <w:tab/>
            </w:r>
            <w:r>
              <w:rPr>
                <w:webHidden/>
              </w:rPr>
              <w:fldChar w:fldCharType="begin"/>
            </w:r>
            <w:r>
              <w:rPr>
                <w:webHidden/>
              </w:rPr>
              <w:instrText xml:space="preserve"> PAGEREF _Toc116563180 \h </w:instrText>
            </w:r>
            <w:r>
              <w:rPr>
                <w:webHidden/>
              </w:rPr>
            </w:r>
            <w:r>
              <w:rPr>
                <w:webHidden/>
              </w:rPr>
              <w:fldChar w:fldCharType="separate"/>
            </w:r>
            <w:r>
              <w:rPr>
                <w:webHidden/>
              </w:rPr>
              <w:t>46</w:t>
            </w:r>
            <w:r>
              <w:rPr>
                <w:webHidden/>
              </w:rPr>
              <w:fldChar w:fldCharType="end"/>
            </w:r>
          </w:hyperlink>
        </w:p>
        <w:p w14:paraId="26BEE739" w14:textId="320B5DA5"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181" w:history="1">
            <w:r w:rsidRPr="008B6A9E">
              <w:rPr>
                <w:rStyle w:val="af2"/>
                <w:rFonts w:cs="Book Antiqua"/>
                <w:bCs/>
                <w:snapToGrid w:val="0"/>
              </w:rPr>
              <w:t>4.4.3</w:t>
            </w:r>
            <w:r w:rsidRPr="008B6A9E">
              <w:rPr>
                <w:rStyle w:val="af2"/>
              </w:rPr>
              <w:t xml:space="preserve"> Verification</w:t>
            </w:r>
            <w:r>
              <w:rPr>
                <w:webHidden/>
              </w:rPr>
              <w:tab/>
            </w:r>
            <w:r>
              <w:rPr>
                <w:webHidden/>
              </w:rPr>
              <w:fldChar w:fldCharType="begin"/>
            </w:r>
            <w:r>
              <w:rPr>
                <w:webHidden/>
              </w:rPr>
              <w:instrText xml:space="preserve"> PAGEREF _Toc116563181 \h </w:instrText>
            </w:r>
            <w:r>
              <w:rPr>
                <w:webHidden/>
              </w:rPr>
            </w:r>
            <w:r>
              <w:rPr>
                <w:webHidden/>
              </w:rPr>
              <w:fldChar w:fldCharType="separate"/>
            </w:r>
            <w:r>
              <w:rPr>
                <w:webHidden/>
              </w:rPr>
              <w:t>48</w:t>
            </w:r>
            <w:r>
              <w:rPr>
                <w:webHidden/>
              </w:rPr>
              <w:fldChar w:fldCharType="end"/>
            </w:r>
          </w:hyperlink>
        </w:p>
        <w:p w14:paraId="04B93EB1" w14:textId="55946D0F"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182" w:history="1">
            <w:r w:rsidRPr="008B6A9E">
              <w:rPr>
                <w:rStyle w:val="af2"/>
                <w:rFonts w:cs="Book Antiqua"/>
                <w:bCs/>
                <w:snapToGrid w:val="0"/>
              </w:rPr>
              <w:t>4.4.4</w:t>
            </w:r>
            <w:r w:rsidRPr="008B6A9E">
              <w:rPr>
                <w:rStyle w:val="af2"/>
              </w:rPr>
              <w:t xml:space="preserve"> Reference Configuration</w:t>
            </w:r>
            <w:r>
              <w:rPr>
                <w:webHidden/>
              </w:rPr>
              <w:tab/>
            </w:r>
            <w:r>
              <w:rPr>
                <w:webHidden/>
              </w:rPr>
              <w:fldChar w:fldCharType="begin"/>
            </w:r>
            <w:r>
              <w:rPr>
                <w:webHidden/>
              </w:rPr>
              <w:instrText xml:space="preserve"> PAGEREF _Toc116563182 \h </w:instrText>
            </w:r>
            <w:r>
              <w:rPr>
                <w:webHidden/>
              </w:rPr>
            </w:r>
            <w:r>
              <w:rPr>
                <w:webHidden/>
              </w:rPr>
              <w:fldChar w:fldCharType="separate"/>
            </w:r>
            <w:r>
              <w:rPr>
                <w:webHidden/>
              </w:rPr>
              <w:t>51</w:t>
            </w:r>
            <w:r>
              <w:rPr>
                <w:webHidden/>
              </w:rPr>
              <w:fldChar w:fldCharType="end"/>
            </w:r>
          </w:hyperlink>
        </w:p>
        <w:p w14:paraId="51A6C821" w14:textId="2A4228BA" w:rsidR="00251C78" w:rsidRDefault="00251C78">
          <w:pPr>
            <w:pStyle w:val="TOC2"/>
            <w:tabs>
              <w:tab w:val="right" w:leader="dot" w:pos="9628"/>
            </w:tabs>
            <w:rPr>
              <w:rFonts w:asciiTheme="minorHAnsi" w:eastAsiaTheme="minorEastAsia" w:hAnsiTheme="minorHAnsi" w:cstheme="minorBidi"/>
              <w:kern w:val="2"/>
              <w:sz w:val="21"/>
              <w:szCs w:val="22"/>
            </w:rPr>
          </w:pPr>
          <w:hyperlink w:anchor="_Toc116563183" w:history="1">
            <w:r w:rsidRPr="008B6A9E">
              <w:rPr>
                <w:rStyle w:val="af2"/>
                <w:rFonts w:cs="Book Antiqua"/>
                <w:snapToGrid w:val="0"/>
              </w:rPr>
              <w:t>4.5</w:t>
            </w:r>
            <w:r w:rsidRPr="008B6A9E">
              <w:rPr>
                <w:rStyle w:val="af2"/>
              </w:rPr>
              <w:t xml:space="preserve"> Lab 5: HQoS Configuration</w:t>
            </w:r>
            <w:r>
              <w:rPr>
                <w:webHidden/>
              </w:rPr>
              <w:tab/>
            </w:r>
            <w:r>
              <w:rPr>
                <w:webHidden/>
              </w:rPr>
              <w:fldChar w:fldCharType="begin"/>
            </w:r>
            <w:r>
              <w:rPr>
                <w:webHidden/>
              </w:rPr>
              <w:instrText xml:space="preserve"> PAGEREF _Toc116563183 \h </w:instrText>
            </w:r>
            <w:r>
              <w:rPr>
                <w:webHidden/>
              </w:rPr>
            </w:r>
            <w:r>
              <w:rPr>
                <w:webHidden/>
              </w:rPr>
              <w:fldChar w:fldCharType="separate"/>
            </w:r>
            <w:r>
              <w:rPr>
                <w:webHidden/>
              </w:rPr>
              <w:t>53</w:t>
            </w:r>
            <w:r>
              <w:rPr>
                <w:webHidden/>
              </w:rPr>
              <w:fldChar w:fldCharType="end"/>
            </w:r>
          </w:hyperlink>
        </w:p>
        <w:p w14:paraId="0658888C" w14:textId="5DEC1455"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184" w:history="1">
            <w:r w:rsidRPr="008B6A9E">
              <w:rPr>
                <w:rStyle w:val="af2"/>
                <w:rFonts w:cs="Book Antiqua"/>
                <w:bCs/>
                <w:snapToGrid w:val="0"/>
              </w:rPr>
              <w:t>4.5.1</w:t>
            </w:r>
            <w:r w:rsidRPr="008B6A9E">
              <w:rPr>
                <w:rStyle w:val="af2"/>
              </w:rPr>
              <w:t xml:space="preserve"> Introduction</w:t>
            </w:r>
            <w:r>
              <w:rPr>
                <w:webHidden/>
              </w:rPr>
              <w:tab/>
            </w:r>
            <w:r>
              <w:rPr>
                <w:webHidden/>
              </w:rPr>
              <w:fldChar w:fldCharType="begin"/>
            </w:r>
            <w:r>
              <w:rPr>
                <w:webHidden/>
              </w:rPr>
              <w:instrText xml:space="preserve"> PAGEREF _Toc116563184 \h </w:instrText>
            </w:r>
            <w:r>
              <w:rPr>
                <w:webHidden/>
              </w:rPr>
            </w:r>
            <w:r>
              <w:rPr>
                <w:webHidden/>
              </w:rPr>
              <w:fldChar w:fldCharType="separate"/>
            </w:r>
            <w:r>
              <w:rPr>
                <w:webHidden/>
              </w:rPr>
              <w:t>53</w:t>
            </w:r>
            <w:r>
              <w:rPr>
                <w:webHidden/>
              </w:rPr>
              <w:fldChar w:fldCharType="end"/>
            </w:r>
          </w:hyperlink>
        </w:p>
        <w:p w14:paraId="0D7B29E5" w14:textId="1CF334AF"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185" w:history="1">
            <w:r w:rsidRPr="008B6A9E">
              <w:rPr>
                <w:rStyle w:val="af2"/>
                <w:rFonts w:cs="Book Antiqua"/>
                <w:bCs/>
                <w:snapToGrid w:val="0"/>
              </w:rPr>
              <w:t>4.5.2</w:t>
            </w:r>
            <w:r w:rsidRPr="008B6A9E">
              <w:rPr>
                <w:rStyle w:val="af2"/>
              </w:rPr>
              <w:t xml:space="preserve"> Lab Configuration</w:t>
            </w:r>
            <w:r>
              <w:rPr>
                <w:webHidden/>
              </w:rPr>
              <w:tab/>
            </w:r>
            <w:r>
              <w:rPr>
                <w:webHidden/>
              </w:rPr>
              <w:fldChar w:fldCharType="begin"/>
            </w:r>
            <w:r>
              <w:rPr>
                <w:webHidden/>
              </w:rPr>
              <w:instrText xml:space="preserve"> PAGEREF _Toc116563185 \h </w:instrText>
            </w:r>
            <w:r>
              <w:rPr>
                <w:webHidden/>
              </w:rPr>
            </w:r>
            <w:r>
              <w:rPr>
                <w:webHidden/>
              </w:rPr>
              <w:fldChar w:fldCharType="separate"/>
            </w:r>
            <w:r>
              <w:rPr>
                <w:webHidden/>
              </w:rPr>
              <w:t>54</w:t>
            </w:r>
            <w:r>
              <w:rPr>
                <w:webHidden/>
              </w:rPr>
              <w:fldChar w:fldCharType="end"/>
            </w:r>
          </w:hyperlink>
        </w:p>
        <w:p w14:paraId="4902F129" w14:textId="1B9998A8"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186" w:history="1">
            <w:r w:rsidRPr="008B6A9E">
              <w:rPr>
                <w:rStyle w:val="af2"/>
                <w:rFonts w:cs="Book Antiqua"/>
                <w:bCs/>
                <w:snapToGrid w:val="0"/>
              </w:rPr>
              <w:t>4.5.3</w:t>
            </w:r>
            <w:r w:rsidRPr="008B6A9E">
              <w:rPr>
                <w:rStyle w:val="af2"/>
              </w:rPr>
              <w:t xml:space="preserve"> Verification</w:t>
            </w:r>
            <w:r>
              <w:rPr>
                <w:webHidden/>
              </w:rPr>
              <w:tab/>
            </w:r>
            <w:r>
              <w:rPr>
                <w:webHidden/>
              </w:rPr>
              <w:fldChar w:fldCharType="begin"/>
            </w:r>
            <w:r>
              <w:rPr>
                <w:webHidden/>
              </w:rPr>
              <w:instrText xml:space="preserve"> PAGEREF _Toc116563186 \h </w:instrText>
            </w:r>
            <w:r>
              <w:rPr>
                <w:webHidden/>
              </w:rPr>
            </w:r>
            <w:r>
              <w:rPr>
                <w:webHidden/>
              </w:rPr>
              <w:fldChar w:fldCharType="separate"/>
            </w:r>
            <w:r>
              <w:rPr>
                <w:webHidden/>
              </w:rPr>
              <w:t>57</w:t>
            </w:r>
            <w:r>
              <w:rPr>
                <w:webHidden/>
              </w:rPr>
              <w:fldChar w:fldCharType="end"/>
            </w:r>
          </w:hyperlink>
        </w:p>
        <w:p w14:paraId="10EA89DD" w14:textId="30205241"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187" w:history="1">
            <w:r w:rsidRPr="008B6A9E">
              <w:rPr>
                <w:rStyle w:val="af2"/>
                <w:rFonts w:cs="Book Antiqua"/>
                <w:bCs/>
                <w:snapToGrid w:val="0"/>
              </w:rPr>
              <w:t>4.5.4</w:t>
            </w:r>
            <w:r w:rsidRPr="008B6A9E">
              <w:rPr>
                <w:rStyle w:val="af2"/>
              </w:rPr>
              <w:t xml:space="preserve"> Reference Configuration</w:t>
            </w:r>
            <w:r>
              <w:rPr>
                <w:webHidden/>
              </w:rPr>
              <w:tab/>
            </w:r>
            <w:r>
              <w:rPr>
                <w:webHidden/>
              </w:rPr>
              <w:fldChar w:fldCharType="begin"/>
            </w:r>
            <w:r>
              <w:rPr>
                <w:webHidden/>
              </w:rPr>
              <w:instrText xml:space="preserve"> PAGEREF _Toc116563187 \h </w:instrText>
            </w:r>
            <w:r>
              <w:rPr>
                <w:webHidden/>
              </w:rPr>
            </w:r>
            <w:r>
              <w:rPr>
                <w:webHidden/>
              </w:rPr>
              <w:fldChar w:fldCharType="separate"/>
            </w:r>
            <w:r>
              <w:rPr>
                <w:webHidden/>
              </w:rPr>
              <w:t>60</w:t>
            </w:r>
            <w:r>
              <w:rPr>
                <w:webHidden/>
              </w:rPr>
              <w:fldChar w:fldCharType="end"/>
            </w:r>
          </w:hyperlink>
        </w:p>
        <w:p w14:paraId="10B7A034" w14:textId="6C573C37"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188" w:history="1">
            <w:r w:rsidRPr="008B6A9E">
              <w:rPr>
                <w:rStyle w:val="af2"/>
                <w:rFonts w:cs="Book Antiqua"/>
                <w:bCs/>
                <w:snapToGrid w:val="0"/>
              </w:rPr>
              <w:t>4.5.5</w:t>
            </w:r>
            <w:r w:rsidRPr="008B6A9E">
              <w:rPr>
                <w:rStyle w:val="af2"/>
              </w:rPr>
              <w:t xml:space="preserve"> Quiz</w:t>
            </w:r>
            <w:r>
              <w:rPr>
                <w:webHidden/>
              </w:rPr>
              <w:tab/>
            </w:r>
            <w:r>
              <w:rPr>
                <w:webHidden/>
              </w:rPr>
              <w:fldChar w:fldCharType="begin"/>
            </w:r>
            <w:r>
              <w:rPr>
                <w:webHidden/>
              </w:rPr>
              <w:instrText xml:space="preserve"> PAGEREF _Toc116563188 \h </w:instrText>
            </w:r>
            <w:r>
              <w:rPr>
                <w:webHidden/>
              </w:rPr>
            </w:r>
            <w:r>
              <w:rPr>
                <w:webHidden/>
              </w:rPr>
              <w:fldChar w:fldCharType="separate"/>
            </w:r>
            <w:r>
              <w:rPr>
                <w:webHidden/>
              </w:rPr>
              <w:t>61</w:t>
            </w:r>
            <w:r>
              <w:rPr>
                <w:webHidden/>
              </w:rPr>
              <w:fldChar w:fldCharType="end"/>
            </w:r>
          </w:hyperlink>
        </w:p>
        <w:p w14:paraId="6F89B837" w14:textId="7B2FD1BD" w:rsidR="00251C78" w:rsidRDefault="00251C78">
          <w:pPr>
            <w:pStyle w:val="TOC1"/>
            <w:tabs>
              <w:tab w:val="right" w:leader="dot" w:pos="9628"/>
            </w:tabs>
            <w:rPr>
              <w:rFonts w:asciiTheme="minorHAnsi" w:eastAsiaTheme="minorEastAsia" w:hAnsiTheme="minorHAnsi" w:cstheme="minorBidi"/>
              <w:b w:val="0"/>
              <w:bCs w:val="0"/>
              <w:noProof/>
              <w:kern w:val="2"/>
              <w:sz w:val="21"/>
              <w:szCs w:val="22"/>
            </w:rPr>
          </w:pPr>
          <w:hyperlink w:anchor="_Toc116563189" w:history="1">
            <w:r w:rsidRPr="008B6A9E">
              <w:rPr>
                <w:rStyle w:val="af2"/>
                <w:noProof/>
              </w:rPr>
              <w:t>5 HA Technology Lab</w:t>
            </w:r>
            <w:r>
              <w:rPr>
                <w:noProof/>
                <w:webHidden/>
              </w:rPr>
              <w:tab/>
            </w:r>
            <w:r>
              <w:rPr>
                <w:noProof/>
                <w:webHidden/>
              </w:rPr>
              <w:fldChar w:fldCharType="begin"/>
            </w:r>
            <w:r>
              <w:rPr>
                <w:noProof/>
                <w:webHidden/>
              </w:rPr>
              <w:instrText xml:space="preserve"> PAGEREF _Toc116563189 \h </w:instrText>
            </w:r>
            <w:r>
              <w:rPr>
                <w:noProof/>
                <w:webHidden/>
              </w:rPr>
            </w:r>
            <w:r>
              <w:rPr>
                <w:noProof/>
                <w:webHidden/>
              </w:rPr>
              <w:fldChar w:fldCharType="separate"/>
            </w:r>
            <w:r>
              <w:rPr>
                <w:noProof/>
                <w:webHidden/>
              </w:rPr>
              <w:t>62</w:t>
            </w:r>
            <w:r>
              <w:rPr>
                <w:noProof/>
                <w:webHidden/>
              </w:rPr>
              <w:fldChar w:fldCharType="end"/>
            </w:r>
          </w:hyperlink>
        </w:p>
        <w:p w14:paraId="116D0135" w14:textId="49329598" w:rsidR="00251C78" w:rsidRDefault="00251C78">
          <w:pPr>
            <w:pStyle w:val="TOC2"/>
            <w:tabs>
              <w:tab w:val="right" w:leader="dot" w:pos="9628"/>
            </w:tabs>
            <w:rPr>
              <w:rFonts w:asciiTheme="minorHAnsi" w:eastAsiaTheme="minorEastAsia" w:hAnsiTheme="minorHAnsi" w:cstheme="minorBidi"/>
              <w:kern w:val="2"/>
              <w:sz w:val="21"/>
              <w:szCs w:val="22"/>
            </w:rPr>
          </w:pPr>
          <w:hyperlink w:anchor="_Toc116563190" w:history="1">
            <w:r w:rsidRPr="008B6A9E">
              <w:rPr>
                <w:rStyle w:val="af2"/>
                <w:rFonts w:cs="Book Antiqua"/>
                <w:snapToGrid w:val="0"/>
              </w:rPr>
              <w:t>5.1</w:t>
            </w:r>
            <w:r w:rsidRPr="008B6A9E">
              <w:rPr>
                <w:rStyle w:val="af2"/>
              </w:rPr>
              <w:t xml:space="preserve"> VRRP Configuration</w:t>
            </w:r>
            <w:r>
              <w:rPr>
                <w:webHidden/>
              </w:rPr>
              <w:tab/>
            </w:r>
            <w:r>
              <w:rPr>
                <w:webHidden/>
              </w:rPr>
              <w:fldChar w:fldCharType="begin"/>
            </w:r>
            <w:r>
              <w:rPr>
                <w:webHidden/>
              </w:rPr>
              <w:instrText xml:space="preserve"> PAGEREF _Toc116563190 \h </w:instrText>
            </w:r>
            <w:r>
              <w:rPr>
                <w:webHidden/>
              </w:rPr>
            </w:r>
            <w:r>
              <w:rPr>
                <w:webHidden/>
              </w:rPr>
              <w:fldChar w:fldCharType="separate"/>
            </w:r>
            <w:r>
              <w:rPr>
                <w:webHidden/>
              </w:rPr>
              <w:t>62</w:t>
            </w:r>
            <w:r>
              <w:rPr>
                <w:webHidden/>
              </w:rPr>
              <w:fldChar w:fldCharType="end"/>
            </w:r>
          </w:hyperlink>
        </w:p>
        <w:p w14:paraId="1DD3FF09" w14:textId="4FF98E00"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191" w:history="1">
            <w:r w:rsidRPr="008B6A9E">
              <w:rPr>
                <w:rStyle w:val="af2"/>
                <w:rFonts w:cs="Book Antiqua"/>
                <w:bCs/>
                <w:snapToGrid w:val="0"/>
              </w:rPr>
              <w:t>5.1.1</w:t>
            </w:r>
            <w:r w:rsidRPr="008B6A9E">
              <w:rPr>
                <w:rStyle w:val="af2"/>
              </w:rPr>
              <w:t xml:space="preserve"> Introduction</w:t>
            </w:r>
            <w:r>
              <w:rPr>
                <w:webHidden/>
              </w:rPr>
              <w:tab/>
            </w:r>
            <w:r>
              <w:rPr>
                <w:webHidden/>
              </w:rPr>
              <w:fldChar w:fldCharType="begin"/>
            </w:r>
            <w:r>
              <w:rPr>
                <w:webHidden/>
              </w:rPr>
              <w:instrText xml:space="preserve"> PAGEREF _Toc116563191 \h </w:instrText>
            </w:r>
            <w:r>
              <w:rPr>
                <w:webHidden/>
              </w:rPr>
            </w:r>
            <w:r>
              <w:rPr>
                <w:webHidden/>
              </w:rPr>
              <w:fldChar w:fldCharType="separate"/>
            </w:r>
            <w:r>
              <w:rPr>
                <w:webHidden/>
              </w:rPr>
              <w:t>62</w:t>
            </w:r>
            <w:r>
              <w:rPr>
                <w:webHidden/>
              </w:rPr>
              <w:fldChar w:fldCharType="end"/>
            </w:r>
          </w:hyperlink>
        </w:p>
        <w:p w14:paraId="68EBB942" w14:textId="268AC43F"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192" w:history="1">
            <w:r w:rsidRPr="008B6A9E">
              <w:rPr>
                <w:rStyle w:val="af2"/>
                <w:rFonts w:cs="Book Antiqua"/>
                <w:bCs/>
                <w:snapToGrid w:val="0"/>
              </w:rPr>
              <w:t>5.1.2</w:t>
            </w:r>
            <w:r w:rsidRPr="008B6A9E">
              <w:rPr>
                <w:rStyle w:val="af2"/>
              </w:rPr>
              <w:t xml:space="preserve"> Lab Configuration</w:t>
            </w:r>
            <w:r>
              <w:rPr>
                <w:webHidden/>
              </w:rPr>
              <w:tab/>
            </w:r>
            <w:r>
              <w:rPr>
                <w:webHidden/>
              </w:rPr>
              <w:fldChar w:fldCharType="begin"/>
            </w:r>
            <w:r>
              <w:rPr>
                <w:webHidden/>
              </w:rPr>
              <w:instrText xml:space="preserve"> PAGEREF _Toc116563192 \h </w:instrText>
            </w:r>
            <w:r>
              <w:rPr>
                <w:webHidden/>
              </w:rPr>
            </w:r>
            <w:r>
              <w:rPr>
                <w:webHidden/>
              </w:rPr>
              <w:fldChar w:fldCharType="separate"/>
            </w:r>
            <w:r>
              <w:rPr>
                <w:webHidden/>
              </w:rPr>
              <w:t>63</w:t>
            </w:r>
            <w:r>
              <w:rPr>
                <w:webHidden/>
              </w:rPr>
              <w:fldChar w:fldCharType="end"/>
            </w:r>
          </w:hyperlink>
        </w:p>
        <w:p w14:paraId="362F13A3" w14:textId="417095F8"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193" w:history="1">
            <w:r w:rsidRPr="008B6A9E">
              <w:rPr>
                <w:rStyle w:val="af2"/>
                <w:rFonts w:cs="Book Antiqua"/>
                <w:bCs/>
                <w:snapToGrid w:val="0"/>
              </w:rPr>
              <w:t>5.1.3</w:t>
            </w:r>
            <w:r w:rsidRPr="008B6A9E">
              <w:rPr>
                <w:rStyle w:val="af2"/>
              </w:rPr>
              <w:t xml:space="preserve"> Verification</w:t>
            </w:r>
            <w:r>
              <w:rPr>
                <w:webHidden/>
              </w:rPr>
              <w:tab/>
            </w:r>
            <w:r>
              <w:rPr>
                <w:webHidden/>
              </w:rPr>
              <w:fldChar w:fldCharType="begin"/>
            </w:r>
            <w:r>
              <w:rPr>
                <w:webHidden/>
              </w:rPr>
              <w:instrText xml:space="preserve"> PAGEREF _Toc116563193 \h </w:instrText>
            </w:r>
            <w:r>
              <w:rPr>
                <w:webHidden/>
              </w:rPr>
            </w:r>
            <w:r>
              <w:rPr>
                <w:webHidden/>
              </w:rPr>
              <w:fldChar w:fldCharType="separate"/>
            </w:r>
            <w:r>
              <w:rPr>
                <w:webHidden/>
              </w:rPr>
              <w:t>76</w:t>
            </w:r>
            <w:r>
              <w:rPr>
                <w:webHidden/>
              </w:rPr>
              <w:fldChar w:fldCharType="end"/>
            </w:r>
          </w:hyperlink>
        </w:p>
        <w:p w14:paraId="471114F4" w14:textId="77AA627C"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194" w:history="1">
            <w:r w:rsidRPr="008B6A9E">
              <w:rPr>
                <w:rStyle w:val="af2"/>
                <w:rFonts w:cs="Book Antiqua"/>
                <w:bCs/>
                <w:snapToGrid w:val="0"/>
              </w:rPr>
              <w:t>5.1.4</w:t>
            </w:r>
            <w:r w:rsidRPr="008B6A9E">
              <w:rPr>
                <w:rStyle w:val="af2"/>
              </w:rPr>
              <w:t xml:space="preserve"> Reference Configuration</w:t>
            </w:r>
            <w:r>
              <w:rPr>
                <w:webHidden/>
              </w:rPr>
              <w:tab/>
            </w:r>
            <w:r>
              <w:rPr>
                <w:webHidden/>
              </w:rPr>
              <w:fldChar w:fldCharType="begin"/>
            </w:r>
            <w:r>
              <w:rPr>
                <w:webHidden/>
              </w:rPr>
              <w:instrText xml:space="preserve"> PAGEREF _Toc116563194 \h </w:instrText>
            </w:r>
            <w:r>
              <w:rPr>
                <w:webHidden/>
              </w:rPr>
            </w:r>
            <w:r>
              <w:rPr>
                <w:webHidden/>
              </w:rPr>
              <w:fldChar w:fldCharType="separate"/>
            </w:r>
            <w:r>
              <w:rPr>
                <w:webHidden/>
              </w:rPr>
              <w:t>78</w:t>
            </w:r>
            <w:r>
              <w:rPr>
                <w:webHidden/>
              </w:rPr>
              <w:fldChar w:fldCharType="end"/>
            </w:r>
          </w:hyperlink>
        </w:p>
        <w:p w14:paraId="755DAC14" w14:textId="72D1952A"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195" w:history="1">
            <w:r w:rsidRPr="008B6A9E">
              <w:rPr>
                <w:rStyle w:val="af2"/>
                <w:rFonts w:cs="Book Antiqua"/>
                <w:bCs/>
                <w:snapToGrid w:val="0"/>
              </w:rPr>
              <w:t>5.1.5</w:t>
            </w:r>
            <w:r w:rsidRPr="008B6A9E">
              <w:rPr>
                <w:rStyle w:val="af2"/>
              </w:rPr>
              <w:t xml:space="preserve"> Quiz</w:t>
            </w:r>
            <w:r>
              <w:rPr>
                <w:webHidden/>
              </w:rPr>
              <w:tab/>
            </w:r>
            <w:r>
              <w:rPr>
                <w:webHidden/>
              </w:rPr>
              <w:fldChar w:fldCharType="begin"/>
            </w:r>
            <w:r>
              <w:rPr>
                <w:webHidden/>
              </w:rPr>
              <w:instrText xml:space="preserve"> PAGEREF _Toc116563195 \h </w:instrText>
            </w:r>
            <w:r>
              <w:rPr>
                <w:webHidden/>
              </w:rPr>
            </w:r>
            <w:r>
              <w:rPr>
                <w:webHidden/>
              </w:rPr>
              <w:fldChar w:fldCharType="separate"/>
            </w:r>
            <w:r>
              <w:rPr>
                <w:webHidden/>
              </w:rPr>
              <w:t>79</w:t>
            </w:r>
            <w:r>
              <w:rPr>
                <w:webHidden/>
              </w:rPr>
              <w:fldChar w:fldCharType="end"/>
            </w:r>
          </w:hyperlink>
        </w:p>
        <w:p w14:paraId="259F7A7F" w14:textId="677F78D1" w:rsidR="00251C78" w:rsidRDefault="00251C78">
          <w:pPr>
            <w:pStyle w:val="TOC2"/>
            <w:tabs>
              <w:tab w:val="right" w:leader="dot" w:pos="9628"/>
            </w:tabs>
            <w:rPr>
              <w:rFonts w:asciiTheme="minorHAnsi" w:eastAsiaTheme="minorEastAsia" w:hAnsiTheme="minorHAnsi" w:cstheme="minorBidi"/>
              <w:kern w:val="2"/>
              <w:sz w:val="21"/>
              <w:szCs w:val="22"/>
            </w:rPr>
          </w:pPr>
          <w:hyperlink w:anchor="_Toc116563196" w:history="1">
            <w:r w:rsidRPr="008B6A9E">
              <w:rPr>
                <w:rStyle w:val="af2"/>
                <w:rFonts w:cs="Book Antiqua"/>
                <w:snapToGrid w:val="0"/>
              </w:rPr>
              <w:t>5.2</w:t>
            </w:r>
            <w:r w:rsidRPr="008B6A9E">
              <w:rPr>
                <w:rStyle w:val="af2"/>
              </w:rPr>
              <w:t xml:space="preserve"> BFD Configuration</w:t>
            </w:r>
            <w:r>
              <w:rPr>
                <w:webHidden/>
              </w:rPr>
              <w:tab/>
            </w:r>
            <w:r>
              <w:rPr>
                <w:webHidden/>
              </w:rPr>
              <w:fldChar w:fldCharType="begin"/>
            </w:r>
            <w:r>
              <w:rPr>
                <w:webHidden/>
              </w:rPr>
              <w:instrText xml:space="preserve"> PAGEREF _Toc116563196 \h </w:instrText>
            </w:r>
            <w:r>
              <w:rPr>
                <w:webHidden/>
              </w:rPr>
            </w:r>
            <w:r>
              <w:rPr>
                <w:webHidden/>
              </w:rPr>
              <w:fldChar w:fldCharType="separate"/>
            </w:r>
            <w:r>
              <w:rPr>
                <w:webHidden/>
              </w:rPr>
              <w:t>80</w:t>
            </w:r>
            <w:r>
              <w:rPr>
                <w:webHidden/>
              </w:rPr>
              <w:fldChar w:fldCharType="end"/>
            </w:r>
          </w:hyperlink>
        </w:p>
        <w:p w14:paraId="722B1E18" w14:textId="4251E9C5"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197" w:history="1">
            <w:r w:rsidRPr="008B6A9E">
              <w:rPr>
                <w:rStyle w:val="af2"/>
                <w:rFonts w:cs="Book Antiqua"/>
                <w:bCs/>
                <w:snapToGrid w:val="0"/>
              </w:rPr>
              <w:t>5.2.1</w:t>
            </w:r>
            <w:r w:rsidRPr="008B6A9E">
              <w:rPr>
                <w:rStyle w:val="af2"/>
              </w:rPr>
              <w:t xml:space="preserve"> Introduction</w:t>
            </w:r>
            <w:r>
              <w:rPr>
                <w:webHidden/>
              </w:rPr>
              <w:tab/>
            </w:r>
            <w:r>
              <w:rPr>
                <w:webHidden/>
              </w:rPr>
              <w:fldChar w:fldCharType="begin"/>
            </w:r>
            <w:r>
              <w:rPr>
                <w:webHidden/>
              </w:rPr>
              <w:instrText xml:space="preserve"> PAGEREF _Toc116563197 \h </w:instrText>
            </w:r>
            <w:r>
              <w:rPr>
                <w:webHidden/>
              </w:rPr>
            </w:r>
            <w:r>
              <w:rPr>
                <w:webHidden/>
              </w:rPr>
              <w:fldChar w:fldCharType="separate"/>
            </w:r>
            <w:r>
              <w:rPr>
                <w:webHidden/>
              </w:rPr>
              <w:t>80</w:t>
            </w:r>
            <w:r>
              <w:rPr>
                <w:webHidden/>
              </w:rPr>
              <w:fldChar w:fldCharType="end"/>
            </w:r>
          </w:hyperlink>
        </w:p>
        <w:p w14:paraId="7B2E7541" w14:textId="05D92C8C"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198" w:history="1">
            <w:r w:rsidRPr="008B6A9E">
              <w:rPr>
                <w:rStyle w:val="af2"/>
                <w:rFonts w:cs="Book Antiqua"/>
                <w:bCs/>
                <w:snapToGrid w:val="0"/>
              </w:rPr>
              <w:t>5.2.2</w:t>
            </w:r>
            <w:r w:rsidRPr="008B6A9E">
              <w:rPr>
                <w:rStyle w:val="af2"/>
              </w:rPr>
              <w:t xml:space="preserve"> Lab Configuration</w:t>
            </w:r>
            <w:r>
              <w:rPr>
                <w:webHidden/>
              </w:rPr>
              <w:tab/>
            </w:r>
            <w:r>
              <w:rPr>
                <w:webHidden/>
              </w:rPr>
              <w:fldChar w:fldCharType="begin"/>
            </w:r>
            <w:r>
              <w:rPr>
                <w:webHidden/>
              </w:rPr>
              <w:instrText xml:space="preserve"> PAGEREF _Toc116563198 \h </w:instrText>
            </w:r>
            <w:r>
              <w:rPr>
                <w:webHidden/>
              </w:rPr>
            </w:r>
            <w:r>
              <w:rPr>
                <w:webHidden/>
              </w:rPr>
              <w:fldChar w:fldCharType="separate"/>
            </w:r>
            <w:r>
              <w:rPr>
                <w:webHidden/>
              </w:rPr>
              <w:t>81</w:t>
            </w:r>
            <w:r>
              <w:rPr>
                <w:webHidden/>
              </w:rPr>
              <w:fldChar w:fldCharType="end"/>
            </w:r>
          </w:hyperlink>
        </w:p>
        <w:p w14:paraId="4055263D" w14:textId="67F67F37"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199" w:history="1">
            <w:r w:rsidRPr="008B6A9E">
              <w:rPr>
                <w:rStyle w:val="af2"/>
                <w:rFonts w:cs="Book Antiqua"/>
                <w:bCs/>
                <w:snapToGrid w:val="0"/>
              </w:rPr>
              <w:t>5.2.3</w:t>
            </w:r>
            <w:r w:rsidRPr="008B6A9E">
              <w:rPr>
                <w:rStyle w:val="af2"/>
              </w:rPr>
              <w:t xml:space="preserve"> Verification</w:t>
            </w:r>
            <w:r>
              <w:rPr>
                <w:webHidden/>
              </w:rPr>
              <w:tab/>
            </w:r>
            <w:r>
              <w:rPr>
                <w:webHidden/>
              </w:rPr>
              <w:fldChar w:fldCharType="begin"/>
            </w:r>
            <w:r>
              <w:rPr>
                <w:webHidden/>
              </w:rPr>
              <w:instrText xml:space="preserve"> PAGEREF _Toc116563199 \h </w:instrText>
            </w:r>
            <w:r>
              <w:rPr>
                <w:webHidden/>
              </w:rPr>
            </w:r>
            <w:r>
              <w:rPr>
                <w:webHidden/>
              </w:rPr>
              <w:fldChar w:fldCharType="separate"/>
            </w:r>
            <w:r>
              <w:rPr>
                <w:webHidden/>
              </w:rPr>
              <w:t>88</w:t>
            </w:r>
            <w:r>
              <w:rPr>
                <w:webHidden/>
              </w:rPr>
              <w:fldChar w:fldCharType="end"/>
            </w:r>
          </w:hyperlink>
        </w:p>
        <w:p w14:paraId="1DA8D418" w14:textId="52CD5D81"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200" w:history="1">
            <w:r w:rsidRPr="008B6A9E">
              <w:rPr>
                <w:rStyle w:val="af2"/>
                <w:rFonts w:cs="Book Antiqua"/>
                <w:bCs/>
                <w:snapToGrid w:val="0"/>
              </w:rPr>
              <w:t>5.2.4</w:t>
            </w:r>
            <w:r w:rsidRPr="008B6A9E">
              <w:rPr>
                <w:rStyle w:val="af2"/>
              </w:rPr>
              <w:t xml:space="preserve"> Reference Configuration</w:t>
            </w:r>
            <w:r>
              <w:rPr>
                <w:webHidden/>
              </w:rPr>
              <w:tab/>
            </w:r>
            <w:r>
              <w:rPr>
                <w:webHidden/>
              </w:rPr>
              <w:fldChar w:fldCharType="begin"/>
            </w:r>
            <w:r>
              <w:rPr>
                <w:webHidden/>
              </w:rPr>
              <w:instrText xml:space="preserve"> PAGEREF _Toc116563200 \h </w:instrText>
            </w:r>
            <w:r>
              <w:rPr>
                <w:webHidden/>
              </w:rPr>
            </w:r>
            <w:r>
              <w:rPr>
                <w:webHidden/>
              </w:rPr>
              <w:fldChar w:fldCharType="separate"/>
            </w:r>
            <w:r>
              <w:rPr>
                <w:webHidden/>
              </w:rPr>
              <w:t>89</w:t>
            </w:r>
            <w:r>
              <w:rPr>
                <w:webHidden/>
              </w:rPr>
              <w:fldChar w:fldCharType="end"/>
            </w:r>
          </w:hyperlink>
        </w:p>
        <w:p w14:paraId="70DD5FB4" w14:textId="0C60E7F2"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201" w:history="1">
            <w:r w:rsidRPr="008B6A9E">
              <w:rPr>
                <w:rStyle w:val="af2"/>
                <w:rFonts w:cs="Book Antiqua"/>
                <w:bCs/>
                <w:snapToGrid w:val="0"/>
              </w:rPr>
              <w:t>5.2.5</w:t>
            </w:r>
            <w:r w:rsidRPr="008B6A9E">
              <w:rPr>
                <w:rStyle w:val="af2"/>
              </w:rPr>
              <w:t xml:space="preserve"> Quiz</w:t>
            </w:r>
            <w:r>
              <w:rPr>
                <w:webHidden/>
              </w:rPr>
              <w:tab/>
            </w:r>
            <w:r>
              <w:rPr>
                <w:webHidden/>
              </w:rPr>
              <w:fldChar w:fldCharType="begin"/>
            </w:r>
            <w:r>
              <w:rPr>
                <w:webHidden/>
              </w:rPr>
              <w:instrText xml:space="preserve"> PAGEREF _Toc116563201 \h </w:instrText>
            </w:r>
            <w:r>
              <w:rPr>
                <w:webHidden/>
              </w:rPr>
            </w:r>
            <w:r>
              <w:rPr>
                <w:webHidden/>
              </w:rPr>
              <w:fldChar w:fldCharType="separate"/>
            </w:r>
            <w:r>
              <w:rPr>
                <w:webHidden/>
              </w:rPr>
              <w:t>90</w:t>
            </w:r>
            <w:r>
              <w:rPr>
                <w:webHidden/>
              </w:rPr>
              <w:fldChar w:fldCharType="end"/>
            </w:r>
          </w:hyperlink>
        </w:p>
        <w:p w14:paraId="77AD6510" w14:textId="33BF22B4" w:rsidR="00251C78" w:rsidRDefault="00251C78">
          <w:pPr>
            <w:pStyle w:val="TOC2"/>
            <w:tabs>
              <w:tab w:val="right" w:leader="dot" w:pos="9628"/>
            </w:tabs>
            <w:rPr>
              <w:rFonts w:asciiTheme="minorHAnsi" w:eastAsiaTheme="minorEastAsia" w:hAnsiTheme="minorHAnsi" w:cstheme="minorBidi"/>
              <w:kern w:val="2"/>
              <w:sz w:val="21"/>
              <w:szCs w:val="22"/>
            </w:rPr>
          </w:pPr>
          <w:hyperlink w:anchor="_Toc116563202" w:history="1">
            <w:r w:rsidRPr="008B6A9E">
              <w:rPr>
                <w:rStyle w:val="af2"/>
                <w:rFonts w:cs="Book Antiqua"/>
                <w:snapToGrid w:val="0"/>
              </w:rPr>
              <w:t>5.3</w:t>
            </w:r>
            <w:r w:rsidRPr="008B6A9E">
              <w:rPr>
                <w:rStyle w:val="af2"/>
              </w:rPr>
              <w:t xml:space="preserve"> NQA Configuration</w:t>
            </w:r>
            <w:r>
              <w:rPr>
                <w:webHidden/>
              </w:rPr>
              <w:tab/>
            </w:r>
            <w:r>
              <w:rPr>
                <w:webHidden/>
              </w:rPr>
              <w:fldChar w:fldCharType="begin"/>
            </w:r>
            <w:r>
              <w:rPr>
                <w:webHidden/>
              </w:rPr>
              <w:instrText xml:space="preserve"> PAGEREF _Toc116563202 \h </w:instrText>
            </w:r>
            <w:r>
              <w:rPr>
                <w:webHidden/>
              </w:rPr>
            </w:r>
            <w:r>
              <w:rPr>
                <w:webHidden/>
              </w:rPr>
              <w:fldChar w:fldCharType="separate"/>
            </w:r>
            <w:r>
              <w:rPr>
                <w:webHidden/>
              </w:rPr>
              <w:t>91</w:t>
            </w:r>
            <w:r>
              <w:rPr>
                <w:webHidden/>
              </w:rPr>
              <w:fldChar w:fldCharType="end"/>
            </w:r>
          </w:hyperlink>
        </w:p>
        <w:p w14:paraId="520B0D93" w14:textId="7F669329"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203" w:history="1">
            <w:r w:rsidRPr="008B6A9E">
              <w:rPr>
                <w:rStyle w:val="af2"/>
                <w:rFonts w:cs="Book Antiqua"/>
                <w:bCs/>
                <w:snapToGrid w:val="0"/>
              </w:rPr>
              <w:t>5.3.1</w:t>
            </w:r>
            <w:r w:rsidRPr="008B6A9E">
              <w:rPr>
                <w:rStyle w:val="af2"/>
              </w:rPr>
              <w:t xml:space="preserve"> Introduction</w:t>
            </w:r>
            <w:r>
              <w:rPr>
                <w:webHidden/>
              </w:rPr>
              <w:tab/>
            </w:r>
            <w:r>
              <w:rPr>
                <w:webHidden/>
              </w:rPr>
              <w:fldChar w:fldCharType="begin"/>
            </w:r>
            <w:r>
              <w:rPr>
                <w:webHidden/>
              </w:rPr>
              <w:instrText xml:space="preserve"> PAGEREF _Toc116563203 \h </w:instrText>
            </w:r>
            <w:r>
              <w:rPr>
                <w:webHidden/>
              </w:rPr>
            </w:r>
            <w:r>
              <w:rPr>
                <w:webHidden/>
              </w:rPr>
              <w:fldChar w:fldCharType="separate"/>
            </w:r>
            <w:r>
              <w:rPr>
                <w:webHidden/>
              </w:rPr>
              <w:t>91</w:t>
            </w:r>
            <w:r>
              <w:rPr>
                <w:webHidden/>
              </w:rPr>
              <w:fldChar w:fldCharType="end"/>
            </w:r>
          </w:hyperlink>
        </w:p>
        <w:p w14:paraId="0D149680" w14:textId="02D598E8"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204" w:history="1">
            <w:r w:rsidRPr="008B6A9E">
              <w:rPr>
                <w:rStyle w:val="af2"/>
                <w:rFonts w:cs="Book Antiqua"/>
                <w:bCs/>
                <w:snapToGrid w:val="0"/>
              </w:rPr>
              <w:t>5.3.2</w:t>
            </w:r>
            <w:r w:rsidRPr="008B6A9E">
              <w:rPr>
                <w:rStyle w:val="af2"/>
              </w:rPr>
              <w:t xml:space="preserve"> Lab Configuration</w:t>
            </w:r>
            <w:r>
              <w:rPr>
                <w:webHidden/>
              </w:rPr>
              <w:tab/>
            </w:r>
            <w:r>
              <w:rPr>
                <w:webHidden/>
              </w:rPr>
              <w:fldChar w:fldCharType="begin"/>
            </w:r>
            <w:r>
              <w:rPr>
                <w:webHidden/>
              </w:rPr>
              <w:instrText xml:space="preserve"> PAGEREF _Toc116563204 \h </w:instrText>
            </w:r>
            <w:r>
              <w:rPr>
                <w:webHidden/>
              </w:rPr>
            </w:r>
            <w:r>
              <w:rPr>
                <w:webHidden/>
              </w:rPr>
              <w:fldChar w:fldCharType="separate"/>
            </w:r>
            <w:r>
              <w:rPr>
                <w:webHidden/>
              </w:rPr>
              <w:t>92</w:t>
            </w:r>
            <w:r>
              <w:rPr>
                <w:webHidden/>
              </w:rPr>
              <w:fldChar w:fldCharType="end"/>
            </w:r>
          </w:hyperlink>
        </w:p>
        <w:p w14:paraId="69DE54A9" w14:textId="662C5368"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205" w:history="1">
            <w:r w:rsidRPr="008B6A9E">
              <w:rPr>
                <w:rStyle w:val="af2"/>
                <w:rFonts w:cs="Book Antiqua"/>
                <w:bCs/>
                <w:snapToGrid w:val="0"/>
              </w:rPr>
              <w:t>5.3.3</w:t>
            </w:r>
            <w:r w:rsidRPr="008B6A9E">
              <w:rPr>
                <w:rStyle w:val="af2"/>
              </w:rPr>
              <w:t xml:space="preserve"> Verification</w:t>
            </w:r>
            <w:r>
              <w:rPr>
                <w:webHidden/>
              </w:rPr>
              <w:tab/>
            </w:r>
            <w:r>
              <w:rPr>
                <w:webHidden/>
              </w:rPr>
              <w:fldChar w:fldCharType="begin"/>
            </w:r>
            <w:r>
              <w:rPr>
                <w:webHidden/>
              </w:rPr>
              <w:instrText xml:space="preserve"> PAGEREF _Toc116563205 \h </w:instrText>
            </w:r>
            <w:r>
              <w:rPr>
                <w:webHidden/>
              </w:rPr>
            </w:r>
            <w:r>
              <w:rPr>
                <w:webHidden/>
              </w:rPr>
              <w:fldChar w:fldCharType="separate"/>
            </w:r>
            <w:r>
              <w:rPr>
                <w:webHidden/>
              </w:rPr>
              <w:t>94</w:t>
            </w:r>
            <w:r>
              <w:rPr>
                <w:webHidden/>
              </w:rPr>
              <w:fldChar w:fldCharType="end"/>
            </w:r>
          </w:hyperlink>
        </w:p>
        <w:p w14:paraId="1162BF06" w14:textId="17ABDB8A"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206" w:history="1">
            <w:r w:rsidRPr="008B6A9E">
              <w:rPr>
                <w:rStyle w:val="af2"/>
                <w:rFonts w:cs="Book Antiqua"/>
                <w:bCs/>
                <w:snapToGrid w:val="0"/>
              </w:rPr>
              <w:t>5.3.4</w:t>
            </w:r>
            <w:r w:rsidRPr="008B6A9E">
              <w:rPr>
                <w:rStyle w:val="af2"/>
              </w:rPr>
              <w:t xml:space="preserve"> Reference Configuration</w:t>
            </w:r>
            <w:r>
              <w:rPr>
                <w:webHidden/>
              </w:rPr>
              <w:tab/>
            </w:r>
            <w:r>
              <w:rPr>
                <w:webHidden/>
              </w:rPr>
              <w:fldChar w:fldCharType="begin"/>
            </w:r>
            <w:r>
              <w:rPr>
                <w:webHidden/>
              </w:rPr>
              <w:instrText xml:space="preserve"> PAGEREF _Toc116563206 \h </w:instrText>
            </w:r>
            <w:r>
              <w:rPr>
                <w:webHidden/>
              </w:rPr>
            </w:r>
            <w:r>
              <w:rPr>
                <w:webHidden/>
              </w:rPr>
              <w:fldChar w:fldCharType="separate"/>
            </w:r>
            <w:r>
              <w:rPr>
                <w:webHidden/>
              </w:rPr>
              <w:t>95</w:t>
            </w:r>
            <w:r>
              <w:rPr>
                <w:webHidden/>
              </w:rPr>
              <w:fldChar w:fldCharType="end"/>
            </w:r>
          </w:hyperlink>
        </w:p>
        <w:p w14:paraId="144704AD" w14:textId="22F2A277"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207" w:history="1">
            <w:r w:rsidRPr="008B6A9E">
              <w:rPr>
                <w:rStyle w:val="af2"/>
                <w:rFonts w:cs="Book Antiqua"/>
                <w:bCs/>
                <w:snapToGrid w:val="0"/>
              </w:rPr>
              <w:t>5.3.5</w:t>
            </w:r>
            <w:r w:rsidRPr="008B6A9E">
              <w:rPr>
                <w:rStyle w:val="af2"/>
              </w:rPr>
              <w:t xml:space="preserve"> Quiz</w:t>
            </w:r>
            <w:r>
              <w:rPr>
                <w:webHidden/>
              </w:rPr>
              <w:tab/>
            </w:r>
            <w:r>
              <w:rPr>
                <w:webHidden/>
              </w:rPr>
              <w:fldChar w:fldCharType="begin"/>
            </w:r>
            <w:r>
              <w:rPr>
                <w:webHidden/>
              </w:rPr>
              <w:instrText xml:space="preserve"> PAGEREF _Toc116563207 \h </w:instrText>
            </w:r>
            <w:r>
              <w:rPr>
                <w:webHidden/>
              </w:rPr>
            </w:r>
            <w:r>
              <w:rPr>
                <w:webHidden/>
              </w:rPr>
              <w:fldChar w:fldCharType="separate"/>
            </w:r>
            <w:r>
              <w:rPr>
                <w:webHidden/>
              </w:rPr>
              <w:t>96</w:t>
            </w:r>
            <w:r>
              <w:rPr>
                <w:webHidden/>
              </w:rPr>
              <w:fldChar w:fldCharType="end"/>
            </w:r>
          </w:hyperlink>
        </w:p>
        <w:p w14:paraId="038B1CDF" w14:textId="1C246C3B" w:rsidR="00251C78" w:rsidRDefault="00251C78">
          <w:pPr>
            <w:pStyle w:val="TOC2"/>
            <w:tabs>
              <w:tab w:val="right" w:leader="dot" w:pos="9628"/>
            </w:tabs>
            <w:rPr>
              <w:rFonts w:asciiTheme="minorHAnsi" w:eastAsiaTheme="minorEastAsia" w:hAnsiTheme="minorHAnsi" w:cstheme="minorBidi"/>
              <w:kern w:val="2"/>
              <w:sz w:val="21"/>
              <w:szCs w:val="22"/>
            </w:rPr>
          </w:pPr>
          <w:hyperlink w:anchor="_Toc116563208" w:history="1">
            <w:r w:rsidRPr="008B6A9E">
              <w:rPr>
                <w:rStyle w:val="af2"/>
                <w:rFonts w:cs="Book Antiqua"/>
                <w:snapToGrid w:val="0"/>
              </w:rPr>
              <w:t>5.4</w:t>
            </w:r>
            <w:r w:rsidRPr="008B6A9E">
              <w:rPr>
                <w:rStyle w:val="af2"/>
              </w:rPr>
              <w:t xml:space="preserve"> Configuration of Interface Backup and Floating Route</w:t>
            </w:r>
            <w:r>
              <w:rPr>
                <w:webHidden/>
              </w:rPr>
              <w:tab/>
            </w:r>
            <w:r>
              <w:rPr>
                <w:webHidden/>
              </w:rPr>
              <w:fldChar w:fldCharType="begin"/>
            </w:r>
            <w:r>
              <w:rPr>
                <w:webHidden/>
              </w:rPr>
              <w:instrText xml:space="preserve"> PAGEREF _Toc116563208 \h </w:instrText>
            </w:r>
            <w:r>
              <w:rPr>
                <w:webHidden/>
              </w:rPr>
            </w:r>
            <w:r>
              <w:rPr>
                <w:webHidden/>
              </w:rPr>
              <w:fldChar w:fldCharType="separate"/>
            </w:r>
            <w:r>
              <w:rPr>
                <w:webHidden/>
              </w:rPr>
              <w:t>97</w:t>
            </w:r>
            <w:r>
              <w:rPr>
                <w:webHidden/>
              </w:rPr>
              <w:fldChar w:fldCharType="end"/>
            </w:r>
          </w:hyperlink>
        </w:p>
        <w:p w14:paraId="0ADF3716" w14:textId="557B4E44"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209" w:history="1">
            <w:r w:rsidRPr="008B6A9E">
              <w:rPr>
                <w:rStyle w:val="af2"/>
                <w:rFonts w:cs="Book Antiqua"/>
                <w:bCs/>
                <w:snapToGrid w:val="0"/>
              </w:rPr>
              <w:t>5.4.1</w:t>
            </w:r>
            <w:r w:rsidRPr="008B6A9E">
              <w:rPr>
                <w:rStyle w:val="af2"/>
              </w:rPr>
              <w:t xml:space="preserve"> Introduction</w:t>
            </w:r>
            <w:r>
              <w:rPr>
                <w:webHidden/>
              </w:rPr>
              <w:tab/>
            </w:r>
            <w:r>
              <w:rPr>
                <w:webHidden/>
              </w:rPr>
              <w:fldChar w:fldCharType="begin"/>
            </w:r>
            <w:r>
              <w:rPr>
                <w:webHidden/>
              </w:rPr>
              <w:instrText xml:space="preserve"> PAGEREF _Toc116563209 \h </w:instrText>
            </w:r>
            <w:r>
              <w:rPr>
                <w:webHidden/>
              </w:rPr>
            </w:r>
            <w:r>
              <w:rPr>
                <w:webHidden/>
              </w:rPr>
              <w:fldChar w:fldCharType="separate"/>
            </w:r>
            <w:r>
              <w:rPr>
                <w:webHidden/>
              </w:rPr>
              <w:t>97</w:t>
            </w:r>
            <w:r>
              <w:rPr>
                <w:webHidden/>
              </w:rPr>
              <w:fldChar w:fldCharType="end"/>
            </w:r>
          </w:hyperlink>
        </w:p>
        <w:p w14:paraId="3050F094" w14:textId="2C841D95"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210" w:history="1">
            <w:r w:rsidRPr="008B6A9E">
              <w:rPr>
                <w:rStyle w:val="af2"/>
                <w:rFonts w:cs="Book Antiqua"/>
                <w:bCs/>
                <w:snapToGrid w:val="0"/>
              </w:rPr>
              <w:t>5.4.2</w:t>
            </w:r>
            <w:r w:rsidRPr="008B6A9E">
              <w:rPr>
                <w:rStyle w:val="af2"/>
              </w:rPr>
              <w:t xml:space="preserve"> Lab Configuration</w:t>
            </w:r>
            <w:r>
              <w:rPr>
                <w:webHidden/>
              </w:rPr>
              <w:tab/>
            </w:r>
            <w:r>
              <w:rPr>
                <w:webHidden/>
              </w:rPr>
              <w:fldChar w:fldCharType="begin"/>
            </w:r>
            <w:r>
              <w:rPr>
                <w:webHidden/>
              </w:rPr>
              <w:instrText xml:space="preserve"> PAGEREF _Toc116563210 \h </w:instrText>
            </w:r>
            <w:r>
              <w:rPr>
                <w:webHidden/>
              </w:rPr>
            </w:r>
            <w:r>
              <w:rPr>
                <w:webHidden/>
              </w:rPr>
              <w:fldChar w:fldCharType="separate"/>
            </w:r>
            <w:r>
              <w:rPr>
                <w:webHidden/>
              </w:rPr>
              <w:t>98</w:t>
            </w:r>
            <w:r>
              <w:rPr>
                <w:webHidden/>
              </w:rPr>
              <w:fldChar w:fldCharType="end"/>
            </w:r>
          </w:hyperlink>
        </w:p>
        <w:p w14:paraId="2C2A3057" w14:textId="696825E7"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211" w:history="1">
            <w:r w:rsidRPr="008B6A9E">
              <w:rPr>
                <w:rStyle w:val="af2"/>
                <w:rFonts w:cs="Book Antiqua"/>
                <w:bCs/>
                <w:snapToGrid w:val="0"/>
              </w:rPr>
              <w:t>5.4.3</w:t>
            </w:r>
            <w:r w:rsidRPr="008B6A9E">
              <w:rPr>
                <w:rStyle w:val="af2"/>
              </w:rPr>
              <w:t xml:space="preserve"> Verification</w:t>
            </w:r>
            <w:r>
              <w:rPr>
                <w:webHidden/>
              </w:rPr>
              <w:tab/>
            </w:r>
            <w:r>
              <w:rPr>
                <w:webHidden/>
              </w:rPr>
              <w:fldChar w:fldCharType="begin"/>
            </w:r>
            <w:r>
              <w:rPr>
                <w:webHidden/>
              </w:rPr>
              <w:instrText xml:space="preserve"> PAGEREF _Toc116563211 \h </w:instrText>
            </w:r>
            <w:r>
              <w:rPr>
                <w:webHidden/>
              </w:rPr>
            </w:r>
            <w:r>
              <w:rPr>
                <w:webHidden/>
              </w:rPr>
              <w:fldChar w:fldCharType="separate"/>
            </w:r>
            <w:r>
              <w:rPr>
                <w:webHidden/>
              </w:rPr>
              <w:t>102</w:t>
            </w:r>
            <w:r>
              <w:rPr>
                <w:webHidden/>
              </w:rPr>
              <w:fldChar w:fldCharType="end"/>
            </w:r>
          </w:hyperlink>
        </w:p>
        <w:p w14:paraId="698D3386" w14:textId="1B31B2F9"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212" w:history="1">
            <w:r w:rsidRPr="008B6A9E">
              <w:rPr>
                <w:rStyle w:val="af2"/>
                <w:rFonts w:cs="Book Antiqua"/>
                <w:bCs/>
                <w:snapToGrid w:val="0"/>
              </w:rPr>
              <w:t>5.4.4</w:t>
            </w:r>
            <w:r w:rsidRPr="008B6A9E">
              <w:rPr>
                <w:rStyle w:val="af2"/>
              </w:rPr>
              <w:t xml:space="preserve"> Reference Configuration</w:t>
            </w:r>
            <w:r>
              <w:rPr>
                <w:webHidden/>
              </w:rPr>
              <w:tab/>
            </w:r>
            <w:r>
              <w:rPr>
                <w:webHidden/>
              </w:rPr>
              <w:fldChar w:fldCharType="begin"/>
            </w:r>
            <w:r>
              <w:rPr>
                <w:webHidden/>
              </w:rPr>
              <w:instrText xml:space="preserve"> PAGEREF _Toc116563212 \h </w:instrText>
            </w:r>
            <w:r>
              <w:rPr>
                <w:webHidden/>
              </w:rPr>
            </w:r>
            <w:r>
              <w:rPr>
                <w:webHidden/>
              </w:rPr>
              <w:fldChar w:fldCharType="separate"/>
            </w:r>
            <w:r>
              <w:rPr>
                <w:webHidden/>
              </w:rPr>
              <w:t>104</w:t>
            </w:r>
            <w:r>
              <w:rPr>
                <w:webHidden/>
              </w:rPr>
              <w:fldChar w:fldCharType="end"/>
            </w:r>
          </w:hyperlink>
        </w:p>
        <w:p w14:paraId="68FE852D" w14:textId="0D9C94BC" w:rsidR="00251C78" w:rsidRDefault="00251C78">
          <w:pPr>
            <w:pStyle w:val="TOC2"/>
            <w:tabs>
              <w:tab w:val="right" w:leader="dot" w:pos="9628"/>
            </w:tabs>
            <w:rPr>
              <w:rFonts w:asciiTheme="minorHAnsi" w:eastAsiaTheme="minorEastAsia" w:hAnsiTheme="minorHAnsi" w:cstheme="minorBidi"/>
              <w:kern w:val="2"/>
              <w:sz w:val="21"/>
              <w:szCs w:val="22"/>
            </w:rPr>
          </w:pPr>
          <w:hyperlink w:anchor="_Toc116563213" w:history="1">
            <w:r w:rsidRPr="008B6A9E">
              <w:rPr>
                <w:rStyle w:val="af2"/>
                <w:rFonts w:cs="Book Antiqua"/>
                <w:snapToGrid w:val="0"/>
              </w:rPr>
              <w:t>5.5</w:t>
            </w:r>
            <w:r w:rsidRPr="008B6A9E">
              <w:rPr>
                <w:rStyle w:val="af2"/>
              </w:rPr>
              <w:t xml:space="preserve"> SPR Configuration</w:t>
            </w:r>
            <w:r>
              <w:rPr>
                <w:webHidden/>
              </w:rPr>
              <w:tab/>
            </w:r>
            <w:r>
              <w:rPr>
                <w:webHidden/>
              </w:rPr>
              <w:fldChar w:fldCharType="begin"/>
            </w:r>
            <w:r>
              <w:rPr>
                <w:webHidden/>
              </w:rPr>
              <w:instrText xml:space="preserve"> PAGEREF _Toc116563213 \h </w:instrText>
            </w:r>
            <w:r>
              <w:rPr>
                <w:webHidden/>
              </w:rPr>
            </w:r>
            <w:r>
              <w:rPr>
                <w:webHidden/>
              </w:rPr>
              <w:fldChar w:fldCharType="separate"/>
            </w:r>
            <w:r>
              <w:rPr>
                <w:webHidden/>
              </w:rPr>
              <w:t>107</w:t>
            </w:r>
            <w:r>
              <w:rPr>
                <w:webHidden/>
              </w:rPr>
              <w:fldChar w:fldCharType="end"/>
            </w:r>
          </w:hyperlink>
        </w:p>
        <w:p w14:paraId="074805F7" w14:textId="2BE936F3"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214" w:history="1">
            <w:r w:rsidRPr="008B6A9E">
              <w:rPr>
                <w:rStyle w:val="af2"/>
                <w:rFonts w:cs="Book Antiqua"/>
                <w:bCs/>
                <w:snapToGrid w:val="0"/>
              </w:rPr>
              <w:t>5.5.1</w:t>
            </w:r>
            <w:r w:rsidRPr="008B6A9E">
              <w:rPr>
                <w:rStyle w:val="af2"/>
              </w:rPr>
              <w:t xml:space="preserve"> Introduction</w:t>
            </w:r>
            <w:r>
              <w:rPr>
                <w:webHidden/>
              </w:rPr>
              <w:tab/>
            </w:r>
            <w:r>
              <w:rPr>
                <w:webHidden/>
              </w:rPr>
              <w:fldChar w:fldCharType="begin"/>
            </w:r>
            <w:r>
              <w:rPr>
                <w:webHidden/>
              </w:rPr>
              <w:instrText xml:space="preserve"> PAGEREF _Toc116563214 \h </w:instrText>
            </w:r>
            <w:r>
              <w:rPr>
                <w:webHidden/>
              </w:rPr>
            </w:r>
            <w:r>
              <w:rPr>
                <w:webHidden/>
              </w:rPr>
              <w:fldChar w:fldCharType="separate"/>
            </w:r>
            <w:r>
              <w:rPr>
                <w:webHidden/>
              </w:rPr>
              <w:t>107</w:t>
            </w:r>
            <w:r>
              <w:rPr>
                <w:webHidden/>
              </w:rPr>
              <w:fldChar w:fldCharType="end"/>
            </w:r>
          </w:hyperlink>
        </w:p>
        <w:p w14:paraId="71197672" w14:textId="6FBC70D8"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215" w:history="1">
            <w:r w:rsidRPr="008B6A9E">
              <w:rPr>
                <w:rStyle w:val="af2"/>
                <w:rFonts w:cs="Book Antiqua"/>
                <w:bCs/>
                <w:snapToGrid w:val="0"/>
              </w:rPr>
              <w:t>5.5.2</w:t>
            </w:r>
            <w:r w:rsidRPr="008B6A9E">
              <w:rPr>
                <w:rStyle w:val="af2"/>
              </w:rPr>
              <w:t xml:space="preserve"> Lab Configuration</w:t>
            </w:r>
            <w:r>
              <w:rPr>
                <w:webHidden/>
              </w:rPr>
              <w:tab/>
            </w:r>
            <w:r>
              <w:rPr>
                <w:webHidden/>
              </w:rPr>
              <w:fldChar w:fldCharType="begin"/>
            </w:r>
            <w:r>
              <w:rPr>
                <w:webHidden/>
              </w:rPr>
              <w:instrText xml:space="preserve"> PAGEREF _Toc116563215 \h </w:instrText>
            </w:r>
            <w:r>
              <w:rPr>
                <w:webHidden/>
              </w:rPr>
            </w:r>
            <w:r>
              <w:rPr>
                <w:webHidden/>
              </w:rPr>
              <w:fldChar w:fldCharType="separate"/>
            </w:r>
            <w:r>
              <w:rPr>
                <w:webHidden/>
              </w:rPr>
              <w:t>108</w:t>
            </w:r>
            <w:r>
              <w:rPr>
                <w:webHidden/>
              </w:rPr>
              <w:fldChar w:fldCharType="end"/>
            </w:r>
          </w:hyperlink>
        </w:p>
        <w:p w14:paraId="78E1E993" w14:textId="4643532F"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216" w:history="1">
            <w:r w:rsidRPr="008B6A9E">
              <w:rPr>
                <w:rStyle w:val="af2"/>
                <w:rFonts w:cs="Book Antiqua"/>
                <w:bCs/>
                <w:snapToGrid w:val="0"/>
              </w:rPr>
              <w:t>5.5.3</w:t>
            </w:r>
            <w:r w:rsidRPr="008B6A9E">
              <w:rPr>
                <w:rStyle w:val="af2"/>
              </w:rPr>
              <w:t xml:space="preserve"> Verification</w:t>
            </w:r>
            <w:r>
              <w:rPr>
                <w:webHidden/>
              </w:rPr>
              <w:tab/>
            </w:r>
            <w:r>
              <w:rPr>
                <w:webHidden/>
              </w:rPr>
              <w:fldChar w:fldCharType="begin"/>
            </w:r>
            <w:r>
              <w:rPr>
                <w:webHidden/>
              </w:rPr>
              <w:instrText xml:space="preserve"> PAGEREF _Toc116563216 \h </w:instrText>
            </w:r>
            <w:r>
              <w:rPr>
                <w:webHidden/>
              </w:rPr>
            </w:r>
            <w:r>
              <w:rPr>
                <w:webHidden/>
              </w:rPr>
              <w:fldChar w:fldCharType="separate"/>
            </w:r>
            <w:r>
              <w:rPr>
                <w:webHidden/>
              </w:rPr>
              <w:t>110</w:t>
            </w:r>
            <w:r>
              <w:rPr>
                <w:webHidden/>
              </w:rPr>
              <w:fldChar w:fldCharType="end"/>
            </w:r>
          </w:hyperlink>
        </w:p>
        <w:p w14:paraId="0DCA977A" w14:textId="255297EF"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217" w:history="1">
            <w:r w:rsidRPr="008B6A9E">
              <w:rPr>
                <w:rStyle w:val="af2"/>
                <w:rFonts w:cs="Book Antiqua"/>
                <w:bCs/>
                <w:snapToGrid w:val="0"/>
              </w:rPr>
              <w:t>5.5.4</w:t>
            </w:r>
            <w:r w:rsidRPr="008B6A9E">
              <w:rPr>
                <w:rStyle w:val="af2"/>
              </w:rPr>
              <w:t xml:space="preserve"> Reference Configuration</w:t>
            </w:r>
            <w:r>
              <w:rPr>
                <w:webHidden/>
              </w:rPr>
              <w:tab/>
            </w:r>
            <w:r>
              <w:rPr>
                <w:webHidden/>
              </w:rPr>
              <w:fldChar w:fldCharType="begin"/>
            </w:r>
            <w:r>
              <w:rPr>
                <w:webHidden/>
              </w:rPr>
              <w:instrText xml:space="preserve"> PAGEREF _Toc116563217 \h </w:instrText>
            </w:r>
            <w:r>
              <w:rPr>
                <w:webHidden/>
              </w:rPr>
            </w:r>
            <w:r>
              <w:rPr>
                <w:webHidden/>
              </w:rPr>
              <w:fldChar w:fldCharType="separate"/>
            </w:r>
            <w:r>
              <w:rPr>
                <w:webHidden/>
              </w:rPr>
              <w:t>111</w:t>
            </w:r>
            <w:r>
              <w:rPr>
                <w:webHidden/>
              </w:rPr>
              <w:fldChar w:fldCharType="end"/>
            </w:r>
          </w:hyperlink>
        </w:p>
        <w:p w14:paraId="3021EC87" w14:textId="0661D8AE" w:rsidR="00251C78" w:rsidRDefault="00251C78">
          <w:pPr>
            <w:pStyle w:val="TOC1"/>
            <w:tabs>
              <w:tab w:val="right" w:leader="dot" w:pos="9628"/>
            </w:tabs>
            <w:rPr>
              <w:rFonts w:asciiTheme="minorHAnsi" w:eastAsiaTheme="minorEastAsia" w:hAnsiTheme="minorHAnsi" w:cstheme="minorBidi"/>
              <w:b w:val="0"/>
              <w:bCs w:val="0"/>
              <w:noProof/>
              <w:kern w:val="2"/>
              <w:sz w:val="21"/>
              <w:szCs w:val="22"/>
            </w:rPr>
          </w:pPr>
          <w:hyperlink w:anchor="_Toc116563218" w:history="1">
            <w:r w:rsidRPr="008B6A9E">
              <w:rPr>
                <w:rStyle w:val="af2"/>
                <w:noProof/>
              </w:rPr>
              <w:t>6 SD-WAN Controller lab</w:t>
            </w:r>
            <w:r>
              <w:rPr>
                <w:noProof/>
                <w:webHidden/>
              </w:rPr>
              <w:tab/>
            </w:r>
            <w:r>
              <w:rPr>
                <w:noProof/>
                <w:webHidden/>
              </w:rPr>
              <w:fldChar w:fldCharType="begin"/>
            </w:r>
            <w:r>
              <w:rPr>
                <w:noProof/>
                <w:webHidden/>
              </w:rPr>
              <w:instrText xml:space="preserve"> PAGEREF _Toc116563218 \h </w:instrText>
            </w:r>
            <w:r>
              <w:rPr>
                <w:noProof/>
                <w:webHidden/>
              </w:rPr>
            </w:r>
            <w:r>
              <w:rPr>
                <w:noProof/>
                <w:webHidden/>
              </w:rPr>
              <w:fldChar w:fldCharType="separate"/>
            </w:r>
            <w:r>
              <w:rPr>
                <w:noProof/>
                <w:webHidden/>
              </w:rPr>
              <w:t>114</w:t>
            </w:r>
            <w:r>
              <w:rPr>
                <w:noProof/>
                <w:webHidden/>
              </w:rPr>
              <w:fldChar w:fldCharType="end"/>
            </w:r>
          </w:hyperlink>
        </w:p>
        <w:p w14:paraId="207BBC47" w14:textId="0EA975B7" w:rsidR="00251C78" w:rsidRDefault="00251C78">
          <w:pPr>
            <w:pStyle w:val="TOC2"/>
            <w:tabs>
              <w:tab w:val="right" w:leader="dot" w:pos="9628"/>
            </w:tabs>
            <w:rPr>
              <w:rFonts w:asciiTheme="minorHAnsi" w:eastAsiaTheme="minorEastAsia" w:hAnsiTheme="minorHAnsi" w:cstheme="minorBidi"/>
              <w:kern w:val="2"/>
              <w:sz w:val="21"/>
              <w:szCs w:val="22"/>
            </w:rPr>
          </w:pPr>
          <w:hyperlink w:anchor="_Toc116563219" w:history="1">
            <w:r w:rsidRPr="008B6A9E">
              <w:rPr>
                <w:rStyle w:val="af2"/>
                <w:rFonts w:cs="Book Antiqua"/>
                <w:snapToGrid w:val="0"/>
              </w:rPr>
              <w:t>6.1</w:t>
            </w:r>
            <w:r w:rsidRPr="008B6A9E">
              <w:rPr>
                <w:rStyle w:val="af2"/>
              </w:rPr>
              <w:t xml:space="preserve"> NCE-WAN Administrator/Tenant Information Planning</w:t>
            </w:r>
            <w:r>
              <w:rPr>
                <w:webHidden/>
              </w:rPr>
              <w:tab/>
            </w:r>
            <w:r>
              <w:rPr>
                <w:webHidden/>
              </w:rPr>
              <w:fldChar w:fldCharType="begin"/>
            </w:r>
            <w:r>
              <w:rPr>
                <w:webHidden/>
              </w:rPr>
              <w:instrText xml:space="preserve"> PAGEREF _Toc116563219 \h </w:instrText>
            </w:r>
            <w:r>
              <w:rPr>
                <w:webHidden/>
              </w:rPr>
            </w:r>
            <w:r>
              <w:rPr>
                <w:webHidden/>
              </w:rPr>
              <w:fldChar w:fldCharType="separate"/>
            </w:r>
            <w:r>
              <w:rPr>
                <w:webHidden/>
              </w:rPr>
              <w:t>114</w:t>
            </w:r>
            <w:r>
              <w:rPr>
                <w:webHidden/>
              </w:rPr>
              <w:fldChar w:fldCharType="end"/>
            </w:r>
          </w:hyperlink>
        </w:p>
        <w:p w14:paraId="45F2C357" w14:textId="588BF835"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220" w:history="1">
            <w:r w:rsidRPr="008B6A9E">
              <w:rPr>
                <w:rStyle w:val="af2"/>
                <w:rFonts w:cs="Book Antiqua"/>
                <w:bCs/>
                <w:snapToGrid w:val="0"/>
              </w:rPr>
              <w:t>6.1.1</w:t>
            </w:r>
            <w:r w:rsidRPr="008B6A9E">
              <w:rPr>
                <w:rStyle w:val="af2"/>
              </w:rPr>
              <w:t xml:space="preserve"> Introduction</w:t>
            </w:r>
            <w:r>
              <w:rPr>
                <w:webHidden/>
              </w:rPr>
              <w:tab/>
            </w:r>
            <w:r>
              <w:rPr>
                <w:webHidden/>
              </w:rPr>
              <w:fldChar w:fldCharType="begin"/>
            </w:r>
            <w:r>
              <w:rPr>
                <w:webHidden/>
              </w:rPr>
              <w:instrText xml:space="preserve"> PAGEREF _Toc116563220 \h </w:instrText>
            </w:r>
            <w:r>
              <w:rPr>
                <w:webHidden/>
              </w:rPr>
            </w:r>
            <w:r>
              <w:rPr>
                <w:webHidden/>
              </w:rPr>
              <w:fldChar w:fldCharType="separate"/>
            </w:r>
            <w:r>
              <w:rPr>
                <w:webHidden/>
              </w:rPr>
              <w:t>114</w:t>
            </w:r>
            <w:r>
              <w:rPr>
                <w:webHidden/>
              </w:rPr>
              <w:fldChar w:fldCharType="end"/>
            </w:r>
          </w:hyperlink>
        </w:p>
        <w:p w14:paraId="0D3CA864" w14:textId="72298B2C"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221" w:history="1">
            <w:r w:rsidRPr="008B6A9E">
              <w:rPr>
                <w:rStyle w:val="af2"/>
                <w:rFonts w:cs="Book Antiqua"/>
                <w:bCs/>
                <w:snapToGrid w:val="0"/>
              </w:rPr>
              <w:t>6.1.2</w:t>
            </w:r>
            <w:r w:rsidRPr="008B6A9E">
              <w:rPr>
                <w:rStyle w:val="af2"/>
              </w:rPr>
              <w:t xml:space="preserve"> Lab Tasks</w:t>
            </w:r>
            <w:r>
              <w:rPr>
                <w:webHidden/>
              </w:rPr>
              <w:tab/>
            </w:r>
            <w:r>
              <w:rPr>
                <w:webHidden/>
              </w:rPr>
              <w:fldChar w:fldCharType="begin"/>
            </w:r>
            <w:r>
              <w:rPr>
                <w:webHidden/>
              </w:rPr>
              <w:instrText xml:space="preserve"> PAGEREF _Toc116563221 \h </w:instrText>
            </w:r>
            <w:r>
              <w:rPr>
                <w:webHidden/>
              </w:rPr>
            </w:r>
            <w:r>
              <w:rPr>
                <w:webHidden/>
              </w:rPr>
              <w:fldChar w:fldCharType="separate"/>
            </w:r>
            <w:r>
              <w:rPr>
                <w:webHidden/>
              </w:rPr>
              <w:t>115</w:t>
            </w:r>
            <w:r>
              <w:rPr>
                <w:webHidden/>
              </w:rPr>
              <w:fldChar w:fldCharType="end"/>
            </w:r>
          </w:hyperlink>
        </w:p>
        <w:p w14:paraId="6B14B840" w14:textId="6AF411AF"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222" w:history="1">
            <w:r w:rsidRPr="008B6A9E">
              <w:rPr>
                <w:rStyle w:val="af2"/>
                <w:rFonts w:cs="Book Antiqua"/>
                <w:bCs/>
                <w:snapToGrid w:val="0"/>
              </w:rPr>
              <w:t>6.1.3</w:t>
            </w:r>
            <w:r w:rsidRPr="008B6A9E">
              <w:rPr>
                <w:rStyle w:val="af2"/>
              </w:rPr>
              <w:t xml:space="preserve"> Quiz</w:t>
            </w:r>
            <w:r>
              <w:rPr>
                <w:webHidden/>
              </w:rPr>
              <w:tab/>
            </w:r>
            <w:r>
              <w:rPr>
                <w:webHidden/>
              </w:rPr>
              <w:fldChar w:fldCharType="begin"/>
            </w:r>
            <w:r>
              <w:rPr>
                <w:webHidden/>
              </w:rPr>
              <w:instrText xml:space="preserve"> PAGEREF _Toc116563222 \h </w:instrText>
            </w:r>
            <w:r>
              <w:rPr>
                <w:webHidden/>
              </w:rPr>
            </w:r>
            <w:r>
              <w:rPr>
                <w:webHidden/>
              </w:rPr>
              <w:fldChar w:fldCharType="separate"/>
            </w:r>
            <w:r>
              <w:rPr>
                <w:webHidden/>
              </w:rPr>
              <w:t>128</w:t>
            </w:r>
            <w:r>
              <w:rPr>
                <w:webHidden/>
              </w:rPr>
              <w:fldChar w:fldCharType="end"/>
            </w:r>
          </w:hyperlink>
        </w:p>
        <w:p w14:paraId="14ED6ABC" w14:textId="2CF4098B" w:rsidR="00251C78" w:rsidRDefault="00251C78">
          <w:pPr>
            <w:pStyle w:val="TOC2"/>
            <w:tabs>
              <w:tab w:val="right" w:leader="dot" w:pos="9628"/>
            </w:tabs>
            <w:rPr>
              <w:rFonts w:asciiTheme="minorHAnsi" w:eastAsiaTheme="minorEastAsia" w:hAnsiTheme="minorHAnsi" w:cstheme="minorBidi"/>
              <w:kern w:val="2"/>
              <w:sz w:val="21"/>
              <w:szCs w:val="22"/>
            </w:rPr>
          </w:pPr>
          <w:hyperlink w:anchor="_Toc116563223" w:history="1">
            <w:r w:rsidRPr="008B6A9E">
              <w:rPr>
                <w:rStyle w:val="af2"/>
                <w:rFonts w:cs="Book Antiqua"/>
                <w:snapToGrid w:val="0"/>
              </w:rPr>
              <w:t>6.2</w:t>
            </w:r>
            <w:r w:rsidRPr="008B6A9E">
              <w:rPr>
                <w:rStyle w:val="af2"/>
              </w:rPr>
              <w:t xml:space="preserve"> Network Design</w:t>
            </w:r>
            <w:r>
              <w:rPr>
                <w:webHidden/>
              </w:rPr>
              <w:tab/>
            </w:r>
            <w:r>
              <w:rPr>
                <w:webHidden/>
              </w:rPr>
              <w:fldChar w:fldCharType="begin"/>
            </w:r>
            <w:r>
              <w:rPr>
                <w:webHidden/>
              </w:rPr>
              <w:instrText xml:space="preserve"> PAGEREF _Toc116563223 \h </w:instrText>
            </w:r>
            <w:r>
              <w:rPr>
                <w:webHidden/>
              </w:rPr>
            </w:r>
            <w:r>
              <w:rPr>
                <w:webHidden/>
              </w:rPr>
              <w:fldChar w:fldCharType="separate"/>
            </w:r>
            <w:r>
              <w:rPr>
                <w:webHidden/>
              </w:rPr>
              <w:t>129</w:t>
            </w:r>
            <w:r>
              <w:rPr>
                <w:webHidden/>
              </w:rPr>
              <w:fldChar w:fldCharType="end"/>
            </w:r>
          </w:hyperlink>
        </w:p>
        <w:p w14:paraId="73246EF5" w14:textId="02C2906F"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224" w:history="1">
            <w:r w:rsidRPr="008B6A9E">
              <w:rPr>
                <w:rStyle w:val="af2"/>
                <w:rFonts w:cs="Book Antiqua"/>
                <w:bCs/>
                <w:snapToGrid w:val="0"/>
              </w:rPr>
              <w:t>6.2.1</w:t>
            </w:r>
            <w:r w:rsidRPr="008B6A9E">
              <w:rPr>
                <w:rStyle w:val="af2"/>
              </w:rPr>
              <w:t xml:space="preserve"> Introduction</w:t>
            </w:r>
            <w:r>
              <w:rPr>
                <w:webHidden/>
              </w:rPr>
              <w:tab/>
            </w:r>
            <w:r>
              <w:rPr>
                <w:webHidden/>
              </w:rPr>
              <w:fldChar w:fldCharType="begin"/>
            </w:r>
            <w:r>
              <w:rPr>
                <w:webHidden/>
              </w:rPr>
              <w:instrText xml:space="preserve"> PAGEREF _Toc116563224 \h </w:instrText>
            </w:r>
            <w:r>
              <w:rPr>
                <w:webHidden/>
              </w:rPr>
            </w:r>
            <w:r>
              <w:rPr>
                <w:webHidden/>
              </w:rPr>
              <w:fldChar w:fldCharType="separate"/>
            </w:r>
            <w:r>
              <w:rPr>
                <w:webHidden/>
              </w:rPr>
              <w:t>129</w:t>
            </w:r>
            <w:r>
              <w:rPr>
                <w:webHidden/>
              </w:rPr>
              <w:fldChar w:fldCharType="end"/>
            </w:r>
          </w:hyperlink>
        </w:p>
        <w:p w14:paraId="57C1A3D7" w14:textId="09CD4666"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225" w:history="1">
            <w:r w:rsidRPr="008B6A9E">
              <w:rPr>
                <w:rStyle w:val="af2"/>
                <w:rFonts w:cs="Book Antiqua"/>
                <w:bCs/>
                <w:snapToGrid w:val="0"/>
              </w:rPr>
              <w:t>6.2.2</w:t>
            </w:r>
            <w:r w:rsidRPr="008B6A9E">
              <w:rPr>
                <w:rStyle w:val="af2"/>
              </w:rPr>
              <w:t xml:space="preserve"> Lab Tasks</w:t>
            </w:r>
            <w:r>
              <w:rPr>
                <w:webHidden/>
              </w:rPr>
              <w:tab/>
            </w:r>
            <w:r>
              <w:rPr>
                <w:webHidden/>
              </w:rPr>
              <w:fldChar w:fldCharType="begin"/>
            </w:r>
            <w:r>
              <w:rPr>
                <w:webHidden/>
              </w:rPr>
              <w:instrText xml:space="preserve"> PAGEREF _Toc116563225 \h </w:instrText>
            </w:r>
            <w:r>
              <w:rPr>
                <w:webHidden/>
              </w:rPr>
            </w:r>
            <w:r>
              <w:rPr>
                <w:webHidden/>
              </w:rPr>
              <w:fldChar w:fldCharType="separate"/>
            </w:r>
            <w:r>
              <w:rPr>
                <w:webHidden/>
              </w:rPr>
              <w:t>130</w:t>
            </w:r>
            <w:r>
              <w:rPr>
                <w:webHidden/>
              </w:rPr>
              <w:fldChar w:fldCharType="end"/>
            </w:r>
          </w:hyperlink>
        </w:p>
        <w:p w14:paraId="3AB74C3E" w14:textId="6C0AA33D"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226" w:history="1">
            <w:r w:rsidRPr="008B6A9E">
              <w:rPr>
                <w:rStyle w:val="af2"/>
                <w:rFonts w:cs="Book Antiqua"/>
                <w:bCs/>
                <w:snapToGrid w:val="0"/>
              </w:rPr>
              <w:t>6.2.3</w:t>
            </w:r>
            <w:r w:rsidRPr="008B6A9E">
              <w:rPr>
                <w:rStyle w:val="af2"/>
              </w:rPr>
              <w:t xml:space="preserve"> Quiz</w:t>
            </w:r>
            <w:r>
              <w:rPr>
                <w:webHidden/>
              </w:rPr>
              <w:tab/>
            </w:r>
            <w:r>
              <w:rPr>
                <w:webHidden/>
              </w:rPr>
              <w:fldChar w:fldCharType="begin"/>
            </w:r>
            <w:r>
              <w:rPr>
                <w:webHidden/>
              </w:rPr>
              <w:instrText xml:space="preserve"> PAGEREF _Toc116563226 \h </w:instrText>
            </w:r>
            <w:r>
              <w:rPr>
                <w:webHidden/>
              </w:rPr>
            </w:r>
            <w:r>
              <w:rPr>
                <w:webHidden/>
              </w:rPr>
              <w:fldChar w:fldCharType="separate"/>
            </w:r>
            <w:r>
              <w:rPr>
                <w:webHidden/>
              </w:rPr>
              <w:t>141</w:t>
            </w:r>
            <w:r>
              <w:rPr>
                <w:webHidden/>
              </w:rPr>
              <w:fldChar w:fldCharType="end"/>
            </w:r>
          </w:hyperlink>
        </w:p>
        <w:p w14:paraId="24F4B7E6" w14:textId="31023948" w:rsidR="00251C78" w:rsidRDefault="00251C78">
          <w:pPr>
            <w:pStyle w:val="TOC2"/>
            <w:tabs>
              <w:tab w:val="right" w:leader="dot" w:pos="9628"/>
            </w:tabs>
            <w:rPr>
              <w:rFonts w:asciiTheme="minorHAnsi" w:eastAsiaTheme="minorEastAsia" w:hAnsiTheme="minorHAnsi" w:cstheme="minorBidi"/>
              <w:kern w:val="2"/>
              <w:sz w:val="21"/>
              <w:szCs w:val="22"/>
            </w:rPr>
          </w:pPr>
          <w:hyperlink w:anchor="_Toc116563227" w:history="1">
            <w:r w:rsidRPr="008B6A9E">
              <w:rPr>
                <w:rStyle w:val="af2"/>
                <w:rFonts w:cs="Book Antiqua"/>
                <w:snapToGrid w:val="0"/>
              </w:rPr>
              <w:t>6.3</w:t>
            </w:r>
            <w:r w:rsidRPr="008B6A9E">
              <w:rPr>
                <w:rStyle w:val="af2"/>
              </w:rPr>
              <w:t xml:space="preserve"> Device Deployment</w:t>
            </w:r>
            <w:r>
              <w:rPr>
                <w:webHidden/>
              </w:rPr>
              <w:tab/>
            </w:r>
            <w:r>
              <w:rPr>
                <w:webHidden/>
              </w:rPr>
              <w:fldChar w:fldCharType="begin"/>
            </w:r>
            <w:r>
              <w:rPr>
                <w:webHidden/>
              </w:rPr>
              <w:instrText xml:space="preserve"> PAGEREF _Toc116563227 \h </w:instrText>
            </w:r>
            <w:r>
              <w:rPr>
                <w:webHidden/>
              </w:rPr>
            </w:r>
            <w:r>
              <w:rPr>
                <w:webHidden/>
              </w:rPr>
              <w:fldChar w:fldCharType="separate"/>
            </w:r>
            <w:r>
              <w:rPr>
                <w:webHidden/>
              </w:rPr>
              <w:t>142</w:t>
            </w:r>
            <w:r>
              <w:rPr>
                <w:webHidden/>
              </w:rPr>
              <w:fldChar w:fldCharType="end"/>
            </w:r>
          </w:hyperlink>
        </w:p>
        <w:p w14:paraId="5B3FB012" w14:textId="50A2A395"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228" w:history="1">
            <w:r w:rsidRPr="008B6A9E">
              <w:rPr>
                <w:rStyle w:val="af2"/>
                <w:rFonts w:cs="Book Antiqua"/>
                <w:bCs/>
                <w:snapToGrid w:val="0"/>
              </w:rPr>
              <w:t>6.3.1</w:t>
            </w:r>
            <w:r w:rsidRPr="008B6A9E">
              <w:rPr>
                <w:rStyle w:val="af2"/>
              </w:rPr>
              <w:t xml:space="preserve"> Introduction</w:t>
            </w:r>
            <w:r>
              <w:rPr>
                <w:webHidden/>
              </w:rPr>
              <w:tab/>
            </w:r>
            <w:r>
              <w:rPr>
                <w:webHidden/>
              </w:rPr>
              <w:fldChar w:fldCharType="begin"/>
            </w:r>
            <w:r>
              <w:rPr>
                <w:webHidden/>
              </w:rPr>
              <w:instrText xml:space="preserve"> PAGEREF _Toc116563228 \h </w:instrText>
            </w:r>
            <w:r>
              <w:rPr>
                <w:webHidden/>
              </w:rPr>
            </w:r>
            <w:r>
              <w:rPr>
                <w:webHidden/>
              </w:rPr>
              <w:fldChar w:fldCharType="separate"/>
            </w:r>
            <w:r>
              <w:rPr>
                <w:webHidden/>
              </w:rPr>
              <w:t>142</w:t>
            </w:r>
            <w:r>
              <w:rPr>
                <w:webHidden/>
              </w:rPr>
              <w:fldChar w:fldCharType="end"/>
            </w:r>
          </w:hyperlink>
        </w:p>
        <w:p w14:paraId="35528140" w14:textId="237C445B"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229" w:history="1">
            <w:r w:rsidRPr="008B6A9E">
              <w:rPr>
                <w:rStyle w:val="af2"/>
                <w:rFonts w:cs="Book Antiqua"/>
                <w:bCs/>
                <w:snapToGrid w:val="0"/>
              </w:rPr>
              <w:t>6.3.2</w:t>
            </w:r>
            <w:r w:rsidRPr="008B6A9E">
              <w:rPr>
                <w:rStyle w:val="af2"/>
              </w:rPr>
              <w:t xml:space="preserve"> Lab Tasks</w:t>
            </w:r>
            <w:r>
              <w:rPr>
                <w:webHidden/>
              </w:rPr>
              <w:tab/>
            </w:r>
            <w:r>
              <w:rPr>
                <w:webHidden/>
              </w:rPr>
              <w:fldChar w:fldCharType="begin"/>
            </w:r>
            <w:r>
              <w:rPr>
                <w:webHidden/>
              </w:rPr>
              <w:instrText xml:space="preserve"> PAGEREF _Toc116563229 \h </w:instrText>
            </w:r>
            <w:r>
              <w:rPr>
                <w:webHidden/>
              </w:rPr>
            </w:r>
            <w:r>
              <w:rPr>
                <w:webHidden/>
              </w:rPr>
              <w:fldChar w:fldCharType="separate"/>
            </w:r>
            <w:r>
              <w:rPr>
                <w:webHidden/>
              </w:rPr>
              <w:t>143</w:t>
            </w:r>
            <w:r>
              <w:rPr>
                <w:webHidden/>
              </w:rPr>
              <w:fldChar w:fldCharType="end"/>
            </w:r>
          </w:hyperlink>
        </w:p>
        <w:p w14:paraId="39353E81" w14:textId="6F98D461"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230" w:history="1">
            <w:r w:rsidRPr="008B6A9E">
              <w:rPr>
                <w:rStyle w:val="af2"/>
                <w:rFonts w:cs="Book Antiqua"/>
                <w:bCs/>
                <w:snapToGrid w:val="0"/>
              </w:rPr>
              <w:t>6.3.3</w:t>
            </w:r>
            <w:r w:rsidRPr="008B6A9E">
              <w:rPr>
                <w:rStyle w:val="af2"/>
              </w:rPr>
              <w:t xml:space="preserve"> Quiz</w:t>
            </w:r>
            <w:r>
              <w:rPr>
                <w:webHidden/>
              </w:rPr>
              <w:tab/>
            </w:r>
            <w:r>
              <w:rPr>
                <w:webHidden/>
              </w:rPr>
              <w:fldChar w:fldCharType="begin"/>
            </w:r>
            <w:r>
              <w:rPr>
                <w:webHidden/>
              </w:rPr>
              <w:instrText xml:space="preserve"> PAGEREF _Toc116563230 \h </w:instrText>
            </w:r>
            <w:r>
              <w:rPr>
                <w:webHidden/>
              </w:rPr>
            </w:r>
            <w:r>
              <w:rPr>
                <w:webHidden/>
              </w:rPr>
              <w:fldChar w:fldCharType="separate"/>
            </w:r>
            <w:r>
              <w:rPr>
                <w:webHidden/>
              </w:rPr>
              <w:t>155</w:t>
            </w:r>
            <w:r>
              <w:rPr>
                <w:webHidden/>
              </w:rPr>
              <w:fldChar w:fldCharType="end"/>
            </w:r>
          </w:hyperlink>
        </w:p>
        <w:p w14:paraId="4AABB4ED" w14:textId="39D60F8C" w:rsidR="00251C78" w:rsidRDefault="00251C78">
          <w:pPr>
            <w:pStyle w:val="TOC2"/>
            <w:tabs>
              <w:tab w:val="right" w:leader="dot" w:pos="9628"/>
            </w:tabs>
            <w:rPr>
              <w:rFonts w:asciiTheme="minorHAnsi" w:eastAsiaTheme="minorEastAsia" w:hAnsiTheme="minorHAnsi" w:cstheme="minorBidi"/>
              <w:kern w:val="2"/>
              <w:sz w:val="21"/>
              <w:szCs w:val="22"/>
            </w:rPr>
          </w:pPr>
          <w:hyperlink w:anchor="_Toc116563231" w:history="1">
            <w:r w:rsidRPr="008B6A9E">
              <w:rPr>
                <w:rStyle w:val="af2"/>
                <w:rFonts w:cs="Book Antiqua"/>
                <w:snapToGrid w:val="0"/>
              </w:rPr>
              <w:t>6.4</w:t>
            </w:r>
            <w:r w:rsidRPr="008B6A9E">
              <w:rPr>
                <w:rStyle w:val="af2"/>
              </w:rPr>
              <w:t xml:space="preserve"> Site Deployment</w:t>
            </w:r>
            <w:r>
              <w:rPr>
                <w:webHidden/>
              </w:rPr>
              <w:tab/>
            </w:r>
            <w:r>
              <w:rPr>
                <w:webHidden/>
              </w:rPr>
              <w:fldChar w:fldCharType="begin"/>
            </w:r>
            <w:r>
              <w:rPr>
                <w:webHidden/>
              </w:rPr>
              <w:instrText xml:space="preserve"> PAGEREF _Toc116563231 \h </w:instrText>
            </w:r>
            <w:r>
              <w:rPr>
                <w:webHidden/>
              </w:rPr>
            </w:r>
            <w:r>
              <w:rPr>
                <w:webHidden/>
              </w:rPr>
              <w:fldChar w:fldCharType="separate"/>
            </w:r>
            <w:r>
              <w:rPr>
                <w:webHidden/>
              </w:rPr>
              <w:t>156</w:t>
            </w:r>
            <w:r>
              <w:rPr>
                <w:webHidden/>
              </w:rPr>
              <w:fldChar w:fldCharType="end"/>
            </w:r>
          </w:hyperlink>
        </w:p>
        <w:p w14:paraId="3848CEAD" w14:textId="7D26C0E8"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232" w:history="1">
            <w:r w:rsidRPr="008B6A9E">
              <w:rPr>
                <w:rStyle w:val="af2"/>
                <w:rFonts w:cs="Book Antiqua"/>
                <w:bCs/>
                <w:snapToGrid w:val="0"/>
              </w:rPr>
              <w:t>6.4.1</w:t>
            </w:r>
            <w:r w:rsidRPr="008B6A9E">
              <w:rPr>
                <w:rStyle w:val="af2"/>
              </w:rPr>
              <w:t xml:space="preserve"> Introduction</w:t>
            </w:r>
            <w:r>
              <w:rPr>
                <w:webHidden/>
              </w:rPr>
              <w:tab/>
            </w:r>
            <w:r>
              <w:rPr>
                <w:webHidden/>
              </w:rPr>
              <w:fldChar w:fldCharType="begin"/>
            </w:r>
            <w:r>
              <w:rPr>
                <w:webHidden/>
              </w:rPr>
              <w:instrText xml:space="preserve"> PAGEREF _Toc116563232 \h </w:instrText>
            </w:r>
            <w:r>
              <w:rPr>
                <w:webHidden/>
              </w:rPr>
            </w:r>
            <w:r>
              <w:rPr>
                <w:webHidden/>
              </w:rPr>
              <w:fldChar w:fldCharType="separate"/>
            </w:r>
            <w:r>
              <w:rPr>
                <w:webHidden/>
              </w:rPr>
              <w:t>156</w:t>
            </w:r>
            <w:r>
              <w:rPr>
                <w:webHidden/>
              </w:rPr>
              <w:fldChar w:fldCharType="end"/>
            </w:r>
          </w:hyperlink>
        </w:p>
        <w:p w14:paraId="5C2D8FDF" w14:textId="7E652A82"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233" w:history="1">
            <w:r w:rsidRPr="008B6A9E">
              <w:rPr>
                <w:rStyle w:val="af2"/>
                <w:rFonts w:cs="Book Antiqua"/>
                <w:bCs/>
                <w:snapToGrid w:val="0"/>
              </w:rPr>
              <w:t>6.4.2</w:t>
            </w:r>
            <w:r w:rsidRPr="008B6A9E">
              <w:rPr>
                <w:rStyle w:val="af2"/>
              </w:rPr>
              <w:t xml:space="preserve"> Lab Tasks</w:t>
            </w:r>
            <w:r>
              <w:rPr>
                <w:webHidden/>
              </w:rPr>
              <w:tab/>
            </w:r>
            <w:r>
              <w:rPr>
                <w:webHidden/>
              </w:rPr>
              <w:fldChar w:fldCharType="begin"/>
            </w:r>
            <w:r>
              <w:rPr>
                <w:webHidden/>
              </w:rPr>
              <w:instrText xml:space="preserve"> PAGEREF _Toc116563233 \h </w:instrText>
            </w:r>
            <w:r>
              <w:rPr>
                <w:webHidden/>
              </w:rPr>
            </w:r>
            <w:r>
              <w:rPr>
                <w:webHidden/>
              </w:rPr>
              <w:fldChar w:fldCharType="separate"/>
            </w:r>
            <w:r>
              <w:rPr>
                <w:webHidden/>
              </w:rPr>
              <w:t>157</w:t>
            </w:r>
            <w:r>
              <w:rPr>
                <w:webHidden/>
              </w:rPr>
              <w:fldChar w:fldCharType="end"/>
            </w:r>
          </w:hyperlink>
        </w:p>
        <w:p w14:paraId="5AF553B9" w14:textId="0587ECAB"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234" w:history="1">
            <w:r w:rsidRPr="008B6A9E">
              <w:rPr>
                <w:rStyle w:val="af2"/>
                <w:rFonts w:cs="Book Antiqua"/>
                <w:bCs/>
                <w:snapToGrid w:val="0"/>
              </w:rPr>
              <w:t>6.4.3</w:t>
            </w:r>
            <w:r w:rsidRPr="008B6A9E">
              <w:rPr>
                <w:rStyle w:val="af2"/>
              </w:rPr>
              <w:t xml:space="preserve"> Quiz</w:t>
            </w:r>
            <w:r>
              <w:rPr>
                <w:webHidden/>
              </w:rPr>
              <w:tab/>
            </w:r>
            <w:r>
              <w:rPr>
                <w:webHidden/>
              </w:rPr>
              <w:fldChar w:fldCharType="begin"/>
            </w:r>
            <w:r>
              <w:rPr>
                <w:webHidden/>
              </w:rPr>
              <w:instrText xml:space="preserve"> PAGEREF _Toc116563234 \h </w:instrText>
            </w:r>
            <w:r>
              <w:rPr>
                <w:webHidden/>
              </w:rPr>
            </w:r>
            <w:r>
              <w:rPr>
                <w:webHidden/>
              </w:rPr>
              <w:fldChar w:fldCharType="separate"/>
            </w:r>
            <w:r>
              <w:rPr>
                <w:webHidden/>
              </w:rPr>
              <w:t>180</w:t>
            </w:r>
            <w:r>
              <w:rPr>
                <w:webHidden/>
              </w:rPr>
              <w:fldChar w:fldCharType="end"/>
            </w:r>
          </w:hyperlink>
        </w:p>
        <w:p w14:paraId="1099C7C3" w14:textId="11DA1D11" w:rsidR="00251C78" w:rsidRDefault="00251C78">
          <w:pPr>
            <w:pStyle w:val="TOC2"/>
            <w:tabs>
              <w:tab w:val="right" w:leader="dot" w:pos="9628"/>
            </w:tabs>
            <w:rPr>
              <w:rFonts w:asciiTheme="minorHAnsi" w:eastAsiaTheme="minorEastAsia" w:hAnsiTheme="minorHAnsi" w:cstheme="minorBidi"/>
              <w:kern w:val="2"/>
              <w:sz w:val="21"/>
              <w:szCs w:val="22"/>
            </w:rPr>
          </w:pPr>
          <w:hyperlink w:anchor="_Toc116563235" w:history="1">
            <w:r w:rsidRPr="008B6A9E">
              <w:rPr>
                <w:rStyle w:val="af2"/>
                <w:rFonts w:cs="Book Antiqua"/>
                <w:snapToGrid w:val="0"/>
              </w:rPr>
              <w:t>6.5</w:t>
            </w:r>
            <w:r w:rsidRPr="008B6A9E">
              <w:rPr>
                <w:rStyle w:val="af2"/>
              </w:rPr>
              <w:t xml:space="preserve"> Policy Management</w:t>
            </w:r>
            <w:r>
              <w:rPr>
                <w:webHidden/>
              </w:rPr>
              <w:tab/>
            </w:r>
            <w:r>
              <w:rPr>
                <w:webHidden/>
              </w:rPr>
              <w:fldChar w:fldCharType="begin"/>
            </w:r>
            <w:r>
              <w:rPr>
                <w:webHidden/>
              </w:rPr>
              <w:instrText xml:space="preserve"> PAGEREF _Toc116563235 \h </w:instrText>
            </w:r>
            <w:r>
              <w:rPr>
                <w:webHidden/>
              </w:rPr>
            </w:r>
            <w:r>
              <w:rPr>
                <w:webHidden/>
              </w:rPr>
              <w:fldChar w:fldCharType="separate"/>
            </w:r>
            <w:r>
              <w:rPr>
                <w:webHidden/>
              </w:rPr>
              <w:t>181</w:t>
            </w:r>
            <w:r>
              <w:rPr>
                <w:webHidden/>
              </w:rPr>
              <w:fldChar w:fldCharType="end"/>
            </w:r>
          </w:hyperlink>
        </w:p>
        <w:p w14:paraId="7691385D" w14:textId="653E4D3C"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236" w:history="1">
            <w:r w:rsidRPr="008B6A9E">
              <w:rPr>
                <w:rStyle w:val="af2"/>
                <w:rFonts w:cs="Book Antiqua"/>
                <w:bCs/>
                <w:snapToGrid w:val="0"/>
              </w:rPr>
              <w:t>6.5.1</w:t>
            </w:r>
            <w:r w:rsidRPr="008B6A9E">
              <w:rPr>
                <w:rStyle w:val="af2"/>
              </w:rPr>
              <w:t xml:space="preserve"> Introduction</w:t>
            </w:r>
            <w:r>
              <w:rPr>
                <w:webHidden/>
              </w:rPr>
              <w:tab/>
            </w:r>
            <w:r>
              <w:rPr>
                <w:webHidden/>
              </w:rPr>
              <w:fldChar w:fldCharType="begin"/>
            </w:r>
            <w:r>
              <w:rPr>
                <w:webHidden/>
              </w:rPr>
              <w:instrText xml:space="preserve"> PAGEREF _Toc116563236 \h </w:instrText>
            </w:r>
            <w:r>
              <w:rPr>
                <w:webHidden/>
              </w:rPr>
            </w:r>
            <w:r>
              <w:rPr>
                <w:webHidden/>
              </w:rPr>
              <w:fldChar w:fldCharType="separate"/>
            </w:r>
            <w:r>
              <w:rPr>
                <w:webHidden/>
              </w:rPr>
              <w:t>181</w:t>
            </w:r>
            <w:r>
              <w:rPr>
                <w:webHidden/>
              </w:rPr>
              <w:fldChar w:fldCharType="end"/>
            </w:r>
          </w:hyperlink>
        </w:p>
        <w:p w14:paraId="3C2C2E4A" w14:textId="08EC9B3B"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237" w:history="1">
            <w:r w:rsidRPr="008B6A9E">
              <w:rPr>
                <w:rStyle w:val="af2"/>
                <w:rFonts w:cs="Book Antiqua"/>
                <w:bCs/>
                <w:snapToGrid w:val="0"/>
              </w:rPr>
              <w:t>6.5.2</w:t>
            </w:r>
            <w:r w:rsidRPr="008B6A9E">
              <w:rPr>
                <w:rStyle w:val="af2"/>
              </w:rPr>
              <w:t xml:space="preserve"> Lab Tasks</w:t>
            </w:r>
            <w:r>
              <w:rPr>
                <w:webHidden/>
              </w:rPr>
              <w:tab/>
            </w:r>
            <w:r>
              <w:rPr>
                <w:webHidden/>
              </w:rPr>
              <w:fldChar w:fldCharType="begin"/>
            </w:r>
            <w:r>
              <w:rPr>
                <w:webHidden/>
              </w:rPr>
              <w:instrText xml:space="preserve"> PAGEREF _Toc116563237 \h </w:instrText>
            </w:r>
            <w:r>
              <w:rPr>
                <w:webHidden/>
              </w:rPr>
            </w:r>
            <w:r>
              <w:rPr>
                <w:webHidden/>
              </w:rPr>
              <w:fldChar w:fldCharType="separate"/>
            </w:r>
            <w:r>
              <w:rPr>
                <w:webHidden/>
              </w:rPr>
              <w:t>182</w:t>
            </w:r>
            <w:r>
              <w:rPr>
                <w:webHidden/>
              </w:rPr>
              <w:fldChar w:fldCharType="end"/>
            </w:r>
          </w:hyperlink>
        </w:p>
        <w:p w14:paraId="05F892F2" w14:textId="12648384" w:rsidR="00251C78" w:rsidRDefault="00251C78">
          <w:pPr>
            <w:pStyle w:val="TOC2"/>
            <w:tabs>
              <w:tab w:val="right" w:leader="dot" w:pos="9628"/>
            </w:tabs>
            <w:rPr>
              <w:rFonts w:asciiTheme="minorHAnsi" w:eastAsiaTheme="minorEastAsia" w:hAnsiTheme="minorHAnsi" w:cstheme="minorBidi"/>
              <w:kern w:val="2"/>
              <w:sz w:val="21"/>
              <w:szCs w:val="22"/>
            </w:rPr>
          </w:pPr>
          <w:hyperlink w:anchor="_Toc116563238" w:history="1">
            <w:r w:rsidRPr="008B6A9E">
              <w:rPr>
                <w:rStyle w:val="af2"/>
                <w:rFonts w:cs="Book Antiqua"/>
                <w:snapToGrid w:val="0"/>
              </w:rPr>
              <w:t>6.6</w:t>
            </w:r>
            <w:r w:rsidRPr="008B6A9E">
              <w:rPr>
                <w:rStyle w:val="af2"/>
              </w:rPr>
              <w:t xml:space="preserve"> Routine O&amp;M</w:t>
            </w:r>
            <w:r>
              <w:rPr>
                <w:webHidden/>
              </w:rPr>
              <w:tab/>
            </w:r>
            <w:r>
              <w:rPr>
                <w:webHidden/>
              </w:rPr>
              <w:fldChar w:fldCharType="begin"/>
            </w:r>
            <w:r>
              <w:rPr>
                <w:webHidden/>
              </w:rPr>
              <w:instrText xml:space="preserve"> PAGEREF _Toc116563238 \h </w:instrText>
            </w:r>
            <w:r>
              <w:rPr>
                <w:webHidden/>
              </w:rPr>
            </w:r>
            <w:r>
              <w:rPr>
                <w:webHidden/>
              </w:rPr>
              <w:fldChar w:fldCharType="separate"/>
            </w:r>
            <w:r>
              <w:rPr>
                <w:webHidden/>
              </w:rPr>
              <w:t>195</w:t>
            </w:r>
            <w:r>
              <w:rPr>
                <w:webHidden/>
              </w:rPr>
              <w:fldChar w:fldCharType="end"/>
            </w:r>
          </w:hyperlink>
        </w:p>
        <w:p w14:paraId="2C29FB06" w14:textId="30046BE6"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239" w:history="1">
            <w:r w:rsidRPr="008B6A9E">
              <w:rPr>
                <w:rStyle w:val="af2"/>
                <w:rFonts w:cs="Book Antiqua"/>
                <w:bCs/>
                <w:snapToGrid w:val="0"/>
              </w:rPr>
              <w:t>6.6.1</w:t>
            </w:r>
            <w:r w:rsidRPr="008B6A9E">
              <w:rPr>
                <w:rStyle w:val="af2"/>
              </w:rPr>
              <w:t xml:space="preserve"> Introduction</w:t>
            </w:r>
            <w:r>
              <w:rPr>
                <w:webHidden/>
              </w:rPr>
              <w:tab/>
            </w:r>
            <w:r>
              <w:rPr>
                <w:webHidden/>
              </w:rPr>
              <w:fldChar w:fldCharType="begin"/>
            </w:r>
            <w:r>
              <w:rPr>
                <w:webHidden/>
              </w:rPr>
              <w:instrText xml:space="preserve"> PAGEREF _Toc116563239 \h </w:instrText>
            </w:r>
            <w:r>
              <w:rPr>
                <w:webHidden/>
              </w:rPr>
            </w:r>
            <w:r>
              <w:rPr>
                <w:webHidden/>
              </w:rPr>
              <w:fldChar w:fldCharType="separate"/>
            </w:r>
            <w:r>
              <w:rPr>
                <w:webHidden/>
              </w:rPr>
              <w:t>195</w:t>
            </w:r>
            <w:r>
              <w:rPr>
                <w:webHidden/>
              </w:rPr>
              <w:fldChar w:fldCharType="end"/>
            </w:r>
          </w:hyperlink>
        </w:p>
        <w:p w14:paraId="618FD5FE" w14:textId="400FE8BB" w:rsidR="00251C78" w:rsidRDefault="00251C78">
          <w:pPr>
            <w:pStyle w:val="TOC3"/>
            <w:tabs>
              <w:tab w:val="right" w:leader="dot" w:pos="9628"/>
            </w:tabs>
            <w:rPr>
              <w:rFonts w:asciiTheme="minorHAnsi" w:eastAsiaTheme="minorEastAsia" w:hAnsiTheme="minorHAnsi" w:cstheme="minorBidi"/>
              <w:kern w:val="2"/>
              <w:sz w:val="21"/>
              <w:szCs w:val="22"/>
            </w:rPr>
          </w:pPr>
          <w:hyperlink w:anchor="_Toc116563240" w:history="1">
            <w:r w:rsidRPr="008B6A9E">
              <w:rPr>
                <w:rStyle w:val="af2"/>
                <w:rFonts w:cs="Book Antiqua"/>
                <w:bCs/>
                <w:snapToGrid w:val="0"/>
              </w:rPr>
              <w:t>6.6.2</w:t>
            </w:r>
            <w:r w:rsidRPr="008B6A9E">
              <w:rPr>
                <w:rStyle w:val="af2"/>
              </w:rPr>
              <w:t xml:space="preserve"> Lab Tasks</w:t>
            </w:r>
            <w:r>
              <w:rPr>
                <w:webHidden/>
              </w:rPr>
              <w:tab/>
            </w:r>
            <w:r>
              <w:rPr>
                <w:webHidden/>
              </w:rPr>
              <w:fldChar w:fldCharType="begin"/>
            </w:r>
            <w:r>
              <w:rPr>
                <w:webHidden/>
              </w:rPr>
              <w:instrText xml:space="preserve"> PAGEREF _Toc116563240 \h </w:instrText>
            </w:r>
            <w:r>
              <w:rPr>
                <w:webHidden/>
              </w:rPr>
            </w:r>
            <w:r>
              <w:rPr>
                <w:webHidden/>
              </w:rPr>
              <w:fldChar w:fldCharType="separate"/>
            </w:r>
            <w:r>
              <w:rPr>
                <w:webHidden/>
              </w:rPr>
              <w:t>196</w:t>
            </w:r>
            <w:r>
              <w:rPr>
                <w:webHidden/>
              </w:rPr>
              <w:fldChar w:fldCharType="end"/>
            </w:r>
          </w:hyperlink>
        </w:p>
        <w:p w14:paraId="3727DCDF" w14:textId="739167C0" w:rsidR="007F08A4" w:rsidRPr="00810FD2" w:rsidRDefault="00810FD2" w:rsidP="007F08A4">
          <w:pPr>
            <w:rPr>
              <w:rFonts w:ascii="Huawei Sans" w:hAnsi="Huawei Sans"/>
              <w:lang w:val="zh-CN"/>
            </w:rPr>
          </w:pPr>
          <w:r>
            <w:rPr>
              <w:rFonts w:ascii="Huawei Sans" w:hAnsi="Huawei Sans" w:cs="Book Antiqua"/>
              <w:lang w:val="zh-CN"/>
            </w:rPr>
            <w:fldChar w:fldCharType="end"/>
          </w:r>
        </w:p>
      </w:sdtContent>
    </w:sdt>
    <w:p w14:paraId="373AEEDF" w14:textId="3CEC2810" w:rsidR="007F08A4" w:rsidRPr="00810FD2" w:rsidRDefault="007F08A4" w:rsidP="007F08A4">
      <w:pPr>
        <w:topLinePunct w:val="0"/>
        <w:adjustRightInd/>
        <w:snapToGrid/>
        <w:spacing w:before="0" w:after="0" w:line="240" w:lineRule="auto"/>
        <w:ind w:left="0"/>
        <w:rPr>
          <w:rFonts w:ascii="Huawei Sans" w:hAnsi="Huawei Sans" w:hint="eastAsia"/>
        </w:rPr>
        <w:sectPr w:rsidR="007F08A4" w:rsidRPr="00810FD2" w:rsidSect="006F0048">
          <w:pgSz w:w="11906" w:h="16838" w:code="9"/>
          <w:pgMar w:top="1701" w:right="1134" w:bottom="1701" w:left="1134" w:header="567" w:footer="567" w:gutter="0"/>
          <w:pgNumType w:start="1"/>
          <w:cols w:space="425"/>
          <w:docGrid w:linePitch="312"/>
        </w:sectPr>
      </w:pPr>
      <w:bookmarkStart w:id="1" w:name="_Toc468303083"/>
    </w:p>
    <w:p w14:paraId="6AEAB65A" w14:textId="676530E0" w:rsidR="007F08A4" w:rsidRPr="00810FD2" w:rsidRDefault="000B1ECD" w:rsidP="007F08A4">
      <w:pPr>
        <w:pStyle w:val="1"/>
      </w:pPr>
      <w:bookmarkStart w:id="2" w:name="_Toc116563131"/>
      <w:bookmarkEnd w:id="1"/>
      <w:r>
        <w:lastRenderedPageBreak/>
        <w:t>I</w:t>
      </w:r>
      <w:r>
        <w:rPr>
          <w:rFonts w:hint="eastAsia"/>
        </w:rPr>
        <w:t>n</w:t>
      </w:r>
      <w:r>
        <w:t>troduction</w:t>
      </w:r>
      <w:bookmarkEnd w:id="2"/>
    </w:p>
    <w:p w14:paraId="496296A0" w14:textId="760B8B8F" w:rsidR="007F08A4" w:rsidRPr="00810FD2" w:rsidRDefault="007F08A4" w:rsidP="007F08A4">
      <w:pPr>
        <w:pStyle w:val="2"/>
      </w:pPr>
      <w:bookmarkStart w:id="3" w:name="_Toc468303084"/>
      <w:bookmarkStart w:id="4" w:name="_Toc313000207"/>
      <w:bookmarkStart w:id="5" w:name="_Toc116563132"/>
      <w:r w:rsidRPr="00810FD2">
        <w:t xml:space="preserve">About This </w:t>
      </w:r>
      <w:bookmarkEnd w:id="3"/>
      <w:r w:rsidR="000B1ECD">
        <w:t>L</w:t>
      </w:r>
      <w:r w:rsidR="000B1ECD">
        <w:rPr>
          <w:rFonts w:hint="eastAsia"/>
          <w:lang w:eastAsia="zh-CN"/>
        </w:rPr>
        <w:t>ab</w:t>
      </w:r>
      <w:r w:rsidR="000B1ECD">
        <w:t xml:space="preserve"> Guide</w:t>
      </w:r>
      <w:bookmarkEnd w:id="5"/>
    </w:p>
    <w:p w14:paraId="569F8D90" w14:textId="3AFEFDAB" w:rsidR="00701D09" w:rsidRDefault="00701D09" w:rsidP="007F08A4">
      <w:pPr>
        <w:pStyle w:val="1e"/>
      </w:pPr>
      <w:bookmarkStart w:id="6" w:name="_Toc313000208"/>
      <w:bookmarkStart w:id="7" w:name="_Toc468303085"/>
      <w:bookmarkEnd w:id="4"/>
      <w:r w:rsidRPr="00701D09">
        <w:rPr>
          <w:rFonts w:hint="eastAsia"/>
        </w:rPr>
        <w:t>This document is intended for trainees who want to study traditional SD-WAN technologies, Huawei's Enterprise WAN interconnection scenario, GRE technology, IPsec VPN technology, QoS basic principles, HA technology, SD-WAN deployment, SD-WAN management and O&amp;M, SD-WAN networking principles and planning, SD-WAN application experience, SD-WAN security, SD-WAN intelligent O&amp;M, and SD-WAN Practice.</w:t>
      </w:r>
    </w:p>
    <w:p w14:paraId="024C56E3" w14:textId="77777777" w:rsidR="00701D09" w:rsidRPr="00D967AC" w:rsidRDefault="00701D09" w:rsidP="00701D09">
      <w:pPr>
        <w:pStyle w:val="1e"/>
      </w:pPr>
      <w:r w:rsidRPr="00D967AC">
        <w:rPr>
          <w:rFonts w:hint="eastAsia"/>
        </w:rPr>
        <w:t>This document guides you through five labs, namely, three technology labs and two solution labs as follows:</w:t>
      </w:r>
    </w:p>
    <w:p w14:paraId="45ADF1E5" w14:textId="77777777" w:rsidR="00701D09" w:rsidRPr="00D967AC" w:rsidRDefault="00701D09" w:rsidP="00015FB7">
      <w:pPr>
        <w:pStyle w:val="4a"/>
        <w:numPr>
          <w:ilvl w:val="8"/>
          <w:numId w:val="16"/>
        </w:numPr>
        <w:tabs>
          <w:tab w:val="num" w:pos="2126"/>
        </w:tabs>
        <w:ind w:left="1446" w:hanging="425"/>
      </w:pPr>
      <w:r w:rsidRPr="00D967AC">
        <w:t>GRE</w:t>
      </w:r>
      <w:r w:rsidRPr="00D967AC">
        <w:rPr>
          <w:rFonts w:hint="eastAsia"/>
        </w:rPr>
        <w:t xml:space="preserve"> technology</w:t>
      </w:r>
      <w:r w:rsidRPr="00D967AC">
        <w:t xml:space="preserve"> lab</w:t>
      </w:r>
    </w:p>
    <w:p w14:paraId="3D25B736" w14:textId="77777777" w:rsidR="00701D09" w:rsidRPr="00D967AC" w:rsidRDefault="00701D09" w:rsidP="00015FB7">
      <w:pPr>
        <w:pStyle w:val="4a"/>
        <w:numPr>
          <w:ilvl w:val="8"/>
          <w:numId w:val="16"/>
        </w:numPr>
        <w:tabs>
          <w:tab w:val="num" w:pos="2126"/>
        </w:tabs>
        <w:ind w:left="1446" w:hanging="425"/>
      </w:pPr>
      <w:r w:rsidRPr="00D967AC">
        <w:t>IP</w:t>
      </w:r>
      <w:r w:rsidRPr="00D967AC">
        <w:rPr>
          <w:rFonts w:hint="eastAsia"/>
        </w:rPr>
        <w:t>sec technology</w:t>
      </w:r>
      <w:r w:rsidRPr="00D967AC">
        <w:t xml:space="preserve"> lab</w:t>
      </w:r>
    </w:p>
    <w:p w14:paraId="6AF25500" w14:textId="77777777" w:rsidR="00701D09" w:rsidRPr="00D967AC" w:rsidRDefault="00701D09" w:rsidP="00015FB7">
      <w:pPr>
        <w:pStyle w:val="4a"/>
        <w:numPr>
          <w:ilvl w:val="8"/>
          <w:numId w:val="16"/>
        </w:numPr>
        <w:tabs>
          <w:tab w:val="num" w:pos="2126"/>
        </w:tabs>
        <w:ind w:left="1446" w:hanging="425"/>
      </w:pPr>
      <w:r w:rsidRPr="00D967AC">
        <w:t>QoS</w:t>
      </w:r>
      <w:r w:rsidRPr="00D967AC">
        <w:rPr>
          <w:rFonts w:hint="eastAsia"/>
        </w:rPr>
        <w:t xml:space="preserve"> technology</w:t>
      </w:r>
      <w:r w:rsidRPr="00D967AC">
        <w:t xml:space="preserve"> lab</w:t>
      </w:r>
    </w:p>
    <w:p w14:paraId="6DB3DEA7" w14:textId="77777777" w:rsidR="00701D09" w:rsidRPr="00D967AC" w:rsidRDefault="00701D09" w:rsidP="00015FB7">
      <w:pPr>
        <w:pStyle w:val="4a"/>
        <w:numPr>
          <w:ilvl w:val="8"/>
          <w:numId w:val="16"/>
        </w:numPr>
        <w:tabs>
          <w:tab w:val="num" w:pos="2126"/>
        </w:tabs>
        <w:ind w:left="1446" w:hanging="425"/>
      </w:pPr>
      <w:r w:rsidRPr="00D967AC">
        <w:t xml:space="preserve">HA </w:t>
      </w:r>
      <w:r w:rsidRPr="00D967AC">
        <w:rPr>
          <w:rFonts w:hint="eastAsia"/>
        </w:rPr>
        <w:t>technology</w:t>
      </w:r>
      <w:r w:rsidRPr="00D967AC">
        <w:t xml:space="preserve"> lab</w:t>
      </w:r>
      <w:r w:rsidRPr="00D967AC">
        <w:rPr>
          <w:rFonts w:hint="eastAsia"/>
        </w:rPr>
        <w:t xml:space="preserve"> </w:t>
      </w:r>
    </w:p>
    <w:p w14:paraId="28719E09" w14:textId="77777777" w:rsidR="00701D09" w:rsidRPr="00D967AC" w:rsidRDefault="00701D09" w:rsidP="00015FB7">
      <w:pPr>
        <w:pStyle w:val="4a"/>
        <w:numPr>
          <w:ilvl w:val="8"/>
          <w:numId w:val="16"/>
        </w:numPr>
        <w:tabs>
          <w:tab w:val="num" w:pos="2126"/>
        </w:tabs>
        <w:ind w:left="1446" w:hanging="425"/>
      </w:pPr>
      <w:r w:rsidRPr="00D967AC">
        <w:t>SD-WAN Controller lab</w:t>
      </w:r>
    </w:p>
    <w:p w14:paraId="63564F07" w14:textId="77777777" w:rsidR="00701D09" w:rsidRDefault="00701D09" w:rsidP="00701D09">
      <w:pPr>
        <w:pStyle w:val="1e"/>
        <w:ind w:left="0"/>
        <w:rPr>
          <w:rFonts w:hint="eastAsia"/>
        </w:rPr>
      </w:pPr>
    </w:p>
    <w:p w14:paraId="083A6797" w14:textId="3402992C" w:rsidR="00FB42D4" w:rsidRDefault="00CF7EC0" w:rsidP="00FB42D4">
      <w:pPr>
        <w:pStyle w:val="2"/>
      </w:pPr>
      <w:bookmarkStart w:id="8" w:name="_Toc116563133"/>
      <w:bookmarkEnd w:id="6"/>
      <w:bookmarkEnd w:id="7"/>
      <w:r w:rsidRPr="00CF7EC0">
        <w:rPr>
          <w:rFonts w:hint="eastAsia"/>
        </w:rPr>
        <w:lastRenderedPageBreak/>
        <w:t>Lab Environment</w:t>
      </w:r>
      <w:bookmarkEnd w:id="8"/>
    </w:p>
    <w:p w14:paraId="62BAEAF3" w14:textId="193582FC" w:rsidR="00CF7EC0" w:rsidRPr="00CF7EC0" w:rsidRDefault="00CF7EC0" w:rsidP="00CF7EC0">
      <w:pPr>
        <w:pStyle w:val="3"/>
        <w:rPr>
          <w:lang w:eastAsia="en-US"/>
        </w:rPr>
      </w:pPr>
      <w:bookmarkStart w:id="9" w:name="_Toc116563134"/>
      <w:r>
        <w:rPr>
          <w:rFonts w:hint="eastAsia"/>
        </w:rPr>
        <w:t>T</w:t>
      </w:r>
      <w:r>
        <w:t>opology</w:t>
      </w:r>
      <w:bookmarkEnd w:id="9"/>
    </w:p>
    <w:p w14:paraId="09CFC7EB" w14:textId="315EA750" w:rsidR="00FB42D4" w:rsidRPr="00FB42D4" w:rsidRDefault="00765C9D" w:rsidP="00765C9D">
      <w:pPr>
        <w:pStyle w:val="92"/>
      </w:pPr>
      <w:r w:rsidRPr="00765C9D">
        <w:rPr>
          <w:rFonts w:hint="eastAsia"/>
        </w:rPr>
        <w:t>Physical Topology</w:t>
      </w:r>
    </w:p>
    <w:p w14:paraId="54370D01" w14:textId="1F12AFDE" w:rsidR="007F08A4" w:rsidRPr="00810FD2" w:rsidRDefault="00765C9D" w:rsidP="007F08A4">
      <w:pPr>
        <w:pStyle w:val="1e"/>
        <w:jc w:val="center"/>
      </w:pPr>
      <w:r>
        <w:drawing>
          <wp:inline distT="0" distB="0" distL="0" distR="0" wp14:anchorId="2AF1AD25" wp14:editId="148C2196">
            <wp:extent cx="5454000" cy="2496462"/>
            <wp:effectExtent l="19050" t="19050" r="1397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54000" cy="2496462"/>
                    </a:xfrm>
                    <a:prstGeom prst="rect">
                      <a:avLst/>
                    </a:prstGeom>
                    <a:noFill/>
                    <a:ln>
                      <a:solidFill>
                        <a:schemeClr val="bg1">
                          <a:lumMod val="85000"/>
                        </a:schemeClr>
                      </a:solidFill>
                    </a:ln>
                  </pic:spPr>
                </pic:pic>
              </a:graphicData>
            </a:graphic>
          </wp:inline>
        </w:drawing>
      </w:r>
    </w:p>
    <w:p w14:paraId="557FDBF7" w14:textId="5877A65D" w:rsidR="007F08A4" w:rsidRDefault="00765C9D" w:rsidP="006F0048">
      <w:pPr>
        <w:pStyle w:val="92"/>
      </w:pPr>
      <w:r w:rsidRPr="00765C9D">
        <w:rPr>
          <w:rFonts w:hint="eastAsia"/>
        </w:rPr>
        <w:t xml:space="preserve">Logical Topology </w:t>
      </w:r>
    </w:p>
    <w:p w14:paraId="0136105C" w14:textId="2C670213" w:rsidR="00765C9D" w:rsidRPr="00810FD2" w:rsidRDefault="000A4A2C" w:rsidP="00765C9D">
      <w:pPr>
        <w:pStyle w:val="1e"/>
        <w:rPr>
          <w:rFonts w:hint="eastAsia"/>
        </w:rPr>
      </w:pPr>
      <w:r>
        <w:rPr>
          <w:noProof/>
        </w:rPr>
        <w:drawing>
          <wp:inline distT="0" distB="0" distL="0" distR="0" wp14:anchorId="7D484F1C" wp14:editId="0343A890">
            <wp:extent cx="5454000" cy="3977619"/>
            <wp:effectExtent l="19050" t="19050" r="13970" b="23495"/>
            <wp:docPr id="6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54000" cy="3977619"/>
                    </a:xfrm>
                    <a:prstGeom prst="rect">
                      <a:avLst/>
                    </a:prstGeom>
                    <a:noFill/>
                    <a:ln>
                      <a:solidFill>
                        <a:schemeClr val="bg1">
                          <a:lumMod val="85000"/>
                        </a:schemeClr>
                      </a:solidFill>
                    </a:ln>
                  </pic:spPr>
                </pic:pic>
              </a:graphicData>
            </a:graphic>
          </wp:inline>
        </w:drawing>
      </w:r>
    </w:p>
    <w:p w14:paraId="25266E72" w14:textId="77777777" w:rsidR="007F08A4" w:rsidRPr="00810FD2" w:rsidRDefault="007F08A4" w:rsidP="007F08A4">
      <w:pPr>
        <w:pStyle w:val="2"/>
      </w:pPr>
      <w:bookmarkStart w:id="10" w:name="_Toc313000209"/>
      <w:bookmarkStart w:id="11" w:name="_Toc468303086"/>
      <w:bookmarkStart w:id="12" w:name="_Toc116563135"/>
      <w:r w:rsidRPr="00810FD2">
        <w:lastRenderedPageBreak/>
        <w:t>Device Information</w:t>
      </w:r>
      <w:bookmarkEnd w:id="10"/>
      <w:bookmarkEnd w:id="11"/>
      <w:bookmarkEnd w:id="12"/>
    </w:p>
    <w:p w14:paraId="4E67CB7A" w14:textId="77777777" w:rsidR="007F08A4" w:rsidRPr="00810FD2" w:rsidRDefault="007F08A4" w:rsidP="007F08A4">
      <w:pPr>
        <w:pStyle w:val="5b"/>
      </w:pPr>
      <w:r w:rsidRPr="00810FD2">
        <w:t>Device information</w:t>
      </w:r>
    </w:p>
    <w:tbl>
      <w:tblPr>
        <w:tblStyle w:val="V50"/>
        <w:tblW w:w="8590" w:type="dxa"/>
        <w:tblLayout w:type="fixed"/>
        <w:tblLook w:val="04A0" w:firstRow="1" w:lastRow="0" w:firstColumn="1" w:lastColumn="0" w:noHBand="0" w:noVBand="1"/>
      </w:tblPr>
      <w:tblGrid>
        <w:gridCol w:w="2216"/>
        <w:gridCol w:w="1630"/>
        <w:gridCol w:w="4744"/>
      </w:tblGrid>
      <w:tr w:rsidR="007F08A4" w:rsidRPr="00810FD2" w14:paraId="68E518B3" w14:textId="77777777" w:rsidTr="006F00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6" w:type="dxa"/>
          </w:tcPr>
          <w:p w14:paraId="7EF5ECC5" w14:textId="77777777" w:rsidR="007F08A4" w:rsidRPr="00810FD2" w:rsidRDefault="007F08A4" w:rsidP="006F0048">
            <w:pPr>
              <w:pStyle w:val="5ALTF5"/>
              <w:rPr>
                <w:rFonts w:eastAsia="方正兰亭黑简体"/>
              </w:rPr>
            </w:pPr>
            <w:r w:rsidRPr="00810FD2">
              <w:rPr>
                <w:rFonts w:eastAsia="方正兰亭黑简体"/>
              </w:rPr>
              <w:t>Device Name</w:t>
            </w:r>
          </w:p>
        </w:tc>
        <w:tc>
          <w:tcPr>
            <w:tcW w:w="1630" w:type="dxa"/>
          </w:tcPr>
          <w:p w14:paraId="3B893F85" w14:textId="77777777" w:rsidR="007F08A4" w:rsidRPr="00810FD2" w:rsidRDefault="007F08A4" w:rsidP="006F0048">
            <w:pPr>
              <w:pStyle w:val="5ALTF5"/>
              <w:cnfStyle w:val="100000000000" w:firstRow="1" w:lastRow="0" w:firstColumn="0" w:lastColumn="0" w:oddVBand="0" w:evenVBand="0" w:oddHBand="0" w:evenHBand="0" w:firstRowFirstColumn="0" w:firstRowLastColumn="0" w:lastRowFirstColumn="0" w:lastRowLastColumn="0"/>
              <w:rPr>
                <w:rFonts w:eastAsia="方正兰亭黑简体"/>
              </w:rPr>
            </w:pPr>
            <w:r w:rsidRPr="00810FD2">
              <w:rPr>
                <w:rFonts w:eastAsia="方正兰亭黑简体"/>
              </w:rPr>
              <w:t>Model</w:t>
            </w:r>
          </w:p>
        </w:tc>
        <w:tc>
          <w:tcPr>
            <w:tcW w:w="4744" w:type="dxa"/>
          </w:tcPr>
          <w:p w14:paraId="1B56B832" w14:textId="77777777" w:rsidR="007F08A4" w:rsidRPr="00810FD2" w:rsidRDefault="007F08A4" w:rsidP="006F0048">
            <w:pPr>
              <w:pStyle w:val="5ALTF5"/>
              <w:cnfStyle w:val="100000000000" w:firstRow="1" w:lastRow="0" w:firstColumn="0" w:lastColumn="0" w:oddVBand="0" w:evenVBand="0" w:oddHBand="0" w:evenHBand="0" w:firstRowFirstColumn="0" w:firstRowLastColumn="0" w:lastRowFirstColumn="0" w:lastRowLastColumn="0"/>
              <w:rPr>
                <w:rFonts w:eastAsia="方正兰亭黑简体"/>
              </w:rPr>
            </w:pPr>
            <w:r w:rsidRPr="00810FD2">
              <w:rPr>
                <w:rFonts w:eastAsia="方正兰亭黑简体"/>
              </w:rPr>
              <w:t>Version</w:t>
            </w:r>
          </w:p>
        </w:tc>
      </w:tr>
      <w:tr w:rsidR="00765C9D" w:rsidRPr="00810FD2" w14:paraId="04FB42C3" w14:textId="77777777" w:rsidTr="006F0048">
        <w:tc>
          <w:tcPr>
            <w:cnfStyle w:val="001000000000" w:firstRow="0" w:lastRow="0" w:firstColumn="1" w:lastColumn="0" w:oddVBand="0" w:evenVBand="0" w:oddHBand="0" w:evenHBand="0" w:firstRowFirstColumn="0" w:firstRowLastColumn="0" w:lastRowFirstColumn="0" w:lastRowLastColumn="0"/>
            <w:tcW w:w="2216" w:type="dxa"/>
            <w:vAlign w:val="top"/>
          </w:tcPr>
          <w:p w14:paraId="37F17042" w14:textId="3038A857" w:rsidR="00765C9D" w:rsidRPr="00810FD2" w:rsidRDefault="00765C9D" w:rsidP="00765C9D">
            <w:pPr>
              <w:pStyle w:val="5ALTF5"/>
              <w:rPr>
                <w:rFonts w:eastAsia="方正兰亭黑简体"/>
              </w:rPr>
            </w:pPr>
            <w:r w:rsidRPr="00746300">
              <w:t>HQ-R1</w:t>
            </w:r>
          </w:p>
        </w:tc>
        <w:tc>
          <w:tcPr>
            <w:tcW w:w="1630" w:type="dxa"/>
            <w:vAlign w:val="top"/>
          </w:tcPr>
          <w:p w14:paraId="446C56AA" w14:textId="089EE84D" w:rsidR="00765C9D" w:rsidRPr="00810FD2" w:rsidRDefault="00765C9D" w:rsidP="00765C9D">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rsidRPr="00121F19">
              <w:t>AR6120</w:t>
            </w:r>
          </w:p>
        </w:tc>
        <w:tc>
          <w:tcPr>
            <w:tcW w:w="4744" w:type="dxa"/>
            <w:vAlign w:val="top"/>
          </w:tcPr>
          <w:p w14:paraId="0B458490" w14:textId="53428B84" w:rsidR="00765C9D" w:rsidRPr="00810FD2" w:rsidRDefault="00765C9D" w:rsidP="00765C9D">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rsidRPr="00E60359">
              <w:t>V300R019</w:t>
            </w:r>
          </w:p>
        </w:tc>
      </w:tr>
      <w:tr w:rsidR="00765C9D" w:rsidRPr="00810FD2" w14:paraId="65722232" w14:textId="77777777" w:rsidTr="006F0048">
        <w:tc>
          <w:tcPr>
            <w:cnfStyle w:val="001000000000" w:firstRow="0" w:lastRow="0" w:firstColumn="1" w:lastColumn="0" w:oddVBand="0" w:evenVBand="0" w:oddHBand="0" w:evenHBand="0" w:firstRowFirstColumn="0" w:firstRowLastColumn="0" w:lastRowFirstColumn="0" w:lastRowLastColumn="0"/>
            <w:tcW w:w="2216" w:type="dxa"/>
            <w:vAlign w:val="top"/>
          </w:tcPr>
          <w:p w14:paraId="662AE7A0" w14:textId="3AEF33F9" w:rsidR="00765C9D" w:rsidRPr="00810FD2" w:rsidRDefault="00765C9D" w:rsidP="00765C9D">
            <w:pPr>
              <w:pStyle w:val="5ALTF5"/>
              <w:rPr>
                <w:rFonts w:eastAsia="方正兰亭黑简体"/>
              </w:rPr>
            </w:pPr>
            <w:r w:rsidRPr="00746300">
              <w:t>HQ-R</w:t>
            </w:r>
            <w:r>
              <w:t>2</w:t>
            </w:r>
          </w:p>
        </w:tc>
        <w:tc>
          <w:tcPr>
            <w:tcW w:w="1630" w:type="dxa"/>
            <w:vAlign w:val="top"/>
          </w:tcPr>
          <w:p w14:paraId="1704D8BE" w14:textId="05A9BC50" w:rsidR="00765C9D" w:rsidRPr="00810FD2" w:rsidRDefault="00765C9D" w:rsidP="00765C9D">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rsidRPr="00121F19">
              <w:t>AR6120</w:t>
            </w:r>
          </w:p>
        </w:tc>
        <w:tc>
          <w:tcPr>
            <w:tcW w:w="4744" w:type="dxa"/>
            <w:vAlign w:val="top"/>
          </w:tcPr>
          <w:p w14:paraId="2FFBAEEA" w14:textId="5BAA0F45" w:rsidR="00765C9D" w:rsidRPr="00810FD2" w:rsidRDefault="00765C9D" w:rsidP="00765C9D">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rsidRPr="00E60359">
              <w:t>V300R019</w:t>
            </w:r>
          </w:p>
        </w:tc>
      </w:tr>
      <w:tr w:rsidR="00765C9D" w:rsidRPr="00810FD2" w14:paraId="475068B7" w14:textId="77777777" w:rsidTr="006F0048">
        <w:tc>
          <w:tcPr>
            <w:cnfStyle w:val="001000000000" w:firstRow="0" w:lastRow="0" w:firstColumn="1" w:lastColumn="0" w:oddVBand="0" w:evenVBand="0" w:oddHBand="0" w:evenHBand="0" w:firstRowFirstColumn="0" w:firstRowLastColumn="0" w:lastRowFirstColumn="0" w:lastRowLastColumn="0"/>
            <w:tcW w:w="2216" w:type="dxa"/>
            <w:vAlign w:val="top"/>
          </w:tcPr>
          <w:p w14:paraId="34A79380" w14:textId="2618AB7A" w:rsidR="00765C9D" w:rsidRPr="00810FD2" w:rsidRDefault="00765C9D" w:rsidP="00765C9D">
            <w:pPr>
              <w:pStyle w:val="5ALTF5"/>
              <w:rPr>
                <w:rFonts w:eastAsia="方正兰亭黑简体"/>
              </w:rPr>
            </w:pPr>
            <w:r>
              <w:t>B</w:t>
            </w:r>
            <w:r>
              <w:rPr>
                <w:rFonts w:hint="eastAsia"/>
              </w:rPr>
              <w:t>ranch</w:t>
            </w:r>
            <w:r>
              <w:t>-A-R1</w:t>
            </w:r>
          </w:p>
        </w:tc>
        <w:tc>
          <w:tcPr>
            <w:tcW w:w="1630" w:type="dxa"/>
            <w:vAlign w:val="top"/>
          </w:tcPr>
          <w:p w14:paraId="1BD26E4B" w14:textId="1B771FE5" w:rsidR="00765C9D" w:rsidRPr="00810FD2" w:rsidRDefault="00765C9D" w:rsidP="00765C9D">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rsidRPr="00121F19">
              <w:t>AR6120</w:t>
            </w:r>
          </w:p>
        </w:tc>
        <w:tc>
          <w:tcPr>
            <w:tcW w:w="4744" w:type="dxa"/>
            <w:vAlign w:val="top"/>
          </w:tcPr>
          <w:p w14:paraId="72DDF016" w14:textId="440F4CFD" w:rsidR="00765C9D" w:rsidRPr="00810FD2" w:rsidRDefault="00765C9D" w:rsidP="00765C9D">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rsidRPr="00E60359">
              <w:t>V300R019</w:t>
            </w:r>
          </w:p>
        </w:tc>
      </w:tr>
      <w:tr w:rsidR="00765C9D" w:rsidRPr="00810FD2" w14:paraId="71489A64" w14:textId="77777777" w:rsidTr="006F0048">
        <w:tc>
          <w:tcPr>
            <w:cnfStyle w:val="001000000000" w:firstRow="0" w:lastRow="0" w:firstColumn="1" w:lastColumn="0" w:oddVBand="0" w:evenVBand="0" w:oddHBand="0" w:evenHBand="0" w:firstRowFirstColumn="0" w:firstRowLastColumn="0" w:lastRowFirstColumn="0" w:lastRowLastColumn="0"/>
            <w:tcW w:w="2216" w:type="dxa"/>
            <w:vAlign w:val="top"/>
          </w:tcPr>
          <w:p w14:paraId="52392586" w14:textId="1A09539D" w:rsidR="00765C9D" w:rsidRPr="00810FD2" w:rsidRDefault="00765C9D" w:rsidP="00765C9D">
            <w:pPr>
              <w:pStyle w:val="5ALTF5"/>
              <w:rPr>
                <w:rFonts w:eastAsia="方正兰亭黑简体"/>
              </w:rPr>
            </w:pPr>
            <w:r>
              <w:t>B</w:t>
            </w:r>
            <w:r>
              <w:rPr>
                <w:rFonts w:hint="eastAsia"/>
              </w:rPr>
              <w:t>ranch</w:t>
            </w:r>
            <w:r>
              <w:t>-A-R2</w:t>
            </w:r>
          </w:p>
        </w:tc>
        <w:tc>
          <w:tcPr>
            <w:tcW w:w="1630" w:type="dxa"/>
            <w:vAlign w:val="top"/>
          </w:tcPr>
          <w:p w14:paraId="75615EC4" w14:textId="72D96F5F" w:rsidR="00765C9D" w:rsidRPr="00810FD2" w:rsidRDefault="00765C9D" w:rsidP="00765C9D">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rsidRPr="00121F19">
              <w:t>AR6120</w:t>
            </w:r>
          </w:p>
        </w:tc>
        <w:tc>
          <w:tcPr>
            <w:tcW w:w="4744" w:type="dxa"/>
            <w:vAlign w:val="top"/>
          </w:tcPr>
          <w:p w14:paraId="337D8448" w14:textId="1A927857" w:rsidR="00765C9D" w:rsidRPr="00810FD2" w:rsidRDefault="00765C9D" w:rsidP="00765C9D">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rsidRPr="00E60359">
              <w:t>V300R019</w:t>
            </w:r>
          </w:p>
        </w:tc>
      </w:tr>
      <w:tr w:rsidR="00765C9D" w:rsidRPr="00810FD2" w14:paraId="550E79AD" w14:textId="77777777" w:rsidTr="006F0048">
        <w:tc>
          <w:tcPr>
            <w:cnfStyle w:val="001000000000" w:firstRow="0" w:lastRow="0" w:firstColumn="1" w:lastColumn="0" w:oddVBand="0" w:evenVBand="0" w:oddHBand="0" w:evenHBand="0" w:firstRowFirstColumn="0" w:firstRowLastColumn="0" w:lastRowFirstColumn="0" w:lastRowLastColumn="0"/>
            <w:tcW w:w="2216" w:type="dxa"/>
            <w:vAlign w:val="top"/>
          </w:tcPr>
          <w:p w14:paraId="69C7BE78" w14:textId="001F5995" w:rsidR="00765C9D" w:rsidRPr="00810FD2" w:rsidRDefault="00765C9D" w:rsidP="00765C9D">
            <w:pPr>
              <w:pStyle w:val="5ALTF5"/>
              <w:rPr>
                <w:rFonts w:eastAsia="方正兰亭黑简体"/>
              </w:rPr>
            </w:pPr>
            <w:r>
              <w:t>B</w:t>
            </w:r>
            <w:r>
              <w:rPr>
                <w:rFonts w:hint="eastAsia"/>
              </w:rPr>
              <w:t>ranch</w:t>
            </w:r>
            <w:r>
              <w:t>-B-R1</w:t>
            </w:r>
          </w:p>
        </w:tc>
        <w:tc>
          <w:tcPr>
            <w:tcW w:w="1630" w:type="dxa"/>
            <w:vAlign w:val="top"/>
          </w:tcPr>
          <w:p w14:paraId="2EE2ED7E" w14:textId="4DBC508A" w:rsidR="00765C9D" w:rsidRPr="00810FD2" w:rsidRDefault="00765C9D" w:rsidP="00765C9D">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rsidRPr="00121F19">
              <w:t>AR6120</w:t>
            </w:r>
          </w:p>
        </w:tc>
        <w:tc>
          <w:tcPr>
            <w:tcW w:w="4744" w:type="dxa"/>
            <w:vAlign w:val="top"/>
          </w:tcPr>
          <w:p w14:paraId="52BDC3D4" w14:textId="4C6AACCE" w:rsidR="00765C9D" w:rsidRPr="00810FD2" w:rsidRDefault="00765C9D" w:rsidP="00765C9D">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rsidRPr="00E60359">
              <w:t>V300R019</w:t>
            </w:r>
          </w:p>
        </w:tc>
      </w:tr>
      <w:tr w:rsidR="00765C9D" w:rsidRPr="00810FD2" w14:paraId="426A30A7" w14:textId="77777777" w:rsidTr="006F0048">
        <w:tc>
          <w:tcPr>
            <w:cnfStyle w:val="001000000000" w:firstRow="0" w:lastRow="0" w:firstColumn="1" w:lastColumn="0" w:oddVBand="0" w:evenVBand="0" w:oddHBand="0" w:evenHBand="0" w:firstRowFirstColumn="0" w:firstRowLastColumn="0" w:lastRowFirstColumn="0" w:lastRowLastColumn="0"/>
            <w:tcW w:w="2216" w:type="dxa"/>
            <w:vAlign w:val="top"/>
          </w:tcPr>
          <w:p w14:paraId="65788B62" w14:textId="33742790" w:rsidR="00765C9D" w:rsidRPr="00810FD2" w:rsidRDefault="00765C9D" w:rsidP="00765C9D">
            <w:pPr>
              <w:pStyle w:val="5ALTF5"/>
              <w:rPr>
                <w:rFonts w:eastAsia="方正兰亭黑简体"/>
              </w:rPr>
            </w:pPr>
            <w:r>
              <w:t>B</w:t>
            </w:r>
            <w:r>
              <w:rPr>
                <w:rFonts w:hint="eastAsia"/>
              </w:rPr>
              <w:t>ranch</w:t>
            </w:r>
            <w:r>
              <w:t>-C-R1</w:t>
            </w:r>
          </w:p>
        </w:tc>
        <w:tc>
          <w:tcPr>
            <w:tcW w:w="1630" w:type="dxa"/>
            <w:vAlign w:val="top"/>
          </w:tcPr>
          <w:p w14:paraId="5C8818D9" w14:textId="0A1E9928" w:rsidR="00765C9D" w:rsidRPr="00810FD2" w:rsidRDefault="00765C9D" w:rsidP="00765C9D">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rsidRPr="00121F19">
              <w:t>AR6120</w:t>
            </w:r>
          </w:p>
        </w:tc>
        <w:tc>
          <w:tcPr>
            <w:tcW w:w="4744" w:type="dxa"/>
            <w:vAlign w:val="top"/>
          </w:tcPr>
          <w:p w14:paraId="6C2E2C66" w14:textId="52E63ED7" w:rsidR="00765C9D" w:rsidRPr="00810FD2" w:rsidRDefault="00765C9D" w:rsidP="00765C9D">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rsidRPr="00E60359">
              <w:t>V300R019</w:t>
            </w:r>
          </w:p>
        </w:tc>
      </w:tr>
      <w:tr w:rsidR="00765C9D" w:rsidRPr="00810FD2" w14:paraId="39C436A6" w14:textId="77777777" w:rsidTr="006F0048">
        <w:tc>
          <w:tcPr>
            <w:cnfStyle w:val="001000000000" w:firstRow="0" w:lastRow="0" w:firstColumn="1" w:lastColumn="0" w:oddVBand="0" w:evenVBand="0" w:oddHBand="0" w:evenHBand="0" w:firstRowFirstColumn="0" w:firstRowLastColumn="0" w:lastRowFirstColumn="0" w:lastRowLastColumn="0"/>
            <w:tcW w:w="2216" w:type="dxa"/>
            <w:vAlign w:val="top"/>
          </w:tcPr>
          <w:p w14:paraId="7572CCEC" w14:textId="6605977E" w:rsidR="00765C9D" w:rsidRPr="00810FD2" w:rsidRDefault="00765C9D" w:rsidP="00765C9D">
            <w:pPr>
              <w:pStyle w:val="5ALTF5"/>
              <w:rPr>
                <w:rFonts w:eastAsia="方正兰亭黑简体"/>
              </w:rPr>
            </w:pPr>
            <w:r>
              <w:t>ISP/Service SW</w:t>
            </w:r>
          </w:p>
        </w:tc>
        <w:tc>
          <w:tcPr>
            <w:tcW w:w="1630" w:type="dxa"/>
            <w:vAlign w:val="top"/>
          </w:tcPr>
          <w:p w14:paraId="502C5F7D" w14:textId="7F91B15C" w:rsidR="00765C9D" w:rsidRPr="00810FD2" w:rsidRDefault="00765C9D" w:rsidP="00765C9D">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rsidRPr="00B521FC">
              <w:t>S5731-H</w:t>
            </w:r>
            <w:r>
              <w:t>48</w:t>
            </w:r>
            <w:r w:rsidRPr="00B521FC">
              <w:t>T4XC</w:t>
            </w:r>
          </w:p>
        </w:tc>
        <w:tc>
          <w:tcPr>
            <w:tcW w:w="4744" w:type="dxa"/>
          </w:tcPr>
          <w:p w14:paraId="51580BA9" w14:textId="134E088A" w:rsidR="00765C9D" w:rsidRPr="00810FD2" w:rsidRDefault="00765C9D" w:rsidP="00765C9D">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rPr>
                <w:rFonts w:hint="eastAsia"/>
              </w:rPr>
              <w:t>/</w:t>
            </w:r>
          </w:p>
        </w:tc>
      </w:tr>
      <w:tr w:rsidR="00765C9D" w:rsidRPr="00810FD2" w14:paraId="1C3136A4" w14:textId="77777777" w:rsidTr="006F0048">
        <w:tc>
          <w:tcPr>
            <w:cnfStyle w:val="001000000000" w:firstRow="0" w:lastRow="0" w:firstColumn="1" w:lastColumn="0" w:oddVBand="0" w:evenVBand="0" w:oddHBand="0" w:evenHBand="0" w:firstRowFirstColumn="0" w:firstRowLastColumn="0" w:lastRowFirstColumn="0" w:lastRowLastColumn="0"/>
            <w:tcW w:w="2216" w:type="dxa"/>
            <w:vAlign w:val="top"/>
          </w:tcPr>
          <w:p w14:paraId="161D7FFA" w14:textId="33AA6230" w:rsidR="00765C9D" w:rsidRPr="00810FD2" w:rsidRDefault="00765C9D" w:rsidP="00765C9D">
            <w:pPr>
              <w:pStyle w:val="5ALTF5"/>
              <w:rPr>
                <w:rFonts w:eastAsia="方正兰亭黑简体"/>
              </w:rPr>
            </w:pPr>
            <w:r>
              <w:t>iMaster NCE-WAN</w:t>
            </w:r>
          </w:p>
        </w:tc>
        <w:tc>
          <w:tcPr>
            <w:tcW w:w="1630" w:type="dxa"/>
            <w:vAlign w:val="top"/>
          </w:tcPr>
          <w:p w14:paraId="04C34C8D" w14:textId="2A858CED" w:rsidR="00765C9D" w:rsidRPr="00810FD2" w:rsidRDefault="00765C9D" w:rsidP="00765C9D">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t>RH2288*3</w:t>
            </w:r>
          </w:p>
        </w:tc>
        <w:tc>
          <w:tcPr>
            <w:tcW w:w="4744" w:type="dxa"/>
          </w:tcPr>
          <w:p w14:paraId="535C6F93" w14:textId="607C307E" w:rsidR="00765C9D" w:rsidRPr="00810FD2" w:rsidRDefault="00765C9D" w:rsidP="00765C9D">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rsidRPr="00FC3A0D">
              <w:t>V100R019C10</w:t>
            </w:r>
          </w:p>
        </w:tc>
      </w:tr>
      <w:tr w:rsidR="00765C9D" w:rsidRPr="00810FD2" w14:paraId="480E3608" w14:textId="77777777" w:rsidTr="006F0048">
        <w:tc>
          <w:tcPr>
            <w:cnfStyle w:val="001000000000" w:firstRow="0" w:lastRow="0" w:firstColumn="1" w:lastColumn="0" w:oddVBand="0" w:evenVBand="0" w:oddHBand="0" w:evenHBand="0" w:firstRowFirstColumn="0" w:firstRowLastColumn="0" w:lastRowFirstColumn="0" w:lastRowLastColumn="0"/>
            <w:tcW w:w="2216" w:type="dxa"/>
            <w:vAlign w:val="top"/>
          </w:tcPr>
          <w:p w14:paraId="3B5FD320" w14:textId="175D4E28" w:rsidR="00765C9D" w:rsidRPr="00810FD2" w:rsidRDefault="00765C9D" w:rsidP="00765C9D">
            <w:pPr>
              <w:pStyle w:val="5ALTF5"/>
              <w:rPr>
                <w:rFonts w:eastAsia="方正兰亭黑简体"/>
              </w:rPr>
            </w:pPr>
            <w:r>
              <w:t>Service Server</w:t>
            </w:r>
          </w:p>
        </w:tc>
        <w:tc>
          <w:tcPr>
            <w:tcW w:w="1630" w:type="dxa"/>
            <w:vAlign w:val="top"/>
          </w:tcPr>
          <w:p w14:paraId="66333768" w14:textId="718C1C16" w:rsidR="00765C9D" w:rsidRPr="00810FD2" w:rsidRDefault="00765C9D" w:rsidP="00765C9D">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t>RH1288</w:t>
            </w:r>
          </w:p>
        </w:tc>
        <w:tc>
          <w:tcPr>
            <w:tcW w:w="4744" w:type="dxa"/>
          </w:tcPr>
          <w:p w14:paraId="55E1873E" w14:textId="271E63BE" w:rsidR="00765C9D" w:rsidRPr="00810FD2" w:rsidRDefault="00765C9D" w:rsidP="00765C9D">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rPr>
                <w:rFonts w:hint="eastAsia"/>
              </w:rPr>
              <w:t>/</w:t>
            </w:r>
          </w:p>
        </w:tc>
      </w:tr>
    </w:tbl>
    <w:p w14:paraId="344CF550" w14:textId="77777777" w:rsidR="007F08A4" w:rsidRPr="00810FD2" w:rsidRDefault="007F08A4" w:rsidP="007F08A4">
      <w:pPr>
        <w:pStyle w:val="1e"/>
      </w:pPr>
    </w:p>
    <w:p w14:paraId="2630C374" w14:textId="6BF475B6" w:rsidR="00F313AB" w:rsidRDefault="00F313AB" w:rsidP="00F313AB">
      <w:pPr>
        <w:pStyle w:val="5b"/>
        <w:ind w:left="1021"/>
      </w:pPr>
      <w:r w:rsidRPr="00F313AB">
        <w:rPr>
          <w:rFonts w:hint="eastAsia"/>
        </w:rPr>
        <w:t>Table1-2 Interface connection table</w:t>
      </w:r>
    </w:p>
    <w:p w14:paraId="1C54BC75" w14:textId="79CE995C" w:rsidR="005F6052" w:rsidRDefault="005F6052" w:rsidP="005F6052">
      <w:pPr>
        <w:pStyle w:val="1e"/>
      </w:pPr>
    </w:p>
    <w:tbl>
      <w:tblPr>
        <w:tblStyle w:val="V50"/>
        <w:tblW w:w="9608" w:type="dxa"/>
        <w:tblLayout w:type="fixed"/>
        <w:tblLook w:val="04A0" w:firstRow="1" w:lastRow="0" w:firstColumn="1" w:lastColumn="0" w:noHBand="0" w:noVBand="1"/>
      </w:tblPr>
      <w:tblGrid>
        <w:gridCol w:w="1970"/>
        <w:gridCol w:w="1843"/>
        <w:gridCol w:w="2126"/>
        <w:gridCol w:w="3669"/>
      </w:tblGrid>
      <w:tr w:rsidR="005F6052" w:rsidRPr="00810FD2" w14:paraId="184B6F14" w14:textId="77777777" w:rsidTr="005F60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0" w:type="dxa"/>
          </w:tcPr>
          <w:p w14:paraId="3E7696BB" w14:textId="39FEE103" w:rsidR="005F6052" w:rsidRPr="00810FD2" w:rsidRDefault="005F6052" w:rsidP="006F0048">
            <w:pPr>
              <w:pStyle w:val="5ALTF5"/>
              <w:rPr>
                <w:rFonts w:eastAsia="方正兰亭黑简体"/>
              </w:rPr>
            </w:pPr>
            <w:r w:rsidRPr="005F6052">
              <w:rPr>
                <w:rFonts w:eastAsia="方正兰亭黑简体" w:hint="eastAsia"/>
              </w:rPr>
              <w:t>Local Device</w:t>
            </w:r>
          </w:p>
        </w:tc>
        <w:tc>
          <w:tcPr>
            <w:tcW w:w="1843" w:type="dxa"/>
          </w:tcPr>
          <w:p w14:paraId="66816A49" w14:textId="3202D4E2" w:rsidR="005F6052" w:rsidRPr="00810FD2" w:rsidRDefault="005F6052" w:rsidP="006F0048">
            <w:pPr>
              <w:pStyle w:val="5ALTF5"/>
              <w:cnfStyle w:val="100000000000" w:firstRow="1" w:lastRow="0" w:firstColumn="0" w:lastColumn="0" w:oddVBand="0" w:evenVBand="0" w:oddHBand="0" w:evenHBand="0" w:firstRowFirstColumn="0" w:firstRowLastColumn="0" w:lastRowFirstColumn="0" w:lastRowLastColumn="0"/>
              <w:rPr>
                <w:rFonts w:eastAsia="方正兰亭黑简体"/>
              </w:rPr>
            </w:pPr>
            <w:r w:rsidRPr="005F6052">
              <w:rPr>
                <w:rFonts w:eastAsia="方正兰亭黑简体" w:hint="eastAsia"/>
              </w:rPr>
              <w:t>Local Interface</w:t>
            </w:r>
          </w:p>
        </w:tc>
        <w:tc>
          <w:tcPr>
            <w:tcW w:w="2126" w:type="dxa"/>
          </w:tcPr>
          <w:p w14:paraId="50CC0710" w14:textId="7CF651EE" w:rsidR="005F6052" w:rsidRPr="00810FD2" w:rsidRDefault="005F6052" w:rsidP="006F0048">
            <w:pPr>
              <w:pStyle w:val="5ALTF5"/>
              <w:cnfStyle w:val="100000000000" w:firstRow="1" w:lastRow="0" w:firstColumn="0" w:lastColumn="0" w:oddVBand="0" w:evenVBand="0" w:oddHBand="0" w:evenHBand="0" w:firstRowFirstColumn="0" w:firstRowLastColumn="0" w:lastRowFirstColumn="0" w:lastRowLastColumn="0"/>
              <w:rPr>
                <w:rFonts w:eastAsia="方正兰亭黑简体"/>
              </w:rPr>
            </w:pPr>
            <w:r w:rsidRPr="005F6052">
              <w:rPr>
                <w:rFonts w:eastAsia="方正兰亭黑简体" w:hint="eastAsia"/>
              </w:rPr>
              <w:t>Peer device</w:t>
            </w:r>
          </w:p>
        </w:tc>
        <w:tc>
          <w:tcPr>
            <w:tcW w:w="3669" w:type="dxa"/>
          </w:tcPr>
          <w:p w14:paraId="0DD75102" w14:textId="7C48B691" w:rsidR="005F6052" w:rsidRPr="00810FD2" w:rsidRDefault="005F6052" w:rsidP="006F0048">
            <w:pPr>
              <w:pStyle w:val="5ALTF5"/>
              <w:cnfStyle w:val="100000000000" w:firstRow="1" w:lastRow="0" w:firstColumn="0" w:lastColumn="0" w:oddVBand="0" w:evenVBand="0" w:oddHBand="0" w:evenHBand="0" w:firstRowFirstColumn="0" w:firstRowLastColumn="0" w:lastRowFirstColumn="0" w:lastRowLastColumn="0"/>
              <w:rPr>
                <w:rFonts w:eastAsia="方正兰亭黑简体"/>
              </w:rPr>
            </w:pPr>
            <w:r w:rsidRPr="005F6052">
              <w:rPr>
                <w:rFonts w:eastAsia="方正兰亭黑简体" w:hint="eastAsia"/>
              </w:rPr>
              <w:t>Peer Interface</w:t>
            </w:r>
          </w:p>
        </w:tc>
      </w:tr>
      <w:tr w:rsidR="006F0048" w:rsidRPr="00810FD2" w14:paraId="150D6A61" w14:textId="77777777" w:rsidTr="006F0048">
        <w:tc>
          <w:tcPr>
            <w:cnfStyle w:val="001000000000" w:firstRow="0" w:lastRow="0" w:firstColumn="1" w:lastColumn="0" w:oddVBand="0" w:evenVBand="0" w:oddHBand="0" w:evenHBand="0" w:firstRowFirstColumn="0" w:firstRowLastColumn="0" w:lastRowFirstColumn="0" w:lastRowLastColumn="0"/>
            <w:tcW w:w="1970" w:type="dxa"/>
            <w:vMerge w:val="restart"/>
          </w:tcPr>
          <w:p w14:paraId="20F11255" w14:textId="5DC3B566" w:rsidR="006F0048" w:rsidRPr="00810FD2" w:rsidRDefault="006F0048" w:rsidP="005F6052">
            <w:pPr>
              <w:pStyle w:val="5ALTF5"/>
              <w:rPr>
                <w:rFonts w:eastAsia="方正兰亭黑简体"/>
              </w:rPr>
            </w:pPr>
            <w:r>
              <w:t>HQ-R1</w:t>
            </w:r>
          </w:p>
        </w:tc>
        <w:tc>
          <w:tcPr>
            <w:tcW w:w="1843" w:type="dxa"/>
          </w:tcPr>
          <w:p w14:paraId="5B5905F8" w14:textId="3812E95D" w:rsidR="006F0048" w:rsidRPr="00810FD2" w:rsidRDefault="006F0048" w:rsidP="005F6052">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t>G0/0/0</w:t>
            </w:r>
          </w:p>
        </w:tc>
        <w:tc>
          <w:tcPr>
            <w:tcW w:w="2126" w:type="dxa"/>
          </w:tcPr>
          <w:p w14:paraId="7F9C80DC" w14:textId="488F706C" w:rsidR="006F0048" w:rsidRPr="00E60359" w:rsidRDefault="006F0048" w:rsidP="005F6052">
            <w:pPr>
              <w:pStyle w:val="5ALTF5"/>
              <w:cnfStyle w:val="000000000000" w:firstRow="0" w:lastRow="0" w:firstColumn="0" w:lastColumn="0" w:oddVBand="0" w:evenVBand="0" w:oddHBand="0" w:evenHBand="0" w:firstRowFirstColumn="0" w:firstRowLastColumn="0" w:lastRowFirstColumn="0" w:lastRowLastColumn="0"/>
            </w:pPr>
            <w:r>
              <w:t>ISP/Service SW</w:t>
            </w:r>
          </w:p>
        </w:tc>
        <w:tc>
          <w:tcPr>
            <w:tcW w:w="3669" w:type="dxa"/>
          </w:tcPr>
          <w:p w14:paraId="0146D2B0" w14:textId="41D8BEB1" w:rsidR="006F0048" w:rsidRPr="00810FD2" w:rsidRDefault="006F0048" w:rsidP="005F6052">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t>G0/0/21</w:t>
            </w:r>
          </w:p>
        </w:tc>
      </w:tr>
      <w:tr w:rsidR="006F0048" w:rsidRPr="00810FD2" w14:paraId="1CFBD15B" w14:textId="77777777" w:rsidTr="006F0048">
        <w:tc>
          <w:tcPr>
            <w:cnfStyle w:val="001000000000" w:firstRow="0" w:lastRow="0" w:firstColumn="1" w:lastColumn="0" w:oddVBand="0" w:evenVBand="0" w:oddHBand="0" w:evenHBand="0" w:firstRowFirstColumn="0" w:firstRowLastColumn="0" w:lastRowFirstColumn="0" w:lastRowLastColumn="0"/>
            <w:tcW w:w="1970" w:type="dxa"/>
            <w:vMerge/>
          </w:tcPr>
          <w:p w14:paraId="3EB6C6CF" w14:textId="4B9DCBA3" w:rsidR="006F0048" w:rsidRPr="00810FD2" w:rsidRDefault="006F0048" w:rsidP="005F6052">
            <w:pPr>
              <w:pStyle w:val="5ALTF5"/>
              <w:rPr>
                <w:rFonts w:eastAsia="方正兰亭黑简体"/>
              </w:rPr>
            </w:pPr>
          </w:p>
        </w:tc>
        <w:tc>
          <w:tcPr>
            <w:tcW w:w="1843" w:type="dxa"/>
          </w:tcPr>
          <w:p w14:paraId="04F5C1B1" w14:textId="331875E0" w:rsidR="006F0048" w:rsidRPr="00810FD2" w:rsidRDefault="006F0048" w:rsidP="005F6052">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t>G0/0/8</w:t>
            </w:r>
          </w:p>
        </w:tc>
        <w:tc>
          <w:tcPr>
            <w:tcW w:w="2126" w:type="dxa"/>
          </w:tcPr>
          <w:p w14:paraId="08F560F6" w14:textId="4C6EE997" w:rsidR="006F0048" w:rsidRPr="00E60359" w:rsidRDefault="006F0048" w:rsidP="005F6052">
            <w:pPr>
              <w:pStyle w:val="5ALTF5"/>
              <w:cnfStyle w:val="000000000000" w:firstRow="0" w:lastRow="0" w:firstColumn="0" w:lastColumn="0" w:oddVBand="0" w:evenVBand="0" w:oddHBand="0" w:evenHBand="0" w:firstRowFirstColumn="0" w:firstRowLastColumn="0" w:lastRowFirstColumn="0" w:lastRowLastColumn="0"/>
            </w:pPr>
            <w:r>
              <w:t>HQ-R2</w:t>
            </w:r>
          </w:p>
        </w:tc>
        <w:tc>
          <w:tcPr>
            <w:tcW w:w="3669" w:type="dxa"/>
          </w:tcPr>
          <w:p w14:paraId="63144DDC" w14:textId="5604302D" w:rsidR="006F0048" w:rsidRPr="00810FD2" w:rsidRDefault="006F0048" w:rsidP="005F6052">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t>G0/0/8</w:t>
            </w:r>
          </w:p>
        </w:tc>
      </w:tr>
      <w:tr w:rsidR="006F0048" w:rsidRPr="00810FD2" w14:paraId="61A3555E" w14:textId="77777777" w:rsidTr="006F0048">
        <w:tc>
          <w:tcPr>
            <w:cnfStyle w:val="001000000000" w:firstRow="0" w:lastRow="0" w:firstColumn="1" w:lastColumn="0" w:oddVBand="0" w:evenVBand="0" w:oddHBand="0" w:evenHBand="0" w:firstRowFirstColumn="0" w:firstRowLastColumn="0" w:lastRowFirstColumn="0" w:lastRowLastColumn="0"/>
            <w:tcW w:w="1970" w:type="dxa"/>
            <w:vMerge/>
          </w:tcPr>
          <w:p w14:paraId="039B6123" w14:textId="2C650B8C" w:rsidR="006F0048" w:rsidRPr="00810FD2" w:rsidRDefault="006F0048" w:rsidP="005F6052">
            <w:pPr>
              <w:pStyle w:val="5ALTF5"/>
              <w:rPr>
                <w:rFonts w:eastAsia="方正兰亭黑简体"/>
              </w:rPr>
            </w:pPr>
          </w:p>
        </w:tc>
        <w:tc>
          <w:tcPr>
            <w:tcW w:w="1843" w:type="dxa"/>
          </w:tcPr>
          <w:p w14:paraId="7AEA1D5B" w14:textId="79B924E2" w:rsidR="006F0048" w:rsidRPr="00810FD2" w:rsidRDefault="006F0048" w:rsidP="005F6052">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t>G0/0/9</w:t>
            </w:r>
          </w:p>
        </w:tc>
        <w:tc>
          <w:tcPr>
            <w:tcW w:w="2126" w:type="dxa"/>
          </w:tcPr>
          <w:p w14:paraId="279585F6" w14:textId="4EC8D994" w:rsidR="006F0048" w:rsidRPr="00E60359" w:rsidRDefault="006F0048" w:rsidP="005F6052">
            <w:pPr>
              <w:pStyle w:val="5ALTF5"/>
              <w:cnfStyle w:val="000000000000" w:firstRow="0" w:lastRow="0" w:firstColumn="0" w:lastColumn="0" w:oddVBand="0" w:evenVBand="0" w:oddHBand="0" w:evenHBand="0" w:firstRowFirstColumn="0" w:firstRowLastColumn="0" w:lastRowFirstColumn="0" w:lastRowLastColumn="0"/>
            </w:pPr>
            <w:r>
              <w:t>ISP/Service SW</w:t>
            </w:r>
          </w:p>
        </w:tc>
        <w:tc>
          <w:tcPr>
            <w:tcW w:w="3669" w:type="dxa"/>
          </w:tcPr>
          <w:p w14:paraId="02751B42" w14:textId="0A4FD6C4" w:rsidR="006F0048" w:rsidRPr="00810FD2" w:rsidRDefault="006F0048" w:rsidP="005F6052">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t>G0/0/11</w:t>
            </w:r>
          </w:p>
        </w:tc>
      </w:tr>
      <w:tr w:rsidR="006F0048" w:rsidRPr="00810FD2" w14:paraId="02E5AD1A" w14:textId="77777777" w:rsidTr="006F0048">
        <w:tc>
          <w:tcPr>
            <w:cnfStyle w:val="001000000000" w:firstRow="0" w:lastRow="0" w:firstColumn="1" w:lastColumn="0" w:oddVBand="0" w:evenVBand="0" w:oddHBand="0" w:evenHBand="0" w:firstRowFirstColumn="0" w:firstRowLastColumn="0" w:lastRowFirstColumn="0" w:lastRowLastColumn="0"/>
            <w:tcW w:w="1970" w:type="dxa"/>
            <w:vMerge w:val="restart"/>
          </w:tcPr>
          <w:p w14:paraId="7D1B0DF6" w14:textId="33EEC212" w:rsidR="006F0048" w:rsidRPr="00810FD2" w:rsidRDefault="006F0048" w:rsidP="005F6052">
            <w:pPr>
              <w:pStyle w:val="5ALTF5"/>
              <w:rPr>
                <w:rFonts w:eastAsia="方正兰亭黑简体"/>
              </w:rPr>
            </w:pPr>
            <w:r>
              <w:t>HQ-R2</w:t>
            </w:r>
          </w:p>
        </w:tc>
        <w:tc>
          <w:tcPr>
            <w:tcW w:w="1843" w:type="dxa"/>
          </w:tcPr>
          <w:p w14:paraId="11F3A2A3" w14:textId="6997EE19" w:rsidR="006F0048" w:rsidRPr="00810FD2" w:rsidRDefault="006F0048" w:rsidP="005F6052">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t>G0/0/0</w:t>
            </w:r>
          </w:p>
        </w:tc>
        <w:tc>
          <w:tcPr>
            <w:tcW w:w="2126" w:type="dxa"/>
          </w:tcPr>
          <w:p w14:paraId="4AB2FBE4" w14:textId="049632D1" w:rsidR="006F0048" w:rsidRPr="00E60359" w:rsidRDefault="006F0048" w:rsidP="005F6052">
            <w:pPr>
              <w:pStyle w:val="5ALTF5"/>
              <w:cnfStyle w:val="000000000000" w:firstRow="0" w:lastRow="0" w:firstColumn="0" w:lastColumn="0" w:oddVBand="0" w:evenVBand="0" w:oddHBand="0" w:evenHBand="0" w:firstRowFirstColumn="0" w:firstRowLastColumn="0" w:lastRowFirstColumn="0" w:lastRowLastColumn="0"/>
            </w:pPr>
            <w:r>
              <w:t>ISP/Service SW</w:t>
            </w:r>
          </w:p>
        </w:tc>
        <w:tc>
          <w:tcPr>
            <w:tcW w:w="3669" w:type="dxa"/>
          </w:tcPr>
          <w:p w14:paraId="4F7627E7" w14:textId="11282776" w:rsidR="006F0048" w:rsidRPr="00810FD2" w:rsidRDefault="006F0048" w:rsidP="005F6052">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t>G0/0/22</w:t>
            </w:r>
          </w:p>
        </w:tc>
      </w:tr>
      <w:tr w:rsidR="006F0048" w:rsidRPr="00810FD2" w14:paraId="2119864D" w14:textId="77777777" w:rsidTr="006F0048">
        <w:tc>
          <w:tcPr>
            <w:cnfStyle w:val="001000000000" w:firstRow="0" w:lastRow="0" w:firstColumn="1" w:lastColumn="0" w:oddVBand="0" w:evenVBand="0" w:oddHBand="0" w:evenHBand="0" w:firstRowFirstColumn="0" w:firstRowLastColumn="0" w:lastRowFirstColumn="0" w:lastRowLastColumn="0"/>
            <w:tcW w:w="1970" w:type="dxa"/>
            <w:vMerge/>
          </w:tcPr>
          <w:p w14:paraId="56E72821" w14:textId="77777777" w:rsidR="006F0048" w:rsidRPr="00810FD2" w:rsidRDefault="006F0048" w:rsidP="005F6052">
            <w:pPr>
              <w:pStyle w:val="5ALTF5"/>
              <w:rPr>
                <w:rFonts w:eastAsia="方正兰亭黑简体"/>
              </w:rPr>
            </w:pPr>
          </w:p>
        </w:tc>
        <w:tc>
          <w:tcPr>
            <w:tcW w:w="1843" w:type="dxa"/>
          </w:tcPr>
          <w:p w14:paraId="7CFB50C0" w14:textId="4C7EA1CC" w:rsidR="006F0048" w:rsidRPr="00810FD2" w:rsidRDefault="006F0048" w:rsidP="005F6052">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t>G0/0/8</w:t>
            </w:r>
          </w:p>
        </w:tc>
        <w:tc>
          <w:tcPr>
            <w:tcW w:w="2126" w:type="dxa"/>
          </w:tcPr>
          <w:p w14:paraId="5055E2FD" w14:textId="3111F756" w:rsidR="006F0048" w:rsidRPr="00E60359" w:rsidRDefault="006F0048" w:rsidP="005F6052">
            <w:pPr>
              <w:pStyle w:val="5ALTF5"/>
              <w:cnfStyle w:val="000000000000" w:firstRow="0" w:lastRow="0" w:firstColumn="0" w:lastColumn="0" w:oddVBand="0" w:evenVBand="0" w:oddHBand="0" w:evenHBand="0" w:firstRowFirstColumn="0" w:firstRowLastColumn="0" w:lastRowFirstColumn="0" w:lastRowLastColumn="0"/>
            </w:pPr>
            <w:r>
              <w:t>HQ-R1</w:t>
            </w:r>
          </w:p>
        </w:tc>
        <w:tc>
          <w:tcPr>
            <w:tcW w:w="3669" w:type="dxa"/>
          </w:tcPr>
          <w:p w14:paraId="09F1ECE3" w14:textId="194A6B1F" w:rsidR="006F0048" w:rsidRPr="00810FD2" w:rsidRDefault="006F0048" w:rsidP="005F6052">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t>G0/0/8</w:t>
            </w:r>
          </w:p>
        </w:tc>
      </w:tr>
      <w:tr w:rsidR="006F0048" w:rsidRPr="00810FD2" w14:paraId="55023A23" w14:textId="77777777" w:rsidTr="006F0048">
        <w:tc>
          <w:tcPr>
            <w:cnfStyle w:val="001000000000" w:firstRow="0" w:lastRow="0" w:firstColumn="1" w:lastColumn="0" w:oddVBand="0" w:evenVBand="0" w:oddHBand="0" w:evenHBand="0" w:firstRowFirstColumn="0" w:firstRowLastColumn="0" w:lastRowFirstColumn="0" w:lastRowLastColumn="0"/>
            <w:tcW w:w="1970" w:type="dxa"/>
            <w:vMerge/>
          </w:tcPr>
          <w:p w14:paraId="584A22FA" w14:textId="77777777" w:rsidR="006F0048" w:rsidRPr="00810FD2" w:rsidRDefault="006F0048" w:rsidP="005F6052">
            <w:pPr>
              <w:pStyle w:val="5ALTF5"/>
              <w:rPr>
                <w:rFonts w:eastAsia="方正兰亭黑简体"/>
              </w:rPr>
            </w:pPr>
          </w:p>
        </w:tc>
        <w:tc>
          <w:tcPr>
            <w:tcW w:w="1843" w:type="dxa"/>
          </w:tcPr>
          <w:p w14:paraId="2F2CB108" w14:textId="56FC45AC" w:rsidR="006F0048" w:rsidRPr="00810FD2" w:rsidRDefault="006F0048" w:rsidP="005F6052">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t>G0/0/9</w:t>
            </w:r>
          </w:p>
        </w:tc>
        <w:tc>
          <w:tcPr>
            <w:tcW w:w="2126" w:type="dxa"/>
          </w:tcPr>
          <w:p w14:paraId="60903C12" w14:textId="2709C747" w:rsidR="006F0048" w:rsidRPr="00E60359" w:rsidRDefault="006F0048" w:rsidP="005F6052">
            <w:pPr>
              <w:pStyle w:val="5ALTF5"/>
              <w:cnfStyle w:val="000000000000" w:firstRow="0" w:lastRow="0" w:firstColumn="0" w:lastColumn="0" w:oddVBand="0" w:evenVBand="0" w:oddHBand="0" w:evenHBand="0" w:firstRowFirstColumn="0" w:firstRowLastColumn="0" w:lastRowFirstColumn="0" w:lastRowLastColumn="0"/>
            </w:pPr>
            <w:r>
              <w:t>ISP/Service SW</w:t>
            </w:r>
          </w:p>
        </w:tc>
        <w:tc>
          <w:tcPr>
            <w:tcW w:w="3669" w:type="dxa"/>
          </w:tcPr>
          <w:p w14:paraId="185D7946" w14:textId="3D2EC8EF" w:rsidR="006F0048" w:rsidRPr="00810FD2" w:rsidRDefault="006F0048" w:rsidP="005F6052">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t>G0/0/12</w:t>
            </w:r>
          </w:p>
        </w:tc>
      </w:tr>
      <w:tr w:rsidR="006F0048" w:rsidRPr="00810FD2" w14:paraId="7F763F50" w14:textId="77777777" w:rsidTr="006F0048">
        <w:tc>
          <w:tcPr>
            <w:cnfStyle w:val="001000000000" w:firstRow="0" w:lastRow="0" w:firstColumn="1" w:lastColumn="0" w:oddVBand="0" w:evenVBand="0" w:oddHBand="0" w:evenHBand="0" w:firstRowFirstColumn="0" w:firstRowLastColumn="0" w:lastRowFirstColumn="0" w:lastRowLastColumn="0"/>
            <w:tcW w:w="1970" w:type="dxa"/>
            <w:vMerge w:val="restart"/>
          </w:tcPr>
          <w:p w14:paraId="2BB9FD87" w14:textId="46DF4002" w:rsidR="006F0048" w:rsidRPr="00810FD2" w:rsidRDefault="006F0048" w:rsidP="005F6052">
            <w:pPr>
              <w:pStyle w:val="5ALTF5"/>
              <w:rPr>
                <w:rFonts w:eastAsia="方正兰亭黑简体"/>
              </w:rPr>
            </w:pPr>
            <w:r>
              <w:t>Branch-A-R1</w:t>
            </w:r>
          </w:p>
        </w:tc>
        <w:tc>
          <w:tcPr>
            <w:tcW w:w="1843" w:type="dxa"/>
          </w:tcPr>
          <w:p w14:paraId="193FE59C" w14:textId="7DA755A1" w:rsidR="006F0048" w:rsidRPr="00810FD2" w:rsidRDefault="006F0048" w:rsidP="005F6052">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t>G0/0/0</w:t>
            </w:r>
          </w:p>
        </w:tc>
        <w:tc>
          <w:tcPr>
            <w:tcW w:w="2126" w:type="dxa"/>
          </w:tcPr>
          <w:p w14:paraId="435842AD" w14:textId="178CF794" w:rsidR="006F0048" w:rsidRPr="00E60359" w:rsidRDefault="006F0048" w:rsidP="005F6052">
            <w:pPr>
              <w:pStyle w:val="5ALTF5"/>
              <w:cnfStyle w:val="000000000000" w:firstRow="0" w:lastRow="0" w:firstColumn="0" w:lastColumn="0" w:oddVBand="0" w:evenVBand="0" w:oddHBand="0" w:evenHBand="0" w:firstRowFirstColumn="0" w:firstRowLastColumn="0" w:lastRowFirstColumn="0" w:lastRowLastColumn="0"/>
            </w:pPr>
            <w:r>
              <w:t>ISP/Service SW</w:t>
            </w:r>
          </w:p>
        </w:tc>
        <w:tc>
          <w:tcPr>
            <w:tcW w:w="3669" w:type="dxa"/>
          </w:tcPr>
          <w:p w14:paraId="2C02B8BF" w14:textId="1602A66F" w:rsidR="006F0048" w:rsidRPr="00810FD2" w:rsidRDefault="006F0048" w:rsidP="005F6052">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t>G0/0/23</w:t>
            </w:r>
          </w:p>
        </w:tc>
      </w:tr>
      <w:tr w:rsidR="006F0048" w:rsidRPr="00810FD2" w14:paraId="4A0CF59A" w14:textId="77777777" w:rsidTr="006F0048">
        <w:tc>
          <w:tcPr>
            <w:cnfStyle w:val="001000000000" w:firstRow="0" w:lastRow="0" w:firstColumn="1" w:lastColumn="0" w:oddVBand="0" w:evenVBand="0" w:oddHBand="0" w:evenHBand="0" w:firstRowFirstColumn="0" w:firstRowLastColumn="0" w:lastRowFirstColumn="0" w:lastRowLastColumn="0"/>
            <w:tcW w:w="1970" w:type="dxa"/>
            <w:vMerge/>
          </w:tcPr>
          <w:p w14:paraId="0B120328" w14:textId="77777777" w:rsidR="006F0048" w:rsidRPr="00810FD2" w:rsidRDefault="006F0048" w:rsidP="005F6052">
            <w:pPr>
              <w:pStyle w:val="5ALTF5"/>
              <w:rPr>
                <w:rFonts w:eastAsia="方正兰亭黑简体"/>
              </w:rPr>
            </w:pPr>
          </w:p>
        </w:tc>
        <w:tc>
          <w:tcPr>
            <w:tcW w:w="1843" w:type="dxa"/>
          </w:tcPr>
          <w:p w14:paraId="4D0FD991" w14:textId="7EB7B69A" w:rsidR="006F0048" w:rsidRPr="00810FD2" w:rsidRDefault="006F0048" w:rsidP="005F6052">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t>G0/0/8</w:t>
            </w:r>
          </w:p>
        </w:tc>
        <w:tc>
          <w:tcPr>
            <w:tcW w:w="2126" w:type="dxa"/>
          </w:tcPr>
          <w:p w14:paraId="741A66D1" w14:textId="68E540AE" w:rsidR="006F0048" w:rsidRPr="00E60359" w:rsidRDefault="006F0048" w:rsidP="005F6052">
            <w:pPr>
              <w:pStyle w:val="5ALTF5"/>
              <w:cnfStyle w:val="000000000000" w:firstRow="0" w:lastRow="0" w:firstColumn="0" w:lastColumn="0" w:oddVBand="0" w:evenVBand="0" w:oddHBand="0" w:evenHBand="0" w:firstRowFirstColumn="0" w:firstRowLastColumn="0" w:lastRowFirstColumn="0" w:lastRowLastColumn="0"/>
            </w:pPr>
            <w:r>
              <w:t>Branch-A-R2</w:t>
            </w:r>
          </w:p>
        </w:tc>
        <w:tc>
          <w:tcPr>
            <w:tcW w:w="3669" w:type="dxa"/>
          </w:tcPr>
          <w:p w14:paraId="33E74348" w14:textId="3DEF5476" w:rsidR="006F0048" w:rsidRPr="00810FD2" w:rsidRDefault="006F0048" w:rsidP="005F6052">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t>G0/0/8</w:t>
            </w:r>
          </w:p>
        </w:tc>
      </w:tr>
      <w:tr w:rsidR="006F0048" w:rsidRPr="00810FD2" w14:paraId="3FF768FC" w14:textId="77777777" w:rsidTr="006F0048">
        <w:tc>
          <w:tcPr>
            <w:cnfStyle w:val="001000000000" w:firstRow="0" w:lastRow="0" w:firstColumn="1" w:lastColumn="0" w:oddVBand="0" w:evenVBand="0" w:oddHBand="0" w:evenHBand="0" w:firstRowFirstColumn="0" w:firstRowLastColumn="0" w:lastRowFirstColumn="0" w:lastRowLastColumn="0"/>
            <w:tcW w:w="1970" w:type="dxa"/>
            <w:vMerge/>
          </w:tcPr>
          <w:p w14:paraId="5D892FB4" w14:textId="77777777" w:rsidR="006F0048" w:rsidRPr="00810FD2" w:rsidRDefault="006F0048" w:rsidP="005F6052">
            <w:pPr>
              <w:pStyle w:val="5ALTF5"/>
              <w:rPr>
                <w:rFonts w:eastAsia="方正兰亭黑简体"/>
              </w:rPr>
            </w:pPr>
          </w:p>
        </w:tc>
        <w:tc>
          <w:tcPr>
            <w:tcW w:w="1843" w:type="dxa"/>
          </w:tcPr>
          <w:p w14:paraId="72F8003A" w14:textId="2188195F" w:rsidR="006F0048" w:rsidRPr="00810FD2" w:rsidRDefault="006F0048" w:rsidP="005F6052">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t>G0/0/9</w:t>
            </w:r>
          </w:p>
        </w:tc>
        <w:tc>
          <w:tcPr>
            <w:tcW w:w="2126" w:type="dxa"/>
          </w:tcPr>
          <w:p w14:paraId="2F2DAA3B" w14:textId="7D421791" w:rsidR="006F0048" w:rsidRPr="00E60359" w:rsidRDefault="006F0048" w:rsidP="005F6052">
            <w:pPr>
              <w:pStyle w:val="5ALTF5"/>
              <w:cnfStyle w:val="000000000000" w:firstRow="0" w:lastRow="0" w:firstColumn="0" w:lastColumn="0" w:oddVBand="0" w:evenVBand="0" w:oddHBand="0" w:evenHBand="0" w:firstRowFirstColumn="0" w:firstRowLastColumn="0" w:lastRowFirstColumn="0" w:lastRowLastColumn="0"/>
            </w:pPr>
            <w:r>
              <w:t>ISP/Service SW</w:t>
            </w:r>
          </w:p>
        </w:tc>
        <w:tc>
          <w:tcPr>
            <w:tcW w:w="3669" w:type="dxa"/>
          </w:tcPr>
          <w:p w14:paraId="05E86856" w14:textId="6B8F0F82" w:rsidR="006F0048" w:rsidRPr="00810FD2" w:rsidRDefault="006F0048" w:rsidP="005F6052">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t>G0/0/13</w:t>
            </w:r>
          </w:p>
        </w:tc>
      </w:tr>
      <w:tr w:rsidR="006F0048" w:rsidRPr="00810FD2" w14:paraId="3E161F9D" w14:textId="77777777" w:rsidTr="006F0048">
        <w:tc>
          <w:tcPr>
            <w:cnfStyle w:val="001000000000" w:firstRow="0" w:lastRow="0" w:firstColumn="1" w:lastColumn="0" w:oddVBand="0" w:evenVBand="0" w:oddHBand="0" w:evenHBand="0" w:firstRowFirstColumn="0" w:firstRowLastColumn="0" w:lastRowFirstColumn="0" w:lastRowLastColumn="0"/>
            <w:tcW w:w="1970" w:type="dxa"/>
            <w:vMerge w:val="restart"/>
          </w:tcPr>
          <w:p w14:paraId="4F26B699" w14:textId="6A52D58D" w:rsidR="006F0048" w:rsidRPr="00810FD2" w:rsidRDefault="006F0048" w:rsidP="005F6052">
            <w:pPr>
              <w:pStyle w:val="5ALTF5"/>
              <w:rPr>
                <w:rFonts w:eastAsia="方正兰亭黑简体"/>
              </w:rPr>
            </w:pPr>
            <w:r>
              <w:t>Branch-A-R2</w:t>
            </w:r>
          </w:p>
        </w:tc>
        <w:tc>
          <w:tcPr>
            <w:tcW w:w="1843" w:type="dxa"/>
          </w:tcPr>
          <w:p w14:paraId="1B37E2CD" w14:textId="06D76EA6" w:rsidR="006F0048" w:rsidRPr="00810FD2" w:rsidRDefault="006F0048" w:rsidP="005F6052">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t>G0/0/0</w:t>
            </w:r>
          </w:p>
        </w:tc>
        <w:tc>
          <w:tcPr>
            <w:tcW w:w="2126" w:type="dxa"/>
          </w:tcPr>
          <w:p w14:paraId="4A04966F" w14:textId="11BC836A" w:rsidR="006F0048" w:rsidRPr="00E60359" w:rsidRDefault="006F0048" w:rsidP="005F6052">
            <w:pPr>
              <w:pStyle w:val="5ALTF5"/>
              <w:cnfStyle w:val="000000000000" w:firstRow="0" w:lastRow="0" w:firstColumn="0" w:lastColumn="0" w:oddVBand="0" w:evenVBand="0" w:oddHBand="0" w:evenHBand="0" w:firstRowFirstColumn="0" w:firstRowLastColumn="0" w:lastRowFirstColumn="0" w:lastRowLastColumn="0"/>
            </w:pPr>
            <w:r>
              <w:t>ISP/Service SW</w:t>
            </w:r>
          </w:p>
        </w:tc>
        <w:tc>
          <w:tcPr>
            <w:tcW w:w="3669" w:type="dxa"/>
          </w:tcPr>
          <w:p w14:paraId="2D0BF080" w14:textId="080A3A53" w:rsidR="006F0048" w:rsidRPr="00810FD2" w:rsidRDefault="006F0048" w:rsidP="005F6052">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t>G0/0/24</w:t>
            </w:r>
          </w:p>
        </w:tc>
      </w:tr>
      <w:tr w:rsidR="006F0048" w:rsidRPr="00810FD2" w14:paraId="7E27AA6C" w14:textId="77777777" w:rsidTr="006F0048">
        <w:tc>
          <w:tcPr>
            <w:cnfStyle w:val="001000000000" w:firstRow="0" w:lastRow="0" w:firstColumn="1" w:lastColumn="0" w:oddVBand="0" w:evenVBand="0" w:oddHBand="0" w:evenHBand="0" w:firstRowFirstColumn="0" w:firstRowLastColumn="0" w:lastRowFirstColumn="0" w:lastRowLastColumn="0"/>
            <w:tcW w:w="1970" w:type="dxa"/>
            <w:vMerge/>
          </w:tcPr>
          <w:p w14:paraId="25E42C51" w14:textId="77777777" w:rsidR="006F0048" w:rsidRPr="00810FD2" w:rsidRDefault="006F0048" w:rsidP="005F6052">
            <w:pPr>
              <w:pStyle w:val="5ALTF5"/>
              <w:rPr>
                <w:rFonts w:eastAsia="方正兰亭黑简体"/>
              </w:rPr>
            </w:pPr>
          </w:p>
        </w:tc>
        <w:tc>
          <w:tcPr>
            <w:tcW w:w="1843" w:type="dxa"/>
          </w:tcPr>
          <w:p w14:paraId="3D84D5F9" w14:textId="0B6C3A34" w:rsidR="006F0048" w:rsidRPr="00810FD2" w:rsidRDefault="006F0048" w:rsidP="005F6052">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t>G0/0/8</w:t>
            </w:r>
          </w:p>
        </w:tc>
        <w:tc>
          <w:tcPr>
            <w:tcW w:w="2126" w:type="dxa"/>
          </w:tcPr>
          <w:p w14:paraId="2C11944A" w14:textId="52018B45" w:rsidR="006F0048" w:rsidRPr="00E60359" w:rsidRDefault="006F0048" w:rsidP="005F6052">
            <w:pPr>
              <w:pStyle w:val="5ALTF5"/>
              <w:cnfStyle w:val="000000000000" w:firstRow="0" w:lastRow="0" w:firstColumn="0" w:lastColumn="0" w:oddVBand="0" w:evenVBand="0" w:oddHBand="0" w:evenHBand="0" w:firstRowFirstColumn="0" w:firstRowLastColumn="0" w:lastRowFirstColumn="0" w:lastRowLastColumn="0"/>
            </w:pPr>
            <w:r>
              <w:t>Branch-A-R1</w:t>
            </w:r>
          </w:p>
        </w:tc>
        <w:tc>
          <w:tcPr>
            <w:tcW w:w="3669" w:type="dxa"/>
          </w:tcPr>
          <w:p w14:paraId="3972A4C3" w14:textId="2048C09E" w:rsidR="006F0048" w:rsidRPr="00810FD2" w:rsidRDefault="006F0048" w:rsidP="005F6052">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t>G0/0/8</w:t>
            </w:r>
          </w:p>
        </w:tc>
      </w:tr>
      <w:tr w:rsidR="006F0048" w:rsidRPr="00810FD2" w14:paraId="54C75497" w14:textId="77777777" w:rsidTr="006F0048">
        <w:tc>
          <w:tcPr>
            <w:cnfStyle w:val="001000000000" w:firstRow="0" w:lastRow="0" w:firstColumn="1" w:lastColumn="0" w:oddVBand="0" w:evenVBand="0" w:oddHBand="0" w:evenHBand="0" w:firstRowFirstColumn="0" w:firstRowLastColumn="0" w:lastRowFirstColumn="0" w:lastRowLastColumn="0"/>
            <w:tcW w:w="1970" w:type="dxa"/>
            <w:vMerge/>
          </w:tcPr>
          <w:p w14:paraId="62BBDD3A" w14:textId="77777777" w:rsidR="006F0048" w:rsidRPr="00810FD2" w:rsidRDefault="006F0048" w:rsidP="005F6052">
            <w:pPr>
              <w:pStyle w:val="5ALTF5"/>
              <w:rPr>
                <w:rFonts w:eastAsia="方正兰亭黑简体"/>
              </w:rPr>
            </w:pPr>
          </w:p>
        </w:tc>
        <w:tc>
          <w:tcPr>
            <w:tcW w:w="1843" w:type="dxa"/>
          </w:tcPr>
          <w:p w14:paraId="5C22EA9C" w14:textId="22122C1E" w:rsidR="006F0048" w:rsidRPr="00810FD2" w:rsidRDefault="006F0048" w:rsidP="005F6052">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t>G0/0/9</w:t>
            </w:r>
          </w:p>
        </w:tc>
        <w:tc>
          <w:tcPr>
            <w:tcW w:w="2126" w:type="dxa"/>
          </w:tcPr>
          <w:p w14:paraId="428F5C21" w14:textId="2E332FA6" w:rsidR="006F0048" w:rsidRPr="00E60359" w:rsidRDefault="006F0048" w:rsidP="005F6052">
            <w:pPr>
              <w:pStyle w:val="5ALTF5"/>
              <w:cnfStyle w:val="000000000000" w:firstRow="0" w:lastRow="0" w:firstColumn="0" w:lastColumn="0" w:oddVBand="0" w:evenVBand="0" w:oddHBand="0" w:evenHBand="0" w:firstRowFirstColumn="0" w:firstRowLastColumn="0" w:lastRowFirstColumn="0" w:lastRowLastColumn="0"/>
            </w:pPr>
            <w:r>
              <w:t>ISP/Service SW</w:t>
            </w:r>
          </w:p>
        </w:tc>
        <w:tc>
          <w:tcPr>
            <w:tcW w:w="3669" w:type="dxa"/>
          </w:tcPr>
          <w:p w14:paraId="10CE48B0" w14:textId="7CB7C858" w:rsidR="006F0048" w:rsidRPr="00810FD2" w:rsidRDefault="006F0048" w:rsidP="005F6052">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t>G0/0/14</w:t>
            </w:r>
          </w:p>
        </w:tc>
      </w:tr>
      <w:tr w:rsidR="006F0048" w:rsidRPr="00810FD2" w14:paraId="214C6754" w14:textId="77777777" w:rsidTr="006F0048">
        <w:tc>
          <w:tcPr>
            <w:cnfStyle w:val="001000000000" w:firstRow="0" w:lastRow="0" w:firstColumn="1" w:lastColumn="0" w:oddVBand="0" w:evenVBand="0" w:oddHBand="0" w:evenHBand="0" w:firstRowFirstColumn="0" w:firstRowLastColumn="0" w:lastRowFirstColumn="0" w:lastRowLastColumn="0"/>
            <w:tcW w:w="1970" w:type="dxa"/>
            <w:vMerge w:val="restart"/>
          </w:tcPr>
          <w:p w14:paraId="69FA0897" w14:textId="318DDE64" w:rsidR="006F0048" w:rsidRPr="00810FD2" w:rsidRDefault="006F0048" w:rsidP="005F6052">
            <w:pPr>
              <w:pStyle w:val="5ALTF5"/>
              <w:rPr>
                <w:rFonts w:eastAsia="方正兰亭黑简体"/>
              </w:rPr>
            </w:pPr>
            <w:r>
              <w:lastRenderedPageBreak/>
              <w:t>Branch-B-R1</w:t>
            </w:r>
          </w:p>
        </w:tc>
        <w:tc>
          <w:tcPr>
            <w:tcW w:w="1843" w:type="dxa"/>
          </w:tcPr>
          <w:p w14:paraId="382879B3" w14:textId="2A997713" w:rsidR="006F0048" w:rsidRPr="00810FD2" w:rsidRDefault="006F0048" w:rsidP="005F6052">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t>G0/0/0</w:t>
            </w:r>
          </w:p>
        </w:tc>
        <w:tc>
          <w:tcPr>
            <w:tcW w:w="2126" w:type="dxa"/>
          </w:tcPr>
          <w:p w14:paraId="03D190A3" w14:textId="5C79D816" w:rsidR="006F0048" w:rsidRPr="00E60359" w:rsidRDefault="006F0048" w:rsidP="005F6052">
            <w:pPr>
              <w:pStyle w:val="5ALTF5"/>
              <w:cnfStyle w:val="000000000000" w:firstRow="0" w:lastRow="0" w:firstColumn="0" w:lastColumn="0" w:oddVBand="0" w:evenVBand="0" w:oddHBand="0" w:evenHBand="0" w:firstRowFirstColumn="0" w:firstRowLastColumn="0" w:lastRowFirstColumn="0" w:lastRowLastColumn="0"/>
            </w:pPr>
            <w:r>
              <w:t>ISP/Service SW</w:t>
            </w:r>
          </w:p>
        </w:tc>
        <w:tc>
          <w:tcPr>
            <w:tcW w:w="3669" w:type="dxa"/>
          </w:tcPr>
          <w:p w14:paraId="19A67111" w14:textId="4963A912" w:rsidR="006F0048" w:rsidRPr="00810FD2" w:rsidRDefault="006F0048" w:rsidP="005F6052">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t>G0/0/25</w:t>
            </w:r>
          </w:p>
        </w:tc>
      </w:tr>
      <w:tr w:rsidR="006F0048" w:rsidRPr="00810FD2" w14:paraId="571384A2" w14:textId="77777777" w:rsidTr="006F0048">
        <w:tc>
          <w:tcPr>
            <w:cnfStyle w:val="001000000000" w:firstRow="0" w:lastRow="0" w:firstColumn="1" w:lastColumn="0" w:oddVBand="0" w:evenVBand="0" w:oddHBand="0" w:evenHBand="0" w:firstRowFirstColumn="0" w:firstRowLastColumn="0" w:lastRowFirstColumn="0" w:lastRowLastColumn="0"/>
            <w:tcW w:w="1970" w:type="dxa"/>
            <w:vMerge/>
          </w:tcPr>
          <w:p w14:paraId="16BA7367" w14:textId="77777777" w:rsidR="006F0048" w:rsidRPr="00810FD2" w:rsidRDefault="006F0048" w:rsidP="005F6052">
            <w:pPr>
              <w:pStyle w:val="5ALTF5"/>
              <w:rPr>
                <w:rFonts w:eastAsia="方正兰亭黑简体"/>
              </w:rPr>
            </w:pPr>
          </w:p>
        </w:tc>
        <w:tc>
          <w:tcPr>
            <w:tcW w:w="1843" w:type="dxa"/>
          </w:tcPr>
          <w:p w14:paraId="09EA0745" w14:textId="0F59F2A8" w:rsidR="006F0048" w:rsidRPr="00810FD2" w:rsidRDefault="006F0048" w:rsidP="005F6052">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t>G0/0/8</w:t>
            </w:r>
          </w:p>
        </w:tc>
        <w:tc>
          <w:tcPr>
            <w:tcW w:w="2126" w:type="dxa"/>
          </w:tcPr>
          <w:p w14:paraId="7225952A" w14:textId="08BEC5B7" w:rsidR="006F0048" w:rsidRPr="00E60359" w:rsidRDefault="006F0048" w:rsidP="005F6052">
            <w:pPr>
              <w:pStyle w:val="5ALTF5"/>
              <w:cnfStyle w:val="000000000000" w:firstRow="0" w:lastRow="0" w:firstColumn="0" w:lastColumn="0" w:oddVBand="0" w:evenVBand="0" w:oddHBand="0" w:evenHBand="0" w:firstRowFirstColumn="0" w:firstRowLastColumn="0" w:lastRowFirstColumn="0" w:lastRowLastColumn="0"/>
            </w:pPr>
            <w:r>
              <w:t>ISP/Service SW</w:t>
            </w:r>
          </w:p>
        </w:tc>
        <w:tc>
          <w:tcPr>
            <w:tcW w:w="3669" w:type="dxa"/>
          </w:tcPr>
          <w:p w14:paraId="26D867D1" w14:textId="19B3B72E" w:rsidR="006F0048" w:rsidRPr="00810FD2" w:rsidRDefault="006F0048" w:rsidP="005F6052">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t>G0/0/16</w:t>
            </w:r>
          </w:p>
        </w:tc>
      </w:tr>
      <w:tr w:rsidR="006F0048" w:rsidRPr="00810FD2" w14:paraId="1FD80755" w14:textId="77777777" w:rsidTr="006F0048">
        <w:tc>
          <w:tcPr>
            <w:cnfStyle w:val="001000000000" w:firstRow="0" w:lastRow="0" w:firstColumn="1" w:lastColumn="0" w:oddVBand="0" w:evenVBand="0" w:oddHBand="0" w:evenHBand="0" w:firstRowFirstColumn="0" w:firstRowLastColumn="0" w:lastRowFirstColumn="0" w:lastRowLastColumn="0"/>
            <w:tcW w:w="1970" w:type="dxa"/>
            <w:vMerge/>
          </w:tcPr>
          <w:p w14:paraId="29C3391A" w14:textId="77777777" w:rsidR="006F0048" w:rsidRPr="00810FD2" w:rsidRDefault="006F0048" w:rsidP="005F6052">
            <w:pPr>
              <w:pStyle w:val="5ALTF5"/>
              <w:rPr>
                <w:rFonts w:eastAsia="方正兰亭黑简体"/>
              </w:rPr>
            </w:pPr>
          </w:p>
        </w:tc>
        <w:tc>
          <w:tcPr>
            <w:tcW w:w="1843" w:type="dxa"/>
          </w:tcPr>
          <w:p w14:paraId="41725C02" w14:textId="1E870DF2" w:rsidR="006F0048" w:rsidRPr="00810FD2" w:rsidRDefault="006F0048" w:rsidP="005F6052">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t>G0/0/9</w:t>
            </w:r>
          </w:p>
        </w:tc>
        <w:tc>
          <w:tcPr>
            <w:tcW w:w="2126" w:type="dxa"/>
          </w:tcPr>
          <w:p w14:paraId="5B409017" w14:textId="3E2EB32A" w:rsidR="006F0048" w:rsidRPr="00E60359" w:rsidRDefault="006F0048" w:rsidP="005F6052">
            <w:pPr>
              <w:pStyle w:val="5ALTF5"/>
              <w:cnfStyle w:val="000000000000" w:firstRow="0" w:lastRow="0" w:firstColumn="0" w:lastColumn="0" w:oddVBand="0" w:evenVBand="0" w:oddHBand="0" w:evenHBand="0" w:firstRowFirstColumn="0" w:firstRowLastColumn="0" w:lastRowFirstColumn="0" w:lastRowLastColumn="0"/>
            </w:pPr>
            <w:r>
              <w:t>ISP/Service SW</w:t>
            </w:r>
          </w:p>
        </w:tc>
        <w:tc>
          <w:tcPr>
            <w:tcW w:w="3669" w:type="dxa"/>
          </w:tcPr>
          <w:p w14:paraId="56E4BA9D" w14:textId="209C1938" w:rsidR="006F0048" w:rsidRPr="00810FD2" w:rsidRDefault="006F0048" w:rsidP="005F6052">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t>G0/0/15</w:t>
            </w:r>
          </w:p>
        </w:tc>
      </w:tr>
      <w:tr w:rsidR="006F0048" w:rsidRPr="00810FD2" w14:paraId="70303CD1" w14:textId="77777777" w:rsidTr="006F0048">
        <w:tc>
          <w:tcPr>
            <w:cnfStyle w:val="001000000000" w:firstRow="0" w:lastRow="0" w:firstColumn="1" w:lastColumn="0" w:oddVBand="0" w:evenVBand="0" w:oddHBand="0" w:evenHBand="0" w:firstRowFirstColumn="0" w:firstRowLastColumn="0" w:lastRowFirstColumn="0" w:lastRowLastColumn="0"/>
            <w:tcW w:w="1970" w:type="dxa"/>
            <w:vMerge w:val="restart"/>
          </w:tcPr>
          <w:p w14:paraId="17F487B6" w14:textId="1F802D59" w:rsidR="006F0048" w:rsidRPr="00810FD2" w:rsidRDefault="006F0048" w:rsidP="005F6052">
            <w:pPr>
              <w:pStyle w:val="5ALTF5"/>
              <w:rPr>
                <w:rFonts w:eastAsia="方正兰亭黑简体"/>
              </w:rPr>
            </w:pPr>
            <w:r>
              <w:t>Branch-C-R1</w:t>
            </w:r>
          </w:p>
        </w:tc>
        <w:tc>
          <w:tcPr>
            <w:tcW w:w="1843" w:type="dxa"/>
          </w:tcPr>
          <w:p w14:paraId="1B07142E" w14:textId="1358650F" w:rsidR="006F0048" w:rsidRPr="00810FD2" w:rsidRDefault="006F0048" w:rsidP="005F6052">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t>G0/0/0</w:t>
            </w:r>
          </w:p>
        </w:tc>
        <w:tc>
          <w:tcPr>
            <w:tcW w:w="2126" w:type="dxa"/>
          </w:tcPr>
          <w:p w14:paraId="799DF1FD" w14:textId="4129ACFE" w:rsidR="006F0048" w:rsidRPr="00E60359" w:rsidRDefault="006F0048" w:rsidP="005F6052">
            <w:pPr>
              <w:pStyle w:val="5ALTF5"/>
              <w:cnfStyle w:val="000000000000" w:firstRow="0" w:lastRow="0" w:firstColumn="0" w:lastColumn="0" w:oddVBand="0" w:evenVBand="0" w:oddHBand="0" w:evenHBand="0" w:firstRowFirstColumn="0" w:firstRowLastColumn="0" w:lastRowFirstColumn="0" w:lastRowLastColumn="0"/>
            </w:pPr>
            <w:r>
              <w:t>ISP/Service SW</w:t>
            </w:r>
          </w:p>
        </w:tc>
        <w:tc>
          <w:tcPr>
            <w:tcW w:w="3669" w:type="dxa"/>
          </w:tcPr>
          <w:p w14:paraId="3B59697A" w14:textId="76DE5D1E" w:rsidR="006F0048" w:rsidRPr="00810FD2" w:rsidRDefault="006F0048" w:rsidP="005F6052">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t>G0/0/26</w:t>
            </w:r>
          </w:p>
        </w:tc>
      </w:tr>
      <w:tr w:rsidR="006F0048" w:rsidRPr="00810FD2" w14:paraId="57569327" w14:textId="77777777" w:rsidTr="006F0048">
        <w:tc>
          <w:tcPr>
            <w:cnfStyle w:val="001000000000" w:firstRow="0" w:lastRow="0" w:firstColumn="1" w:lastColumn="0" w:oddVBand="0" w:evenVBand="0" w:oddHBand="0" w:evenHBand="0" w:firstRowFirstColumn="0" w:firstRowLastColumn="0" w:lastRowFirstColumn="0" w:lastRowLastColumn="0"/>
            <w:tcW w:w="1970" w:type="dxa"/>
            <w:vMerge/>
          </w:tcPr>
          <w:p w14:paraId="6E0DF7DD" w14:textId="77777777" w:rsidR="006F0048" w:rsidRPr="00810FD2" w:rsidRDefault="006F0048" w:rsidP="005F6052">
            <w:pPr>
              <w:pStyle w:val="5ALTF5"/>
              <w:rPr>
                <w:rFonts w:eastAsia="方正兰亭黑简体"/>
              </w:rPr>
            </w:pPr>
          </w:p>
        </w:tc>
        <w:tc>
          <w:tcPr>
            <w:tcW w:w="1843" w:type="dxa"/>
          </w:tcPr>
          <w:p w14:paraId="28EAD239" w14:textId="4BA747BA" w:rsidR="006F0048" w:rsidRPr="00810FD2" w:rsidRDefault="006F0048" w:rsidP="005F6052">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t>G0/0/8</w:t>
            </w:r>
          </w:p>
        </w:tc>
        <w:tc>
          <w:tcPr>
            <w:tcW w:w="2126" w:type="dxa"/>
          </w:tcPr>
          <w:p w14:paraId="538F8EC7" w14:textId="6B777FE9" w:rsidR="006F0048" w:rsidRPr="00E60359" w:rsidRDefault="006F0048" w:rsidP="005F6052">
            <w:pPr>
              <w:pStyle w:val="5ALTF5"/>
              <w:cnfStyle w:val="000000000000" w:firstRow="0" w:lastRow="0" w:firstColumn="0" w:lastColumn="0" w:oddVBand="0" w:evenVBand="0" w:oddHBand="0" w:evenHBand="0" w:firstRowFirstColumn="0" w:firstRowLastColumn="0" w:lastRowFirstColumn="0" w:lastRowLastColumn="0"/>
            </w:pPr>
            <w:r>
              <w:t>ISP/Service SW</w:t>
            </w:r>
          </w:p>
        </w:tc>
        <w:tc>
          <w:tcPr>
            <w:tcW w:w="3669" w:type="dxa"/>
          </w:tcPr>
          <w:p w14:paraId="4565395E" w14:textId="62730993" w:rsidR="006F0048" w:rsidRPr="00810FD2" w:rsidRDefault="006F0048" w:rsidP="005F6052">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t>G0/0/18</w:t>
            </w:r>
          </w:p>
        </w:tc>
      </w:tr>
      <w:tr w:rsidR="006F0048" w:rsidRPr="00810FD2" w14:paraId="06F34CE7" w14:textId="77777777" w:rsidTr="006F0048">
        <w:tc>
          <w:tcPr>
            <w:cnfStyle w:val="001000000000" w:firstRow="0" w:lastRow="0" w:firstColumn="1" w:lastColumn="0" w:oddVBand="0" w:evenVBand="0" w:oddHBand="0" w:evenHBand="0" w:firstRowFirstColumn="0" w:firstRowLastColumn="0" w:lastRowFirstColumn="0" w:lastRowLastColumn="0"/>
            <w:tcW w:w="1970" w:type="dxa"/>
            <w:vMerge/>
          </w:tcPr>
          <w:p w14:paraId="6BA04B7E" w14:textId="77777777" w:rsidR="006F0048" w:rsidRPr="00810FD2" w:rsidRDefault="006F0048" w:rsidP="005F6052">
            <w:pPr>
              <w:pStyle w:val="5ALTF5"/>
              <w:rPr>
                <w:rFonts w:eastAsia="方正兰亭黑简体"/>
              </w:rPr>
            </w:pPr>
          </w:p>
        </w:tc>
        <w:tc>
          <w:tcPr>
            <w:tcW w:w="1843" w:type="dxa"/>
          </w:tcPr>
          <w:p w14:paraId="7F7D1030" w14:textId="72433706" w:rsidR="006F0048" w:rsidRPr="00810FD2" w:rsidRDefault="006F0048" w:rsidP="005F6052">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t>G0/0/9</w:t>
            </w:r>
          </w:p>
        </w:tc>
        <w:tc>
          <w:tcPr>
            <w:tcW w:w="2126" w:type="dxa"/>
          </w:tcPr>
          <w:p w14:paraId="7BE30588" w14:textId="17A2CD3B" w:rsidR="006F0048" w:rsidRPr="00E60359" w:rsidRDefault="006F0048" w:rsidP="005F6052">
            <w:pPr>
              <w:pStyle w:val="5ALTF5"/>
              <w:cnfStyle w:val="000000000000" w:firstRow="0" w:lastRow="0" w:firstColumn="0" w:lastColumn="0" w:oddVBand="0" w:evenVBand="0" w:oddHBand="0" w:evenHBand="0" w:firstRowFirstColumn="0" w:firstRowLastColumn="0" w:lastRowFirstColumn="0" w:lastRowLastColumn="0"/>
            </w:pPr>
            <w:r>
              <w:t>ISP/Service SW</w:t>
            </w:r>
          </w:p>
        </w:tc>
        <w:tc>
          <w:tcPr>
            <w:tcW w:w="3669" w:type="dxa"/>
          </w:tcPr>
          <w:p w14:paraId="4F583B99" w14:textId="5BA80136" w:rsidR="006F0048" w:rsidRPr="00810FD2" w:rsidRDefault="006F0048" w:rsidP="005F6052">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t>G0/0/17</w:t>
            </w:r>
          </w:p>
        </w:tc>
      </w:tr>
      <w:tr w:rsidR="006F0048" w:rsidRPr="00810FD2" w14:paraId="3467A61C" w14:textId="77777777" w:rsidTr="006F0048">
        <w:tc>
          <w:tcPr>
            <w:cnfStyle w:val="001000000000" w:firstRow="0" w:lastRow="0" w:firstColumn="1" w:lastColumn="0" w:oddVBand="0" w:evenVBand="0" w:oddHBand="0" w:evenHBand="0" w:firstRowFirstColumn="0" w:firstRowLastColumn="0" w:lastRowFirstColumn="0" w:lastRowLastColumn="0"/>
            <w:tcW w:w="1970" w:type="dxa"/>
            <w:vMerge w:val="restart"/>
          </w:tcPr>
          <w:p w14:paraId="29BB0EEC" w14:textId="574357F9" w:rsidR="006F0048" w:rsidRPr="00810FD2" w:rsidRDefault="006F0048" w:rsidP="005F6052">
            <w:pPr>
              <w:pStyle w:val="5ALTF5"/>
              <w:rPr>
                <w:rFonts w:eastAsia="方正兰亭黑简体"/>
              </w:rPr>
            </w:pPr>
            <w:r>
              <w:t>RH2288 - 1</w:t>
            </w:r>
          </w:p>
        </w:tc>
        <w:tc>
          <w:tcPr>
            <w:tcW w:w="1843" w:type="dxa"/>
          </w:tcPr>
          <w:p w14:paraId="08384722" w14:textId="4D92BFC0" w:rsidR="006F0048" w:rsidRPr="00810FD2" w:rsidRDefault="006F0048" w:rsidP="005F6052">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t>Eth0</w:t>
            </w:r>
          </w:p>
        </w:tc>
        <w:tc>
          <w:tcPr>
            <w:tcW w:w="2126" w:type="dxa"/>
          </w:tcPr>
          <w:p w14:paraId="720D9D32" w14:textId="11D30FDB" w:rsidR="006F0048" w:rsidRPr="00E60359" w:rsidRDefault="006F0048" w:rsidP="005F6052">
            <w:pPr>
              <w:pStyle w:val="5ALTF5"/>
              <w:cnfStyle w:val="000000000000" w:firstRow="0" w:lastRow="0" w:firstColumn="0" w:lastColumn="0" w:oddVBand="0" w:evenVBand="0" w:oddHBand="0" w:evenHBand="0" w:firstRowFirstColumn="0" w:firstRowLastColumn="0" w:lastRowFirstColumn="0" w:lastRowLastColumn="0"/>
            </w:pPr>
            <w:r>
              <w:t>ISP/Service SW</w:t>
            </w:r>
          </w:p>
        </w:tc>
        <w:tc>
          <w:tcPr>
            <w:tcW w:w="3669" w:type="dxa"/>
          </w:tcPr>
          <w:p w14:paraId="0F5469B3" w14:textId="6913F5A2" w:rsidR="006F0048" w:rsidRPr="00810FD2" w:rsidRDefault="006F0048" w:rsidP="005F6052">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t>G0/0/1</w:t>
            </w:r>
          </w:p>
        </w:tc>
      </w:tr>
      <w:tr w:rsidR="006F0048" w:rsidRPr="00810FD2" w14:paraId="54A4CBB4" w14:textId="77777777" w:rsidTr="006F0048">
        <w:tc>
          <w:tcPr>
            <w:cnfStyle w:val="001000000000" w:firstRow="0" w:lastRow="0" w:firstColumn="1" w:lastColumn="0" w:oddVBand="0" w:evenVBand="0" w:oddHBand="0" w:evenHBand="0" w:firstRowFirstColumn="0" w:firstRowLastColumn="0" w:lastRowFirstColumn="0" w:lastRowLastColumn="0"/>
            <w:tcW w:w="1970" w:type="dxa"/>
            <w:vMerge/>
          </w:tcPr>
          <w:p w14:paraId="520EDF4D" w14:textId="41E6143B" w:rsidR="006F0048" w:rsidRPr="00810FD2" w:rsidRDefault="006F0048" w:rsidP="005F6052">
            <w:pPr>
              <w:pStyle w:val="5ALTF5"/>
              <w:rPr>
                <w:rFonts w:eastAsia="方正兰亭黑简体"/>
              </w:rPr>
            </w:pPr>
          </w:p>
        </w:tc>
        <w:tc>
          <w:tcPr>
            <w:tcW w:w="1843" w:type="dxa"/>
          </w:tcPr>
          <w:p w14:paraId="1F9969E3" w14:textId="3DC34715" w:rsidR="006F0048" w:rsidRPr="00810FD2" w:rsidRDefault="006F0048" w:rsidP="005F6052">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t>Eth1</w:t>
            </w:r>
          </w:p>
        </w:tc>
        <w:tc>
          <w:tcPr>
            <w:tcW w:w="2126" w:type="dxa"/>
          </w:tcPr>
          <w:p w14:paraId="0EDF16B3" w14:textId="078AB471" w:rsidR="006F0048" w:rsidRPr="00E60359" w:rsidRDefault="006F0048" w:rsidP="005F6052">
            <w:pPr>
              <w:pStyle w:val="5ALTF5"/>
              <w:cnfStyle w:val="000000000000" w:firstRow="0" w:lastRow="0" w:firstColumn="0" w:lastColumn="0" w:oddVBand="0" w:evenVBand="0" w:oddHBand="0" w:evenHBand="0" w:firstRowFirstColumn="0" w:firstRowLastColumn="0" w:lastRowFirstColumn="0" w:lastRowLastColumn="0"/>
            </w:pPr>
            <w:r>
              <w:t>ISP/Service SW</w:t>
            </w:r>
          </w:p>
        </w:tc>
        <w:tc>
          <w:tcPr>
            <w:tcW w:w="3669" w:type="dxa"/>
          </w:tcPr>
          <w:p w14:paraId="5B7FE5EE" w14:textId="6F391549" w:rsidR="006F0048" w:rsidRPr="00810FD2" w:rsidRDefault="006F0048" w:rsidP="005F6052">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t>G0/0/2</w:t>
            </w:r>
          </w:p>
        </w:tc>
      </w:tr>
      <w:tr w:rsidR="006F0048" w:rsidRPr="00810FD2" w14:paraId="45B9D8F7" w14:textId="77777777" w:rsidTr="006F0048">
        <w:tc>
          <w:tcPr>
            <w:cnfStyle w:val="001000000000" w:firstRow="0" w:lastRow="0" w:firstColumn="1" w:lastColumn="0" w:oddVBand="0" w:evenVBand="0" w:oddHBand="0" w:evenHBand="0" w:firstRowFirstColumn="0" w:firstRowLastColumn="0" w:lastRowFirstColumn="0" w:lastRowLastColumn="0"/>
            <w:tcW w:w="1970" w:type="dxa"/>
            <w:vMerge w:val="restart"/>
          </w:tcPr>
          <w:p w14:paraId="512795FA" w14:textId="7BF2813C" w:rsidR="006F0048" w:rsidRPr="00810FD2" w:rsidRDefault="006F0048" w:rsidP="005F6052">
            <w:pPr>
              <w:pStyle w:val="5ALTF5"/>
              <w:rPr>
                <w:rFonts w:eastAsia="方正兰亭黑简体"/>
              </w:rPr>
            </w:pPr>
            <w:r>
              <w:t>RH2288 - 2</w:t>
            </w:r>
          </w:p>
        </w:tc>
        <w:tc>
          <w:tcPr>
            <w:tcW w:w="1843" w:type="dxa"/>
          </w:tcPr>
          <w:p w14:paraId="76B16CA3" w14:textId="2154D468" w:rsidR="006F0048" w:rsidRPr="00810FD2" w:rsidRDefault="006F0048" w:rsidP="005F6052">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t>Eth0</w:t>
            </w:r>
          </w:p>
        </w:tc>
        <w:tc>
          <w:tcPr>
            <w:tcW w:w="2126" w:type="dxa"/>
          </w:tcPr>
          <w:p w14:paraId="1F6A4A30" w14:textId="4E656C20" w:rsidR="006F0048" w:rsidRPr="00E60359" w:rsidRDefault="006F0048" w:rsidP="005F6052">
            <w:pPr>
              <w:pStyle w:val="5ALTF5"/>
              <w:cnfStyle w:val="000000000000" w:firstRow="0" w:lastRow="0" w:firstColumn="0" w:lastColumn="0" w:oddVBand="0" w:evenVBand="0" w:oddHBand="0" w:evenHBand="0" w:firstRowFirstColumn="0" w:firstRowLastColumn="0" w:lastRowFirstColumn="0" w:lastRowLastColumn="0"/>
            </w:pPr>
            <w:r>
              <w:t>ISP/Service SW</w:t>
            </w:r>
          </w:p>
        </w:tc>
        <w:tc>
          <w:tcPr>
            <w:tcW w:w="3669" w:type="dxa"/>
          </w:tcPr>
          <w:p w14:paraId="0FA19ABC" w14:textId="23F1F95E" w:rsidR="006F0048" w:rsidRPr="00810FD2" w:rsidRDefault="006F0048" w:rsidP="005F6052">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t>G0/0/3</w:t>
            </w:r>
          </w:p>
        </w:tc>
      </w:tr>
      <w:tr w:rsidR="006F0048" w:rsidRPr="00810FD2" w14:paraId="787FFEC4" w14:textId="77777777" w:rsidTr="006F0048">
        <w:tc>
          <w:tcPr>
            <w:cnfStyle w:val="001000000000" w:firstRow="0" w:lastRow="0" w:firstColumn="1" w:lastColumn="0" w:oddVBand="0" w:evenVBand="0" w:oddHBand="0" w:evenHBand="0" w:firstRowFirstColumn="0" w:firstRowLastColumn="0" w:lastRowFirstColumn="0" w:lastRowLastColumn="0"/>
            <w:tcW w:w="1970" w:type="dxa"/>
            <w:vMerge/>
          </w:tcPr>
          <w:p w14:paraId="05C55E31" w14:textId="450F45C5" w:rsidR="006F0048" w:rsidRPr="00810FD2" w:rsidRDefault="006F0048" w:rsidP="005F6052">
            <w:pPr>
              <w:pStyle w:val="5ALTF5"/>
              <w:rPr>
                <w:rFonts w:eastAsia="方正兰亭黑简体"/>
              </w:rPr>
            </w:pPr>
          </w:p>
        </w:tc>
        <w:tc>
          <w:tcPr>
            <w:tcW w:w="1843" w:type="dxa"/>
          </w:tcPr>
          <w:p w14:paraId="7FBB24D6" w14:textId="14F85AA6" w:rsidR="006F0048" w:rsidRPr="00810FD2" w:rsidRDefault="006F0048" w:rsidP="005F6052">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t>Eth1</w:t>
            </w:r>
          </w:p>
        </w:tc>
        <w:tc>
          <w:tcPr>
            <w:tcW w:w="2126" w:type="dxa"/>
          </w:tcPr>
          <w:p w14:paraId="3E43B196" w14:textId="16BA616F" w:rsidR="006F0048" w:rsidRPr="00E60359" w:rsidRDefault="006F0048" w:rsidP="005F6052">
            <w:pPr>
              <w:pStyle w:val="5ALTF5"/>
              <w:cnfStyle w:val="000000000000" w:firstRow="0" w:lastRow="0" w:firstColumn="0" w:lastColumn="0" w:oddVBand="0" w:evenVBand="0" w:oddHBand="0" w:evenHBand="0" w:firstRowFirstColumn="0" w:firstRowLastColumn="0" w:lastRowFirstColumn="0" w:lastRowLastColumn="0"/>
            </w:pPr>
            <w:r>
              <w:t>ISP/Service SW</w:t>
            </w:r>
          </w:p>
        </w:tc>
        <w:tc>
          <w:tcPr>
            <w:tcW w:w="3669" w:type="dxa"/>
          </w:tcPr>
          <w:p w14:paraId="498117EF" w14:textId="07388B9C" w:rsidR="006F0048" w:rsidRPr="00810FD2" w:rsidRDefault="006F0048" w:rsidP="005F6052">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t>G0/0/4</w:t>
            </w:r>
          </w:p>
        </w:tc>
      </w:tr>
      <w:tr w:rsidR="006F0048" w:rsidRPr="00810FD2" w14:paraId="781FC251" w14:textId="77777777" w:rsidTr="006F0048">
        <w:tc>
          <w:tcPr>
            <w:cnfStyle w:val="001000000000" w:firstRow="0" w:lastRow="0" w:firstColumn="1" w:lastColumn="0" w:oddVBand="0" w:evenVBand="0" w:oddHBand="0" w:evenHBand="0" w:firstRowFirstColumn="0" w:firstRowLastColumn="0" w:lastRowFirstColumn="0" w:lastRowLastColumn="0"/>
            <w:tcW w:w="1970" w:type="dxa"/>
            <w:vMerge w:val="restart"/>
          </w:tcPr>
          <w:p w14:paraId="615DA853" w14:textId="1F50A090" w:rsidR="006F0048" w:rsidRPr="00810FD2" w:rsidRDefault="006F0048" w:rsidP="005F6052">
            <w:pPr>
              <w:pStyle w:val="5ALTF5"/>
              <w:rPr>
                <w:rFonts w:eastAsia="方正兰亭黑简体"/>
              </w:rPr>
            </w:pPr>
            <w:r>
              <w:t>RH2288 - 3</w:t>
            </w:r>
          </w:p>
        </w:tc>
        <w:tc>
          <w:tcPr>
            <w:tcW w:w="1843" w:type="dxa"/>
          </w:tcPr>
          <w:p w14:paraId="610F738F" w14:textId="732C7353" w:rsidR="006F0048" w:rsidRPr="00810FD2" w:rsidRDefault="006F0048" w:rsidP="005F6052">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t>Eth0</w:t>
            </w:r>
          </w:p>
        </w:tc>
        <w:tc>
          <w:tcPr>
            <w:tcW w:w="2126" w:type="dxa"/>
          </w:tcPr>
          <w:p w14:paraId="1FBBBCC1" w14:textId="0B512E24" w:rsidR="006F0048" w:rsidRDefault="006F0048" w:rsidP="005F6052">
            <w:pPr>
              <w:pStyle w:val="5ALTF5"/>
              <w:cnfStyle w:val="000000000000" w:firstRow="0" w:lastRow="0" w:firstColumn="0" w:lastColumn="0" w:oddVBand="0" w:evenVBand="0" w:oddHBand="0" w:evenHBand="0" w:firstRowFirstColumn="0" w:firstRowLastColumn="0" w:lastRowFirstColumn="0" w:lastRowLastColumn="0"/>
              <w:rPr>
                <w:rFonts w:hint="eastAsia"/>
              </w:rPr>
            </w:pPr>
            <w:r>
              <w:t>ISP/Service SW</w:t>
            </w:r>
          </w:p>
        </w:tc>
        <w:tc>
          <w:tcPr>
            <w:tcW w:w="3669" w:type="dxa"/>
          </w:tcPr>
          <w:p w14:paraId="28D11502" w14:textId="4463DFA3" w:rsidR="006F0048" w:rsidRPr="00810FD2" w:rsidRDefault="006F0048" w:rsidP="005F6052">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t>G0/0/5</w:t>
            </w:r>
          </w:p>
        </w:tc>
      </w:tr>
      <w:tr w:rsidR="006F0048" w:rsidRPr="00810FD2" w14:paraId="7E398F1D" w14:textId="77777777" w:rsidTr="006F0048">
        <w:tc>
          <w:tcPr>
            <w:cnfStyle w:val="001000000000" w:firstRow="0" w:lastRow="0" w:firstColumn="1" w:lastColumn="0" w:oddVBand="0" w:evenVBand="0" w:oddHBand="0" w:evenHBand="0" w:firstRowFirstColumn="0" w:firstRowLastColumn="0" w:lastRowFirstColumn="0" w:lastRowLastColumn="0"/>
            <w:tcW w:w="1970" w:type="dxa"/>
            <w:vMerge/>
          </w:tcPr>
          <w:p w14:paraId="756EA066" w14:textId="7D4DB44F" w:rsidR="006F0048" w:rsidRPr="00810FD2" w:rsidRDefault="006F0048" w:rsidP="005F6052">
            <w:pPr>
              <w:pStyle w:val="5ALTF5"/>
              <w:rPr>
                <w:rFonts w:eastAsia="方正兰亭黑简体"/>
              </w:rPr>
            </w:pPr>
          </w:p>
        </w:tc>
        <w:tc>
          <w:tcPr>
            <w:tcW w:w="1843" w:type="dxa"/>
          </w:tcPr>
          <w:p w14:paraId="300C5660" w14:textId="468751C5" w:rsidR="006F0048" w:rsidRPr="00810FD2" w:rsidRDefault="006F0048" w:rsidP="005F6052">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t>Eth1</w:t>
            </w:r>
          </w:p>
        </w:tc>
        <w:tc>
          <w:tcPr>
            <w:tcW w:w="2126" w:type="dxa"/>
          </w:tcPr>
          <w:p w14:paraId="70A41F4A" w14:textId="5058DF70" w:rsidR="006F0048" w:rsidRPr="00FC3A0D" w:rsidRDefault="006F0048" w:rsidP="005F6052">
            <w:pPr>
              <w:pStyle w:val="5ALTF5"/>
              <w:cnfStyle w:val="000000000000" w:firstRow="0" w:lastRow="0" w:firstColumn="0" w:lastColumn="0" w:oddVBand="0" w:evenVBand="0" w:oddHBand="0" w:evenHBand="0" w:firstRowFirstColumn="0" w:firstRowLastColumn="0" w:lastRowFirstColumn="0" w:lastRowLastColumn="0"/>
            </w:pPr>
            <w:r>
              <w:t>ISP/Service SW</w:t>
            </w:r>
          </w:p>
        </w:tc>
        <w:tc>
          <w:tcPr>
            <w:tcW w:w="3669" w:type="dxa"/>
          </w:tcPr>
          <w:p w14:paraId="645A7B50" w14:textId="7C80A29A" w:rsidR="006F0048" w:rsidRPr="00810FD2" w:rsidRDefault="006F0048" w:rsidP="005F6052">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t>G0/0/6</w:t>
            </w:r>
          </w:p>
        </w:tc>
      </w:tr>
      <w:tr w:rsidR="006F0048" w:rsidRPr="00810FD2" w14:paraId="48188107" w14:textId="77777777" w:rsidTr="006F0048">
        <w:tc>
          <w:tcPr>
            <w:cnfStyle w:val="001000000000" w:firstRow="0" w:lastRow="0" w:firstColumn="1" w:lastColumn="0" w:oddVBand="0" w:evenVBand="0" w:oddHBand="0" w:evenHBand="0" w:firstRowFirstColumn="0" w:firstRowLastColumn="0" w:lastRowFirstColumn="0" w:lastRowLastColumn="0"/>
            <w:tcW w:w="1970" w:type="dxa"/>
            <w:vMerge w:val="restart"/>
          </w:tcPr>
          <w:p w14:paraId="013450B0" w14:textId="6DEAE2C2" w:rsidR="006F0048" w:rsidRPr="00810FD2" w:rsidRDefault="006F0048" w:rsidP="005F6052">
            <w:pPr>
              <w:pStyle w:val="5ALTF5"/>
              <w:rPr>
                <w:rFonts w:eastAsia="方正兰亭黑简体"/>
              </w:rPr>
            </w:pPr>
            <w:r>
              <w:t>RH1288 - 1</w:t>
            </w:r>
          </w:p>
        </w:tc>
        <w:tc>
          <w:tcPr>
            <w:tcW w:w="1843" w:type="dxa"/>
          </w:tcPr>
          <w:p w14:paraId="4F081ADF" w14:textId="670A0D35" w:rsidR="006F0048" w:rsidRPr="00810FD2" w:rsidRDefault="006F0048" w:rsidP="005F6052">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t>Eth2 (10G interface)</w:t>
            </w:r>
          </w:p>
        </w:tc>
        <w:tc>
          <w:tcPr>
            <w:tcW w:w="2126" w:type="dxa"/>
          </w:tcPr>
          <w:p w14:paraId="42110887" w14:textId="07A99747" w:rsidR="006F0048" w:rsidRDefault="006F0048" w:rsidP="005F6052">
            <w:pPr>
              <w:pStyle w:val="5ALTF5"/>
              <w:cnfStyle w:val="000000000000" w:firstRow="0" w:lastRow="0" w:firstColumn="0" w:lastColumn="0" w:oddVBand="0" w:evenVBand="0" w:oddHBand="0" w:evenHBand="0" w:firstRowFirstColumn="0" w:firstRowLastColumn="0" w:lastRowFirstColumn="0" w:lastRowLastColumn="0"/>
              <w:rPr>
                <w:rFonts w:hint="eastAsia"/>
              </w:rPr>
            </w:pPr>
            <w:r>
              <w:t>ISP/Service SW</w:t>
            </w:r>
          </w:p>
        </w:tc>
        <w:tc>
          <w:tcPr>
            <w:tcW w:w="3669" w:type="dxa"/>
          </w:tcPr>
          <w:p w14:paraId="04FBB9EE" w14:textId="101D3D49" w:rsidR="006F0048" w:rsidRPr="00810FD2" w:rsidRDefault="006F0048" w:rsidP="005F6052">
            <w:pPr>
              <w:pStyle w:val="5ALTF5"/>
              <w:cnfStyle w:val="000000000000" w:firstRow="0" w:lastRow="0" w:firstColumn="0" w:lastColumn="0" w:oddVBand="0" w:evenVBand="0" w:oddHBand="0" w:evenHBand="0" w:firstRowFirstColumn="0" w:firstRowLastColumn="0" w:lastRowFirstColumn="0" w:lastRowLastColumn="0"/>
              <w:rPr>
                <w:rFonts w:eastAsia="方正兰亭黑简体"/>
              </w:rPr>
            </w:pPr>
            <w:r>
              <w:t>XG0/0/1</w:t>
            </w:r>
          </w:p>
        </w:tc>
      </w:tr>
      <w:tr w:rsidR="006F0048" w:rsidRPr="00810FD2" w14:paraId="33264267" w14:textId="77777777" w:rsidTr="006F0048">
        <w:tc>
          <w:tcPr>
            <w:cnfStyle w:val="001000000000" w:firstRow="0" w:lastRow="0" w:firstColumn="1" w:lastColumn="0" w:oddVBand="0" w:evenVBand="0" w:oddHBand="0" w:evenHBand="0" w:firstRowFirstColumn="0" w:firstRowLastColumn="0" w:lastRowFirstColumn="0" w:lastRowLastColumn="0"/>
            <w:tcW w:w="1970" w:type="dxa"/>
            <w:vMerge/>
          </w:tcPr>
          <w:p w14:paraId="7BEC9621" w14:textId="77777777" w:rsidR="006F0048" w:rsidRDefault="006F0048" w:rsidP="005F6052">
            <w:pPr>
              <w:pStyle w:val="5ALTF5"/>
            </w:pPr>
          </w:p>
        </w:tc>
        <w:tc>
          <w:tcPr>
            <w:tcW w:w="1843" w:type="dxa"/>
          </w:tcPr>
          <w:p w14:paraId="3E4857B1" w14:textId="5DCE43C8" w:rsidR="006F0048" w:rsidRDefault="006F0048" w:rsidP="005F6052">
            <w:pPr>
              <w:pStyle w:val="5ALTF5"/>
              <w:cnfStyle w:val="000000000000" w:firstRow="0" w:lastRow="0" w:firstColumn="0" w:lastColumn="0" w:oddVBand="0" w:evenVBand="0" w:oddHBand="0" w:evenHBand="0" w:firstRowFirstColumn="0" w:firstRowLastColumn="0" w:lastRowFirstColumn="0" w:lastRowLastColumn="0"/>
            </w:pPr>
            <w:r>
              <w:t>Eth3 (10G interface)</w:t>
            </w:r>
          </w:p>
        </w:tc>
        <w:tc>
          <w:tcPr>
            <w:tcW w:w="2126" w:type="dxa"/>
          </w:tcPr>
          <w:p w14:paraId="7858E3C2" w14:textId="4D0B2BBE" w:rsidR="006F0048" w:rsidRDefault="006F0048" w:rsidP="005F6052">
            <w:pPr>
              <w:pStyle w:val="5ALTF5"/>
              <w:cnfStyle w:val="000000000000" w:firstRow="0" w:lastRow="0" w:firstColumn="0" w:lastColumn="0" w:oddVBand="0" w:evenVBand="0" w:oddHBand="0" w:evenHBand="0" w:firstRowFirstColumn="0" w:firstRowLastColumn="0" w:lastRowFirstColumn="0" w:lastRowLastColumn="0"/>
            </w:pPr>
            <w:r>
              <w:t>ISP/Service SW</w:t>
            </w:r>
          </w:p>
        </w:tc>
        <w:tc>
          <w:tcPr>
            <w:tcW w:w="3669" w:type="dxa"/>
          </w:tcPr>
          <w:p w14:paraId="05268E1B" w14:textId="4099FAEE" w:rsidR="006F0048" w:rsidRDefault="006F0048" w:rsidP="005F6052">
            <w:pPr>
              <w:pStyle w:val="5ALTF5"/>
              <w:cnfStyle w:val="000000000000" w:firstRow="0" w:lastRow="0" w:firstColumn="0" w:lastColumn="0" w:oddVBand="0" w:evenVBand="0" w:oddHBand="0" w:evenHBand="0" w:firstRowFirstColumn="0" w:firstRowLastColumn="0" w:lastRowFirstColumn="0" w:lastRowLastColumn="0"/>
            </w:pPr>
            <w:r>
              <w:t>XG0/0/2</w:t>
            </w:r>
          </w:p>
        </w:tc>
      </w:tr>
    </w:tbl>
    <w:p w14:paraId="05DE5BDB" w14:textId="77777777" w:rsidR="005F6052" w:rsidRDefault="005F6052" w:rsidP="005F6052">
      <w:pPr>
        <w:pStyle w:val="1e"/>
        <w:rPr>
          <w:rFonts w:hint="eastAsia"/>
        </w:rPr>
      </w:pPr>
    </w:p>
    <w:p w14:paraId="03432059" w14:textId="77777777" w:rsidR="000A4A2C" w:rsidRPr="00D967AC" w:rsidRDefault="007F08A4" w:rsidP="000A4A2C">
      <w:pPr>
        <w:pStyle w:val="1"/>
        <w:ind w:firstLine="3685"/>
      </w:pPr>
      <w:r w:rsidRPr="00810FD2">
        <w:br w:type="page"/>
      </w:r>
      <w:bookmarkStart w:id="13" w:name="_Toc38986222"/>
      <w:bookmarkStart w:id="14" w:name="_Toc63253503"/>
      <w:bookmarkStart w:id="15" w:name="_Toc116563136"/>
      <w:r w:rsidR="000A4A2C" w:rsidRPr="00D967AC">
        <w:rPr>
          <w:rFonts w:hint="eastAsia"/>
        </w:rPr>
        <w:lastRenderedPageBreak/>
        <w:t xml:space="preserve">GRE </w:t>
      </w:r>
      <w:bookmarkEnd w:id="13"/>
      <w:r w:rsidR="000A4A2C" w:rsidRPr="00D967AC">
        <w:rPr>
          <w:rFonts w:hint="eastAsia"/>
        </w:rPr>
        <w:t>Technology</w:t>
      </w:r>
      <w:r w:rsidR="000A4A2C" w:rsidRPr="00D967AC">
        <w:t xml:space="preserve"> LAB</w:t>
      </w:r>
      <w:bookmarkEnd w:id="14"/>
      <w:bookmarkEnd w:id="15"/>
    </w:p>
    <w:p w14:paraId="413CB9D8" w14:textId="77777777" w:rsidR="000A4A2C" w:rsidRPr="00D967AC" w:rsidRDefault="000A4A2C" w:rsidP="000A4A2C">
      <w:pPr>
        <w:pStyle w:val="2"/>
        <w:rPr>
          <w:lang w:eastAsia="zh-CN"/>
        </w:rPr>
      </w:pPr>
      <w:bookmarkStart w:id="16" w:name="_Toc466755572"/>
      <w:bookmarkStart w:id="17" w:name="_Toc38986223"/>
      <w:bookmarkStart w:id="18" w:name="_Toc63253504"/>
      <w:bookmarkStart w:id="19" w:name="_Toc116563137"/>
      <w:r w:rsidRPr="00D967AC">
        <w:rPr>
          <w:rFonts w:hint="eastAsia"/>
        </w:rPr>
        <w:t>Basic GRE Operations</w:t>
      </w:r>
      <w:bookmarkEnd w:id="16"/>
      <w:bookmarkEnd w:id="17"/>
      <w:bookmarkEnd w:id="18"/>
      <w:bookmarkEnd w:id="19"/>
    </w:p>
    <w:p w14:paraId="51B26032" w14:textId="77777777" w:rsidR="000A4A2C" w:rsidRPr="00D967AC" w:rsidRDefault="000A4A2C" w:rsidP="000A4A2C">
      <w:pPr>
        <w:pStyle w:val="3"/>
      </w:pPr>
      <w:bookmarkStart w:id="20" w:name="_Toc60066216"/>
      <w:bookmarkStart w:id="21" w:name="_Toc60606999"/>
      <w:bookmarkStart w:id="22" w:name="_Toc63253505"/>
      <w:bookmarkStart w:id="23" w:name="_Toc116563138"/>
      <w:r w:rsidRPr="00D967AC">
        <w:t>Introduction</w:t>
      </w:r>
      <w:bookmarkEnd w:id="20"/>
      <w:bookmarkEnd w:id="21"/>
      <w:bookmarkEnd w:id="22"/>
      <w:bookmarkEnd w:id="23"/>
    </w:p>
    <w:p w14:paraId="43214F02" w14:textId="77777777" w:rsidR="000A4A2C" w:rsidRPr="00D967AC" w:rsidRDefault="000A4A2C" w:rsidP="000A4A2C">
      <w:pPr>
        <w:pStyle w:val="4"/>
        <w:rPr>
          <w:rFonts w:hint="default"/>
        </w:rPr>
      </w:pPr>
      <w:bookmarkStart w:id="24" w:name="_Toc60066217"/>
      <w:bookmarkStart w:id="25" w:name="_Toc60607000"/>
      <w:r w:rsidRPr="00D967AC">
        <w:t>About This Lab</w:t>
      </w:r>
      <w:bookmarkEnd w:id="24"/>
      <w:bookmarkEnd w:id="25"/>
    </w:p>
    <w:p w14:paraId="6FE0C854" w14:textId="77777777" w:rsidR="000A4A2C" w:rsidRPr="00D967AC" w:rsidRDefault="000A4A2C" w:rsidP="000A4A2C">
      <w:pPr>
        <w:pStyle w:val="1e"/>
      </w:pPr>
      <w:r w:rsidRPr="00D967AC">
        <w:rPr>
          <w:rFonts w:hint="eastAsia"/>
        </w:rPr>
        <w:t>This lab guides you through how to perform basic GRE operations on Huawei devices.</w:t>
      </w:r>
    </w:p>
    <w:p w14:paraId="1D723F18" w14:textId="77777777" w:rsidR="000A4A2C" w:rsidRPr="00D967AC" w:rsidRDefault="000A4A2C" w:rsidP="000A4A2C">
      <w:pPr>
        <w:pStyle w:val="1e"/>
      </w:pPr>
    </w:p>
    <w:p w14:paraId="42EB49DE" w14:textId="77777777" w:rsidR="000A4A2C" w:rsidRPr="00D967AC" w:rsidRDefault="000A4A2C" w:rsidP="000A4A2C">
      <w:pPr>
        <w:pStyle w:val="4"/>
        <w:rPr>
          <w:rFonts w:hint="default"/>
        </w:rPr>
      </w:pPr>
      <w:bookmarkStart w:id="26" w:name="_Toc60066218"/>
      <w:bookmarkStart w:id="27" w:name="_Toc60607001"/>
      <w:r w:rsidRPr="00D967AC">
        <w:t>Objectives</w:t>
      </w:r>
      <w:bookmarkEnd w:id="26"/>
      <w:bookmarkEnd w:id="27"/>
    </w:p>
    <w:p w14:paraId="577DB4CB" w14:textId="77777777" w:rsidR="000A4A2C" w:rsidRPr="00D967AC" w:rsidRDefault="000A4A2C" w:rsidP="000A4A2C">
      <w:pPr>
        <w:pStyle w:val="1e"/>
      </w:pPr>
      <w:r w:rsidRPr="00D967AC">
        <w:t>Upon completion of this lab, you will be able to:</w:t>
      </w:r>
    </w:p>
    <w:p w14:paraId="0C8DC636" w14:textId="77777777" w:rsidR="000A4A2C" w:rsidRPr="00D967AC" w:rsidRDefault="000A4A2C" w:rsidP="000A4A2C">
      <w:pPr>
        <w:pStyle w:val="4a"/>
      </w:pPr>
      <w:r w:rsidRPr="00D967AC">
        <w:rPr>
          <w:rFonts w:hint="eastAsia"/>
        </w:rPr>
        <w:t>Understand GRE functions.</w:t>
      </w:r>
    </w:p>
    <w:p w14:paraId="35F9BFC3" w14:textId="77777777" w:rsidR="000A4A2C" w:rsidRPr="00D967AC" w:rsidRDefault="000A4A2C" w:rsidP="000A4A2C">
      <w:pPr>
        <w:pStyle w:val="4a"/>
      </w:pPr>
      <w:r w:rsidRPr="00D967AC">
        <w:rPr>
          <w:rFonts w:hint="eastAsia"/>
        </w:rPr>
        <w:t>Master basic configuration commands of GRE.</w:t>
      </w:r>
    </w:p>
    <w:p w14:paraId="493E73E1" w14:textId="77777777" w:rsidR="000A4A2C" w:rsidRPr="00D967AC" w:rsidRDefault="000A4A2C" w:rsidP="000A4A2C">
      <w:pPr>
        <w:pStyle w:val="4a"/>
      </w:pPr>
      <w:r w:rsidRPr="00D967AC">
        <w:rPr>
          <w:rFonts w:hint="eastAsia"/>
        </w:rPr>
        <w:t>Learn how to check whether the GRE configuration is successful.</w:t>
      </w:r>
    </w:p>
    <w:p w14:paraId="7BF068FC" w14:textId="77777777" w:rsidR="000A4A2C" w:rsidRPr="00D967AC" w:rsidRDefault="000A4A2C" w:rsidP="000A4A2C">
      <w:pPr>
        <w:pStyle w:val="4a"/>
      </w:pPr>
    </w:p>
    <w:p w14:paraId="50F87B1D" w14:textId="77777777" w:rsidR="000A4A2C" w:rsidRPr="00D967AC" w:rsidRDefault="000A4A2C" w:rsidP="000A4A2C">
      <w:pPr>
        <w:pStyle w:val="4"/>
        <w:rPr>
          <w:rFonts w:hint="default"/>
        </w:rPr>
      </w:pPr>
      <w:bookmarkStart w:id="28" w:name="_Toc466755575"/>
      <w:bookmarkStart w:id="29" w:name="_Toc60066219"/>
      <w:bookmarkStart w:id="30" w:name="_Toc60607002"/>
      <w:r w:rsidRPr="00D967AC">
        <w:t>Networking Topology</w:t>
      </w:r>
      <w:bookmarkEnd w:id="28"/>
      <w:bookmarkEnd w:id="29"/>
      <w:bookmarkEnd w:id="30"/>
    </w:p>
    <w:p w14:paraId="6797F334" w14:textId="77777777" w:rsidR="000A4A2C" w:rsidRPr="00D967AC" w:rsidRDefault="000A4A2C" w:rsidP="000A4A2C">
      <w:pPr>
        <w:pStyle w:val="BlockLabel"/>
        <w:ind w:left="871"/>
      </w:pPr>
      <w:r w:rsidRPr="00D967AC">
        <w:rPr>
          <w:rFonts w:ascii="Huawei Sans" w:eastAsia="方正兰亭黑简体" w:hAnsi="Huawei Sans"/>
          <w:noProof/>
        </w:rPr>
        <w:drawing>
          <wp:inline distT="0" distB="0" distL="0" distR="0" wp14:anchorId="03C34BE1" wp14:editId="76429FF2">
            <wp:extent cx="5598000" cy="1658839"/>
            <wp:effectExtent l="19050" t="19050" r="22225" b="17780"/>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98000" cy="1658839"/>
                    </a:xfrm>
                    <a:prstGeom prst="rect">
                      <a:avLst/>
                    </a:prstGeom>
                    <a:ln>
                      <a:solidFill>
                        <a:schemeClr val="bg1">
                          <a:lumMod val="85000"/>
                        </a:schemeClr>
                      </a:solidFill>
                    </a:ln>
                  </pic:spPr>
                </pic:pic>
              </a:graphicData>
            </a:graphic>
          </wp:inline>
        </w:drawing>
      </w:r>
    </w:p>
    <w:p w14:paraId="4B5A12C4" w14:textId="77777777" w:rsidR="000A4A2C" w:rsidRPr="00D967AC" w:rsidRDefault="000A4A2C" w:rsidP="00015FB7">
      <w:pPr>
        <w:pStyle w:val="FigureDescription"/>
        <w:numPr>
          <w:ilvl w:val="7"/>
          <w:numId w:val="22"/>
        </w:numPr>
        <w:jc w:val="center"/>
        <w:outlineLvl w:val="9"/>
        <w:rPr>
          <w:rFonts w:ascii="Huawei Sans" w:eastAsia="方正兰亭黑简体" w:hAnsi="Huawei Sans"/>
          <w:b/>
        </w:rPr>
      </w:pPr>
      <w:r w:rsidRPr="00D967AC">
        <w:rPr>
          <w:rFonts w:ascii="Huawei Sans" w:eastAsia="方正兰亭黑简体" w:hAnsi="Huawei Sans" w:hint="eastAsia"/>
          <w:b/>
        </w:rPr>
        <w:t>Topology for configuring basic GRE functions</w:t>
      </w:r>
    </w:p>
    <w:p w14:paraId="598ED33A" w14:textId="77777777" w:rsidR="000A4A2C" w:rsidRPr="00D967AC" w:rsidRDefault="000A4A2C" w:rsidP="000A4A2C">
      <w:pPr>
        <w:pStyle w:val="1e"/>
      </w:pPr>
      <w:r w:rsidRPr="00D967AC">
        <w:rPr>
          <w:rFonts w:hint="eastAsia"/>
        </w:rPr>
        <w:t>As shown in the networking diagram, the spoke is an egress router of the branch, and the hub is an egress router of the headquarters. PC2 at the headquarters can communicate with PC1 at the branch through GRE.</w:t>
      </w:r>
    </w:p>
    <w:p w14:paraId="574A32BC" w14:textId="77777777" w:rsidR="000A4A2C" w:rsidRPr="00D967AC" w:rsidRDefault="000A4A2C" w:rsidP="000A4A2C">
      <w:pPr>
        <w:pStyle w:val="3"/>
      </w:pPr>
      <w:bookmarkStart w:id="31" w:name="_Toc466755577"/>
      <w:bookmarkStart w:id="32" w:name="_Toc38986224"/>
      <w:bookmarkStart w:id="33" w:name="_Toc60066220"/>
      <w:bookmarkStart w:id="34" w:name="_Toc60607003"/>
      <w:bookmarkStart w:id="35" w:name="_Toc63253506"/>
      <w:bookmarkStart w:id="36" w:name="_Toc116563139"/>
      <w:r w:rsidRPr="00D967AC">
        <w:lastRenderedPageBreak/>
        <w:t>Lab Configuration</w:t>
      </w:r>
      <w:bookmarkEnd w:id="31"/>
      <w:bookmarkEnd w:id="32"/>
      <w:bookmarkEnd w:id="33"/>
      <w:bookmarkEnd w:id="34"/>
      <w:bookmarkEnd w:id="35"/>
      <w:bookmarkEnd w:id="36"/>
    </w:p>
    <w:p w14:paraId="548927E5" w14:textId="77777777" w:rsidR="000A4A2C" w:rsidRPr="00D967AC" w:rsidRDefault="000A4A2C" w:rsidP="000A4A2C">
      <w:pPr>
        <w:pStyle w:val="4"/>
        <w:rPr>
          <w:rFonts w:hint="default"/>
        </w:rPr>
      </w:pPr>
      <w:bookmarkStart w:id="37" w:name="_Toc466755578"/>
      <w:r w:rsidRPr="00D967AC">
        <w:t>Configuration Roadmap</w:t>
      </w:r>
      <w:bookmarkEnd w:id="37"/>
    </w:p>
    <w:p w14:paraId="2CCC4E9D" w14:textId="77777777" w:rsidR="000A4A2C" w:rsidRPr="00D967AC" w:rsidRDefault="000A4A2C" w:rsidP="00015FB7">
      <w:pPr>
        <w:pStyle w:val="4a"/>
        <w:numPr>
          <w:ilvl w:val="0"/>
          <w:numId w:val="25"/>
        </w:numPr>
        <w:ind w:left="1454" w:hanging="432"/>
      </w:pPr>
      <w:r w:rsidRPr="00D967AC">
        <w:rPr>
          <w:rFonts w:hint="eastAsia"/>
        </w:rPr>
        <w:t>Complete basic configurations, such as the device name and router interface IP address.</w:t>
      </w:r>
    </w:p>
    <w:p w14:paraId="34F0AF62" w14:textId="77777777" w:rsidR="000A4A2C" w:rsidRPr="00D967AC" w:rsidRDefault="000A4A2C" w:rsidP="00015FB7">
      <w:pPr>
        <w:pStyle w:val="4a"/>
        <w:numPr>
          <w:ilvl w:val="0"/>
          <w:numId w:val="25"/>
        </w:numPr>
        <w:ind w:left="1454" w:hanging="432"/>
      </w:pPr>
      <w:r w:rsidRPr="00D967AC">
        <w:rPr>
          <w:rFonts w:hint="eastAsia"/>
        </w:rPr>
        <w:t>Deploy a GRE tunnel between the hub and spoke.</w:t>
      </w:r>
    </w:p>
    <w:p w14:paraId="10850DFC" w14:textId="77777777" w:rsidR="000A4A2C" w:rsidRPr="00D967AC" w:rsidRDefault="000A4A2C" w:rsidP="00015FB7">
      <w:pPr>
        <w:pStyle w:val="4a"/>
        <w:numPr>
          <w:ilvl w:val="0"/>
          <w:numId w:val="25"/>
        </w:numPr>
        <w:ind w:left="1454" w:hanging="432"/>
      </w:pPr>
      <w:r w:rsidRPr="00D967AC">
        <w:rPr>
          <w:rFonts w:hint="eastAsia"/>
        </w:rPr>
        <w:t>Configure static routes between the hub and spoke.</w:t>
      </w:r>
    </w:p>
    <w:p w14:paraId="5B7625AE" w14:textId="77777777" w:rsidR="000A4A2C" w:rsidRPr="00D967AC" w:rsidRDefault="000A4A2C" w:rsidP="00015FB7">
      <w:pPr>
        <w:pStyle w:val="4a"/>
        <w:numPr>
          <w:ilvl w:val="0"/>
          <w:numId w:val="25"/>
        </w:numPr>
        <w:ind w:left="1454" w:hanging="432"/>
      </w:pPr>
      <w:r w:rsidRPr="00D967AC">
        <w:rPr>
          <w:rFonts w:hint="eastAsia"/>
        </w:rPr>
        <w:t>Enable GRE Keepalive detection to improve GRE tunnel stability (optimization configuration).</w:t>
      </w:r>
    </w:p>
    <w:p w14:paraId="5E9079B2" w14:textId="77777777" w:rsidR="000A4A2C" w:rsidRPr="00D967AC" w:rsidRDefault="000A4A2C" w:rsidP="000A4A2C">
      <w:pPr>
        <w:pStyle w:val="4a"/>
      </w:pPr>
    </w:p>
    <w:p w14:paraId="67999AAC" w14:textId="77777777" w:rsidR="000A4A2C" w:rsidRPr="00D967AC" w:rsidRDefault="000A4A2C" w:rsidP="000A4A2C">
      <w:pPr>
        <w:pStyle w:val="4"/>
        <w:rPr>
          <w:rFonts w:hint="default"/>
        </w:rPr>
      </w:pPr>
      <w:bookmarkStart w:id="38" w:name="_Toc60066222"/>
      <w:bookmarkStart w:id="39" w:name="_Toc60607005"/>
      <w:r w:rsidRPr="00D967AC">
        <w:t>Configuration Procedure</w:t>
      </w:r>
      <w:bookmarkEnd w:id="38"/>
      <w:bookmarkEnd w:id="39"/>
    </w:p>
    <w:p w14:paraId="0ACF9FBD" w14:textId="77777777" w:rsidR="000A4A2C" w:rsidRPr="00D967AC" w:rsidRDefault="000A4A2C" w:rsidP="000A4A2C">
      <w:pPr>
        <w:pStyle w:val="30"/>
        <w:ind w:left="1701" w:hanging="159"/>
        <w:outlineLvl w:val="4"/>
      </w:pPr>
      <w:r w:rsidRPr="00D967AC">
        <w:rPr>
          <w:rFonts w:hint="eastAsia"/>
        </w:rPr>
        <w:t>Configure IP addresses for physical interfaces based on the following table.</w:t>
      </w:r>
    </w:p>
    <w:tbl>
      <w:tblPr>
        <w:tblStyle w:val="Table"/>
        <w:tblW w:w="7938" w:type="dxa"/>
        <w:tblLook w:val="04A0" w:firstRow="1" w:lastRow="0" w:firstColumn="1" w:lastColumn="0" w:noHBand="0" w:noVBand="1"/>
      </w:tblPr>
      <w:tblGrid>
        <w:gridCol w:w="1427"/>
        <w:gridCol w:w="3523"/>
        <w:gridCol w:w="2988"/>
      </w:tblGrid>
      <w:tr w:rsidR="000A4A2C" w:rsidRPr="00D967AC" w14:paraId="5600C095" w14:textId="77777777" w:rsidTr="000A4A2C">
        <w:trPr>
          <w:cnfStyle w:val="100000000000" w:firstRow="1" w:lastRow="0" w:firstColumn="0" w:lastColumn="0" w:oddVBand="0" w:evenVBand="0" w:oddHBand="0" w:evenHBand="0" w:firstRowFirstColumn="0" w:firstRowLastColumn="0" w:lastRowFirstColumn="0" w:lastRowLastColumn="0"/>
          <w:cantSplit w:val="0"/>
        </w:trPr>
        <w:tc>
          <w:tcPr>
            <w:tcW w:w="0" w:type="auto"/>
            <w:tcBorders>
              <w:top w:val="single" w:sz="18" w:space="0" w:color="auto"/>
              <w:left w:val="single" w:sz="18" w:space="0" w:color="auto"/>
            </w:tcBorders>
            <w:hideMark/>
          </w:tcPr>
          <w:p w14:paraId="5A2FD4AC"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Router</w:t>
            </w:r>
          </w:p>
        </w:tc>
        <w:tc>
          <w:tcPr>
            <w:tcW w:w="0" w:type="auto"/>
            <w:tcBorders>
              <w:top w:val="single" w:sz="18" w:space="0" w:color="auto"/>
            </w:tcBorders>
          </w:tcPr>
          <w:p w14:paraId="77FEC178"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Interface</w:t>
            </w:r>
          </w:p>
        </w:tc>
        <w:tc>
          <w:tcPr>
            <w:tcW w:w="0" w:type="auto"/>
            <w:tcBorders>
              <w:top w:val="single" w:sz="18" w:space="0" w:color="auto"/>
              <w:right w:val="single" w:sz="18" w:space="0" w:color="auto"/>
            </w:tcBorders>
          </w:tcPr>
          <w:p w14:paraId="03510385"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IP Address/Mask</w:t>
            </w:r>
          </w:p>
        </w:tc>
      </w:tr>
      <w:tr w:rsidR="000A4A2C" w:rsidRPr="00D967AC" w14:paraId="17ED543D" w14:textId="77777777" w:rsidTr="000A4A2C">
        <w:trPr>
          <w:cantSplit w:val="0"/>
        </w:trPr>
        <w:tc>
          <w:tcPr>
            <w:tcW w:w="0" w:type="auto"/>
            <w:vMerge w:val="restart"/>
            <w:tcBorders>
              <w:left w:val="single" w:sz="18" w:space="0" w:color="auto"/>
            </w:tcBorders>
            <w:hideMark/>
          </w:tcPr>
          <w:p w14:paraId="75E907F8" w14:textId="77777777" w:rsidR="000A4A2C" w:rsidRPr="00D967AC" w:rsidRDefault="000A4A2C" w:rsidP="000A4A2C">
            <w:pPr>
              <w:pStyle w:val="TableText"/>
            </w:pPr>
            <w:r w:rsidRPr="00D967AC">
              <w:t>Spoke</w:t>
            </w:r>
          </w:p>
        </w:tc>
        <w:tc>
          <w:tcPr>
            <w:tcW w:w="0" w:type="auto"/>
          </w:tcPr>
          <w:p w14:paraId="07E39EE5" w14:textId="77777777" w:rsidR="000A4A2C" w:rsidRPr="00D967AC" w:rsidRDefault="000A4A2C" w:rsidP="000A4A2C">
            <w:pPr>
              <w:pStyle w:val="TableText"/>
            </w:pPr>
            <w:r w:rsidRPr="00D967AC">
              <w:rPr>
                <w:rFonts w:hint="eastAsia"/>
              </w:rPr>
              <w:t>GigabitEthernet0/0/1</w:t>
            </w:r>
          </w:p>
        </w:tc>
        <w:tc>
          <w:tcPr>
            <w:tcW w:w="0" w:type="auto"/>
            <w:tcBorders>
              <w:right w:val="single" w:sz="18" w:space="0" w:color="auto"/>
            </w:tcBorders>
            <w:hideMark/>
          </w:tcPr>
          <w:p w14:paraId="42537CF3" w14:textId="77777777" w:rsidR="000A4A2C" w:rsidRPr="00D967AC" w:rsidRDefault="000A4A2C" w:rsidP="000A4A2C">
            <w:pPr>
              <w:pStyle w:val="TableText"/>
            </w:pPr>
            <w:r w:rsidRPr="00D967AC">
              <w:rPr>
                <w:rFonts w:hint="eastAsia"/>
              </w:rPr>
              <w:t>10.1.1.2/24</w:t>
            </w:r>
          </w:p>
        </w:tc>
      </w:tr>
      <w:tr w:rsidR="000A4A2C" w:rsidRPr="00D967AC" w14:paraId="739D0E7B" w14:textId="77777777" w:rsidTr="000A4A2C">
        <w:trPr>
          <w:cantSplit w:val="0"/>
        </w:trPr>
        <w:tc>
          <w:tcPr>
            <w:tcW w:w="0" w:type="auto"/>
            <w:vMerge/>
            <w:tcBorders>
              <w:left w:val="single" w:sz="18" w:space="0" w:color="auto"/>
            </w:tcBorders>
            <w:hideMark/>
          </w:tcPr>
          <w:p w14:paraId="06C57976" w14:textId="77777777" w:rsidR="000A4A2C" w:rsidRPr="00D967AC" w:rsidRDefault="000A4A2C" w:rsidP="000A4A2C">
            <w:pPr>
              <w:pStyle w:val="TableText"/>
            </w:pPr>
          </w:p>
        </w:tc>
        <w:tc>
          <w:tcPr>
            <w:tcW w:w="0" w:type="auto"/>
          </w:tcPr>
          <w:p w14:paraId="60D15A6A" w14:textId="77777777" w:rsidR="000A4A2C" w:rsidRPr="00D967AC" w:rsidRDefault="000A4A2C" w:rsidP="000A4A2C">
            <w:pPr>
              <w:pStyle w:val="TableText"/>
            </w:pPr>
            <w:r w:rsidRPr="00D967AC">
              <w:rPr>
                <w:rFonts w:hint="eastAsia"/>
              </w:rPr>
              <w:t>GigabitEthernet0/0/0</w:t>
            </w:r>
          </w:p>
        </w:tc>
        <w:tc>
          <w:tcPr>
            <w:tcW w:w="0" w:type="auto"/>
            <w:tcBorders>
              <w:right w:val="single" w:sz="18" w:space="0" w:color="auto"/>
            </w:tcBorders>
            <w:hideMark/>
          </w:tcPr>
          <w:p w14:paraId="5A867756" w14:textId="77777777" w:rsidR="000A4A2C" w:rsidRPr="00D967AC" w:rsidRDefault="000A4A2C" w:rsidP="000A4A2C">
            <w:pPr>
              <w:pStyle w:val="TableText"/>
            </w:pPr>
            <w:r w:rsidRPr="00D967AC">
              <w:t>20.1.1.1/24</w:t>
            </w:r>
          </w:p>
        </w:tc>
      </w:tr>
      <w:tr w:rsidR="000A4A2C" w:rsidRPr="00D967AC" w14:paraId="5C901FEF" w14:textId="77777777" w:rsidTr="000A4A2C">
        <w:trPr>
          <w:cantSplit w:val="0"/>
        </w:trPr>
        <w:tc>
          <w:tcPr>
            <w:tcW w:w="0" w:type="auto"/>
            <w:vMerge w:val="restart"/>
            <w:tcBorders>
              <w:left w:val="single" w:sz="18" w:space="0" w:color="auto"/>
            </w:tcBorders>
            <w:hideMark/>
          </w:tcPr>
          <w:p w14:paraId="6B4188A1" w14:textId="77777777" w:rsidR="000A4A2C" w:rsidRPr="00D967AC" w:rsidRDefault="000A4A2C" w:rsidP="000A4A2C">
            <w:pPr>
              <w:pStyle w:val="TableText"/>
            </w:pPr>
            <w:r w:rsidRPr="00D967AC">
              <w:t>Hub</w:t>
            </w:r>
          </w:p>
        </w:tc>
        <w:tc>
          <w:tcPr>
            <w:tcW w:w="0" w:type="auto"/>
          </w:tcPr>
          <w:p w14:paraId="4C2383BF" w14:textId="77777777" w:rsidR="000A4A2C" w:rsidRPr="00D967AC" w:rsidRDefault="000A4A2C" w:rsidP="000A4A2C">
            <w:pPr>
              <w:pStyle w:val="TableText"/>
            </w:pPr>
            <w:r w:rsidRPr="00D967AC">
              <w:rPr>
                <w:rFonts w:hint="eastAsia"/>
              </w:rPr>
              <w:t>GigabitEthernet0/0/1</w:t>
            </w:r>
          </w:p>
        </w:tc>
        <w:tc>
          <w:tcPr>
            <w:tcW w:w="0" w:type="auto"/>
            <w:tcBorders>
              <w:right w:val="single" w:sz="18" w:space="0" w:color="auto"/>
            </w:tcBorders>
            <w:hideMark/>
          </w:tcPr>
          <w:p w14:paraId="09820896" w14:textId="77777777" w:rsidR="000A4A2C" w:rsidRPr="00D967AC" w:rsidRDefault="000A4A2C" w:rsidP="000A4A2C">
            <w:pPr>
              <w:pStyle w:val="TableText"/>
            </w:pPr>
            <w:r w:rsidRPr="00D967AC">
              <w:t>10.2.1.2/24</w:t>
            </w:r>
          </w:p>
        </w:tc>
      </w:tr>
      <w:tr w:rsidR="000A4A2C" w:rsidRPr="00D967AC" w14:paraId="175CEA3F" w14:textId="77777777" w:rsidTr="000A4A2C">
        <w:trPr>
          <w:cantSplit w:val="0"/>
        </w:trPr>
        <w:tc>
          <w:tcPr>
            <w:tcW w:w="0" w:type="auto"/>
            <w:vMerge/>
            <w:tcBorders>
              <w:left w:val="single" w:sz="18" w:space="0" w:color="auto"/>
            </w:tcBorders>
            <w:hideMark/>
          </w:tcPr>
          <w:p w14:paraId="2025EB91" w14:textId="77777777" w:rsidR="000A4A2C" w:rsidRPr="00D967AC" w:rsidRDefault="000A4A2C" w:rsidP="000A4A2C">
            <w:pPr>
              <w:pStyle w:val="TableText"/>
            </w:pPr>
          </w:p>
        </w:tc>
        <w:tc>
          <w:tcPr>
            <w:tcW w:w="0" w:type="auto"/>
          </w:tcPr>
          <w:p w14:paraId="69CAE80C" w14:textId="77777777" w:rsidR="000A4A2C" w:rsidRPr="00D967AC" w:rsidRDefault="000A4A2C" w:rsidP="000A4A2C">
            <w:pPr>
              <w:pStyle w:val="TableText"/>
            </w:pPr>
            <w:r w:rsidRPr="00D967AC">
              <w:rPr>
                <w:rFonts w:hint="eastAsia"/>
              </w:rPr>
              <w:t>GigabitEthernet0/0/0</w:t>
            </w:r>
          </w:p>
        </w:tc>
        <w:tc>
          <w:tcPr>
            <w:tcW w:w="0" w:type="auto"/>
            <w:tcBorders>
              <w:right w:val="single" w:sz="18" w:space="0" w:color="auto"/>
            </w:tcBorders>
            <w:hideMark/>
          </w:tcPr>
          <w:p w14:paraId="2835146A" w14:textId="77777777" w:rsidR="000A4A2C" w:rsidRPr="00D967AC" w:rsidRDefault="000A4A2C" w:rsidP="000A4A2C">
            <w:pPr>
              <w:pStyle w:val="TableText"/>
            </w:pPr>
            <w:r w:rsidRPr="00D967AC">
              <w:t>20.1.1.2/24</w:t>
            </w:r>
          </w:p>
        </w:tc>
      </w:tr>
      <w:tr w:rsidR="000A4A2C" w:rsidRPr="00D967AC" w14:paraId="0AAD3882" w14:textId="77777777" w:rsidTr="000A4A2C">
        <w:trPr>
          <w:cantSplit w:val="0"/>
        </w:trPr>
        <w:tc>
          <w:tcPr>
            <w:tcW w:w="0" w:type="auto"/>
            <w:tcBorders>
              <w:left w:val="single" w:sz="18" w:space="0" w:color="auto"/>
            </w:tcBorders>
            <w:hideMark/>
          </w:tcPr>
          <w:p w14:paraId="62932E27" w14:textId="77777777" w:rsidR="000A4A2C" w:rsidRPr="00D967AC" w:rsidRDefault="000A4A2C" w:rsidP="000A4A2C">
            <w:pPr>
              <w:pStyle w:val="TableText"/>
            </w:pPr>
            <w:r w:rsidRPr="00D967AC">
              <w:t>PC1</w:t>
            </w:r>
          </w:p>
        </w:tc>
        <w:tc>
          <w:tcPr>
            <w:tcW w:w="0" w:type="auto"/>
          </w:tcPr>
          <w:p w14:paraId="435E8202" w14:textId="77777777" w:rsidR="000A4A2C" w:rsidRPr="00D967AC" w:rsidRDefault="000A4A2C" w:rsidP="000A4A2C">
            <w:pPr>
              <w:pStyle w:val="TableText"/>
            </w:pPr>
            <w:r w:rsidRPr="00D967AC">
              <w:rPr>
                <w:rFonts w:hint="eastAsia"/>
              </w:rPr>
              <w:t>Ethernet0/0/1</w:t>
            </w:r>
          </w:p>
        </w:tc>
        <w:tc>
          <w:tcPr>
            <w:tcW w:w="0" w:type="auto"/>
            <w:tcBorders>
              <w:right w:val="single" w:sz="18" w:space="0" w:color="auto"/>
            </w:tcBorders>
            <w:hideMark/>
          </w:tcPr>
          <w:p w14:paraId="1BAE5986" w14:textId="77777777" w:rsidR="000A4A2C" w:rsidRPr="00D967AC" w:rsidRDefault="000A4A2C" w:rsidP="000A4A2C">
            <w:pPr>
              <w:pStyle w:val="TableText"/>
            </w:pPr>
            <w:r w:rsidRPr="00D967AC">
              <w:rPr>
                <w:rFonts w:hint="eastAsia"/>
              </w:rPr>
              <w:t>10.1.1.1/24</w:t>
            </w:r>
          </w:p>
        </w:tc>
      </w:tr>
      <w:tr w:rsidR="000A4A2C" w:rsidRPr="00D967AC" w14:paraId="6AB74609" w14:textId="77777777" w:rsidTr="000A4A2C">
        <w:trPr>
          <w:cantSplit w:val="0"/>
        </w:trPr>
        <w:tc>
          <w:tcPr>
            <w:tcW w:w="0" w:type="auto"/>
            <w:tcBorders>
              <w:left w:val="single" w:sz="18" w:space="0" w:color="auto"/>
              <w:bottom w:val="single" w:sz="18" w:space="0" w:color="auto"/>
            </w:tcBorders>
          </w:tcPr>
          <w:p w14:paraId="325D8A00" w14:textId="77777777" w:rsidR="000A4A2C" w:rsidRPr="00D967AC" w:rsidRDefault="000A4A2C" w:rsidP="000A4A2C">
            <w:pPr>
              <w:pStyle w:val="TableText"/>
            </w:pPr>
            <w:r w:rsidRPr="00D967AC">
              <w:rPr>
                <w:rFonts w:hint="eastAsia"/>
              </w:rPr>
              <w:t>PC2</w:t>
            </w:r>
          </w:p>
        </w:tc>
        <w:tc>
          <w:tcPr>
            <w:tcW w:w="0" w:type="auto"/>
            <w:tcBorders>
              <w:bottom w:val="single" w:sz="18" w:space="0" w:color="auto"/>
            </w:tcBorders>
          </w:tcPr>
          <w:p w14:paraId="4983F35F" w14:textId="77777777" w:rsidR="000A4A2C" w:rsidRPr="00D967AC" w:rsidRDefault="000A4A2C" w:rsidP="000A4A2C">
            <w:pPr>
              <w:pStyle w:val="TableText"/>
            </w:pPr>
            <w:r w:rsidRPr="00D967AC">
              <w:rPr>
                <w:rFonts w:hint="eastAsia"/>
              </w:rPr>
              <w:t>Ethernet0/0/1</w:t>
            </w:r>
          </w:p>
        </w:tc>
        <w:tc>
          <w:tcPr>
            <w:tcW w:w="0" w:type="auto"/>
            <w:tcBorders>
              <w:bottom w:val="single" w:sz="18" w:space="0" w:color="auto"/>
              <w:right w:val="single" w:sz="18" w:space="0" w:color="auto"/>
            </w:tcBorders>
          </w:tcPr>
          <w:p w14:paraId="661C6764" w14:textId="77777777" w:rsidR="000A4A2C" w:rsidRPr="00D967AC" w:rsidRDefault="000A4A2C" w:rsidP="000A4A2C">
            <w:pPr>
              <w:pStyle w:val="TableText"/>
            </w:pPr>
            <w:r w:rsidRPr="00D967AC">
              <w:rPr>
                <w:rFonts w:hint="eastAsia"/>
              </w:rPr>
              <w:t>10.2.1.1/24</w:t>
            </w:r>
          </w:p>
        </w:tc>
      </w:tr>
    </w:tbl>
    <w:p w14:paraId="1406B7E4" w14:textId="77777777" w:rsidR="000A4A2C" w:rsidRPr="00D967AC" w:rsidRDefault="000A4A2C" w:rsidP="000A4A2C">
      <w:pPr>
        <w:pStyle w:val="1e"/>
      </w:pPr>
      <w:r w:rsidRPr="00D967AC">
        <w:t>The configuration details are not provided.</w:t>
      </w:r>
    </w:p>
    <w:p w14:paraId="60C95987" w14:textId="77777777" w:rsidR="000A4A2C" w:rsidRPr="00D967AC" w:rsidRDefault="000A4A2C" w:rsidP="000A4A2C">
      <w:pPr>
        <w:pStyle w:val="30"/>
        <w:ind w:left="1701" w:hanging="159"/>
        <w:outlineLvl w:val="4"/>
      </w:pPr>
      <w:r w:rsidRPr="00D967AC">
        <w:rPr>
          <w:rFonts w:hint="eastAsia"/>
        </w:rPr>
        <w:t>Deploy a GRE tunnel. The tunnel addresses are as follows.</w:t>
      </w:r>
    </w:p>
    <w:tbl>
      <w:tblPr>
        <w:tblStyle w:val="Table"/>
        <w:tblW w:w="7938" w:type="dxa"/>
        <w:tblLook w:val="04A0" w:firstRow="1" w:lastRow="0" w:firstColumn="1" w:lastColumn="0" w:noHBand="0" w:noVBand="1"/>
      </w:tblPr>
      <w:tblGrid>
        <w:gridCol w:w="1715"/>
        <w:gridCol w:w="2632"/>
        <w:gridCol w:w="3591"/>
      </w:tblGrid>
      <w:tr w:rsidR="000A4A2C" w:rsidRPr="00D967AC" w14:paraId="5C471F8F" w14:textId="77777777" w:rsidTr="000A4A2C">
        <w:trPr>
          <w:cnfStyle w:val="100000000000" w:firstRow="1" w:lastRow="0" w:firstColumn="0" w:lastColumn="0" w:oddVBand="0" w:evenVBand="0" w:oddHBand="0" w:evenHBand="0" w:firstRowFirstColumn="0" w:firstRowLastColumn="0" w:lastRowFirstColumn="0" w:lastRowLastColumn="0"/>
          <w:cantSplit w:val="0"/>
        </w:trPr>
        <w:tc>
          <w:tcPr>
            <w:tcW w:w="0" w:type="auto"/>
            <w:tcBorders>
              <w:top w:val="single" w:sz="18" w:space="0" w:color="auto"/>
              <w:left w:val="single" w:sz="18" w:space="0" w:color="auto"/>
            </w:tcBorders>
            <w:hideMark/>
          </w:tcPr>
          <w:p w14:paraId="277C769F"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Router</w:t>
            </w:r>
          </w:p>
        </w:tc>
        <w:tc>
          <w:tcPr>
            <w:tcW w:w="0" w:type="auto"/>
            <w:tcBorders>
              <w:top w:val="single" w:sz="18" w:space="0" w:color="auto"/>
            </w:tcBorders>
          </w:tcPr>
          <w:p w14:paraId="6CDF7EC9"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Interface</w:t>
            </w:r>
          </w:p>
        </w:tc>
        <w:tc>
          <w:tcPr>
            <w:tcW w:w="0" w:type="auto"/>
            <w:tcBorders>
              <w:top w:val="single" w:sz="18" w:space="0" w:color="auto"/>
              <w:right w:val="single" w:sz="18" w:space="0" w:color="auto"/>
            </w:tcBorders>
          </w:tcPr>
          <w:p w14:paraId="550FDABB"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IP Address/Mask</w:t>
            </w:r>
          </w:p>
        </w:tc>
      </w:tr>
      <w:tr w:rsidR="000A4A2C" w:rsidRPr="00D967AC" w14:paraId="7DDB473D" w14:textId="77777777" w:rsidTr="000A4A2C">
        <w:trPr>
          <w:cantSplit w:val="0"/>
        </w:trPr>
        <w:tc>
          <w:tcPr>
            <w:tcW w:w="0" w:type="auto"/>
            <w:tcBorders>
              <w:left w:val="single" w:sz="18" w:space="0" w:color="auto"/>
            </w:tcBorders>
            <w:hideMark/>
          </w:tcPr>
          <w:p w14:paraId="2F9292CF" w14:textId="77777777" w:rsidR="000A4A2C" w:rsidRPr="00D967AC" w:rsidRDefault="000A4A2C" w:rsidP="000A4A2C">
            <w:pPr>
              <w:pStyle w:val="TableText"/>
            </w:pPr>
            <w:r w:rsidRPr="00D967AC">
              <w:t>Spoke</w:t>
            </w:r>
          </w:p>
        </w:tc>
        <w:tc>
          <w:tcPr>
            <w:tcW w:w="0" w:type="auto"/>
          </w:tcPr>
          <w:p w14:paraId="2516CB38" w14:textId="77777777" w:rsidR="000A4A2C" w:rsidRPr="00D967AC" w:rsidRDefault="000A4A2C" w:rsidP="000A4A2C">
            <w:pPr>
              <w:pStyle w:val="TableText"/>
            </w:pPr>
            <w:r w:rsidRPr="00D967AC">
              <w:t>Tunnel0/0/1</w:t>
            </w:r>
          </w:p>
        </w:tc>
        <w:tc>
          <w:tcPr>
            <w:tcW w:w="0" w:type="auto"/>
            <w:tcBorders>
              <w:right w:val="single" w:sz="18" w:space="0" w:color="auto"/>
            </w:tcBorders>
            <w:hideMark/>
          </w:tcPr>
          <w:p w14:paraId="767EE9C6" w14:textId="77777777" w:rsidR="000A4A2C" w:rsidRPr="00D967AC" w:rsidRDefault="000A4A2C" w:rsidP="000A4A2C">
            <w:pPr>
              <w:pStyle w:val="TableText"/>
            </w:pPr>
            <w:r w:rsidRPr="00D967AC">
              <w:rPr>
                <w:rFonts w:hint="eastAsia"/>
              </w:rPr>
              <w:t>40.1.1.1/24</w:t>
            </w:r>
          </w:p>
        </w:tc>
      </w:tr>
      <w:tr w:rsidR="000A4A2C" w:rsidRPr="00D967AC" w14:paraId="09E9E6D8" w14:textId="77777777" w:rsidTr="000A4A2C">
        <w:trPr>
          <w:cantSplit w:val="0"/>
        </w:trPr>
        <w:tc>
          <w:tcPr>
            <w:tcW w:w="0" w:type="auto"/>
            <w:tcBorders>
              <w:left w:val="single" w:sz="18" w:space="0" w:color="auto"/>
              <w:bottom w:val="single" w:sz="18" w:space="0" w:color="auto"/>
            </w:tcBorders>
            <w:hideMark/>
          </w:tcPr>
          <w:p w14:paraId="6048E82B" w14:textId="77777777" w:rsidR="000A4A2C" w:rsidRPr="00D967AC" w:rsidRDefault="000A4A2C" w:rsidP="000A4A2C">
            <w:pPr>
              <w:pStyle w:val="TableText"/>
            </w:pPr>
            <w:r w:rsidRPr="00D967AC">
              <w:t>HUB</w:t>
            </w:r>
          </w:p>
        </w:tc>
        <w:tc>
          <w:tcPr>
            <w:tcW w:w="0" w:type="auto"/>
            <w:tcBorders>
              <w:bottom w:val="single" w:sz="18" w:space="0" w:color="auto"/>
            </w:tcBorders>
          </w:tcPr>
          <w:p w14:paraId="67FFA0F2" w14:textId="77777777" w:rsidR="000A4A2C" w:rsidRPr="00D967AC" w:rsidRDefault="000A4A2C" w:rsidP="000A4A2C">
            <w:pPr>
              <w:pStyle w:val="TableText"/>
            </w:pPr>
            <w:r w:rsidRPr="00D967AC">
              <w:t>Tunnel0/0/1</w:t>
            </w:r>
          </w:p>
        </w:tc>
        <w:tc>
          <w:tcPr>
            <w:tcW w:w="0" w:type="auto"/>
            <w:tcBorders>
              <w:bottom w:val="single" w:sz="18" w:space="0" w:color="auto"/>
              <w:right w:val="single" w:sz="18" w:space="0" w:color="auto"/>
            </w:tcBorders>
            <w:hideMark/>
          </w:tcPr>
          <w:p w14:paraId="54CE5042" w14:textId="77777777" w:rsidR="000A4A2C" w:rsidRPr="00D967AC" w:rsidRDefault="000A4A2C" w:rsidP="000A4A2C">
            <w:pPr>
              <w:pStyle w:val="TableText"/>
            </w:pPr>
            <w:r w:rsidRPr="00D967AC">
              <w:t>40.1.1.2/24</w:t>
            </w:r>
          </w:p>
        </w:tc>
      </w:tr>
    </w:tbl>
    <w:p w14:paraId="6D49B166" w14:textId="77777777" w:rsidR="000A4A2C" w:rsidRPr="00D967AC" w:rsidRDefault="000A4A2C" w:rsidP="000A4A2C">
      <w:pPr>
        <w:rPr>
          <w:rFonts w:ascii="Huawei Sans" w:hAnsi="Huawei Sans"/>
        </w:rPr>
      </w:pPr>
    </w:p>
    <w:p w14:paraId="3F279A74" w14:textId="77777777" w:rsidR="000A4A2C" w:rsidRPr="00D967AC" w:rsidRDefault="000A4A2C" w:rsidP="000A4A2C">
      <w:pPr>
        <w:pStyle w:val="1e"/>
      </w:pPr>
      <w:r w:rsidRPr="00D967AC">
        <w:rPr>
          <w:rFonts w:hint="eastAsia"/>
        </w:rPr>
        <w:t># Config</w:t>
      </w:r>
      <w:r w:rsidRPr="00D967AC">
        <w:t>ure the s</w:t>
      </w:r>
      <w:r w:rsidRPr="00D967AC">
        <w:rPr>
          <w:rFonts w:hint="eastAsia"/>
        </w:rPr>
        <w:t>poke</w:t>
      </w:r>
      <w:r w:rsidRPr="00D967AC">
        <w:t>.</w:t>
      </w:r>
    </w:p>
    <w:p w14:paraId="6D5D2C7B" w14:textId="77777777" w:rsidR="000A4A2C" w:rsidRPr="00D967AC" w:rsidRDefault="000A4A2C" w:rsidP="000A4A2C">
      <w:pPr>
        <w:pStyle w:val="2f5"/>
      </w:pPr>
      <w:r w:rsidRPr="00D967AC">
        <w:t>[Spoke]interface  Tunnel  0/0/1</w:t>
      </w:r>
    </w:p>
    <w:p w14:paraId="2A804A72" w14:textId="77777777" w:rsidR="000A4A2C" w:rsidRPr="00D967AC" w:rsidRDefault="000A4A2C" w:rsidP="000A4A2C">
      <w:pPr>
        <w:pStyle w:val="2f5"/>
      </w:pPr>
      <w:r w:rsidRPr="00D967AC">
        <w:t>[Spoke-Tunnel0/0/1]ip address  40.1.1.1 24</w:t>
      </w:r>
    </w:p>
    <w:p w14:paraId="16B4B04A" w14:textId="77777777" w:rsidR="000A4A2C" w:rsidRPr="00D967AC" w:rsidRDefault="000A4A2C" w:rsidP="000A4A2C">
      <w:pPr>
        <w:pStyle w:val="2f5"/>
      </w:pPr>
      <w:r w:rsidRPr="00D967AC">
        <w:t xml:space="preserve">[Spoke-Tunnel0/0/1]tunnel-protocol gre </w:t>
      </w:r>
    </w:p>
    <w:p w14:paraId="2CDBB531" w14:textId="77777777" w:rsidR="000A4A2C" w:rsidRPr="00D967AC" w:rsidRDefault="000A4A2C" w:rsidP="000A4A2C">
      <w:pPr>
        <w:pStyle w:val="2f5"/>
      </w:pPr>
      <w:r w:rsidRPr="00D967AC">
        <w:t xml:space="preserve">[Spoke-Tunnel0/0/1]source 20.1.1.1 </w:t>
      </w:r>
    </w:p>
    <w:p w14:paraId="03C2D605" w14:textId="77777777" w:rsidR="000A4A2C" w:rsidRPr="00D967AC" w:rsidRDefault="000A4A2C" w:rsidP="000A4A2C">
      <w:pPr>
        <w:pStyle w:val="2f5"/>
      </w:pPr>
      <w:r w:rsidRPr="00D967AC">
        <w:t>[Spoke-Tunnel0/0/1]destination 20.1.1.2</w:t>
      </w:r>
    </w:p>
    <w:p w14:paraId="649940A7" w14:textId="77777777" w:rsidR="000A4A2C" w:rsidRPr="00D967AC" w:rsidRDefault="000A4A2C" w:rsidP="000A4A2C">
      <w:pPr>
        <w:pStyle w:val="1e"/>
      </w:pPr>
      <w:r w:rsidRPr="00D967AC">
        <w:t xml:space="preserve"># </w:t>
      </w:r>
      <w:r w:rsidRPr="00D967AC">
        <w:rPr>
          <w:rFonts w:hint="eastAsia"/>
        </w:rPr>
        <w:t>Config</w:t>
      </w:r>
      <w:r w:rsidRPr="00D967AC">
        <w:t>ure the hub.</w:t>
      </w:r>
    </w:p>
    <w:p w14:paraId="66522167" w14:textId="77777777" w:rsidR="000A4A2C" w:rsidRPr="00D967AC" w:rsidRDefault="000A4A2C" w:rsidP="000A4A2C">
      <w:pPr>
        <w:pStyle w:val="2f5"/>
      </w:pPr>
      <w:r w:rsidRPr="00D967AC">
        <w:t>[Hub]interface  Tunnel  0/0/1</w:t>
      </w:r>
    </w:p>
    <w:p w14:paraId="77D86B58" w14:textId="77777777" w:rsidR="000A4A2C" w:rsidRPr="00D967AC" w:rsidRDefault="000A4A2C" w:rsidP="000A4A2C">
      <w:pPr>
        <w:pStyle w:val="2f5"/>
      </w:pPr>
      <w:r w:rsidRPr="00D967AC">
        <w:t>[Hub-Tunnel0/0/1]ip address  40.1.1.2 24</w:t>
      </w:r>
    </w:p>
    <w:p w14:paraId="449B03A2" w14:textId="77777777" w:rsidR="000A4A2C" w:rsidRPr="00D967AC" w:rsidRDefault="000A4A2C" w:rsidP="000A4A2C">
      <w:pPr>
        <w:pStyle w:val="2f5"/>
      </w:pPr>
      <w:r w:rsidRPr="00D967AC">
        <w:lastRenderedPageBreak/>
        <w:t xml:space="preserve">[Hub-Tunnel0/0/1]tunnel-protocol gre </w:t>
      </w:r>
    </w:p>
    <w:p w14:paraId="09E730A7" w14:textId="77777777" w:rsidR="000A4A2C" w:rsidRPr="00D967AC" w:rsidRDefault="000A4A2C" w:rsidP="000A4A2C">
      <w:pPr>
        <w:pStyle w:val="2f5"/>
      </w:pPr>
      <w:r w:rsidRPr="00D967AC">
        <w:t xml:space="preserve">[Hub-Tunnel0/0/1]source 20.1.1.2 </w:t>
      </w:r>
    </w:p>
    <w:p w14:paraId="05421F22" w14:textId="77777777" w:rsidR="000A4A2C" w:rsidRPr="00D967AC" w:rsidRDefault="000A4A2C" w:rsidP="000A4A2C">
      <w:pPr>
        <w:pStyle w:val="2f5"/>
      </w:pPr>
      <w:r w:rsidRPr="00D967AC">
        <w:t>[Hub-Tunnel0/0/1]destination 20.1.1.1</w:t>
      </w:r>
    </w:p>
    <w:p w14:paraId="54B11220" w14:textId="77777777" w:rsidR="000A4A2C" w:rsidRPr="00D967AC" w:rsidRDefault="000A4A2C" w:rsidP="000A4A2C">
      <w:pPr>
        <w:pStyle w:val="30"/>
        <w:ind w:left="1701" w:hanging="159"/>
        <w:outlineLvl w:val="4"/>
      </w:pPr>
      <w:r w:rsidRPr="00D967AC">
        <w:rPr>
          <w:rFonts w:hint="eastAsia"/>
        </w:rPr>
        <w:t>On the hub and spoke, configure static routes to the network segments of the PCs connected to them.</w:t>
      </w:r>
    </w:p>
    <w:p w14:paraId="28112700" w14:textId="77777777" w:rsidR="000A4A2C" w:rsidRPr="00D967AC" w:rsidRDefault="000A4A2C" w:rsidP="000A4A2C">
      <w:pPr>
        <w:pStyle w:val="1e"/>
      </w:pPr>
      <w:r w:rsidRPr="00D967AC">
        <w:rPr>
          <w:rFonts w:hint="eastAsia"/>
        </w:rPr>
        <w:t># Configure a static route to the network segment of PC2 on the spoke, with the outbound interface being the GRE tunnel interface Tunnel0/0/1.</w:t>
      </w:r>
    </w:p>
    <w:p w14:paraId="3511E884" w14:textId="77777777" w:rsidR="000A4A2C" w:rsidRPr="00D967AC" w:rsidRDefault="000A4A2C" w:rsidP="000A4A2C">
      <w:pPr>
        <w:pStyle w:val="2f5"/>
      </w:pPr>
      <w:r w:rsidRPr="00D967AC">
        <w:t>[Spoke]ip route-static 10.2.1.0 24 Tunnel 0/0/1</w:t>
      </w:r>
    </w:p>
    <w:p w14:paraId="0B11EEAB" w14:textId="77777777" w:rsidR="000A4A2C" w:rsidRPr="00D967AC" w:rsidRDefault="000A4A2C" w:rsidP="000A4A2C">
      <w:pPr>
        <w:pStyle w:val="1e"/>
      </w:pPr>
      <w:r w:rsidRPr="00D967AC">
        <w:rPr>
          <w:rFonts w:hint="eastAsia"/>
        </w:rPr>
        <w:t># Configure a static route to the network segment of PC1 on the hub, with the outbound interface being the GRE tunnel interface Tunnel0/0/1.</w:t>
      </w:r>
    </w:p>
    <w:p w14:paraId="49FDBA03" w14:textId="77777777" w:rsidR="000A4A2C" w:rsidRPr="00D967AC" w:rsidRDefault="000A4A2C" w:rsidP="000A4A2C">
      <w:pPr>
        <w:pStyle w:val="2f5"/>
      </w:pPr>
      <w:r w:rsidRPr="00D967AC">
        <w:t>[Hub]ip route-static 10.1.1.0 24 Tunnel 0/0/1</w:t>
      </w:r>
    </w:p>
    <w:p w14:paraId="25D5DF28" w14:textId="77777777" w:rsidR="000A4A2C" w:rsidRPr="00D967AC" w:rsidRDefault="000A4A2C" w:rsidP="000A4A2C">
      <w:pPr>
        <w:pStyle w:val="30"/>
        <w:ind w:left="1701" w:hanging="159"/>
        <w:outlineLvl w:val="4"/>
      </w:pPr>
      <w:r w:rsidRPr="00D967AC">
        <w:rPr>
          <w:rFonts w:hint="eastAsia"/>
        </w:rPr>
        <w:t>Enable GRE Keepalive detection on the hub and spoke (optimization configuration).</w:t>
      </w:r>
    </w:p>
    <w:p w14:paraId="18DEC1BF" w14:textId="77777777" w:rsidR="000A4A2C" w:rsidRPr="00D967AC" w:rsidRDefault="000A4A2C" w:rsidP="000A4A2C">
      <w:pPr>
        <w:pStyle w:val="2f5"/>
      </w:pPr>
      <w:r w:rsidRPr="00D967AC">
        <w:rPr>
          <w:rFonts w:hint="eastAsia"/>
        </w:rPr>
        <w:t xml:space="preserve">[Hub-Tunnel0/0/1] </w:t>
      </w:r>
      <w:r w:rsidRPr="00D967AC">
        <w:rPr>
          <w:rStyle w:val="affff2"/>
          <w:rFonts w:hint="eastAsia"/>
        </w:rPr>
        <w:t>keepalive</w:t>
      </w:r>
    </w:p>
    <w:p w14:paraId="34BB896A" w14:textId="77777777" w:rsidR="000A4A2C" w:rsidRPr="00D967AC" w:rsidRDefault="000A4A2C" w:rsidP="000A4A2C">
      <w:pPr>
        <w:pStyle w:val="1e"/>
      </w:pPr>
      <w:r w:rsidRPr="00D967AC">
        <w:rPr>
          <w:rFonts w:hint="eastAsia"/>
        </w:rPr>
        <w:t>The configuration of the spoke is the same as that of the hub. The configuration details are not provided.</w:t>
      </w:r>
    </w:p>
    <w:p w14:paraId="199376DC" w14:textId="77777777" w:rsidR="000A4A2C" w:rsidRPr="00D967AC" w:rsidRDefault="000A4A2C" w:rsidP="000A4A2C">
      <w:pPr>
        <w:pStyle w:val="NotesHeading"/>
        <w:rPr>
          <w:rFonts w:ascii="Huawei Sans" w:eastAsia="方正兰亭黑简体" w:hAnsi="Huawei Sans"/>
        </w:rPr>
      </w:pPr>
      <w:r w:rsidRPr="00D967AC">
        <w:rPr>
          <w:rFonts w:ascii="Huawei Sans" w:eastAsia="方正兰亭黑简体" w:hAnsi="Huawei Sans"/>
        </w:rPr>
        <w:drawing>
          <wp:inline distT="0" distB="0" distL="0" distR="0" wp14:anchorId="74FF035E" wp14:editId="7631221C">
            <wp:extent cx="754381" cy="26746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0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4381" cy="267463"/>
                    </a:xfrm>
                    <a:prstGeom prst="rect">
                      <a:avLst/>
                    </a:prstGeom>
                  </pic:spPr>
                </pic:pic>
              </a:graphicData>
            </a:graphic>
          </wp:inline>
        </w:drawing>
      </w:r>
    </w:p>
    <w:p w14:paraId="4943971C" w14:textId="77777777" w:rsidR="000A4A2C" w:rsidRPr="00D967AC" w:rsidRDefault="000A4A2C" w:rsidP="000A4A2C">
      <w:pPr>
        <w:pStyle w:val="1e"/>
      </w:pPr>
      <w:r w:rsidRPr="00D967AC">
        <w:rPr>
          <w:rFonts w:hint="eastAsia"/>
        </w:rPr>
        <w:t xml:space="preserve">Keepalive detection checks whether the peer end of the tunnel is reachable. If the peer end is unreachable, the tunnel connection is terminated. You can add the </w:t>
      </w:r>
      <w:r w:rsidRPr="00D967AC">
        <w:rPr>
          <w:rFonts w:hint="eastAsia"/>
          <w:b/>
        </w:rPr>
        <w:t>period</w:t>
      </w:r>
      <w:r w:rsidRPr="00D967AC">
        <w:rPr>
          <w:rFonts w:hint="eastAsia"/>
        </w:rPr>
        <w:t xml:space="preserve"> parameter in the </w:t>
      </w:r>
      <w:r w:rsidRPr="00D967AC">
        <w:rPr>
          <w:rFonts w:hint="eastAsia"/>
          <w:b/>
        </w:rPr>
        <w:t>keepalive</w:t>
      </w:r>
      <w:r w:rsidRPr="00D967AC">
        <w:rPr>
          <w:rFonts w:hint="eastAsia"/>
        </w:rPr>
        <w:t xml:space="preserve"> command to specify the interval at which Keepalive messages are sent. You can also add </w:t>
      </w:r>
      <w:r w:rsidRPr="00D967AC">
        <w:rPr>
          <w:rFonts w:hint="eastAsia"/>
          <w:b/>
        </w:rPr>
        <w:t>retry-times</w:t>
      </w:r>
      <w:r w:rsidRPr="00D967AC">
        <w:rPr>
          <w:rFonts w:hint="eastAsia"/>
        </w:rPr>
        <w:t xml:space="preserve"> following </w:t>
      </w:r>
      <w:r w:rsidRPr="00D967AC">
        <w:rPr>
          <w:rFonts w:hint="eastAsia"/>
          <w:b/>
        </w:rPr>
        <w:t>period</w:t>
      </w:r>
      <w:r w:rsidRPr="00D967AC">
        <w:rPr>
          <w:rFonts w:hint="eastAsia"/>
        </w:rPr>
        <w:t xml:space="preserve">, which indicates the retransmission count. By default, if no optional parameter is specified, the value of </w:t>
      </w:r>
      <w:r w:rsidRPr="00D967AC">
        <w:rPr>
          <w:rFonts w:hint="eastAsia"/>
          <w:b/>
        </w:rPr>
        <w:t>period</w:t>
      </w:r>
      <w:r w:rsidRPr="00D967AC">
        <w:rPr>
          <w:rFonts w:hint="eastAsia"/>
        </w:rPr>
        <w:t xml:space="preserve"> is 5, and the value of </w:t>
      </w:r>
      <w:r w:rsidRPr="00D967AC">
        <w:rPr>
          <w:rFonts w:hint="eastAsia"/>
          <w:b/>
        </w:rPr>
        <w:t>retry-times</w:t>
      </w:r>
      <w:r w:rsidRPr="00D967AC">
        <w:rPr>
          <w:rFonts w:hint="eastAsia"/>
        </w:rPr>
        <w:t xml:space="preserve"> is 3.</w:t>
      </w:r>
    </w:p>
    <w:p w14:paraId="4108E80F" w14:textId="77777777" w:rsidR="000A4A2C" w:rsidRPr="00D967AC" w:rsidRDefault="000A4A2C" w:rsidP="000A4A2C">
      <w:pPr>
        <w:pStyle w:val="1e"/>
      </w:pPr>
      <w:r w:rsidRPr="00D967AC">
        <w:t>----End</w:t>
      </w:r>
    </w:p>
    <w:p w14:paraId="0DBB6DF4" w14:textId="77777777" w:rsidR="000A4A2C" w:rsidRPr="00D967AC" w:rsidRDefault="000A4A2C" w:rsidP="000A4A2C">
      <w:pPr>
        <w:pStyle w:val="End"/>
        <w:rPr>
          <w:rFonts w:ascii="Huawei Sans" w:hAnsi="Huawei Sans"/>
        </w:rPr>
      </w:pPr>
    </w:p>
    <w:p w14:paraId="6A75EFB2" w14:textId="77777777" w:rsidR="000A4A2C" w:rsidRPr="00D967AC" w:rsidRDefault="000A4A2C" w:rsidP="000A4A2C">
      <w:pPr>
        <w:pStyle w:val="3"/>
      </w:pPr>
      <w:bookmarkStart w:id="40" w:name="_Toc63253507"/>
      <w:bookmarkStart w:id="41" w:name="_Toc116563140"/>
      <w:r w:rsidRPr="00D967AC">
        <w:t>Verification</w:t>
      </w:r>
      <w:bookmarkEnd w:id="40"/>
      <w:bookmarkEnd w:id="41"/>
    </w:p>
    <w:p w14:paraId="4979797F" w14:textId="77777777" w:rsidR="000A4A2C" w:rsidRPr="00D967AC" w:rsidRDefault="000A4A2C" w:rsidP="000A4A2C">
      <w:pPr>
        <w:pStyle w:val="4"/>
        <w:rPr>
          <w:rFonts w:hint="default"/>
        </w:rPr>
      </w:pPr>
      <w:r w:rsidRPr="00D967AC">
        <w:t>Checking Information About Tunnel Interfaces Between the Hub and Spoke</w:t>
      </w:r>
    </w:p>
    <w:p w14:paraId="5436E450" w14:textId="77777777" w:rsidR="000A4A2C" w:rsidRPr="00D967AC" w:rsidRDefault="000A4A2C" w:rsidP="000A4A2C">
      <w:pPr>
        <w:pStyle w:val="1e"/>
      </w:pPr>
      <w:r w:rsidRPr="00D967AC">
        <w:rPr>
          <w:rFonts w:hint="eastAsia"/>
        </w:rPr>
        <w:t># Check tunnel interface information on the hub.</w:t>
      </w:r>
    </w:p>
    <w:p w14:paraId="58E1AF79" w14:textId="77777777" w:rsidR="000A4A2C" w:rsidRPr="00D967AC" w:rsidRDefault="000A4A2C" w:rsidP="000A4A2C">
      <w:pPr>
        <w:pStyle w:val="2f5"/>
      </w:pPr>
      <w:r w:rsidRPr="00D967AC">
        <w:t>&lt;Hub&gt;display  interface Tunnel 0/0/1</w:t>
      </w:r>
    </w:p>
    <w:p w14:paraId="651589B3" w14:textId="77777777" w:rsidR="000A4A2C" w:rsidRPr="00D967AC" w:rsidRDefault="000A4A2C" w:rsidP="000A4A2C">
      <w:pPr>
        <w:pStyle w:val="2f5"/>
      </w:pPr>
      <w:r w:rsidRPr="00D967AC">
        <w:t>Tunnel0/0/1 current state : UP</w:t>
      </w:r>
    </w:p>
    <w:p w14:paraId="06508294" w14:textId="77777777" w:rsidR="000A4A2C" w:rsidRPr="00D967AC" w:rsidRDefault="000A4A2C" w:rsidP="000A4A2C">
      <w:pPr>
        <w:pStyle w:val="2f5"/>
      </w:pPr>
      <w:r w:rsidRPr="00D967AC">
        <w:t>Line protocol current state : UP</w:t>
      </w:r>
    </w:p>
    <w:p w14:paraId="59AE267B" w14:textId="77777777" w:rsidR="000A4A2C" w:rsidRPr="00D967AC" w:rsidRDefault="000A4A2C" w:rsidP="000A4A2C">
      <w:pPr>
        <w:pStyle w:val="2f5"/>
      </w:pPr>
      <w:r w:rsidRPr="00D967AC">
        <w:t>Last line protocol up time : 2020-06-09 14:27:59 UTC-08:00</w:t>
      </w:r>
    </w:p>
    <w:p w14:paraId="090717CD" w14:textId="77777777" w:rsidR="000A4A2C" w:rsidRPr="00D967AC" w:rsidRDefault="000A4A2C" w:rsidP="000A4A2C">
      <w:pPr>
        <w:pStyle w:val="2f5"/>
      </w:pPr>
      <w:r w:rsidRPr="00D967AC">
        <w:t>Description:HUAWEI, AR Series, Tunnel0/0/1 Interface</w:t>
      </w:r>
    </w:p>
    <w:p w14:paraId="7028C226" w14:textId="77777777" w:rsidR="000A4A2C" w:rsidRPr="00D967AC" w:rsidRDefault="000A4A2C" w:rsidP="000A4A2C">
      <w:pPr>
        <w:pStyle w:val="2f5"/>
      </w:pPr>
      <w:r w:rsidRPr="00D967AC">
        <w:t>Route Port,The Maximum Transmit Unit is 1500</w:t>
      </w:r>
    </w:p>
    <w:p w14:paraId="66AD3239" w14:textId="77777777" w:rsidR="000A4A2C" w:rsidRPr="00D967AC" w:rsidRDefault="000A4A2C" w:rsidP="000A4A2C">
      <w:pPr>
        <w:pStyle w:val="2f5"/>
      </w:pPr>
      <w:r w:rsidRPr="00D967AC">
        <w:t>Internet Address is 40.1.1.2/24</w:t>
      </w:r>
    </w:p>
    <w:p w14:paraId="1D6CAFD1" w14:textId="77777777" w:rsidR="000A4A2C" w:rsidRPr="00D967AC" w:rsidRDefault="000A4A2C" w:rsidP="000A4A2C">
      <w:pPr>
        <w:pStyle w:val="2f5"/>
      </w:pPr>
      <w:r w:rsidRPr="00D967AC">
        <w:t>Encapsulation is TUNNEL, loopback not set</w:t>
      </w:r>
    </w:p>
    <w:p w14:paraId="6DA1A91C" w14:textId="77777777" w:rsidR="000A4A2C" w:rsidRPr="00D967AC" w:rsidRDefault="000A4A2C" w:rsidP="000A4A2C">
      <w:pPr>
        <w:pStyle w:val="2f5"/>
      </w:pPr>
      <w:r w:rsidRPr="00D967AC">
        <w:lastRenderedPageBreak/>
        <w:t>Tunnel source 20.1.1.2 (GigabitEthernet0/0/0), destination 20.1.1.1</w:t>
      </w:r>
    </w:p>
    <w:p w14:paraId="6DE17C3F" w14:textId="77777777" w:rsidR="000A4A2C" w:rsidRPr="00D967AC" w:rsidRDefault="000A4A2C" w:rsidP="000A4A2C">
      <w:pPr>
        <w:pStyle w:val="2f5"/>
      </w:pPr>
      <w:r w:rsidRPr="00D967AC">
        <w:t>Tunnel protocol/transport GRE/IP, key disabled</w:t>
      </w:r>
    </w:p>
    <w:p w14:paraId="7E687E6F" w14:textId="77777777" w:rsidR="000A4A2C" w:rsidRPr="00D967AC" w:rsidRDefault="000A4A2C" w:rsidP="000A4A2C">
      <w:pPr>
        <w:pStyle w:val="2f5"/>
      </w:pPr>
      <w:r w:rsidRPr="00D967AC">
        <w:t>keepalive enable period 5 retry-times 3</w:t>
      </w:r>
    </w:p>
    <w:p w14:paraId="09C76AC7" w14:textId="77777777" w:rsidR="000A4A2C" w:rsidRPr="00D967AC" w:rsidRDefault="000A4A2C" w:rsidP="000A4A2C">
      <w:pPr>
        <w:pStyle w:val="2f5"/>
      </w:pPr>
      <w:r w:rsidRPr="00D967AC">
        <w:t>Checksumming of packets disabled</w:t>
      </w:r>
    </w:p>
    <w:p w14:paraId="425810E9" w14:textId="77777777" w:rsidR="000A4A2C" w:rsidRPr="00D967AC" w:rsidRDefault="000A4A2C" w:rsidP="000A4A2C">
      <w:pPr>
        <w:pStyle w:val="2f5"/>
      </w:pPr>
      <w:r w:rsidRPr="00D967AC">
        <w:t>Current system time: 2020-06-09 14:39:46-08:00</w:t>
      </w:r>
    </w:p>
    <w:p w14:paraId="478D9276" w14:textId="77777777" w:rsidR="000A4A2C" w:rsidRPr="00D967AC" w:rsidRDefault="000A4A2C" w:rsidP="000A4A2C">
      <w:pPr>
        <w:pStyle w:val="2f5"/>
      </w:pPr>
      <w:r w:rsidRPr="00D967AC">
        <w:t xml:space="preserve">    300 seconds input rate 0 bits/sec, 0 packets/sec</w:t>
      </w:r>
    </w:p>
    <w:p w14:paraId="1D388E37" w14:textId="77777777" w:rsidR="000A4A2C" w:rsidRPr="00D967AC" w:rsidRDefault="000A4A2C" w:rsidP="000A4A2C">
      <w:pPr>
        <w:pStyle w:val="2f5"/>
      </w:pPr>
      <w:r w:rsidRPr="00D967AC">
        <w:t xml:space="preserve">    300 seconds output rate 72 bits/sec, 0 packets/sec</w:t>
      </w:r>
    </w:p>
    <w:p w14:paraId="1DB48330" w14:textId="77777777" w:rsidR="000A4A2C" w:rsidRPr="00D967AC" w:rsidRDefault="000A4A2C" w:rsidP="000A4A2C">
      <w:pPr>
        <w:pStyle w:val="2f5"/>
      </w:pPr>
      <w:r w:rsidRPr="00D967AC">
        <w:t xml:space="preserve">    0 seconds input rate 0 bits/sec, 0 packets/sec</w:t>
      </w:r>
    </w:p>
    <w:p w14:paraId="31198C8C" w14:textId="77777777" w:rsidR="000A4A2C" w:rsidRPr="00D967AC" w:rsidRDefault="000A4A2C" w:rsidP="000A4A2C">
      <w:pPr>
        <w:pStyle w:val="2f5"/>
      </w:pPr>
      <w:r w:rsidRPr="00D967AC">
        <w:t xml:space="preserve">    0 seconds output rate 0 bits/sec, 0 packets/sec</w:t>
      </w:r>
    </w:p>
    <w:p w14:paraId="3C31B4F8" w14:textId="77777777" w:rsidR="000A4A2C" w:rsidRPr="00D967AC" w:rsidRDefault="000A4A2C" w:rsidP="000A4A2C">
      <w:pPr>
        <w:pStyle w:val="2f5"/>
      </w:pPr>
      <w:r w:rsidRPr="00D967AC">
        <w:t xml:space="preserve">    0 packets input,  0 bytes</w:t>
      </w:r>
    </w:p>
    <w:p w14:paraId="59F86D54" w14:textId="77777777" w:rsidR="000A4A2C" w:rsidRPr="00D967AC" w:rsidRDefault="000A4A2C" w:rsidP="000A4A2C">
      <w:pPr>
        <w:pStyle w:val="2f5"/>
      </w:pPr>
      <w:r w:rsidRPr="00D967AC">
        <w:t xml:space="preserve">    0 input error</w:t>
      </w:r>
    </w:p>
    <w:p w14:paraId="2A870430" w14:textId="77777777" w:rsidR="000A4A2C" w:rsidRPr="00D967AC" w:rsidRDefault="000A4A2C" w:rsidP="000A4A2C">
      <w:pPr>
        <w:pStyle w:val="2f5"/>
      </w:pPr>
      <w:r w:rsidRPr="00D967AC">
        <w:t xml:space="preserve">    122 packets output,  5856 bytes</w:t>
      </w:r>
    </w:p>
    <w:p w14:paraId="18B862A8" w14:textId="77777777" w:rsidR="000A4A2C" w:rsidRPr="00D967AC" w:rsidRDefault="000A4A2C" w:rsidP="000A4A2C">
      <w:pPr>
        <w:pStyle w:val="2f5"/>
      </w:pPr>
      <w:r w:rsidRPr="00D967AC">
        <w:t xml:space="preserve">    0 output error</w:t>
      </w:r>
    </w:p>
    <w:p w14:paraId="74AD89DD" w14:textId="77777777" w:rsidR="000A4A2C" w:rsidRPr="00D967AC" w:rsidRDefault="000A4A2C" w:rsidP="000A4A2C">
      <w:pPr>
        <w:pStyle w:val="2f5"/>
      </w:pPr>
      <w:r w:rsidRPr="00D967AC">
        <w:t xml:space="preserve">    Input bandwidth utilization  : --</w:t>
      </w:r>
    </w:p>
    <w:p w14:paraId="408EE463" w14:textId="77777777" w:rsidR="000A4A2C" w:rsidRPr="00D967AC" w:rsidRDefault="000A4A2C" w:rsidP="000A4A2C">
      <w:pPr>
        <w:pStyle w:val="2f5"/>
      </w:pPr>
      <w:r w:rsidRPr="00D967AC">
        <w:t xml:space="preserve">    Output bandwidth utilization : --</w:t>
      </w:r>
    </w:p>
    <w:p w14:paraId="44DC829B" w14:textId="77777777" w:rsidR="000A4A2C" w:rsidRPr="00D967AC" w:rsidRDefault="000A4A2C" w:rsidP="000A4A2C">
      <w:pPr>
        <w:pStyle w:val="1e"/>
      </w:pPr>
      <w:r w:rsidRPr="00D967AC">
        <w:rPr>
          <w:rFonts w:hint="eastAsia"/>
        </w:rPr>
        <w:t># Check tunnel interface information on the spoke.</w:t>
      </w:r>
    </w:p>
    <w:p w14:paraId="5A8B4993" w14:textId="77777777" w:rsidR="000A4A2C" w:rsidRPr="00D967AC" w:rsidRDefault="000A4A2C" w:rsidP="000A4A2C">
      <w:pPr>
        <w:pStyle w:val="2f5"/>
      </w:pPr>
      <w:r w:rsidRPr="00D967AC">
        <w:t>&lt;Spoke&gt;display  interface  Tunnel  0/0/1</w:t>
      </w:r>
    </w:p>
    <w:p w14:paraId="2C92815E" w14:textId="77777777" w:rsidR="000A4A2C" w:rsidRPr="00D967AC" w:rsidRDefault="000A4A2C" w:rsidP="000A4A2C">
      <w:pPr>
        <w:pStyle w:val="2f5"/>
      </w:pPr>
      <w:r w:rsidRPr="00D967AC">
        <w:t>Tunnel0/0/1 current state : UP</w:t>
      </w:r>
    </w:p>
    <w:p w14:paraId="0B79BB62" w14:textId="77777777" w:rsidR="000A4A2C" w:rsidRPr="00D967AC" w:rsidRDefault="000A4A2C" w:rsidP="000A4A2C">
      <w:pPr>
        <w:pStyle w:val="2f5"/>
      </w:pPr>
      <w:r w:rsidRPr="00D967AC">
        <w:t>Line protocol current state : UP</w:t>
      </w:r>
    </w:p>
    <w:p w14:paraId="581655F9" w14:textId="77777777" w:rsidR="000A4A2C" w:rsidRPr="00D967AC" w:rsidRDefault="000A4A2C" w:rsidP="000A4A2C">
      <w:pPr>
        <w:pStyle w:val="2f5"/>
      </w:pPr>
      <w:r w:rsidRPr="00D967AC">
        <w:t>Last line protocol up time : 2020-06-09 14:24:02 UTC-08:00</w:t>
      </w:r>
    </w:p>
    <w:p w14:paraId="6BED1436" w14:textId="77777777" w:rsidR="000A4A2C" w:rsidRPr="00D967AC" w:rsidRDefault="000A4A2C" w:rsidP="000A4A2C">
      <w:pPr>
        <w:pStyle w:val="2f5"/>
      </w:pPr>
      <w:r w:rsidRPr="00D967AC">
        <w:t>Description:HUAWEI, AR Series, Tunnel0/0/1 Interface</w:t>
      </w:r>
    </w:p>
    <w:p w14:paraId="012D44E5" w14:textId="77777777" w:rsidR="000A4A2C" w:rsidRPr="00D967AC" w:rsidRDefault="000A4A2C" w:rsidP="000A4A2C">
      <w:pPr>
        <w:pStyle w:val="2f5"/>
      </w:pPr>
      <w:r w:rsidRPr="00D967AC">
        <w:t>Route Port,The Maximum Transmit Unit is 1500</w:t>
      </w:r>
    </w:p>
    <w:p w14:paraId="40B8C09C" w14:textId="77777777" w:rsidR="000A4A2C" w:rsidRPr="00D967AC" w:rsidRDefault="000A4A2C" w:rsidP="000A4A2C">
      <w:pPr>
        <w:pStyle w:val="2f5"/>
      </w:pPr>
      <w:r w:rsidRPr="00D967AC">
        <w:t>Internet Address is 40.1.1.1/24</w:t>
      </w:r>
    </w:p>
    <w:p w14:paraId="0AC1FC17" w14:textId="77777777" w:rsidR="000A4A2C" w:rsidRPr="00D967AC" w:rsidRDefault="000A4A2C" w:rsidP="000A4A2C">
      <w:pPr>
        <w:pStyle w:val="2f5"/>
      </w:pPr>
      <w:r w:rsidRPr="00D967AC">
        <w:t>Encapsulation is TUNNEL, loopback not set</w:t>
      </w:r>
    </w:p>
    <w:p w14:paraId="4EF0AE02" w14:textId="77777777" w:rsidR="000A4A2C" w:rsidRPr="00D967AC" w:rsidRDefault="000A4A2C" w:rsidP="000A4A2C">
      <w:pPr>
        <w:pStyle w:val="2f5"/>
      </w:pPr>
      <w:r w:rsidRPr="00D967AC">
        <w:t>Tunnel source 20.1.1.1 (GigabitEthernet0/0/0), destination 20.1.1.2</w:t>
      </w:r>
    </w:p>
    <w:p w14:paraId="025070A7" w14:textId="77777777" w:rsidR="000A4A2C" w:rsidRPr="00D967AC" w:rsidRDefault="000A4A2C" w:rsidP="000A4A2C">
      <w:pPr>
        <w:pStyle w:val="2f5"/>
      </w:pPr>
      <w:r w:rsidRPr="00D967AC">
        <w:t>Tunnel protocol/transport GRE/IP, key disabled</w:t>
      </w:r>
    </w:p>
    <w:p w14:paraId="62FE55B0" w14:textId="77777777" w:rsidR="000A4A2C" w:rsidRPr="00D967AC" w:rsidRDefault="000A4A2C" w:rsidP="000A4A2C">
      <w:pPr>
        <w:pStyle w:val="2f5"/>
      </w:pPr>
      <w:r w:rsidRPr="00D967AC">
        <w:t>keepalive enable period 5 retry-times 3</w:t>
      </w:r>
    </w:p>
    <w:p w14:paraId="522A226C" w14:textId="77777777" w:rsidR="000A4A2C" w:rsidRPr="00D967AC" w:rsidRDefault="000A4A2C" w:rsidP="000A4A2C">
      <w:pPr>
        <w:pStyle w:val="2f5"/>
      </w:pPr>
      <w:r w:rsidRPr="00D967AC">
        <w:t>Checksumming of packets disabled</w:t>
      </w:r>
    </w:p>
    <w:p w14:paraId="35775FC7" w14:textId="77777777" w:rsidR="000A4A2C" w:rsidRPr="00D967AC" w:rsidRDefault="000A4A2C" w:rsidP="000A4A2C">
      <w:pPr>
        <w:pStyle w:val="2f5"/>
      </w:pPr>
      <w:r w:rsidRPr="00D967AC">
        <w:t>Current system time: 2020-06-09 14:34:27-08:00</w:t>
      </w:r>
    </w:p>
    <w:p w14:paraId="3FA22744" w14:textId="77777777" w:rsidR="000A4A2C" w:rsidRPr="00D967AC" w:rsidRDefault="000A4A2C" w:rsidP="000A4A2C">
      <w:pPr>
        <w:pStyle w:val="2f5"/>
      </w:pPr>
      <w:r w:rsidRPr="00D967AC">
        <w:t xml:space="preserve">    300 seconds input rate 0 bits/sec, 0 packets/sec</w:t>
      </w:r>
    </w:p>
    <w:p w14:paraId="4AC92A9A" w14:textId="77777777" w:rsidR="000A4A2C" w:rsidRPr="00D967AC" w:rsidRDefault="000A4A2C" w:rsidP="000A4A2C">
      <w:pPr>
        <w:pStyle w:val="2f5"/>
      </w:pPr>
      <w:r w:rsidRPr="00D967AC">
        <w:t xml:space="preserve">    300 seconds output rate 32 bits/sec, 0 packets/sec</w:t>
      </w:r>
    </w:p>
    <w:p w14:paraId="22743A0D" w14:textId="77777777" w:rsidR="000A4A2C" w:rsidRPr="00D967AC" w:rsidRDefault="000A4A2C" w:rsidP="000A4A2C">
      <w:pPr>
        <w:pStyle w:val="2f5"/>
      </w:pPr>
      <w:r w:rsidRPr="00D967AC">
        <w:t xml:space="preserve">    0 seconds input rate 0 bits/sec, 0 packets/sec</w:t>
      </w:r>
    </w:p>
    <w:p w14:paraId="5FE3D1F9" w14:textId="77777777" w:rsidR="000A4A2C" w:rsidRPr="00D967AC" w:rsidRDefault="000A4A2C" w:rsidP="000A4A2C">
      <w:pPr>
        <w:pStyle w:val="2f5"/>
      </w:pPr>
      <w:r w:rsidRPr="00D967AC">
        <w:t xml:space="preserve">    0 seconds output rate 0 bits/sec, 0 packets/sec</w:t>
      </w:r>
    </w:p>
    <w:p w14:paraId="41FB21B6" w14:textId="77777777" w:rsidR="000A4A2C" w:rsidRPr="00D967AC" w:rsidRDefault="000A4A2C" w:rsidP="000A4A2C">
      <w:pPr>
        <w:pStyle w:val="2f5"/>
      </w:pPr>
      <w:r w:rsidRPr="00D967AC">
        <w:t xml:space="preserve">    0 packets input,  0 bytes</w:t>
      </w:r>
    </w:p>
    <w:p w14:paraId="5A491E4E" w14:textId="77777777" w:rsidR="000A4A2C" w:rsidRPr="00D967AC" w:rsidRDefault="000A4A2C" w:rsidP="000A4A2C">
      <w:pPr>
        <w:pStyle w:val="2f5"/>
      </w:pPr>
      <w:r w:rsidRPr="00D967AC">
        <w:t xml:space="preserve">    0 input error</w:t>
      </w:r>
    </w:p>
    <w:p w14:paraId="421C7259" w14:textId="77777777" w:rsidR="000A4A2C" w:rsidRPr="00D967AC" w:rsidRDefault="000A4A2C" w:rsidP="000A4A2C">
      <w:pPr>
        <w:pStyle w:val="2f5"/>
      </w:pPr>
      <w:r w:rsidRPr="00D967AC">
        <w:t xml:space="preserve">    62 packets output,  2976 bytes</w:t>
      </w:r>
    </w:p>
    <w:p w14:paraId="585B9C45" w14:textId="77777777" w:rsidR="000A4A2C" w:rsidRPr="00D967AC" w:rsidRDefault="000A4A2C" w:rsidP="000A4A2C">
      <w:pPr>
        <w:pStyle w:val="2f5"/>
      </w:pPr>
      <w:r w:rsidRPr="00D967AC">
        <w:t xml:space="preserve">    0 output error</w:t>
      </w:r>
    </w:p>
    <w:p w14:paraId="4D86D809" w14:textId="77777777" w:rsidR="000A4A2C" w:rsidRPr="00D967AC" w:rsidRDefault="000A4A2C" w:rsidP="000A4A2C">
      <w:pPr>
        <w:pStyle w:val="2f5"/>
      </w:pPr>
      <w:r w:rsidRPr="00D967AC">
        <w:t xml:space="preserve">    Input bandwidth utilization  : --</w:t>
      </w:r>
    </w:p>
    <w:p w14:paraId="491AAA5C" w14:textId="77777777" w:rsidR="000A4A2C" w:rsidRPr="00D967AC" w:rsidRDefault="000A4A2C" w:rsidP="000A4A2C">
      <w:pPr>
        <w:pStyle w:val="2f5"/>
      </w:pPr>
      <w:r w:rsidRPr="00D967AC">
        <w:t xml:space="preserve">    Output bandwidth utilization : --    Output bandwidth utilization : --</w:t>
      </w:r>
    </w:p>
    <w:p w14:paraId="1F066424" w14:textId="77777777" w:rsidR="000A4A2C" w:rsidRPr="00D967AC" w:rsidRDefault="000A4A2C" w:rsidP="000A4A2C">
      <w:pPr>
        <w:pStyle w:val="4"/>
        <w:rPr>
          <w:rFonts w:hint="default"/>
        </w:rPr>
      </w:pPr>
      <w:r w:rsidRPr="00D967AC">
        <w:t>Performing the Ping Operation</w:t>
      </w:r>
    </w:p>
    <w:p w14:paraId="533C6EF3" w14:textId="77777777" w:rsidR="000A4A2C" w:rsidRPr="00D967AC" w:rsidRDefault="000A4A2C" w:rsidP="000A4A2C">
      <w:pPr>
        <w:pStyle w:val="1e"/>
      </w:pPr>
      <w:r w:rsidRPr="00D967AC">
        <w:rPr>
          <w:rFonts w:hint="eastAsia"/>
        </w:rPr>
        <w:t># Ping the tunnel interface address 40.1.1.1 of the spoke from the hub.</w:t>
      </w:r>
    </w:p>
    <w:p w14:paraId="5079511E" w14:textId="77777777" w:rsidR="000A4A2C" w:rsidRPr="00D967AC" w:rsidRDefault="000A4A2C" w:rsidP="000A4A2C">
      <w:pPr>
        <w:pStyle w:val="2f5"/>
      </w:pPr>
      <w:r w:rsidRPr="00D967AC">
        <w:t>&lt;Hub&gt;ping 40.1.1.1</w:t>
      </w:r>
    </w:p>
    <w:p w14:paraId="5929DADE" w14:textId="77777777" w:rsidR="000A4A2C" w:rsidRPr="00D967AC" w:rsidRDefault="000A4A2C" w:rsidP="000A4A2C">
      <w:pPr>
        <w:pStyle w:val="2f5"/>
      </w:pPr>
      <w:r w:rsidRPr="00D967AC">
        <w:t xml:space="preserve">  PING 40.1.1.1: 56  data bytes, press CTRL_C to break</w:t>
      </w:r>
    </w:p>
    <w:p w14:paraId="35BE50DD" w14:textId="77777777" w:rsidR="000A4A2C" w:rsidRPr="00D967AC" w:rsidRDefault="000A4A2C" w:rsidP="000A4A2C">
      <w:pPr>
        <w:pStyle w:val="2f5"/>
      </w:pPr>
      <w:r w:rsidRPr="00D967AC">
        <w:t xml:space="preserve">    Reply from 40.1.1.1: bytes=56 Sequence=1 ttl=255 time=80 ms</w:t>
      </w:r>
    </w:p>
    <w:p w14:paraId="6130FC6F" w14:textId="77777777" w:rsidR="000A4A2C" w:rsidRPr="00D967AC" w:rsidRDefault="000A4A2C" w:rsidP="000A4A2C">
      <w:pPr>
        <w:pStyle w:val="2f5"/>
      </w:pPr>
      <w:r w:rsidRPr="00D967AC">
        <w:t xml:space="preserve">    Reply from 40.1.1.1: bytes=56 Sequence=2 ttl=255 time=20 ms</w:t>
      </w:r>
    </w:p>
    <w:p w14:paraId="2F511979" w14:textId="77777777" w:rsidR="000A4A2C" w:rsidRPr="00D967AC" w:rsidRDefault="000A4A2C" w:rsidP="000A4A2C">
      <w:pPr>
        <w:pStyle w:val="2f5"/>
      </w:pPr>
      <w:r w:rsidRPr="00D967AC">
        <w:t xml:space="preserve">    Reply from 40.1.1.1: bytes=56 Sequence=3 ttl=255 time=20 ms</w:t>
      </w:r>
    </w:p>
    <w:p w14:paraId="554B070E" w14:textId="77777777" w:rsidR="000A4A2C" w:rsidRPr="00D967AC" w:rsidRDefault="000A4A2C" w:rsidP="000A4A2C">
      <w:pPr>
        <w:pStyle w:val="2f5"/>
      </w:pPr>
      <w:r w:rsidRPr="00D967AC">
        <w:t xml:space="preserve">    Reply from 40.1.1.1: bytes=56 Sequence=4 ttl=255 time=20 ms</w:t>
      </w:r>
    </w:p>
    <w:p w14:paraId="3A5A8498" w14:textId="77777777" w:rsidR="000A4A2C" w:rsidRPr="00D967AC" w:rsidRDefault="000A4A2C" w:rsidP="000A4A2C">
      <w:pPr>
        <w:pStyle w:val="2f5"/>
      </w:pPr>
      <w:r w:rsidRPr="00D967AC">
        <w:t xml:space="preserve">    Reply from 40.1.1.1: bytes=56 Sequence=5 ttl=255 time=20 ms</w:t>
      </w:r>
    </w:p>
    <w:p w14:paraId="3D9D9343" w14:textId="77777777" w:rsidR="000A4A2C" w:rsidRPr="00D967AC" w:rsidRDefault="000A4A2C" w:rsidP="000A4A2C">
      <w:pPr>
        <w:pStyle w:val="2f5"/>
      </w:pPr>
    </w:p>
    <w:p w14:paraId="61273539" w14:textId="77777777" w:rsidR="000A4A2C" w:rsidRPr="00D967AC" w:rsidRDefault="000A4A2C" w:rsidP="000A4A2C">
      <w:pPr>
        <w:pStyle w:val="2f5"/>
      </w:pPr>
      <w:r w:rsidRPr="00D967AC">
        <w:t xml:space="preserve">  --- 40.1.1.1 ping statistics ---</w:t>
      </w:r>
    </w:p>
    <w:p w14:paraId="3831BB47" w14:textId="77777777" w:rsidR="000A4A2C" w:rsidRPr="00D967AC" w:rsidRDefault="000A4A2C" w:rsidP="000A4A2C">
      <w:pPr>
        <w:pStyle w:val="2f5"/>
      </w:pPr>
      <w:r w:rsidRPr="00D967AC">
        <w:lastRenderedPageBreak/>
        <w:t xml:space="preserve">    5 packet(s) transmitted</w:t>
      </w:r>
    </w:p>
    <w:p w14:paraId="66EA5806" w14:textId="77777777" w:rsidR="000A4A2C" w:rsidRPr="00D967AC" w:rsidRDefault="000A4A2C" w:rsidP="000A4A2C">
      <w:pPr>
        <w:pStyle w:val="2f5"/>
      </w:pPr>
      <w:r w:rsidRPr="00D967AC">
        <w:t xml:space="preserve">    5 packet(s) received</w:t>
      </w:r>
    </w:p>
    <w:p w14:paraId="473FD817" w14:textId="77777777" w:rsidR="000A4A2C" w:rsidRPr="00D967AC" w:rsidRDefault="000A4A2C" w:rsidP="000A4A2C">
      <w:pPr>
        <w:pStyle w:val="2f5"/>
      </w:pPr>
      <w:r w:rsidRPr="00D967AC">
        <w:t xml:space="preserve">    0.00% packet loss</w:t>
      </w:r>
    </w:p>
    <w:p w14:paraId="7751B222" w14:textId="77777777" w:rsidR="000A4A2C" w:rsidRPr="00D967AC" w:rsidRDefault="000A4A2C" w:rsidP="000A4A2C">
      <w:pPr>
        <w:pStyle w:val="2f5"/>
      </w:pPr>
      <w:r w:rsidRPr="00D967AC">
        <w:t xml:space="preserve">    round-trip min/avg/max = 20/32/80 ms</w:t>
      </w:r>
    </w:p>
    <w:p w14:paraId="142BC302" w14:textId="77777777" w:rsidR="000A4A2C" w:rsidRPr="00D967AC" w:rsidRDefault="000A4A2C" w:rsidP="000A4A2C">
      <w:pPr>
        <w:pStyle w:val="1e"/>
      </w:pPr>
      <w:r w:rsidRPr="00D967AC">
        <w:rPr>
          <w:rFonts w:hint="eastAsia"/>
        </w:rPr>
        <w:t># Ping the IP address 10.2.1.1 of PC2 from PC1.</w:t>
      </w:r>
    </w:p>
    <w:p w14:paraId="6DE4D28E" w14:textId="77777777" w:rsidR="000A4A2C" w:rsidRPr="00D967AC" w:rsidRDefault="000A4A2C" w:rsidP="000A4A2C">
      <w:pPr>
        <w:pStyle w:val="2f5"/>
      </w:pPr>
      <w:r w:rsidRPr="00D967AC">
        <w:t>PC1&gt;ping 10.2.1.1</w:t>
      </w:r>
    </w:p>
    <w:p w14:paraId="7E6E7F94" w14:textId="77777777" w:rsidR="000A4A2C" w:rsidRPr="00D967AC" w:rsidRDefault="000A4A2C" w:rsidP="000A4A2C">
      <w:pPr>
        <w:pStyle w:val="2f5"/>
      </w:pPr>
      <w:r w:rsidRPr="00D967AC">
        <w:t>Ping 10.2.1.1: 32 data bytes, Press Ctrl_C to break</w:t>
      </w:r>
    </w:p>
    <w:p w14:paraId="7021437A" w14:textId="77777777" w:rsidR="000A4A2C" w:rsidRPr="00D967AC" w:rsidRDefault="000A4A2C" w:rsidP="000A4A2C">
      <w:pPr>
        <w:pStyle w:val="2f5"/>
      </w:pPr>
      <w:r w:rsidRPr="00D967AC">
        <w:t>From 10.2.1.1: bytes=32 seq=1 ttl=126 time=16 ms</w:t>
      </w:r>
    </w:p>
    <w:p w14:paraId="4726A31E" w14:textId="77777777" w:rsidR="000A4A2C" w:rsidRPr="00D967AC" w:rsidRDefault="000A4A2C" w:rsidP="000A4A2C">
      <w:pPr>
        <w:pStyle w:val="2f5"/>
      </w:pPr>
      <w:r w:rsidRPr="00D967AC">
        <w:t>From 10.2.1.1: bytes=32 seq=2 ttl=126 time=16 ms</w:t>
      </w:r>
    </w:p>
    <w:p w14:paraId="304CA338" w14:textId="77777777" w:rsidR="000A4A2C" w:rsidRPr="00D967AC" w:rsidRDefault="000A4A2C" w:rsidP="000A4A2C">
      <w:pPr>
        <w:pStyle w:val="2f5"/>
      </w:pPr>
      <w:r w:rsidRPr="00D967AC">
        <w:t>From 10.2.1.1: bytes=32 seq=3 ttl=126 time=15 ms</w:t>
      </w:r>
    </w:p>
    <w:p w14:paraId="071E75B6" w14:textId="77777777" w:rsidR="000A4A2C" w:rsidRPr="00D967AC" w:rsidRDefault="000A4A2C" w:rsidP="000A4A2C">
      <w:pPr>
        <w:pStyle w:val="2f5"/>
      </w:pPr>
      <w:r w:rsidRPr="00D967AC">
        <w:t>From 10.2.1.1: bytes=32 seq=4 ttl=126 time=31 ms</w:t>
      </w:r>
    </w:p>
    <w:p w14:paraId="36967CD7" w14:textId="77777777" w:rsidR="000A4A2C" w:rsidRPr="00D967AC" w:rsidRDefault="000A4A2C" w:rsidP="000A4A2C">
      <w:pPr>
        <w:pStyle w:val="2f5"/>
      </w:pPr>
      <w:r w:rsidRPr="00D967AC">
        <w:t>From 10.2.1.1: bytes=32 seq=5 ttl=126 time=16 ms</w:t>
      </w:r>
    </w:p>
    <w:p w14:paraId="46402703" w14:textId="77777777" w:rsidR="000A4A2C" w:rsidRPr="00D967AC" w:rsidRDefault="000A4A2C" w:rsidP="000A4A2C">
      <w:pPr>
        <w:pStyle w:val="2f5"/>
      </w:pPr>
    </w:p>
    <w:p w14:paraId="26256EF0" w14:textId="77777777" w:rsidR="000A4A2C" w:rsidRPr="00D967AC" w:rsidRDefault="000A4A2C" w:rsidP="000A4A2C">
      <w:pPr>
        <w:pStyle w:val="2f5"/>
      </w:pPr>
      <w:r w:rsidRPr="00D967AC">
        <w:t>--- 10.2.1.1 ping statistics ---</w:t>
      </w:r>
    </w:p>
    <w:p w14:paraId="051DC6A8" w14:textId="77777777" w:rsidR="000A4A2C" w:rsidRPr="00D967AC" w:rsidRDefault="000A4A2C" w:rsidP="000A4A2C">
      <w:pPr>
        <w:pStyle w:val="2f5"/>
      </w:pPr>
      <w:r w:rsidRPr="00D967AC">
        <w:t xml:space="preserve">  5 packet(s) transmitted</w:t>
      </w:r>
    </w:p>
    <w:p w14:paraId="625AC9DC" w14:textId="77777777" w:rsidR="000A4A2C" w:rsidRPr="00D967AC" w:rsidRDefault="000A4A2C" w:rsidP="000A4A2C">
      <w:pPr>
        <w:pStyle w:val="2f5"/>
      </w:pPr>
      <w:r w:rsidRPr="00D967AC">
        <w:t xml:space="preserve">  5 packet(s) received</w:t>
      </w:r>
    </w:p>
    <w:p w14:paraId="4FFEEAEA" w14:textId="77777777" w:rsidR="000A4A2C" w:rsidRPr="00D967AC" w:rsidRDefault="000A4A2C" w:rsidP="000A4A2C">
      <w:pPr>
        <w:pStyle w:val="2f5"/>
      </w:pPr>
      <w:r w:rsidRPr="00D967AC">
        <w:t xml:space="preserve">  0.00% packet loss</w:t>
      </w:r>
    </w:p>
    <w:p w14:paraId="018705BA" w14:textId="77777777" w:rsidR="000A4A2C" w:rsidRPr="00D967AC" w:rsidRDefault="000A4A2C" w:rsidP="000A4A2C">
      <w:pPr>
        <w:pStyle w:val="2f5"/>
      </w:pPr>
      <w:r w:rsidRPr="00D967AC">
        <w:t xml:space="preserve">  round-trip min/avg/max = 15/18/31 ms</w:t>
      </w:r>
    </w:p>
    <w:p w14:paraId="33F36792" w14:textId="77777777" w:rsidR="000A4A2C" w:rsidRPr="00D967AC" w:rsidRDefault="000A4A2C" w:rsidP="000A4A2C">
      <w:pPr>
        <w:pStyle w:val="2f5"/>
      </w:pPr>
    </w:p>
    <w:p w14:paraId="1BD90BF5" w14:textId="77777777" w:rsidR="000A4A2C" w:rsidRPr="00D967AC" w:rsidRDefault="000A4A2C" w:rsidP="000A4A2C">
      <w:pPr>
        <w:pStyle w:val="3"/>
      </w:pPr>
      <w:bookmarkStart w:id="42" w:name="_Toc63253508"/>
      <w:bookmarkStart w:id="43" w:name="_Toc116563141"/>
      <w:r w:rsidRPr="00D967AC">
        <w:t>Reference Configuration</w:t>
      </w:r>
      <w:bookmarkEnd w:id="42"/>
      <w:bookmarkEnd w:id="43"/>
    </w:p>
    <w:p w14:paraId="70AC72A8" w14:textId="77777777" w:rsidR="000A4A2C" w:rsidRPr="00D967AC" w:rsidRDefault="000A4A2C" w:rsidP="000A4A2C">
      <w:pPr>
        <w:pStyle w:val="4"/>
        <w:rPr>
          <w:rFonts w:hint="default"/>
        </w:rPr>
      </w:pPr>
      <w:r w:rsidRPr="00D967AC">
        <w:t>Configurations of Spoke</w:t>
      </w:r>
    </w:p>
    <w:p w14:paraId="22B78584" w14:textId="77777777" w:rsidR="000A4A2C" w:rsidRPr="00D967AC" w:rsidRDefault="000A4A2C" w:rsidP="000A4A2C">
      <w:pPr>
        <w:pStyle w:val="2f5"/>
      </w:pPr>
      <w:r w:rsidRPr="00D967AC">
        <w:t xml:space="preserve">&lt;Spoke&gt;display current-configuration </w:t>
      </w:r>
    </w:p>
    <w:p w14:paraId="7589D92A" w14:textId="77777777" w:rsidR="000A4A2C" w:rsidRPr="00D967AC" w:rsidRDefault="000A4A2C" w:rsidP="000A4A2C">
      <w:pPr>
        <w:pStyle w:val="2f5"/>
      </w:pPr>
      <w:r w:rsidRPr="00D967AC">
        <w:t>[V200R003C00]</w:t>
      </w:r>
    </w:p>
    <w:p w14:paraId="445D13A6" w14:textId="77777777" w:rsidR="000A4A2C" w:rsidRPr="00D967AC" w:rsidRDefault="000A4A2C" w:rsidP="000A4A2C">
      <w:pPr>
        <w:pStyle w:val="2f5"/>
      </w:pPr>
      <w:r w:rsidRPr="00D967AC">
        <w:t>#</w:t>
      </w:r>
    </w:p>
    <w:p w14:paraId="41C796A7" w14:textId="77777777" w:rsidR="000A4A2C" w:rsidRPr="00D967AC" w:rsidRDefault="000A4A2C" w:rsidP="000A4A2C">
      <w:pPr>
        <w:pStyle w:val="2f5"/>
      </w:pPr>
      <w:r w:rsidRPr="00D967AC">
        <w:t xml:space="preserve"> sysname Spoke</w:t>
      </w:r>
    </w:p>
    <w:p w14:paraId="20EB6C39" w14:textId="77777777" w:rsidR="000A4A2C" w:rsidRPr="00D967AC" w:rsidRDefault="000A4A2C" w:rsidP="000A4A2C">
      <w:pPr>
        <w:pStyle w:val="2f5"/>
      </w:pPr>
      <w:r w:rsidRPr="00D967AC">
        <w:t>#</w:t>
      </w:r>
    </w:p>
    <w:p w14:paraId="02A37B3C" w14:textId="77777777" w:rsidR="000A4A2C" w:rsidRPr="00D967AC" w:rsidRDefault="000A4A2C" w:rsidP="000A4A2C">
      <w:pPr>
        <w:pStyle w:val="2f5"/>
      </w:pPr>
      <w:r w:rsidRPr="00D967AC">
        <w:t>interface GigabitEthernet0/0/0</w:t>
      </w:r>
    </w:p>
    <w:p w14:paraId="54BB6CEF" w14:textId="77777777" w:rsidR="000A4A2C" w:rsidRPr="00D967AC" w:rsidRDefault="000A4A2C" w:rsidP="000A4A2C">
      <w:pPr>
        <w:pStyle w:val="2f5"/>
      </w:pPr>
      <w:r w:rsidRPr="00D967AC">
        <w:t xml:space="preserve"> ip address 20.1.1.1 255.255.255.0 </w:t>
      </w:r>
    </w:p>
    <w:p w14:paraId="354EF940" w14:textId="77777777" w:rsidR="000A4A2C" w:rsidRPr="00D967AC" w:rsidRDefault="000A4A2C" w:rsidP="000A4A2C">
      <w:pPr>
        <w:pStyle w:val="2f5"/>
      </w:pPr>
      <w:r w:rsidRPr="00D967AC">
        <w:t>#</w:t>
      </w:r>
    </w:p>
    <w:p w14:paraId="31BCD05C" w14:textId="77777777" w:rsidR="000A4A2C" w:rsidRPr="00D967AC" w:rsidRDefault="000A4A2C" w:rsidP="000A4A2C">
      <w:pPr>
        <w:pStyle w:val="2f5"/>
      </w:pPr>
      <w:r w:rsidRPr="00D967AC">
        <w:t>interface GigabitEthernet0/0/1</w:t>
      </w:r>
    </w:p>
    <w:p w14:paraId="33923788" w14:textId="77777777" w:rsidR="000A4A2C" w:rsidRPr="00D967AC" w:rsidRDefault="000A4A2C" w:rsidP="000A4A2C">
      <w:pPr>
        <w:pStyle w:val="2f5"/>
      </w:pPr>
      <w:r w:rsidRPr="00D967AC">
        <w:t xml:space="preserve"> ip address 10.1.1.2 255.255.255.0 </w:t>
      </w:r>
    </w:p>
    <w:p w14:paraId="0B693BA5" w14:textId="77777777" w:rsidR="000A4A2C" w:rsidRPr="00D967AC" w:rsidRDefault="000A4A2C" w:rsidP="000A4A2C">
      <w:pPr>
        <w:pStyle w:val="2f5"/>
      </w:pPr>
      <w:r w:rsidRPr="00D967AC">
        <w:t>#</w:t>
      </w:r>
    </w:p>
    <w:p w14:paraId="5F21D73F" w14:textId="77777777" w:rsidR="000A4A2C" w:rsidRPr="00D967AC" w:rsidRDefault="000A4A2C" w:rsidP="000A4A2C">
      <w:pPr>
        <w:pStyle w:val="2f5"/>
      </w:pPr>
      <w:r w:rsidRPr="00D967AC">
        <w:t>#</w:t>
      </w:r>
    </w:p>
    <w:p w14:paraId="304B6F78" w14:textId="77777777" w:rsidR="000A4A2C" w:rsidRPr="00D967AC" w:rsidRDefault="000A4A2C" w:rsidP="000A4A2C">
      <w:pPr>
        <w:pStyle w:val="2f5"/>
      </w:pPr>
      <w:r w:rsidRPr="00D967AC">
        <w:t>interface Tunnel0/0/1</w:t>
      </w:r>
    </w:p>
    <w:p w14:paraId="5900116E" w14:textId="77777777" w:rsidR="000A4A2C" w:rsidRPr="00D967AC" w:rsidRDefault="000A4A2C" w:rsidP="000A4A2C">
      <w:pPr>
        <w:pStyle w:val="2f5"/>
      </w:pPr>
      <w:r w:rsidRPr="00D967AC">
        <w:t xml:space="preserve"> ip address 40.1.1.1 255.255.255.0 </w:t>
      </w:r>
    </w:p>
    <w:p w14:paraId="72A983B2" w14:textId="77777777" w:rsidR="000A4A2C" w:rsidRPr="00D967AC" w:rsidRDefault="000A4A2C" w:rsidP="000A4A2C">
      <w:pPr>
        <w:pStyle w:val="2f5"/>
      </w:pPr>
      <w:r w:rsidRPr="00D967AC">
        <w:t xml:space="preserve"> tunnel-protocol gre</w:t>
      </w:r>
    </w:p>
    <w:p w14:paraId="6C2E4297" w14:textId="77777777" w:rsidR="000A4A2C" w:rsidRPr="00D967AC" w:rsidRDefault="000A4A2C" w:rsidP="000A4A2C">
      <w:pPr>
        <w:pStyle w:val="2f5"/>
      </w:pPr>
      <w:r w:rsidRPr="00D967AC">
        <w:t>keepalive</w:t>
      </w:r>
    </w:p>
    <w:p w14:paraId="45BD8FAB" w14:textId="77777777" w:rsidR="000A4A2C" w:rsidRPr="00D967AC" w:rsidRDefault="000A4A2C" w:rsidP="000A4A2C">
      <w:pPr>
        <w:pStyle w:val="2f5"/>
      </w:pPr>
      <w:r w:rsidRPr="00D967AC">
        <w:t xml:space="preserve"> source 20.1.1.1</w:t>
      </w:r>
    </w:p>
    <w:p w14:paraId="143D73DB" w14:textId="77777777" w:rsidR="000A4A2C" w:rsidRPr="00D967AC" w:rsidRDefault="000A4A2C" w:rsidP="000A4A2C">
      <w:pPr>
        <w:pStyle w:val="2f5"/>
      </w:pPr>
      <w:r w:rsidRPr="00D967AC">
        <w:t xml:space="preserve"> destination 20.1.1.2</w:t>
      </w:r>
    </w:p>
    <w:p w14:paraId="14925F25" w14:textId="77777777" w:rsidR="000A4A2C" w:rsidRPr="00D967AC" w:rsidRDefault="000A4A2C" w:rsidP="000A4A2C">
      <w:pPr>
        <w:pStyle w:val="2f5"/>
      </w:pPr>
      <w:r w:rsidRPr="00D967AC">
        <w:t>#</w:t>
      </w:r>
    </w:p>
    <w:p w14:paraId="4E58C5F6" w14:textId="77777777" w:rsidR="000A4A2C" w:rsidRPr="00D967AC" w:rsidRDefault="000A4A2C" w:rsidP="000A4A2C">
      <w:pPr>
        <w:pStyle w:val="2f5"/>
      </w:pPr>
      <w:r w:rsidRPr="00D967AC">
        <w:t>ip route-static 10.2.1.0 255.255.255.0 Tunnel0/0/1</w:t>
      </w:r>
    </w:p>
    <w:p w14:paraId="3EAF5F0F" w14:textId="77777777" w:rsidR="000A4A2C" w:rsidRPr="00D967AC" w:rsidRDefault="000A4A2C" w:rsidP="000A4A2C">
      <w:pPr>
        <w:pStyle w:val="2f5"/>
      </w:pPr>
      <w:r w:rsidRPr="00D967AC">
        <w:t>#</w:t>
      </w:r>
    </w:p>
    <w:p w14:paraId="68DEA37B" w14:textId="77777777" w:rsidR="000A4A2C" w:rsidRPr="00D967AC" w:rsidRDefault="000A4A2C" w:rsidP="000A4A2C">
      <w:pPr>
        <w:pStyle w:val="2f5"/>
      </w:pPr>
      <w:r w:rsidRPr="00D967AC">
        <w:t>#</w:t>
      </w:r>
    </w:p>
    <w:p w14:paraId="40328824" w14:textId="77777777" w:rsidR="000A4A2C" w:rsidRPr="00D967AC" w:rsidRDefault="000A4A2C" w:rsidP="000A4A2C">
      <w:pPr>
        <w:pStyle w:val="2f5"/>
      </w:pPr>
      <w:r w:rsidRPr="00D967AC">
        <w:t>return</w:t>
      </w:r>
    </w:p>
    <w:p w14:paraId="6D9D9A7A" w14:textId="77777777" w:rsidR="000A4A2C" w:rsidRPr="00D967AC" w:rsidRDefault="000A4A2C" w:rsidP="000A4A2C">
      <w:pPr>
        <w:pStyle w:val="4"/>
        <w:rPr>
          <w:rFonts w:hint="default"/>
        </w:rPr>
      </w:pPr>
      <w:r w:rsidRPr="00D967AC">
        <w:t>Configurations of Hub</w:t>
      </w:r>
    </w:p>
    <w:p w14:paraId="523C2C83" w14:textId="77777777" w:rsidR="000A4A2C" w:rsidRPr="00D967AC" w:rsidRDefault="000A4A2C" w:rsidP="000A4A2C">
      <w:pPr>
        <w:pStyle w:val="2f5"/>
      </w:pPr>
      <w:r w:rsidRPr="00D967AC">
        <w:t xml:space="preserve">&lt;Hub&gt;display current-configuration </w:t>
      </w:r>
    </w:p>
    <w:p w14:paraId="69847089" w14:textId="77777777" w:rsidR="000A4A2C" w:rsidRPr="00D967AC" w:rsidRDefault="000A4A2C" w:rsidP="000A4A2C">
      <w:pPr>
        <w:pStyle w:val="2f5"/>
      </w:pPr>
      <w:r w:rsidRPr="00D967AC">
        <w:t>[V200R003C00]</w:t>
      </w:r>
    </w:p>
    <w:p w14:paraId="18DE1489" w14:textId="77777777" w:rsidR="000A4A2C" w:rsidRPr="00D967AC" w:rsidRDefault="000A4A2C" w:rsidP="000A4A2C">
      <w:pPr>
        <w:pStyle w:val="2f5"/>
      </w:pPr>
      <w:r w:rsidRPr="00D967AC">
        <w:lastRenderedPageBreak/>
        <w:t>#</w:t>
      </w:r>
    </w:p>
    <w:p w14:paraId="1AC67A4D" w14:textId="77777777" w:rsidR="000A4A2C" w:rsidRPr="00D967AC" w:rsidRDefault="000A4A2C" w:rsidP="000A4A2C">
      <w:pPr>
        <w:pStyle w:val="2f5"/>
      </w:pPr>
      <w:r w:rsidRPr="00D967AC">
        <w:t xml:space="preserve"> sysname Hub</w:t>
      </w:r>
    </w:p>
    <w:p w14:paraId="4B4EAE18" w14:textId="77777777" w:rsidR="000A4A2C" w:rsidRPr="00D967AC" w:rsidRDefault="000A4A2C" w:rsidP="000A4A2C">
      <w:pPr>
        <w:pStyle w:val="2f5"/>
      </w:pPr>
      <w:r w:rsidRPr="00D967AC">
        <w:t>interface GigabitEthernet0/0/0</w:t>
      </w:r>
    </w:p>
    <w:p w14:paraId="2479AB8F" w14:textId="77777777" w:rsidR="000A4A2C" w:rsidRPr="00D967AC" w:rsidRDefault="000A4A2C" w:rsidP="000A4A2C">
      <w:pPr>
        <w:pStyle w:val="2f5"/>
      </w:pPr>
      <w:r w:rsidRPr="00D967AC">
        <w:t xml:space="preserve"> ip address 20.1.1.2 255.255.255.0 </w:t>
      </w:r>
    </w:p>
    <w:p w14:paraId="6AB74272" w14:textId="77777777" w:rsidR="000A4A2C" w:rsidRPr="00D967AC" w:rsidRDefault="000A4A2C" w:rsidP="000A4A2C">
      <w:pPr>
        <w:pStyle w:val="2f5"/>
      </w:pPr>
      <w:r w:rsidRPr="00D967AC">
        <w:t>#</w:t>
      </w:r>
    </w:p>
    <w:p w14:paraId="137D03C8" w14:textId="77777777" w:rsidR="000A4A2C" w:rsidRPr="00D967AC" w:rsidRDefault="000A4A2C" w:rsidP="000A4A2C">
      <w:pPr>
        <w:pStyle w:val="2f5"/>
      </w:pPr>
      <w:r w:rsidRPr="00D967AC">
        <w:t>interface GigabitEthernet0/0/1</w:t>
      </w:r>
    </w:p>
    <w:p w14:paraId="3E06C681" w14:textId="77777777" w:rsidR="000A4A2C" w:rsidRPr="00D967AC" w:rsidRDefault="000A4A2C" w:rsidP="000A4A2C">
      <w:pPr>
        <w:pStyle w:val="2f5"/>
      </w:pPr>
      <w:r w:rsidRPr="00D967AC">
        <w:t xml:space="preserve"> ip address 10.2.1.2 255.255.255.0 </w:t>
      </w:r>
    </w:p>
    <w:p w14:paraId="24FA1B35" w14:textId="77777777" w:rsidR="000A4A2C" w:rsidRPr="00D967AC" w:rsidRDefault="000A4A2C" w:rsidP="000A4A2C">
      <w:pPr>
        <w:pStyle w:val="2f5"/>
      </w:pPr>
      <w:r w:rsidRPr="00D967AC">
        <w:t>#</w:t>
      </w:r>
    </w:p>
    <w:p w14:paraId="29F279A7" w14:textId="77777777" w:rsidR="000A4A2C" w:rsidRPr="00D967AC" w:rsidRDefault="000A4A2C" w:rsidP="000A4A2C">
      <w:pPr>
        <w:pStyle w:val="2f5"/>
      </w:pPr>
      <w:r w:rsidRPr="00D967AC">
        <w:t>#</w:t>
      </w:r>
    </w:p>
    <w:p w14:paraId="5631B463" w14:textId="77777777" w:rsidR="000A4A2C" w:rsidRPr="00D967AC" w:rsidRDefault="000A4A2C" w:rsidP="000A4A2C">
      <w:pPr>
        <w:pStyle w:val="2f5"/>
      </w:pPr>
      <w:r w:rsidRPr="00D967AC">
        <w:t>interface Tunnel0/0/1</w:t>
      </w:r>
    </w:p>
    <w:p w14:paraId="4BE2270F" w14:textId="77777777" w:rsidR="000A4A2C" w:rsidRPr="00D967AC" w:rsidRDefault="000A4A2C" w:rsidP="000A4A2C">
      <w:pPr>
        <w:pStyle w:val="2f5"/>
      </w:pPr>
      <w:r w:rsidRPr="00D967AC">
        <w:t xml:space="preserve"> ip address 40.1.1.2 255.255.255.0 </w:t>
      </w:r>
    </w:p>
    <w:p w14:paraId="3E015645" w14:textId="77777777" w:rsidR="000A4A2C" w:rsidRPr="00D967AC" w:rsidRDefault="000A4A2C" w:rsidP="000A4A2C">
      <w:pPr>
        <w:pStyle w:val="2f5"/>
      </w:pPr>
      <w:r w:rsidRPr="00D967AC">
        <w:t xml:space="preserve"> tunnel-protocol gre</w:t>
      </w:r>
    </w:p>
    <w:p w14:paraId="54577D84" w14:textId="77777777" w:rsidR="000A4A2C" w:rsidRPr="00D967AC" w:rsidRDefault="000A4A2C" w:rsidP="000A4A2C">
      <w:pPr>
        <w:pStyle w:val="2f5"/>
      </w:pPr>
      <w:r w:rsidRPr="00D967AC">
        <w:t xml:space="preserve"> keepalive</w:t>
      </w:r>
    </w:p>
    <w:p w14:paraId="3B7712BC" w14:textId="77777777" w:rsidR="000A4A2C" w:rsidRPr="00D967AC" w:rsidRDefault="000A4A2C" w:rsidP="000A4A2C">
      <w:pPr>
        <w:pStyle w:val="2f5"/>
      </w:pPr>
      <w:r w:rsidRPr="00D967AC">
        <w:t xml:space="preserve"> source 20.1.1.2</w:t>
      </w:r>
    </w:p>
    <w:p w14:paraId="621691B5" w14:textId="77777777" w:rsidR="000A4A2C" w:rsidRPr="00D967AC" w:rsidRDefault="000A4A2C" w:rsidP="000A4A2C">
      <w:pPr>
        <w:pStyle w:val="2f5"/>
      </w:pPr>
      <w:r w:rsidRPr="00D967AC">
        <w:t xml:space="preserve"> destination 20.1.1.1</w:t>
      </w:r>
    </w:p>
    <w:p w14:paraId="16E0BDAC" w14:textId="77777777" w:rsidR="000A4A2C" w:rsidRPr="00D967AC" w:rsidRDefault="000A4A2C" w:rsidP="000A4A2C">
      <w:pPr>
        <w:pStyle w:val="2f5"/>
      </w:pPr>
      <w:r w:rsidRPr="00D967AC">
        <w:t>#</w:t>
      </w:r>
    </w:p>
    <w:p w14:paraId="46D93F0F" w14:textId="77777777" w:rsidR="000A4A2C" w:rsidRPr="00D967AC" w:rsidRDefault="000A4A2C" w:rsidP="000A4A2C">
      <w:pPr>
        <w:pStyle w:val="2f5"/>
      </w:pPr>
      <w:r w:rsidRPr="00D967AC">
        <w:t>ip route-static 10.1.1.0 255.255.255.0 Tunnel0/0/1</w:t>
      </w:r>
    </w:p>
    <w:p w14:paraId="1754F88B" w14:textId="77777777" w:rsidR="000A4A2C" w:rsidRPr="00D967AC" w:rsidRDefault="000A4A2C" w:rsidP="000A4A2C">
      <w:pPr>
        <w:pStyle w:val="2f5"/>
      </w:pPr>
      <w:r w:rsidRPr="00D967AC">
        <w:t>#</w:t>
      </w:r>
    </w:p>
    <w:p w14:paraId="31CFBB06" w14:textId="77777777" w:rsidR="000A4A2C" w:rsidRPr="00D967AC" w:rsidRDefault="000A4A2C" w:rsidP="000A4A2C">
      <w:pPr>
        <w:pStyle w:val="2f5"/>
      </w:pPr>
      <w:r w:rsidRPr="00D967AC">
        <w:t>Return</w:t>
      </w:r>
    </w:p>
    <w:p w14:paraId="09469672" w14:textId="77777777" w:rsidR="000A4A2C" w:rsidRPr="00D967AC" w:rsidRDefault="000A4A2C" w:rsidP="000A4A2C">
      <w:pPr>
        <w:pStyle w:val="2f5"/>
      </w:pPr>
    </w:p>
    <w:p w14:paraId="74064EE7" w14:textId="77777777" w:rsidR="000A4A2C" w:rsidRPr="00D967AC" w:rsidRDefault="000A4A2C" w:rsidP="000A4A2C">
      <w:pPr>
        <w:pStyle w:val="3"/>
      </w:pPr>
      <w:bookmarkStart w:id="44" w:name="_Toc63253509"/>
      <w:bookmarkStart w:id="45" w:name="_Toc116563142"/>
      <w:r w:rsidRPr="00D967AC">
        <w:rPr>
          <w:rFonts w:hint="eastAsia"/>
        </w:rPr>
        <w:t>Quiz</w:t>
      </w:r>
      <w:bookmarkEnd w:id="44"/>
      <w:bookmarkEnd w:id="45"/>
    </w:p>
    <w:p w14:paraId="310DFCAA" w14:textId="77777777" w:rsidR="000A4A2C" w:rsidRPr="00D967AC" w:rsidRDefault="000A4A2C" w:rsidP="000A4A2C">
      <w:pPr>
        <w:pStyle w:val="1e"/>
      </w:pPr>
      <w:r w:rsidRPr="00D967AC">
        <w:rPr>
          <w:rFonts w:hint="eastAsia"/>
        </w:rPr>
        <w:t>What are application scenarios of GRE VPN on the live network?</w:t>
      </w:r>
    </w:p>
    <w:p w14:paraId="00A2CC45" w14:textId="77777777" w:rsidR="000A4A2C" w:rsidRPr="00D967AC" w:rsidRDefault="000A4A2C" w:rsidP="000A4A2C">
      <w:pPr>
        <w:pStyle w:val="1e"/>
      </w:pPr>
      <w:r w:rsidRPr="00D967AC">
        <w:rPr>
          <w:rFonts w:hint="eastAsia"/>
        </w:rPr>
        <w:t>If a router is added between the hub and spoke, can a GRE tunnel be set up between the hub and spoke? If so, which configurations need to be added?</w:t>
      </w:r>
    </w:p>
    <w:p w14:paraId="008323A0" w14:textId="77777777" w:rsidR="000A4A2C" w:rsidRPr="00D967AC" w:rsidRDefault="000A4A2C" w:rsidP="000A4A2C">
      <w:pPr>
        <w:pStyle w:val="1e"/>
      </w:pPr>
    </w:p>
    <w:p w14:paraId="41FA5937" w14:textId="77777777" w:rsidR="000A4A2C" w:rsidRPr="00D967AC" w:rsidRDefault="000A4A2C" w:rsidP="000A4A2C">
      <w:pPr>
        <w:pStyle w:val="1e"/>
      </w:pPr>
    </w:p>
    <w:p w14:paraId="3C3D58C6" w14:textId="77777777" w:rsidR="000A4A2C" w:rsidRPr="00D967AC" w:rsidRDefault="000A4A2C" w:rsidP="000A4A2C">
      <w:pPr>
        <w:pStyle w:val="1e"/>
      </w:pPr>
    </w:p>
    <w:p w14:paraId="18838198" w14:textId="77777777" w:rsidR="000A4A2C" w:rsidRPr="00D967AC" w:rsidRDefault="000A4A2C" w:rsidP="000A4A2C">
      <w:pPr>
        <w:pStyle w:val="1e"/>
      </w:pPr>
    </w:p>
    <w:p w14:paraId="080F59A5" w14:textId="77777777" w:rsidR="000A4A2C" w:rsidRPr="00D967AC" w:rsidRDefault="000A4A2C" w:rsidP="000A4A2C">
      <w:pPr>
        <w:pStyle w:val="1e"/>
      </w:pPr>
    </w:p>
    <w:p w14:paraId="4FEED5F9" w14:textId="77777777" w:rsidR="000A4A2C" w:rsidRPr="00D967AC" w:rsidRDefault="000A4A2C" w:rsidP="000A4A2C">
      <w:pPr>
        <w:pStyle w:val="1e"/>
      </w:pPr>
    </w:p>
    <w:p w14:paraId="189392CB" w14:textId="77777777" w:rsidR="000A4A2C" w:rsidRPr="00D967AC" w:rsidRDefault="000A4A2C" w:rsidP="000A4A2C">
      <w:pPr>
        <w:pStyle w:val="1e"/>
      </w:pPr>
    </w:p>
    <w:p w14:paraId="70732759" w14:textId="77777777" w:rsidR="000A4A2C" w:rsidRPr="00D967AC" w:rsidRDefault="000A4A2C" w:rsidP="000A4A2C">
      <w:pPr>
        <w:pStyle w:val="1e"/>
      </w:pPr>
    </w:p>
    <w:p w14:paraId="0CB9649E" w14:textId="77777777" w:rsidR="000A4A2C" w:rsidRPr="00D967AC" w:rsidRDefault="000A4A2C" w:rsidP="000A4A2C">
      <w:pPr>
        <w:pStyle w:val="1e"/>
      </w:pPr>
    </w:p>
    <w:p w14:paraId="3F55A870" w14:textId="77777777" w:rsidR="000A4A2C" w:rsidRPr="00D967AC" w:rsidRDefault="000A4A2C" w:rsidP="000A4A2C">
      <w:pPr>
        <w:pStyle w:val="1e"/>
      </w:pPr>
    </w:p>
    <w:p w14:paraId="542B9C84" w14:textId="77777777" w:rsidR="000A4A2C" w:rsidRPr="00D967AC" w:rsidRDefault="000A4A2C" w:rsidP="000A4A2C">
      <w:pPr>
        <w:pStyle w:val="1e"/>
      </w:pPr>
    </w:p>
    <w:p w14:paraId="282046E7" w14:textId="77777777" w:rsidR="000A4A2C" w:rsidRPr="00D967AC" w:rsidRDefault="000A4A2C" w:rsidP="000A4A2C">
      <w:pPr>
        <w:pStyle w:val="1e"/>
      </w:pPr>
    </w:p>
    <w:p w14:paraId="794CC250" w14:textId="77777777" w:rsidR="000A4A2C" w:rsidRPr="00D967AC" w:rsidRDefault="000A4A2C" w:rsidP="000A4A2C">
      <w:pPr>
        <w:pStyle w:val="2"/>
        <w:rPr>
          <w:lang w:eastAsia="zh-CN"/>
        </w:rPr>
      </w:pPr>
      <w:bookmarkStart w:id="46" w:name="_Toc63253510"/>
      <w:bookmarkStart w:id="47" w:name="_Toc116563143"/>
      <w:r w:rsidRPr="00D967AC">
        <w:rPr>
          <w:rFonts w:hint="eastAsia"/>
        </w:rPr>
        <w:lastRenderedPageBreak/>
        <w:t>Basic GRE Key Operations</w:t>
      </w:r>
      <w:bookmarkEnd w:id="46"/>
      <w:bookmarkEnd w:id="47"/>
    </w:p>
    <w:p w14:paraId="10C77253" w14:textId="77777777" w:rsidR="000A4A2C" w:rsidRPr="00D967AC" w:rsidRDefault="000A4A2C" w:rsidP="000A4A2C">
      <w:pPr>
        <w:pStyle w:val="3"/>
      </w:pPr>
      <w:bookmarkStart w:id="48" w:name="_Toc63253511"/>
      <w:bookmarkStart w:id="49" w:name="_Toc116563144"/>
      <w:r w:rsidRPr="00D967AC">
        <w:t>Introduction</w:t>
      </w:r>
      <w:bookmarkEnd w:id="48"/>
      <w:bookmarkEnd w:id="49"/>
    </w:p>
    <w:p w14:paraId="4E7985FC" w14:textId="77777777" w:rsidR="000A4A2C" w:rsidRPr="00D967AC" w:rsidRDefault="000A4A2C" w:rsidP="000A4A2C">
      <w:pPr>
        <w:pStyle w:val="4"/>
        <w:rPr>
          <w:rFonts w:hint="default"/>
        </w:rPr>
      </w:pPr>
      <w:r w:rsidRPr="00D967AC">
        <w:t>About This Lab</w:t>
      </w:r>
    </w:p>
    <w:p w14:paraId="2715F85A" w14:textId="77777777" w:rsidR="000A4A2C" w:rsidRPr="00D967AC" w:rsidRDefault="000A4A2C" w:rsidP="000A4A2C">
      <w:pPr>
        <w:pStyle w:val="1e"/>
      </w:pPr>
      <w:r w:rsidRPr="00D967AC">
        <w:rPr>
          <w:rFonts w:hint="eastAsia"/>
        </w:rPr>
        <w:t>You can configure the GRE key to perform security check on the tunnel interface. This prevents the tunnel interface from incorrectly identifying and receiving packets from other devices.</w:t>
      </w:r>
    </w:p>
    <w:p w14:paraId="10E56C71" w14:textId="77777777" w:rsidR="000A4A2C" w:rsidRPr="00D967AC" w:rsidRDefault="000A4A2C" w:rsidP="000A4A2C">
      <w:pPr>
        <w:pStyle w:val="1e"/>
      </w:pPr>
    </w:p>
    <w:p w14:paraId="4C7DD310" w14:textId="77777777" w:rsidR="000A4A2C" w:rsidRPr="00D967AC" w:rsidRDefault="000A4A2C" w:rsidP="000A4A2C">
      <w:pPr>
        <w:pStyle w:val="4"/>
        <w:rPr>
          <w:rFonts w:hint="default"/>
        </w:rPr>
      </w:pPr>
      <w:r w:rsidRPr="00D967AC">
        <w:t>Objectives</w:t>
      </w:r>
    </w:p>
    <w:p w14:paraId="1216E681" w14:textId="77777777" w:rsidR="000A4A2C" w:rsidRPr="00D967AC" w:rsidRDefault="000A4A2C" w:rsidP="000A4A2C">
      <w:pPr>
        <w:pStyle w:val="4a"/>
      </w:pPr>
      <w:r w:rsidRPr="00D967AC">
        <w:t>Upon completion of this lab, you will be able to:</w:t>
      </w:r>
    </w:p>
    <w:p w14:paraId="1395A69A" w14:textId="77777777" w:rsidR="000A4A2C" w:rsidRPr="00D967AC" w:rsidRDefault="000A4A2C" w:rsidP="000A4A2C">
      <w:pPr>
        <w:pStyle w:val="4a"/>
      </w:pPr>
      <w:r w:rsidRPr="00D967AC">
        <w:rPr>
          <w:rFonts w:hint="eastAsia"/>
        </w:rPr>
        <w:t>Understand the function of configuring the GRE key.</w:t>
      </w:r>
    </w:p>
    <w:p w14:paraId="6F251D36" w14:textId="77777777" w:rsidR="000A4A2C" w:rsidRPr="00D967AC" w:rsidRDefault="000A4A2C" w:rsidP="000A4A2C">
      <w:pPr>
        <w:pStyle w:val="4a"/>
      </w:pPr>
      <w:r w:rsidRPr="00D967AC">
        <w:rPr>
          <w:rFonts w:hint="eastAsia"/>
        </w:rPr>
        <w:t>Master the commands for configuring the GRE key.</w:t>
      </w:r>
    </w:p>
    <w:p w14:paraId="7DDE9474" w14:textId="77777777" w:rsidR="000A4A2C" w:rsidRPr="00D967AC" w:rsidRDefault="000A4A2C" w:rsidP="000A4A2C">
      <w:pPr>
        <w:pStyle w:val="4a"/>
      </w:pPr>
      <w:r w:rsidRPr="00D967AC">
        <w:rPr>
          <w:rFonts w:hint="eastAsia"/>
        </w:rPr>
        <w:t>Learn how to check whether the GRE keys at both ends are consistent.</w:t>
      </w:r>
    </w:p>
    <w:p w14:paraId="5EF21F73" w14:textId="77777777" w:rsidR="000A4A2C" w:rsidRPr="00D967AC" w:rsidRDefault="000A4A2C" w:rsidP="000A4A2C">
      <w:pPr>
        <w:pStyle w:val="4a"/>
      </w:pPr>
    </w:p>
    <w:p w14:paraId="09AD5B9E" w14:textId="77777777" w:rsidR="000A4A2C" w:rsidRPr="00D967AC" w:rsidRDefault="000A4A2C" w:rsidP="000A4A2C">
      <w:pPr>
        <w:pStyle w:val="4"/>
        <w:rPr>
          <w:rFonts w:hint="default"/>
        </w:rPr>
      </w:pPr>
      <w:r w:rsidRPr="00D967AC">
        <w:t>Networking Topology</w:t>
      </w:r>
    </w:p>
    <w:p w14:paraId="5AA071E5" w14:textId="77777777" w:rsidR="000A4A2C" w:rsidRPr="00D967AC" w:rsidRDefault="000A4A2C" w:rsidP="000A4A2C">
      <w:pPr>
        <w:pStyle w:val="1e"/>
        <w:rPr>
          <w:rStyle w:val="afffff3"/>
          <w:i w:val="0"/>
          <w:iCs w:val="0"/>
          <w:color w:val="auto"/>
        </w:rPr>
      </w:pPr>
      <w:r w:rsidRPr="00D967AC">
        <w:t>The networking diagram is the same as that in lab 1.</w:t>
      </w:r>
    </w:p>
    <w:p w14:paraId="583E528E" w14:textId="77777777" w:rsidR="000A4A2C" w:rsidRPr="00D967AC" w:rsidRDefault="000A4A2C" w:rsidP="000A4A2C">
      <w:pPr>
        <w:pStyle w:val="1e"/>
      </w:pPr>
      <w:r w:rsidRPr="00D967AC">
        <w:rPr>
          <w:rFonts w:hint="eastAsia"/>
        </w:rPr>
        <w:t>Based on the configuration in lab 1, the GRE key of the hub and spoke is set to 123 to improve security.</w:t>
      </w:r>
    </w:p>
    <w:p w14:paraId="69F1EECB" w14:textId="77777777" w:rsidR="000A4A2C" w:rsidRPr="00D967AC" w:rsidRDefault="000A4A2C" w:rsidP="000A4A2C">
      <w:pPr>
        <w:pStyle w:val="1e"/>
      </w:pPr>
    </w:p>
    <w:p w14:paraId="0162E074" w14:textId="77777777" w:rsidR="000A4A2C" w:rsidRPr="00D967AC" w:rsidRDefault="000A4A2C" w:rsidP="000A4A2C">
      <w:pPr>
        <w:pStyle w:val="3"/>
      </w:pPr>
      <w:bookmarkStart w:id="50" w:name="_Toc63253512"/>
      <w:bookmarkStart w:id="51" w:name="_Toc116563145"/>
      <w:r w:rsidRPr="00D967AC">
        <w:t>Lab Configuration</w:t>
      </w:r>
      <w:bookmarkEnd w:id="50"/>
      <w:bookmarkEnd w:id="51"/>
    </w:p>
    <w:p w14:paraId="49497B89" w14:textId="77777777" w:rsidR="000A4A2C" w:rsidRPr="00D967AC" w:rsidRDefault="000A4A2C" w:rsidP="000A4A2C">
      <w:pPr>
        <w:pStyle w:val="4"/>
        <w:rPr>
          <w:rFonts w:hint="default"/>
        </w:rPr>
      </w:pPr>
      <w:r w:rsidRPr="00D967AC">
        <w:t xml:space="preserve">Configuration Roadmap </w:t>
      </w:r>
    </w:p>
    <w:p w14:paraId="231515DB" w14:textId="77777777" w:rsidR="000A4A2C" w:rsidRPr="00D967AC" w:rsidRDefault="000A4A2C" w:rsidP="00015FB7">
      <w:pPr>
        <w:pStyle w:val="4a"/>
        <w:numPr>
          <w:ilvl w:val="0"/>
          <w:numId w:val="26"/>
        </w:numPr>
        <w:ind w:left="1454" w:hanging="432"/>
      </w:pPr>
      <w:r w:rsidRPr="00D967AC">
        <w:rPr>
          <w:rFonts w:hint="eastAsia"/>
        </w:rPr>
        <w:t>Set the GRE key to 123 on the hub based on the configuration in lab 1 and test the connectivity of the terminal.</w:t>
      </w:r>
    </w:p>
    <w:p w14:paraId="7AF444C0" w14:textId="77777777" w:rsidR="000A4A2C" w:rsidRPr="00D967AC" w:rsidRDefault="000A4A2C" w:rsidP="00015FB7">
      <w:pPr>
        <w:pStyle w:val="4a"/>
        <w:numPr>
          <w:ilvl w:val="0"/>
          <w:numId w:val="26"/>
        </w:numPr>
        <w:ind w:left="1454" w:hanging="432"/>
      </w:pPr>
      <w:r w:rsidRPr="00D967AC">
        <w:rPr>
          <w:rFonts w:hint="eastAsia"/>
        </w:rPr>
        <w:t>Set the GRE key of the spoke to 123 and test the connectivity of the terminal.</w:t>
      </w:r>
    </w:p>
    <w:p w14:paraId="07FE83EC" w14:textId="77777777" w:rsidR="000A4A2C" w:rsidRPr="00D967AC" w:rsidRDefault="000A4A2C" w:rsidP="000A4A2C">
      <w:pPr>
        <w:pStyle w:val="4a"/>
      </w:pPr>
    </w:p>
    <w:p w14:paraId="4A17A61D" w14:textId="77777777" w:rsidR="000A4A2C" w:rsidRPr="00D967AC" w:rsidRDefault="000A4A2C" w:rsidP="000A4A2C">
      <w:pPr>
        <w:pStyle w:val="4"/>
        <w:rPr>
          <w:rFonts w:hint="default"/>
        </w:rPr>
      </w:pPr>
      <w:r w:rsidRPr="00D967AC">
        <w:t>Configuration Procedure</w:t>
      </w:r>
    </w:p>
    <w:p w14:paraId="084C74EA" w14:textId="77777777" w:rsidR="000A4A2C" w:rsidRPr="00D967AC" w:rsidRDefault="000A4A2C" w:rsidP="000A4A2C">
      <w:pPr>
        <w:pStyle w:val="30"/>
        <w:ind w:left="1701" w:hanging="159"/>
        <w:outlineLvl w:val="4"/>
      </w:pPr>
      <w:r w:rsidRPr="00D967AC">
        <w:rPr>
          <w:rFonts w:hint="eastAsia"/>
        </w:rPr>
        <w:t>Configure the GRE key on the hub.</w:t>
      </w:r>
    </w:p>
    <w:p w14:paraId="782DE855" w14:textId="77777777" w:rsidR="000A4A2C" w:rsidRPr="00D967AC" w:rsidRDefault="000A4A2C" w:rsidP="000A4A2C">
      <w:pPr>
        <w:pStyle w:val="2f5"/>
      </w:pPr>
      <w:r w:rsidRPr="00D967AC">
        <w:t>[Hub]interface Tunnel 0/0/1</w:t>
      </w:r>
    </w:p>
    <w:p w14:paraId="1436EEFB" w14:textId="77777777" w:rsidR="000A4A2C" w:rsidRPr="00D967AC" w:rsidRDefault="000A4A2C" w:rsidP="000A4A2C">
      <w:pPr>
        <w:pStyle w:val="2f5"/>
      </w:pPr>
      <w:r w:rsidRPr="00D967AC">
        <w:t>[Hub-Tunnel0/0/1]gre checksum</w:t>
      </w:r>
    </w:p>
    <w:p w14:paraId="1A7ACE74" w14:textId="77777777" w:rsidR="000A4A2C" w:rsidRPr="00D967AC" w:rsidRDefault="000A4A2C" w:rsidP="000A4A2C">
      <w:pPr>
        <w:pStyle w:val="2f5"/>
      </w:pPr>
      <w:r w:rsidRPr="00D967AC">
        <w:rPr>
          <w:rFonts w:hint="eastAsia"/>
        </w:rPr>
        <w:t>[Hub-Tunnel0/0/1]gre key 123</w:t>
      </w:r>
    </w:p>
    <w:p w14:paraId="744F059D" w14:textId="77777777" w:rsidR="000A4A2C" w:rsidRPr="00D967AC" w:rsidRDefault="000A4A2C" w:rsidP="000A4A2C">
      <w:pPr>
        <w:pStyle w:val="NotesHeading"/>
        <w:rPr>
          <w:rFonts w:ascii="Huawei Sans" w:eastAsia="方正兰亭黑简体" w:hAnsi="Huawei Sans"/>
        </w:rPr>
      </w:pPr>
      <w:r w:rsidRPr="00D967AC">
        <w:rPr>
          <w:rFonts w:ascii="Huawei Sans" w:eastAsia="方正兰亭黑简体" w:hAnsi="Huawei Sans"/>
        </w:rPr>
        <w:drawing>
          <wp:inline distT="0" distB="0" distL="0" distR="0" wp14:anchorId="55F67AD7" wp14:editId="6BD36EE2">
            <wp:extent cx="754381" cy="267463"/>
            <wp:effectExtent l="0" t="0" r="0" b="0"/>
            <wp:docPr id="1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0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4381" cy="267463"/>
                    </a:xfrm>
                    <a:prstGeom prst="rect">
                      <a:avLst/>
                    </a:prstGeom>
                  </pic:spPr>
                </pic:pic>
              </a:graphicData>
            </a:graphic>
          </wp:inline>
        </w:drawing>
      </w:r>
    </w:p>
    <w:p w14:paraId="16975132" w14:textId="77777777" w:rsidR="000A4A2C" w:rsidRPr="00D967AC" w:rsidRDefault="000A4A2C" w:rsidP="000A4A2C">
      <w:pPr>
        <w:pStyle w:val="1e"/>
      </w:pPr>
      <w:r w:rsidRPr="00D967AC">
        <w:rPr>
          <w:rFonts w:hint="eastAsia"/>
        </w:rPr>
        <w:t>The GRE key can only be set to digits.</w:t>
      </w:r>
    </w:p>
    <w:p w14:paraId="4612BA10" w14:textId="77777777" w:rsidR="000A4A2C" w:rsidRPr="00D967AC" w:rsidRDefault="000A4A2C" w:rsidP="000A4A2C">
      <w:pPr>
        <w:pStyle w:val="30"/>
        <w:ind w:left="1701" w:hanging="159"/>
        <w:outlineLvl w:val="4"/>
      </w:pPr>
      <w:r w:rsidRPr="00D967AC">
        <w:rPr>
          <w:rFonts w:hint="eastAsia"/>
        </w:rPr>
        <w:t>Configure the GRE key of the spoke.</w:t>
      </w:r>
    </w:p>
    <w:p w14:paraId="5778DBEA" w14:textId="77777777" w:rsidR="000A4A2C" w:rsidRPr="00D967AC" w:rsidRDefault="000A4A2C" w:rsidP="000A4A2C">
      <w:pPr>
        <w:pStyle w:val="2f5"/>
      </w:pPr>
      <w:r w:rsidRPr="00D967AC">
        <w:t>[Spoke]interface Tunnel 0/0/1</w:t>
      </w:r>
    </w:p>
    <w:p w14:paraId="5299939F" w14:textId="77777777" w:rsidR="000A4A2C" w:rsidRPr="00D967AC" w:rsidRDefault="000A4A2C" w:rsidP="000A4A2C">
      <w:pPr>
        <w:pStyle w:val="2f5"/>
      </w:pPr>
      <w:r w:rsidRPr="00D967AC">
        <w:t>[Spoke-Tunnel0/0/1]gre checksum</w:t>
      </w:r>
    </w:p>
    <w:p w14:paraId="68C11F03" w14:textId="77777777" w:rsidR="000A4A2C" w:rsidRPr="00D967AC" w:rsidRDefault="000A4A2C" w:rsidP="000A4A2C">
      <w:pPr>
        <w:pStyle w:val="2f5"/>
      </w:pPr>
      <w:r w:rsidRPr="00D967AC">
        <w:lastRenderedPageBreak/>
        <w:t>[Spoke-Tunnel0/0/1]gre key 123</w:t>
      </w:r>
    </w:p>
    <w:p w14:paraId="53CFB7A4" w14:textId="77777777" w:rsidR="000A4A2C" w:rsidRPr="00D967AC" w:rsidRDefault="000A4A2C" w:rsidP="000A4A2C">
      <w:pPr>
        <w:pStyle w:val="NotesHeading"/>
        <w:rPr>
          <w:rFonts w:ascii="Huawei Sans" w:eastAsia="方正兰亭黑简体" w:hAnsi="Huawei Sans"/>
        </w:rPr>
      </w:pPr>
      <w:r w:rsidRPr="00D967AC">
        <w:rPr>
          <w:rFonts w:ascii="Huawei Sans" w:eastAsia="方正兰亭黑简体" w:hAnsi="Huawei Sans"/>
        </w:rPr>
        <w:drawing>
          <wp:inline distT="0" distB="0" distL="0" distR="0" wp14:anchorId="2951B9B5" wp14:editId="3F4E13EB">
            <wp:extent cx="754381" cy="267463"/>
            <wp:effectExtent l="0" t="0" r="0" b="0"/>
            <wp:docPr id="1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0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4381" cy="267463"/>
                    </a:xfrm>
                    <a:prstGeom prst="rect">
                      <a:avLst/>
                    </a:prstGeom>
                  </pic:spPr>
                </pic:pic>
              </a:graphicData>
            </a:graphic>
          </wp:inline>
        </w:drawing>
      </w:r>
    </w:p>
    <w:p w14:paraId="62C4EA97" w14:textId="77777777" w:rsidR="000A4A2C" w:rsidRPr="00D967AC" w:rsidRDefault="000A4A2C" w:rsidP="000A4A2C">
      <w:pPr>
        <w:pStyle w:val="1e"/>
      </w:pPr>
      <w:r w:rsidRPr="00D967AC">
        <w:rPr>
          <w:rFonts w:hint="eastAsia"/>
        </w:rPr>
        <w:t xml:space="preserve">The </w:t>
      </w:r>
      <w:r w:rsidRPr="00D967AC">
        <w:rPr>
          <w:rFonts w:hint="eastAsia"/>
          <w:b/>
        </w:rPr>
        <w:t>gre checksum</w:t>
      </w:r>
      <w:r w:rsidRPr="00D967AC">
        <w:rPr>
          <w:rFonts w:hint="eastAsia"/>
        </w:rPr>
        <w:t xml:space="preserve"> command is used to enable checksum check on the GRE tunnel interface.</w:t>
      </w:r>
    </w:p>
    <w:p w14:paraId="37687ECB" w14:textId="77777777" w:rsidR="000A4A2C" w:rsidRPr="00D967AC" w:rsidRDefault="000A4A2C" w:rsidP="000A4A2C">
      <w:pPr>
        <w:pStyle w:val="1e"/>
      </w:pPr>
      <w:r w:rsidRPr="00D967AC">
        <w:t>----End</w:t>
      </w:r>
    </w:p>
    <w:p w14:paraId="3ED506B7" w14:textId="77777777" w:rsidR="000A4A2C" w:rsidRPr="00D967AC" w:rsidRDefault="000A4A2C" w:rsidP="000A4A2C">
      <w:pPr>
        <w:pStyle w:val="3"/>
      </w:pPr>
      <w:bookmarkStart w:id="52" w:name="_Toc63253513"/>
      <w:bookmarkStart w:id="53" w:name="_Toc116563146"/>
      <w:r w:rsidRPr="00D967AC">
        <w:t>Verification</w:t>
      </w:r>
      <w:bookmarkEnd w:id="52"/>
      <w:bookmarkEnd w:id="53"/>
    </w:p>
    <w:p w14:paraId="0D6F7393" w14:textId="77777777" w:rsidR="000A4A2C" w:rsidRPr="00D967AC" w:rsidRDefault="000A4A2C" w:rsidP="000A4A2C">
      <w:pPr>
        <w:pStyle w:val="4"/>
        <w:rPr>
          <w:rFonts w:hint="default"/>
        </w:rPr>
      </w:pPr>
      <w:r w:rsidRPr="00D967AC">
        <w:t>Performing the Ping Operation</w:t>
      </w:r>
    </w:p>
    <w:p w14:paraId="07B180C2" w14:textId="77777777" w:rsidR="000A4A2C" w:rsidRPr="00D967AC" w:rsidRDefault="000A4A2C" w:rsidP="000A4A2C">
      <w:pPr>
        <w:pStyle w:val="1e"/>
      </w:pPr>
      <w:r w:rsidRPr="00D967AC">
        <w:rPr>
          <w:rFonts w:hint="eastAsia"/>
        </w:rPr>
        <w:t># After step 1 is complete, ping PC2 from PC1.</w:t>
      </w:r>
    </w:p>
    <w:p w14:paraId="3FA5485A" w14:textId="77777777" w:rsidR="000A4A2C" w:rsidRPr="00D967AC" w:rsidRDefault="000A4A2C" w:rsidP="000A4A2C">
      <w:pPr>
        <w:pStyle w:val="2f5"/>
      </w:pPr>
      <w:r w:rsidRPr="00D967AC">
        <w:t>PC&gt;ping 10.2.1.1</w:t>
      </w:r>
    </w:p>
    <w:p w14:paraId="42D56F2D" w14:textId="77777777" w:rsidR="000A4A2C" w:rsidRPr="00D967AC" w:rsidRDefault="000A4A2C" w:rsidP="000A4A2C">
      <w:pPr>
        <w:pStyle w:val="2f5"/>
      </w:pPr>
    </w:p>
    <w:p w14:paraId="1116D9F5" w14:textId="77777777" w:rsidR="000A4A2C" w:rsidRPr="00D967AC" w:rsidRDefault="000A4A2C" w:rsidP="000A4A2C">
      <w:pPr>
        <w:pStyle w:val="2f5"/>
      </w:pPr>
      <w:r w:rsidRPr="00D967AC">
        <w:t>Ping 10.2.1.1: 32 data bytes, Press Ctrl_C to break</w:t>
      </w:r>
    </w:p>
    <w:p w14:paraId="34B43FDB" w14:textId="77777777" w:rsidR="000A4A2C" w:rsidRPr="00D967AC" w:rsidRDefault="000A4A2C" w:rsidP="000A4A2C">
      <w:pPr>
        <w:pStyle w:val="2f5"/>
      </w:pPr>
      <w:r w:rsidRPr="00D967AC">
        <w:t>Request timeout!</w:t>
      </w:r>
    </w:p>
    <w:p w14:paraId="020282B7" w14:textId="77777777" w:rsidR="000A4A2C" w:rsidRPr="00D967AC" w:rsidRDefault="000A4A2C" w:rsidP="000A4A2C">
      <w:pPr>
        <w:pStyle w:val="2f5"/>
      </w:pPr>
      <w:r w:rsidRPr="00D967AC">
        <w:t>Request timeout!</w:t>
      </w:r>
    </w:p>
    <w:p w14:paraId="355D44E7" w14:textId="77777777" w:rsidR="000A4A2C" w:rsidRPr="00D967AC" w:rsidRDefault="000A4A2C" w:rsidP="000A4A2C">
      <w:pPr>
        <w:pStyle w:val="2f5"/>
      </w:pPr>
      <w:r w:rsidRPr="00D967AC">
        <w:t>Request timeout!</w:t>
      </w:r>
    </w:p>
    <w:p w14:paraId="56292205" w14:textId="77777777" w:rsidR="000A4A2C" w:rsidRPr="00D967AC" w:rsidRDefault="000A4A2C" w:rsidP="000A4A2C">
      <w:pPr>
        <w:pStyle w:val="2f5"/>
      </w:pPr>
      <w:r w:rsidRPr="00D967AC">
        <w:t>Request timeout!</w:t>
      </w:r>
    </w:p>
    <w:p w14:paraId="030AEAF8" w14:textId="77777777" w:rsidR="000A4A2C" w:rsidRPr="00D967AC" w:rsidRDefault="000A4A2C" w:rsidP="000A4A2C">
      <w:pPr>
        <w:pStyle w:val="2f5"/>
      </w:pPr>
      <w:r w:rsidRPr="00D967AC">
        <w:t>Request timeout!</w:t>
      </w:r>
    </w:p>
    <w:p w14:paraId="54E4D4B4" w14:textId="77777777" w:rsidR="000A4A2C" w:rsidRPr="00D967AC" w:rsidRDefault="000A4A2C" w:rsidP="000A4A2C">
      <w:pPr>
        <w:pStyle w:val="2f5"/>
      </w:pPr>
    </w:p>
    <w:p w14:paraId="69C0E877" w14:textId="77777777" w:rsidR="000A4A2C" w:rsidRPr="00D967AC" w:rsidRDefault="000A4A2C" w:rsidP="000A4A2C">
      <w:pPr>
        <w:pStyle w:val="2f5"/>
      </w:pPr>
      <w:r w:rsidRPr="00D967AC">
        <w:t>--- 10.2.1.1 ping statistics ---</w:t>
      </w:r>
    </w:p>
    <w:p w14:paraId="28A2FD5D" w14:textId="77777777" w:rsidR="000A4A2C" w:rsidRPr="00D967AC" w:rsidRDefault="000A4A2C" w:rsidP="000A4A2C">
      <w:pPr>
        <w:pStyle w:val="2f5"/>
      </w:pPr>
      <w:r w:rsidRPr="00D967AC">
        <w:t xml:space="preserve">  5 packet(s) transmitted</w:t>
      </w:r>
    </w:p>
    <w:p w14:paraId="0FDEB45A" w14:textId="77777777" w:rsidR="000A4A2C" w:rsidRPr="00D967AC" w:rsidRDefault="000A4A2C" w:rsidP="000A4A2C">
      <w:pPr>
        <w:pStyle w:val="2f5"/>
      </w:pPr>
      <w:r w:rsidRPr="00D967AC">
        <w:t xml:space="preserve">  0 packet(s) received</w:t>
      </w:r>
    </w:p>
    <w:p w14:paraId="6DB992D2" w14:textId="77777777" w:rsidR="000A4A2C" w:rsidRPr="00D967AC" w:rsidRDefault="000A4A2C" w:rsidP="000A4A2C">
      <w:pPr>
        <w:pStyle w:val="2f5"/>
      </w:pPr>
      <w:r w:rsidRPr="00D967AC">
        <w:t xml:space="preserve">  100.00% packet loss</w:t>
      </w:r>
    </w:p>
    <w:p w14:paraId="03426FFD" w14:textId="77777777" w:rsidR="000A4A2C" w:rsidRPr="00D967AC" w:rsidRDefault="000A4A2C" w:rsidP="000A4A2C">
      <w:pPr>
        <w:pStyle w:val="1e"/>
      </w:pPr>
      <w:r w:rsidRPr="00D967AC">
        <w:rPr>
          <w:rFonts w:hint="eastAsia"/>
        </w:rPr>
        <w:t># After step 2 is complete, configure the GRE key on the spoke and ping PC2 from PC1.</w:t>
      </w:r>
    </w:p>
    <w:p w14:paraId="26CEED64" w14:textId="77777777" w:rsidR="000A4A2C" w:rsidRPr="00D967AC" w:rsidRDefault="000A4A2C" w:rsidP="000A4A2C">
      <w:pPr>
        <w:pStyle w:val="2f5"/>
      </w:pPr>
      <w:r w:rsidRPr="00D967AC">
        <w:t>PC&gt;ping 10.2.1.1</w:t>
      </w:r>
    </w:p>
    <w:p w14:paraId="6B75DCCF" w14:textId="77777777" w:rsidR="000A4A2C" w:rsidRPr="00D967AC" w:rsidRDefault="000A4A2C" w:rsidP="000A4A2C">
      <w:pPr>
        <w:pStyle w:val="2f5"/>
      </w:pPr>
    </w:p>
    <w:p w14:paraId="23A4ECFC" w14:textId="77777777" w:rsidR="000A4A2C" w:rsidRPr="00D967AC" w:rsidRDefault="000A4A2C" w:rsidP="000A4A2C">
      <w:pPr>
        <w:pStyle w:val="2f5"/>
      </w:pPr>
      <w:r w:rsidRPr="00D967AC">
        <w:t>Ping 10.2.1.1: 32 data bytes, Press Ctrl_C to break</w:t>
      </w:r>
    </w:p>
    <w:p w14:paraId="092435B9" w14:textId="77777777" w:rsidR="000A4A2C" w:rsidRPr="00D967AC" w:rsidRDefault="000A4A2C" w:rsidP="000A4A2C">
      <w:pPr>
        <w:pStyle w:val="2f5"/>
      </w:pPr>
      <w:r w:rsidRPr="00D967AC">
        <w:t>From 10.2.1.1: bytes=32 seq=1 ttl=126 time=16 ms</w:t>
      </w:r>
    </w:p>
    <w:p w14:paraId="4D2DBA32" w14:textId="77777777" w:rsidR="000A4A2C" w:rsidRPr="00D967AC" w:rsidRDefault="000A4A2C" w:rsidP="000A4A2C">
      <w:pPr>
        <w:pStyle w:val="2f5"/>
      </w:pPr>
      <w:r w:rsidRPr="00D967AC">
        <w:t>From 10.2.1.1: bytes=32 seq=2 ttl=126 time=16 ms</w:t>
      </w:r>
    </w:p>
    <w:p w14:paraId="6E4CEEA5" w14:textId="77777777" w:rsidR="000A4A2C" w:rsidRPr="00D967AC" w:rsidRDefault="000A4A2C" w:rsidP="000A4A2C">
      <w:pPr>
        <w:pStyle w:val="2f5"/>
      </w:pPr>
      <w:r w:rsidRPr="00D967AC">
        <w:t>From 10.2.1.1: bytes=32 seq=3 ttl=126 time=16 ms</w:t>
      </w:r>
    </w:p>
    <w:p w14:paraId="186C3205" w14:textId="77777777" w:rsidR="000A4A2C" w:rsidRPr="00D967AC" w:rsidRDefault="000A4A2C" w:rsidP="000A4A2C">
      <w:pPr>
        <w:pStyle w:val="2f5"/>
      </w:pPr>
      <w:r w:rsidRPr="00D967AC">
        <w:t>From 10.2.1.1: bytes=32 seq=4 ttl=126 time=16 ms</w:t>
      </w:r>
    </w:p>
    <w:p w14:paraId="09C7A9E2" w14:textId="77777777" w:rsidR="000A4A2C" w:rsidRPr="00D967AC" w:rsidRDefault="000A4A2C" w:rsidP="000A4A2C">
      <w:pPr>
        <w:pStyle w:val="2f5"/>
      </w:pPr>
      <w:r w:rsidRPr="00D967AC">
        <w:t>From 10.2.1.1: bytes=32 seq=5 ttl=126 time=15 ms</w:t>
      </w:r>
    </w:p>
    <w:p w14:paraId="4BCD0231" w14:textId="77777777" w:rsidR="000A4A2C" w:rsidRPr="00D967AC" w:rsidRDefault="000A4A2C" w:rsidP="000A4A2C">
      <w:pPr>
        <w:pStyle w:val="2f5"/>
      </w:pPr>
    </w:p>
    <w:p w14:paraId="12D9E965" w14:textId="77777777" w:rsidR="000A4A2C" w:rsidRPr="00D967AC" w:rsidRDefault="000A4A2C" w:rsidP="000A4A2C">
      <w:pPr>
        <w:pStyle w:val="2f5"/>
      </w:pPr>
      <w:r w:rsidRPr="00D967AC">
        <w:t>--- 10.2.1.1 ping statistics ---</w:t>
      </w:r>
    </w:p>
    <w:p w14:paraId="4CDB8821" w14:textId="77777777" w:rsidR="000A4A2C" w:rsidRPr="00D967AC" w:rsidRDefault="000A4A2C" w:rsidP="000A4A2C">
      <w:pPr>
        <w:pStyle w:val="2f5"/>
      </w:pPr>
      <w:r w:rsidRPr="00D967AC">
        <w:t xml:space="preserve">  5 packet(s) transmitted</w:t>
      </w:r>
    </w:p>
    <w:p w14:paraId="1D023BEC" w14:textId="77777777" w:rsidR="000A4A2C" w:rsidRPr="00D967AC" w:rsidRDefault="000A4A2C" w:rsidP="000A4A2C">
      <w:pPr>
        <w:pStyle w:val="2f5"/>
      </w:pPr>
      <w:r w:rsidRPr="00D967AC">
        <w:t xml:space="preserve">  5 packet(s) received</w:t>
      </w:r>
    </w:p>
    <w:p w14:paraId="79C18FB8" w14:textId="77777777" w:rsidR="000A4A2C" w:rsidRPr="00D967AC" w:rsidRDefault="000A4A2C" w:rsidP="000A4A2C">
      <w:pPr>
        <w:pStyle w:val="2f5"/>
      </w:pPr>
      <w:r w:rsidRPr="00D967AC">
        <w:t xml:space="preserve">  0.00% packet loss</w:t>
      </w:r>
    </w:p>
    <w:p w14:paraId="11B36E86" w14:textId="77777777" w:rsidR="000A4A2C" w:rsidRPr="00D967AC" w:rsidRDefault="000A4A2C" w:rsidP="000A4A2C">
      <w:pPr>
        <w:pStyle w:val="2f5"/>
      </w:pPr>
      <w:r w:rsidRPr="00D967AC">
        <w:t xml:space="preserve">  round-trip min/avg/max = 15/15/16 ms</w:t>
      </w:r>
    </w:p>
    <w:p w14:paraId="2BA3B4B7" w14:textId="77777777" w:rsidR="000A4A2C" w:rsidRPr="00D967AC" w:rsidRDefault="000A4A2C" w:rsidP="000A4A2C">
      <w:pPr>
        <w:pStyle w:val="4"/>
        <w:rPr>
          <w:rFonts w:hint="default"/>
        </w:rPr>
      </w:pPr>
      <w:r w:rsidRPr="00D967AC">
        <w:t>Checking the GRE Key</w:t>
      </w:r>
    </w:p>
    <w:p w14:paraId="4258A680" w14:textId="77777777" w:rsidR="000A4A2C" w:rsidRPr="00D967AC" w:rsidRDefault="000A4A2C" w:rsidP="000A4A2C">
      <w:pPr>
        <w:pStyle w:val="1e"/>
      </w:pPr>
      <w:r w:rsidRPr="00D967AC">
        <w:rPr>
          <w:rFonts w:hint="eastAsia"/>
        </w:rPr>
        <w:t># Check the GRE key configuration.</w:t>
      </w:r>
    </w:p>
    <w:p w14:paraId="5DF8440E" w14:textId="77777777" w:rsidR="000A4A2C" w:rsidRPr="00D967AC" w:rsidRDefault="000A4A2C" w:rsidP="000A4A2C">
      <w:pPr>
        <w:pStyle w:val="2f5"/>
      </w:pPr>
      <w:r w:rsidRPr="00D967AC">
        <w:t>[Spoke]display interface  Tunnel  0/0/1</w:t>
      </w:r>
    </w:p>
    <w:p w14:paraId="1857B8D6" w14:textId="77777777" w:rsidR="000A4A2C" w:rsidRPr="00D967AC" w:rsidRDefault="000A4A2C" w:rsidP="000A4A2C">
      <w:pPr>
        <w:pStyle w:val="2f5"/>
      </w:pPr>
      <w:r w:rsidRPr="00D967AC">
        <w:t>Tunnel0/0/1 current state : UP</w:t>
      </w:r>
    </w:p>
    <w:p w14:paraId="785AA4DC" w14:textId="77777777" w:rsidR="000A4A2C" w:rsidRPr="00D967AC" w:rsidRDefault="000A4A2C" w:rsidP="000A4A2C">
      <w:pPr>
        <w:pStyle w:val="2f5"/>
      </w:pPr>
      <w:r w:rsidRPr="00D967AC">
        <w:t>Line protocol current state : UP</w:t>
      </w:r>
    </w:p>
    <w:p w14:paraId="487371D3" w14:textId="77777777" w:rsidR="000A4A2C" w:rsidRPr="00D967AC" w:rsidRDefault="000A4A2C" w:rsidP="000A4A2C">
      <w:pPr>
        <w:pStyle w:val="2f5"/>
      </w:pPr>
      <w:r w:rsidRPr="00D967AC">
        <w:t>Last line protocol up time : 2020-06-09 10:50:02 UTC-08:00</w:t>
      </w:r>
    </w:p>
    <w:p w14:paraId="0FE286B2" w14:textId="77777777" w:rsidR="000A4A2C" w:rsidRPr="00D967AC" w:rsidRDefault="000A4A2C" w:rsidP="000A4A2C">
      <w:pPr>
        <w:pStyle w:val="2f5"/>
      </w:pPr>
      <w:r w:rsidRPr="00D967AC">
        <w:t>Description:HUAWEI, AR Series, Tunnel0/0/1 Interface</w:t>
      </w:r>
    </w:p>
    <w:p w14:paraId="00560261" w14:textId="77777777" w:rsidR="000A4A2C" w:rsidRPr="00D967AC" w:rsidRDefault="000A4A2C" w:rsidP="000A4A2C">
      <w:pPr>
        <w:pStyle w:val="2f5"/>
      </w:pPr>
      <w:r w:rsidRPr="00D967AC">
        <w:lastRenderedPageBreak/>
        <w:t>Route Port,The Maximum Transmit Unit is 1500</w:t>
      </w:r>
    </w:p>
    <w:p w14:paraId="7EA6010D" w14:textId="77777777" w:rsidR="000A4A2C" w:rsidRPr="00D967AC" w:rsidRDefault="000A4A2C" w:rsidP="000A4A2C">
      <w:pPr>
        <w:pStyle w:val="2f5"/>
      </w:pPr>
      <w:r w:rsidRPr="00D967AC">
        <w:t>Internet Address is 40.1.1.1/24</w:t>
      </w:r>
    </w:p>
    <w:p w14:paraId="41834A4F" w14:textId="77777777" w:rsidR="000A4A2C" w:rsidRPr="00D967AC" w:rsidRDefault="000A4A2C" w:rsidP="000A4A2C">
      <w:pPr>
        <w:pStyle w:val="2f5"/>
      </w:pPr>
      <w:r w:rsidRPr="00D967AC">
        <w:t>Encapsulation is TUNNEL, loopback not set</w:t>
      </w:r>
    </w:p>
    <w:p w14:paraId="64C680DA" w14:textId="77777777" w:rsidR="000A4A2C" w:rsidRPr="00D967AC" w:rsidRDefault="000A4A2C" w:rsidP="000A4A2C">
      <w:pPr>
        <w:pStyle w:val="2f5"/>
      </w:pPr>
      <w:r w:rsidRPr="00D967AC">
        <w:t>Tunnel source 20.1.1.1 (GigabitEthernet0/0/0), destination 20.1.1.2</w:t>
      </w:r>
    </w:p>
    <w:p w14:paraId="2E4A2854" w14:textId="77777777" w:rsidR="000A4A2C" w:rsidRPr="00D967AC" w:rsidRDefault="000A4A2C" w:rsidP="000A4A2C">
      <w:pPr>
        <w:pStyle w:val="2f5"/>
      </w:pPr>
      <w:r w:rsidRPr="00D967AC">
        <w:t>Tunnel protocol/transport GRE/IP, key 123</w:t>
      </w:r>
    </w:p>
    <w:p w14:paraId="6DF9DF07" w14:textId="77777777" w:rsidR="000A4A2C" w:rsidRPr="00D967AC" w:rsidRDefault="000A4A2C" w:rsidP="000A4A2C">
      <w:pPr>
        <w:pStyle w:val="2f5"/>
      </w:pPr>
      <w:r w:rsidRPr="00D967AC">
        <w:t>keepalive disabled</w:t>
      </w:r>
    </w:p>
    <w:p w14:paraId="25EDF872" w14:textId="77777777" w:rsidR="000A4A2C" w:rsidRPr="00D967AC" w:rsidRDefault="000A4A2C" w:rsidP="000A4A2C">
      <w:pPr>
        <w:pStyle w:val="2f5"/>
      </w:pPr>
      <w:r w:rsidRPr="00D967AC">
        <w:t>Checksumming of packets disabled</w:t>
      </w:r>
    </w:p>
    <w:p w14:paraId="3560EC48" w14:textId="77777777" w:rsidR="000A4A2C" w:rsidRPr="00D967AC" w:rsidRDefault="000A4A2C" w:rsidP="000A4A2C">
      <w:pPr>
        <w:pStyle w:val="2f5"/>
      </w:pPr>
      <w:r w:rsidRPr="00D967AC">
        <w:t>Current system time: 2020-06-09 11:15:12-08:00</w:t>
      </w:r>
    </w:p>
    <w:p w14:paraId="625548D7" w14:textId="77777777" w:rsidR="000A4A2C" w:rsidRPr="00D967AC" w:rsidRDefault="000A4A2C" w:rsidP="000A4A2C">
      <w:pPr>
        <w:pStyle w:val="2f5"/>
      </w:pPr>
      <w:r w:rsidRPr="00D967AC">
        <w:t xml:space="preserve">    300 seconds input rate 0 bits/sec, 0 packets/sec</w:t>
      </w:r>
    </w:p>
    <w:p w14:paraId="7CD85344" w14:textId="77777777" w:rsidR="000A4A2C" w:rsidRPr="00D967AC" w:rsidRDefault="000A4A2C" w:rsidP="000A4A2C">
      <w:pPr>
        <w:pStyle w:val="2f5"/>
      </w:pPr>
      <w:r w:rsidRPr="00D967AC">
        <w:t xml:space="preserve">    300 seconds output rate 40 bits/sec, 0 packets/sec</w:t>
      </w:r>
    </w:p>
    <w:p w14:paraId="11FF5EE0" w14:textId="77777777" w:rsidR="000A4A2C" w:rsidRPr="00D967AC" w:rsidRDefault="000A4A2C" w:rsidP="000A4A2C">
      <w:pPr>
        <w:pStyle w:val="2f5"/>
      </w:pPr>
      <w:r w:rsidRPr="00D967AC">
        <w:t xml:space="preserve">    0 seconds input rate 0 bits/sec, 0 packets/sec</w:t>
      </w:r>
    </w:p>
    <w:p w14:paraId="0CE784EE" w14:textId="77777777" w:rsidR="000A4A2C" w:rsidRPr="00D967AC" w:rsidRDefault="000A4A2C" w:rsidP="000A4A2C">
      <w:pPr>
        <w:pStyle w:val="2f5"/>
      </w:pPr>
      <w:r w:rsidRPr="00D967AC">
        <w:t xml:space="preserve">    0 seconds output rate 0 bits/sec, 0 packets/sec</w:t>
      </w:r>
    </w:p>
    <w:p w14:paraId="28E351DD" w14:textId="77777777" w:rsidR="000A4A2C" w:rsidRPr="00D967AC" w:rsidRDefault="000A4A2C" w:rsidP="000A4A2C">
      <w:pPr>
        <w:pStyle w:val="2f5"/>
      </w:pPr>
      <w:r w:rsidRPr="00D967AC">
        <w:t xml:space="preserve">    0 packets input,  0 bytes</w:t>
      </w:r>
    </w:p>
    <w:p w14:paraId="33C855FD" w14:textId="77777777" w:rsidR="000A4A2C" w:rsidRPr="00D967AC" w:rsidRDefault="000A4A2C" w:rsidP="000A4A2C">
      <w:pPr>
        <w:pStyle w:val="2f5"/>
      </w:pPr>
      <w:r w:rsidRPr="00D967AC">
        <w:t xml:space="preserve">    0 input error</w:t>
      </w:r>
    </w:p>
    <w:p w14:paraId="2797A86C" w14:textId="77777777" w:rsidR="000A4A2C" w:rsidRPr="00D967AC" w:rsidRDefault="000A4A2C" w:rsidP="000A4A2C">
      <w:pPr>
        <w:pStyle w:val="2f5"/>
      </w:pPr>
      <w:r w:rsidRPr="00D967AC">
        <w:t xml:space="preserve">    15 packets output,  1680 bytes</w:t>
      </w:r>
    </w:p>
    <w:p w14:paraId="00250517" w14:textId="77777777" w:rsidR="000A4A2C" w:rsidRPr="00D967AC" w:rsidRDefault="000A4A2C" w:rsidP="000A4A2C">
      <w:pPr>
        <w:pStyle w:val="2f5"/>
      </w:pPr>
      <w:r w:rsidRPr="00D967AC">
        <w:t xml:space="preserve">    0 output error</w:t>
      </w:r>
    </w:p>
    <w:p w14:paraId="2740EC45" w14:textId="77777777" w:rsidR="000A4A2C" w:rsidRPr="00D967AC" w:rsidRDefault="000A4A2C" w:rsidP="000A4A2C">
      <w:pPr>
        <w:pStyle w:val="2f5"/>
      </w:pPr>
      <w:r w:rsidRPr="00D967AC">
        <w:t xml:space="preserve">    Input bandwidth utilization  : --</w:t>
      </w:r>
    </w:p>
    <w:p w14:paraId="00B4CD4B" w14:textId="77777777" w:rsidR="000A4A2C" w:rsidRPr="00D967AC" w:rsidRDefault="000A4A2C" w:rsidP="000A4A2C">
      <w:pPr>
        <w:pStyle w:val="2f5"/>
      </w:pPr>
      <w:r w:rsidRPr="00D967AC">
        <w:t>Output bandwidth utilization : --</w:t>
      </w:r>
    </w:p>
    <w:p w14:paraId="333456EA" w14:textId="77777777" w:rsidR="000A4A2C" w:rsidRPr="00D967AC" w:rsidRDefault="000A4A2C" w:rsidP="000A4A2C">
      <w:pPr>
        <w:pStyle w:val="1e"/>
      </w:pPr>
      <w:r w:rsidRPr="00D967AC">
        <w:rPr>
          <w:rFonts w:hint="eastAsia"/>
        </w:rPr>
        <w:t>The configuration of the hub is the same as that of the spoke. The configuration details are not provided.</w:t>
      </w:r>
    </w:p>
    <w:p w14:paraId="79F73056" w14:textId="77777777" w:rsidR="000A4A2C" w:rsidRPr="00D967AC" w:rsidRDefault="000A4A2C" w:rsidP="000A4A2C">
      <w:pPr>
        <w:pStyle w:val="3"/>
      </w:pPr>
      <w:bookmarkStart w:id="54" w:name="_Toc63253514"/>
      <w:bookmarkStart w:id="55" w:name="_Toc116563147"/>
      <w:r w:rsidRPr="00D967AC">
        <w:t>Reference Configuration</w:t>
      </w:r>
      <w:bookmarkEnd w:id="54"/>
      <w:bookmarkEnd w:id="55"/>
    </w:p>
    <w:p w14:paraId="1B065D13" w14:textId="77777777" w:rsidR="000A4A2C" w:rsidRPr="00D967AC" w:rsidRDefault="000A4A2C" w:rsidP="000A4A2C">
      <w:pPr>
        <w:pStyle w:val="1e"/>
      </w:pPr>
      <w:r w:rsidRPr="00D967AC">
        <w:rPr>
          <w:rFonts w:hint="eastAsia"/>
        </w:rPr>
        <w:t>Add the following configurations to the hub and spoke. Other configurations are the same as those in lab 1 and are not provided.</w:t>
      </w:r>
    </w:p>
    <w:p w14:paraId="5E2D6D81" w14:textId="77777777" w:rsidR="000A4A2C" w:rsidRPr="00D967AC" w:rsidRDefault="000A4A2C" w:rsidP="000A4A2C">
      <w:pPr>
        <w:pStyle w:val="1e"/>
      </w:pPr>
    </w:p>
    <w:p w14:paraId="0FCED245" w14:textId="77777777" w:rsidR="000A4A2C" w:rsidRPr="00D967AC" w:rsidRDefault="000A4A2C" w:rsidP="000A4A2C">
      <w:pPr>
        <w:pStyle w:val="4"/>
        <w:rPr>
          <w:rFonts w:hint="default"/>
        </w:rPr>
      </w:pPr>
      <w:r w:rsidRPr="00D967AC">
        <w:t xml:space="preserve">Configurations of </w:t>
      </w:r>
      <w:r w:rsidRPr="00D967AC">
        <w:rPr>
          <w:rFonts w:hint="default"/>
        </w:rPr>
        <w:t xml:space="preserve">Hub </w:t>
      </w:r>
      <w:r w:rsidRPr="00D967AC">
        <w:t>and</w:t>
      </w:r>
      <w:r w:rsidRPr="00D967AC">
        <w:rPr>
          <w:rFonts w:hint="default"/>
        </w:rPr>
        <w:t xml:space="preserve"> </w:t>
      </w:r>
      <w:r w:rsidRPr="00D967AC">
        <w:t>Spoke</w:t>
      </w:r>
    </w:p>
    <w:p w14:paraId="0C6563D5" w14:textId="77777777" w:rsidR="000A4A2C" w:rsidRPr="00D967AC" w:rsidRDefault="000A4A2C" w:rsidP="000A4A2C">
      <w:pPr>
        <w:pStyle w:val="2f5"/>
      </w:pPr>
      <w:r w:rsidRPr="00D967AC">
        <w:t>#</w:t>
      </w:r>
    </w:p>
    <w:p w14:paraId="28B38FCA" w14:textId="77777777" w:rsidR="000A4A2C" w:rsidRPr="00D967AC" w:rsidRDefault="000A4A2C" w:rsidP="000A4A2C">
      <w:pPr>
        <w:pStyle w:val="2f5"/>
      </w:pPr>
      <w:r w:rsidRPr="00D967AC">
        <w:t>interface Tunnel0/0/1</w:t>
      </w:r>
    </w:p>
    <w:p w14:paraId="0B9FEEB6" w14:textId="77777777" w:rsidR="000A4A2C" w:rsidRPr="00D967AC" w:rsidRDefault="000A4A2C" w:rsidP="000A4A2C">
      <w:pPr>
        <w:pStyle w:val="2f5"/>
      </w:pPr>
      <w:r w:rsidRPr="00D967AC">
        <w:t>gre key 123</w:t>
      </w:r>
    </w:p>
    <w:p w14:paraId="119563AF" w14:textId="77777777" w:rsidR="000A4A2C" w:rsidRPr="00D967AC" w:rsidRDefault="000A4A2C" w:rsidP="000A4A2C">
      <w:pPr>
        <w:pStyle w:val="2f5"/>
      </w:pPr>
      <w:r w:rsidRPr="00D967AC">
        <w:t>gre checksum</w:t>
      </w:r>
    </w:p>
    <w:p w14:paraId="2B1DE074" w14:textId="77777777" w:rsidR="000A4A2C" w:rsidRPr="00D967AC" w:rsidRDefault="000A4A2C" w:rsidP="000A4A2C">
      <w:pPr>
        <w:pStyle w:val="2f5"/>
      </w:pPr>
      <w:r w:rsidRPr="00D967AC">
        <w:t>#</w:t>
      </w:r>
    </w:p>
    <w:p w14:paraId="34389E9A" w14:textId="77777777" w:rsidR="000A4A2C" w:rsidRPr="00D967AC" w:rsidRDefault="000A4A2C" w:rsidP="000A4A2C">
      <w:pPr>
        <w:pStyle w:val="3"/>
      </w:pPr>
      <w:bookmarkStart w:id="56" w:name="_Toc63253515"/>
      <w:bookmarkStart w:id="57" w:name="_Toc116563148"/>
      <w:r w:rsidRPr="00D967AC">
        <w:rPr>
          <w:rFonts w:hint="eastAsia"/>
        </w:rPr>
        <w:t>Quiz</w:t>
      </w:r>
      <w:bookmarkEnd w:id="56"/>
      <w:bookmarkEnd w:id="57"/>
    </w:p>
    <w:p w14:paraId="7B295953" w14:textId="77777777" w:rsidR="000A4A2C" w:rsidRPr="00D967AC" w:rsidRDefault="000A4A2C" w:rsidP="000A4A2C">
      <w:pPr>
        <w:pStyle w:val="1e"/>
      </w:pPr>
      <w:r w:rsidRPr="00D967AC">
        <w:rPr>
          <w:rFonts w:hint="eastAsia"/>
        </w:rPr>
        <w:t>What are possible causes for a GRE tunnel establishment failure?</w:t>
      </w:r>
    </w:p>
    <w:p w14:paraId="7C54CE1E" w14:textId="77777777" w:rsidR="000A4A2C" w:rsidRPr="00D967AC" w:rsidRDefault="000A4A2C" w:rsidP="000A4A2C">
      <w:pPr>
        <w:pStyle w:val="1e"/>
      </w:pPr>
    </w:p>
    <w:p w14:paraId="5C745699" w14:textId="77777777" w:rsidR="000A4A2C" w:rsidRPr="00D967AC" w:rsidRDefault="000A4A2C" w:rsidP="000A4A2C">
      <w:pPr>
        <w:pStyle w:val="1e"/>
      </w:pPr>
    </w:p>
    <w:p w14:paraId="762B159A" w14:textId="77777777" w:rsidR="000A4A2C" w:rsidRPr="00D967AC" w:rsidRDefault="000A4A2C" w:rsidP="000A4A2C">
      <w:pPr>
        <w:pStyle w:val="1e"/>
      </w:pPr>
    </w:p>
    <w:p w14:paraId="6DE8B5F8" w14:textId="77777777" w:rsidR="000A4A2C" w:rsidRPr="00D967AC" w:rsidRDefault="000A4A2C" w:rsidP="000A4A2C">
      <w:pPr>
        <w:pStyle w:val="1e"/>
      </w:pPr>
    </w:p>
    <w:p w14:paraId="1399E335" w14:textId="77777777" w:rsidR="000A4A2C" w:rsidRPr="00D967AC" w:rsidRDefault="000A4A2C" w:rsidP="000A4A2C">
      <w:pPr>
        <w:pStyle w:val="1e"/>
      </w:pPr>
    </w:p>
    <w:p w14:paraId="11AE2254" w14:textId="77777777" w:rsidR="000A4A2C" w:rsidRPr="00D967AC" w:rsidRDefault="000A4A2C" w:rsidP="000A4A2C">
      <w:pPr>
        <w:pStyle w:val="1e"/>
      </w:pPr>
    </w:p>
    <w:p w14:paraId="60679B39" w14:textId="77777777" w:rsidR="000A4A2C" w:rsidRPr="00D967AC" w:rsidRDefault="000A4A2C" w:rsidP="000A4A2C">
      <w:pPr>
        <w:pStyle w:val="1e"/>
      </w:pPr>
    </w:p>
    <w:p w14:paraId="01BAC815" w14:textId="77777777" w:rsidR="000A4A2C" w:rsidRPr="00D967AC" w:rsidRDefault="000A4A2C" w:rsidP="000A4A2C">
      <w:pPr>
        <w:pStyle w:val="1e"/>
      </w:pPr>
    </w:p>
    <w:p w14:paraId="759A7018" w14:textId="77777777" w:rsidR="000A4A2C" w:rsidRPr="00D967AC" w:rsidRDefault="000A4A2C" w:rsidP="000A4A2C">
      <w:pPr>
        <w:pStyle w:val="1e"/>
      </w:pPr>
    </w:p>
    <w:p w14:paraId="40CB37D7" w14:textId="77777777" w:rsidR="000A4A2C" w:rsidRPr="00D967AC" w:rsidRDefault="000A4A2C" w:rsidP="000A4A2C">
      <w:pPr>
        <w:pStyle w:val="1"/>
        <w:ind w:firstLine="3685"/>
      </w:pPr>
      <w:bookmarkStart w:id="58" w:name="_Toc63253516"/>
      <w:bookmarkStart w:id="59" w:name="_Toc116563149"/>
      <w:r w:rsidRPr="00D967AC">
        <w:lastRenderedPageBreak/>
        <w:t xml:space="preserve">IPsec </w:t>
      </w:r>
      <w:r w:rsidRPr="00D967AC">
        <w:rPr>
          <w:rFonts w:hint="eastAsia"/>
        </w:rPr>
        <w:t>Technology</w:t>
      </w:r>
      <w:r w:rsidRPr="00D967AC">
        <w:t xml:space="preserve"> LAB</w:t>
      </w:r>
      <w:bookmarkEnd w:id="58"/>
      <w:bookmarkEnd w:id="59"/>
    </w:p>
    <w:p w14:paraId="4F2A0BE5" w14:textId="77777777" w:rsidR="000A4A2C" w:rsidRPr="00D967AC" w:rsidRDefault="000A4A2C" w:rsidP="000A4A2C">
      <w:pPr>
        <w:pStyle w:val="2"/>
        <w:rPr>
          <w:lang w:eastAsia="zh-CN"/>
        </w:rPr>
      </w:pPr>
      <w:bookmarkStart w:id="60" w:name="_Toc63253517"/>
      <w:bookmarkStart w:id="61" w:name="_Toc116563150"/>
      <w:r w:rsidRPr="00D967AC">
        <w:t>Basic IPsec Operations</w:t>
      </w:r>
      <w:bookmarkEnd w:id="60"/>
      <w:bookmarkEnd w:id="61"/>
    </w:p>
    <w:p w14:paraId="1B173366" w14:textId="77777777" w:rsidR="000A4A2C" w:rsidRPr="00D967AC" w:rsidRDefault="000A4A2C" w:rsidP="000A4A2C">
      <w:pPr>
        <w:pStyle w:val="3"/>
      </w:pPr>
      <w:bookmarkStart w:id="62" w:name="_Toc63253518"/>
      <w:bookmarkStart w:id="63" w:name="_Toc116563151"/>
      <w:r w:rsidRPr="00D967AC">
        <w:t>Introduction</w:t>
      </w:r>
      <w:bookmarkEnd w:id="62"/>
      <w:bookmarkEnd w:id="63"/>
    </w:p>
    <w:p w14:paraId="641B9669" w14:textId="77777777" w:rsidR="000A4A2C" w:rsidRPr="00D967AC" w:rsidRDefault="000A4A2C" w:rsidP="000A4A2C">
      <w:pPr>
        <w:pStyle w:val="4"/>
        <w:rPr>
          <w:rFonts w:hint="default"/>
        </w:rPr>
      </w:pPr>
      <w:bookmarkStart w:id="64" w:name="_Toc466755573"/>
      <w:r w:rsidRPr="00D967AC">
        <w:t>About This Lab</w:t>
      </w:r>
      <w:bookmarkEnd w:id="64"/>
    </w:p>
    <w:p w14:paraId="1166297E" w14:textId="77777777" w:rsidR="000A4A2C" w:rsidRPr="00D967AC" w:rsidRDefault="000A4A2C" w:rsidP="000A4A2C">
      <w:pPr>
        <w:pStyle w:val="1e"/>
      </w:pPr>
      <w:r w:rsidRPr="00D967AC">
        <w:t>In this lab, you will learn about basic IPsec operations by configuring Huawei devices.</w:t>
      </w:r>
    </w:p>
    <w:p w14:paraId="1752771B" w14:textId="77777777" w:rsidR="000A4A2C" w:rsidRPr="00D967AC" w:rsidRDefault="000A4A2C" w:rsidP="000A4A2C">
      <w:pPr>
        <w:pStyle w:val="4"/>
        <w:rPr>
          <w:rFonts w:hint="default"/>
        </w:rPr>
      </w:pPr>
      <w:bookmarkStart w:id="65" w:name="_Toc466755574"/>
      <w:r w:rsidRPr="00D967AC">
        <w:t>Objectives</w:t>
      </w:r>
      <w:bookmarkEnd w:id="65"/>
    </w:p>
    <w:p w14:paraId="51B0005A" w14:textId="77777777" w:rsidR="000A4A2C" w:rsidRPr="00D967AC" w:rsidRDefault="000A4A2C" w:rsidP="000A4A2C">
      <w:pPr>
        <w:pStyle w:val="1e"/>
      </w:pPr>
      <w:r w:rsidRPr="00D967AC">
        <w:t>Upon completion of this task, you will be able to:</w:t>
      </w:r>
    </w:p>
    <w:p w14:paraId="680A69B7" w14:textId="77777777" w:rsidR="000A4A2C" w:rsidRPr="00D967AC" w:rsidRDefault="000A4A2C" w:rsidP="000A4A2C">
      <w:pPr>
        <w:pStyle w:val="4a"/>
      </w:pPr>
      <w:r w:rsidRPr="00D967AC">
        <w:t>Understand IPsec functions.</w:t>
      </w:r>
    </w:p>
    <w:p w14:paraId="72867655" w14:textId="77777777" w:rsidR="000A4A2C" w:rsidRPr="00D967AC" w:rsidRDefault="000A4A2C" w:rsidP="000A4A2C">
      <w:pPr>
        <w:pStyle w:val="4a"/>
      </w:pPr>
      <w:r w:rsidRPr="00D967AC">
        <w:t>Configure IPsec VPN.</w:t>
      </w:r>
    </w:p>
    <w:p w14:paraId="2B768774" w14:textId="77777777" w:rsidR="000A4A2C" w:rsidRPr="00D967AC" w:rsidRDefault="000A4A2C" w:rsidP="000A4A2C">
      <w:pPr>
        <w:pStyle w:val="4a"/>
      </w:pPr>
      <w:r w:rsidRPr="00D967AC">
        <w:t>Understand IPsec VPN fundamentals.</w:t>
      </w:r>
    </w:p>
    <w:p w14:paraId="7D372841" w14:textId="77777777" w:rsidR="000A4A2C" w:rsidRPr="00D967AC" w:rsidRDefault="000A4A2C" w:rsidP="000A4A2C">
      <w:pPr>
        <w:pStyle w:val="4a"/>
      </w:pPr>
      <w:r w:rsidRPr="00D967AC">
        <w:t>Understand the IKE SA establishment process and principles.</w:t>
      </w:r>
    </w:p>
    <w:p w14:paraId="481051E1" w14:textId="77777777" w:rsidR="000A4A2C" w:rsidRPr="00D967AC" w:rsidRDefault="000A4A2C" w:rsidP="000A4A2C">
      <w:pPr>
        <w:pStyle w:val="4a"/>
      </w:pPr>
    </w:p>
    <w:p w14:paraId="3521FFC7" w14:textId="77777777" w:rsidR="000A4A2C" w:rsidRPr="00D967AC" w:rsidRDefault="000A4A2C" w:rsidP="000A4A2C">
      <w:pPr>
        <w:pStyle w:val="4"/>
        <w:rPr>
          <w:rFonts w:hint="default"/>
        </w:rPr>
      </w:pPr>
      <w:r w:rsidRPr="00D967AC">
        <w:t>Networking Topology</w:t>
      </w:r>
    </w:p>
    <w:p w14:paraId="745E435E" w14:textId="77777777" w:rsidR="000A4A2C" w:rsidRPr="00D967AC" w:rsidRDefault="000A4A2C" w:rsidP="000A4A2C">
      <w:pPr>
        <w:pStyle w:val="FigureDescription"/>
        <w:numPr>
          <w:ilvl w:val="0"/>
          <w:numId w:val="0"/>
        </w:numPr>
        <w:ind w:left="737" w:firstLine="67"/>
        <w:outlineLvl w:val="9"/>
        <w:rPr>
          <w:rFonts w:hint="eastAsia"/>
          <w:b/>
          <w:bCs/>
          <w:sz w:val="24"/>
          <w:szCs w:val="24"/>
        </w:rPr>
      </w:pPr>
      <w:r w:rsidRPr="00D967AC">
        <w:rPr>
          <w:noProof/>
        </w:rPr>
        <w:drawing>
          <wp:inline distT="0" distB="0" distL="0" distR="0" wp14:anchorId="315EFCEF" wp14:editId="241A1925">
            <wp:extent cx="5586703" cy="2619375"/>
            <wp:effectExtent l="19050" t="19050" r="14605" b="9525"/>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0297" cy="2630437"/>
                    </a:xfrm>
                    <a:prstGeom prst="rect">
                      <a:avLst/>
                    </a:prstGeom>
                    <a:noFill/>
                    <a:ln>
                      <a:solidFill>
                        <a:schemeClr val="bg1">
                          <a:lumMod val="85000"/>
                        </a:schemeClr>
                      </a:solidFill>
                    </a:ln>
                  </pic:spPr>
                </pic:pic>
              </a:graphicData>
            </a:graphic>
          </wp:inline>
        </w:drawing>
      </w:r>
    </w:p>
    <w:p w14:paraId="5F4B5153" w14:textId="77777777" w:rsidR="000A4A2C" w:rsidRPr="00D967AC" w:rsidRDefault="000A4A2C" w:rsidP="00015FB7">
      <w:pPr>
        <w:pStyle w:val="afffff7"/>
        <w:widowControl/>
        <w:numPr>
          <w:ilvl w:val="0"/>
          <w:numId w:val="23"/>
        </w:numPr>
        <w:topLinePunct/>
        <w:autoSpaceDE/>
        <w:autoSpaceDN/>
        <w:snapToGrid w:val="0"/>
        <w:spacing w:beforeLines="0" w:before="80" w:afterLines="0" w:after="80" w:line="240" w:lineRule="atLeast"/>
        <w:ind w:leftChars="0" w:left="960" w:firstLineChars="0" w:firstLine="482"/>
        <w:contextualSpacing w:val="0"/>
        <w:jc w:val="center"/>
        <w:rPr>
          <w:rFonts w:hint="eastAsia"/>
          <w:b/>
          <w:bCs/>
          <w:snapToGrid/>
          <w:vanish/>
          <w:sz w:val="24"/>
        </w:rPr>
      </w:pPr>
    </w:p>
    <w:p w14:paraId="677BD7CF" w14:textId="77777777" w:rsidR="000A4A2C" w:rsidRPr="00D967AC" w:rsidRDefault="000A4A2C" w:rsidP="00015FB7">
      <w:pPr>
        <w:pStyle w:val="afffff7"/>
        <w:widowControl/>
        <w:numPr>
          <w:ilvl w:val="0"/>
          <w:numId w:val="23"/>
        </w:numPr>
        <w:topLinePunct/>
        <w:autoSpaceDE/>
        <w:autoSpaceDN/>
        <w:snapToGrid w:val="0"/>
        <w:spacing w:beforeLines="0" w:before="80" w:afterLines="0" w:after="80" w:line="240" w:lineRule="atLeast"/>
        <w:ind w:leftChars="0" w:left="960" w:firstLineChars="0" w:firstLine="482"/>
        <w:contextualSpacing w:val="0"/>
        <w:jc w:val="center"/>
        <w:rPr>
          <w:rFonts w:hint="eastAsia"/>
          <w:b/>
          <w:bCs/>
          <w:snapToGrid/>
          <w:vanish/>
          <w:sz w:val="24"/>
        </w:rPr>
      </w:pPr>
    </w:p>
    <w:p w14:paraId="1513074E" w14:textId="77777777" w:rsidR="000A4A2C" w:rsidRPr="00D967AC" w:rsidRDefault="000A4A2C" w:rsidP="00015FB7">
      <w:pPr>
        <w:pStyle w:val="afffff7"/>
        <w:widowControl/>
        <w:numPr>
          <w:ilvl w:val="1"/>
          <w:numId w:val="23"/>
        </w:numPr>
        <w:topLinePunct/>
        <w:autoSpaceDE/>
        <w:autoSpaceDN/>
        <w:snapToGrid w:val="0"/>
        <w:spacing w:beforeLines="0" w:before="80" w:afterLines="0" w:after="80" w:line="240" w:lineRule="atLeast"/>
        <w:ind w:leftChars="0" w:left="960" w:firstLineChars="0" w:firstLine="482"/>
        <w:contextualSpacing w:val="0"/>
        <w:jc w:val="center"/>
        <w:rPr>
          <w:rFonts w:hint="eastAsia"/>
          <w:b/>
          <w:bCs/>
          <w:snapToGrid/>
          <w:vanish/>
          <w:sz w:val="24"/>
        </w:rPr>
      </w:pPr>
    </w:p>
    <w:p w14:paraId="160BEC6B" w14:textId="77777777" w:rsidR="000A4A2C" w:rsidRPr="00D967AC" w:rsidRDefault="000A4A2C" w:rsidP="00015FB7">
      <w:pPr>
        <w:pStyle w:val="afffff7"/>
        <w:widowControl/>
        <w:numPr>
          <w:ilvl w:val="2"/>
          <w:numId w:val="23"/>
        </w:numPr>
        <w:topLinePunct/>
        <w:autoSpaceDE/>
        <w:autoSpaceDN/>
        <w:snapToGrid w:val="0"/>
        <w:spacing w:beforeLines="0" w:before="80" w:afterLines="0" w:after="80" w:line="240" w:lineRule="atLeast"/>
        <w:ind w:leftChars="0" w:left="960" w:firstLineChars="0" w:firstLine="482"/>
        <w:contextualSpacing w:val="0"/>
        <w:jc w:val="center"/>
        <w:rPr>
          <w:rFonts w:hint="eastAsia"/>
          <w:b/>
          <w:bCs/>
          <w:snapToGrid/>
          <w:vanish/>
          <w:sz w:val="24"/>
        </w:rPr>
      </w:pPr>
    </w:p>
    <w:p w14:paraId="6279775F" w14:textId="77777777" w:rsidR="000A4A2C" w:rsidRPr="00D967AC" w:rsidRDefault="000A4A2C" w:rsidP="00015FB7">
      <w:pPr>
        <w:pStyle w:val="afffff7"/>
        <w:widowControl/>
        <w:numPr>
          <w:ilvl w:val="3"/>
          <w:numId w:val="23"/>
        </w:numPr>
        <w:topLinePunct/>
        <w:autoSpaceDE/>
        <w:autoSpaceDN/>
        <w:snapToGrid w:val="0"/>
        <w:spacing w:beforeLines="0" w:before="80" w:afterLines="0" w:after="80" w:line="240" w:lineRule="atLeast"/>
        <w:ind w:leftChars="0" w:left="960" w:firstLineChars="0" w:firstLine="482"/>
        <w:contextualSpacing w:val="0"/>
        <w:jc w:val="center"/>
        <w:rPr>
          <w:rFonts w:hint="eastAsia"/>
          <w:b/>
          <w:bCs/>
          <w:snapToGrid/>
          <w:vanish/>
          <w:sz w:val="24"/>
        </w:rPr>
      </w:pPr>
    </w:p>
    <w:p w14:paraId="68E561AF" w14:textId="77777777" w:rsidR="000A4A2C" w:rsidRPr="00D967AC" w:rsidRDefault="000A4A2C" w:rsidP="00015FB7">
      <w:pPr>
        <w:pStyle w:val="afffff7"/>
        <w:widowControl/>
        <w:numPr>
          <w:ilvl w:val="4"/>
          <w:numId w:val="23"/>
        </w:numPr>
        <w:topLinePunct/>
        <w:autoSpaceDE/>
        <w:autoSpaceDN/>
        <w:snapToGrid w:val="0"/>
        <w:spacing w:beforeLines="0" w:before="80" w:afterLines="0" w:after="80" w:line="240" w:lineRule="atLeast"/>
        <w:ind w:leftChars="0" w:left="960" w:firstLineChars="0" w:firstLine="482"/>
        <w:contextualSpacing w:val="0"/>
        <w:jc w:val="center"/>
        <w:rPr>
          <w:rFonts w:hint="eastAsia"/>
          <w:b/>
          <w:bCs/>
          <w:snapToGrid/>
          <w:vanish/>
          <w:sz w:val="24"/>
        </w:rPr>
      </w:pPr>
    </w:p>
    <w:p w14:paraId="42E15F2D" w14:textId="77777777" w:rsidR="000A4A2C" w:rsidRPr="00D967AC" w:rsidRDefault="000A4A2C" w:rsidP="00015FB7">
      <w:pPr>
        <w:pStyle w:val="afffff7"/>
        <w:widowControl/>
        <w:numPr>
          <w:ilvl w:val="5"/>
          <w:numId w:val="23"/>
        </w:numPr>
        <w:topLinePunct/>
        <w:autoSpaceDE/>
        <w:autoSpaceDN/>
        <w:snapToGrid w:val="0"/>
        <w:spacing w:beforeLines="0" w:before="80" w:afterLines="0" w:after="80" w:line="240" w:lineRule="atLeast"/>
        <w:ind w:leftChars="0" w:left="960" w:firstLineChars="0" w:firstLine="482"/>
        <w:contextualSpacing w:val="0"/>
        <w:jc w:val="center"/>
        <w:rPr>
          <w:rFonts w:hint="eastAsia"/>
          <w:b/>
          <w:bCs/>
          <w:snapToGrid/>
          <w:vanish/>
          <w:sz w:val="24"/>
        </w:rPr>
      </w:pPr>
    </w:p>
    <w:p w14:paraId="5B0D0AB3" w14:textId="77777777" w:rsidR="000A4A2C" w:rsidRPr="00D967AC" w:rsidRDefault="000A4A2C" w:rsidP="00015FB7">
      <w:pPr>
        <w:pStyle w:val="afffff7"/>
        <w:widowControl/>
        <w:numPr>
          <w:ilvl w:val="6"/>
          <w:numId w:val="23"/>
        </w:numPr>
        <w:topLinePunct/>
        <w:autoSpaceDE/>
        <w:autoSpaceDN/>
        <w:snapToGrid w:val="0"/>
        <w:spacing w:beforeLines="0" w:before="80" w:afterLines="0" w:after="80" w:line="240" w:lineRule="atLeast"/>
        <w:ind w:leftChars="0" w:left="960" w:firstLineChars="0" w:firstLine="482"/>
        <w:contextualSpacing w:val="0"/>
        <w:jc w:val="center"/>
        <w:rPr>
          <w:rFonts w:hint="eastAsia"/>
          <w:b/>
          <w:bCs/>
          <w:snapToGrid/>
          <w:vanish/>
          <w:sz w:val="24"/>
        </w:rPr>
      </w:pPr>
    </w:p>
    <w:p w14:paraId="1E606E90" w14:textId="77777777" w:rsidR="000A4A2C" w:rsidRPr="00D967AC" w:rsidRDefault="000A4A2C" w:rsidP="00015FB7">
      <w:pPr>
        <w:pStyle w:val="FigureDescription"/>
        <w:numPr>
          <w:ilvl w:val="7"/>
          <w:numId w:val="23"/>
        </w:numPr>
        <w:jc w:val="center"/>
        <w:rPr>
          <w:rFonts w:hint="eastAsia"/>
          <w:b/>
          <w:bCs/>
          <w:sz w:val="24"/>
          <w:szCs w:val="24"/>
        </w:rPr>
      </w:pPr>
      <w:r w:rsidRPr="00D967AC">
        <w:rPr>
          <w:b/>
          <w:bCs/>
          <w:sz w:val="24"/>
          <w:szCs w:val="24"/>
        </w:rPr>
        <w:t>Basic IPsec configuration networking topology</w:t>
      </w:r>
    </w:p>
    <w:p w14:paraId="747E559D" w14:textId="77777777" w:rsidR="000A4A2C" w:rsidRPr="00D967AC" w:rsidRDefault="000A4A2C" w:rsidP="000A4A2C">
      <w:pPr>
        <w:pStyle w:val="Figure"/>
        <w:ind w:left="0"/>
        <w:jc w:val="right"/>
        <w:rPr>
          <w:rFonts w:hint="eastAsia"/>
        </w:rPr>
      </w:pPr>
    </w:p>
    <w:p w14:paraId="2DA756EE" w14:textId="77777777" w:rsidR="000A4A2C" w:rsidRPr="00D967AC" w:rsidRDefault="000A4A2C" w:rsidP="000A4A2C">
      <w:pPr>
        <w:rPr>
          <w:rFonts w:hint="eastAsia"/>
        </w:rPr>
      </w:pPr>
    </w:p>
    <w:p w14:paraId="07BEBBB6" w14:textId="77777777" w:rsidR="000A4A2C" w:rsidRPr="00D967AC" w:rsidRDefault="000A4A2C" w:rsidP="000A4A2C">
      <w:pPr>
        <w:pStyle w:val="4"/>
        <w:rPr>
          <w:rStyle w:val="afffff3"/>
          <w:rFonts w:hint="default"/>
          <w:i w:val="0"/>
          <w:iCs w:val="0"/>
          <w:color w:val="auto"/>
        </w:rPr>
      </w:pPr>
      <w:bookmarkStart w:id="66" w:name="_Toc466755576"/>
      <w:r w:rsidRPr="00D967AC">
        <w:lastRenderedPageBreak/>
        <w:t>Background</w:t>
      </w:r>
      <w:bookmarkEnd w:id="66"/>
    </w:p>
    <w:p w14:paraId="3B33E107" w14:textId="77777777" w:rsidR="000A4A2C" w:rsidRPr="00D967AC" w:rsidRDefault="000A4A2C" w:rsidP="000A4A2C">
      <w:pPr>
        <w:pStyle w:val="1e"/>
      </w:pPr>
      <w:r w:rsidRPr="00D967AC">
        <w:t>As shown in the networking topology, PC1 and PC2 are connected through RouterA and RouterB. Assume that there are reachable routes between RouterA and RouterB. In the lab, RouterA and RouterB are directly connected. In the live network, a routing protocol may need to be deployed if RouterA and RouterB are connected over the Internet. IPsec VPN technology is used to allow communication between PC1 and PC2.</w:t>
      </w:r>
    </w:p>
    <w:p w14:paraId="504C8DF4" w14:textId="77777777" w:rsidR="000A4A2C" w:rsidRPr="00D967AC" w:rsidRDefault="000A4A2C" w:rsidP="000A4A2C">
      <w:pPr>
        <w:pStyle w:val="1e"/>
      </w:pPr>
    </w:p>
    <w:p w14:paraId="23EE9D43" w14:textId="77777777" w:rsidR="000A4A2C" w:rsidRPr="00D967AC" w:rsidRDefault="000A4A2C" w:rsidP="000A4A2C">
      <w:pPr>
        <w:pStyle w:val="3"/>
      </w:pPr>
      <w:bookmarkStart w:id="67" w:name="_Toc63253519"/>
      <w:bookmarkStart w:id="68" w:name="_Toc116563152"/>
      <w:r w:rsidRPr="00D967AC">
        <w:t>Lab Configuration</w:t>
      </w:r>
      <w:bookmarkEnd w:id="67"/>
      <w:bookmarkEnd w:id="68"/>
    </w:p>
    <w:p w14:paraId="1413E218" w14:textId="77777777" w:rsidR="000A4A2C" w:rsidRPr="00D967AC" w:rsidRDefault="000A4A2C" w:rsidP="000A4A2C">
      <w:pPr>
        <w:pStyle w:val="4"/>
        <w:rPr>
          <w:rFonts w:hint="default"/>
        </w:rPr>
      </w:pPr>
      <w:r w:rsidRPr="00D967AC">
        <w:t>Configuration Roadmap</w:t>
      </w:r>
    </w:p>
    <w:p w14:paraId="59D56286" w14:textId="77777777" w:rsidR="000A4A2C" w:rsidRPr="00D967AC" w:rsidRDefault="000A4A2C" w:rsidP="00015FB7">
      <w:pPr>
        <w:pStyle w:val="4a"/>
        <w:numPr>
          <w:ilvl w:val="0"/>
          <w:numId w:val="27"/>
        </w:numPr>
        <w:ind w:left="1454" w:hanging="432"/>
      </w:pPr>
      <w:r w:rsidRPr="00D967AC">
        <w:t>Complete basic configurations, such as device names, router interface IP addresses, and static routes.</w:t>
      </w:r>
    </w:p>
    <w:p w14:paraId="6A31842C" w14:textId="77777777" w:rsidR="000A4A2C" w:rsidRPr="00D967AC" w:rsidRDefault="000A4A2C" w:rsidP="00015FB7">
      <w:pPr>
        <w:pStyle w:val="4a"/>
        <w:numPr>
          <w:ilvl w:val="0"/>
          <w:numId w:val="27"/>
        </w:numPr>
        <w:ind w:left="1454" w:hanging="432"/>
      </w:pPr>
      <w:r w:rsidRPr="00D967AC">
        <w:t>Configure an IKE proposal.</w:t>
      </w:r>
    </w:p>
    <w:p w14:paraId="08A86F7E" w14:textId="77777777" w:rsidR="000A4A2C" w:rsidRPr="00D967AC" w:rsidRDefault="000A4A2C" w:rsidP="00015FB7">
      <w:pPr>
        <w:pStyle w:val="4a"/>
        <w:numPr>
          <w:ilvl w:val="0"/>
          <w:numId w:val="27"/>
        </w:numPr>
        <w:ind w:left="1454" w:hanging="432"/>
      </w:pPr>
      <w:r w:rsidRPr="00D967AC">
        <w:t>Configure IKE peers.</w:t>
      </w:r>
    </w:p>
    <w:p w14:paraId="40C9F0A4" w14:textId="77777777" w:rsidR="000A4A2C" w:rsidRPr="00D967AC" w:rsidRDefault="000A4A2C" w:rsidP="00015FB7">
      <w:pPr>
        <w:pStyle w:val="4a"/>
        <w:numPr>
          <w:ilvl w:val="0"/>
          <w:numId w:val="27"/>
        </w:numPr>
        <w:ind w:left="1454" w:hanging="432"/>
      </w:pPr>
      <w:r w:rsidRPr="00D967AC">
        <w:t>Create ACLs to define the data flows to be protected by IPsec.</w:t>
      </w:r>
    </w:p>
    <w:p w14:paraId="1E21A271" w14:textId="77777777" w:rsidR="000A4A2C" w:rsidRPr="00D967AC" w:rsidRDefault="000A4A2C" w:rsidP="00015FB7">
      <w:pPr>
        <w:pStyle w:val="4a"/>
        <w:numPr>
          <w:ilvl w:val="0"/>
          <w:numId w:val="27"/>
        </w:numPr>
        <w:ind w:left="1454" w:hanging="432"/>
      </w:pPr>
      <w:r w:rsidRPr="00D967AC">
        <w:t>Configure an IPsec proposal.</w:t>
      </w:r>
    </w:p>
    <w:p w14:paraId="0B617AE2" w14:textId="77777777" w:rsidR="000A4A2C" w:rsidRPr="00D967AC" w:rsidRDefault="000A4A2C" w:rsidP="00015FB7">
      <w:pPr>
        <w:pStyle w:val="4a"/>
        <w:numPr>
          <w:ilvl w:val="0"/>
          <w:numId w:val="27"/>
        </w:numPr>
        <w:ind w:left="1454" w:hanging="432"/>
      </w:pPr>
      <w:r w:rsidRPr="00D967AC">
        <w:t>Configure an IPsec policy.</w:t>
      </w:r>
    </w:p>
    <w:p w14:paraId="35B3DB90" w14:textId="77777777" w:rsidR="000A4A2C" w:rsidRPr="00D967AC" w:rsidRDefault="000A4A2C" w:rsidP="00015FB7">
      <w:pPr>
        <w:pStyle w:val="4a"/>
        <w:numPr>
          <w:ilvl w:val="0"/>
          <w:numId w:val="27"/>
        </w:numPr>
        <w:ind w:left="1454" w:hanging="432"/>
      </w:pPr>
      <w:r w:rsidRPr="00D967AC">
        <w:t>Apply the IPsec policy to an interface.</w:t>
      </w:r>
    </w:p>
    <w:p w14:paraId="4FFAE446" w14:textId="77777777" w:rsidR="000A4A2C" w:rsidRPr="00D967AC" w:rsidRDefault="000A4A2C" w:rsidP="000A4A2C">
      <w:pPr>
        <w:pStyle w:val="4a"/>
      </w:pPr>
    </w:p>
    <w:p w14:paraId="67143DC6" w14:textId="77777777" w:rsidR="000A4A2C" w:rsidRPr="00D967AC" w:rsidRDefault="000A4A2C" w:rsidP="000A4A2C">
      <w:pPr>
        <w:pStyle w:val="4"/>
        <w:rPr>
          <w:rFonts w:hint="default"/>
        </w:rPr>
      </w:pPr>
      <w:r w:rsidRPr="00D967AC">
        <w:t>Configuration Procedure</w:t>
      </w:r>
    </w:p>
    <w:p w14:paraId="0E92C7CC" w14:textId="77777777" w:rsidR="000A4A2C" w:rsidRPr="00D967AC" w:rsidRDefault="000A4A2C" w:rsidP="000A4A2C">
      <w:pPr>
        <w:pStyle w:val="30"/>
        <w:ind w:left="1701" w:hanging="159"/>
        <w:outlineLvl w:val="4"/>
      </w:pPr>
      <w:r w:rsidRPr="00D967AC">
        <w:t>Configure IP addresses for physical interfaces based on the following table.</w:t>
      </w:r>
    </w:p>
    <w:tbl>
      <w:tblPr>
        <w:tblStyle w:val="Table"/>
        <w:tblW w:w="7938" w:type="dxa"/>
        <w:tblLook w:val="04A0" w:firstRow="1" w:lastRow="0" w:firstColumn="1" w:lastColumn="0" w:noHBand="0" w:noVBand="1"/>
      </w:tblPr>
      <w:tblGrid>
        <w:gridCol w:w="1552"/>
        <w:gridCol w:w="3474"/>
        <w:gridCol w:w="2912"/>
      </w:tblGrid>
      <w:tr w:rsidR="000A4A2C" w:rsidRPr="00D967AC" w14:paraId="635F3DC6" w14:textId="77777777" w:rsidTr="000A4A2C">
        <w:trPr>
          <w:cnfStyle w:val="100000000000" w:firstRow="1" w:lastRow="0" w:firstColumn="0" w:lastColumn="0" w:oddVBand="0" w:evenVBand="0" w:oddHBand="0" w:evenHBand="0" w:firstRowFirstColumn="0" w:firstRowLastColumn="0" w:lastRowFirstColumn="0" w:lastRowLastColumn="0"/>
          <w:cantSplit w:val="0"/>
          <w:tblHeader/>
        </w:trPr>
        <w:tc>
          <w:tcPr>
            <w:tcW w:w="0" w:type="auto"/>
            <w:tcBorders>
              <w:top w:val="single" w:sz="18" w:space="0" w:color="auto"/>
              <w:left w:val="single" w:sz="18" w:space="0" w:color="auto"/>
            </w:tcBorders>
            <w:hideMark/>
          </w:tcPr>
          <w:p w14:paraId="3007A20B" w14:textId="77777777" w:rsidR="000A4A2C" w:rsidRPr="00D967AC" w:rsidRDefault="000A4A2C" w:rsidP="000A4A2C">
            <w:pPr>
              <w:pStyle w:val="TableHeading"/>
              <w:rPr>
                <w:b/>
                <w:bCs w:val="0"/>
              </w:rPr>
            </w:pPr>
            <w:r w:rsidRPr="00D967AC">
              <w:rPr>
                <w:b/>
                <w:bCs w:val="0"/>
              </w:rPr>
              <w:t>Router</w:t>
            </w:r>
          </w:p>
        </w:tc>
        <w:tc>
          <w:tcPr>
            <w:tcW w:w="0" w:type="auto"/>
            <w:tcBorders>
              <w:top w:val="single" w:sz="18" w:space="0" w:color="auto"/>
            </w:tcBorders>
          </w:tcPr>
          <w:p w14:paraId="2FE05E08" w14:textId="77777777" w:rsidR="000A4A2C" w:rsidRPr="00D967AC" w:rsidRDefault="000A4A2C" w:rsidP="000A4A2C">
            <w:pPr>
              <w:pStyle w:val="TableHeading"/>
              <w:rPr>
                <w:b/>
                <w:bCs w:val="0"/>
              </w:rPr>
            </w:pPr>
            <w:r w:rsidRPr="00D967AC">
              <w:rPr>
                <w:b/>
                <w:bCs w:val="0"/>
              </w:rPr>
              <w:t>Interface</w:t>
            </w:r>
          </w:p>
        </w:tc>
        <w:tc>
          <w:tcPr>
            <w:tcW w:w="0" w:type="auto"/>
            <w:tcBorders>
              <w:top w:val="single" w:sz="18" w:space="0" w:color="auto"/>
              <w:right w:val="single" w:sz="18" w:space="0" w:color="auto"/>
            </w:tcBorders>
          </w:tcPr>
          <w:p w14:paraId="4D84312C" w14:textId="77777777" w:rsidR="000A4A2C" w:rsidRPr="00D967AC" w:rsidRDefault="000A4A2C" w:rsidP="000A4A2C">
            <w:pPr>
              <w:pStyle w:val="TableHeading"/>
              <w:rPr>
                <w:b/>
                <w:bCs w:val="0"/>
              </w:rPr>
            </w:pPr>
            <w:r w:rsidRPr="00D967AC">
              <w:rPr>
                <w:b/>
                <w:bCs w:val="0"/>
              </w:rPr>
              <w:t>IP Address/Mask</w:t>
            </w:r>
          </w:p>
        </w:tc>
      </w:tr>
      <w:tr w:rsidR="000A4A2C" w:rsidRPr="00D967AC" w14:paraId="4271B6CB" w14:textId="77777777" w:rsidTr="000A4A2C">
        <w:trPr>
          <w:cantSplit w:val="0"/>
        </w:trPr>
        <w:tc>
          <w:tcPr>
            <w:tcW w:w="0" w:type="auto"/>
            <w:vMerge w:val="restart"/>
            <w:tcBorders>
              <w:left w:val="single" w:sz="18" w:space="0" w:color="auto"/>
            </w:tcBorders>
            <w:hideMark/>
          </w:tcPr>
          <w:p w14:paraId="57D1B822" w14:textId="77777777" w:rsidR="000A4A2C" w:rsidRPr="00D967AC" w:rsidRDefault="000A4A2C" w:rsidP="000A4A2C">
            <w:pPr>
              <w:pStyle w:val="TableText"/>
            </w:pPr>
            <w:r w:rsidRPr="00D967AC">
              <w:t>RouterA</w:t>
            </w:r>
          </w:p>
        </w:tc>
        <w:tc>
          <w:tcPr>
            <w:tcW w:w="0" w:type="auto"/>
          </w:tcPr>
          <w:p w14:paraId="2391DD13" w14:textId="77777777" w:rsidR="000A4A2C" w:rsidRPr="00D967AC" w:rsidRDefault="000A4A2C" w:rsidP="000A4A2C">
            <w:pPr>
              <w:pStyle w:val="TableText"/>
            </w:pPr>
            <w:r w:rsidRPr="00D967AC">
              <w:t>GigabitEthernet0/0/1</w:t>
            </w:r>
          </w:p>
        </w:tc>
        <w:tc>
          <w:tcPr>
            <w:tcW w:w="0" w:type="auto"/>
            <w:tcBorders>
              <w:right w:val="single" w:sz="18" w:space="0" w:color="auto"/>
            </w:tcBorders>
            <w:hideMark/>
          </w:tcPr>
          <w:p w14:paraId="2DDAEAE2" w14:textId="77777777" w:rsidR="000A4A2C" w:rsidRPr="00D967AC" w:rsidRDefault="000A4A2C" w:rsidP="000A4A2C">
            <w:pPr>
              <w:pStyle w:val="TableText"/>
            </w:pPr>
            <w:r w:rsidRPr="00D967AC">
              <w:t>202.38.163.1/24</w:t>
            </w:r>
          </w:p>
        </w:tc>
      </w:tr>
      <w:tr w:rsidR="000A4A2C" w:rsidRPr="00D967AC" w14:paraId="5939BDF4" w14:textId="77777777" w:rsidTr="000A4A2C">
        <w:trPr>
          <w:cantSplit w:val="0"/>
        </w:trPr>
        <w:tc>
          <w:tcPr>
            <w:tcW w:w="0" w:type="auto"/>
            <w:vMerge/>
            <w:tcBorders>
              <w:left w:val="single" w:sz="18" w:space="0" w:color="auto"/>
            </w:tcBorders>
            <w:hideMark/>
          </w:tcPr>
          <w:p w14:paraId="1F7E69A8" w14:textId="77777777" w:rsidR="000A4A2C" w:rsidRPr="00D967AC" w:rsidRDefault="000A4A2C" w:rsidP="000A4A2C">
            <w:pPr>
              <w:pStyle w:val="TableText"/>
            </w:pPr>
          </w:p>
        </w:tc>
        <w:tc>
          <w:tcPr>
            <w:tcW w:w="0" w:type="auto"/>
          </w:tcPr>
          <w:p w14:paraId="4FA818B0" w14:textId="77777777" w:rsidR="000A4A2C" w:rsidRPr="00D967AC" w:rsidRDefault="000A4A2C" w:rsidP="000A4A2C">
            <w:pPr>
              <w:pStyle w:val="TableText"/>
            </w:pPr>
            <w:r w:rsidRPr="00D967AC">
              <w:t>GigabitEthernet0/0/2</w:t>
            </w:r>
          </w:p>
        </w:tc>
        <w:tc>
          <w:tcPr>
            <w:tcW w:w="0" w:type="auto"/>
            <w:tcBorders>
              <w:right w:val="single" w:sz="18" w:space="0" w:color="auto"/>
            </w:tcBorders>
            <w:hideMark/>
          </w:tcPr>
          <w:p w14:paraId="7EC7FCCA" w14:textId="77777777" w:rsidR="000A4A2C" w:rsidRPr="00D967AC" w:rsidRDefault="000A4A2C" w:rsidP="000A4A2C">
            <w:pPr>
              <w:pStyle w:val="TableText"/>
            </w:pPr>
            <w:r w:rsidRPr="00D967AC">
              <w:t>10.1.1.1/24</w:t>
            </w:r>
          </w:p>
        </w:tc>
      </w:tr>
      <w:tr w:rsidR="000A4A2C" w:rsidRPr="00D967AC" w14:paraId="044BA9B0" w14:textId="77777777" w:rsidTr="000A4A2C">
        <w:trPr>
          <w:cantSplit w:val="0"/>
        </w:trPr>
        <w:tc>
          <w:tcPr>
            <w:tcW w:w="0" w:type="auto"/>
            <w:vMerge w:val="restart"/>
            <w:tcBorders>
              <w:left w:val="single" w:sz="18" w:space="0" w:color="auto"/>
            </w:tcBorders>
            <w:hideMark/>
          </w:tcPr>
          <w:p w14:paraId="17391B20" w14:textId="77777777" w:rsidR="000A4A2C" w:rsidRPr="00D967AC" w:rsidRDefault="000A4A2C" w:rsidP="000A4A2C">
            <w:pPr>
              <w:pStyle w:val="TableText"/>
            </w:pPr>
            <w:r w:rsidRPr="00D967AC">
              <w:t>RouterB</w:t>
            </w:r>
          </w:p>
        </w:tc>
        <w:tc>
          <w:tcPr>
            <w:tcW w:w="0" w:type="auto"/>
          </w:tcPr>
          <w:p w14:paraId="04D25A2B" w14:textId="77777777" w:rsidR="000A4A2C" w:rsidRPr="00D967AC" w:rsidRDefault="000A4A2C" w:rsidP="000A4A2C">
            <w:pPr>
              <w:pStyle w:val="TableText"/>
            </w:pPr>
            <w:r w:rsidRPr="00D967AC">
              <w:t>GigabitEthernet0/0/1</w:t>
            </w:r>
          </w:p>
        </w:tc>
        <w:tc>
          <w:tcPr>
            <w:tcW w:w="0" w:type="auto"/>
            <w:tcBorders>
              <w:right w:val="single" w:sz="18" w:space="0" w:color="auto"/>
            </w:tcBorders>
            <w:hideMark/>
          </w:tcPr>
          <w:p w14:paraId="14D9D84C" w14:textId="77777777" w:rsidR="000A4A2C" w:rsidRPr="00D967AC" w:rsidRDefault="000A4A2C" w:rsidP="000A4A2C">
            <w:pPr>
              <w:pStyle w:val="TableText"/>
            </w:pPr>
            <w:r w:rsidRPr="00D967AC">
              <w:t>202.38.163.2/24</w:t>
            </w:r>
          </w:p>
        </w:tc>
      </w:tr>
      <w:tr w:rsidR="000A4A2C" w:rsidRPr="00D967AC" w14:paraId="3760A1A7" w14:textId="77777777" w:rsidTr="000A4A2C">
        <w:trPr>
          <w:cantSplit w:val="0"/>
        </w:trPr>
        <w:tc>
          <w:tcPr>
            <w:tcW w:w="0" w:type="auto"/>
            <w:vMerge/>
            <w:tcBorders>
              <w:left w:val="single" w:sz="18" w:space="0" w:color="auto"/>
            </w:tcBorders>
            <w:hideMark/>
          </w:tcPr>
          <w:p w14:paraId="65B982C0" w14:textId="77777777" w:rsidR="000A4A2C" w:rsidRPr="00D967AC" w:rsidRDefault="000A4A2C" w:rsidP="000A4A2C">
            <w:pPr>
              <w:pStyle w:val="TableText"/>
            </w:pPr>
          </w:p>
        </w:tc>
        <w:tc>
          <w:tcPr>
            <w:tcW w:w="0" w:type="auto"/>
          </w:tcPr>
          <w:p w14:paraId="18D9FA56" w14:textId="77777777" w:rsidR="000A4A2C" w:rsidRPr="00D967AC" w:rsidRDefault="000A4A2C" w:rsidP="000A4A2C">
            <w:pPr>
              <w:pStyle w:val="TableText"/>
            </w:pPr>
            <w:r w:rsidRPr="00D967AC">
              <w:t>GigabitEthernet0/0/2</w:t>
            </w:r>
          </w:p>
        </w:tc>
        <w:tc>
          <w:tcPr>
            <w:tcW w:w="0" w:type="auto"/>
            <w:tcBorders>
              <w:right w:val="single" w:sz="18" w:space="0" w:color="auto"/>
            </w:tcBorders>
            <w:hideMark/>
          </w:tcPr>
          <w:p w14:paraId="7D656F02" w14:textId="77777777" w:rsidR="000A4A2C" w:rsidRPr="00D967AC" w:rsidRDefault="000A4A2C" w:rsidP="000A4A2C">
            <w:pPr>
              <w:pStyle w:val="TableText"/>
            </w:pPr>
            <w:r w:rsidRPr="00D967AC">
              <w:t>10.1.2.1/24</w:t>
            </w:r>
          </w:p>
        </w:tc>
      </w:tr>
      <w:tr w:rsidR="000A4A2C" w:rsidRPr="00D967AC" w14:paraId="1A5B9BE6" w14:textId="77777777" w:rsidTr="000A4A2C">
        <w:trPr>
          <w:cantSplit w:val="0"/>
        </w:trPr>
        <w:tc>
          <w:tcPr>
            <w:tcW w:w="0" w:type="auto"/>
            <w:tcBorders>
              <w:left w:val="single" w:sz="18" w:space="0" w:color="auto"/>
            </w:tcBorders>
            <w:hideMark/>
          </w:tcPr>
          <w:p w14:paraId="11265C50" w14:textId="77777777" w:rsidR="000A4A2C" w:rsidRPr="00D967AC" w:rsidRDefault="000A4A2C" w:rsidP="000A4A2C">
            <w:pPr>
              <w:pStyle w:val="TableText"/>
            </w:pPr>
            <w:r w:rsidRPr="00D967AC">
              <w:t>PC1</w:t>
            </w:r>
          </w:p>
        </w:tc>
        <w:tc>
          <w:tcPr>
            <w:tcW w:w="0" w:type="auto"/>
          </w:tcPr>
          <w:p w14:paraId="07B017F9" w14:textId="77777777" w:rsidR="000A4A2C" w:rsidRPr="00D967AC" w:rsidRDefault="000A4A2C" w:rsidP="000A4A2C">
            <w:pPr>
              <w:pStyle w:val="TableText"/>
            </w:pPr>
            <w:r w:rsidRPr="00D967AC">
              <w:t>Ethernet0/0/1</w:t>
            </w:r>
          </w:p>
        </w:tc>
        <w:tc>
          <w:tcPr>
            <w:tcW w:w="0" w:type="auto"/>
            <w:tcBorders>
              <w:right w:val="single" w:sz="18" w:space="0" w:color="auto"/>
            </w:tcBorders>
            <w:hideMark/>
          </w:tcPr>
          <w:p w14:paraId="099453B2" w14:textId="77777777" w:rsidR="000A4A2C" w:rsidRPr="00D967AC" w:rsidRDefault="000A4A2C" w:rsidP="000A4A2C">
            <w:pPr>
              <w:pStyle w:val="TableText"/>
            </w:pPr>
            <w:r w:rsidRPr="00D967AC">
              <w:t>10.1.1.2/24</w:t>
            </w:r>
          </w:p>
        </w:tc>
      </w:tr>
      <w:tr w:rsidR="000A4A2C" w:rsidRPr="00D967AC" w14:paraId="7AF6285F" w14:textId="77777777" w:rsidTr="000A4A2C">
        <w:trPr>
          <w:cantSplit w:val="0"/>
        </w:trPr>
        <w:tc>
          <w:tcPr>
            <w:tcW w:w="0" w:type="auto"/>
            <w:tcBorders>
              <w:left w:val="single" w:sz="18" w:space="0" w:color="auto"/>
              <w:bottom w:val="single" w:sz="18" w:space="0" w:color="auto"/>
            </w:tcBorders>
          </w:tcPr>
          <w:p w14:paraId="47787DED" w14:textId="77777777" w:rsidR="000A4A2C" w:rsidRPr="00D967AC" w:rsidRDefault="000A4A2C" w:rsidP="000A4A2C">
            <w:pPr>
              <w:pStyle w:val="TableText"/>
            </w:pPr>
            <w:r w:rsidRPr="00D967AC">
              <w:t>PC2</w:t>
            </w:r>
          </w:p>
        </w:tc>
        <w:tc>
          <w:tcPr>
            <w:tcW w:w="0" w:type="auto"/>
            <w:tcBorders>
              <w:bottom w:val="single" w:sz="18" w:space="0" w:color="auto"/>
            </w:tcBorders>
          </w:tcPr>
          <w:p w14:paraId="7483CFDA" w14:textId="77777777" w:rsidR="000A4A2C" w:rsidRPr="00D967AC" w:rsidRDefault="000A4A2C" w:rsidP="000A4A2C">
            <w:pPr>
              <w:pStyle w:val="TableText"/>
            </w:pPr>
            <w:r w:rsidRPr="00D967AC">
              <w:t>Ethernet0/0/1</w:t>
            </w:r>
          </w:p>
        </w:tc>
        <w:tc>
          <w:tcPr>
            <w:tcW w:w="0" w:type="auto"/>
            <w:tcBorders>
              <w:bottom w:val="single" w:sz="18" w:space="0" w:color="auto"/>
              <w:right w:val="single" w:sz="18" w:space="0" w:color="auto"/>
            </w:tcBorders>
          </w:tcPr>
          <w:p w14:paraId="7FC9C777" w14:textId="77777777" w:rsidR="000A4A2C" w:rsidRPr="00D967AC" w:rsidRDefault="000A4A2C" w:rsidP="000A4A2C">
            <w:pPr>
              <w:pStyle w:val="TableText"/>
            </w:pPr>
            <w:r w:rsidRPr="00D967AC">
              <w:t>10.1.2.2/24</w:t>
            </w:r>
          </w:p>
        </w:tc>
      </w:tr>
    </w:tbl>
    <w:p w14:paraId="5077C65D" w14:textId="77777777" w:rsidR="000A4A2C" w:rsidRPr="00D967AC" w:rsidRDefault="000A4A2C" w:rsidP="000A4A2C">
      <w:pPr>
        <w:rPr>
          <w:rFonts w:hint="eastAsia"/>
        </w:rPr>
      </w:pPr>
    </w:p>
    <w:p w14:paraId="1E01AF62" w14:textId="77777777" w:rsidR="000A4A2C" w:rsidRPr="00D967AC" w:rsidRDefault="000A4A2C" w:rsidP="000A4A2C">
      <w:pPr>
        <w:pStyle w:val="1e"/>
      </w:pPr>
      <w:r w:rsidRPr="00D967AC">
        <w:t># Configure RouterA.</w:t>
      </w:r>
    </w:p>
    <w:p w14:paraId="41B21506" w14:textId="77777777" w:rsidR="000A4A2C" w:rsidRPr="00D967AC" w:rsidRDefault="000A4A2C" w:rsidP="000A4A2C">
      <w:pPr>
        <w:pStyle w:val="2f5"/>
      </w:pPr>
      <w:r w:rsidRPr="00D967AC">
        <w:t>[RouterA]interface GigabitEthernet 0/0/1</w:t>
      </w:r>
    </w:p>
    <w:p w14:paraId="67DD5986" w14:textId="77777777" w:rsidR="000A4A2C" w:rsidRPr="00D967AC" w:rsidRDefault="000A4A2C" w:rsidP="000A4A2C">
      <w:pPr>
        <w:pStyle w:val="2f5"/>
      </w:pPr>
      <w:r w:rsidRPr="00D967AC">
        <w:t>[RouterA-GigabitEthernet0/0/1]ip address 202.38.163.1 24</w:t>
      </w:r>
    </w:p>
    <w:p w14:paraId="31C05B6C" w14:textId="77777777" w:rsidR="000A4A2C" w:rsidRPr="00D967AC" w:rsidRDefault="000A4A2C" w:rsidP="000A4A2C">
      <w:pPr>
        <w:pStyle w:val="2f5"/>
      </w:pPr>
      <w:r w:rsidRPr="00D967AC">
        <w:t>[RouterA-GigabitEthernet0/0/1]quit</w:t>
      </w:r>
    </w:p>
    <w:p w14:paraId="3B800DBC" w14:textId="77777777" w:rsidR="000A4A2C" w:rsidRPr="00D967AC" w:rsidRDefault="000A4A2C" w:rsidP="000A4A2C">
      <w:pPr>
        <w:pStyle w:val="2f5"/>
      </w:pPr>
      <w:r w:rsidRPr="00D967AC">
        <w:t>[RouterA]interface GigabitEthernet 0/0/2</w:t>
      </w:r>
    </w:p>
    <w:p w14:paraId="3A9BB46C" w14:textId="77777777" w:rsidR="000A4A2C" w:rsidRPr="00D967AC" w:rsidRDefault="000A4A2C" w:rsidP="000A4A2C">
      <w:pPr>
        <w:pStyle w:val="2f5"/>
      </w:pPr>
      <w:r w:rsidRPr="00D967AC">
        <w:t>[RouterA-GigabitEthernet0/0/2]ip address 10.1.1.1 24</w:t>
      </w:r>
    </w:p>
    <w:p w14:paraId="026565E2" w14:textId="77777777" w:rsidR="000A4A2C" w:rsidRPr="00D967AC" w:rsidRDefault="000A4A2C" w:rsidP="000A4A2C">
      <w:pPr>
        <w:pStyle w:val="2f5"/>
      </w:pPr>
      <w:r w:rsidRPr="00D967AC">
        <w:t>[RouterA-GigabitEthernet0/0/2]quit</w:t>
      </w:r>
    </w:p>
    <w:p w14:paraId="07024FFE" w14:textId="77777777" w:rsidR="000A4A2C" w:rsidRPr="00D967AC" w:rsidRDefault="000A4A2C" w:rsidP="000A4A2C">
      <w:pPr>
        <w:pStyle w:val="2f5"/>
      </w:pPr>
      <w:r w:rsidRPr="00D967AC">
        <w:t>[RouterA]ip route-static 10.1.2.0 24 202.38.163.2</w:t>
      </w:r>
    </w:p>
    <w:p w14:paraId="7EC38249" w14:textId="77777777" w:rsidR="000A4A2C" w:rsidRPr="00D967AC" w:rsidRDefault="000A4A2C" w:rsidP="000A4A2C">
      <w:pPr>
        <w:pStyle w:val="1e"/>
      </w:pPr>
      <w:r w:rsidRPr="00D967AC">
        <w:lastRenderedPageBreak/>
        <w:t>Configure a static route to enable RouterA to generate a route to the peer PC.</w:t>
      </w:r>
    </w:p>
    <w:p w14:paraId="2D6A3880" w14:textId="77777777" w:rsidR="000A4A2C" w:rsidRPr="00D967AC" w:rsidRDefault="000A4A2C" w:rsidP="000A4A2C">
      <w:pPr>
        <w:pStyle w:val="1e"/>
      </w:pPr>
      <w:r w:rsidRPr="00D967AC">
        <w:t># Configure RouterB. The configuration of RouterB is similar to that of RouterA.</w:t>
      </w:r>
    </w:p>
    <w:p w14:paraId="5F065925" w14:textId="77777777" w:rsidR="000A4A2C" w:rsidRPr="00D967AC" w:rsidRDefault="000A4A2C" w:rsidP="000A4A2C">
      <w:pPr>
        <w:pStyle w:val="30"/>
        <w:ind w:left="1701" w:hanging="159"/>
        <w:outlineLvl w:val="4"/>
      </w:pPr>
      <w:r w:rsidRPr="00D967AC">
        <w:t>Configure an IKE proposal.</w:t>
      </w:r>
    </w:p>
    <w:tbl>
      <w:tblPr>
        <w:tblStyle w:val="Table"/>
        <w:tblW w:w="7938" w:type="dxa"/>
        <w:tblLook w:val="04A0" w:firstRow="1" w:lastRow="0" w:firstColumn="1" w:lastColumn="0" w:noHBand="0" w:noVBand="1"/>
      </w:tblPr>
      <w:tblGrid>
        <w:gridCol w:w="1149"/>
        <w:gridCol w:w="3615"/>
        <w:gridCol w:w="3174"/>
      </w:tblGrid>
      <w:tr w:rsidR="000A4A2C" w:rsidRPr="00D967AC" w14:paraId="275B334E" w14:textId="77777777" w:rsidTr="000A4A2C">
        <w:trPr>
          <w:cnfStyle w:val="100000000000" w:firstRow="1" w:lastRow="0" w:firstColumn="0" w:lastColumn="0" w:oddVBand="0" w:evenVBand="0" w:oddHBand="0" w:evenHBand="0" w:firstRowFirstColumn="0" w:firstRowLastColumn="0" w:lastRowFirstColumn="0" w:lastRowLastColumn="0"/>
          <w:cantSplit w:val="0"/>
          <w:tblHeader/>
        </w:trPr>
        <w:tc>
          <w:tcPr>
            <w:tcW w:w="0" w:type="auto"/>
            <w:tcBorders>
              <w:top w:val="single" w:sz="18" w:space="0" w:color="auto"/>
              <w:left w:val="single" w:sz="18" w:space="0" w:color="auto"/>
            </w:tcBorders>
            <w:hideMark/>
          </w:tcPr>
          <w:p w14:paraId="1196C7B2" w14:textId="77777777" w:rsidR="000A4A2C" w:rsidRPr="00D967AC" w:rsidRDefault="000A4A2C" w:rsidP="000A4A2C">
            <w:pPr>
              <w:pStyle w:val="TableHeading"/>
              <w:rPr>
                <w:b/>
                <w:bCs w:val="0"/>
              </w:rPr>
            </w:pPr>
            <w:r w:rsidRPr="00D967AC">
              <w:rPr>
                <w:b/>
                <w:bCs w:val="0"/>
              </w:rPr>
              <w:t>Name</w:t>
            </w:r>
          </w:p>
        </w:tc>
        <w:tc>
          <w:tcPr>
            <w:tcW w:w="0" w:type="auto"/>
            <w:tcBorders>
              <w:top w:val="single" w:sz="18" w:space="0" w:color="auto"/>
            </w:tcBorders>
          </w:tcPr>
          <w:p w14:paraId="6077B6AD" w14:textId="77777777" w:rsidR="000A4A2C" w:rsidRPr="00D967AC" w:rsidRDefault="000A4A2C" w:rsidP="000A4A2C">
            <w:pPr>
              <w:pStyle w:val="TableHeading"/>
              <w:rPr>
                <w:b/>
                <w:bCs w:val="0"/>
              </w:rPr>
            </w:pPr>
            <w:r w:rsidRPr="00D967AC">
              <w:rPr>
                <w:b/>
                <w:bCs w:val="0"/>
              </w:rPr>
              <w:t>IKE Authentication Algorithm</w:t>
            </w:r>
          </w:p>
        </w:tc>
        <w:tc>
          <w:tcPr>
            <w:tcW w:w="0" w:type="auto"/>
            <w:tcBorders>
              <w:top w:val="single" w:sz="18" w:space="0" w:color="auto"/>
              <w:right w:val="single" w:sz="18" w:space="0" w:color="auto"/>
            </w:tcBorders>
          </w:tcPr>
          <w:p w14:paraId="6BA801D5" w14:textId="77777777" w:rsidR="000A4A2C" w:rsidRPr="00D967AC" w:rsidRDefault="000A4A2C" w:rsidP="000A4A2C">
            <w:pPr>
              <w:pStyle w:val="TableHeading"/>
              <w:rPr>
                <w:b/>
                <w:bCs w:val="0"/>
              </w:rPr>
            </w:pPr>
            <w:r w:rsidRPr="00D967AC">
              <w:rPr>
                <w:b/>
                <w:bCs w:val="0"/>
              </w:rPr>
              <w:t>IKE Encryption Algorithm</w:t>
            </w:r>
          </w:p>
        </w:tc>
      </w:tr>
      <w:tr w:rsidR="000A4A2C" w:rsidRPr="00D967AC" w14:paraId="7A11A67D" w14:textId="77777777" w:rsidTr="000A4A2C">
        <w:trPr>
          <w:cantSplit w:val="0"/>
        </w:trPr>
        <w:tc>
          <w:tcPr>
            <w:tcW w:w="0" w:type="auto"/>
            <w:tcBorders>
              <w:left w:val="single" w:sz="18" w:space="0" w:color="auto"/>
            </w:tcBorders>
            <w:hideMark/>
          </w:tcPr>
          <w:p w14:paraId="70CBF29A" w14:textId="77777777" w:rsidR="000A4A2C" w:rsidRPr="00D967AC" w:rsidRDefault="000A4A2C" w:rsidP="000A4A2C">
            <w:pPr>
              <w:pStyle w:val="TableText"/>
            </w:pPr>
            <w:r w:rsidRPr="00D967AC">
              <w:t>RouterA</w:t>
            </w:r>
          </w:p>
        </w:tc>
        <w:tc>
          <w:tcPr>
            <w:tcW w:w="0" w:type="auto"/>
          </w:tcPr>
          <w:p w14:paraId="5B26F1C8" w14:textId="77777777" w:rsidR="000A4A2C" w:rsidRPr="00D967AC" w:rsidRDefault="000A4A2C" w:rsidP="000A4A2C">
            <w:pPr>
              <w:pStyle w:val="TableText"/>
            </w:pPr>
            <w:r w:rsidRPr="00D967AC">
              <w:t>Md5</w:t>
            </w:r>
          </w:p>
        </w:tc>
        <w:tc>
          <w:tcPr>
            <w:tcW w:w="0" w:type="auto"/>
            <w:tcBorders>
              <w:right w:val="single" w:sz="18" w:space="0" w:color="auto"/>
            </w:tcBorders>
            <w:hideMark/>
          </w:tcPr>
          <w:p w14:paraId="00167EF8" w14:textId="77777777" w:rsidR="000A4A2C" w:rsidRPr="00D967AC" w:rsidRDefault="000A4A2C" w:rsidP="000A4A2C">
            <w:pPr>
              <w:pStyle w:val="TableText"/>
            </w:pPr>
            <w:r w:rsidRPr="00D967AC">
              <w:t>Aes-cbc-128</w:t>
            </w:r>
          </w:p>
        </w:tc>
      </w:tr>
      <w:tr w:rsidR="000A4A2C" w:rsidRPr="00D967AC" w14:paraId="23A11847" w14:textId="77777777" w:rsidTr="000A4A2C">
        <w:trPr>
          <w:cantSplit w:val="0"/>
        </w:trPr>
        <w:tc>
          <w:tcPr>
            <w:tcW w:w="0" w:type="auto"/>
            <w:tcBorders>
              <w:left w:val="single" w:sz="18" w:space="0" w:color="auto"/>
              <w:bottom w:val="single" w:sz="18" w:space="0" w:color="auto"/>
            </w:tcBorders>
            <w:hideMark/>
          </w:tcPr>
          <w:p w14:paraId="122D04AC" w14:textId="77777777" w:rsidR="000A4A2C" w:rsidRPr="00D967AC" w:rsidRDefault="000A4A2C" w:rsidP="000A4A2C">
            <w:pPr>
              <w:pStyle w:val="TableText"/>
            </w:pPr>
            <w:r w:rsidRPr="00D967AC">
              <w:t>RouterB</w:t>
            </w:r>
          </w:p>
        </w:tc>
        <w:tc>
          <w:tcPr>
            <w:tcW w:w="0" w:type="auto"/>
            <w:tcBorders>
              <w:bottom w:val="single" w:sz="18" w:space="0" w:color="auto"/>
            </w:tcBorders>
          </w:tcPr>
          <w:p w14:paraId="6418F3F4" w14:textId="77777777" w:rsidR="000A4A2C" w:rsidRPr="00D967AC" w:rsidRDefault="000A4A2C" w:rsidP="000A4A2C">
            <w:pPr>
              <w:pStyle w:val="TableText"/>
            </w:pPr>
            <w:r w:rsidRPr="00D967AC">
              <w:t>Md5</w:t>
            </w:r>
          </w:p>
        </w:tc>
        <w:tc>
          <w:tcPr>
            <w:tcW w:w="0" w:type="auto"/>
            <w:tcBorders>
              <w:bottom w:val="single" w:sz="18" w:space="0" w:color="auto"/>
              <w:right w:val="single" w:sz="18" w:space="0" w:color="auto"/>
            </w:tcBorders>
            <w:hideMark/>
          </w:tcPr>
          <w:p w14:paraId="2C53BDB2" w14:textId="77777777" w:rsidR="000A4A2C" w:rsidRPr="00D967AC" w:rsidRDefault="000A4A2C" w:rsidP="000A4A2C">
            <w:pPr>
              <w:pStyle w:val="TableText"/>
            </w:pPr>
            <w:r w:rsidRPr="00D967AC">
              <w:t>Aes-cbc-128</w:t>
            </w:r>
          </w:p>
        </w:tc>
      </w:tr>
    </w:tbl>
    <w:p w14:paraId="762D21A0" w14:textId="77777777" w:rsidR="000A4A2C" w:rsidRPr="00D967AC" w:rsidRDefault="000A4A2C" w:rsidP="000A4A2C">
      <w:pPr>
        <w:rPr>
          <w:rFonts w:hint="eastAsia"/>
        </w:rPr>
      </w:pPr>
    </w:p>
    <w:p w14:paraId="3C6FDC0E" w14:textId="77777777" w:rsidR="000A4A2C" w:rsidRPr="00D967AC" w:rsidRDefault="000A4A2C" w:rsidP="000A4A2C">
      <w:pPr>
        <w:pStyle w:val="NotesHeading"/>
      </w:pPr>
      <w:r w:rsidRPr="00D967AC">
        <w:drawing>
          <wp:inline distT="0" distB="0" distL="0" distR="0" wp14:anchorId="18435C63" wp14:editId="6B3C016D">
            <wp:extent cx="754381" cy="267463"/>
            <wp:effectExtent l="0" t="0" r="0" b="0"/>
            <wp:docPr id="13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0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4381" cy="267463"/>
                    </a:xfrm>
                    <a:prstGeom prst="rect">
                      <a:avLst/>
                    </a:prstGeom>
                  </pic:spPr>
                </pic:pic>
              </a:graphicData>
            </a:graphic>
          </wp:inline>
        </w:drawing>
      </w:r>
    </w:p>
    <w:p w14:paraId="2A59D257" w14:textId="77777777" w:rsidR="000A4A2C" w:rsidRPr="00D967AC" w:rsidRDefault="000A4A2C" w:rsidP="000A4A2C">
      <w:pPr>
        <w:pStyle w:val="1e"/>
      </w:pPr>
      <w:r w:rsidRPr="00D967AC">
        <w:t>Establishing an IPsec tunnel can protect data flows and improve data security. SAs must have been established before a tunnel is established. IKE can be used to establish SAs automatically. Compared with the manual SA establishment method, IKE simplifies the configuration, improves security, and facilitates large-scale deployment.</w:t>
      </w:r>
    </w:p>
    <w:p w14:paraId="52E7117F" w14:textId="77777777" w:rsidR="000A4A2C" w:rsidRPr="00D967AC" w:rsidRDefault="000A4A2C" w:rsidP="000A4A2C">
      <w:pPr>
        <w:pStyle w:val="1e"/>
      </w:pPr>
      <w:r w:rsidRPr="00D967AC">
        <w:t># Configure RouterA.</w:t>
      </w:r>
    </w:p>
    <w:p w14:paraId="05971054" w14:textId="77777777" w:rsidR="000A4A2C" w:rsidRPr="00D967AC" w:rsidRDefault="000A4A2C" w:rsidP="000A4A2C">
      <w:pPr>
        <w:pStyle w:val="2f5"/>
      </w:pPr>
      <w:r w:rsidRPr="00D967AC">
        <w:t>[RouterA]ike proposal 1</w:t>
      </w:r>
    </w:p>
    <w:p w14:paraId="0F5A1C2B" w14:textId="77777777" w:rsidR="000A4A2C" w:rsidRPr="00D967AC" w:rsidRDefault="000A4A2C" w:rsidP="000A4A2C">
      <w:pPr>
        <w:pStyle w:val="2f5"/>
      </w:pPr>
      <w:r w:rsidRPr="00D967AC">
        <w:t xml:space="preserve">[RouterA-ike-proposal-1]encryption-algorithm aes-cbc-128 </w:t>
      </w:r>
    </w:p>
    <w:p w14:paraId="0EF75333" w14:textId="77777777" w:rsidR="000A4A2C" w:rsidRPr="00D967AC" w:rsidRDefault="000A4A2C" w:rsidP="000A4A2C">
      <w:pPr>
        <w:pStyle w:val="2f5"/>
      </w:pPr>
      <w:r w:rsidRPr="00D967AC">
        <w:t>[RouterA-ike-proposal-1]authentication-algorithm md5</w:t>
      </w:r>
    </w:p>
    <w:p w14:paraId="413F7A22" w14:textId="77777777" w:rsidR="000A4A2C" w:rsidRPr="00D967AC" w:rsidRDefault="000A4A2C" w:rsidP="000A4A2C">
      <w:pPr>
        <w:pStyle w:val="NotesHeading"/>
        <w:rPr>
          <w:rFonts w:cs="Huawei Sans"/>
        </w:rPr>
      </w:pPr>
      <w:r w:rsidRPr="00D967AC">
        <w:drawing>
          <wp:inline distT="0" distB="0" distL="0" distR="0" wp14:anchorId="780FAD07" wp14:editId="0C6DDE42">
            <wp:extent cx="754381" cy="267463"/>
            <wp:effectExtent l="0" t="0" r="0" b="0"/>
            <wp:docPr id="1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0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4381" cy="267463"/>
                    </a:xfrm>
                    <a:prstGeom prst="rect">
                      <a:avLst/>
                    </a:prstGeom>
                  </pic:spPr>
                </pic:pic>
              </a:graphicData>
            </a:graphic>
          </wp:inline>
        </w:drawing>
      </w:r>
    </w:p>
    <w:p w14:paraId="3B3D4371" w14:textId="77777777" w:rsidR="000A4A2C" w:rsidRPr="00D967AC" w:rsidRDefault="000A4A2C" w:rsidP="000A4A2C">
      <w:pPr>
        <w:pStyle w:val="1e"/>
      </w:pPr>
      <w:r w:rsidRPr="00D967AC">
        <w:t>Encryption and authentication algorithms are used during IKE negotiation. Therefore, devices on both ends must use the same encryption and authentication algorithms.</w:t>
      </w:r>
    </w:p>
    <w:p w14:paraId="38511EC4" w14:textId="77777777" w:rsidR="000A4A2C" w:rsidRPr="00D967AC" w:rsidRDefault="000A4A2C" w:rsidP="000A4A2C">
      <w:pPr>
        <w:pStyle w:val="1e"/>
      </w:pPr>
      <w:r w:rsidRPr="00D967AC">
        <w:t># Configure RouterB. The configuration of RouterB is similar to that of RouterA.</w:t>
      </w:r>
    </w:p>
    <w:p w14:paraId="1B162171" w14:textId="77777777" w:rsidR="000A4A2C" w:rsidRPr="00D967AC" w:rsidRDefault="000A4A2C" w:rsidP="000A4A2C">
      <w:pPr>
        <w:pStyle w:val="30"/>
        <w:ind w:left="1701" w:hanging="159"/>
        <w:outlineLvl w:val="4"/>
      </w:pPr>
      <w:r w:rsidRPr="00D967AC">
        <w:t>Configure an IKE peer.</w:t>
      </w:r>
    </w:p>
    <w:tbl>
      <w:tblPr>
        <w:tblStyle w:val="Table"/>
        <w:tblW w:w="7938" w:type="dxa"/>
        <w:tblLook w:val="04A0" w:firstRow="1" w:lastRow="0" w:firstColumn="1" w:lastColumn="0" w:noHBand="0" w:noVBand="1"/>
      </w:tblPr>
      <w:tblGrid>
        <w:gridCol w:w="992"/>
        <w:gridCol w:w="1448"/>
        <w:gridCol w:w="1293"/>
        <w:gridCol w:w="1191"/>
        <w:gridCol w:w="1699"/>
        <w:gridCol w:w="1315"/>
      </w:tblGrid>
      <w:tr w:rsidR="000A4A2C" w:rsidRPr="00D967AC" w14:paraId="10CABBDA" w14:textId="77777777" w:rsidTr="000A4A2C">
        <w:trPr>
          <w:cnfStyle w:val="100000000000" w:firstRow="1" w:lastRow="0" w:firstColumn="0" w:lastColumn="0" w:oddVBand="0" w:evenVBand="0" w:oddHBand="0" w:evenHBand="0" w:firstRowFirstColumn="0" w:firstRowLastColumn="0" w:lastRowFirstColumn="0" w:lastRowLastColumn="0"/>
          <w:cantSplit w:val="0"/>
          <w:tblHeader/>
        </w:trPr>
        <w:tc>
          <w:tcPr>
            <w:tcW w:w="0" w:type="auto"/>
            <w:tcBorders>
              <w:top w:val="single" w:sz="18" w:space="0" w:color="auto"/>
              <w:left w:val="single" w:sz="18" w:space="0" w:color="auto"/>
            </w:tcBorders>
            <w:vAlign w:val="center"/>
            <w:hideMark/>
          </w:tcPr>
          <w:p w14:paraId="3B0DB688" w14:textId="77777777" w:rsidR="000A4A2C" w:rsidRPr="00D967AC" w:rsidRDefault="000A4A2C" w:rsidP="000A4A2C">
            <w:pPr>
              <w:pStyle w:val="TableHeading"/>
              <w:rPr>
                <w:b/>
                <w:bCs w:val="0"/>
              </w:rPr>
            </w:pPr>
            <w:r w:rsidRPr="00D967AC">
              <w:rPr>
                <w:b/>
                <w:bCs w:val="0"/>
              </w:rPr>
              <w:t>Name</w:t>
            </w:r>
          </w:p>
        </w:tc>
        <w:tc>
          <w:tcPr>
            <w:tcW w:w="0" w:type="auto"/>
            <w:tcBorders>
              <w:top w:val="single" w:sz="18" w:space="0" w:color="auto"/>
            </w:tcBorders>
            <w:vAlign w:val="center"/>
          </w:tcPr>
          <w:p w14:paraId="18204804" w14:textId="77777777" w:rsidR="000A4A2C" w:rsidRPr="00D967AC" w:rsidRDefault="000A4A2C" w:rsidP="000A4A2C">
            <w:pPr>
              <w:pStyle w:val="TableHeading"/>
              <w:rPr>
                <w:b/>
                <w:bCs w:val="0"/>
              </w:rPr>
            </w:pPr>
            <w:r w:rsidRPr="00D967AC">
              <w:rPr>
                <w:b/>
                <w:bCs w:val="0"/>
              </w:rPr>
              <w:t>IKE Local Name</w:t>
            </w:r>
          </w:p>
        </w:tc>
        <w:tc>
          <w:tcPr>
            <w:tcW w:w="0" w:type="auto"/>
            <w:tcBorders>
              <w:top w:val="single" w:sz="18" w:space="0" w:color="auto"/>
            </w:tcBorders>
            <w:vAlign w:val="center"/>
          </w:tcPr>
          <w:p w14:paraId="2977754E" w14:textId="77777777" w:rsidR="000A4A2C" w:rsidRPr="00D967AC" w:rsidRDefault="000A4A2C" w:rsidP="000A4A2C">
            <w:pPr>
              <w:pStyle w:val="TableHeading"/>
              <w:rPr>
                <w:b/>
                <w:bCs w:val="0"/>
              </w:rPr>
            </w:pPr>
            <w:r w:rsidRPr="00D967AC">
              <w:rPr>
                <w:b/>
                <w:bCs w:val="0"/>
              </w:rPr>
              <w:t>IKE Peer Name</w:t>
            </w:r>
          </w:p>
        </w:tc>
        <w:tc>
          <w:tcPr>
            <w:tcW w:w="0" w:type="auto"/>
            <w:tcBorders>
              <w:top w:val="single" w:sz="18" w:space="0" w:color="auto"/>
            </w:tcBorders>
            <w:vAlign w:val="center"/>
          </w:tcPr>
          <w:p w14:paraId="66DBFF7C" w14:textId="77777777" w:rsidR="000A4A2C" w:rsidRPr="00D967AC" w:rsidRDefault="000A4A2C" w:rsidP="000A4A2C">
            <w:pPr>
              <w:pStyle w:val="TableHeading"/>
              <w:rPr>
                <w:b/>
                <w:bCs w:val="0"/>
              </w:rPr>
            </w:pPr>
            <w:r w:rsidRPr="00D967AC">
              <w:rPr>
                <w:b/>
                <w:bCs w:val="0"/>
              </w:rPr>
              <w:t>IKE Version</w:t>
            </w:r>
          </w:p>
        </w:tc>
        <w:tc>
          <w:tcPr>
            <w:tcW w:w="0" w:type="auto"/>
            <w:tcBorders>
              <w:top w:val="single" w:sz="18" w:space="0" w:color="auto"/>
            </w:tcBorders>
            <w:vAlign w:val="center"/>
          </w:tcPr>
          <w:p w14:paraId="20E52332" w14:textId="77777777" w:rsidR="000A4A2C" w:rsidRPr="00D967AC" w:rsidRDefault="000A4A2C" w:rsidP="000A4A2C">
            <w:pPr>
              <w:pStyle w:val="TableHeading"/>
              <w:rPr>
                <w:b/>
                <w:bCs w:val="0"/>
              </w:rPr>
            </w:pPr>
            <w:r w:rsidRPr="00D967AC">
              <w:rPr>
                <w:b/>
                <w:bCs w:val="0"/>
              </w:rPr>
              <w:t>IKE Exchange Mode</w:t>
            </w:r>
          </w:p>
        </w:tc>
        <w:tc>
          <w:tcPr>
            <w:tcW w:w="0" w:type="auto"/>
            <w:tcBorders>
              <w:top w:val="single" w:sz="18" w:space="0" w:color="auto"/>
              <w:right w:val="single" w:sz="18" w:space="0" w:color="auto"/>
            </w:tcBorders>
            <w:vAlign w:val="center"/>
          </w:tcPr>
          <w:p w14:paraId="11840544" w14:textId="77777777" w:rsidR="000A4A2C" w:rsidRPr="00D967AC" w:rsidRDefault="000A4A2C" w:rsidP="000A4A2C">
            <w:pPr>
              <w:pStyle w:val="TableHeading"/>
              <w:rPr>
                <w:b/>
                <w:bCs w:val="0"/>
              </w:rPr>
            </w:pPr>
            <w:r w:rsidRPr="00D967AC">
              <w:rPr>
                <w:b/>
                <w:bCs w:val="0"/>
              </w:rPr>
              <w:t>Pre-shared Key</w:t>
            </w:r>
          </w:p>
        </w:tc>
      </w:tr>
      <w:tr w:rsidR="000A4A2C" w:rsidRPr="00D967AC" w14:paraId="55ED5A56" w14:textId="77777777" w:rsidTr="000A4A2C">
        <w:trPr>
          <w:cantSplit w:val="0"/>
        </w:trPr>
        <w:tc>
          <w:tcPr>
            <w:tcW w:w="0" w:type="auto"/>
            <w:tcBorders>
              <w:left w:val="single" w:sz="18" w:space="0" w:color="auto"/>
            </w:tcBorders>
            <w:hideMark/>
          </w:tcPr>
          <w:p w14:paraId="4C954BDF" w14:textId="77777777" w:rsidR="000A4A2C" w:rsidRPr="00D967AC" w:rsidRDefault="000A4A2C" w:rsidP="000A4A2C">
            <w:pPr>
              <w:pStyle w:val="59"/>
              <w:rPr>
                <w:rFonts w:cs="Huawei Sans"/>
              </w:rPr>
            </w:pPr>
            <w:r w:rsidRPr="00D967AC">
              <w:rPr>
                <w:rFonts w:cs="Huawei Sans"/>
              </w:rPr>
              <w:t>RouterA</w:t>
            </w:r>
          </w:p>
        </w:tc>
        <w:tc>
          <w:tcPr>
            <w:tcW w:w="0" w:type="auto"/>
          </w:tcPr>
          <w:p w14:paraId="168C9443" w14:textId="77777777" w:rsidR="000A4A2C" w:rsidRPr="00D967AC" w:rsidRDefault="000A4A2C" w:rsidP="000A4A2C">
            <w:pPr>
              <w:pStyle w:val="59"/>
              <w:rPr>
                <w:rFonts w:cs="Huawei Sans"/>
              </w:rPr>
            </w:pPr>
            <w:r w:rsidRPr="00D967AC">
              <w:rPr>
                <w:rFonts w:cs="Huawei Sans"/>
              </w:rPr>
              <w:t>huawei</w:t>
            </w:r>
          </w:p>
        </w:tc>
        <w:tc>
          <w:tcPr>
            <w:tcW w:w="0" w:type="auto"/>
          </w:tcPr>
          <w:p w14:paraId="2A20978C" w14:textId="77777777" w:rsidR="000A4A2C" w:rsidRPr="00D967AC" w:rsidRDefault="000A4A2C" w:rsidP="000A4A2C">
            <w:pPr>
              <w:pStyle w:val="59"/>
              <w:rPr>
                <w:rFonts w:cs="Huawei Sans"/>
              </w:rPr>
            </w:pPr>
            <w:r w:rsidRPr="00D967AC">
              <w:rPr>
                <w:rFonts w:cs="Huawei Sans"/>
              </w:rPr>
              <w:t>a</w:t>
            </w:r>
          </w:p>
        </w:tc>
        <w:tc>
          <w:tcPr>
            <w:tcW w:w="0" w:type="auto"/>
            <w:hideMark/>
          </w:tcPr>
          <w:p w14:paraId="3F629B18" w14:textId="77777777" w:rsidR="000A4A2C" w:rsidRPr="00D967AC" w:rsidRDefault="000A4A2C" w:rsidP="000A4A2C">
            <w:pPr>
              <w:pStyle w:val="59"/>
              <w:rPr>
                <w:rFonts w:cs="Huawei Sans"/>
              </w:rPr>
            </w:pPr>
            <w:r w:rsidRPr="00D967AC">
              <w:rPr>
                <w:rFonts w:cs="Huawei Sans"/>
              </w:rPr>
              <w:t>V1</w:t>
            </w:r>
          </w:p>
        </w:tc>
        <w:tc>
          <w:tcPr>
            <w:tcW w:w="0" w:type="auto"/>
          </w:tcPr>
          <w:p w14:paraId="44E4BB44" w14:textId="77777777" w:rsidR="000A4A2C" w:rsidRPr="00D967AC" w:rsidRDefault="000A4A2C" w:rsidP="000A4A2C">
            <w:pPr>
              <w:pStyle w:val="59"/>
              <w:rPr>
                <w:rFonts w:cs="Huawei Sans"/>
              </w:rPr>
            </w:pPr>
            <w:r w:rsidRPr="00D967AC">
              <w:rPr>
                <w:rFonts w:cs="Huawei Sans"/>
              </w:rPr>
              <w:t>Main mode</w:t>
            </w:r>
          </w:p>
        </w:tc>
        <w:tc>
          <w:tcPr>
            <w:tcW w:w="0" w:type="auto"/>
            <w:tcBorders>
              <w:right w:val="single" w:sz="18" w:space="0" w:color="auto"/>
            </w:tcBorders>
          </w:tcPr>
          <w:p w14:paraId="15F0E77D" w14:textId="77777777" w:rsidR="000A4A2C" w:rsidRPr="00D967AC" w:rsidRDefault="000A4A2C" w:rsidP="000A4A2C">
            <w:pPr>
              <w:pStyle w:val="59"/>
              <w:rPr>
                <w:rFonts w:cs="Huawei Sans"/>
              </w:rPr>
            </w:pPr>
            <w:r w:rsidRPr="00D967AC">
              <w:rPr>
                <w:rFonts w:cs="Huawei Sans"/>
              </w:rPr>
              <w:t>hello</w:t>
            </w:r>
          </w:p>
        </w:tc>
      </w:tr>
      <w:tr w:rsidR="000A4A2C" w:rsidRPr="00D967AC" w14:paraId="3403A791" w14:textId="77777777" w:rsidTr="000A4A2C">
        <w:trPr>
          <w:cantSplit w:val="0"/>
        </w:trPr>
        <w:tc>
          <w:tcPr>
            <w:tcW w:w="0" w:type="auto"/>
            <w:tcBorders>
              <w:left w:val="single" w:sz="18" w:space="0" w:color="auto"/>
              <w:bottom w:val="single" w:sz="18" w:space="0" w:color="auto"/>
            </w:tcBorders>
            <w:hideMark/>
          </w:tcPr>
          <w:p w14:paraId="0DAF6A5D" w14:textId="77777777" w:rsidR="000A4A2C" w:rsidRPr="00D967AC" w:rsidRDefault="000A4A2C" w:rsidP="000A4A2C">
            <w:pPr>
              <w:pStyle w:val="59"/>
              <w:rPr>
                <w:rFonts w:cs="Huawei Sans"/>
              </w:rPr>
            </w:pPr>
            <w:r w:rsidRPr="00D967AC">
              <w:rPr>
                <w:rFonts w:cs="Huawei Sans"/>
              </w:rPr>
              <w:t>RouterB</w:t>
            </w:r>
          </w:p>
        </w:tc>
        <w:tc>
          <w:tcPr>
            <w:tcW w:w="0" w:type="auto"/>
            <w:tcBorders>
              <w:bottom w:val="single" w:sz="18" w:space="0" w:color="auto"/>
            </w:tcBorders>
          </w:tcPr>
          <w:p w14:paraId="1D903273" w14:textId="77777777" w:rsidR="000A4A2C" w:rsidRPr="00D967AC" w:rsidRDefault="000A4A2C" w:rsidP="000A4A2C">
            <w:pPr>
              <w:pStyle w:val="59"/>
              <w:rPr>
                <w:rFonts w:cs="Huawei Sans"/>
              </w:rPr>
            </w:pPr>
            <w:r w:rsidRPr="00D967AC">
              <w:rPr>
                <w:rFonts w:cs="Huawei Sans"/>
              </w:rPr>
              <w:t>huawei2</w:t>
            </w:r>
          </w:p>
        </w:tc>
        <w:tc>
          <w:tcPr>
            <w:tcW w:w="0" w:type="auto"/>
            <w:tcBorders>
              <w:bottom w:val="single" w:sz="18" w:space="0" w:color="auto"/>
            </w:tcBorders>
          </w:tcPr>
          <w:p w14:paraId="3FEC3640" w14:textId="77777777" w:rsidR="000A4A2C" w:rsidRPr="00D967AC" w:rsidRDefault="000A4A2C" w:rsidP="000A4A2C">
            <w:pPr>
              <w:pStyle w:val="59"/>
              <w:rPr>
                <w:rFonts w:cs="Huawei Sans"/>
              </w:rPr>
            </w:pPr>
            <w:r w:rsidRPr="00D967AC">
              <w:rPr>
                <w:rFonts w:cs="Huawei Sans"/>
              </w:rPr>
              <w:t>b</w:t>
            </w:r>
          </w:p>
        </w:tc>
        <w:tc>
          <w:tcPr>
            <w:tcW w:w="0" w:type="auto"/>
            <w:tcBorders>
              <w:bottom w:val="single" w:sz="18" w:space="0" w:color="auto"/>
            </w:tcBorders>
            <w:hideMark/>
          </w:tcPr>
          <w:p w14:paraId="63EA123C" w14:textId="77777777" w:rsidR="000A4A2C" w:rsidRPr="00D967AC" w:rsidRDefault="000A4A2C" w:rsidP="000A4A2C">
            <w:pPr>
              <w:pStyle w:val="59"/>
              <w:rPr>
                <w:rFonts w:cs="Huawei Sans"/>
              </w:rPr>
            </w:pPr>
            <w:r w:rsidRPr="00D967AC">
              <w:rPr>
                <w:rFonts w:cs="Huawei Sans"/>
              </w:rPr>
              <w:t>V1</w:t>
            </w:r>
          </w:p>
        </w:tc>
        <w:tc>
          <w:tcPr>
            <w:tcW w:w="0" w:type="auto"/>
            <w:tcBorders>
              <w:bottom w:val="single" w:sz="18" w:space="0" w:color="auto"/>
            </w:tcBorders>
          </w:tcPr>
          <w:p w14:paraId="25CA7199" w14:textId="77777777" w:rsidR="000A4A2C" w:rsidRPr="00D967AC" w:rsidRDefault="000A4A2C" w:rsidP="000A4A2C">
            <w:pPr>
              <w:pStyle w:val="59"/>
              <w:rPr>
                <w:rFonts w:cs="Huawei Sans"/>
              </w:rPr>
            </w:pPr>
            <w:r w:rsidRPr="00D967AC">
              <w:rPr>
                <w:rFonts w:cs="Huawei Sans"/>
              </w:rPr>
              <w:t>Main mode</w:t>
            </w:r>
          </w:p>
        </w:tc>
        <w:tc>
          <w:tcPr>
            <w:tcW w:w="0" w:type="auto"/>
            <w:tcBorders>
              <w:bottom w:val="single" w:sz="18" w:space="0" w:color="auto"/>
              <w:right w:val="single" w:sz="18" w:space="0" w:color="auto"/>
            </w:tcBorders>
          </w:tcPr>
          <w:p w14:paraId="6274C057" w14:textId="77777777" w:rsidR="000A4A2C" w:rsidRPr="00D967AC" w:rsidRDefault="000A4A2C" w:rsidP="000A4A2C">
            <w:pPr>
              <w:pStyle w:val="59"/>
              <w:rPr>
                <w:rFonts w:cs="Huawei Sans"/>
              </w:rPr>
            </w:pPr>
            <w:r w:rsidRPr="00D967AC">
              <w:rPr>
                <w:rFonts w:cs="Huawei Sans"/>
              </w:rPr>
              <w:t>hello</w:t>
            </w:r>
          </w:p>
        </w:tc>
      </w:tr>
    </w:tbl>
    <w:p w14:paraId="0B4036FA" w14:textId="77777777" w:rsidR="000A4A2C" w:rsidRPr="00D967AC" w:rsidRDefault="000A4A2C" w:rsidP="000A4A2C">
      <w:pPr>
        <w:rPr>
          <w:rFonts w:hint="eastAsia"/>
        </w:rPr>
      </w:pPr>
    </w:p>
    <w:p w14:paraId="3989CB5E" w14:textId="77777777" w:rsidR="000A4A2C" w:rsidRPr="00D967AC" w:rsidRDefault="000A4A2C" w:rsidP="000A4A2C">
      <w:pPr>
        <w:pStyle w:val="NotesHeading"/>
        <w:rPr>
          <w:rFonts w:cs="Huawei Sans"/>
        </w:rPr>
      </w:pPr>
      <w:r w:rsidRPr="00D967AC">
        <w:drawing>
          <wp:inline distT="0" distB="0" distL="0" distR="0" wp14:anchorId="6DF42F10" wp14:editId="4BBE75A5">
            <wp:extent cx="754381" cy="267463"/>
            <wp:effectExtent l="0" t="0" r="0" b="0"/>
            <wp:docPr id="1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0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4381" cy="267463"/>
                    </a:xfrm>
                    <a:prstGeom prst="rect">
                      <a:avLst/>
                    </a:prstGeom>
                  </pic:spPr>
                </pic:pic>
              </a:graphicData>
            </a:graphic>
          </wp:inline>
        </w:drawing>
      </w:r>
    </w:p>
    <w:p w14:paraId="764BB7FA" w14:textId="77777777" w:rsidR="000A4A2C" w:rsidRPr="00D967AC" w:rsidRDefault="000A4A2C" w:rsidP="000A4A2C">
      <w:pPr>
        <w:pStyle w:val="1e"/>
      </w:pPr>
      <w:r w:rsidRPr="00D967AC">
        <w:t>When an IPsec tunnel needs to be established through IKE negotiation, you need to reference an IKE peer and configure parameters for the IKE peer during IKE negotiation.</w:t>
      </w:r>
    </w:p>
    <w:p w14:paraId="51DDE210" w14:textId="77777777" w:rsidR="000A4A2C" w:rsidRPr="00D967AC" w:rsidRDefault="000A4A2C" w:rsidP="000A4A2C">
      <w:pPr>
        <w:pStyle w:val="1e"/>
      </w:pPr>
      <w:r w:rsidRPr="00D967AC">
        <w:t># Configure RouterA.</w:t>
      </w:r>
    </w:p>
    <w:p w14:paraId="48365D8C" w14:textId="77777777" w:rsidR="000A4A2C" w:rsidRPr="00D967AC" w:rsidRDefault="000A4A2C" w:rsidP="000A4A2C">
      <w:pPr>
        <w:pStyle w:val="2f5"/>
      </w:pPr>
      <w:r w:rsidRPr="00D967AC">
        <w:t>[RouterA]ike local-name huawei</w:t>
      </w:r>
    </w:p>
    <w:p w14:paraId="68AFA69D" w14:textId="77777777" w:rsidR="000A4A2C" w:rsidRPr="00D967AC" w:rsidRDefault="000A4A2C" w:rsidP="000A4A2C">
      <w:pPr>
        <w:pStyle w:val="2f5"/>
      </w:pPr>
      <w:r w:rsidRPr="00D967AC">
        <w:t>[RouterA]ike peer a v1</w:t>
      </w:r>
    </w:p>
    <w:p w14:paraId="3597BE4F" w14:textId="77777777" w:rsidR="000A4A2C" w:rsidRPr="00D967AC" w:rsidRDefault="000A4A2C" w:rsidP="000A4A2C">
      <w:pPr>
        <w:pStyle w:val="2f5"/>
      </w:pPr>
      <w:r w:rsidRPr="00D967AC">
        <w:t>[RouterA-ike-peer-a]exchange-mode main</w:t>
      </w:r>
    </w:p>
    <w:p w14:paraId="196CBE69" w14:textId="77777777" w:rsidR="000A4A2C" w:rsidRPr="00D967AC" w:rsidRDefault="000A4A2C" w:rsidP="000A4A2C">
      <w:pPr>
        <w:pStyle w:val="2f5"/>
      </w:pPr>
      <w:r w:rsidRPr="00D967AC">
        <w:t>[RouterA-ike-peer-a]ike-proposal 1</w:t>
      </w:r>
    </w:p>
    <w:p w14:paraId="7BD17039" w14:textId="77777777" w:rsidR="000A4A2C" w:rsidRPr="00D967AC" w:rsidRDefault="000A4A2C" w:rsidP="000A4A2C">
      <w:pPr>
        <w:pStyle w:val="2f5"/>
      </w:pPr>
      <w:r w:rsidRPr="00D967AC">
        <w:t>[RouterA-ike-peer-a]local-id-type name</w:t>
      </w:r>
    </w:p>
    <w:p w14:paraId="2CCB2FBF" w14:textId="77777777" w:rsidR="000A4A2C" w:rsidRPr="00D967AC" w:rsidRDefault="000A4A2C" w:rsidP="000A4A2C">
      <w:pPr>
        <w:pStyle w:val="2f5"/>
      </w:pPr>
      <w:r w:rsidRPr="00D967AC">
        <w:lastRenderedPageBreak/>
        <w:t>[RouterA-ike-peer-a]remote-name huawei2</w:t>
      </w:r>
    </w:p>
    <w:p w14:paraId="09F381BD" w14:textId="77777777" w:rsidR="000A4A2C" w:rsidRPr="00D967AC" w:rsidRDefault="000A4A2C" w:rsidP="000A4A2C">
      <w:pPr>
        <w:pStyle w:val="2f5"/>
      </w:pPr>
      <w:r w:rsidRPr="00D967AC">
        <w:t>[RouterA-ike-peer-a]remote-address 202.38.163.2</w:t>
      </w:r>
    </w:p>
    <w:p w14:paraId="5DC4F0D9" w14:textId="77777777" w:rsidR="000A4A2C" w:rsidRPr="00D967AC" w:rsidRDefault="000A4A2C" w:rsidP="000A4A2C">
      <w:pPr>
        <w:pStyle w:val="2f5"/>
      </w:pPr>
      <w:r w:rsidRPr="00D967AC">
        <w:t>[RouterA-ike-peer-a]pre-shared-key simple hello</w:t>
      </w:r>
    </w:p>
    <w:p w14:paraId="67588FB8" w14:textId="77777777" w:rsidR="000A4A2C" w:rsidRPr="00D967AC" w:rsidRDefault="000A4A2C" w:rsidP="000A4A2C">
      <w:pPr>
        <w:pStyle w:val="2f5"/>
      </w:pPr>
      <w:r w:rsidRPr="00D967AC">
        <w:t>[RouterA-ike-peer-a]local-address 202.38.163.1</w:t>
      </w:r>
    </w:p>
    <w:p w14:paraId="4B8E6C58" w14:textId="77777777" w:rsidR="000A4A2C" w:rsidRPr="00D967AC" w:rsidRDefault="000A4A2C" w:rsidP="000A4A2C">
      <w:pPr>
        <w:pStyle w:val="1e"/>
      </w:pPr>
      <w:r w:rsidRPr="00D967AC">
        <w:t># Configure RouterB. The configuration of RouterB is similar to that of RouterA.</w:t>
      </w:r>
    </w:p>
    <w:p w14:paraId="31DF5864" w14:textId="77777777" w:rsidR="000A4A2C" w:rsidRPr="00D967AC" w:rsidRDefault="000A4A2C" w:rsidP="000A4A2C">
      <w:pPr>
        <w:pStyle w:val="30"/>
        <w:ind w:left="1701" w:hanging="159"/>
        <w:outlineLvl w:val="4"/>
      </w:pPr>
      <w:r w:rsidRPr="00D967AC">
        <w:t>Create an ACL to define the data flows to be protected by IPsec.</w:t>
      </w:r>
    </w:p>
    <w:p w14:paraId="604EC7CC" w14:textId="77777777" w:rsidR="000A4A2C" w:rsidRPr="00D967AC" w:rsidRDefault="000A4A2C" w:rsidP="000A4A2C">
      <w:pPr>
        <w:pStyle w:val="NotesHeading"/>
        <w:rPr>
          <w:rFonts w:cs="Huawei Sans"/>
        </w:rPr>
      </w:pPr>
      <w:r w:rsidRPr="00D967AC">
        <w:drawing>
          <wp:inline distT="0" distB="0" distL="0" distR="0" wp14:anchorId="64B40618" wp14:editId="695AA7AC">
            <wp:extent cx="754381" cy="267463"/>
            <wp:effectExtent l="0" t="0" r="0" b="0"/>
            <wp:docPr id="1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0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4381" cy="267463"/>
                    </a:xfrm>
                    <a:prstGeom prst="rect">
                      <a:avLst/>
                    </a:prstGeom>
                  </pic:spPr>
                </pic:pic>
              </a:graphicData>
            </a:graphic>
          </wp:inline>
        </w:drawing>
      </w:r>
    </w:p>
    <w:p w14:paraId="4953C449" w14:textId="77777777" w:rsidR="000A4A2C" w:rsidRPr="00D967AC" w:rsidRDefault="000A4A2C" w:rsidP="000A4A2C">
      <w:pPr>
        <w:pStyle w:val="1e"/>
      </w:pPr>
      <w:r w:rsidRPr="00D967AC">
        <w:t>This step is to specify the range of data flows to be protected by the IPsec tunnel and filter out the packets that need to enter the IPsec tunnel.</w:t>
      </w:r>
    </w:p>
    <w:p w14:paraId="2D9E02EE" w14:textId="77777777" w:rsidR="000A4A2C" w:rsidRPr="00D967AC" w:rsidRDefault="000A4A2C" w:rsidP="000A4A2C">
      <w:pPr>
        <w:pStyle w:val="1e"/>
      </w:pPr>
      <w:r w:rsidRPr="00D967AC">
        <w:t># Configure RouterA.</w:t>
      </w:r>
    </w:p>
    <w:p w14:paraId="21E33935" w14:textId="77777777" w:rsidR="000A4A2C" w:rsidRPr="00D967AC" w:rsidRDefault="000A4A2C" w:rsidP="000A4A2C">
      <w:pPr>
        <w:pStyle w:val="2f5"/>
      </w:pPr>
      <w:r w:rsidRPr="00D967AC">
        <w:t>[RouterA]acl 3000</w:t>
      </w:r>
    </w:p>
    <w:p w14:paraId="25166A71" w14:textId="77777777" w:rsidR="000A4A2C" w:rsidRPr="00D967AC" w:rsidRDefault="000A4A2C" w:rsidP="000A4A2C">
      <w:pPr>
        <w:pStyle w:val="2f5"/>
      </w:pPr>
      <w:r w:rsidRPr="00D967AC">
        <w:t>[RouterA-acl-adv-3000]rule permit ip source 10.1.1.0 0.0.0.255 destination 10.1.2.0 0.0.0.255</w:t>
      </w:r>
    </w:p>
    <w:p w14:paraId="67FE2FC3" w14:textId="77777777" w:rsidR="000A4A2C" w:rsidRPr="00D967AC" w:rsidRDefault="000A4A2C" w:rsidP="000A4A2C">
      <w:pPr>
        <w:pStyle w:val="1e"/>
      </w:pPr>
      <w:r w:rsidRPr="00D967AC">
        <w:t># Configure RouterB. The configuration of RouterB is similar to that of RouterA.</w:t>
      </w:r>
    </w:p>
    <w:p w14:paraId="1D7B4D52" w14:textId="77777777" w:rsidR="000A4A2C" w:rsidRPr="00D967AC" w:rsidRDefault="000A4A2C" w:rsidP="000A4A2C">
      <w:pPr>
        <w:pStyle w:val="NotesHeading"/>
        <w:rPr>
          <w:rFonts w:cs="Huawei Sans"/>
        </w:rPr>
      </w:pPr>
      <w:r w:rsidRPr="00D967AC">
        <w:drawing>
          <wp:inline distT="0" distB="0" distL="0" distR="0" wp14:anchorId="55DF7356" wp14:editId="78587BC3">
            <wp:extent cx="754381" cy="26746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0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4381" cy="267463"/>
                    </a:xfrm>
                    <a:prstGeom prst="rect">
                      <a:avLst/>
                    </a:prstGeom>
                  </pic:spPr>
                </pic:pic>
              </a:graphicData>
            </a:graphic>
          </wp:inline>
        </w:drawing>
      </w:r>
    </w:p>
    <w:p w14:paraId="1E51F179" w14:textId="77777777" w:rsidR="000A4A2C" w:rsidRPr="00D967AC" w:rsidRDefault="000A4A2C" w:rsidP="000A4A2C">
      <w:pPr>
        <w:pStyle w:val="1e"/>
        <w:rPr>
          <w:bCs/>
        </w:rPr>
      </w:pPr>
      <w:r w:rsidRPr="00D967AC">
        <w:t>The preceding steps are performed to establish an IKE SA in phase 1 to protect subsequent packet exchange and VPN establishment.</w:t>
      </w:r>
    </w:p>
    <w:p w14:paraId="48A968A7" w14:textId="77777777" w:rsidR="000A4A2C" w:rsidRPr="00D967AC" w:rsidRDefault="000A4A2C" w:rsidP="000A4A2C">
      <w:pPr>
        <w:pStyle w:val="30"/>
        <w:ind w:left="1701" w:hanging="159"/>
        <w:outlineLvl w:val="4"/>
      </w:pPr>
      <w:r w:rsidRPr="00D967AC">
        <w:t>Configure an IPsec proposal.</w:t>
      </w:r>
    </w:p>
    <w:tbl>
      <w:tblPr>
        <w:tblStyle w:val="Table"/>
        <w:tblW w:w="7938" w:type="dxa"/>
        <w:tblLook w:val="04A0" w:firstRow="1" w:lastRow="0" w:firstColumn="1" w:lastColumn="0" w:noHBand="0" w:noVBand="1"/>
      </w:tblPr>
      <w:tblGrid>
        <w:gridCol w:w="956"/>
        <w:gridCol w:w="1142"/>
        <w:gridCol w:w="1636"/>
        <w:gridCol w:w="1063"/>
        <w:gridCol w:w="1754"/>
        <w:gridCol w:w="1387"/>
      </w:tblGrid>
      <w:tr w:rsidR="000A4A2C" w:rsidRPr="00D967AC" w14:paraId="465765E9" w14:textId="77777777" w:rsidTr="000A4A2C">
        <w:trPr>
          <w:cnfStyle w:val="100000000000" w:firstRow="1" w:lastRow="0" w:firstColumn="0" w:lastColumn="0" w:oddVBand="0" w:evenVBand="0" w:oddHBand="0" w:evenHBand="0" w:firstRowFirstColumn="0" w:firstRowLastColumn="0" w:lastRowFirstColumn="0" w:lastRowLastColumn="0"/>
          <w:cantSplit w:val="0"/>
          <w:tblHeader/>
        </w:trPr>
        <w:tc>
          <w:tcPr>
            <w:tcW w:w="0" w:type="auto"/>
            <w:tcBorders>
              <w:top w:val="single" w:sz="18" w:space="0" w:color="auto"/>
              <w:left w:val="single" w:sz="18" w:space="0" w:color="auto"/>
            </w:tcBorders>
            <w:vAlign w:val="center"/>
            <w:hideMark/>
          </w:tcPr>
          <w:p w14:paraId="2620A344" w14:textId="77777777" w:rsidR="000A4A2C" w:rsidRPr="00D967AC" w:rsidRDefault="000A4A2C" w:rsidP="000A4A2C">
            <w:pPr>
              <w:pStyle w:val="TableHeading"/>
              <w:rPr>
                <w:b/>
                <w:bCs w:val="0"/>
              </w:rPr>
            </w:pPr>
            <w:r w:rsidRPr="00D967AC">
              <w:rPr>
                <w:b/>
                <w:bCs w:val="0"/>
              </w:rPr>
              <w:t>Name</w:t>
            </w:r>
          </w:p>
        </w:tc>
        <w:tc>
          <w:tcPr>
            <w:tcW w:w="0" w:type="auto"/>
            <w:tcBorders>
              <w:top w:val="single" w:sz="18" w:space="0" w:color="auto"/>
            </w:tcBorders>
            <w:vAlign w:val="center"/>
          </w:tcPr>
          <w:p w14:paraId="4D241DF3" w14:textId="77777777" w:rsidR="000A4A2C" w:rsidRPr="00D967AC" w:rsidRDefault="000A4A2C" w:rsidP="000A4A2C">
            <w:pPr>
              <w:pStyle w:val="TableHeading"/>
              <w:rPr>
                <w:b/>
                <w:bCs w:val="0"/>
              </w:rPr>
            </w:pPr>
            <w:r w:rsidRPr="00D967AC">
              <w:rPr>
                <w:b/>
                <w:bCs w:val="0"/>
              </w:rPr>
              <w:t>IPsec Proposal Name</w:t>
            </w:r>
          </w:p>
        </w:tc>
        <w:tc>
          <w:tcPr>
            <w:tcW w:w="0" w:type="auto"/>
            <w:tcBorders>
              <w:top w:val="single" w:sz="18" w:space="0" w:color="auto"/>
            </w:tcBorders>
            <w:vAlign w:val="center"/>
          </w:tcPr>
          <w:p w14:paraId="7D9DE098" w14:textId="77777777" w:rsidR="000A4A2C" w:rsidRPr="00D967AC" w:rsidRDefault="000A4A2C" w:rsidP="000A4A2C">
            <w:pPr>
              <w:pStyle w:val="TableHeading"/>
              <w:rPr>
                <w:b/>
                <w:bCs w:val="0"/>
              </w:rPr>
            </w:pPr>
            <w:r w:rsidRPr="00D967AC">
              <w:rPr>
                <w:b/>
                <w:bCs w:val="0"/>
              </w:rPr>
              <w:t>Data Encapsulation Mode</w:t>
            </w:r>
          </w:p>
        </w:tc>
        <w:tc>
          <w:tcPr>
            <w:tcW w:w="0" w:type="auto"/>
            <w:tcBorders>
              <w:top w:val="single" w:sz="18" w:space="0" w:color="auto"/>
            </w:tcBorders>
            <w:vAlign w:val="center"/>
          </w:tcPr>
          <w:p w14:paraId="2CBE27F2" w14:textId="77777777" w:rsidR="000A4A2C" w:rsidRPr="00D967AC" w:rsidRDefault="000A4A2C" w:rsidP="000A4A2C">
            <w:pPr>
              <w:pStyle w:val="TableHeading"/>
              <w:rPr>
                <w:b/>
                <w:bCs w:val="0"/>
              </w:rPr>
            </w:pPr>
            <w:r w:rsidRPr="00D967AC">
              <w:rPr>
                <w:b/>
                <w:bCs w:val="0"/>
              </w:rPr>
              <w:t>Security Protocol</w:t>
            </w:r>
          </w:p>
        </w:tc>
        <w:tc>
          <w:tcPr>
            <w:tcW w:w="0" w:type="auto"/>
            <w:tcBorders>
              <w:top w:val="single" w:sz="18" w:space="0" w:color="auto"/>
            </w:tcBorders>
            <w:vAlign w:val="center"/>
          </w:tcPr>
          <w:p w14:paraId="160F4B27" w14:textId="77777777" w:rsidR="000A4A2C" w:rsidRPr="00D967AC" w:rsidRDefault="000A4A2C" w:rsidP="000A4A2C">
            <w:pPr>
              <w:pStyle w:val="TableHeading"/>
              <w:rPr>
                <w:b/>
                <w:bCs w:val="0"/>
              </w:rPr>
            </w:pPr>
            <w:r w:rsidRPr="00D967AC">
              <w:rPr>
                <w:b/>
                <w:bCs w:val="0"/>
              </w:rPr>
              <w:t>ESP Authentication Algorithm</w:t>
            </w:r>
          </w:p>
        </w:tc>
        <w:tc>
          <w:tcPr>
            <w:tcW w:w="0" w:type="auto"/>
            <w:tcBorders>
              <w:top w:val="single" w:sz="18" w:space="0" w:color="auto"/>
              <w:right w:val="single" w:sz="18" w:space="0" w:color="auto"/>
            </w:tcBorders>
            <w:vAlign w:val="center"/>
          </w:tcPr>
          <w:p w14:paraId="63C2E1A5" w14:textId="77777777" w:rsidR="000A4A2C" w:rsidRPr="00D967AC" w:rsidRDefault="000A4A2C" w:rsidP="000A4A2C">
            <w:pPr>
              <w:pStyle w:val="TableHeading"/>
              <w:rPr>
                <w:b/>
                <w:bCs w:val="0"/>
              </w:rPr>
            </w:pPr>
            <w:r w:rsidRPr="00D967AC">
              <w:rPr>
                <w:b/>
                <w:bCs w:val="0"/>
              </w:rPr>
              <w:t>ESP Encryption Algorithm</w:t>
            </w:r>
          </w:p>
        </w:tc>
      </w:tr>
      <w:tr w:rsidR="000A4A2C" w:rsidRPr="00D967AC" w14:paraId="2C4C0221" w14:textId="77777777" w:rsidTr="000A4A2C">
        <w:trPr>
          <w:cantSplit w:val="0"/>
        </w:trPr>
        <w:tc>
          <w:tcPr>
            <w:tcW w:w="0" w:type="auto"/>
            <w:tcBorders>
              <w:left w:val="single" w:sz="18" w:space="0" w:color="auto"/>
            </w:tcBorders>
            <w:hideMark/>
          </w:tcPr>
          <w:p w14:paraId="21ED75DC" w14:textId="77777777" w:rsidR="000A4A2C" w:rsidRPr="00D967AC" w:rsidRDefault="000A4A2C" w:rsidP="000A4A2C">
            <w:pPr>
              <w:pStyle w:val="TableText"/>
            </w:pPr>
            <w:r w:rsidRPr="00D967AC">
              <w:t>RouterA</w:t>
            </w:r>
          </w:p>
        </w:tc>
        <w:tc>
          <w:tcPr>
            <w:tcW w:w="0" w:type="auto"/>
          </w:tcPr>
          <w:p w14:paraId="2DCF4713" w14:textId="77777777" w:rsidR="000A4A2C" w:rsidRPr="00D967AC" w:rsidRDefault="000A4A2C" w:rsidP="000A4A2C">
            <w:pPr>
              <w:pStyle w:val="TableText"/>
            </w:pPr>
            <w:r w:rsidRPr="00D967AC">
              <w:t>Xy</w:t>
            </w:r>
          </w:p>
        </w:tc>
        <w:tc>
          <w:tcPr>
            <w:tcW w:w="0" w:type="auto"/>
          </w:tcPr>
          <w:p w14:paraId="03E668B1" w14:textId="77777777" w:rsidR="000A4A2C" w:rsidRPr="00D967AC" w:rsidRDefault="000A4A2C" w:rsidP="000A4A2C">
            <w:pPr>
              <w:pStyle w:val="TableText"/>
            </w:pPr>
            <w:r w:rsidRPr="00D967AC">
              <w:t>tunnel</w:t>
            </w:r>
          </w:p>
        </w:tc>
        <w:tc>
          <w:tcPr>
            <w:tcW w:w="0" w:type="auto"/>
            <w:hideMark/>
          </w:tcPr>
          <w:p w14:paraId="394AF809" w14:textId="77777777" w:rsidR="000A4A2C" w:rsidRPr="00D967AC" w:rsidRDefault="000A4A2C" w:rsidP="000A4A2C">
            <w:pPr>
              <w:pStyle w:val="TableText"/>
            </w:pPr>
            <w:r w:rsidRPr="00D967AC">
              <w:t>esp</w:t>
            </w:r>
          </w:p>
        </w:tc>
        <w:tc>
          <w:tcPr>
            <w:tcW w:w="0" w:type="auto"/>
          </w:tcPr>
          <w:p w14:paraId="0C1A51C8" w14:textId="77777777" w:rsidR="000A4A2C" w:rsidRPr="00D967AC" w:rsidRDefault="000A4A2C" w:rsidP="000A4A2C">
            <w:pPr>
              <w:pStyle w:val="TableText"/>
            </w:pPr>
            <w:r w:rsidRPr="00D967AC">
              <w:t>Sha1</w:t>
            </w:r>
          </w:p>
        </w:tc>
        <w:tc>
          <w:tcPr>
            <w:tcW w:w="0" w:type="auto"/>
            <w:tcBorders>
              <w:right w:val="single" w:sz="18" w:space="0" w:color="auto"/>
            </w:tcBorders>
          </w:tcPr>
          <w:p w14:paraId="68C01755" w14:textId="77777777" w:rsidR="000A4A2C" w:rsidRPr="00D967AC" w:rsidRDefault="000A4A2C" w:rsidP="000A4A2C">
            <w:pPr>
              <w:pStyle w:val="TableText"/>
            </w:pPr>
            <w:r w:rsidRPr="00D967AC">
              <w:t>des</w:t>
            </w:r>
          </w:p>
        </w:tc>
      </w:tr>
      <w:tr w:rsidR="000A4A2C" w:rsidRPr="00D967AC" w14:paraId="797807DC" w14:textId="77777777" w:rsidTr="000A4A2C">
        <w:trPr>
          <w:cantSplit w:val="0"/>
        </w:trPr>
        <w:tc>
          <w:tcPr>
            <w:tcW w:w="0" w:type="auto"/>
            <w:tcBorders>
              <w:left w:val="single" w:sz="18" w:space="0" w:color="auto"/>
              <w:bottom w:val="single" w:sz="18" w:space="0" w:color="auto"/>
            </w:tcBorders>
            <w:hideMark/>
          </w:tcPr>
          <w:p w14:paraId="7AFA7531" w14:textId="77777777" w:rsidR="000A4A2C" w:rsidRPr="00D967AC" w:rsidRDefault="000A4A2C" w:rsidP="000A4A2C">
            <w:pPr>
              <w:pStyle w:val="TableText"/>
            </w:pPr>
            <w:r w:rsidRPr="00D967AC">
              <w:t>RouterB</w:t>
            </w:r>
          </w:p>
        </w:tc>
        <w:tc>
          <w:tcPr>
            <w:tcW w:w="0" w:type="auto"/>
            <w:tcBorders>
              <w:bottom w:val="single" w:sz="18" w:space="0" w:color="auto"/>
            </w:tcBorders>
          </w:tcPr>
          <w:p w14:paraId="756EC465" w14:textId="77777777" w:rsidR="000A4A2C" w:rsidRPr="00D967AC" w:rsidRDefault="000A4A2C" w:rsidP="000A4A2C">
            <w:pPr>
              <w:pStyle w:val="TableText"/>
            </w:pPr>
            <w:r w:rsidRPr="00D967AC">
              <w:t>xy2</w:t>
            </w:r>
          </w:p>
        </w:tc>
        <w:tc>
          <w:tcPr>
            <w:tcW w:w="0" w:type="auto"/>
            <w:tcBorders>
              <w:bottom w:val="single" w:sz="18" w:space="0" w:color="auto"/>
            </w:tcBorders>
          </w:tcPr>
          <w:p w14:paraId="3571509A" w14:textId="77777777" w:rsidR="000A4A2C" w:rsidRPr="00D967AC" w:rsidRDefault="000A4A2C" w:rsidP="000A4A2C">
            <w:pPr>
              <w:pStyle w:val="TableText"/>
            </w:pPr>
            <w:r w:rsidRPr="00D967AC">
              <w:t>tunnel</w:t>
            </w:r>
          </w:p>
        </w:tc>
        <w:tc>
          <w:tcPr>
            <w:tcW w:w="0" w:type="auto"/>
            <w:tcBorders>
              <w:bottom w:val="single" w:sz="18" w:space="0" w:color="auto"/>
            </w:tcBorders>
            <w:hideMark/>
          </w:tcPr>
          <w:p w14:paraId="572DEBCD" w14:textId="77777777" w:rsidR="000A4A2C" w:rsidRPr="00D967AC" w:rsidRDefault="000A4A2C" w:rsidP="000A4A2C">
            <w:pPr>
              <w:pStyle w:val="TableText"/>
            </w:pPr>
            <w:r w:rsidRPr="00D967AC">
              <w:t>esp</w:t>
            </w:r>
          </w:p>
        </w:tc>
        <w:tc>
          <w:tcPr>
            <w:tcW w:w="0" w:type="auto"/>
            <w:tcBorders>
              <w:bottom w:val="single" w:sz="18" w:space="0" w:color="auto"/>
            </w:tcBorders>
          </w:tcPr>
          <w:p w14:paraId="17BBF8BB" w14:textId="77777777" w:rsidR="000A4A2C" w:rsidRPr="00D967AC" w:rsidRDefault="000A4A2C" w:rsidP="000A4A2C">
            <w:pPr>
              <w:pStyle w:val="TableText"/>
            </w:pPr>
            <w:r w:rsidRPr="00D967AC">
              <w:t>Sha1</w:t>
            </w:r>
          </w:p>
        </w:tc>
        <w:tc>
          <w:tcPr>
            <w:tcW w:w="0" w:type="auto"/>
            <w:tcBorders>
              <w:bottom w:val="single" w:sz="18" w:space="0" w:color="auto"/>
              <w:right w:val="single" w:sz="18" w:space="0" w:color="auto"/>
            </w:tcBorders>
          </w:tcPr>
          <w:p w14:paraId="2141EEEF" w14:textId="77777777" w:rsidR="000A4A2C" w:rsidRPr="00D967AC" w:rsidRDefault="000A4A2C" w:rsidP="000A4A2C">
            <w:pPr>
              <w:pStyle w:val="TableText"/>
            </w:pPr>
            <w:r w:rsidRPr="00D967AC">
              <w:t>des</w:t>
            </w:r>
          </w:p>
        </w:tc>
      </w:tr>
    </w:tbl>
    <w:p w14:paraId="0CD2763D" w14:textId="77777777" w:rsidR="000A4A2C" w:rsidRPr="00D967AC" w:rsidRDefault="000A4A2C" w:rsidP="000A4A2C">
      <w:pPr>
        <w:rPr>
          <w:rFonts w:hint="eastAsia"/>
        </w:rPr>
      </w:pPr>
    </w:p>
    <w:p w14:paraId="010ECA9F" w14:textId="77777777" w:rsidR="000A4A2C" w:rsidRPr="00D967AC" w:rsidRDefault="000A4A2C" w:rsidP="000A4A2C">
      <w:pPr>
        <w:pStyle w:val="NotesHeading"/>
        <w:rPr>
          <w:rFonts w:cs="Huawei Sans"/>
        </w:rPr>
      </w:pPr>
      <w:r w:rsidRPr="00D967AC">
        <w:drawing>
          <wp:inline distT="0" distB="0" distL="0" distR="0" wp14:anchorId="7590D9A7" wp14:editId="50FAD893">
            <wp:extent cx="754381" cy="26746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0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4381" cy="267463"/>
                    </a:xfrm>
                    <a:prstGeom prst="rect">
                      <a:avLst/>
                    </a:prstGeom>
                  </pic:spPr>
                </pic:pic>
              </a:graphicData>
            </a:graphic>
          </wp:inline>
        </w:drawing>
      </w:r>
    </w:p>
    <w:p w14:paraId="2F7FDBAD" w14:textId="77777777" w:rsidR="000A4A2C" w:rsidRPr="00D967AC" w:rsidRDefault="000A4A2C" w:rsidP="000A4A2C">
      <w:pPr>
        <w:pStyle w:val="1e"/>
      </w:pPr>
      <w:r w:rsidRPr="00D967AC">
        <w:t>In this step, an IPsec SA is established in phase 2 to protect IPsec service data flows.</w:t>
      </w:r>
    </w:p>
    <w:p w14:paraId="571B523D" w14:textId="77777777" w:rsidR="000A4A2C" w:rsidRPr="00D967AC" w:rsidRDefault="000A4A2C" w:rsidP="000A4A2C">
      <w:pPr>
        <w:pStyle w:val="1e"/>
      </w:pPr>
      <w:r w:rsidRPr="00D967AC">
        <w:t># Configure RouterA.</w:t>
      </w:r>
    </w:p>
    <w:p w14:paraId="4E2EE40F" w14:textId="77777777" w:rsidR="000A4A2C" w:rsidRPr="00D967AC" w:rsidRDefault="000A4A2C" w:rsidP="000A4A2C">
      <w:pPr>
        <w:pStyle w:val="2f5"/>
      </w:pPr>
      <w:r w:rsidRPr="00D967AC">
        <w:t>[RouterA]ipsec proposal xy</w:t>
      </w:r>
    </w:p>
    <w:p w14:paraId="77EFF933" w14:textId="77777777" w:rsidR="000A4A2C" w:rsidRPr="00D967AC" w:rsidRDefault="000A4A2C" w:rsidP="000A4A2C">
      <w:pPr>
        <w:pStyle w:val="2f5"/>
      </w:pPr>
      <w:r w:rsidRPr="00D967AC">
        <w:t>[RouterA-ipsec-proposal-xy]encapsulation-mode tunnel</w:t>
      </w:r>
    </w:p>
    <w:p w14:paraId="4C380CFE" w14:textId="77777777" w:rsidR="000A4A2C" w:rsidRPr="00D967AC" w:rsidRDefault="000A4A2C" w:rsidP="000A4A2C">
      <w:pPr>
        <w:pStyle w:val="2f5"/>
      </w:pPr>
      <w:r w:rsidRPr="00D967AC">
        <w:t>[RouterA-ipsec-proposal-xy]transform esp</w:t>
      </w:r>
    </w:p>
    <w:p w14:paraId="1D5742AB" w14:textId="77777777" w:rsidR="000A4A2C" w:rsidRPr="00D967AC" w:rsidRDefault="000A4A2C" w:rsidP="000A4A2C">
      <w:pPr>
        <w:pStyle w:val="2f5"/>
      </w:pPr>
      <w:r w:rsidRPr="00D967AC">
        <w:t>[RouterA-ipsec-proposal-xy]esp authentication-algorithm sha1</w:t>
      </w:r>
    </w:p>
    <w:p w14:paraId="37A55E28" w14:textId="77777777" w:rsidR="000A4A2C" w:rsidRPr="00D967AC" w:rsidRDefault="000A4A2C" w:rsidP="000A4A2C">
      <w:pPr>
        <w:pStyle w:val="2f5"/>
      </w:pPr>
      <w:r w:rsidRPr="00D967AC">
        <w:t>[RouterA-ipsec-proposal-xy]esp encryption-algorithm des</w:t>
      </w:r>
    </w:p>
    <w:p w14:paraId="5E19FBAC" w14:textId="77777777" w:rsidR="000A4A2C" w:rsidRPr="00D967AC" w:rsidRDefault="000A4A2C" w:rsidP="000A4A2C">
      <w:pPr>
        <w:pStyle w:val="1e"/>
      </w:pPr>
      <w:r w:rsidRPr="00D967AC">
        <w:t># Configure RouterB. The configuration of RouterB is similar to that of RouterA.</w:t>
      </w:r>
    </w:p>
    <w:p w14:paraId="25D8D8D7" w14:textId="77777777" w:rsidR="000A4A2C" w:rsidRPr="00D967AC" w:rsidRDefault="000A4A2C" w:rsidP="000A4A2C">
      <w:pPr>
        <w:pStyle w:val="30"/>
        <w:ind w:left="1701" w:hanging="159"/>
        <w:outlineLvl w:val="4"/>
      </w:pPr>
      <w:r w:rsidRPr="00D967AC">
        <w:t>Configure an IPsec policy.</w:t>
      </w:r>
    </w:p>
    <w:p w14:paraId="0B038467" w14:textId="77777777" w:rsidR="000A4A2C" w:rsidRPr="00D967AC" w:rsidRDefault="000A4A2C" w:rsidP="000A4A2C">
      <w:pPr>
        <w:pStyle w:val="NotesHeading"/>
        <w:rPr>
          <w:rFonts w:cs="Huawei Sans"/>
        </w:rPr>
      </w:pPr>
      <w:r w:rsidRPr="00D967AC">
        <w:lastRenderedPageBreak/>
        <w:drawing>
          <wp:inline distT="0" distB="0" distL="0" distR="0" wp14:anchorId="42535173" wp14:editId="11687EA6">
            <wp:extent cx="754381" cy="26746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0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4381" cy="267463"/>
                    </a:xfrm>
                    <a:prstGeom prst="rect">
                      <a:avLst/>
                    </a:prstGeom>
                  </pic:spPr>
                </pic:pic>
              </a:graphicData>
            </a:graphic>
          </wp:inline>
        </w:drawing>
      </w:r>
    </w:p>
    <w:p w14:paraId="20FB2429" w14:textId="77777777" w:rsidR="000A4A2C" w:rsidRPr="00D967AC" w:rsidRDefault="000A4A2C" w:rsidP="000A4A2C">
      <w:pPr>
        <w:pStyle w:val="1e"/>
      </w:pPr>
      <w:r w:rsidRPr="00D967AC">
        <w:t>An IPsec policy is the prerequisite for creating an IPsec SA. In an IPsec policy, ACL-defined data flows are associated with an IPsec proposal.</w:t>
      </w:r>
    </w:p>
    <w:p w14:paraId="5DA6E9F9" w14:textId="77777777" w:rsidR="000A4A2C" w:rsidRPr="00D967AC" w:rsidRDefault="000A4A2C" w:rsidP="000A4A2C">
      <w:pPr>
        <w:pStyle w:val="1e"/>
      </w:pPr>
      <w:r w:rsidRPr="00D967AC">
        <w:t># Configure RouterA.</w:t>
      </w:r>
    </w:p>
    <w:p w14:paraId="676ACE52" w14:textId="77777777" w:rsidR="000A4A2C" w:rsidRPr="00D967AC" w:rsidRDefault="000A4A2C" w:rsidP="000A4A2C">
      <w:pPr>
        <w:pStyle w:val="2f5"/>
      </w:pPr>
      <w:r w:rsidRPr="00D967AC">
        <w:t>[RouterA]ipsec policy test 1 isakmp</w:t>
      </w:r>
    </w:p>
    <w:p w14:paraId="077A09F7" w14:textId="77777777" w:rsidR="000A4A2C" w:rsidRPr="00D967AC" w:rsidRDefault="000A4A2C" w:rsidP="000A4A2C">
      <w:pPr>
        <w:pStyle w:val="2f5"/>
      </w:pPr>
      <w:r w:rsidRPr="00D967AC">
        <w:t>[RouterA-ipsec-policy-isakmp-test-1]security acl 3000</w:t>
      </w:r>
    </w:p>
    <w:p w14:paraId="6FDD0AF7" w14:textId="77777777" w:rsidR="000A4A2C" w:rsidRPr="00D967AC" w:rsidRDefault="000A4A2C" w:rsidP="000A4A2C">
      <w:pPr>
        <w:pStyle w:val="2f5"/>
      </w:pPr>
      <w:r w:rsidRPr="00D967AC">
        <w:t>[RouterA-ipsec-policy-isakmp-test-1]proposal xy</w:t>
      </w:r>
    </w:p>
    <w:p w14:paraId="0DFA9574" w14:textId="77777777" w:rsidR="000A4A2C" w:rsidRPr="00D967AC" w:rsidRDefault="000A4A2C" w:rsidP="000A4A2C">
      <w:pPr>
        <w:pStyle w:val="2f5"/>
      </w:pPr>
      <w:r w:rsidRPr="00D967AC">
        <w:t>[RouterA-ipsec-policy-isakmp-test-1]ike-peer a</w:t>
      </w:r>
    </w:p>
    <w:p w14:paraId="61443005" w14:textId="77777777" w:rsidR="000A4A2C" w:rsidRPr="00D967AC" w:rsidRDefault="000A4A2C" w:rsidP="000A4A2C">
      <w:pPr>
        <w:pStyle w:val="1e"/>
      </w:pPr>
      <w:r w:rsidRPr="00D967AC">
        <w:t># Configure RouterB. The configuration of RouterB is similar to that of RouterA.</w:t>
      </w:r>
    </w:p>
    <w:p w14:paraId="0FF32874" w14:textId="77777777" w:rsidR="000A4A2C" w:rsidRPr="00D967AC" w:rsidRDefault="000A4A2C" w:rsidP="000A4A2C">
      <w:pPr>
        <w:pStyle w:val="30"/>
        <w:ind w:left="1701" w:hanging="159"/>
        <w:outlineLvl w:val="4"/>
      </w:pPr>
      <w:r w:rsidRPr="00D967AC">
        <w:t>Apply the IPsec policy to an interface.</w:t>
      </w:r>
    </w:p>
    <w:p w14:paraId="7E63AE8C" w14:textId="77777777" w:rsidR="000A4A2C" w:rsidRPr="00D967AC" w:rsidRDefault="000A4A2C" w:rsidP="000A4A2C">
      <w:pPr>
        <w:pStyle w:val="2f5"/>
      </w:pPr>
      <w:r w:rsidRPr="00D967AC">
        <w:t>[RouterA]interface GigabitEthernet 0/0/1</w:t>
      </w:r>
    </w:p>
    <w:p w14:paraId="512C2AD8" w14:textId="77777777" w:rsidR="000A4A2C" w:rsidRPr="00D967AC" w:rsidRDefault="000A4A2C" w:rsidP="000A4A2C">
      <w:pPr>
        <w:pStyle w:val="2f5"/>
      </w:pPr>
      <w:r w:rsidRPr="00D967AC">
        <w:t>[RouterA-GigabitEthernet0/0/1]ipsec policy test</w:t>
      </w:r>
    </w:p>
    <w:p w14:paraId="26746F38" w14:textId="77777777" w:rsidR="000A4A2C" w:rsidRPr="00D967AC" w:rsidRDefault="000A4A2C" w:rsidP="000A4A2C">
      <w:pPr>
        <w:pStyle w:val="1e"/>
        <w:rPr>
          <w:bCs/>
        </w:rPr>
      </w:pPr>
      <w:r w:rsidRPr="00D967AC">
        <w:t>An interface can have only one IPsec policy group applied, and an IPsec policy group can be applied to only one interface.</w:t>
      </w:r>
    </w:p>
    <w:p w14:paraId="5BDB8D83" w14:textId="77777777" w:rsidR="000A4A2C" w:rsidRPr="00D967AC" w:rsidRDefault="000A4A2C" w:rsidP="000A4A2C">
      <w:pPr>
        <w:pStyle w:val="1e"/>
      </w:pPr>
      <w:bookmarkStart w:id="69" w:name="_Toc466755580"/>
      <w:bookmarkStart w:id="70" w:name="_Toc38986225"/>
      <w:r w:rsidRPr="00D967AC">
        <w:t>----End</w:t>
      </w:r>
    </w:p>
    <w:p w14:paraId="10D0B016" w14:textId="77777777" w:rsidR="000A4A2C" w:rsidRPr="00D967AC" w:rsidRDefault="000A4A2C" w:rsidP="000A4A2C">
      <w:pPr>
        <w:pStyle w:val="End"/>
        <w:rPr>
          <w:rFonts w:hint="eastAsia"/>
        </w:rPr>
      </w:pPr>
    </w:p>
    <w:p w14:paraId="30FFF923" w14:textId="77777777" w:rsidR="000A4A2C" w:rsidRPr="00D967AC" w:rsidRDefault="000A4A2C" w:rsidP="000A4A2C">
      <w:pPr>
        <w:pStyle w:val="3"/>
      </w:pPr>
      <w:bookmarkStart w:id="71" w:name="_Toc63253520"/>
      <w:bookmarkStart w:id="72" w:name="_Toc116563153"/>
      <w:r w:rsidRPr="00D967AC">
        <w:t>Verification</w:t>
      </w:r>
      <w:bookmarkEnd w:id="69"/>
      <w:bookmarkEnd w:id="70"/>
      <w:bookmarkEnd w:id="71"/>
      <w:bookmarkEnd w:id="72"/>
    </w:p>
    <w:p w14:paraId="67056F95" w14:textId="77777777" w:rsidR="000A4A2C" w:rsidRPr="00D967AC" w:rsidRDefault="000A4A2C" w:rsidP="000A4A2C">
      <w:pPr>
        <w:pStyle w:val="4"/>
        <w:rPr>
          <w:rFonts w:hint="default"/>
        </w:rPr>
      </w:pPr>
      <w:r w:rsidRPr="00D967AC">
        <w:t>Verifying the Establishment of IKE SAs and IPsec SAs</w:t>
      </w:r>
    </w:p>
    <w:p w14:paraId="569685FD" w14:textId="77777777" w:rsidR="000A4A2C" w:rsidRPr="00D967AC" w:rsidRDefault="000A4A2C" w:rsidP="000A4A2C">
      <w:pPr>
        <w:pStyle w:val="1e"/>
      </w:pPr>
      <w:r w:rsidRPr="00D967AC">
        <w:t xml:space="preserve"># Run the </w:t>
      </w:r>
      <w:r w:rsidRPr="00D967AC">
        <w:rPr>
          <w:b/>
        </w:rPr>
        <w:t>display ike sa</w:t>
      </w:r>
      <w:r w:rsidRPr="00D967AC">
        <w:t xml:space="preserve"> command on RouterA to check information about the SAs established through IKE negotiation.</w:t>
      </w:r>
    </w:p>
    <w:p w14:paraId="679F1319" w14:textId="77777777" w:rsidR="000A4A2C" w:rsidRPr="00D967AC" w:rsidRDefault="000A4A2C" w:rsidP="000A4A2C">
      <w:pPr>
        <w:pStyle w:val="2f5"/>
      </w:pPr>
      <w:r w:rsidRPr="00D967AC">
        <w:t>[RouterA]display ike sa</w:t>
      </w:r>
    </w:p>
    <w:p w14:paraId="5CAC9E44" w14:textId="77777777" w:rsidR="000A4A2C" w:rsidRPr="00D967AC" w:rsidRDefault="000A4A2C" w:rsidP="000A4A2C">
      <w:pPr>
        <w:pStyle w:val="2f5"/>
      </w:pPr>
      <w:r w:rsidRPr="00D967AC">
        <w:t xml:space="preserve">    Conn-ID  Peer            VPN   Flag(s)                Phase  </w:t>
      </w:r>
    </w:p>
    <w:p w14:paraId="65407E07" w14:textId="77777777" w:rsidR="000A4A2C" w:rsidRPr="00D967AC" w:rsidRDefault="000A4A2C" w:rsidP="000A4A2C">
      <w:pPr>
        <w:pStyle w:val="2f5"/>
      </w:pPr>
      <w:r w:rsidRPr="00D967AC">
        <w:t xml:space="preserve">  ---------------------------------------------------------------</w:t>
      </w:r>
    </w:p>
    <w:p w14:paraId="762FBEE3" w14:textId="77777777" w:rsidR="000A4A2C" w:rsidRPr="00D967AC" w:rsidRDefault="000A4A2C" w:rsidP="000A4A2C">
      <w:pPr>
        <w:pStyle w:val="2f5"/>
      </w:pPr>
      <w:r w:rsidRPr="00D967AC">
        <w:t xml:space="preserve">       14    202.38.163.2    0     RD|ST                  2     </w:t>
      </w:r>
    </w:p>
    <w:p w14:paraId="20BAFD55" w14:textId="77777777" w:rsidR="000A4A2C" w:rsidRPr="00D967AC" w:rsidRDefault="000A4A2C" w:rsidP="000A4A2C">
      <w:pPr>
        <w:pStyle w:val="2f5"/>
      </w:pPr>
      <w:r w:rsidRPr="00D967AC">
        <w:t xml:space="preserve">       13    202.38.163.2    0     RD|ST                  1     </w:t>
      </w:r>
    </w:p>
    <w:p w14:paraId="40956AE3" w14:textId="77777777" w:rsidR="000A4A2C" w:rsidRPr="00D967AC" w:rsidRDefault="000A4A2C" w:rsidP="000A4A2C">
      <w:pPr>
        <w:pStyle w:val="2f5"/>
      </w:pPr>
    </w:p>
    <w:p w14:paraId="3F326B78" w14:textId="77777777" w:rsidR="000A4A2C" w:rsidRPr="00D967AC" w:rsidRDefault="000A4A2C" w:rsidP="000A4A2C">
      <w:pPr>
        <w:pStyle w:val="2f5"/>
      </w:pPr>
      <w:r w:rsidRPr="00D967AC">
        <w:t xml:space="preserve">  Flag Description:</w:t>
      </w:r>
    </w:p>
    <w:p w14:paraId="0C51AEBE" w14:textId="77777777" w:rsidR="000A4A2C" w:rsidRPr="00D967AC" w:rsidRDefault="000A4A2C" w:rsidP="000A4A2C">
      <w:pPr>
        <w:pStyle w:val="2f5"/>
      </w:pPr>
      <w:r w:rsidRPr="00D967AC">
        <w:t xml:space="preserve">  RD--READY   ST--STAYALIVE   RL--REPLACED   FD--FADING   TO--TIMEOUT</w:t>
      </w:r>
    </w:p>
    <w:p w14:paraId="34A961D3" w14:textId="77777777" w:rsidR="000A4A2C" w:rsidRPr="00D967AC" w:rsidRDefault="000A4A2C" w:rsidP="000A4A2C">
      <w:pPr>
        <w:pStyle w:val="2f5"/>
      </w:pPr>
      <w:r w:rsidRPr="00D967AC">
        <w:t xml:space="preserve">  HRT--HEARTBEAT   LKG--LAST KNOWN GOOD SEQ NO.   BCK--BACKED UP</w:t>
      </w:r>
    </w:p>
    <w:p w14:paraId="611ABB56" w14:textId="77777777" w:rsidR="000A4A2C" w:rsidRPr="00D967AC" w:rsidRDefault="000A4A2C" w:rsidP="000A4A2C">
      <w:pPr>
        <w:pStyle w:val="NotesHeading"/>
        <w:rPr>
          <w:rFonts w:cs="Huawei Sans"/>
        </w:rPr>
      </w:pPr>
      <w:r w:rsidRPr="00D967AC">
        <w:drawing>
          <wp:inline distT="0" distB="0" distL="0" distR="0" wp14:anchorId="70CF5FEC" wp14:editId="5E9FD4B9">
            <wp:extent cx="754381" cy="26746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0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4381" cy="267463"/>
                    </a:xfrm>
                    <a:prstGeom prst="rect">
                      <a:avLst/>
                    </a:prstGeom>
                  </pic:spPr>
                </pic:pic>
              </a:graphicData>
            </a:graphic>
          </wp:inline>
        </w:drawing>
      </w:r>
    </w:p>
    <w:p w14:paraId="5991AA5B" w14:textId="77777777" w:rsidR="000A4A2C" w:rsidRPr="00D967AC" w:rsidRDefault="000A4A2C" w:rsidP="000A4A2C">
      <w:pPr>
        <w:pStyle w:val="1e"/>
        <w:rPr>
          <w:bCs/>
        </w:rPr>
      </w:pPr>
      <w:r w:rsidRPr="00D967AC">
        <w:t xml:space="preserve">The </w:t>
      </w:r>
      <w:r w:rsidRPr="00D967AC">
        <w:rPr>
          <w:b/>
        </w:rPr>
        <w:t>RD</w:t>
      </w:r>
      <w:r w:rsidRPr="00D967AC">
        <w:t xml:space="preserve"> field indicates that IKE SAs have been established and the negotiation is complete.</w:t>
      </w:r>
    </w:p>
    <w:p w14:paraId="44415646" w14:textId="77777777" w:rsidR="000A4A2C" w:rsidRPr="00D967AC" w:rsidRDefault="000A4A2C" w:rsidP="000A4A2C">
      <w:pPr>
        <w:pStyle w:val="1e"/>
      </w:pPr>
      <w:r w:rsidRPr="00D967AC">
        <w:t># Run the display</w:t>
      </w:r>
      <w:r w:rsidRPr="00D967AC">
        <w:rPr>
          <w:b/>
        </w:rPr>
        <w:t xml:space="preserve"> ipsec sa</w:t>
      </w:r>
      <w:r w:rsidRPr="00D967AC">
        <w:t xml:space="preserve"> command on RouterA to check SA configuration.</w:t>
      </w:r>
    </w:p>
    <w:p w14:paraId="1997A6E1" w14:textId="77777777" w:rsidR="000A4A2C" w:rsidRPr="00D967AC" w:rsidRDefault="000A4A2C" w:rsidP="000A4A2C">
      <w:pPr>
        <w:pStyle w:val="2f5"/>
      </w:pPr>
      <w:r w:rsidRPr="00D967AC">
        <w:t>[RouterA]display ipsec sa</w:t>
      </w:r>
    </w:p>
    <w:p w14:paraId="69E9CB58" w14:textId="77777777" w:rsidR="000A4A2C" w:rsidRPr="00D967AC" w:rsidRDefault="000A4A2C" w:rsidP="000A4A2C">
      <w:pPr>
        <w:pStyle w:val="2f5"/>
      </w:pPr>
    </w:p>
    <w:p w14:paraId="492AE55B" w14:textId="77777777" w:rsidR="000A4A2C" w:rsidRPr="00D967AC" w:rsidRDefault="000A4A2C" w:rsidP="000A4A2C">
      <w:pPr>
        <w:pStyle w:val="2f5"/>
      </w:pPr>
      <w:r w:rsidRPr="00D967AC">
        <w:t>===============================</w:t>
      </w:r>
    </w:p>
    <w:p w14:paraId="0DADAD9A" w14:textId="77777777" w:rsidR="000A4A2C" w:rsidRPr="00D967AC" w:rsidRDefault="000A4A2C" w:rsidP="000A4A2C">
      <w:pPr>
        <w:pStyle w:val="2f5"/>
      </w:pPr>
      <w:r w:rsidRPr="00D967AC">
        <w:t>Interface: GigabitEthernet0/0/1</w:t>
      </w:r>
    </w:p>
    <w:p w14:paraId="5AE9A2BE" w14:textId="77777777" w:rsidR="000A4A2C" w:rsidRPr="00D967AC" w:rsidRDefault="000A4A2C" w:rsidP="000A4A2C">
      <w:pPr>
        <w:pStyle w:val="2f5"/>
      </w:pPr>
      <w:r w:rsidRPr="00D967AC">
        <w:t xml:space="preserve"> Path MTU: 1500</w:t>
      </w:r>
    </w:p>
    <w:p w14:paraId="50153CE5" w14:textId="77777777" w:rsidR="000A4A2C" w:rsidRPr="00D967AC" w:rsidRDefault="000A4A2C" w:rsidP="000A4A2C">
      <w:pPr>
        <w:pStyle w:val="2f5"/>
      </w:pPr>
      <w:r w:rsidRPr="00D967AC">
        <w:t>===============================</w:t>
      </w:r>
    </w:p>
    <w:p w14:paraId="59CE1048" w14:textId="77777777" w:rsidR="000A4A2C" w:rsidRPr="00D967AC" w:rsidRDefault="000A4A2C" w:rsidP="000A4A2C">
      <w:pPr>
        <w:pStyle w:val="2f5"/>
      </w:pPr>
    </w:p>
    <w:p w14:paraId="515373FF" w14:textId="77777777" w:rsidR="000A4A2C" w:rsidRPr="00D967AC" w:rsidRDefault="000A4A2C" w:rsidP="000A4A2C">
      <w:pPr>
        <w:pStyle w:val="2f5"/>
      </w:pPr>
      <w:r w:rsidRPr="00D967AC">
        <w:lastRenderedPageBreak/>
        <w:t xml:space="preserve">  -----------------------------</w:t>
      </w:r>
    </w:p>
    <w:p w14:paraId="0995CF50" w14:textId="77777777" w:rsidR="000A4A2C" w:rsidRPr="00D967AC" w:rsidRDefault="000A4A2C" w:rsidP="000A4A2C">
      <w:pPr>
        <w:pStyle w:val="2f5"/>
      </w:pPr>
      <w:r w:rsidRPr="00D967AC">
        <w:t xml:space="preserve">  IPSec policy name: "test"</w:t>
      </w:r>
    </w:p>
    <w:p w14:paraId="533EE316" w14:textId="77777777" w:rsidR="000A4A2C" w:rsidRPr="00D967AC" w:rsidRDefault="000A4A2C" w:rsidP="000A4A2C">
      <w:pPr>
        <w:pStyle w:val="2f5"/>
      </w:pPr>
      <w:r w:rsidRPr="00D967AC">
        <w:t xml:space="preserve">  Sequence number  : 1</w:t>
      </w:r>
    </w:p>
    <w:p w14:paraId="2E9AB795" w14:textId="77777777" w:rsidR="000A4A2C" w:rsidRPr="00D967AC" w:rsidRDefault="000A4A2C" w:rsidP="000A4A2C">
      <w:pPr>
        <w:pStyle w:val="2f5"/>
      </w:pPr>
      <w:r w:rsidRPr="00D967AC">
        <w:t xml:space="preserve">  Acl Group        : 3000</w:t>
      </w:r>
    </w:p>
    <w:p w14:paraId="00819AE3" w14:textId="77777777" w:rsidR="000A4A2C" w:rsidRPr="00D967AC" w:rsidRDefault="000A4A2C" w:rsidP="000A4A2C">
      <w:pPr>
        <w:pStyle w:val="2f5"/>
      </w:pPr>
      <w:r w:rsidRPr="00D967AC">
        <w:t xml:space="preserve">  Acl rule         : 5</w:t>
      </w:r>
    </w:p>
    <w:p w14:paraId="071F9C15" w14:textId="77777777" w:rsidR="000A4A2C" w:rsidRPr="00D967AC" w:rsidRDefault="000A4A2C" w:rsidP="000A4A2C">
      <w:pPr>
        <w:pStyle w:val="2f5"/>
      </w:pPr>
      <w:r w:rsidRPr="00D967AC">
        <w:t xml:space="preserve">  Mode             : ISAKMP</w:t>
      </w:r>
    </w:p>
    <w:p w14:paraId="62B38C26" w14:textId="77777777" w:rsidR="000A4A2C" w:rsidRPr="00D967AC" w:rsidRDefault="000A4A2C" w:rsidP="000A4A2C">
      <w:pPr>
        <w:pStyle w:val="2f5"/>
      </w:pPr>
      <w:r w:rsidRPr="00D967AC">
        <w:t xml:space="preserve">  -----------------------------</w:t>
      </w:r>
    </w:p>
    <w:p w14:paraId="1D146DD4" w14:textId="77777777" w:rsidR="000A4A2C" w:rsidRPr="00D967AC" w:rsidRDefault="000A4A2C" w:rsidP="000A4A2C">
      <w:pPr>
        <w:pStyle w:val="2f5"/>
      </w:pPr>
      <w:r w:rsidRPr="00D967AC">
        <w:t xml:space="preserve">    Connection ID     : 14</w:t>
      </w:r>
    </w:p>
    <w:p w14:paraId="33C61BE8" w14:textId="77777777" w:rsidR="000A4A2C" w:rsidRPr="00D967AC" w:rsidRDefault="000A4A2C" w:rsidP="000A4A2C">
      <w:pPr>
        <w:pStyle w:val="2f5"/>
      </w:pPr>
      <w:r w:rsidRPr="00D967AC">
        <w:t xml:space="preserve">    Encapsulation mode: Tunnel</w:t>
      </w:r>
    </w:p>
    <w:p w14:paraId="52296E78" w14:textId="77777777" w:rsidR="000A4A2C" w:rsidRPr="00D967AC" w:rsidRDefault="000A4A2C" w:rsidP="000A4A2C">
      <w:pPr>
        <w:pStyle w:val="2f5"/>
      </w:pPr>
      <w:r w:rsidRPr="00D967AC">
        <w:t xml:space="preserve">    Tunnel local      : 202.38.163.1</w:t>
      </w:r>
    </w:p>
    <w:p w14:paraId="1A7FCD9C" w14:textId="77777777" w:rsidR="000A4A2C" w:rsidRPr="00D967AC" w:rsidRDefault="000A4A2C" w:rsidP="000A4A2C">
      <w:pPr>
        <w:pStyle w:val="2f5"/>
      </w:pPr>
      <w:r w:rsidRPr="00D967AC">
        <w:t xml:space="preserve">    Tunnel remote     : 202.38.163.2</w:t>
      </w:r>
    </w:p>
    <w:p w14:paraId="33FF8F3F" w14:textId="77777777" w:rsidR="000A4A2C" w:rsidRPr="00D967AC" w:rsidRDefault="000A4A2C" w:rsidP="000A4A2C">
      <w:pPr>
        <w:pStyle w:val="2f5"/>
      </w:pPr>
      <w:r w:rsidRPr="00D967AC">
        <w:t xml:space="preserve">    Flow source       : 10.1.1.0/255.255.255.0 0/0</w:t>
      </w:r>
    </w:p>
    <w:p w14:paraId="6E2738DA" w14:textId="77777777" w:rsidR="000A4A2C" w:rsidRPr="00D967AC" w:rsidRDefault="000A4A2C" w:rsidP="000A4A2C">
      <w:pPr>
        <w:pStyle w:val="2f5"/>
      </w:pPr>
      <w:r w:rsidRPr="00D967AC">
        <w:t xml:space="preserve">    Flow destination  : 10.1.2.0/255.255.255.0 0/0</w:t>
      </w:r>
    </w:p>
    <w:p w14:paraId="71BD02A5" w14:textId="77777777" w:rsidR="000A4A2C" w:rsidRPr="00D967AC" w:rsidRDefault="000A4A2C" w:rsidP="000A4A2C">
      <w:pPr>
        <w:pStyle w:val="2f5"/>
      </w:pPr>
      <w:r w:rsidRPr="00D967AC">
        <w:t xml:space="preserve">    Qos pre-classify  : Disable</w:t>
      </w:r>
    </w:p>
    <w:p w14:paraId="7B1B7317" w14:textId="77777777" w:rsidR="000A4A2C" w:rsidRPr="00D967AC" w:rsidRDefault="000A4A2C" w:rsidP="000A4A2C">
      <w:pPr>
        <w:pStyle w:val="2f5"/>
      </w:pPr>
    </w:p>
    <w:p w14:paraId="671B42FF" w14:textId="77777777" w:rsidR="000A4A2C" w:rsidRPr="00D967AC" w:rsidRDefault="000A4A2C" w:rsidP="000A4A2C">
      <w:pPr>
        <w:pStyle w:val="2f5"/>
      </w:pPr>
      <w:r w:rsidRPr="00D967AC">
        <w:t xml:space="preserve">    [Outbound ESP SAs] </w:t>
      </w:r>
    </w:p>
    <w:p w14:paraId="1BE62467" w14:textId="77777777" w:rsidR="000A4A2C" w:rsidRPr="00D967AC" w:rsidRDefault="000A4A2C" w:rsidP="000A4A2C">
      <w:pPr>
        <w:pStyle w:val="2f5"/>
      </w:pPr>
      <w:r w:rsidRPr="00D967AC">
        <w:t xml:space="preserve">      SPI: 1711803007 (0x66080a7f)</w:t>
      </w:r>
    </w:p>
    <w:p w14:paraId="670F4F3E" w14:textId="77777777" w:rsidR="000A4A2C" w:rsidRPr="00D967AC" w:rsidRDefault="000A4A2C" w:rsidP="000A4A2C">
      <w:pPr>
        <w:pStyle w:val="2f5"/>
      </w:pPr>
      <w:r w:rsidRPr="00D967AC">
        <w:t xml:space="preserve">      Proposal: ESP-ENCRYPT-DES-64 ESP-AUTH-SHA1</w:t>
      </w:r>
    </w:p>
    <w:p w14:paraId="515FF6D5" w14:textId="77777777" w:rsidR="000A4A2C" w:rsidRPr="00D967AC" w:rsidRDefault="000A4A2C" w:rsidP="000A4A2C">
      <w:pPr>
        <w:pStyle w:val="2f5"/>
      </w:pPr>
      <w:r w:rsidRPr="00D967AC">
        <w:t xml:space="preserve">      SA remaining key duration (bytes/sec): 1887283200/3439</w:t>
      </w:r>
    </w:p>
    <w:p w14:paraId="698D2623" w14:textId="77777777" w:rsidR="000A4A2C" w:rsidRPr="00D967AC" w:rsidRDefault="000A4A2C" w:rsidP="000A4A2C">
      <w:pPr>
        <w:pStyle w:val="2f5"/>
      </w:pPr>
      <w:r w:rsidRPr="00D967AC">
        <w:t xml:space="preserve">      Max sent sequence-number: 10</w:t>
      </w:r>
    </w:p>
    <w:p w14:paraId="66FD07F8" w14:textId="77777777" w:rsidR="000A4A2C" w:rsidRPr="00D967AC" w:rsidRDefault="000A4A2C" w:rsidP="000A4A2C">
      <w:pPr>
        <w:pStyle w:val="2f5"/>
      </w:pPr>
      <w:r w:rsidRPr="00D967AC">
        <w:t xml:space="preserve">      UDP encapsulation used for NAT traversal: N</w:t>
      </w:r>
    </w:p>
    <w:p w14:paraId="1427AD95" w14:textId="77777777" w:rsidR="000A4A2C" w:rsidRPr="00D967AC" w:rsidRDefault="000A4A2C" w:rsidP="000A4A2C">
      <w:pPr>
        <w:pStyle w:val="2f5"/>
      </w:pPr>
    </w:p>
    <w:p w14:paraId="513AE39A" w14:textId="77777777" w:rsidR="000A4A2C" w:rsidRPr="00D967AC" w:rsidRDefault="000A4A2C" w:rsidP="000A4A2C">
      <w:pPr>
        <w:pStyle w:val="2f5"/>
      </w:pPr>
      <w:r w:rsidRPr="00D967AC">
        <w:t xml:space="preserve">    [Inbound ESP SAs] </w:t>
      </w:r>
    </w:p>
    <w:p w14:paraId="5B3A66CE" w14:textId="77777777" w:rsidR="000A4A2C" w:rsidRPr="00D967AC" w:rsidRDefault="000A4A2C" w:rsidP="000A4A2C">
      <w:pPr>
        <w:pStyle w:val="2f5"/>
      </w:pPr>
      <w:r w:rsidRPr="00D967AC">
        <w:t xml:space="preserve">      SPI: 1012049468 (0x3c52a63c)</w:t>
      </w:r>
    </w:p>
    <w:p w14:paraId="6A86E133" w14:textId="77777777" w:rsidR="000A4A2C" w:rsidRPr="00D967AC" w:rsidRDefault="000A4A2C" w:rsidP="000A4A2C">
      <w:pPr>
        <w:pStyle w:val="2f5"/>
      </w:pPr>
      <w:r w:rsidRPr="00D967AC">
        <w:t xml:space="preserve">      Proposal: ESP-ENCRYPT-DES-64 ESP-AUTH-SHA1</w:t>
      </w:r>
    </w:p>
    <w:p w14:paraId="537A3EBD" w14:textId="77777777" w:rsidR="000A4A2C" w:rsidRPr="00D967AC" w:rsidRDefault="000A4A2C" w:rsidP="000A4A2C">
      <w:pPr>
        <w:pStyle w:val="2f5"/>
      </w:pPr>
      <w:r w:rsidRPr="00D967AC">
        <w:t xml:space="preserve">      SA remaining key duration (bytes/sec): 1887436260/3439</w:t>
      </w:r>
    </w:p>
    <w:p w14:paraId="13C5B101" w14:textId="77777777" w:rsidR="000A4A2C" w:rsidRPr="00D967AC" w:rsidRDefault="000A4A2C" w:rsidP="000A4A2C">
      <w:pPr>
        <w:pStyle w:val="2f5"/>
      </w:pPr>
      <w:r w:rsidRPr="00D967AC">
        <w:t xml:space="preserve">      Max received sequence-number: 9</w:t>
      </w:r>
    </w:p>
    <w:p w14:paraId="22242CC3" w14:textId="77777777" w:rsidR="000A4A2C" w:rsidRPr="00D967AC" w:rsidRDefault="000A4A2C" w:rsidP="000A4A2C">
      <w:pPr>
        <w:pStyle w:val="2f5"/>
      </w:pPr>
      <w:r w:rsidRPr="00D967AC">
        <w:t xml:space="preserve">      Anti-replay window size: 32</w:t>
      </w:r>
    </w:p>
    <w:p w14:paraId="60D5ED8F" w14:textId="77777777" w:rsidR="000A4A2C" w:rsidRPr="00D967AC" w:rsidRDefault="000A4A2C" w:rsidP="000A4A2C">
      <w:pPr>
        <w:pStyle w:val="2f5"/>
      </w:pPr>
      <w:r w:rsidRPr="00D967AC">
        <w:t xml:space="preserve">      UDP encapsulation used for NAT traversal: N</w:t>
      </w:r>
    </w:p>
    <w:p w14:paraId="0A07740C" w14:textId="77777777" w:rsidR="000A4A2C" w:rsidRPr="00D967AC" w:rsidRDefault="000A4A2C" w:rsidP="000A4A2C">
      <w:pPr>
        <w:pStyle w:val="4"/>
        <w:rPr>
          <w:rFonts w:hint="default"/>
        </w:rPr>
      </w:pPr>
      <w:r w:rsidRPr="00D967AC">
        <w:t>Verifying the Ping Connectivity</w:t>
      </w:r>
    </w:p>
    <w:p w14:paraId="5AFBB5D1" w14:textId="77777777" w:rsidR="000A4A2C" w:rsidRPr="00D967AC" w:rsidRDefault="000A4A2C" w:rsidP="000A4A2C">
      <w:pPr>
        <w:pStyle w:val="1e"/>
      </w:pPr>
      <w:r w:rsidRPr="00D967AC">
        <w:t># Ping IP address 10.1.2.2 of PC2 from PC1.</w:t>
      </w:r>
    </w:p>
    <w:p w14:paraId="057AFB61" w14:textId="77777777" w:rsidR="000A4A2C" w:rsidRPr="00D967AC" w:rsidRDefault="000A4A2C" w:rsidP="000A4A2C">
      <w:pPr>
        <w:pStyle w:val="2f5"/>
      </w:pPr>
      <w:r w:rsidRPr="00D967AC">
        <w:t>PC1&gt;ping 10.1.2.2</w:t>
      </w:r>
    </w:p>
    <w:p w14:paraId="5A0A73A8" w14:textId="77777777" w:rsidR="000A4A2C" w:rsidRPr="00D967AC" w:rsidRDefault="000A4A2C" w:rsidP="000A4A2C">
      <w:pPr>
        <w:pStyle w:val="2f5"/>
      </w:pPr>
      <w:r w:rsidRPr="00D967AC">
        <w:t>Ping 10.1.2.2: 32 data bytes, Press Ctrl_C to break</w:t>
      </w:r>
    </w:p>
    <w:p w14:paraId="5E03CF71" w14:textId="77777777" w:rsidR="000A4A2C" w:rsidRPr="00D967AC" w:rsidRDefault="000A4A2C" w:rsidP="000A4A2C">
      <w:pPr>
        <w:pStyle w:val="2f5"/>
      </w:pPr>
      <w:r w:rsidRPr="00D967AC">
        <w:t>From 10.1.2.2: bytes=32 seq=1 ttl=126 time=16 ms</w:t>
      </w:r>
    </w:p>
    <w:p w14:paraId="533A12F8" w14:textId="77777777" w:rsidR="000A4A2C" w:rsidRPr="00D967AC" w:rsidRDefault="000A4A2C" w:rsidP="000A4A2C">
      <w:pPr>
        <w:pStyle w:val="2f5"/>
      </w:pPr>
      <w:r w:rsidRPr="00D967AC">
        <w:t>From 10.1.2.2: bytes=32 seq=2 ttl=126 time=16 ms</w:t>
      </w:r>
    </w:p>
    <w:p w14:paraId="75F683AA" w14:textId="77777777" w:rsidR="000A4A2C" w:rsidRPr="00D967AC" w:rsidRDefault="000A4A2C" w:rsidP="000A4A2C">
      <w:pPr>
        <w:pStyle w:val="2f5"/>
      </w:pPr>
      <w:r w:rsidRPr="00D967AC">
        <w:t>From 10.1.2.2: bytes=32 seq=3 ttl=126 time=15 ms</w:t>
      </w:r>
    </w:p>
    <w:p w14:paraId="0D260D38" w14:textId="77777777" w:rsidR="000A4A2C" w:rsidRPr="00D967AC" w:rsidRDefault="000A4A2C" w:rsidP="000A4A2C">
      <w:pPr>
        <w:pStyle w:val="2f5"/>
      </w:pPr>
      <w:r w:rsidRPr="00D967AC">
        <w:t>From 10.1.2.2: bytes=32 seq=4 ttl=126 time=31 ms</w:t>
      </w:r>
    </w:p>
    <w:p w14:paraId="07D5C596" w14:textId="77777777" w:rsidR="000A4A2C" w:rsidRPr="00D967AC" w:rsidRDefault="000A4A2C" w:rsidP="000A4A2C">
      <w:pPr>
        <w:pStyle w:val="2f5"/>
      </w:pPr>
      <w:r w:rsidRPr="00D967AC">
        <w:t>From 10.1.2.2: bytes=32 seq=5 ttl=126 time=16 ms</w:t>
      </w:r>
    </w:p>
    <w:p w14:paraId="2F09AD5C" w14:textId="77777777" w:rsidR="000A4A2C" w:rsidRPr="00D967AC" w:rsidRDefault="000A4A2C" w:rsidP="000A4A2C">
      <w:pPr>
        <w:pStyle w:val="2f5"/>
      </w:pPr>
    </w:p>
    <w:p w14:paraId="214C8029" w14:textId="77777777" w:rsidR="000A4A2C" w:rsidRPr="00D967AC" w:rsidRDefault="000A4A2C" w:rsidP="000A4A2C">
      <w:pPr>
        <w:pStyle w:val="2f5"/>
      </w:pPr>
      <w:r w:rsidRPr="00D967AC">
        <w:t>--- 10.1.2.2 ping statistics ---</w:t>
      </w:r>
    </w:p>
    <w:p w14:paraId="0EDD614A" w14:textId="77777777" w:rsidR="000A4A2C" w:rsidRPr="00D967AC" w:rsidRDefault="000A4A2C" w:rsidP="000A4A2C">
      <w:pPr>
        <w:pStyle w:val="2f5"/>
      </w:pPr>
      <w:r w:rsidRPr="00D967AC">
        <w:t xml:space="preserve">  5 packet(s) transmitted</w:t>
      </w:r>
    </w:p>
    <w:p w14:paraId="5DEA16CB" w14:textId="77777777" w:rsidR="000A4A2C" w:rsidRPr="00D967AC" w:rsidRDefault="000A4A2C" w:rsidP="000A4A2C">
      <w:pPr>
        <w:pStyle w:val="2f5"/>
      </w:pPr>
      <w:r w:rsidRPr="00D967AC">
        <w:t xml:space="preserve">  5 packet(s) received</w:t>
      </w:r>
    </w:p>
    <w:p w14:paraId="78794B73" w14:textId="77777777" w:rsidR="000A4A2C" w:rsidRPr="00D967AC" w:rsidRDefault="000A4A2C" w:rsidP="000A4A2C">
      <w:pPr>
        <w:pStyle w:val="2f5"/>
      </w:pPr>
      <w:r w:rsidRPr="00D967AC">
        <w:t xml:space="preserve">  0.00% packet loss</w:t>
      </w:r>
    </w:p>
    <w:p w14:paraId="60507595" w14:textId="77777777" w:rsidR="000A4A2C" w:rsidRPr="00D967AC" w:rsidRDefault="000A4A2C" w:rsidP="000A4A2C">
      <w:pPr>
        <w:pStyle w:val="2f5"/>
      </w:pPr>
      <w:r w:rsidRPr="00D967AC">
        <w:t xml:space="preserve">  round-trip min/avg/max = 15/18/31 ms</w:t>
      </w:r>
    </w:p>
    <w:p w14:paraId="09BBCA3F" w14:textId="77777777" w:rsidR="000A4A2C" w:rsidRPr="00D967AC" w:rsidRDefault="000A4A2C" w:rsidP="000A4A2C">
      <w:pPr>
        <w:pStyle w:val="2f5"/>
      </w:pPr>
    </w:p>
    <w:p w14:paraId="044A82B2" w14:textId="77777777" w:rsidR="000A4A2C" w:rsidRPr="00D967AC" w:rsidRDefault="000A4A2C" w:rsidP="000A4A2C">
      <w:pPr>
        <w:pStyle w:val="2f5"/>
      </w:pPr>
    </w:p>
    <w:p w14:paraId="398495CB" w14:textId="77777777" w:rsidR="000A4A2C" w:rsidRPr="00D967AC" w:rsidRDefault="000A4A2C" w:rsidP="000A4A2C">
      <w:pPr>
        <w:pStyle w:val="2f5"/>
      </w:pPr>
    </w:p>
    <w:p w14:paraId="2E737041" w14:textId="77777777" w:rsidR="000A4A2C" w:rsidRPr="00D967AC" w:rsidRDefault="000A4A2C" w:rsidP="000A4A2C">
      <w:pPr>
        <w:pStyle w:val="3"/>
      </w:pPr>
      <w:bookmarkStart w:id="73" w:name="_Toc466755584"/>
      <w:bookmarkStart w:id="74" w:name="_Toc38986226"/>
      <w:bookmarkStart w:id="75" w:name="_Toc63253521"/>
      <w:bookmarkStart w:id="76" w:name="_Toc116563154"/>
      <w:r w:rsidRPr="00D967AC">
        <w:lastRenderedPageBreak/>
        <w:t>Reference Configuration</w:t>
      </w:r>
      <w:bookmarkEnd w:id="73"/>
      <w:bookmarkEnd w:id="74"/>
      <w:bookmarkEnd w:id="75"/>
      <w:bookmarkEnd w:id="76"/>
    </w:p>
    <w:p w14:paraId="1DA6297C" w14:textId="77777777" w:rsidR="000A4A2C" w:rsidRPr="00D967AC" w:rsidRDefault="000A4A2C" w:rsidP="000A4A2C">
      <w:pPr>
        <w:pStyle w:val="4"/>
        <w:rPr>
          <w:rFonts w:hint="default"/>
        </w:rPr>
      </w:pPr>
      <w:r w:rsidRPr="00D967AC">
        <w:t>Configurations of RouterA</w:t>
      </w:r>
    </w:p>
    <w:p w14:paraId="0A92328C" w14:textId="77777777" w:rsidR="000A4A2C" w:rsidRPr="00D967AC" w:rsidRDefault="000A4A2C" w:rsidP="000A4A2C">
      <w:pPr>
        <w:pStyle w:val="2f5"/>
      </w:pPr>
      <w:r w:rsidRPr="00D967AC">
        <w:t>#</w:t>
      </w:r>
    </w:p>
    <w:p w14:paraId="25A9D6B0" w14:textId="77777777" w:rsidR="000A4A2C" w:rsidRPr="00D967AC" w:rsidRDefault="000A4A2C" w:rsidP="000A4A2C">
      <w:pPr>
        <w:pStyle w:val="2f5"/>
      </w:pPr>
      <w:r w:rsidRPr="00D967AC">
        <w:t xml:space="preserve"> sysname RouterA</w:t>
      </w:r>
    </w:p>
    <w:p w14:paraId="7F9DEFC1" w14:textId="77777777" w:rsidR="000A4A2C" w:rsidRPr="00D967AC" w:rsidRDefault="000A4A2C" w:rsidP="000A4A2C">
      <w:pPr>
        <w:pStyle w:val="2f5"/>
      </w:pPr>
      <w:r w:rsidRPr="00D967AC">
        <w:t>#</w:t>
      </w:r>
    </w:p>
    <w:p w14:paraId="6903CCCD" w14:textId="77777777" w:rsidR="000A4A2C" w:rsidRPr="00D967AC" w:rsidRDefault="000A4A2C" w:rsidP="000A4A2C">
      <w:pPr>
        <w:pStyle w:val="2f5"/>
      </w:pPr>
      <w:r w:rsidRPr="00D967AC">
        <w:t xml:space="preserve">acl number 3000  </w:t>
      </w:r>
    </w:p>
    <w:p w14:paraId="51D4C0E5" w14:textId="77777777" w:rsidR="000A4A2C" w:rsidRPr="00D967AC" w:rsidRDefault="000A4A2C" w:rsidP="000A4A2C">
      <w:pPr>
        <w:pStyle w:val="2f5"/>
      </w:pPr>
      <w:r w:rsidRPr="00D967AC">
        <w:t xml:space="preserve"> rule 5 permit ip source 10.1.1.0 0.0.0.255 destination 10.1.2.0 0.0.0.255 </w:t>
      </w:r>
    </w:p>
    <w:p w14:paraId="69F8E4A9" w14:textId="77777777" w:rsidR="000A4A2C" w:rsidRPr="00D967AC" w:rsidRDefault="000A4A2C" w:rsidP="000A4A2C">
      <w:pPr>
        <w:pStyle w:val="2f5"/>
      </w:pPr>
      <w:r w:rsidRPr="00D967AC">
        <w:t>#</w:t>
      </w:r>
    </w:p>
    <w:p w14:paraId="0C690E93" w14:textId="77777777" w:rsidR="000A4A2C" w:rsidRPr="00D967AC" w:rsidRDefault="000A4A2C" w:rsidP="000A4A2C">
      <w:pPr>
        <w:pStyle w:val="2f5"/>
      </w:pPr>
      <w:r w:rsidRPr="00D967AC">
        <w:t>ipsec proposal xy</w:t>
      </w:r>
    </w:p>
    <w:p w14:paraId="3560D573" w14:textId="77777777" w:rsidR="000A4A2C" w:rsidRPr="00D967AC" w:rsidRDefault="000A4A2C" w:rsidP="000A4A2C">
      <w:pPr>
        <w:pStyle w:val="2f5"/>
      </w:pPr>
      <w:r w:rsidRPr="00D967AC">
        <w:t xml:space="preserve"> esp authentication-algorithm sha1</w:t>
      </w:r>
    </w:p>
    <w:p w14:paraId="5EE97185" w14:textId="77777777" w:rsidR="000A4A2C" w:rsidRPr="00D967AC" w:rsidRDefault="000A4A2C" w:rsidP="000A4A2C">
      <w:pPr>
        <w:pStyle w:val="2f5"/>
      </w:pPr>
      <w:r w:rsidRPr="00D967AC">
        <w:t>#</w:t>
      </w:r>
    </w:p>
    <w:p w14:paraId="3CB4E5DD" w14:textId="77777777" w:rsidR="000A4A2C" w:rsidRPr="00D967AC" w:rsidRDefault="000A4A2C" w:rsidP="000A4A2C">
      <w:pPr>
        <w:pStyle w:val="2f5"/>
      </w:pPr>
      <w:r w:rsidRPr="00D967AC">
        <w:t>ike proposal 1</w:t>
      </w:r>
    </w:p>
    <w:p w14:paraId="02E3345E" w14:textId="77777777" w:rsidR="000A4A2C" w:rsidRPr="00D967AC" w:rsidRDefault="000A4A2C" w:rsidP="000A4A2C">
      <w:pPr>
        <w:pStyle w:val="2f5"/>
      </w:pPr>
      <w:r w:rsidRPr="00D967AC">
        <w:t xml:space="preserve"> encryption-algorithm aes-cbc-128</w:t>
      </w:r>
    </w:p>
    <w:p w14:paraId="615CAEE5" w14:textId="77777777" w:rsidR="000A4A2C" w:rsidRPr="00D967AC" w:rsidRDefault="000A4A2C" w:rsidP="000A4A2C">
      <w:pPr>
        <w:pStyle w:val="2f5"/>
      </w:pPr>
      <w:r w:rsidRPr="00D967AC">
        <w:t xml:space="preserve"> authentication-algorithm md5</w:t>
      </w:r>
    </w:p>
    <w:p w14:paraId="3BAE829A" w14:textId="77777777" w:rsidR="000A4A2C" w:rsidRPr="00D967AC" w:rsidRDefault="000A4A2C" w:rsidP="000A4A2C">
      <w:pPr>
        <w:pStyle w:val="2f5"/>
      </w:pPr>
      <w:r w:rsidRPr="00D967AC">
        <w:t>#</w:t>
      </w:r>
    </w:p>
    <w:p w14:paraId="30D51EA5" w14:textId="77777777" w:rsidR="000A4A2C" w:rsidRPr="00D967AC" w:rsidRDefault="000A4A2C" w:rsidP="000A4A2C">
      <w:pPr>
        <w:pStyle w:val="2f5"/>
      </w:pPr>
      <w:r w:rsidRPr="00D967AC">
        <w:t>ike peer a v1</w:t>
      </w:r>
    </w:p>
    <w:p w14:paraId="7B056B77" w14:textId="77777777" w:rsidR="000A4A2C" w:rsidRPr="00D967AC" w:rsidRDefault="000A4A2C" w:rsidP="000A4A2C">
      <w:pPr>
        <w:pStyle w:val="2f5"/>
      </w:pPr>
      <w:r w:rsidRPr="00D967AC">
        <w:t xml:space="preserve"> pre-shared-key simple hello</w:t>
      </w:r>
    </w:p>
    <w:p w14:paraId="19F8B808" w14:textId="77777777" w:rsidR="000A4A2C" w:rsidRPr="00D967AC" w:rsidRDefault="000A4A2C" w:rsidP="000A4A2C">
      <w:pPr>
        <w:pStyle w:val="2f5"/>
      </w:pPr>
      <w:r w:rsidRPr="00D967AC">
        <w:t xml:space="preserve"> ike-proposal 1</w:t>
      </w:r>
    </w:p>
    <w:p w14:paraId="75B8D1DC" w14:textId="77777777" w:rsidR="000A4A2C" w:rsidRPr="00D967AC" w:rsidRDefault="000A4A2C" w:rsidP="000A4A2C">
      <w:pPr>
        <w:pStyle w:val="2f5"/>
      </w:pPr>
      <w:r w:rsidRPr="00D967AC">
        <w:t xml:space="preserve"> local-id-type name</w:t>
      </w:r>
    </w:p>
    <w:p w14:paraId="4E57E5A6" w14:textId="77777777" w:rsidR="000A4A2C" w:rsidRPr="00D967AC" w:rsidRDefault="000A4A2C" w:rsidP="000A4A2C">
      <w:pPr>
        <w:pStyle w:val="2f5"/>
      </w:pPr>
      <w:r w:rsidRPr="00D967AC">
        <w:t xml:space="preserve"> remote-name huawei2</w:t>
      </w:r>
    </w:p>
    <w:p w14:paraId="1D11ED8B" w14:textId="77777777" w:rsidR="000A4A2C" w:rsidRPr="00D967AC" w:rsidRDefault="000A4A2C" w:rsidP="000A4A2C">
      <w:pPr>
        <w:pStyle w:val="2f5"/>
      </w:pPr>
      <w:r w:rsidRPr="00D967AC">
        <w:t xml:space="preserve"> local-address 202.38.163.1</w:t>
      </w:r>
    </w:p>
    <w:p w14:paraId="53D2B7F9" w14:textId="77777777" w:rsidR="000A4A2C" w:rsidRPr="00D967AC" w:rsidRDefault="000A4A2C" w:rsidP="000A4A2C">
      <w:pPr>
        <w:pStyle w:val="2f5"/>
      </w:pPr>
      <w:r w:rsidRPr="00D967AC">
        <w:t xml:space="preserve"> remote-address 202.38.163.2</w:t>
      </w:r>
    </w:p>
    <w:p w14:paraId="55E8BA6D" w14:textId="77777777" w:rsidR="000A4A2C" w:rsidRPr="00D967AC" w:rsidRDefault="000A4A2C" w:rsidP="000A4A2C">
      <w:pPr>
        <w:pStyle w:val="2f5"/>
      </w:pPr>
      <w:r w:rsidRPr="00D967AC">
        <w:t>#</w:t>
      </w:r>
    </w:p>
    <w:p w14:paraId="5C44C1CF" w14:textId="77777777" w:rsidR="000A4A2C" w:rsidRPr="00D967AC" w:rsidRDefault="000A4A2C" w:rsidP="000A4A2C">
      <w:pPr>
        <w:pStyle w:val="2f5"/>
      </w:pPr>
      <w:r w:rsidRPr="00D967AC">
        <w:t>ipsec policy test 1 isakmp</w:t>
      </w:r>
    </w:p>
    <w:p w14:paraId="54CC16B6" w14:textId="77777777" w:rsidR="000A4A2C" w:rsidRPr="00D967AC" w:rsidRDefault="000A4A2C" w:rsidP="000A4A2C">
      <w:pPr>
        <w:pStyle w:val="2f5"/>
      </w:pPr>
      <w:r w:rsidRPr="00D967AC">
        <w:t xml:space="preserve"> security acl 3000</w:t>
      </w:r>
    </w:p>
    <w:p w14:paraId="34902F44" w14:textId="77777777" w:rsidR="000A4A2C" w:rsidRPr="00D967AC" w:rsidRDefault="000A4A2C" w:rsidP="000A4A2C">
      <w:pPr>
        <w:pStyle w:val="2f5"/>
      </w:pPr>
      <w:r w:rsidRPr="00D967AC">
        <w:t xml:space="preserve"> ike-peer a</w:t>
      </w:r>
    </w:p>
    <w:p w14:paraId="1A7213CE" w14:textId="77777777" w:rsidR="000A4A2C" w:rsidRPr="00D967AC" w:rsidRDefault="000A4A2C" w:rsidP="000A4A2C">
      <w:pPr>
        <w:pStyle w:val="2f5"/>
      </w:pPr>
      <w:r w:rsidRPr="00D967AC">
        <w:t xml:space="preserve"> proposal xy</w:t>
      </w:r>
    </w:p>
    <w:p w14:paraId="256E7FFB" w14:textId="77777777" w:rsidR="000A4A2C" w:rsidRPr="00D967AC" w:rsidRDefault="000A4A2C" w:rsidP="000A4A2C">
      <w:pPr>
        <w:pStyle w:val="2f5"/>
      </w:pPr>
      <w:r w:rsidRPr="00D967AC">
        <w:t>#</w:t>
      </w:r>
    </w:p>
    <w:p w14:paraId="1B30983A" w14:textId="77777777" w:rsidR="000A4A2C" w:rsidRPr="00D967AC" w:rsidRDefault="000A4A2C" w:rsidP="000A4A2C">
      <w:pPr>
        <w:pStyle w:val="2f5"/>
      </w:pPr>
      <w:r w:rsidRPr="00D967AC">
        <w:t>interface GigabitEthernet0/0/1</w:t>
      </w:r>
    </w:p>
    <w:p w14:paraId="324CACF5" w14:textId="77777777" w:rsidR="000A4A2C" w:rsidRPr="00D967AC" w:rsidRDefault="000A4A2C" w:rsidP="000A4A2C">
      <w:pPr>
        <w:pStyle w:val="2f5"/>
      </w:pPr>
      <w:r w:rsidRPr="00D967AC">
        <w:t xml:space="preserve"> ip address 202.38.163.1 255.255.255.0 </w:t>
      </w:r>
    </w:p>
    <w:p w14:paraId="4293FC36" w14:textId="77777777" w:rsidR="000A4A2C" w:rsidRPr="00D967AC" w:rsidRDefault="000A4A2C" w:rsidP="000A4A2C">
      <w:pPr>
        <w:pStyle w:val="2f5"/>
      </w:pPr>
      <w:r w:rsidRPr="00D967AC">
        <w:t xml:space="preserve"> ipsec policy test</w:t>
      </w:r>
    </w:p>
    <w:p w14:paraId="423F68DA" w14:textId="77777777" w:rsidR="000A4A2C" w:rsidRPr="00D967AC" w:rsidRDefault="000A4A2C" w:rsidP="000A4A2C">
      <w:pPr>
        <w:pStyle w:val="2f5"/>
      </w:pPr>
      <w:r w:rsidRPr="00D967AC">
        <w:t>#</w:t>
      </w:r>
    </w:p>
    <w:p w14:paraId="15A646BE" w14:textId="77777777" w:rsidR="000A4A2C" w:rsidRPr="00D967AC" w:rsidRDefault="000A4A2C" w:rsidP="000A4A2C">
      <w:pPr>
        <w:pStyle w:val="2f5"/>
      </w:pPr>
      <w:r w:rsidRPr="00D967AC">
        <w:t>interface GigabitEthernet0/0/2</w:t>
      </w:r>
    </w:p>
    <w:p w14:paraId="26F4AECE" w14:textId="77777777" w:rsidR="000A4A2C" w:rsidRPr="00D967AC" w:rsidRDefault="000A4A2C" w:rsidP="000A4A2C">
      <w:pPr>
        <w:pStyle w:val="2f5"/>
      </w:pPr>
      <w:r w:rsidRPr="00D967AC">
        <w:t xml:space="preserve"> ip address 10.1.1.1 255.255.255.0 </w:t>
      </w:r>
    </w:p>
    <w:p w14:paraId="13E2EF21" w14:textId="77777777" w:rsidR="000A4A2C" w:rsidRPr="00D967AC" w:rsidRDefault="000A4A2C" w:rsidP="000A4A2C">
      <w:pPr>
        <w:pStyle w:val="2f5"/>
      </w:pPr>
      <w:r w:rsidRPr="00D967AC">
        <w:t>#</w:t>
      </w:r>
    </w:p>
    <w:p w14:paraId="03FC73BF" w14:textId="77777777" w:rsidR="000A4A2C" w:rsidRPr="00D967AC" w:rsidRDefault="000A4A2C" w:rsidP="000A4A2C">
      <w:pPr>
        <w:pStyle w:val="2f5"/>
      </w:pPr>
      <w:r w:rsidRPr="00D967AC">
        <w:t>ip route-static 10.1.2.0 255.255.255.0 202.38.163.2</w:t>
      </w:r>
    </w:p>
    <w:p w14:paraId="06F1270E" w14:textId="77777777" w:rsidR="000A4A2C" w:rsidRPr="00D967AC" w:rsidRDefault="000A4A2C" w:rsidP="000A4A2C">
      <w:pPr>
        <w:pStyle w:val="2f5"/>
      </w:pPr>
      <w:r w:rsidRPr="00D967AC">
        <w:t>#</w:t>
      </w:r>
    </w:p>
    <w:p w14:paraId="6C73EE31" w14:textId="77777777" w:rsidR="000A4A2C" w:rsidRPr="00D967AC" w:rsidRDefault="000A4A2C" w:rsidP="000A4A2C">
      <w:pPr>
        <w:pStyle w:val="4"/>
        <w:rPr>
          <w:rFonts w:hint="default"/>
        </w:rPr>
      </w:pPr>
      <w:r w:rsidRPr="00D967AC">
        <w:t>Configurations of RouterB</w:t>
      </w:r>
    </w:p>
    <w:p w14:paraId="3685D127" w14:textId="77777777" w:rsidR="000A4A2C" w:rsidRPr="00D967AC" w:rsidRDefault="000A4A2C" w:rsidP="000A4A2C">
      <w:pPr>
        <w:pStyle w:val="2f5"/>
      </w:pPr>
      <w:r w:rsidRPr="00D967AC">
        <w:t>#</w:t>
      </w:r>
    </w:p>
    <w:p w14:paraId="46B588AE" w14:textId="77777777" w:rsidR="000A4A2C" w:rsidRPr="00D967AC" w:rsidRDefault="000A4A2C" w:rsidP="000A4A2C">
      <w:pPr>
        <w:pStyle w:val="2f5"/>
      </w:pPr>
      <w:r w:rsidRPr="00D967AC">
        <w:t xml:space="preserve"> sysname RouterB</w:t>
      </w:r>
    </w:p>
    <w:p w14:paraId="3D4947F0" w14:textId="77777777" w:rsidR="000A4A2C" w:rsidRPr="00D967AC" w:rsidRDefault="000A4A2C" w:rsidP="000A4A2C">
      <w:pPr>
        <w:pStyle w:val="2f5"/>
      </w:pPr>
      <w:r w:rsidRPr="00D967AC">
        <w:t>#</w:t>
      </w:r>
    </w:p>
    <w:p w14:paraId="3F599C07" w14:textId="77777777" w:rsidR="000A4A2C" w:rsidRPr="00D967AC" w:rsidRDefault="000A4A2C" w:rsidP="000A4A2C">
      <w:pPr>
        <w:pStyle w:val="2f5"/>
      </w:pPr>
      <w:r w:rsidRPr="00D967AC">
        <w:t xml:space="preserve">acl number 3000  </w:t>
      </w:r>
    </w:p>
    <w:p w14:paraId="6BC38A36" w14:textId="77777777" w:rsidR="000A4A2C" w:rsidRPr="00D967AC" w:rsidRDefault="000A4A2C" w:rsidP="000A4A2C">
      <w:pPr>
        <w:pStyle w:val="2f5"/>
      </w:pPr>
      <w:r w:rsidRPr="00D967AC">
        <w:t xml:space="preserve"> rule 5 permit ip source 10.1.2.0 0.0.0.255 destination 10.1.1.0 0.0.0.255 </w:t>
      </w:r>
    </w:p>
    <w:p w14:paraId="479A395F" w14:textId="77777777" w:rsidR="000A4A2C" w:rsidRPr="00D967AC" w:rsidRDefault="000A4A2C" w:rsidP="000A4A2C">
      <w:pPr>
        <w:pStyle w:val="2f5"/>
      </w:pPr>
      <w:r w:rsidRPr="00D967AC">
        <w:t>#</w:t>
      </w:r>
    </w:p>
    <w:p w14:paraId="0297BFD1" w14:textId="77777777" w:rsidR="000A4A2C" w:rsidRPr="00D967AC" w:rsidRDefault="000A4A2C" w:rsidP="000A4A2C">
      <w:pPr>
        <w:pStyle w:val="2f5"/>
      </w:pPr>
      <w:r w:rsidRPr="00D967AC">
        <w:t>ipsec proposal xy2</w:t>
      </w:r>
    </w:p>
    <w:p w14:paraId="12A66149" w14:textId="77777777" w:rsidR="000A4A2C" w:rsidRPr="00D967AC" w:rsidRDefault="000A4A2C" w:rsidP="000A4A2C">
      <w:pPr>
        <w:pStyle w:val="2f5"/>
      </w:pPr>
      <w:r w:rsidRPr="00D967AC">
        <w:t xml:space="preserve"> esp authentication-algorithm sha1</w:t>
      </w:r>
    </w:p>
    <w:p w14:paraId="13EEF562" w14:textId="77777777" w:rsidR="000A4A2C" w:rsidRPr="00D967AC" w:rsidRDefault="000A4A2C" w:rsidP="000A4A2C">
      <w:pPr>
        <w:pStyle w:val="2f5"/>
      </w:pPr>
      <w:r w:rsidRPr="00D967AC">
        <w:t>#</w:t>
      </w:r>
    </w:p>
    <w:p w14:paraId="51485C22" w14:textId="77777777" w:rsidR="000A4A2C" w:rsidRPr="00D967AC" w:rsidRDefault="000A4A2C" w:rsidP="000A4A2C">
      <w:pPr>
        <w:pStyle w:val="2f5"/>
      </w:pPr>
      <w:r w:rsidRPr="00D967AC">
        <w:t>ike proposal 1</w:t>
      </w:r>
    </w:p>
    <w:p w14:paraId="600372A5" w14:textId="77777777" w:rsidR="000A4A2C" w:rsidRPr="00D967AC" w:rsidRDefault="000A4A2C" w:rsidP="000A4A2C">
      <w:pPr>
        <w:pStyle w:val="2f5"/>
      </w:pPr>
      <w:r w:rsidRPr="00D967AC">
        <w:t xml:space="preserve"> encryption-algorithm aes-cbc-128</w:t>
      </w:r>
    </w:p>
    <w:p w14:paraId="7F520C2A" w14:textId="77777777" w:rsidR="000A4A2C" w:rsidRPr="00D967AC" w:rsidRDefault="000A4A2C" w:rsidP="000A4A2C">
      <w:pPr>
        <w:pStyle w:val="2f5"/>
      </w:pPr>
      <w:r w:rsidRPr="00D967AC">
        <w:t xml:space="preserve"> authentication-algorithm md5</w:t>
      </w:r>
    </w:p>
    <w:p w14:paraId="09A99A80" w14:textId="77777777" w:rsidR="000A4A2C" w:rsidRPr="00D967AC" w:rsidRDefault="000A4A2C" w:rsidP="000A4A2C">
      <w:pPr>
        <w:pStyle w:val="2f5"/>
      </w:pPr>
      <w:r w:rsidRPr="00D967AC">
        <w:lastRenderedPageBreak/>
        <w:t>#</w:t>
      </w:r>
    </w:p>
    <w:p w14:paraId="4A98E210" w14:textId="77777777" w:rsidR="000A4A2C" w:rsidRPr="00D967AC" w:rsidRDefault="000A4A2C" w:rsidP="000A4A2C">
      <w:pPr>
        <w:pStyle w:val="2f5"/>
      </w:pPr>
      <w:r w:rsidRPr="00D967AC">
        <w:t>ike peer b v1</w:t>
      </w:r>
    </w:p>
    <w:p w14:paraId="6625572D" w14:textId="77777777" w:rsidR="000A4A2C" w:rsidRPr="00D967AC" w:rsidRDefault="000A4A2C" w:rsidP="000A4A2C">
      <w:pPr>
        <w:pStyle w:val="2f5"/>
      </w:pPr>
      <w:r w:rsidRPr="00D967AC">
        <w:t xml:space="preserve"> pre-shared-key simple hello</w:t>
      </w:r>
    </w:p>
    <w:p w14:paraId="418E519C" w14:textId="77777777" w:rsidR="000A4A2C" w:rsidRPr="00D967AC" w:rsidRDefault="000A4A2C" w:rsidP="000A4A2C">
      <w:pPr>
        <w:pStyle w:val="2f5"/>
      </w:pPr>
      <w:r w:rsidRPr="00D967AC">
        <w:t xml:space="preserve"> ike-proposal 1</w:t>
      </w:r>
    </w:p>
    <w:p w14:paraId="0BDD959B" w14:textId="77777777" w:rsidR="000A4A2C" w:rsidRPr="00D967AC" w:rsidRDefault="000A4A2C" w:rsidP="000A4A2C">
      <w:pPr>
        <w:pStyle w:val="2f5"/>
      </w:pPr>
      <w:r w:rsidRPr="00D967AC">
        <w:t xml:space="preserve"> local-id-type name</w:t>
      </w:r>
    </w:p>
    <w:p w14:paraId="4EC11D2C" w14:textId="77777777" w:rsidR="000A4A2C" w:rsidRPr="00D967AC" w:rsidRDefault="000A4A2C" w:rsidP="000A4A2C">
      <w:pPr>
        <w:pStyle w:val="2f5"/>
      </w:pPr>
      <w:r w:rsidRPr="00D967AC">
        <w:t xml:space="preserve"> remote-name huawei</w:t>
      </w:r>
    </w:p>
    <w:p w14:paraId="6188EDDC" w14:textId="77777777" w:rsidR="000A4A2C" w:rsidRPr="00D967AC" w:rsidRDefault="000A4A2C" w:rsidP="000A4A2C">
      <w:pPr>
        <w:pStyle w:val="2f5"/>
      </w:pPr>
      <w:r w:rsidRPr="00D967AC">
        <w:t xml:space="preserve"> local-address 202.38.163.2</w:t>
      </w:r>
    </w:p>
    <w:p w14:paraId="5D19F8B2" w14:textId="77777777" w:rsidR="000A4A2C" w:rsidRPr="00D967AC" w:rsidRDefault="000A4A2C" w:rsidP="000A4A2C">
      <w:pPr>
        <w:pStyle w:val="2f5"/>
      </w:pPr>
      <w:r w:rsidRPr="00D967AC">
        <w:t xml:space="preserve"> remote-address 202.38.163.1</w:t>
      </w:r>
    </w:p>
    <w:p w14:paraId="4866B475" w14:textId="77777777" w:rsidR="000A4A2C" w:rsidRPr="00D967AC" w:rsidRDefault="000A4A2C" w:rsidP="000A4A2C">
      <w:pPr>
        <w:pStyle w:val="2f5"/>
      </w:pPr>
      <w:r w:rsidRPr="00D967AC">
        <w:t>#</w:t>
      </w:r>
    </w:p>
    <w:p w14:paraId="2725C6A5" w14:textId="77777777" w:rsidR="000A4A2C" w:rsidRPr="00D967AC" w:rsidRDefault="000A4A2C" w:rsidP="000A4A2C">
      <w:pPr>
        <w:pStyle w:val="2f5"/>
      </w:pPr>
      <w:r w:rsidRPr="00D967AC">
        <w:t>ipsec policy test 1 isakmp</w:t>
      </w:r>
    </w:p>
    <w:p w14:paraId="6F426F1F" w14:textId="77777777" w:rsidR="000A4A2C" w:rsidRPr="00D967AC" w:rsidRDefault="000A4A2C" w:rsidP="000A4A2C">
      <w:pPr>
        <w:pStyle w:val="2f5"/>
      </w:pPr>
      <w:r w:rsidRPr="00D967AC">
        <w:t xml:space="preserve"> security acl 3000</w:t>
      </w:r>
    </w:p>
    <w:p w14:paraId="62ADE787" w14:textId="77777777" w:rsidR="000A4A2C" w:rsidRPr="00D967AC" w:rsidRDefault="000A4A2C" w:rsidP="000A4A2C">
      <w:pPr>
        <w:pStyle w:val="2f5"/>
      </w:pPr>
      <w:r w:rsidRPr="00D967AC">
        <w:t xml:space="preserve"> ike-peer b</w:t>
      </w:r>
    </w:p>
    <w:p w14:paraId="44981C34" w14:textId="77777777" w:rsidR="000A4A2C" w:rsidRPr="00D967AC" w:rsidRDefault="000A4A2C" w:rsidP="000A4A2C">
      <w:pPr>
        <w:pStyle w:val="2f5"/>
      </w:pPr>
      <w:r w:rsidRPr="00D967AC">
        <w:t xml:space="preserve"> proposal xy2</w:t>
      </w:r>
    </w:p>
    <w:p w14:paraId="1A7EE1E4" w14:textId="77777777" w:rsidR="000A4A2C" w:rsidRPr="00D967AC" w:rsidRDefault="000A4A2C" w:rsidP="000A4A2C">
      <w:pPr>
        <w:pStyle w:val="2f5"/>
      </w:pPr>
      <w:r w:rsidRPr="00D967AC">
        <w:t>#</w:t>
      </w:r>
    </w:p>
    <w:p w14:paraId="10ACA9FE" w14:textId="77777777" w:rsidR="000A4A2C" w:rsidRPr="00D967AC" w:rsidRDefault="000A4A2C" w:rsidP="000A4A2C">
      <w:pPr>
        <w:pStyle w:val="2f5"/>
      </w:pPr>
      <w:r w:rsidRPr="00D967AC">
        <w:t>interface GigabitEthernet0/0/1</w:t>
      </w:r>
    </w:p>
    <w:p w14:paraId="4B0237A9" w14:textId="77777777" w:rsidR="000A4A2C" w:rsidRPr="00D967AC" w:rsidRDefault="000A4A2C" w:rsidP="000A4A2C">
      <w:pPr>
        <w:pStyle w:val="2f5"/>
      </w:pPr>
      <w:r w:rsidRPr="00D967AC">
        <w:t xml:space="preserve"> ip address 202.38.163.2 255.255.255.0 </w:t>
      </w:r>
    </w:p>
    <w:p w14:paraId="2F1E25B0" w14:textId="77777777" w:rsidR="000A4A2C" w:rsidRPr="00D967AC" w:rsidRDefault="000A4A2C" w:rsidP="000A4A2C">
      <w:pPr>
        <w:pStyle w:val="2f5"/>
      </w:pPr>
      <w:r w:rsidRPr="00D967AC">
        <w:t xml:space="preserve"> ipsec policy test</w:t>
      </w:r>
    </w:p>
    <w:p w14:paraId="32989BDE" w14:textId="77777777" w:rsidR="000A4A2C" w:rsidRPr="00D967AC" w:rsidRDefault="000A4A2C" w:rsidP="000A4A2C">
      <w:pPr>
        <w:pStyle w:val="2f5"/>
      </w:pPr>
      <w:r w:rsidRPr="00D967AC">
        <w:t>#</w:t>
      </w:r>
    </w:p>
    <w:p w14:paraId="23A05FB4" w14:textId="77777777" w:rsidR="000A4A2C" w:rsidRPr="00D967AC" w:rsidRDefault="000A4A2C" w:rsidP="000A4A2C">
      <w:pPr>
        <w:pStyle w:val="2f5"/>
      </w:pPr>
      <w:r w:rsidRPr="00D967AC">
        <w:t>interface GigabitEthernet0/0/2</w:t>
      </w:r>
    </w:p>
    <w:p w14:paraId="5A843DE0" w14:textId="77777777" w:rsidR="000A4A2C" w:rsidRPr="00D967AC" w:rsidRDefault="000A4A2C" w:rsidP="000A4A2C">
      <w:pPr>
        <w:pStyle w:val="2f5"/>
      </w:pPr>
      <w:r w:rsidRPr="00D967AC">
        <w:t xml:space="preserve"> ip address 10.1.2.1 255.255.255.0 </w:t>
      </w:r>
    </w:p>
    <w:p w14:paraId="1E46B124" w14:textId="77777777" w:rsidR="000A4A2C" w:rsidRPr="00D967AC" w:rsidRDefault="000A4A2C" w:rsidP="000A4A2C">
      <w:pPr>
        <w:pStyle w:val="2f5"/>
      </w:pPr>
      <w:r w:rsidRPr="00D967AC">
        <w:t>#</w:t>
      </w:r>
    </w:p>
    <w:p w14:paraId="190661BC" w14:textId="77777777" w:rsidR="000A4A2C" w:rsidRPr="00D967AC" w:rsidRDefault="000A4A2C" w:rsidP="000A4A2C">
      <w:pPr>
        <w:pStyle w:val="2f5"/>
      </w:pPr>
      <w:r w:rsidRPr="00D967AC">
        <w:t>ip route-static 10.1.1.0 255.255.255.0 202.38.163.1</w:t>
      </w:r>
    </w:p>
    <w:p w14:paraId="24E030DB" w14:textId="77777777" w:rsidR="000A4A2C" w:rsidRPr="00D967AC" w:rsidRDefault="000A4A2C" w:rsidP="000A4A2C">
      <w:pPr>
        <w:pStyle w:val="2f5"/>
      </w:pPr>
      <w:r w:rsidRPr="00D967AC">
        <w:t>#</w:t>
      </w:r>
    </w:p>
    <w:p w14:paraId="47BF06F1" w14:textId="77777777" w:rsidR="000A4A2C" w:rsidRPr="00D967AC" w:rsidRDefault="000A4A2C" w:rsidP="000A4A2C">
      <w:pPr>
        <w:pStyle w:val="3"/>
      </w:pPr>
      <w:bookmarkStart w:id="77" w:name="_Toc466755591"/>
      <w:bookmarkStart w:id="78" w:name="_Toc38986227"/>
      <w:bookmarkStart w:id="79" w:name="_Toc63253522"/>
      <w:bookmarkStart w:id="80" w:name="_Toc116563155"/>
      <w:r w:rsidRPr="00D967AC">
        <w:t>Quiz</w:t>
      </w:r>
      <w:bookmarkEnd w:id="77"/>
      <w:bookmarkEnd w:id="78"/>
      <w:bookmarkEnd w:id="79"/>
      <w:bookmarkEnd w:id="80"/>
    </w:p>
    <w:p w14:paraId="067A2D09" w14:textId="77777777" w:rsidR="000A4A2C" w:rsidRPr="00D967AC" w:rsidRDefault="000A4A2C" w:rsidP="000A4A2C">
      <w:pPr>
        <w:pStyle w:val="1e"/>
      </w:pPr>
      <w:r w:rsidRPr="00D967AC">
        <w:t>If IPsec VPN uses IKE to establish an SA, how many IKE working modes are available? What are the differences between them?</w:t>
      </w:r>
    </w:p>
    <w:p w14:paraId="181E71D0" w14:textId="77777777" w:rsidR="000A4A2C" w:rsidRPr="00D967AC" w:rsidRDefault="000A4A2C" w:rsidP="000A4A2C">
      <w:pPr>
        <w:pStyle w:val="1e"/>
      </w:pPr>
      <w:r w:rsidRPr="00D967AC">
        <w:t>If RouterA and RouterB are connected across the public network, can an IPsec tunnel be established between them? If so, which configurations are required?</w:t>
      </w:r>
    </w:p>
    <w:p w14:paraId="6300ED3C" w14:textId="77777777" w:rsidR="000A4A2C" w:rsidRPr="00D967AC" w:rsidRDefault="000A4A2C" w:rsidP="000A4A2C">
      <w:pPr>
        <w:pStyle w:val="1e"/>
      </w:pPr>
    </w:p>
    <w:p w14:paraId="359A0B3D" w14:textId="77777777" w:rsidR="000A4A2C" w:rsidRPr="00D967AC" w:rsidRDefault="000A4A2C" w:rsidP="000A4A2C">
      <w:pPr>
        <w:pStyle w:val="1e"/>
      </w:pPr>
    </w:p>
    <w:p w14:paraId="71ADE0F9" w14:textId="77777777" w:rsidR="000A4A2C" w:rsidRPr="00D967AC" w:rsidRDefault="000A4A2C" w:rsidP="000A4A2C">
      <w:pPr>
        <w:pStyle w:val="1e"/>
      </w:pPr>
    </w:p>
    <w:p w14:paraId="369CAB0A" w14:textId="77777777" w:rsidR="000A4A2C" w:rsidRPr="00D967AC" w:rsidRDefault="000A4A2C" w:rsidP="000A4A2C">
      <w:pPr>
        <w:pStyle w:val="1e"/>
      </w:pPr>
    </w:p>
    <w:p w14:paraId="335A7EC4" w14:textId="77777777" w:rsidR="000A4A2C" w:rsidRPr="00D967AC" w:rsidRDefault="000A4A2C" w:rsidP="000A4A2C">
      <w:pPr>
        <w:pStyle w:val="1e"/>
      </w:pPr>
    </w:p>
    <w:p w14:paraId="31BE00C4" w14:textId="77777777" w:rsidR="000A4A2C" w:rsidRPr="00D967AC" w:rsidRDefault="000A4A2C" w:rsidP="000A4A2C">
      <w:pPr>
        <w:pStyle w:val="1e"/>
      </w:pPr>
    </w:p>
    <w:p w14:paraId="613037B1" w14:textId="77777777" w:rsidR="000A4A2C" w:rsidRPr="00D967AC" w:rsidRDefault="000A4A2C" w:rsidP="000A4A2C">
      <w:pPr>
        <w:pStyle w:val="1e"/>
      </w:pPr>
    </w:p>
    <w:p w14:paraId="11D56F00" w14:textId="77777777" w:rsidR="000A4A2C" w:rsidRPr="00D967AC" w:rsidRDefault="000A4A2C" w:rsidP="000A4A2C">
      <w:pPr>
        <w:pStyle w:val="1e"/>
      </w:pPr>
    </w:p>
    <w:p w14:paraId="4410037B" w14:textId="77777777" w:rsidR="000A4A2C" w:rsidRPr="00D967AC" w:rsidRDefault="000A4A2C" w:rsidP="000A4A2C">
      <w:pPr>
        <w:pStyle w:val="1e"/>
      </w:pPr>
    </w:p>
    <w:p w14:paraId="35624D2B" w14:textId="77777777" w:rsidR="000A4A2C" w:rsidRPr="00D967AC" w:rsidRDefault="000A4A2C" w:rsidP="000A4A2C">
      <w:pPr>
        <w:pStyle w:val="1e"/>
      </w:pPr>
    </w:p>
    <w:p w14:paraId="1737290A" w14:textId="77777777" w:rsidR="000A4A2C" w:rsidRPr="00D967AC" w:rsidRDefault="000A4A2C" w:rsidP="000A4A2C">
      <w:pPr>
        <w:pStyle w:val="1e"/>
      </w:pPr>
    </w:p>
    <w:p w14:paraId="3A2E23DF" w14:textId="77777777" w:rsidR="000A4A2C" w:rsidRPr="00D967AC" w:rsidRDefault="000A4A2C" w:rsidP="000A4A2C">
      <w:pPr>
        <w:pStyle w:val="1e"/>
      </w:pPr>
    </w:p>
    <w:p w14:paraId="1723078B" w14:textId="77777777" w:rsidR="000A4A2C" w:rsidRPr="00D967AC" w:rsidRDefault="000A4A2C" w:rsidP="000A4A2C">
      <w:pPr>
        <w:pStyle w:val="1e"/>
      </w:pPr>
    </w:p>
    <w:p w14:paraId="35E517B1" w14:textId="77777777" w:rsidR="000A4A2C" w:rsidRPr="00D967AC" w:rsidRDefault="000A4A2C" w:rsidP="000A4A2C">
      <w:pPr>
        <w:pStyle w:val="1e"/>
      </w:pPr>
    </w:p>
    <w:p w14:paraId="30CAC3FC" w14:textId="77777777" w:rsidR="000A4A2C" w:rsidRPr="00D967AC" w:rsidRDefault="000A4A2C" w:rsidP="000A4A2C">
      <w:pPr>
        <w:pStyle w:val="1e"/>
      </w:pPr>
    </w:p>
    <w:p w14:paraId="6DCD567D" w14:textId="77777777" w:rsidR="000A4A2C" w:rsidRPr="00D967AC" w:rsidRDefault="000A4A2C" w:rsidP="000A4A2C">
      <w:pPr>
        <w:pStyle w:val="2"/>
        <w:rPr>
          <w:lang w:eastAsia="zh-CN"/>
        </w:rPr>
      </w:pPr>
      <w:bookmarkStart w:id="81" w:name="_Toc63253523"/>
      <w:bookmarkStart w:id="82" w:name="_Toc116563156"/>
      <w:r w:rsidRPr="00D967AC">
        <w:lastRenderedPageBreak/>
        <w:t>Basic GRE over IPsec Operations</w:t>
      </w:r>
      <w:bookmarkEnd w:id="81"/>
      <w:bookmarkEnd w:id="82"/>
    </w:p>
    <w:p w14:paraId="797BDF3C" w14:textId="77777777" w:rsidR="000A4A2C" w:rsidRPr="00D967AC" w:rsidRDefault="000A4A2C" w:rsidP="000A4A2C">
      <w:pPr>
        <w:pStyle w:val="3"/>
      </w:pPr>
      <w:bookmarkStart w:id="83" w:name="_Toc63253524"/>
      <w:bookmarkStart w:id="84" w:name="_Toc116563157"/>
      <w:r w:rsidRPr="00D967AC">
        <w:t>Introduction</w:t>
      </w:r>
      <w:bookmarkEnd w:id="83"/>
      <w:bookmarkEnd w:id="84"/>
    </w:p>
    <w:p w14:paraId="202FFB4F" w14:textId="77777777" w:rsidR="000A4A2C" w:rsidRPr="00D967AC" w:rsidRDefault="000A4A2C" w:rsidP="000A4A2C">
      <w:pPr>
        <w:pStyle w:val="4"/>
        <w:rPr>
          <w:rFonts w:hint="default"/>
        </w:rPr>
      </w:pPr>
      <w:r w:rsidRPr="00D967AC">
        <w:t>About This Lab</w:t>
      </w:r>
    </w:p>
    <w:p w14:paraId="6BC8B893" w14:textId="77777777" w:rsidR="000A4A2C" w:rsidRPr="00D967AC" w:rsidRDefault="000A4A2C" w:rsidP="000A4A2C">
      <w:pPr>
        <w:pStyle w:val="1e"/>
      </w:pPr>
      <w:r w:rsidRPr="00D967AC">
        <w:t>In addition to using ACLs to match data flows to establish tunnels, you can also establish tunnels through tunnel interfaces. For logical interfaces whose tunnel encapsulation mode is GRE, mGRE, or IPsec, the device can provide the IPsec protection function. The method of using tunnel interfaces to establish tunnels simplifies tunnel configuration.</w:t>
      </w:r>
    </w:p>
    <w:p w14:paraId="0E5DC60F" w14:textId="77777777" w:rsidR="000A4A2C" w:rsidRPr="00D967AC" w:rsidRDefault="000A4A2C" w:rsidP="000A4A2C">
      <w:pPr>
        <w:pStyle w:val="4"/>
        <w:rPr>
          <w:rFonts w:hint="default"/>
        </w:rPr>
      </w:pPr>
      <w:r w:rsidRPr="00D967AC">
        <w:t>Objectives</w:t>
      </w:r>
    </w:p>
    <w:p w14:paraId="3E83DB3B" w14:textId="77777777" w:rsidR="000A4A2C" w:rsidRPr="00D967AC" w:rsidRDefault="000A4A2C" w:rsidP="000A4A2C">
      <w:pPr>
        <w:pStyle w:val="1e"/>
      </w:pPr>
      <w:r w:rsidRPr="00D967AC">
        <w:t>Upon completion of this task, you will be able to:</w:t>
      </w:r>
    </w:p>
    <w:p w14:paraId="637E3F99" w14:textId="77777777" w:rsidR="000A4A2C" w:rsidRPr="00D967AC" w:rsidRDefault="000A4A2C" w:rsidP="000A4A2C">
      <w:pPr>
        <w:pStyle w:val="4a"/>
      </w:pPr>
      <w:r w:rsidRPr="00D967AC">
        <w:t>Understand GRE over IPsec application scenarios.</w:t>
      </w:r>
    </w:p>
    <w:p w14:paraId="7D5AB043" w14:textId="77777777" w:rsidR="000A4A2C" w:rsidRPr="00D967AC" w:rsidRDefault="000A4A2C" w:rsidP="000A4A2C">
      <w:pPr>
        <w:pStyle w:val="4a"/>
      </w:pPr>
      <w:r w:rsidRPr="00D967AC">
        <w:t>Configure GRE over IPsec VPN.</w:t>
      </w:r>
    </w:p>
    <w:p w14:paraId="1B28F8D2" w14:textId="77777777" w:rsidR="000A4A2C" w:rsidRPr="00D967AC" w:rsidRDefault="000A4A2C" w:rsidP="000A4A2C">
      <w:pPr>
        <w:pStyle w:val="4a"/>
      </w:pPr>
      <w:r w:rsidRPr="00D967AC">
        <w:t>Understand GRE over IPsec VPN fundamentals.</w:t>
      </w:r>
    </w:p>
    <w:p w14:paraId="0DDE5B25" w14:textId="77777777" w:rsidR="000A4A2C" w:rsidRPr="00D967AC" w:rsidRDefault="000A4A2C" w:rsidP="000A4A2C">
      <w:pPr>
        <w:pStyle w:val="4"/>
        <w:rPr>
          <w:rFonts w:hint="default"/>
        </w:rPr>
      </w:pPr>
      <w:r w:rsidRPr="00D967AC">
        <w:t>Networking Topology</w:t>
      </w:r>
    </w:p>
    <w:p w14:paraId="265B5F87" w14:textId="77777777" w:rsidR="000A4A2C" w:rsidRPr="00D967AC" w:rsidRDefault="000A4A2C" w:rsidP="000A4A2C">
      <w:pPr>
        <w:pStyle w:val="1e"/>
      </w:pPr>
      <w:r w:rsidRPr="00D967AC">
        <w:t>The networking topology is the same as that in lab 1.</w:t>
      </w:r>
    </w:p>
    <w:p w14:paraId="1A6C83A7" w14:textId="77777777" w:rsidR="000A4A2C" w:rsidRPr="00D967AC" w:rsidRDefault="000A4A2C" w:rsidP="000A4A2C">
      <w:pPr>
        <w:pStyle w:val="4"/>
        <w:rPr>
          <w:rStyle w:val="afffff3"/>
          <w:rFonts w:hint="default"/>
          <w:i w:val="0"/>
          <w:iCs w:val="0"/>
          <w:color w:val="auto"/>
        </w:rPr>
      </w:pPr>
      <w:r w:rsidRPr="00D967AC">
        <w:t>Background</w:t>
      </w:r>
    </w:p>
    <w:p w14:paraId="50036DB1" w14:textId="77777777" w:rsidR="000A4A2C" w:rsidRPr="00D967AC" w:rsidRDefault="000A4A2C" w:rsidP="000A4A2C">
      <w:pPr>
        <w:pStyle w:val="1e"/>
      </w:pPr>
      <w:r w:rsidRPr="00D967AC">
        <w:t>If traffic between RouterA and RouterB includes multicast traffic, GRE over IPsec needs to be deployed on tunnel interfaces to protect traffic on tunnel interfaces because IPsec cannot be directly applied to multicast data.</w:t>
      </w:r>
    </w:p>
    <w:p w14:paraId="2E93F8D7" w14:textId="77777777" w:rsidR="000A4A2C" w:rsidRPr="00D967AC" w:rsidRDefault="000A4A2C" w:rsidP="000A4A2C">
      <w:pPr>
        <w:pStyle w:val="3"/>
      </w:pPr>
      <w:bookmarkStart w:id="85" w:name="_Toc63253525"/>
      <w:bookmarkStart w:id="86" w:name="_Toc116563158"/>
      <w:r w:rsidRPr="00D967AC">
        <w:t>Lab Configuration</w:t>
      </w:r>
      <w:bookmarkEnd w:id="85"/>
      <w:bookmarkEnd w:id="86"/>
    </w:p>
    <w:p w14:paraId="7DBE2C44" w14:textId="77777777" w:rsidR="000A4A2C" w:rsidRPr="00D967AC" w:rsidRDefault="000A4A2C" w:rsidP="000A4A2C">
      <w:pPr>
        <w:pStyle w:val="4"/>
        <w:rPr>
          <w:rFonts w:hint="default"/>
        </w:rPr>
      </w:pPr>
      <w:r w:rsidRPr="00D967AC">
        <w:t>Configuration Roadmap</w:t>
      </w:r>
    </w:p>
    <w:p w14:paraId="03B51695" w14:textId="77777777" w:rsidR="000A4A2C" w:rsidRPr="00D967AC" w:rsidRDefault="000A4A2C" w:rsidP="00015FB7">
      <w:pPr>
        <w:pStyle w:val="4a"/>
        <w:numPr>
          <w:ilvl w:val="0"/>
          <w:numId w:val="28"/>
        </w:numPr>
        <w:ind w:left="1454" w:hanging="432"/>
      </w:pPr>
      <w:r w:rsidRPr="00D967AC">
        <w:t>Configure IPsec parameters.</w:t>
      </w:r>
    </w:p>
    <w:p w14:paraId="552FF891" w14:textId="77777777" w:rsidR="000A4A2C" w:rsidRPr="00D967AC" w:rsidRDefault="000A4A2C" w:rsidP="00015FB7">
      <w:pPr>
        <w:pStyle w:val="4a"/>
        <w:numPr>
          <w:ilvl w:val="0"/>
          <w:numId w:val="28"/>
        </w:numPr>
        <w:ind w:left="1454" w:hanging="432"/>
      </w:pPr>
      <w:r w:rsidRPr="00D967AC">
        <w:t>Create tunnel interfaces, configure IP addresses for the tunnel interfaces, set the tunnel encapsulation mode to GRE, and specify the source and destination addresses.</w:t>
      </w:r>
    </w:p>
    <w:p w14:paraId="2C5FB37C" w14:textId="77777777" w:rsidR="000A4A2C" w:rsidRPr="00D967AC" w:rsidRDefault="000A4A2C" w:rsidP="00015FB7">
      <w:pPr>
        <w:pStyle w:val="4a"/>
        <w:numPr>
          <w:ilvl w:val="0"/>
          <w:numId w:val="28"/>
        </w:numPr>
        <w:ind w:left="1454" w:hanging="432"/>
      </w:pPr>
      <w:r w:rsidRPr="00D967AC">
        <w:t>Configure an IPsec profile.</w:t>
      </w:r>
    </w:p>
    <w:p w14:paraId="6E756998" w14:textId="77777777" w:rsidR="000A4A2C" w:rsidRPr="00D967AC" w:rsidRDefault="000A4A2C" w:rsidP="00015FB7">
      <w:pPr>
        <w:pStyle w:val="4a"/>
        <w:numPr>
          <w:ilvl w:val="0"/>
          <w:numId w:val="28"/>
        </w:numPr>
        <w:ind w:left="1454" w:hanging="432"/>
      </w:pPr>
      <w:r w:rsidRPr="00D967AC">
        <w:t>Apply the IPsec profile to a tunnel interface.</w:t>
      </w:r>
    </w:p>
    <w:p w14:paraId="2960EC59" w14:textId="77777777" w:rsidR="000A4A2C" w:rsidRPr="00D967AC" w:rsidRDefault="000A4A2C" w:rsidP="000A4A2C">
      <w:pPr>
        <w:pStyle w:val="4a"/>
        <w:ind w:left="1454"/>
      </w:pPr>
    </w:p>
    <w:p w14:paraId="0657DD30" w14:textId="77777777" w:rsidR="000A4A2C" w:rsidRPr="00D967AC" w:rsidRDefault="000A4A2C" w:rsidP="000A4A2C">
      <w:pPr>
        <w:pStyle w:val="4"/>
        <w:rPr>
          <w:rFonts w:hint="default"/>
        </w:rPr>
      </w:pPr>
      <w:r w:rsidRPr="00D967AC">
        <w:t>Configuration Procedure</w:t>
      </w:r>
    </w:p>
    <w:p w14:paraId="73CD3F85" w14:textId="77777777" w:rsidR="000A4A2C" w:rsidRPr="00D967AC" w:rsidRDefault="000A4A2C" w:rsidP="000A4A2C">
      <w:pPr>
        <w:pStyle w:val="30"/>
        <w:ind w:left="1701" w:hanging="159"/>
        <w:outlineLvl w:val="4"/>
      </w:pPr>
      <w:r w:rsidRPr="00D967AC">
        <w:t>Configure IPsec parameters.</w:t>
      </w:r>
    </w:p>
    <w:p w14:paraId="240ABD4A" w14:textId="77777777" w:rsidR="000A4A2C" w:rsidRPr="00D967AC" w:rsidRDefault="000A4A2C" w:rsidP="000A4A2C">
      <w:pPr>
        <w:pStyle w:val="1e"/>
      </w:pPr>
      <w:r w:rsidRPr="00D967AC">
        <w:t># Configure RouterA.</w:t>
      </w:r>
    </w:p>
    <w:p w14:paraId="4B0C8FFB" w14:textId="77777777" w:rsidR="000A4A2C" w:rsidRPr="00D967AC" w:rsidRDefault="000A4A2C" w:rsidP="000A4A2C">
      <w:pPr>
        <w:pStyle w:val="2f5"/>
      </w:pPr>
      <w:r w:rsidRPr="00D967AC">
        <w:t>[RouterA]interface GigabitEthernet 0/0/1</w:t>
      </w:r>
    </w:p>
    <w:p w14:paraId="3BFC70B1" w14:textId="77777777" w:rsidR="000A4A2C" w:rsidRPr="00D967AC" w:rsidRDefault="000A4A2C" w:rsidP="000A4A2C">
      <w:pPr>
        <w:pStyle w:val="2f5"/>
      </w:pPr>
      <w:r w:rsidRPr="00D967AC">
        <w:t>[RouterA-GigabitEthernet0/0/1]ip address 202.38.163.1 24</w:t>
      </w:r>
    </w:p>
    <w:p w14:paraId="5E7C0E57" w14:textId="77777777" w:rsidR="000A4A2C" w:rsidRPr="00D967AC" w:rsidRDefault="000A4A2C" w:rsidP="000A4A2C">
      <w:pPr>
        <w:pStyle w:val="2f5"/>
      </w:pPr>
      <w:r w:rsidRPr="00D967AC">
        <w:t>[RouterA-GigabitEthernet0/0/1]quit</w:t>
      </w:r>
    </w:p>
    <w:p w14:paraId="583F09DA" w14:textId="77777777" w:rsidR="000A4A2C" w:rsidRPr="00D967AC" w:rsidRDefault="000A4A2C" w:rsidP="000A4A2C">
      <w:pPr>
        <w:pStyle w:val="2f5"/>
      </w:pPr>
      <w:r w:rsidRPr="00D967AC">
        <w:t>[RouterA]interface GigabitEthernet 0/0/2</w:t>
      </w:r>
    </w:p>
    <w:p w14:paraId="0569DFC4" w14:textId="77777777" w:rsidR="000A4A2C" w:rsidRPr="00D967AC" w:rsidRDefault="000A4A2C" w:rsidP="000A4A2C">
      <w:pPr>
        <w:pStyle w:val="2f5"/>
      </w:pPr>
      <w:r w:rsidRPr="00D967AC">
        <w:t>[RouterA-GigabitEthernet0/0/2]ip address 10.1.1.1 24</w:t>
      </w:r>
    </w:p>
    <w:p w14:paraId="49BA2770" w14:textId="77777777" w:rsidR="000A4A2C" w:rsidRPr="00D967AC" w:rsidRDefault="000A4A2C" w:rsidP="000A4A2C">
      <w:pPr>
        <w:pStyle w:val="2f5"/>
      </w:pPr>
      <w:r w:rsidRPr="00D967AC">
        <w:t>[RouterA-GigabitEthernet0/0/2]quit</w:t>
      </w:r>
    </w:p>
    <w:p w14:paraId="0587C73D" w14:textId="77777777" w:rsidR="000A4A2C" w:rsidRPr="00D967AC" w:rsidRDefault="000A4A2C" w:rsidP="000A4A2C">
      <w:pPr>
        <w:pStyle w:val="2f5"/>
      </w:pPr>
      <w:r w:rsidRPr="00D967AC">
        <w:t>[RouterA]ip route-static 10.1.2.0 24 202.38.163.2</w:t>
      </w:r>
    </w:p>
    <w:p w14:paraId="44F31094" w14:textId="77777777" w:rsidR="000A4A2C" w:rsidRPr="00D967AC" w:rsidRDefault="000A4A2C" w:rsidP="000A4A2C">
      <w:pPr>
        <w:pStyle w:val="1e"/>
      </w:pPr>
      <w:r w:rsidRPr="00D967AC">
        <w:lastRenderedPageBreak/>
        <w:t># Configure RouterB. The configuration of RouterB is similar to that of RouterA.</w:t>
      </w:r>
    </w:p>
    <w:p w14:paraId="3BCFD80E" w14:textId="77777777" w:rsidR="000A4A2C" w:rsidRPr="00D967AC" w:rsidRDefault="000A4A2C" w:rsidP="000A4A2C">
      <w:pPr>
        <w:pStyle w:val="1e"/>
      </w:pPr>
      <w:r w:rsidRPr="00D967AC">
        <w:t>Configure an IKE proposal.</w:t>
      </w:r>
    </w:p>
    <w:p w14:paraId="2FA06635" w14:textId="77777777" w:rsidR="000A4A2C" w:rsidRPr="00D967AC" w:rsidRDefault="000A4A2C" w:rsidP="000A4A2C">
      <w:pPr>
        <w:pStyle w:val="1e"/>
      </w:pPr>
      <w:r w:rsidRPr="00D967AC">
        <w:t># Configure RouterA.</w:t>
      </w:r>
    </w:p>
    <w:p w14:paraId="377DBFEB" w14:textId="77777777" w:rsidR="000A4A2C" w:rsidRPr="00D967AC" w:rsidRDefault="000A4A2C" w:rsidP="000A4A2C">
      <w:pPr>
        <w:pStyle w:val="2f5"/>
      </w:pPr>
      <w:r w:rsidRPr="00D967AC">
        <w:t>[RouterA]ike proposal 1</w:t>
      </w:r>
    </w:p>
    <w:p w14:paraId="6E386AD7" w14:textId="77777777" w:rsidR="000A4A2C" w:rsidRPr="00D967AC" w:rsidRDefault="000A4A2C" w:rsidP="000A4A2C">
      <w:pPr>
        <w:pStyle w:val="2f5"/>
      </w:pPr>
      <w:r w:rsidRPr="00D967AC">
        <w:t xml:space="preserve">[RouterA-ike-proposal-1]encryption-algorithm aes-cbc-128 </w:t>
      </w:r>
    </w:p>
    <w:p w14:paraId="0567BD75" w14:textId="77777777" w:rsidR="000A4A2C" w:rsidRPr="00D967AC" w:rsidRDefault="000A4A2C" w:rsidP="000A4A2C">
      <w:pPr>
        <w:pStyle w:val="2f5"/>
      </w:pPr>
      <w:r w:rsidRPr="00D967AC">
        <w:t>[RouterA-ike-proposal-1]authentication-algorithm md5</w:t>
      </w:r>
    </w:p>
    <w:p w14:paraId="77DBF503" w14:textId="77777777" w:rsidR="000A4A2C" w:rsidRPr="00D967AC" w:rsidRDefault="000A4A2C" w:rsidP="000A4A2C">
      <w:pPr>
        <w:pStyle w:val="1e"/>
      </w:pPr>
      <w:r w:rsidRPr="00D967AC">
        <w:t># Configure RouterB. The configuration of RouterB is similar to that of RouterA.</w:t>
      </w:r>
    </w:p>
    <w:p w14:paraId="4C53672E" w14:textId="77777777" w:rsidR="000A4A2C" w:rsidRPr="00D967AC" w:rsidRDefault="000A4A2C" w:rsidP="000A4A2C">
      <w:pPr>
        <w:pStyle w:val="1e"/>
      </w:pPr>
      <w:r w:rsidRPr="00D967AC">
        <w:t>Configure IKE peers.</w:t>
      </w:r>
    </w:p>
    <w:p w14:paraId="36AA298D" w14:textId="77777777" w:rsidR="000A4A2C" w:rsidRPr="00D967AC" w:rsidRDefault="000A4A2C" w:rsidP="000A4A2C">
      <w:pPr>
        <w:pStyle w:val="1e"/>
      </w:pPr>
      <w:r w:rsidRPr="00D967AC">
        <w:t># Configure RouterA.</w:t>
      </w:r>
    </w:p>
    <w:p w14:paraId="3908D7E5" w14:textId="77777777" w:rsidR="000A4A2C" w:rsidRPr="00D967AC" w:rsidRDefault="000A4A2C" w:rsidP="000A4A2C">
      <w:pPr>
        <w:pStyle w:val="2f5"/>
      </w:pPr>
      <w:r w:rsidRPr="00D967AC">
        <w:t>[RouterA]ike local-name huawei</w:t>
      </w:r>
    </w:p>
    <w:p w14:paraId="234F4595" w14:textId="77777777" w:rsidR="000A4A2C" w:rsidRPr="00D967AC" w:rsidRDefault="000A4A2C" w:rsidP="000A4A2C">
      <w:pPr>
        <w:pStyle w:val="2f5"/>
      </w:pPr>
      <w:r w:rsidRPr="00D967AC">
        <w:t>[RouterA]ike peer a v1</w:t>
      </w:r>
    </w:p>
    <w:p w14:paraId="332D335B" w14:textId="77777777" w:rsidR="000A4A2C" w:rsidRPr="00D967AC" w:rsidRDefault="000A4A2C" w:rsidP="000A4A2C">
      <w:pPr>
        <w:pStyle w:val="2f5"/>
      </w:pPr>
      <w:r w:rsidRPr="00D967AC">
        <w:t>[RouterA-ike-peer-a]exchange-mode main</w:t>
      </w:r>
    </w:p>
    <w:p w14:paraId="6817F5CF" w14:textId="77777777" w:rsidR="000A4A2C" w:rsidRPr="00D967AC" w:rsidRDefault="000A4A2C" w:rsidP="000A4A2C">
      <w:pPr>
        <w:pStyle w:val="2f5"/>
      </w:pPr>
      <w:r w:rsidRPr="00D967AC">
        <w:t>[RouterA-ike-peer-a]ike-proposal 1</w:t>
      </w:r>
    </w:p>
    <w:p w14:paraId="7A3DF889" w14:textId="77777777" w:rsidR="000A4A2C" w:rsidRPr="00D967AC" w:rsidRDefault="000A4A2C" w:rsidP="000A4A2C">
      <w:pPr>
        <w:pStyle w:val="2f5"/>
      </w:pPr>
      <w:r w:rsidRPr="00D967AC">
        <w:t>[RouterA-ike-peer-a]local-id-type name</w:t>
      </w:r>
    </w:p>
    <w:p w14:paraId="3674A704" w14:textId="77777777" w:rsidR="000A4A2C" w:rsidRPr="00D967AC" w:rsidRDefault="000A4A2C" w:rsidP="000A4A2C">
      <w:pPr>
        <w:pStyle w:val="2f5"/>
      </w:pPr>
      <w:r w:rsidRPr="00D967AC">
        <w:t>[RouterA-ike-peer-a]remote-name huawei2</w:t>
      </w:r>
    </w:p>
    <w:p w14:paraId="3438190C" w14:textId="77777777" w:rsidR="000A4A2C" w:rsidRPr="00D967AC" w:rsidRDefault="000A4A2C" w:rsidP="000A4A2C">
      <w:pPr>
        <w:pStyle w:val="2f5"/>
      </w:pPr>
      <w:r w:rsidRPr="00D967AC">
        <w:t>[RouterA-ike-peer-a]pre-shared-key simple hello</w:t>
      </w:r>
    </w:p>
    <w:p w14:paraId="6725BDF8" w14:textId="77777777" w:rsidR="000A4A2C" w:rsidRPr="00D967AC" w:rsidRDefault="000A4A2C" w:rsidP="000A4A2C">
      <w:pPr>
        <w:pStyle w:val="1e"/>
      </w:pPr>
      <w:r w:rsidRPr="00D967AC">
        <w:t># Configure RouterB. The configuration of RouterB is similar to that of RouterA.</w:t>
      </w:r>
    </w:p>
    <w:p w14:paraId="2DF5C06A" w14:textId="77777777" w:rsidR="000A4A2C" w:rsidRPr="00D967AC" w:rsidRDefault="000A4A2C" w:rsidP="000A4A2C">
      <w:pPr>
        <w:pStyle w:val="30"/>
        <w:ind w:left="1701" w:hanging="159"/>
        <w:outlineLvl w:val="4"/>
      </w:pPr>
      <w:r w:rsidRPr="00D967AC">
        <w:t>Create a tunnel interface, set parameters, and set the tunnel encapsulation mode to GRE.</w:t>
      </w:r>
    </w:p>
    <w:p w14:paraId="47E37CDF" w14:textId="77777777" w:rsidR="000A4A2C" w:rsidRPr="00D967AC" w:rsidRDefault="000A4A2C" w:rsidP="000A4A2C">
      <w:pPr>
        <w:pStyle w:val="1e"/>
      </w:pPr>
      <w:r w:rsidRPr="00D967AC">
        <w:t># Configure RouterA.</w:t>
      </w:r>
    </w:p>
    <w:p w14:paraId="7D3A5318" w14:textId="77777777" w:rsidR="000A4A2C" w:rsidRPr="00D967AC" w:rsidRDefault="000A4A2C" w:rsidP="000A4A2C">
      <w:pPr>
        <w:pStyle w:val="2f5"/>
      </w:pPr>
      <w:r w:rsidRPr="00D967AC">
        <w:t xml:space="preserve">[RouterA]interface Tunnel 0/0/1 </w:t>
      </w:r>
    </w:p>
    <w:p w14:paraId="4192C8FD" w14:textId="77777777" w:rsidR="000A4A2C" w:rsidRPr="00D967AC" w:rsidRDefault="000A4A2C" w:rsidP="000A4A2C">
      <w:pPr>
        <w:pStyle w:val="2f5"/>
      </w:pPr>
      <w:r w:rsidRPr="00D967AC">
        <w:t>[RouterA-Tunnel0/0/1]ip address 192.168.1.1 24</w:t>
      </w:r>
    </w:p>
    <w:p w14:paraId="373562C2" w14:textId="77777777" w:rsidR="000A4A2C" w:rsidRPr="00D967AC" w:rsidRDefault="000A4A2C" w:rsidP="000A4A2C">
      <w:pPr>
        <w:pStyle w:val="2f5"/>
      </w:pPr>
      <w:r w:rsidRPr="00D967AC">
        <w:t>[RouterA-Tunnel0/0/1]tunnel-protocol gre</w:t>
      </w:r>
    </w:p>
    <w:p w14:paraId="161A85F2" w14:textId="77777777" w:rsidR="000A4A2C" w:rsidRPr="00D967AC" w:rsidRDefault="000A4A2C" w:rsidP="000A4A2C">
      <w:pPr>
        <w:pStyle w:val="2f5"/>
      </w:pPr>
      <w:r w:rsidRPr="00D967AC">
        <w:t>[RouterA-Tunnel0/0/1]source 202.38.163.1</w:t>
      </w:r>
    </w:p>
    <w:p w14:paraId="129143BF" w14:textId="77777777" w:rsidR="000A4A2C" w:rsidRPr="00D967AC" w:rsidRDefault="000A4A2C" w:rsidP="000A4A2C">
      <w:pPr>
        <w:pStyle w:val="2f5"/>
      </w:pPr>
      <w:r w:rsidRPr="00D967AC">
        <w:t>[RouterA-Tunnel0/0/1]destination 202.38.163.2</w:t>
      </w:r>
    </w:p>
    <w:p w14:paraId="69E0BE04" w14:textId="77777777" w:rsidR="000A4A2C" w:rsidRPr="00D967AC" w:rsidRDefault="000A4A2C" w:rsidP="000A4A2C">
      <w:pPr>
        <w:pStyle w:val="1e"/>
      </w:pPr>
      <w:r w:rsidRPr="00D967AC">
        <w:t># Configure RouterB. The configuration of RouterB is similar to that of RouterA.</w:t>
      </w:r>
    </w:p>
    <w:p w14:paraId="6DE6922A" w14:textId="77777777" w:rsidR="000A4A2C" w:rsidRPr="00D967AC" w:rsidRDefault="000A4A2C" w:rsidP="000A4A2C">
      <w:pPr>
        <w:pStyle w:val="30"/>
        <w:ind w:left="1701" w:hanging="159"/>
        <w:outlineLvl w:val="4"/>
      </w:pPr>
      <w:r w:rsidRPr="00D967AC">
        <w:t>Configure an IPsec profile.</w:t>
      </w:r>
    </w:p>
    <w:p w14:paraId="418258FB" w14:textId="77777777" w:rsidR="000A4A2C" w:rsidRPr="00D967AC" w:rsidRDefault="000A4A2C" w:rsidP="000A4A2C">
      <w:pPr>
        <w:pStyle w:val="NotesHeading"/>
        <w:rPr>
          <w:rFonts w:cs="Huawei Sans"/>
        </w:rPr>
      </w:pPr>
      <w:r w:rsidRPr="00D967AC">
        <w:drawing>
          <wp:inline distT="0" distB="0" distL="0" distR="0" wp14:anchorId="34B09DF1" wp14:editId="76A7ED21">
            <wp:extent cx="754381" cy="26746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0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4381" cy="267463"/>
                    </a:xfrm>
                    <a:prstGeom prst="rect">
                      <a:avLst/>
                    </a:prstGeom>
                  </pic:spPr>
                </pic:pic>
              </a:graphicData>
            </a:graphic>
          </wp:inline>
        </w:drawing>
      </w:r>
    </w:p>
    <w:p w14:paraId="409C7B9C" w14:textId="77777777" w:rsidR="000A4A2C" w:rsidRPr="00D967AC" w:rsidRDefault="000A4A2C" w:rsidP="000A4A2C">
      <w:pPr>
        <w:pStyle w:val="1e"/>
        <w:rPr>
          <w:bCs/>
        </w:rPr>
      </w:pPr>
      <w:r w:rsidRPr="00D967AC">
        <w:t>This step is the same as that in the previous lab. An IPsec profile can be applied only when the tunnel encapsulation mode is GRE, IPsec, or mGRE. An IPsec profile can be applied to only one tunnel interface, and a tunnel interface can have only one IPsec profile applied.</w:t>
      </w:r>
    </w:p>
    <w:p w14:paraId="4E3EF520" w14:textId="77777777" w:rsidR="000A4A2C" w:rsidRPr="00D967AC" w:rsidRDefault="000A4A2C" w:rsidP="000A4A2C">
      <w:pPr>
        <w:pStyle w:val="1e"/>
      </w:pPr>
      <w:r w:rsidRPr="00D967AC">
        <w:t># Configure RouterA.</w:t>
      </w:r>
    </w:p>
    <w:p w14:paraId="604EA437" w14:textId="77777777" w:rsidR="000A4A2C" w:rsidRPr="00D967AC" w:rsidRDefault="000A4A2C" w:rsidP="000A4A2C">
      <w:pPr>
        <w:pStyle w:val="2f5"/>
      </w:pPr>
      <w:r w:rsidRPr="00D967AC">
        <w:t>[RouterA]ipsec profile test1</w:t>
      </w:r>
    </w:p>
    <w:p w14:paraId="43FEB8C8" w14:textId="77777777" w:rsidR="000A4A2C" w:rsidRPr="00D967AC" w:rsidRDefault="000A4A2C" w:rsidP="000A4A2C">
      <w:pPr>
        <w:pStyle w:val="2f5"/>
      </w:pPr>
      <w:r w:rsidRPr="00D967AC">
        <w:t>[RouterA-ipsec-profile-test1]proposal xy</w:t>
      </w:r>
    </w:p>
    <w:p w14:paraId="1E03B297" w14:textId="77777777" w:rsidR="000A4A2C" w:rsidRPr="00D967AC" w:rsidRDefault="000A4A2C" w:rsidP="000A4A2C">
      <w:pPr>
        <w:pStyle w:val="2f5"/>
      </w:pPr>
      <w:r w:rsidRPr="00D967AC">
        <w:t>[RouterA-ipsec-profile-test1]ike-peer a</w:t>
      </w:r>
    </w:p>
    <w:p w14:paraId="0EE70DD8" w14:textId="77777777" w:rsidR="000A4A2C" w:rsidRPr="00D967AC" w:rsidRDefault="000A4A2C" w:rsidP="000A4A2C">
      <w:pPr>
        <w:pStyle w:val="1e"/>
      </w:pPr>
      <w:r w:rsidRPr="00D967AC">
        <w:t># Configure RouterB. The configuration of RouterB is similar to that of RouterA.</w:t>
      </w:r>
    </w:p>
    <w:p w14:paraId="510AD9C8" w14:textId="77777777" w:rsidR="000A4A2C" w:rsidRPr="00D967AC" w:rsidRDefault="000A4A2C" w:rsidP="000A4A2C">
      <w:pPr>
        <w:pStyle w:val="30"/>
        <w:ind w:left="1701" w:hanging="159"/>
        <w:outlineLvl w:val="4"/>
      </w:pPr>
      <w:r w:rsidRPr="00D967AC">
        <w:t>Apply the IPsec profile to the tunnel interface.</w:t>
      </w:r>
    </w:p>
    <w:p w14:paraId="28519DFB" w14:textId="77777777" w:rsidR="000A4A2C" w:rsidRPr="00D967AC" w:rsidRDefault="000A4A2C" w:rsidP="000A4A2C">
      <w:pPr>
        <w:pStyle w:val="2f5"/>
      </w:pPr>
      <w:r w:rsidRPr="00D967AC">
        <w:lastRenderedPageBreak/>
        <w:t>[RouterA]interface  Tunnel 0/0/1</w:t>
      </w:r>
    </w:p>
    <w:p w14:paraId="5E26753B" w14:textId="77777777" w:rsidR="000A4A2C" w:rsidRPr="00D967AC" w:rsidRDefault="000A4A2C" w:rsidP="000A4A2C">
      <w:pPr>
        <w:pStyle w:val="2f5"/>
      </w:pPr>
      <w:r w:rsidRPr="00D967AC">
        <w:t>[RouterA-Tunnel0/0/1]ipsec profile test1</w:t>
      </w:r>
    </w:p>
    <w:p w14:paraId="046C4A7A" w14:textId="77777777" w:rsidR="000A4A2C" w:rsidRPr="00D967AC" w:rsidRDefault="000A4A2C" w:rsidP="000A4A2C">
      <w:pPr>
        <w:pStyle w:val="NotesHeading"/>
        <w:rPr>
          <w:rFonts w:cs="Huawei Sans"/>
        </w:rPr>
      </w:pPr>
      <w:r w:rsidRPr="00D967AC">
        <w:drawing>
          <wp:inline distT="0" distB="0" distL="0" distR="0" wp14:anchorId="23410F3D" wp14:editId="11F26191">
            <wp:extent cx="754381" cy="26746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0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4381" cy="267463"/>
                    </a:xfrm>
                    <a:prstGeom prst="rect">
                      <a:avLst/>
                    </a:prstGeom>
                  </pic:spPr>
                </pic:pic>
              </a:graphicData>
            </a:graphic>
          </wp:inline>
        </w:drawing>
      </w:r>
    </w:p>
    <w:p w14:paraId="4971EF54" w14:textId="77777777" w:rsidR="000A4A2C" w:rsidRPr="00D967AC" w:rsidRDefault="000A4A2C" w:rsidP="000A4A2C">
      <w:pPr>
        <w:pStyle w:val="1e"/>
      </w:pPr>
      <w:r w:rsidRPr="00D967AC">
        <w:t>An IPsec profile should be applied to a tunnel interface rather than a physical interface.</w:t>
      </w:r>
    </w:p>
    <w:p w14:paraId="32F74E85" w14:textId="77777777" w:rsidR="000A4A2C" w:rsidRPr="00D967AC" w:rsidRDefault="000A4A2C" w:rsidP="000A4A2C">
      <w:pPr>
        <w:pStyle w:val="End"/>
        <w:rPr>
          <w:rFonts w:hint="eastAsia"/>
        </w:rPr>
      </w:pPr>
      <w:r w:rsidRPr="00D967AC">
        <w:t>----End</w:t>
      </w:r>
    </w:p>
    <w:p w14:paraId="548C1876" w14:textId="77777777" w:rsidR="000A4A2C" w:rsidRPr="00D967AC" w:rsidRDefault="000A4A2C" w:rsidP="000A4A2C">
      <w:pPr>
        <w:pStyle w:val="3"/>
      </w:pPr>
      <w:bookmarkStart w:id="87" w:name="_Toc63253526"/>
      <w:bookmarkStart w:id="88" w:name="_Toc116563159"/>
      <w:r w:rsidRPr="00D967AC">
        <w:t>Verification</w:t>
      </w:r>
      <w:bookmarkEnd w:id="87"/>
      <w:bookmarkEnd w:id="88"/>
    </w:p>
    <w:p w14:paraId="1D934009" w14:textId="77777777" w:rsidR="000A4A2C" w:rsidRPr="00D967AC" w:rsidRDefault="000A4A2C" w:rsidP="000A4A2C">
      <w:pPr>
        <w:pStyle w:val="4"/>
        <w:rPr>
          <w:rFonts w:hint="default"/>
        </w:rPr>
      </w:pPr>
      <w:r w:rsidRPr="00D967AC">
        <w:t>Verifying the GRE over IPsec Configuration</w:t>
      </w:r>
    </w:p>
    <w:p w14:paraId="350C5297" w14:textId="77777777" w:rsidR="000A4A2C" w:rsidRPr="00D967AC" w:rsidRDefault="000A4A2C" w:rsidP="000A4A2C">
      <w:pPr>
        <w:pStyle w:val="1e"/>
      </w:pPr>
      <w:r w:rsidRPr="00D967AC">
        <w:t># Check IKE SAs.</w:t>
      </w:r>
    </w:p>
    <w:p w14:paraId="34C942F9" w14:textId="77777777" w:rsidR="000A4A2C" w:rsidRPr="00D967AC" w:rsidRDefault="000A4A2C" w:rsidP="000A4A2C">
      <w:pPr>
        <w:pStyle w:val="2f5"/>
      </w:pPr>
      <w:r w:rsidRPr="00D967AC">
        <w:t xml:space="preserve">&lt;RouterA&gt;display ike sa </w:t>
      </w:r>
    </w:p>
    <w:p w14:paraId="281B1550" w14:textId="77777777" w:rsidR="000A4A2C" w:rsidRPr="00D967AC" w:rsidRDefault="000A4A2C" w:rsidP="000A4A2C">
      <w:pPr>
        <w:pStyle w:val="2f5"/>
      </w:pPr>
      <w:r w:rsidRPr="00D967AC">
        <w:t xml:space="preserve">    Conn-ID  Peer            VPN   Flag(s)                Phase  </w:t>
      </w:r>
    </w:p>
    <w:p w14:paraId="320D6326" w14:textId="77777777" w:rsidR="000A4A2C" w:rsidRPr="00D967AC" w:rsidRDefault="000A4A2C" w:rsidP="000A4A2C">
      <w:pPr>
        <w:pStyle w:val="2f5"/>
      </w:pPr>
      <w:r w:rsidRPr="00D967AC">
        <w:t xml:space="preserve">  ---------------------------------------------------------------</w:t>
      </w:r>
    </w:p>
    <w:p w14:paraId="46A16E6A" w14:textId="77777777" w:rsidR="000A4A2C" w:rsidRPr="00D967AC" w:rsidRDefault="000A4A2C" w:rsidP="000A4A2C">
      <w:pPr>
        <w:pStyle w:val="2f5"/>
      </w:pPr>
      <w:r w:rsidRPr="00D967AC">
        <w:t xml:space="preserve">        9    202.38.163.2    0     RD|ST                  2     </w:t>
      </w:r>
    </w:p>
    <w:p w14:paraId="3A15A888" w14:textId="77777777" w:rsidR="000A4A2C" w:rsidRPr="00D967AC" w:rsidRDefault="000A4A2C" w:rsidP="000A4A2C">
      <w:pPr>
        <w:pStyle w:val="2f5"/>
      </w:pPr>
      <w:r w:rsidRPr="00D967AC">
        <w:t xml:space="preserve">        8    202.38.163.2    0     RD|ST                  1     </w:t>
      </w:r>
    </w:p>
    <w:p w14:paraId="6BEF42F1" w14:textId="77777777" w:rsidR="000A4A2C" w:rsidRPr="00D967AC" w:rsidRDefault="000A4A2C" w:rsidP="000A4A2C">
      <w:pPr>
        <w:pStyle w:val="2f5"/>
      </w:pPr>
    </w:p>
    <w:p w14:paraId="54E81A13" w14:textId="77777777" w:rsidR="000A4A2C" w:rsidRPr="00D967AC" w:rsidRDefault="000A4A2C" w:rsidP="000A4A2C">
      <w:pPr>
        <w:pStyle w:val="2f5"/>
      </w:pPr>
      <w:r w:rsidRPr="00D967AC">
        <w:t xml:space="preserve">  Flag Description:</w:t>
      </w:r>
    </w:p>
    <w:p w14:paraId="673D34EC" w14:textId="77777777" w:rsidR="000A4A2C" w:rsidRPr="00D967AC" w:rsidRDefault="000A4A2C" w:rsidP="000A4A2C">
      <w:pPr>
        <w:pStyle w:val="2f5"/>
      </w:pPr>
      <w:r w:rsidRPr="00D967AC">
        <w:t xml:space="preserve">  RD--READY   ST--STAYALIVE   RL--REPLACED   FD--FADING   TO--TIMEOUT</w:t>
      </w:r>
    </w:p>
    <w:p w14:paraId="322442C3" w14:textId="77777777" w:rsidR="000A4A2C" w:rsidRPr="00D967AC" w:rsidRDefault="000A4A2C" w:rsidP="000A4A2C">
      <w:pPr>
        <w:pStyle w:val="2f5"/>
      </w:pPr>
      <w:r w:rsidRPr="00D967AC">
        <w:t xml:space="preserve">  HRT--HEARTBEAT   LKG--LAST KNOWN GOOD SEQ NO.   BCK--BACKED UP</w:t>
      </w:r>
    </w:p>
    <w:p w14:paraId="34220470" w14:textId="77777777" w:rsidR="000A4A2C" w:rsidRPr="00D967AC" w:rsidRDefault="000A4A2C" w:rsidP="000A4A2C">
      <w:pPr>
        <w:pStyle w:val="1e"/>
      </w:pPr>
      <w:r w:rsidRPr="00D967AC">
        <w:t># Check IPsec SAs.</w:t>
      </w:r>
    </w:p>
    <w:p w14:paraId="18110F1D" w14:textId="77777777" w:rsidR="000A4A2C" w:rsidRPr="00D967AC" w:rsidRDefault="000A4A2C" w:rsidP="000A4A2C">
      <w:pPr>
        <w:pStyle w:val="2f5"/>
      </w:pPr>
      <w:r w:rsidRPr="00D967AC">
        <w:t>&lt;RouterA&gt;display ipsec sa</w:t>
      </w:r>
    </w:p>
    <w:p w14:paraId="617D7784" w14:textId="77777777" w:rsidR="000A4A2C" w:rsidRPr="00D967AC" w:rsidRDefault="000A4A2C" w:rsidP="000A4A2C">
      <w:pPr>
        <w:pStyle w:val="2f5"/>
      </w:pPr>
    </w:p>
    <w:p w14:paraId="255EF4B2" w14:textId="77777777" w:rsidR="000A4A2C" w:rsidRPr="00D967AC" w:rsidRDefault="000A4A2C" w:rsidP="000A4A2C">
      <w:pPr>
        <w:pStyle w:val="2f5"/>
      </w:pPr>
      <w:r w:rsidRPr="00D967AC">
        <w:t>===============================</w:t>
      </w:r>
    </w:p>
    <w:p w14:paraId="46DE202A" w14:textId="77777777" w:rsidR="000A4A2C" w:rsidRPr="00D967AC" w:rsidRDefault="000A4A2C" w:rsidP="000A4A2C">
      <w:pPr>
        <w:pStyle w:val="2f5"/>
      </w:pPr>
      <w:r w:rsidRPr="00D967AC">
        <w:t>Interface: Tunnel0/0/1</w:t>
      </w:r>
    </w:p>
    <w:p w14:paraId="5284BA62" w14:textId="77777777" w:rsidR="000A4A2C" w:rsidRPr="00D967AC" w:rsidRDefault="000A4A2C" w:rsidP="000A4A2C">
      <w:pPr>
        <w:pStyle w:val="2f5"/>
      </w:pPr>
      <w:r w:rsidRPr="00D967AC">
        <w:t xml:space="preserve"> Path MTU: 1500</w:t>
      </w:r>
    </w:p>
    <w:p w14:paraId="48EF143F" w14:textId="77777777" w:rsidR="000A4A2C" w:rsidRPr="00D967AC" w:rsidRDefault="000A4A2C" w:rsidP="000A4A2C">
      <w:pPr>
        <w:pStyle w:val="2f5"/>
      </w:pPr>
      <w:r w:rsidRPr="00D967AC">
        <w:t>===============================</w:t>
      </w:r>
    </w:p>
    <w:p w14:paraId="16E89C24" w14:textId="77777777" w:rsidR="000A4A2C" w:rsidRPr="00D967AC" w:rsidRDefault="000A4A2C" w:rsidP="000A4A2C">
      <w:pPr>
        <w:pStyle w:val="2f5"/>
      </w:pPr>
    </w:p>
    <w:p w14:paraId="74BAD017" w14:textId="77777777" w:rsidR="000A4A2C" w:rsidRPr="00D967AC" w:rsidRDefault="000A4A2C" w:rsidP="000A4A2C">
      <w:pPr>
        <w:pStyle w:val="2f5"/>
      </w:pPr>
      <w:r w:rsidRPr="00D967AC">
        <w:t xml:space="preserve">  -----------------------------</w:t>
      </w:r>
    </w:p>
    <w:p w14:paraId="3DCDF958" w14:textId="77777777" w:rsidR="000A4A2C" w:rsidRPr="00D967AC" w:rsidRDefault="000A4A2C" w:rsidP="000A4A2C">
      <w:pPr>
        <w:pStyle w:val="2f5"/>
      </w:pPr>
      <w:r w:rsidRPr="00D967AC">
        <w:t xml:space="preserve">  IPSec profile name: "test1"</w:t>
      </w:r>
    </w:p>
    <w:p w14:paraId="21E36988" w14:textId="77777777" w:rsidR="000A4A2C" w:rsidRPr="00D967AC" w:rsidRDefault="000A4A2C" w:rsidP="000A4A2C">
      <w:pPr>
        <w:pStyle w:val="2f5"/>
      </w:pPr>
      <w:r w:rsidRPr="00D967AC">
        <w:t xml:space="preserve">  Mode              : PROF-ISAKMP</w:t>
      </w:r>
    </w:p>
    <w:p w14:paraId="2C54419A" w14:textId="77777777" w:rsidR="000A4A2C" w:rsidRPr="00D967AC" w:rsidRDefault="000A4A2C" w:rsidP="000A4A2C">
      <w:pPr>
        <w:pStyle w:val="2f5"/>
      </w:pPr>
      <w:r w:rsidRPr="00D967AC">
        <w:t xml:space="preserve">  -----------------------------</w:t>
      </w:r>
    </w:p>
    <w:p w14:paraId="37657774" w14:textId="77777777" w:rsidR="000A4A2C" w:rsidRPr="00D967AC" w:rsidRDefault="000A4A2C" w:rsidP="000A4A2C">
      <w:pPr>
        <w:pStyle w:val="2f5"/>
      </w:pPr>
      <w:r w:rsidRPr="00D967AC">
        <w:t xml:space="preserve">    Connection ID     : 9</w:t>
      </w:r>
    </w:p>
    <w:p w14:paraId="4AA4740F" w14:textId="77777777" w:rsidR="000A4A2C" w:rsidRPr="00D967AC" w:rsidRDefault="000A4A2C" w:rsidP="000A4A2C">
      <w:pPr>
        <w:pStyle w:val="2f5"/>
      </w:pPr>
      <w:r w:rsidRPr="00D967AC">
        <w:t xml:space="preserve">    Encapsulation mode: Tunnel</w:t>
      </w:r>
    </w:p>
    <w:p w14:paraId="220531E7" w14:textId="77777777" w:rsidR="000A4A2C" w:rsidRPr="00D967AC" w:rsidRDefault="000A4A2C" w:rsidP="000A4A2C">
      <w:pPr>
        <w:pStyle w:val="2f5"/>
      </w:pPr>
      <w:r w:rsidRPr="00D967AC">
        <w:t xml:space="preserve">    Tunnel local      : 202.38.163.1</w:t>
      </w:r>
    </w:p>
    <w:p w14:paraId="3C582536" w14:textId="77777777" w:rsidR="000A4A2C" w:rsidRPr="00D967AC" w:rsidRDefault="000A4A2C" w:rsidP="000A4A2C">
      <w:pPr>
        <w:pStyle w:val="2f5"/>
      </w:pPr>
      <w:r w:rsidRPr="00D967AC">
        <w:t xml:space="preserve">    Tunnel remote     : 202.38.163.2</w:t>
      </w:r>
    </w:p>
    <w:p w14:paraId="1C986E99" w14:textId="77777777" w:rsidR="000A4A2C" w:rsidRPr="00D967AC" w:rsidRDefault="000A4A2C" w:rsidP="000A4A2C">
      <w:pPr>
        <w:pStyle w:val="2f5"/>
      </w:pPr>
      <w:r w:rsidRPr="00D967AC">
        <w:t xml:space="preserve">    Qos pre-classify  : Disable</w:t>
      </w:r>
    </w:p>
    <w:p w14:paraId="1ED79F3A" w14:textId="77777777" w:rsidR="000A4A2C" w:rsidRPr="00D967AC" w:rsidRDefault="000A4A2C" w:rsidP="000A4A2C">
      <w:pPr>
        <w:pStyle w:val="2f5"/>
      </w:pPr>
    </w:p>
    <w:p w14:paraId="51043E06" w14:textId="77777777" w:rsidR="000A4A2C" w:rsidRPr="00D967AC" w:rsidRDefault="000A4A2C" w:rsidP="000A4A2C">
      <w:pPr>
        <w:pStyle w:val="2f5"/>
      </w:pPr>
      <w:r w:rsidRPr="00D967AC">
        <w:t xml:space="preserve">    [Outbound ESP SAs] </w:t>
      </w:r>
    </w:p>
    <w:p w14:paraId="2ACC50BC" w14:textId="77777777" w:rsidR="000A4A2C" w:rsidRPr="00D967AC" w:rsidRDefault="000A4A2C" w:rsidP="000A4A2C">
      <w:pPr>
        <w:pStyle w:val="2f5"/>
      </w:pPr>
      <w:r w:rsidRPr="00D967AC">
        <w:t xml:space="preserve">      SPI: 3401727043 (0xcac23c43)</w:t>
      </w:r>
    </w:p>
    <w:p w14:paraId="7B420CFE" w14:textId="77777777" w:rsidR="000A4A2C" w:rsidRPr="00D967AC" w:rsidRDefault="000A4A2C" w:rsidP="000A4A2C">
      <w:pPr>
        <w:pStyle w:val="2f5"/>
      </w:pPr>
      <w:r w:rsidRPr="00D967AC">
        <w:t xml:space="preserve">      Proposal: ESP-ENCRYPT-DES-64 ESP-AUTH-SHA1</w:t>
      </w:r>
    </w:p>
    <w:p w14:paraId="2FF95E2A" w14:textId="77777777" w:rsidR="000A4A2C" w:rsidRPr="00D967AC" w:rsidRDefault="000A4A2C" w:rsidP="000A4A2C">
      <w:pPr>
        <w:pStyle w:val="2f5"/>
      </w:pPr>
      <w:r w:rsidRPr="00D967AC">
        <w:t xml:space="preserve">      SA remaining key duration (bytes/sec): 1887436800/3416</w:t>
      </w:r>
    </w:p>
    <w:p w14:paraId="0C9E4EB2" w14:textId="77777777" w:rsidR="000A4A2C" w:rsidRPr="00D967AC" w:rsidRDefault="000A4A2C" w:rsidP="000A4A2C">
      <w:pPr>
        <w:pStyle w:val="2f5"/>
      </w:pPr>
      <w:r w:rsidRPr="00D967AC">
        <w:t xml:space="preserve">      Max sent sequence-number: 0</w:t>
      </w:r>
    </w:p>
    <w:p w14:paraId="303DC98C" w14:textId="77777777" w:rsidR="000A4A2C" w:rsidRPr="00D967AC" w:rsidRDefault="000A4A2C" w:rsidP="000A4A2C">
      <w:pPr>
        <w:pStyle w:val="2f5"/>
      </w:pPr>
      <w:r w:rsidRPr="00D967AC">
        <w:t xml:space="preserve">      UDP encapsulation used for NAT traversal: N</w:t>
      </w:r>
    </w:p>
    <w:p w14:paraId="4D69D341" w14:textId="77777777" w:rsidR="000A4A2C" w:rsidRPr="00D967AC" w:rsidRDefault="000A4A2C" w:rsidP="000A4A2C">
      <w:pPr>
        <w:pStyle w:val="2f5"/>
      </w:pPr>
    </w:p>
    <w:p w14:paraId="6FDA44D2" w14:textId="77777777" w:rsidR="000A4A2C" w:rsidRPr="00D967AC" w:rsidRDefault="000A4A2C" w:rsidP="000A4A2C">
      <w:pPr>
        <w:pStyle w:val="2f5"/>
      </w:pPr>
      <w:r w:rsidRPr="00D967AC">
        <w:t xml:space="preserve">    [Inbound ESP SAs] </w:t>
      </w:r>
    </w:p>
    <w:p w14:paraId="238F0ED2" w14:textId="77777777" w:rsidR="000A4A2C" w:rsidRPr="00D967AC" w:rsidRDefault="000A4A2C" w:rsidP="000A4A2C">
      <w:pPr>
        <w:pStyle w:val="2f5"/>
      </w:pPr>
      <w:r w:rsidRPr="00D967AC">
        <w:t xml:space="preserve">      SPI: 243789870 (0xe87f02e)</w:t>
      </w:r>
    </w:p>
    <w:p w14:paraId="423862BC" w14:textId="77777777" w:rsidR="000A4A2C" w:rsidRPr="00D967AC" w:rsidRDefault="000A4A2C" w:rsidP="000A4A2C">
      <w:pPr>
        <w:pStyle w:val="2f5"/>
      </w:pPr>
      <w:r w:rsidRPr="00D967AC">
        <w:t xml:space="preserve">      Proposal: ESP-ENCRYPT-DES-64 ESP-AUTH-SHA1</w:t>
      </w:r>
    </w:p>
    <w:p w14:paraId="083094FA" w14:textId="77777777" w:rsidR="000A4A2C" w:rsidRPr="00D967AC" w:rsidRDefault="000A4A2C" w:rsidP="000A4A2C">
      <w:pPr>
        <w:pStyle w:val="2f5"/>
      </w:pPr>
      <w:r w:rsidRPr="00D967AC">
        <w:t xml:space="preserve">      SA remaining key duration (bytes/sec): 1887436800/3416</w:t>
      </w:r>
    </w:p>
    <w:p w14:paraId="4ACFE3A8" w14:textId="77777777" w:rsidR="000A4A2C" w:rsidRPr="00D967AC" w:rsidRDefault="000A4A2C" w:rsidP="000A4A2C">
      <w:pPr>
        <w:pStyle w:val="2f5"/>
      </w:pPr>
      <w:r w:rsidRPr="00D967AC">
        <w:lastRenderedPageBreak/>
        <w:t xml:space="preserve">      Max received sequence-number: 0</w:t>
      </w:r>
    </w:p>
    <w:p w14:paraId="245D7DA6" w14:textId="77777777" w:rsidR="000A4A2C" w:rsidRPr="00D967AC" w:rsidRDefault="000A4A2C" w:rsidP="000A4A2C">
      <w:pPr>
        <w:pStyle w:val="2f5"/>
      </w:pPr>
      <w:r w:rsidRPr="00D967AC">
        <w:t xml:space="preserve">      Anti-replay window size: 32</w:t>
      </w:r>
    </w:p>
    <w:p w14:paraId="31AA0613" w14:textId="77777777" w:rsidR="000A4A2C" w:rsidRPr="00D967AC" w:rsidRDefault="000A4A2C" w:rsidP="000A4A2C">
      <w:pPr>
        <w:pStyle w:val="2f5"/>
      </w:pPr>
      <w:r w:rsidRPr="00D967AC">
        <w:t xml:space="preserve">      UDP encapsulation used for NAT traversal: N</w:t>
      </w:r>
    </w:p>
    <w:p w14:paraId="62B7C64A" w14:textId="77777777" w:rsidR="000A4A2C" w:rsidRPr="00D967AC" w:rsidRDefault="000A4A2C" w:rsidP="000A4A2C">
      <w:pPr>
        <w:pStyle w:val="4"/>
        <w:rPr>
          <w:rFonts w:hint="default"/>
        </w:rPr>
      </w:pPr>
      <w:r w:rsidRPr="00D967AC">
        <w:t>Verifying the Ping Connectivity</w:t>
      </w:r>
    </w:p>
    <w:p w14:paraId="3F3EF859" w14:textId="77777777" w:rsidR="000A4A2C" w:rsidRPr="00D967AC" w:rsidRDefault="000A4A2C" w:rsidP="000A4A2C">
      <w:pPr>
        <w:pStyle w:val="1e"/>
      </w:pPr>
      <w:r w:rsidRPr="00D967AC">
        <w:t># Ping PC2 from PC1.</w:t>
      </w:r>
    </w:p>
    <w:p w14:paraId="6DCA44A6" w14:textId="77777777" w:rsidR="000A4A2C" w:rsidRPr="00D967AC" w:rsidRDefault="000A4A2C" w:rsidP="000A4A2C">
      <w:pPr>
        <w:pStyle w:val="2f5"/>
      </w:pPr>
      <w:r w:rsidRPr="00D967AC">
        <w:t>PC&gt;ping 10.1.2.2</w:t>
      </w:r>
    </w:p>
    <w:p w14:paraId="03B877BD" w14:textId="77777777" w:rsidR="000A4A2C" w:rsidRPr="00D967AC" w:rsidRDefault="000A4A2C" w:rsidP="000A4A2C">
      <w:pPr>
        <w:pStyle w:val="2f5"/>
      </w:pPr>
    </w:p>
    <w:p w14:paraId="56D642A2" w14:textId="77777777" w:rsidR="000A4A2C" w:rsidRPr="00D967AC" w:rsidRDefault="000A4A2C" w:rsidP="000A4A2C">
      <w:pPr>
        <w:pStyle w:val="2f5"/>
      </w:pPr>
      <w:r w:rsidRPr="00D967AC">
        <w:t>Ping 10.1.2.2: 32 data bytes, Press Ctrl_C to break</w:t>
      </w:r>
    </w:p>
    <w:p w14:paraId="74C72ACC" w14:textId="77777777" w:rsidR="000A4A2C" w:rsidRPr="00D967AC" w:rsidRDefault="000A4A2C" w:rsidP="000A4A2C">
      <w:pPr>
        <w:pStyle w:val="2f5"/>
      </w:pPr>
      <w:r w:rsidRPr="00D967AC">
        <w:t>Request timeout!</w:t>
      </w:r>
    </w:p>
    <w:p w14:paraId="17C1CE2C" w14:textId="77777777" w:rsidR="000A4A2C" w:rsidRPr="00D967AC" w:rsidRDefault="000A4A2C" w:rsidP="000A4A2C">
      <w:pPr>
        <w:pStyle w:val="2f5"/>
      </w:pPr>
      <w:r w:rsidRPr="00D967AC">
        <w:t>From 10.1.2.2: bytes=32 seq=2 ttl=126 time=15 ms</w:t>
      </w:r>
    </w:p>
    <w:p w14:paraId="010F1D6B" w14:textId="77777777" w:rsidR="000A4A2C" w:rsidRPr="00D967AC" w:rsidRDefault="000A4A2C" w:rsidP="000A4A2C">
      <w:pPr>
        <w:pStyle w:val="2f5"/>
      </w:pPr>
      <w:r w:rsidRPr="00D967AC">
        <w:t>From 10.1.2.2: bytes=32 seq=3 ttl=126 time=31 ms</w:t>
      </w:r>
    </w:p>
    <w:p w14:paraId="3BE84486" w14:textId="77777777" w:rsidR="000A4A2C" w:rsidRPr="00D967AC" w:rsidRDefault="000A4A2C" w:rsidP="000A4A2C">
      <w:pPr>
        <w:pStyle w:val="2f5"/>
      </w:pPr>
      <w:r w:rsidRPr="00D967AC">
        <w:t>From 10.1.2.2: bytes=32 seq=4 ttl=126 time=16 ms</w:t>
      </w:r>
    </w:p>
    <w:p w14:paraId="58999A6D" w14:textId="77777777" w:rsidR="000A4A2C" w:rsidRPr="00D967AC" w:rsidRDefault="000A4A2C" w:rsidP="000A4A2C">
      <w:pPr>
        <w:pStyle w:val="2f5"/>
      </w:pPr>
      <w:r w:rsidRPr="00D967AC">
        <w:t>From 10.1.2.2: bytes=32 seq=5 ttl=126 time=16 ms</w:t>
      </w:r>
    </w:p>
    <w:p w14:paraId="17C6336C" w14:textId="77777777" w:rsidR="000A4A2C" w:rsidRPr="00D967AC" w:rsidRDefault="000A4A2C" w:rsidP="000A4A2C">
      <w:pPr>
        <w:pStyle w:val="2f5"/>
      </w:pPr>
    </w:p>
    <w:p w14:paraId="29AF7853" w14:textId="77777777" w:rsidR="000A4A2C" w:rsidRPr="00D967AC" w:rsidRDefault="000A4A2C" w:rsidP="000A4A2C">
      <w:pPr>
        <w:pStyle w:val="2f5"/>
      </w:pPr>
      <w:r w:rsidRPr="00D967AC">
        <w:t>--- 10.1.2.2 ping statistics ---</w:t>
      </w:r>
    </w:p>
    <w:p w14:paraId="4BA7C392" w14:textId="77777777" w:rsidR="000A4A2C" w:rsidRPr="00D967AC" w:rsidRDefault="000A4A2C" w:rsidP="000A4A2C">
      <w:pPr>
        <w:pStyle w:val="2f5"/>
      </w:pPr>
      <w:r w:rsidRPr="00D967AC">
        <w:t xml:space="preserve">  5 packet(s) transmitted</w:t>
      </w:r>
    </w:p>
    <w:p w14:paraId="7E069373" w14:textId="77777777" w:rsidR="000A4A2C" w:rsidRPr="00D967AC" w:rsidRDefault="000A4A2C" w:rsidP="000A4A2C">
      <w:pPr>
        <w:pStyle w:val="2f5"/>
      </w:pPr>
      <w:r w:rsidRPr="00D967AC">
        <w:t xml:space="preserve">  4 packet(s) received</w:t>
      </w:r>
    </w:p>
    <w:p w14:paraId="5D5393B1" w14:textId="77777777" w:rsidR="000A4A2C" w:rsidRPr="00D967AC" w:rsidRDefault="000A4A2C" w:rsidP="000A4A2C">
      <w:pPr>
        <w:pStyle w:val="2f5"/>
      </w:pPr>
      <w:r w:rsidRPr="00D967AC">
        <w:t xml:space="preserve">  20.00% packet loss</w:t>
      </w:r>
    </w:p>
    <w:p w14:paraId="6A55E350" w14:textId="77777777" w:rsidR="000A4A2C" w:rsidRPr="00D967AC" w:rsidRDefault="000A4A2C" w:rsidP="000A4A2C">
      <w:pPr>
        <w:pStyle w:val="2f5"/>
      </w:pPr>
      <w:r w:rsidRPr="00D967AC">
        <w:t xml:space="preserve">  round-trip min/avg/max = 0/19/31 ms</w:t>
      </w:r>
    </w:p>
    <w:p w14:paraId="7BFE511F" w14:textId="77777777" w:rsidR="000A4A2C" w:rsidRPr="00D967AC" w:rsidRDefault="000A4A2C" w:rsidP="000A4A2C">
      <w:pPr>
        <w:pStyle w:val="3"/>
      </w:pPr>
      <w:bookmarkStart w:id="89" w:name="_Toc63253527"/>
      <w:bookmarkStart w:id="90" w:name="_Toc116563160"/>
      <w:r w:rsidRPr="00D967AC">
        <w:t>Reference Configuration</w:t>
      </w:r>
      <w:bookmarkEnd w:id="89"/>
      <w:bookmarkEnd w:id="90"/>
    </w:p>
    <w:p w14:paraId="667B0307" w14:textId="77777777" w:rsidR="000A4A2C" w:rsidRPr="00D967AC" w:rsidRDefault="000A4A2C" w:rsidP="000A4A2C">
      <w:pPr>
        <w:pStyle w:val="4"/>
        <w:rPr>
          <w:rFonts w:hint="default"/>
        </w:rPr>
      </w:pPr>
      <w:r w:rsidRPr="00D967AC">
        <w:t>Configurations of RouterA</w:t>
      </w:r>
    </w:p>
    <w:p w14:paraId="18300B9F" w14:textId="77777777" w:rsidR="000A4A2C" w:rsidRPr="00D967AC" w:rsidRDefault="000A4A2C" w:rsidP="000A4A2C">
      <w:pPr>
        <w:pStyle w:val="2f5"/>
      </w:pPr>
      <w:r w:rsidRPr="00D967AC">
        <w:t>#</w:t>
      </w:r>
    </w:p>
    <w:p w14:paraId="063A91B5" w14:textId="77777777" w:rsidR="000A4A2C" w:rsidRPr="00D967AC" w:rsidRDefault="000A4A2C" w:rsidP="000A4A2C">
      <w:pPr>
        <w:pStyle w:val="2f5"/>
      </w:pPr>
      <w:r w:rsidRPr="00D967AC">
        <w:t xml:space="preserve"> sysname RouterA</w:t>
      </w:r>
    </w:p>
    <w:p w14:paraId="0FF4700C" w14:textId="77777777" w:rsidR="000A4A2C" w:rsidRPr="00D967AC" w:rsidRDefault="000A4A2C" w:rsidP="000A4A2C">
      <w:pPr>
        <w:pStyle w:val="2f5"/>
      </w:pPr>
      <w:r w:rsidRPr="00D967AC">
        <w:t>#</w:t>
      </w:r>
    </w:p>
    <w:p w14:paraId="2F7B450B" w14:textId="77777777" w:rsidR="000A4A2C" w:rsidRPr="00D967AC" w:rsidRDefault="000A4A2C" w:rsidP="000A4A2C">
      <w:pPr>
        <w:pStyle w:val="2f5"/>
      </w:pPr>
      <w:r w:rsidRPr="00D967AC">
        <w:t>ipsec proposal xy</w:t>
      </w:r>
    </w:p>
    <w:p w14:paraId="271471D1" w14:textId="77777777" w:rsidR="000A4A2C" w:rsidRPr="00D967AC" w:rsidRDefault="000A4A2C" w:rsidP="000A4A2C">
      <w:pPr>
        <w:pStyle w:val="2f5"/>
      </w:pPr>
      <w:r w:rsidRPr="00D967AC">
        <w:t xml:space="preserve"> esp authentication-algorithm sha1</w:t>
      </w:r>
    </w:p>
    <w:p w14:paraId="565F28F4" w14:textId="77777777" w:rsidR="000A4A2C" w:rsidRPr="00D967AC" w:rsidRDefault="000A4A2C" w:rsidP="000A4A2C">
      <w:pPr>
        <w:pStyle w:val="2f5"/>
      </w:pPr>
      <w:r w:rsidRPr="00D967AC">
        <w:t>#</w:t>
      </w:r>
    </w:p>
    <w:p w14:paraId="1BB3042A" w14:textId="77777777" w:rsidR="000A4A2C" w:rsidRPr="00D967AC" w:rsidRDefault="000A4A2C" w:rsidP="000A4A2C">
      <w:pPr>
        <w:pStyle w:val="2f5"/>
      </w:pPr>
      <w:r w:rsidRPr="00D967AC">
        <w:t>ike proposal 1</w:t>
      </w:r>
    </w:p>
    <w:p w14:paraId="3DB38BD6" w14:textId="77777777" w:rsidR="000A4A2C" w:rsidRPr="00D967AC" w:rsidRDefault="000A4A2C" w:rsidP="000A4A2C">
      <w:pPr>
        <w:pStyle w:val="2f5"/>
      </w:pPr>
      <w:r w:rsidRPr="00D967AC">
        <w:t xml:space="preserve"> encryption-algorithm aes-cbc-128</w:t>
      </w:r>
    </w:p>
    <w:p w14:paraId="2C085CA5" w14:textId="77777777" w:rsidR="000A4A2C" w:rsidRPr="00D967AC" w:rsidRDefault="000A4A2C" w:rsidP="000A4A2C">
      <w:pPr>
        <w:pStyle w:val="2f5"/>
      </w:pPr>
      <w:r w:rsidRPr="00D967AC">
        <w:t xml:space="preserve"> authentication-algorithm md5</w:t>
      </w:r>
    </w:p>
    <w:p w14:paraId="57D6FFDB" w14:textId="77777777" w:rsidR="000A4A2C" w:rsidRPr="00D967AC" w:rsidRDefault="000A4A2C" w:rsidP="000A4A2C">
      <w:pPr>
        <w:pStyle w:val="2f5"/>
      </w:pPr>
      <w:r w:rsidRPr="00D967AC">
        <w:t>#</w:t>
      </w:r>
    </w:p>
    <w:p w14:paraId="6E224D32" w14:textId="77777777" w:rsidR="000A4A2C" w:rsidRPr="00D967AC" w:rsidRDefault="000A4A2C" w:rsidP="000A4A2C">
      <w:pPr>
        <w:pStyle w:val="2f5"/>
      </w:pPr>
      <w:r w:rsidRPr="00D967AC">
        <w:t>ike peer a v1</w:t>
      </w:r>
    </w:p>
    <w:p w14:paraId="34F872CC" w14:textId="77777777" w:rsidR="000A4A2C" w:rsidRPr="00D967AC" w:rsidRDefault="000A4A2C" w:rsidP="000A4A2C">
      <w:pPr>
        <w:pStyle w:val="2f5"/>
      </w:pPr>
      <w:r w:rsidRPr="00D967AC">
        <w:t xml:space="preserve"> pre-shared-key simple hello</w:t>
      </w:r>
    </w:p>
    <w:p w14:paraId="3A58CADC" w14:textId="77777777" w:rsidR="000A4A2C" w:rsidRPr="00D967AC" w:rsidRDefault="000A4A2C" w:rsidP="000A4A2C">
      <w:pPr>
        <w:pStyle w:val="2f5"/>
      </w:pPr>
      <w:r w:rsidRPr="00D967AC">
        <w:t xml:space="preserve"> ike-proposal 1</w:t>
      </w:r>
    </w:p>
    <w:p w14:paraId="7B6B3016" w14:textId="77777777" w:rsidR="000A4A2C" w:rsidRPr="00D967AC" w:rsidRDefault="000A4A2C" w:rsidP="000A4A2C">
      <w:pPr>
        <w:pStyle w:val="2f5"/>
      </w:pPr>
      <w:r w:rsidRPr="00D967AC">
        <w:t xml:space="preserve"> local-id-type name</w:t>
      </w:r>
    </w:p>
    <w:p w14:paraId="5A20B7D9" w14:textId="77777777" w:rsidR="000A4A2C" w:rsidRPr="00D967AC" w:rsidRDefault="000A4A2C" w:rsidP="000A4A2C">
      <w:pPr>
        <w:pStyle w:val="2f5"/>
      </w:pPr>
      <w:r w:rsidRPr="00D967AC">
        <w:t>#</w:t>
      </w:r>
    </w:p>
    <w:p w14:paraId="3439E36A" w14:textId="77777777" w:rsidR="000A4A2C" w:rsidRPr="00D967AC" w:rsidRDefault="000A4A2C" w:rsidP="000A4A2C">
      <w:pPr>
        <w:pStyle w:val="2f5"/>
      </w:pPr>
      <w:r w:rsidRPr="00D967AC">
        <w:t>ipsec profile test1</w:t>
      </w:r>
    </w:p>
    <w:p w14:paraId="2BD61C58" w14:textId="77777777" w:rsidR="000A4A2C" w:rsidRPr="00D967AC" w:rsidRDefault="000A4A2C" w:rsidP="000A4A2C">
      <w:pPr>
        <w:pStyle w:val="2f5"/>
      </w:pPr>
      <w:r w:rsidRPr="00D967AC">
        <w:t xml:space="preserve"> ike-peer a</w:t>
      </w:r>
    </w:p>
    <w:p w14:paraId="500A36B5" w14:textId="77777777" w:rsidR="000A4A2C" w:rsidRPr="00D967AC" w:rsidRDefault="000A4A2C" w:rsidP="000A4A2C">
      <w:pPr>
        <w:pStyle w:val="2f5"/>
      </w:pPr>
      <w:r w:rsidRPr="00D967AC">
        <w:t xml:space="preserve"> proposal xy</w:t>
      </w:r>
    </w:p>
    <w:p w14:paraId="32E19652" w14:textId="77777777" w:rsidR="000A4A2C" w:rsidRPr="00D967AC" w:rsidRDefault="000A4A2C" w:rsidP="000A4A2C">
      <w:pPr>
        <w:pStyle w:val="2f5"/>
      </w:pPr>
      <w:r w:rsidRPr="00D967AC">
        <w:t>#</w:t>
      </w:r>
    </w:p>
    <w:p w14:paraId="13509618" w14:textId="77777777" w:rsidR="000A4A2C" w:rsidRPr="00D967AC" w:rsidRDefault="000A4A2C" w:rsidP="000A4A2C">
      <w:pPr>
        <w:pStyle w:val="2f5"/>
      </w:pPr>
      <w:r w:rsidRPr="00D967AC">
        <w:t>interface GigabitEthernet0/0/1</w:t>
      </w:r>
    </w:p>
    <w:p w14:paraId="159AC314" w14:textId="77777777" w:rsidR="000A4A2C" w:rsidRPr="00D967AC" w:rsidRDefault="000A4A2C" w:rsidP="000A4A2C">
      <w:pPr>
        <w:pStyle w:val="2f5"/>
      </w:pPr>
      <w:r w:rsidRPr="00D967AC">
        <w:t xml:space="preserve"> ip address 202.38.163.1 255.255.255.0 </w:t>
      </w:r>
    </w:p>
    <w:p w14:paraId="6D3A9E1F" w14:textId="77777777" w:rsidR="000A4A2C" w:rsidRPr="00D967AC" w:rsidRDefault="000A4A2C" w:rsidP="000A4A2C">
      <w:pPr>
        <w:pStyle w:val="2f5"/>
      </w:pPr>
      <w:r w:rsidRPr="00D967AC">
        <w:t>#</w:t>
      </w:r>
    </w:p>
    <w:p w14:paraId="7CD0EC84" w14:textId="77777777" w:rsidR="000A4A2C" w:rsidRPr="00D967AC" w:rsidRDefault="000A4A2C" w:rsidP="000A4A2C">
      <w:pPr>
        <w:pStyle w:val="2f5"/>
      </w:pPr>
      <w:r w:rsidRPr="00D967AC">
        <w:t>interface GigabitEthernet0/0/2</w:t>
      </w:r>
    </w:p>
    <w:p w14:paraId="760E7B76" w14:textId="77777777" w:rsidR="000A4A2C" w:rsidRPr="00D967AC" w:rsidRDefault="000A4A2C" w:rsidP="000A4A2C">
      <w:pPr>
        <w:pStyle w:val="2f5"/>
      </w:pPr>
      <w:r w:rsidRPr="00D967AC">
        <w:t xml:space="preserve"> ip address 10.1.1.1 255.255.255.0 </w:t>
      </w:r>
    </w:p>
    <w:p w14:paraId="24A35348" w14:textId="77777777" w:rsidR="000A4A2C" w:rsidRPr="00D967AC" w:rsidRDefault="000A4A2C" w:rsidP="000A4A2C">
      <w:pPr>
        <w:pStyle w:val="2f5"/>
      </w:pPr>
      <w:r w:rsidRPr="00D967AC">
        <w:t>#</w:t>
      </w:r>
    </w:p>
    <w:p w14:paraId="28BEBCE9" w14:textId="77777777" w:rsidR="000A4A2C" w:rsidRPr="00D967AC" w:rsidRDefault="000A4A2C" w:rsidP="000A4A2C">
      <w:pPr>
        <w:pStyle w:val="2f5"/>
      </w:pPr>
      <w:r w:rsidRPr="00D967AC">
        <w:t>interface Tunnel0/0/1</w:t>
      </w:r>
    </w:p>
    <w:p w14:paraId="3862029F" w14:textId="77777777" w:rsidR="000A4A2C" w:rsidRPr="00D967AC" w:rsidRDefault="000A4A2C" w:rsidP="000A4A2C">
      <w:pPr>
        <w:pStyle w:val="2f5"/>
      </w:pPr>
      <w:r w:rsidRPr="00D967AC">
        <w:t xml:space="preserve"> ip address 192.168.1.1 255.255.255.0 </w:t>
      </w:r>
    </w:p>
    <w:p w14:paraId="230B6EA5" w14:textId="77777777" w:rsidR="000A4A2C" w:rsidRPr="00D967AC" w:rsidRDefault="000A4A2C" w:rsidP="000A4A2C">
      <w:pPr>
        <w:pStyle w:val="2f5"/>
      </w:pPr>
      <w:r w:rsidRPr="00D967AC">
        <w:t xml:space="preserve"> tunnel-protocol gre</w:t>
      </w:r>
    </w:p>
    <w:p w14:paraId="08A08477" w14:textId="77777777" w:rsidR="000A4A2C" w:rsidRPr="00D967AC" w:rsidRDefault="000A4A2C" w:rsidP="000A4A2C">
      <w:pPr>
        <w:pStyle w:val="2f5"/>
      </w:pPr>
      <w:r w:rsidRPr="00D967AC">
        <w:lastRenderedPageBreak/>
        <w:t xml:space="preserve"> source 202.38.163.1</w:t>
      </w:r>
    </w:p>
    <w:p w14:paraId="11067883" w14:textId="77777777" w:rsidR="000A4A2C" w:rsidRPr="00D967AC" w:rsidRDefault="000A4A2C" w:rsidP="000A4A2C">
      <w:pPr>
        <w:pStyle w:val="2f5"/>
      </w:pPr>
      <w:r w:rsidRPr="00D967AC">
        <w:t xml:space="preserve"> destination 202.38.163.2</w:t>
      </w:r>
    </w:p>
    <w:p w14:paraId="404A04AB" w14:textId="77777777" w:rsidR="000A4A2C" w:rsidRPr="00D967AC" w:rsidRDefault="000A4A2C" w:rsidP="000A4A2C">
      <w:pPr>
        <w:pStyle w:val="2f5"/>
      </w:pPr>
      <w:r w:rsidRPr="00D967AC">
        <w:t xml:space="preserve"> ipsec profile test1</w:t>
      </w:r>
    </w:p>
    <w:p w14:paraId="72A1EE1B" w14:textId="77777777" w:rsidR="000A4A2C" w:rsidRPr="00D967AC" w:rsidRDefault="000A4A2C" w:rsidP="000A4A2C">
      <w:pPr>
        <w:pStyle w:val="2f5"/>
      </w:pPr>
      <w:r w:rsidRPr="00D967AC">
        <w:t>#</w:t>
      </w:r>
    </w:p>
    <w:p w14:paraId="493887C8" w14:textId="77777777" w:rsidR="000A4A2C" w:rsidRPr="00D967AC" w:rsidRDefault="000A4A2C" w:rsidP="000A4A2C">
      <w:pPr>
        <w:pStyle w:val="2f5"/>
      </w:pPr>
      <w:r w:rsidRPr="00D967AC">
        <w:t>ip route-static 10.1.2.0 255.255.255.0 tunnel0/0/1</w:t>
      </w:r>
    </w:p>
    <w:p w14:paraId="18BDD4CE" w14:textId="77777777" w:rsidR="000A4A2C" w:rsidRPr="00D967AC" w:rsidRDefault="000A4A2C" w:rsidP="000A4A2C">
      <w:pPr>
        <w:pStyle w:val="2f5"/>
      </w:pPr>
      <w:r w:rsidRPr="00D967AC">
        <w:t>#</w:t>
      </w:r>
    </w:p>
    <w:p w14:paraId="4599B1CF" w14:textId="77777777" w:rsidR="000A4A2C" w:rsidRPr="00D967AC" w:rsidRDefault="000A4A2C" w:rsidP="000A4A2C">
      <w:pPr>
        <w:pStyle w:val="4"/>
        <w:rPr>
          <w:rFonts w:hint="default"/>
        </w:rPr>
      </w:pPr>
      <w:r w:rsidRPr="00D967AC">
        <w:t>Configurations of Router B</w:t>
      </w:r>
    </w:p>
    <w:p w14:paraId="34473D46" w14:textId="77777777" w:rsidR="000A4A2C" w:rsidRPr="00D967AC" w:rsidRDefault="000A4A2C" w:rsidP="000A4A2C">
      <w:pPr>
        <w:pStyle w:val="2f5"/>
      </w:pPr>
      <w:r w:rsidRPr="00D967AC">
        <w:t>#</w:t>
      </w:r>
    </w:p>
    <w:p w14:paraId="2C066F90" w14:textId="77777777" w:rsidR="000A4A2C" w:rsidRPr="00D967AC" w:rsidRDefault="000A4A2C" w:rsidP="000A4A2C">
      <w:pPr>
        <w:pStyle w:val="2f5"/>
      </w:pPr>
      <w:r w:rsidRPr="00D967AC">
        <w:t xml:space="preserve"> sysname RouterB</w:t>
      </w:r>
    </w:p>
    <w:p w14:paraId="0DF2A595" w14:textId="77777777" w:rsidR="000A4A2C" w:rsidRPr="00D967AC" w:rsidRDefault="000A4A2C" w:rsidP="000A4A2C">
      <w:pPr>
        <w:pStyle w:val="2f5"/>
      </w:pPr>
      <w:r w:rsidRPr="00D967AC">
        <w:t>#</w:t>
      </w:r>
    </w:p>
    <w:p w14:paraId="30C6F66F" w14:textId="77777777" w:rsidR="000A4A2C" w:rsidRPr="00D967AC" w:rsidRDefault="000A4A2C" w:rsidP="000A4A2C">
      <w:pPr>
        <w:pStyle w:val="2f5"/>
      </w:pPr>
      <w:r w:rsidRPr="00D967AC">
        <w:t>ipsec proposal xy2</w:t>
      </w:r>
    </w:p>
    <w:p w14:paraId="5BE8C7BB" w14:textId="77777777" w:rsidR="000A4A2C" w:rsidRPr="00D967AC" w:rsidRDefault="000A4A2C" w:rsidP="000A4A2C">
      <w:pPr>
        <w:pStyle w:val="2f5"/>
      </w:pPr>
      <w:r w:rsidRPr="00D967AC">
        <w:t xml:space="preserve"> esp authentication-algorithm sha1</w:t>
      </w:r>
    </w:p>
    <w:p w14:paraId="0C432EBF" w14:textId="77777777" w:rsidR="000A4A2C" w:rsidRPr="00D967AC" w:rsidRDefault="000A4A2C" w:rsidP="000A4A2C">
      <w:pPr>
        <w:pStyle w:val="2f5"/>
      </w:pPr>
      <w:r w:rsidRPr="00D967AC">
        <w:t>#</w:t>
      </w:r>
    </w:p>
    <w:p w14:paraId="086518C0" w14:textId="77777777" w:rsidR="000A4A2C" w:rsidRPr="00D967AC" w:rsidRDefault="000A4A2C" w:rsidP="000A4A2C">
      <w:pPr>
        <w:pStyle w:val="2f5"/>
      </w:pPr>
      <w:r w:rsidRPr="00D967AC">
        <w:t>ike proposal 1</w:t>
      </w:r>
    </w:p>
    <w:p w14:paraId="29733C8B" w14:textId="77777777" w:rsidR="000A4A2C" w:rsidRPr="00D967AC" w:rsidRDefault="000A4A2C" w:rsidP="000A4A2C">
      <w:pPr>
        <w:pStyle w:val="2f5"/>
      </w:pPr>
      <w:r w:rsidRPr="00D967AC">
        <w:t xml:space="preserve"> encryption-algorithm aes-cbc-128</w:t>
      </w:r>
    </w:p>
    <w:p w14:paraId="44E65C37" w14:textId="77777777" w:rsidR="000A4A2C" w:rsidRPr="00D967AC" w:rsidRDefault="000A4A2C" w:rsidP="000A4A2C">
      <w:pPr>
        <w:pStyle w:val="2f5"/>
      </w:pPr>
      <w:r w:rsidRPr="00D967AC">
        <w:t xml:space="preserve"> authentication-algorithm md5</w:t>
      </w:r>
    </w:p>
    <w:p w14:paraId="546C7AE7" w14:textId="77777777" w:rsidR="000A4A2C" w:rsidRPr="00D967AC" w:rsidRDefault="000A4A2C" w:rsidP="000A4A2C">
      <w:pPr>
        <w:pStyle w:val="2f5"/>
      </w:pPr>
      <w:r w:rsidRPr="00D967AC">
        <w:t>#</w:t>
      </w:r>
    </w:p>
    <w:p w14:paraId="60B3D059" w14:textId="77777777" w:rsidR="000A4A2C" w:rsidRPr="00D967AC" w:rsidRDefault="000A4A2C" w:rsidP="000A4A2C">
      <w:pPr>
        <w:pStyle w:val="2f5"/>
      </w:pPr>
      <w:r w:rsidRPr="00D967AC">
        <w:t>ike peer b v1</w:t>
      </w:r>
    </w:p>
    <w:p w14:paraId="6D4CDDC4" w14:textId="77777777" w:rsidR="000A4A2C" w:rsidRPr="00D967AC" w:rsidRDefault="000A4A2C" w:rsidP="000A4A2C">
      <w:pPr>
        <w:pStyle w:val="2f5"/>
      </w:pPr>
      <w:r w:rsidRPr="00D967AC">
        <w:t xml:space="preserve"> pre-shared-key simple hello</w:t>
      </w:r>
    </w:p>
    <w:p w14:paraId="38E49693" w14:textId="77777777" w:rsidR="000A4A2C" w:rsidRPr="00D967AC" w:rsidRDefault="000A4A2C" w:rsidP="000A4A2C">
      <w:pPr>
        <w:pStyle w:val="2f5"/>
      </w:pPr>
      <w:r w:rsidRPr="00D967AC">
        <w:t xml:space="preserve"> ike-proposal 1</w:t>
      </w:r>
    </w:p>
    <w:p w14:paraId="34714E4F" w14:textId="77777777" w:rsidR="000A4A2C" w:rsidRPr="00D967AC" w:rsidRDefault="000A4A2C" w:rsidP="000A4A2C">
      <w:pPr>
        <w:pStyle w:val="2f5"/>
      </w:pPr>
      <w:r w:rsidRPr="00D967AC">
        <w:t xml:space="preserve"> local-id-type name</w:t>
      </w:r>
    </w:p>
    <w:p w14:paraId="79D5FC6B" w14:textId="77777777" w:rsidR="000A4A2C" w:rsidRPr="00D967AC" w:rsidRDefault="000A4A2C" w:rsidP="000A4A2C">
      <w:pPr>
        <w:pStyle w:val="2f5"/>
      </w:pPr>
      <w:r w:rsidRPr="00D967AC">
        <w:t>#</w:t>
      </w:r>
    </w:p>
    <w:p w14:paraId="21419F44" w14:textId="77777777" w:rsidR="000A4A2C" w:rsidRPr="00D967AC" w:rsidRDefault="000A4A2C" w:rsidP="000A4A2C">
      <w:pPr>
        <w:pStyle w:val="2f5"/>
      </w:pPr>
      <w:r w:rsidRPr="00D967AC">
        <w:t>ipsec profile test2</w:t>
      </w:r>
    </w:p>
    <w:p w14:paraId="6D87BA0F" w14:textId="77777777" w:rsidR="000A4A2C" w:rsidRPr="00D967AC" w:rsidRDefault="000A4A2C" w:rsidP="000A4A2C">
      <w:pPr>
        <w:pStyle w:val="2f5"/>
      </w:pPr>
      <w:r w:rsidRPr="00D967AC">
        <w:t xml:space="preserve"> ike-peer b</w:t>
      </w:r>
    </w:p>
    <w:p w14:paraId="0AF9C0CC" w14:textId="77777777" w:rsidR="000A4A2C" w:rsidRPr="00D967AC" w:rsidRDefault="000A4A2C" w:rsidP="000A4A2C">
      <w:pPr>
        <w:pStyle w:val="2f5"/>
      </w:pPr>
      <w:r w:rsidRPr="00D967AC">
        <w:t xml:space="preserve"> proposal xy2</w:t>
      </w:r>
    </w:p>
    <w:p w14:paraId="2A660297" w14:textId="77777777" w:rsidR="000A4A2C" w:rsidRPr="00D967AC" w:rsidRDefault="000A4A2C" w:rsidP="000A4A2C">
      <w:pPr>
        <w:pStyle w:val="2f5"/>
      </w:pPr>
      <w:r w:rsidRPr="00D967AC">
        <w:t>#</w:t>
      </w:r>
    </w:p>
    <w:p w14:paraId="267E2257" w14:textId="77777777" w:rsidR="000A4A2C" w:rsidRPr="00D967AC" w:rsidRDefault="000A4A2C" w:rsidP="000A4A2C">
      <w:pPr>
        <w:pStyle w:val="2f5"/>
      </w:pPr>
      <w:r w:rsidRPr="00D967AC">
        <w:t>interface GigabitEthernet0/0/1</w:t>
      </w:r>
    </w:p>
    <w:p w14:paraId="4FF82205" w14:textId="77777777" w:rsidR="000A4A2C" w:rsidRPr="00D967AC" w:rsidRDefault="000A4A2C" w:rsidP="000A4A2C">
      <w:pPr>
        <w:pStyle w:val="2f5"/>
      </w:pPr>
      <w:r w:rsidRPr="00D967AC">
        <w:t xml:space="preserve"> ip address 202.38.163.2 255.255.255.0 </w:t>
      </w:r>
    </w:p>
    <w:p w14:paraId="7D3DFF6A" w14:textId="77777777" w:rsidR="000A4A2C" w:rsidRPr="00D967AC" w:rsidRDefault="000A4A2C" w:rsidP="000A4A2C">
      <w:pPr>
        <w:pStyle w:val="2f5"/>
      </w:pPr>
      <w:r w:rsidRPr="00D967AC">
        <w:t>#</w:t>
      </w:r>
    </w:p>
    <w:p w14:paraId="4E7C9166" w14:textId="77777777" w:rsidR="000A4A2C" w:rsidRPr="00D967AC" w:rsidRDefault="000A4A2C" w:rsidP="000A4A2C">
      <w:pPr>
        <w:pStyle w:val="2f5"/>
      </w:pPr>
      <w:r w:rsidRPr="00D967AC">
        <w:t>interface GigabitEthernet0/0/2</w:t>
      </w:r>
    </w:p>
    <w:p w14:paraId="1BE2D4B1" w14:textId="77777777" w:rsidR="000A4A2C" w:rsidRPr="00D967AC" w:rsidRDefault="000A4A2C" w:rsidP="000A4A2C">
      <w:pPr>
        <w:pStyle w:val="2f5"/>
      </w:pPr>
      <w:r w:rsidRPr="00D967AC">
        <w:t xml:space="preserve"> ip address 10.1.2.1 255.255.255.0 </w:t>
      </w:r>
    </w:p>
    <w:p w14:paraId="68064D96" w14:textId="77777777" w:rsidR="000A4A2C" w:rsidRPr="00D967AC" w:rsidRDefault="000A4A2C" w:rsidP="000A4A2C">
      <w:pPr>
        <w:pStyle w:val="2f5"/>
      </w:pPr>
      <w:r w:rsidRPr="00D967AC">
        <w:t>#</w:t>
      </w:r>
    </w:p>
    <w:p w14:paraId="54DB51AD" w14:textId="77777777" w:rsidR="000A4A2C" w:rsidRPr="00D967AC" w:rsidRDefault="000A4A2C" w:rsidP="000A4A2C">
      <w:pPr>
        <w:pStyle w:val="2f5"/>
      </w:pPr>
      <w:r w:rsidRPr="00D967AC">
        <w:t>interface Tunnel0/0/1</w:t>
      </w:r>
    </w:p>
    <w:p w14:paraId="7CD9400C" w14:textId="77777777" w:rsidR="000A4A2C" w:rsidRPr="00D967AC" w:rsidRDefault="000A4A2C" w:rsidP="000A4A2C">
      <w:pPr>
        <w:pStyle w:val="2f5"/>
      </w:pPr>
      <w:r w:rsidRPr="00D967AC">
        <w:t xml:space="preserve"> ip address 192.168.1.2 255.255.255.0 </w:t>
      </w:r>
    </w:p>
    <w:p w14:paraId="357B0346" w14:textId="77777777" w:rsidR="000A4A2C" w:rsidRPr="00D967AC" w:rsidRDefault="000A4A2C" w:rsidP="000A4A2C">
      <w:pPr>
        <w:pStyle w:val="2f5"/>
      </w:pPr>
      <w:r w:rsidRPr="00D967AC">
        <w:t xml:space="preserve"> tunnel-protocol gre</w:t>
      </w:r>
    </w:p>
    <w:p w14:paraId="4B395218" w14:textId="77777777" w:rsidR="000A4A2C" w:rsidRPr="00D967AC" w:rsidRDefault="000A4A2C" w:rsidP="000A4A2C">
      <w:pPr>
        <w:pStyle w:val="2f5"/>
      </w:pPr>
      <w:r w:rsidRPr="00D967AC">
        <w:t xml:space="preserve"> source 202.38.163.2</w:t>
      </w:r>
    </w:p>
    <w:p w14:paraId="710F4F5D" w14:textId="77777777" w:rsidR="000A4A2C" w:rsidRPr="00D967AC" w:rsidRDefault="000A4A2C" w:rsidP="000A4A2C">
      <w:pPr>
        <w:pStyle w:val="2f5"/>
      </w:pPr>
      <w:r w:rsidRPr="00D967AC">
        <w:t xml:space="preserve"> destination 202.38.163.1</w:t>
      </w:r>
    </w:p>
    <w:p w14:paraId="73648B28" w14:textId="77777777" w:rsidR="000A4A2C" w:rsidRPr="00D967AC" w:rsidRDefault="000A4A2C" w:rsidP="000A4A2C">
      <w:pPr>
        <w:pStyle w:val="2f5"/>
      </w:pPr>
      <w:r w:rsidRPr="00D967AC">
        <w:t xml:space="preserve"> ipsec profile test2</w:t>
      </w:r>
    </w:p>
    <w:p w14:paraId="733B7EC8" w14:textId="77777777" w:rsidR="000A4A2C" w:rsidRPr="00D967AC" w:rsidRDefault="000A4A2C" w:rsidP="000A4A2C">
      <w:pPr>
        <w:pStyle w:val="2f5"/>
      </w:pPr>
      <w:r w:rsidRPr="00D967AC">
        <w:t>#</w:t>
      </w:r>
    </w:p>
    <w:p w14:paraId="4C7BA53C" w14:textId="77777777" w:rsidR="000A4A2C" w:rsidRPr="00D967AC" w:rsidRDefault="000A4A2C" w:rsidP="000A4A2C">
      <w:pPr>
        <w:pStyle w:val="2f5"/>
      </w:pPr>
      <w:r w:rsidRPr="00D967AC">
        <w:t>ip route-static 10.1.1.0 255.255.255.0 tunnel0/0/1</w:t>
      </w:r>
    </w:p>
    <w:p w14:paraId="3E7EBBE6" w14:textId="77777777" w:rsidR="000A4A2C" w:rsidRPr="00D967AC" w:rsidRDefault="000A4A2C" w:rsidP="000A4A2C">
      <w:pPr>
        <w:pStyle w:val="2f5"/>
      </w:pPr>
      <w:r w:rsidRPr="00D967AC">
        <w:t>#</w:t>
      </w:r>
    </w:p>
    <w:p w14:paraId="1EFB3CE0" w14:textId="77777777" w:rsidR="000A4A2C" w:rsidRPr="00D967AC" w:rsidRDefault="000A4A2C" w:rsidP="000A4A2C">
      <w:pPr>
        <w:pStyle w:val="3"/>
      </w:pPr>
      <w:bookmarkStart w:id="91" w:name="_Toc63253528"/>
      <w:bookmarkStart w:id="92" w:name="_Toc116563161"/>
      <w:r w:rsidRPr="00D967AC">
        <w:t>Quiz</w:t>
      </w:r>
      <w:bookmarkEnd w:id="91"/>
      <w:bookmarkEnd w:id="92"/>
    </w:p>
    <w:p w14:paraId="275B1A72" w14:textId="77777777" w:rsidR="000A4A2C" w:rsidRPr="00D967AC" w:rsidRDefault="000A4A2C" w:rsidP="000A4A2C">
      <w:pPr>
        <w:rPr>
          <w:rFonts w:hint="eastAsia"/>
        </w:rPr>
      </w:pPr>
      <w:r w:rsidRPr="00D967AC">
        <w:t>What are the advantages and disadvantages of the methods of using tunnel interfaces and using ACLs to define the data flows to be protected? What are the application scenarios of the two methods?</w:t>
      </w:r>
    </w:p>
    <w:p w14:paraId="6D123C50" w14:textId="77777777" w:rsidR="000A4A2C" w:rsidRPr="00D967AC" w:rsidRDefault="000A4A2C" w:rsidP="000A4A2C">
      <w:pPr>
        <w:pStyle w:val="1e"/>
      </w:pPr>
    </w:p>
    <w:p w14:paraId="6FA0AC0A" w14:textId="77777777" w:rsidR="000A4A2C" w:rsidRPr="00D967AC" w:rsidRDefault="000A4A2C" w:rsidP="000A4A2C">
      <w:pPr>
        <w:pStyle w:val="1e"/>
      </w:pPr>
    </w:p>
    <w:p w14:paraId="01F4F9E4" w14:textId="77777777" w:rsidR="000A4A2C" w:rsidRPr="00D967AC" w:rsidRDefault="000A4A2C" w:rsidP="000A4A2C">
      <w:pPr>
        <w:pStyle w:val="1e"/>
      </w:pPr>
    </w:p>
    <w:p w14:paraId="2E2355DA" w14:textId="77777777" w:rsidR="000A4A2C" w:rsidRPr="00D967AC" w:rsidRDefault="000A4A2C" w:rsidP="000A4A2C">
      <w:pPr>
        <w:pStyle w:val="1"/>
        <w:ind w:firstLine="3685"/>
      </w:pPr>
      <w:bookmarkStart w:id="93" w:name="_Toc63253529"/>
      <w:bookmarkStart w:id="94" w:name="_Toc116563162"/>
      <w:r w:rsidRPr="00D967AC">
        <w:rPr>
          <w:rFonts w:hint="eastAsia"/>
        </w:rPr>
        <w:lastRenderedPageBreak/>
        <w:t>QoS</w:t>
      </w:r>
      <w:r w:rsidRPr="00D967AC">
        <w:t xml:space="preserve"> </w:t>
      </w:r>
      <w:r w:rsidRPr="00D967AC">
        <w:rPr>
          <w:rFonts w:hint="eastAsia"/>
        </w:rPr>
        <w:t>Technology</w:t>
      </w:r>
      <w:r w:rsidRPr="00D967AC">
        <w:t xml:space="preserve"> LAB</w:t>
      </w:r>
      <w:bookmarkEnd w:id="93"/>
      <w:bookmarkEnd w:id="94"/>
    </w:p>
    <w:p w14:paraId="1CA1649E" w14:textId="77777777" w:rsidR="000A4A2C" w:rsidRPr="00D967AC" w:rsidRDefault="000A4A2C" w:rsidP="000A4A2C">
      <w:pPr>
        <w:pStyle w:val="2"/>
        <w:rPr>
          <w:lang w:eastAsia="zh-CN"/>
        </w:rPr>
      </w:pPr>
      <w:bookmarkStart w:id="95" w:name="_Toc63253530"/>
      <w:bookmarkStart w:id="96" w:name="_Toc116563163"/>
      <w:r w:rsidRPr="00D967AC">
        <w:rPr>
          <w:rFonts w:hint="eastAsia"/>
        </w:rPr>
        <w:t>Traffic Classification and Priority Re-marking Configuration</w:t>
      </w:r>
      <w:bookmarkEnd w:id="95"/>
      <w:bookmarkEnd w:id="96"/>
    </w:p>
    <w:p w14:paraId="769DB266" w14:textId="77777777" w:rsidR="000A4A2C" w:rsidRPr="00D967AC" w:rsidRDefault="000A4A2C" w:rsidP="000A4A2C">
      <w:pPr>
        <w:pStyle w:val="3"/>
      </w:pPr>
      <w:bookmarkStart w:id="97" w:name="_Toc63253531"/>
      <w:bookmarkStart w:id="98" w:name="_Toc116563164"/>
      <w:r w:rsidRPr="00D967AC">
        <w:t>Introduction</w:t>
      </w:r>
      <w:bookmarkEnd w:id="97"/>
      <w:bookmarkEnd w:id="98"/>
    </w:p>
    <w:p w14:paraId="1AD1EB51" w14:textId="77777777" w:rsidR="000A4A2C" w:rsidRPr="00D967AC" w:rsidRDefault="000A4A2C" w:rsidP="000A4A2C">
      <w:pPr>
        <w:pStyle w:val="4"/>
        <w:rPr>
          <w:rFonts w:hint="default"/>
        </w:rPr>
      </w:pPr>
      <w:r w:rsidRPr="00D967AC">
        <w:t>About This Lab</w:t>
      </w:r>
    </w:p>
    <w:p w14:paraId="023D4A70" w14:textId="77777777" w:rsidR="000A4A2C" w:rsidRPr="00D967AC" w:rsidRDefault="000A4A2C" w:rsidP="000A4A2C">
      <w:pPr>
        <w:pStyle w:val="1e"/>
      </w:pPr>
      <w:r w:rsidRPr="00D967AC">
        <w:rPr>
          <w:rFonts w:hint="eastAsia"/>
        </w:rPr>
        <w:t>Traffic classification can classify packets matching the same rule into a category. This ensures that the device processes packets matching the same traffic classifier in the same way, and is the prerequisite and basis for implementing differentiated services.</w:t>
      </w:r>
    </w:p>
    <w:p w14:paraId="045D4D29" w14:textId="77777777" w:rsidR="000A4A2C" w:rsidRPr="00D967AC" w:rsidRDefault="000A4A2C" w:rsidP="000A4A2C">
      <w:pPr>
        <w:pStyle w:val="1e"/>
      </w:pPr>
      <w:r w:rsidRPr="00D967AC">
        <w:rPr>
          <w:rFonts w:hint="eastAsia"/>
        </w:rPr>
        <w:t>Modular QoS Command-Line Interface (MQC) allows the device to classify packets based on their characteristics and provide the same QoS level for packets of the same type. This enables the device to provide differentiated services for packets of different types. MQC involves three entities: traffic classifier, traffic behavior, and traffic policy.</w:t>
      </w:r>
    </w:p>
    <w:p w14:paraId="0A65C04B" w14:textId="77777777" w:rsidR="000A4A2C" w:rsidRPr="00D967AC" w:rsidRDefault="000A4A2C" w:rsidP="000A4A2C">
      <w:pPr>
        <w:pStyle w:val="1e"/>
      </w:pPr>
      <w:r w:rsidRPr="00D967AC">
        <w:rPr>
          <w:rFonts w:hint="eastAsia"/>
        </w:rPr>
        <w:t xml:space="preserve">Priority re-marking is to change the status of packets on the network by increasing or reducing priorities of packets. Re-marking allows a device to re-mark packets matching traffic classification rules. Packets of services that are sensitive to delay and service quality can be re-marked with a high priority so that they can be preferentially scheduled or forwarded. Similarly, priorities of services with no special requirements on delay or service quality can be reduced to save network resources for high-priority packets. </w:t>
      </w:r>
    </w:p>
    <w:p w14:paraId="7C8EAFA9" w14:textId="77777777" w:rsidR="000A4A2C" w:rsidRPr="00D967AC" w:rsidRDefault="000A4A2C" w:rsidP="000A4A2C">
      <w:pPr>
        <w:pStyle w:val="1e"/>
      </w:pPr>
      <w:r w:rsidRPr="00D967AC">
        <w:rPr>
          <w:rFonts w:hint="eastAsia"/>
        </w:rPr>
        <w:t>For example, when the 802.1p priority of a VLAN packet is re-marked, the device schedules and forwards the VLAN packet based on the re-marked 802.1p priority and changes the status of the VLAN packet on the Layer 2 network.</w:t>
      </w:r>
    </w:p>
    <w:p w14:paraId="08F5E0B6" w14:textId="77777777" w:rsidR="000A4A2C" w:rsidRPr="00D967AC" w:rsidRDefault="000A4A2C" w:rsidP="000A4A2C">
      <w:pPr>
        <w:pStyle w:val="1e"/>
      </w:pPr>
    </w:p>
    <w:p w14:paraId="5BBA4B81" w14:textId="77777777" w:rsidR="000A4A2C" w:rsidRPr="00D967AC" w:rsidRDefault="000A4A2C" w:rsidP="000A4A2C">
      <w:pPr>
        <w:pStyle w:val="4"/>
        <w:rPr>
          <w:rFonts w:hint="default"/>
        </w:rPr>
      </w:pPr>
      <w:r w:rsidRPr="00D967AC">
        <w:t>Objectives</w:t>
      </w:r>
    </w:p>
    <w:p w14:paraId="14EF8635" w14:textId="77777777" w:rsidR="000A4A2C" w:rsidRPr="00D967AC" w:rsidRDefault="000A4A2C" w:rsidP="000A4A2C">
      <w:pPr>
        <w:pStyle w:val="1e"/>
      </w:pPr>
      <w:r w:rsidRPr="00D967AC">
        <w:t>Upon completion of this task, you will be able to:</w:t>
      </w:r>
    </w:p>
    <w:p w14:paraId="43FC59C6" w14:textId="77777777" w:rsidR="000A4A2C" w:rsidRPr="00D967AC" w:rsidRDefault="000A4A2C" w:rsidP="000A4A2C">
      <w:pPr>
        <w:pStyle w:val="4a"/>
      </w:pPr>
      <w:r w:rsidRPr="00D967AC">
        <w:rPr>
          <w:rFonts w:hint="eastAsia"/>
        </w:rPr>
        <w:t>Be familiar with traffic classification rules.</w:t>
      </w:r>
    </w:p>
    <w:p w14:paraId="430CD573" w14:textId="77777777" w:rsidR="000A4A2C" w:rsidRPr="00D967AC" w:rsidRDefault="000A4A2C" w:rsidP="000A4A2C">
      <w:pPr>
        <w:pStyle w:val="4a"/>
      </w:pPr>
      <w:r w:rsidRPr="00D967AC">
        <w:rPr>
          <w:rFonts w:hint="eastAsia"/>
        </w:rPr>
        <w:t>Learn how to re-mark the 802.1p priority.</w:t>
      </w:r>
    </w:p>
    <w:p w14:paraId="5E65726B" w14:textId="77777777" w:rsidR="000A4A2C" w:rsidRPr="00D967AC" w:rsidRDefault="000A4A2C" w:rsidP="000A4A2C">
      <w:pPr>
        <w:pStyle w:val="4a"/>
      </w:pPr>
      <w:r w:rsidRPr="00D967AC">
        <w:rPr>
          <w:rFonts w:hint="eastAsia"/>
        </w:rPr>
        <w:t>Master the method of applying a traffic policy to an interface.</w:t>
      </w:r>
    </w:p>
    <w:p w14:paraId="74E3644F" w14:textId="77777777" w:rsidR="000A4A2C" w:rsidRPr="00D967AC" w:rsidRDefault="000A4A2C" w:rsidP="000A4A2C">
      <w:pPr>
        <w:pStyle w:val="4a"/>
      </w:pPr>
      <w:r w:rsidRPr="00D967AC">
        <w:rPr>
          <w:rFonts w:hint="eastAsia"/>
        </w:rPr>
        <w:t>Master the usage of MQC.</w:t>
      </w:r>
    </w:p>
    <w:p w14:paraId="528C2B0D" w14:textId="77777777" w:rsidR="000A4A2C" w:rsidRPr="00D967AC" w:rsidRDefault="000A4A2C" w:rsidP="000A4A2C">
      <w:pPr>
        <w:pStyle w:val="4"/>
        <w:rPr>
          <w:rFonts w:hint="default"/>
        </w:rPr>
      </w:pPr>
      <w:r w:rsidRPr="00D967AC">
        <w:lastRenderedPageBreak/>
        <w:t>Networking Topology</w:t>
      </w:r>
    </w:p>
    <w:p w14:paraId="665C7167" w14:textId="77777777" w:rsidR="000A4A2C" w:rsidRPr="00D967AC" w:rsidRDefault="000A4A2C" w:rsidP="000A4A2C">
      <w:pPr>
        <w:pStyle w:val="Figure"/>
        <w:ind w:left="0"/>
        <w:jc w:val="right"/>
        <w:rPr>
          <w:rFonts w:hint="eastAsia"/>
        </w:rPr>
      </w:pPr>
      <w:r w:rsidRPr="00D967AC">
        <w:rPr>
          <w:noProof/>
        </w:rPr>
        <w:drawing>
          <wp:inline distT="0" distB="0" distL="0" distR="0" wp14:anchorId="1A95B951" wp14:editId="7CF31065">
            <wp:extent cx="5317200" cy="2591294"/>
            <wp:effectExtent l="19050" t="19050" r="17145" b="190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17200" cy="2591294"/>
                    </a:xfrm>
                    <a:prstGeom prst="rect">
                      <a:avLst/>
                    </a:prstGeom>
                    <a:noFill/>
                    <a:ln>
                      <a:solidFill>
                        <a:schemeClr val="bg1">
                          <a:lumMod val="85000"/>
                        </a:schemeClr>
                      </a:solidFill>
                    </a:ln>
                  </pic:spPr>
                </pic:pic>
              </a:graphicData>
            </a:graphic>
          </wp:inline>
        </w:drawing>
      </w:r>
    </w:p>
    <w:p w14:paraId="03777AE7" w14:textId="77777777" w:rsidR="000A4A2C" w:rsidRPr="00D967AC" w:rsidRDefault="000A4A2C" w:rsidP="000A4A2C">
      <w:pPr>
        <w:pStyle w:val="1e"/>
      </w:pPr>
      <w:r w:rsidRPr="00D967AC">
        <w:rPr>
          <w:rFonts w:hint="eastAsia"/>
        </w:rPr>
        <w:t>Voice, video, and data services on the LAN side of the enterprise network are connected to GE0/0/1 and GE0/0/2 of R1 through SW1 and SW2, and are connected to the WAN-side network through GE0/0/3 of R1.</w:t>
      </w:r>
    </w:p>
    <w:p w14:paraId="19B29469" w14:textId="77777777" w:rsidR="000A4A2C" w:rsidRPr="00D967AC" w:rsidRDefault="000A4A2C" w:rsidP="000A4A2C">
      <w:pPr>
        <w:pStyle w:val="1e"/>
      </w:pPr>
      <w:r w:rsidRPr="00D967AC">
        <w:rPr>
          <w:rFonts w:hint="eastAsia"/>
        </w:rPr>
        <w:t>Packets of different services are identified by 802.1p priorities on the LAN side. When packets reach the WAN through GE0/0/3, differentiated services need to be provided for different services based on DSCP priorities of packets.</w:t>
      </w:r>
    </w:p>
    <w:p w14:paraId="72F4453A" w14:textId="77777777" w:rsidR="000A4A2C" w:rsidRPr="00D967AC" w:rsidRDefault="000A4A2C" w:rsidP="000A4A2C">
      <w:pPr>
        <w:pStyle w:val="1e"/>
      </w:pPr>
    </w:p>
    <w:p w14:paraId="2010AE0B" w14:textId="77777777" w:rsidR="000A4A2C" w:rsidRPr="00D967AC" w:rsidRDefault="000A4A2C" w:rsidP="000A4A2C">
      <w:pPr>
        <w:pStyle w:val="3"/>
      </w:pPr>
      <w:bookmarkStart w:id="99" w:name="_Toc63253532"/>
      <w:bookmarkStart w:id="100" w:name="_Toc116563165"/>
      <w:r w:rsidRPr="00D967AC">
        <w:rPr>
          <w:rFonts w:hint="eastAsia"/>
        </w:rPr>
        <w:t>Lab Configuration</w:t>
      </w:r>
      <w:bookmarkEnd w:id="99"/>
      <w:bookmarkEnd w:id="100"/>
    </w:p>
    <w:p w14:paraId="3AF1AC18" w14:textId="77777777" w:rsidR="000A4A2C" w:rsidRPr="00D967AC" w:rsidRDefault="000A4A2C" w:rsidP="000A4A2C">
      <w:pPr>
        <w:pStyle w:val="4"/>
        <w:rPr>
          <w:rFonts w:hint="default"/>
        </w:rPr>
      </w:pPr>
      <w:r w:rsidRPr="00D967AC">
        <w:t>Configuration Roadmap</w:t>
      </w:r>
    </w:p>
    <w:p w14:paraId="6463F539" w14:textId="77777777" w:rsidR="000A4A2C" w:rsidRPr="00D967AC" w:rsidRDefault="000A4A2C" w:rsidP="00015FB7">
      <w:pPr>
        <w:pStyle w:val="4a"/>
        <w:numPr>
          <w:ilvl w:val="0"/>
          <w:numId w:val="29"/>
        </w:numPr>
        <w:ind w:left="1454" w:hanging="432"/>
      </w:pPr>
      <w:r w:rsidRPr="00D967AC">
        <w:rPr>
          <w:rFonts w:hint="eastAsia"/>
        </w:rPr>
        <w:t>Create VLANs and VLANIF interfaces on R1 and configure interfaces so that enterprise users can access the WAN-side network through R1.</w:t>
      </w:r>
    </w:p>
    <w:p w14:paraId="69C38A1C" w14:textId="77777777" w:rsidR="000A4A2C" w:rsidRPr="00D967AC" w:rsidRDefault="000A4A2C" w:rsidP="00015FB7">
      <w:pPr>
        <w:pStyle w:val="4a"/>
        <w:numPr>
          <w:ilvl w:val="0"/>
          <w:numId w:val="29"/>
        </w:numPr>
        <w:ind w:left="1454" w:hanging="432"/>
      </w:pPr>
      <w:r w:rsidRPr="00D967AC">
        <w:rPr>
          <w:rFonts w:hint="eastAsia"/>
        </w:rPr>
        <w:t>Configure traffic classifiers to classify packets based on 802.1p priorities.</w:t>
      </w:r>
    </w:p>
    <w:p w14:paraId="0D963E6C" w14:textId="77777777" w:rsidR="000A4A2C" w:rsidRPr="00D967AC" w:rsidRDefault="000A4A2C" w:rsidP="00015FB7">
      <w:pPr>
        <w:pStyle w:val="4a"/>
        <w:numPr>
          <w:ilvl w:val="0"/>
          <w:numId w:val="29"/>
        </w:numPr>
        <w:ind w:left="1454" w:hanging="432"/>
      </w:pPr>
      <w:r w:rsidRPr="00D967AC">
        <w:rPr>
          <w:rFonts w:hint="eastAsia"/>
        </w:rPr>
        <w:t>Configure traffic behaviors on R1 to re-mark packet priorities with DSCP priorities.</w:t>
      </w:r>
    </w:p>
    <w:p w14:paraId="57E57E70" w14:textId="77777777" w:rsidR="000A4A2C" w:rsidRPr="00D967AC" w:rsidRDefault="000A4A2C" w:rsidP="00015FB7">
      <w:pPr>
        <w:pStyle w:val="4a"/>
        <w:numPr>
          <w:ilvl w:val="0"/>
          <w:numId w:val="29"/>
        </w:numPr>
        <w:ind w:left="1454" w:hanging="432"/>
      </w:pPr>
      <w:r w:rsidRPr="00D967AC">
        <w:rPr>
          <w:rFonts w:hint="eastAsia"/>
        </w:rPr>
        <w:t>Configure a traffic policy on R1, bind the traffic behaviors and traffic classifiers to the traffic policy, and apply the traffic policy to GE0/0/1 and GE0/0/2 in the inbound direction to re-mark priorities of different service packets.</w:t>
      </w:r>
    </w:p>
    <w:p w14:paraId="1A307A4A" w14:textId="77777777" w:rsidR="000A4A2C" w:rsidRPr="00D967AC" w:rsidRDefault="000A4A2C" w:rsidP="000A4A2C">
      <w:pPr>
        <w:pStyle w:val="4a"/>
        <w:ind w:left="1454"/>
      </w:pPr>
    </w:p>
    <w:p w14:paraId="50D01610" w14:textId="77777777" w:rsidR="000A4A2C" w:rsidRPr="00D967AC" w:rsidRDefault="000A4A2C" w:rsidP="000A4A2C">
      <w:pPr>
        <w:pStyle w:val="4"/>
        <w:rPr>
          <w:rFonts w:hint="default"/>
        </w:rPr>
      </w:pPr>
      <w:r w:rsidRPr="00D967AC">
        <w:t>Configuration Procedure</w:t>
      </w:r>
    </w:p>
    <w:p w14:paraId="59EB51F5" w14:textId="77777777" w:rsidR="000A4A2C" w:rsidRPr="00D967AC" w:rsidRDefault="000A4A2C" w:rsidP="000A4A2C">
      <w:pPr>
        <w:pStyle w:val="30"/>
        <w:ind w:left="1701" w:hanging="159"/>
        <w:outlineLvl w:val="4"/>
      </w:pPr>
      <w:r w:rsidRPr="00D967AC">
        <w:rPr>
          <w:rFonts w:hint="eastAsia"/>
        </w:rPr>
        <w:t>Configure VLANs and IP addresses for interfaces so that enterprise users can communicate with the WAN.</w:t>
      </w:r>
    </w:p>
    <w:p w14:paraId="33B3FE4B" w14:textId="77777777" w:rsidR="000A4A2C" w:rsidRPr="00D967AC" w:rsidRDefault="000A4A2C" w:rsidP="000A4A2C">
      <w:pPr>
        <w:pStyle w:val="1e"/>
      </w:pPr>
      <w:r w:rsidRPr="00D967AC">
        <w:rPr>
          <w:rFonts w:hint="eastAsia"/>
        </w:rPr>
        <w:t># Create VLANs 20, 30, and 40 on R1.</w:t>
      </w:r>
    </w:p>
    <w:p w14:paraId="1B2F585E" w14:textId="77777777" w:rsidR="000A4A2C" w:rsidRPr="00D967AC" w:rsidRDefault="000A4A2C" w:rsidP="000A4A2C">
      <w:pPr>
        <w:pStyle w:val="2f5"/>
      </w:pPr>
      <w:r w:rsidRPr="00D967AC">
        <w:t>&lt;Huawei&gt;system-view</w:t>
      </w:r>
    </w:p>
    <w:p w14:paraId="025DCED1" w14:textId="77777777" w:rsidR="000A4A2C" w:rsidRPr="00D967AC" w:rsidRDefault="000A4A2C" w:rsidP="000A4A2C">
      <w:pPr>
        <w:pStyle w:val="2f5"/>
      </w:pPr>
      <w:r w:rsidRPr="00D967AC">
        <w:t>[Huawei]sysname R1</w:t>
      </w:r>
    </w:p>
    <w:p w14:paraId="63D3D209" w14:textId="77777777" w:rsidR="000A4A2C" w:rsidRPr="00D967AC" w:rsidRDefault="000A4A2C" w:rsidP="000A4A2C">
      <w:pPr>
        <w:pStyle w:val="2f5"/>
      </w:pPr>
      <w:r w:rsidRPr="00D967AC">
        <w:t>[R1]vlan batch 20 30 40</w:t>
      </w:r>
    </w:p>
    <w:p w14:paraId="502D8042" w14:textId="77777777" w:rsidR="000A4A2C" w:rsidRPr="00D967AC" w:rsidRDefault="000A4A2C" w:rsidP="000A4A2C">
      <w:pPr>
        <w:pStyle w:val="1e"/>
      </w:pPr>
      <w:r w:rsidRPr="00D967AC">
        <w:rPr>
          <w:rFonts w:hint="eastAsia"/>
        </w:rPr>
        <w:lastRenderedPageBreak/>
        <w:t># Configure GE0/0/1 and GE0/0/2 as trunk interfaces, add GE0/0/1 to VLAN 20, and add GE0/0/2 to VLAN 30.</w:t>
      </w:r>
    </w:p>
    <w:p w14:paraId="7C9E3E69" w14:textId="77777777" w:rsidR="000A4A2C" w:rsidRPr="00D967AC" w:rsidRDefault="000A4A2C" w:rsidP="000A4A2C">
      <w:pPr>
        <w:pStyle w:val="2f5"/>
      </w:pPr>
      <w:r w:rsidRPr="00D967AC">
        <w:rPr>
          <w:rFonts w:hint="eastAsia"/>
        </w:rPr>
        <w:t>[R1] interface GigabitEthernet0/0/1</w:t>
      </w:r>
    </w:p>
    <w:p w14:paraId="5DCD4B90" w14:textId="77777777" w:rsidR="000A4A2C" w:rsidRPr="00D967AC" w:rsidRDefault="000A4A2C" w:rsidP="000A4A2C">
      <w:pPr>
        <w:pStyle w:val="2f5"/>
      </w:pPr>
      <w:r w:rsidRPr="00D967AC">
        <w:rPr>
          <w:rFonts w:hint="eastAsia"/>
        </w:rPr>
        <w:t>[R1-GigabitEthernet0/0/1] port link-type trunk</w:t>
      </w:r>
    </w:p>
    <w:p w14:paraId="27D8B240" w14:textId="77777777" w:rsidR="000A4A2C" w:rsidRPr="00D967AC" w:rsidRDefault="000A4A2C" w:rsidP="000A4A2C">
      <w:pPr>
        <w:pStyle w:val="2f5"/>
      </w:pPr>
      <w:r w:rsidRPr="00D967AC">
        <w:rPr>
          <w:rFonts w:hint="eastAsia"/>
        </w:rPr>
        <w:t>[R1-GigabitEthernet0/0/1] port trunk allow-pass vlan 20</w:t>
      </w:r>
    </w:p>
    <w:p w14:paraId="3F3AFA0C" w14:textId="77777777" w:rsidR="000A4A2C" w:rsidRPr="00D967AC" w:rsidRDefault="000A4A2C" w:rsidP="000A4A2C">
      <w:pPr>
        <w:pStyle w:val="2f5"/>
      </w:pPr>
      <w:r w:rsidRPr="00D967AC">
        <w:rPr>
          <w:rFonts w:hint="eastAsia"/>
        </w:rPr>
        <w:t>[R1-GigabitEthernet0/0/1] quit</w:t>
      </w:r>
    </w:p>
    <w:p w14:paraId="54976C0F" w14:textId="77777777" w:rsidR="000A4A2C" w:rsidRPr="00D967AC" w:rsidRDefault="000A4A2C" w:rsidP="000A4A2C">
      <w:pPr>
        <w:pStyle w:val="2f5"/>
      </w:pPr>
      <w:r w:rsidRPr="00D967AC">
        <w:rPr>
          <w:rFonts w:hint="eastAsia"/>
        </w:rPr>
        <w:t>[R1] interface GigabitEthernet0/0/2</w:t>
      </w:r>
    </w:p>
    <w:p w14:paraId="50196326" w14:textId="77777777" w:rsidR="000A4A2C" w:rsidRPr="00D967AC" w:rsidRDefault="000A4A2C" w:rsidP="000A4A2C">
      <w:pPr>
        <w:pStyle w:val="2f5"/>
      </w:pPr>
      <w:r w:rsidRPr="00D967AC">
        <w:rPr>
          <w:rFonts w:hint="eastAsia"/>
        </w:rPr>
        <w:t>[R1-GigabitEthernet0/0/2] port link-type trunk</w:t>
      </w:r>
    </w:p>
    <w:p w14:paraId="78FD91A0" w14:textId="77777777" w:rsidR="000A4A2C" w:rsidRPr="00D967AC" w:rsidRDefault="000A4A2C" w:rsidP="000A4A2C">
      <w:pPr>
        <w:pStyle w:val="2f5"/>
      </w:pPr>
      <w:r w:rsidRPr="00D967AC">
        <w:rPr>
          <w:rFonts w:hint="eastAsia"/>
        </w:rPr>
        <w:t>[R1-GigabitEthernet0/0/2] port trunk allow-pass vlan 30</w:t>
      </w:r>
    </w:p>
    <w:p w14:paraId="32C8ABC0" w14:textId="77777777" w:rsidR="000A4A2C" w:rsidRPr="00D967AC" w:rsidRDefault="000A4A2C" w:rsidP="000A4A2C">
      <w:pPr>
        <w:pStyle w:val="2f5"/>
      </w:pPr>
      <w:r w:rsidRPr="00D967AC">
        <w:rPr>
          <w:rFonts w:hint="eastAsia"/>
        </w:rPr>
        <w:t>[R1-GigabitEthernet0/0/2] quit</w:t>
      </w:r>
    </w:p>
    <w:p w14:paraId="5771ABB5" w14:textId="77777777" w:rsidR="000A4A2C" w:rsidRPr="00D967AC" w:rsidRDefault="000A4A2C" w:rsidP="000A4A2C">
      <w:pPr>
        <w:pStyle w:val="1e"/>
      </w:pPr>
      <w:r w:rsidRPr="00D967AC">
        <w:rPr>
          <w:rFonts w:hint="eastAsia"/>
        </w:rPr>
        <w:t># Configure the interface of SW1 connected to R1 as a trunk interface and add it to VLAN 20.</w:t>
      </w:r>
    </w:p>
    <w:p w14:paraId="3ED5191E" w14:textId="77777777" w:rsidR="000A4A2C" w:rsidRPr="00D967AC" w:rsidRDefault="000A4A2C" w:rsidP="000A4A2C">
      <w:pPr>
        <w:pStyle w:val="2f5"/>
      </w:pPr>
      <w:r w:rsidRPr="00D967AC">
        <w:t>[SW1]interface GigabitEthernet0/0/1</w:t>
      </w:r>
    </w:p>
    <w:p w14:paraId="10316FFD" w14:textId="77777777" w:rsidR="000A4A2C" w:rsidRPr="00D967AC" w:rsidRDefault="000A4A2C" w:rsidP="000A4A2C">
      <w:pPr>
        <w:pStyle w:val="2f5"/>
      </w:pPr>
      <w:r w:rsidRPr="00D967AC">
        <w:t>[SW1-GigabitEthernet0/0/1]port link-type trunk</w:t>
      </w:r>
    </w:p>
    <w:p w14:paraId="53A1F974" w14:textId="77777777" w:rsidR="000A4A2C" w:rsidRPr="00D967AC" w:rsidRDefault="000A4A2C" w:rsidP="000A4A2C">
      <w:pPr>
        <w:pStyle w:val="2f5"/>
      </w:pPr>
      <w:r w:rsidRPr="00D967AC">
        <w:t>[SW1-GigabitEthernet0/0/1]port trunk allow-pass vlan 20</w:t>
      </w:r>
    </w:p>
    <w:p w14:paraId="07EBA7FE" w14:textId="77777777" w:rsidR="000A4A2C" w:rsidRPr="00D967AC" w:rsidRDefault="000A4A2C" w:rsidP="000A4A2C">
      <w:pPr>
        <w:pStyle w:val="1e"/>
      </w:pPr>
      <w:r w:rsidRPr="00D967AC">
        <w:rPr>
          <w:rFonts w:hint="eastAsia"/>
        </w:rPr>
        <w:t># Configure the interface of SW2 connected to R1 as a trunk interface and add it to VLAN 30.</w:t>
      </w:r>
    </w:p>
    <w:p w14:paraId="76986E5F" w14:textId="77777777" w:rsidR="000A4A2C" w:rsidRPr="00D967AC" w:rsidRDefault="000A4A2C" w:rsidP="000A4A2C">
      <w:pPr>
        <w:pStyle w:val="2f5"/>
      </w:pPr>
      <w:r w:rsidRPr="00D967AC">
        <w:t>[SW2]interface GigabitEthernet0/0/2</w:t>
      </w:r>
    </w:p>
    <w:p w14:paraId="50CF2E11" w14:textId="77777777" w:rsidR="000A4A2C" w:rsidRPr="00D967AC" w:rsidRDefault="000A4A2C" w:rsidP="000A4A2C">
      <w:pPr>
        <w:pStyle w:val="2f5"/>
      </w:pPr>
      <w:r w:rsidRPr="00D967AC">
        <w:t>[SW2-GigabitEthernet0/0/2]port link-type trunk</w:t>
      </w:r>
    </w:p>
    <w:p w14:paraId="3727303F" w14:textId="77777777" w:rsidR="000A4A2C" w:rsidRPr="00D967AC" w:rsidRDefault="000A4A2C" w:rsidP="000A4A2C">
      <w:pPr>
        <w:pStyle w:val="2f5"/>
      </w:pPr>
      <w:r w:rsidRPr="00D967AC">
        <w:t>[SW2-GigabitEthernet0/0/2]port trunk allow-pass vlan 30</w:t>
      </w:r>
    </w:p>
    <w:p w14:paraId="7572B434" w14:textId="77777777" w:rsidR="000A4A2C" w:rsidRPr="00D967AC" w:rsidRDefault="000A4A2C" w:rsidP="000A4A2C">
      <w:pPr>
        <w:pStyle w:val="1e"/>
      </w:pPr>
      <w:r w:rsidRPr="00D967AC">
        <w:rPr>
          <w:rFonts w:hint="eastAsia"/>
        </w:rPr>
        <w:t>#</w:t>
      </w:r>
      <w:r w:rsidRPr="00D967AC">
        <w:t xml:space="preserve"> Configure IP addresses for the interfaces connecting </w:t>
      </w:r>
      <w:r w:rsidRPr="00D967AC">
        <w:rPr>
          <w:rFonts w:hint="eastAsia"/>
        </w:rPr>
        <w:t>R1</w:t>
      </w:r>
      <w:r w:rsidRPr="00D967AC">
        <w:t xml:space="preserve"> and R2.</w:t>
      </w:r>
    </w:p>
    <w:p w14:paraId="4C782E7E" w14:textId="77777777" w:rsidR="000A4A2C" w:rsidRPr="00D967AC" w:rsidRDefault="000A4A2C" w:rsidP="000A4A2C">
      <w:pPr>
        <w:pStyle w:val="2f5"/>
      </w:pPr>
      <w:r w:rsidRPr="00D967AC">
        <w:rPr>
          <w:rFonts w:hint="eastAsia"/>
        </w:rPr>
        <w:t>[R1]interface GigabitEthernet0/0/3</w:t>
      </w:r>
    </w:p>
    <w:p w14:paraId="399C7E80" w14:textId="77777777" w:rsidR="000A4A2C" w:rsidRPr="00D967AC" w:rsidRDefault="000A4A2C" w:rsidP="000A4A2C">
      <w:pPr>
        <w:pStyle w:val="2f5"/>
      </w:pPr>
      <w:r w:rsidRPr="00D967AC">
        <w:rPr>
          <w:rFonts w:hint="eastAsia"/>
        </w:rPr>
        <w:t>[R1-GigabitEthernet0/0/3]port link-type access</w:t>
      </w:r>
    </w:p>
    <w:p w14:paraId="43ADCF77" w14:textId="77777777" w:rsidR="000A4A2C" w:rsidRPr="00D967AC" w:rsidRDefault="000A4A2C" w:rsidP="000A4A2C">
      <w:pPr>
        <w:pStyle w:val="2f5"/>
      </w:pPr>
      <w:r w:rsidRPr="00D967AC">
        <w:rPr>
          <w:rFonts w:hint="eastAsia"/>
        </w:rPr>
        <w:t>[R1-GigabitEthernet0/0/3]port default vlan 40</w:t>
      </w:r>
    </w:p>
    <w:p w14:paraId="7DFCCF55" w14:textId="77777777" w:rsidR="000A4A2C" w:rsidRPr="00D967AC" w:rsidRDefault="000A4A2C" w:rsidP="000A4A2C">
      <w:pPr>
        <w:pStyle w:val="2f5"/>
      </w:pPr>
      <w:r w:rsidRPr="00D967AC">
        <w:rPr>
          <w:rFonts w:hint="eastAsia"/>
        </w:rPr>
        <w:t>[R1-GigabitEthernet0/0/3]quit</w:t>
      </w:r>
    </w:p>
    <w:p w14:paraId="66AAFE8A" w14:textId="77777777" w:rsidR="000A4A2C" w:rsidRPr="00D967AC" w:rsidRDefault="000A4A2C" w:rsidP="000A4A2C">
      <w:pPr>
        <w:pStyle w:val="2f5"/>
      </w:pPr>
      <w:r w:rsidRPr="00D967AC">
        <w:rPr>
          <w:rFonts w:hint="eastAsia"/>
        </w:rPr>
        <w:t>[R1]interface vlanif 40</w:t>
      </w:r>
    </w:p>
    <w:p w14:paraId="48F3EE57" w14:textId="77777777" w:rsidR="000A4A2C" w:rsidRPr="00D967AC" w:rsidRDefault="000A4A2C" w:rsidP="000A4A2C">
      <w:pPr>
        <w:pStyle w:val="2f5"/>
      </w:pPr>
      <w:r w:rsidRPr="00D967AC">
        <w:rPr>
          <w:rFonts w:hint="eastAsia"/>
        </w:rPr>
        <w:t>[R1-Vlanif40]ip address 192.168.4.1 24</w:t>
      </w:r>
    </w:p>
    <w:p w14:paraId="510B6342" w14:textId="77777777" w:rsidR="000A4A2C" w:rsidRPr="00D967AC" w:rsidRDefault="000A4A2C" w:rsidP="000A4A2C">
      <w:pPr>
        <w:pStyle w:val="2f5"/>
      </w:pPr>
      <w:r w:rsidRPr="00D967AC">
        <w:rPr>
          <w:rFonts w:hint="eastAsia"/>
        </w:rPr>
        <w:t>[R1-Vlanif40]quit</w:t>
      </w:r>
    </w:p>
    <w:p w14:paraId="3CEBCB25" w14:textId="77777777" w:rsidR="000A4A2C" w:rsidRPr="00D967AC" w:rsidRDefault="000A4A2C" w:rsidP="000A4A2C">
      <w:pPr>
        <w:pStyle w:val="2f5"/>
      </w:pPr>
    </w:p>
    <w:p w14:paraId="3CDD210F" w14:textId="77777777" w:rsidR="000A4A2C" w:rsidRPr="00D967AC" w:rsidRDefault="000A4A2C" w:rsidP="000A4A2C">
      <w:pPr>
        <w:pStyle w:val="2f5"/>
      </w:pPr>
      <w:r w:rsidRPr="00D967AC">
        <w:t>[R2]interface GigabitEthernet 0/0/3</w:t>
      </w:r>
    </w:p>
    <w:p w14:paraId="0A4A1565" w14:textId="77777777" w:rsidR="000A4A2C" w:rsidRPr="00D967AC" w:rsidRDefault="000A4A2C" w:rsidP="000A4A2C">
      <w:pPr>
        <w:pStyle w:val="2f5"/>
      </w:pPr>
      <w:r w:rsidRPr="00D967AC">
        <w:t>[R2-GigabitEthernet0/0/3]ip address 192.168.4.2 24</w:t>
      </w:r>
    </w:p>
    <w:p w14:paraId="5723681B" w14:textId="77777777" w:rsidR="000A4A2C" w:rsidRPr="00D967AC" w:rsidRDefault="000A4A2C" w:rsidP="000A4A2C">
      <w:pPr>
        <w:pStyle w:val="1e"/>
      </w:pPr>
      <w:r w:rsidRPr="00D967AC">
        <w:rPr>
          <w:rFonts w:hint="eastAsia"/>
        </w:rPr>
        <w:t># Configure R2 to communicate with the LAN-side device at the network layer.</w:t>
      </w:r>
    </w:p>
    <w:p w14:paraId="045DB84B" w14:textId="77777777" w:rsidR="000A4A2C" w:rsidRPr="00D967AC" w:rsidRDefault="000A4A2C" w:rsidP="000A4A2C">
      <w:pPr>
        <w:pStyle w:val="2f5"/>
      </w:pPr>
      <w:r w:rsidRPr="00D967AC">
        <w:rPr>
          <w:rFonts w:hint="eastAsia"/>
        </w:rPr>
        <w:t>[R2] ip route-static 192.168.2.0 255.255.255.0 192.168.4.1</w:t>
      </w:r>
    </w:p>
    <w:p w14:paraId="1A73B89D" w14:textId="77777777" w:rsidR="000A4A2C" w:rsidRPr="00D967AC" w:rsidRDefault="000A4A2C" w:rsidP="000A4A2C">
      <w:pPr>
        <w:pStyle w:val="2f5"/>
      </w:pPr>
      <w:r w:rsidRPr="00D967AC">
        <w:rPr>
          <w:rFonts w:hint="eastAsia"/>
        </w:rPr>
        <w:t>[R2] ip route-static 192.168.3.0 255.255.255.0 192.168.4.1</w:t>
      </w:r>
    </w:p>
    <w:p w14:paraId="647E2EAF" w14:textId="77777777" w:rsidR="000A4A2C" w:rsidRPr="00D967AC" w:rsidRDefault="000A4A2C" w:rsidP="000A4A2C">
      <w:pPr>
        <w:pStyle w:val="30"/>
        <w:ind w:left="1701" w:hanging="159"/>
        <w:outlineLvl w:val="4"/>
      </w:pPr>
      <w:r w:rsidRPr="00D967AC">
        <w:rPr>
          <w:rFonts w:hint="eastAsia"/>
        </w:rPr>
        <w:t>Configure traffic classifiers.</w:t>
      </w:r>
    </w:p>
    <w:p w14:paraId="57D1CCA2" w14:textId="77777777" w:rsidR="000A4A2C" w:rsidRPr="00D967AC" w:rsidRDefault="000A4A2C" w:rsidP="000A4A2C">
      <w:pPr>
        <w:pStyle w:val="1e"/>
      </w:pPr>
      <w:r w:rsidRPr="00D967AC">
        <w:rPr>
          <w:rFonts w:hint="eastAsia"/>
        </w:rPr>
        <w:t xml:space="preserve"># Create and configure traffic classifiers </w:t>
      </w:r>
      <w:r w:rsidRPr="00D967AC">
        <w:rPr>
          <w:rFonts w:hint="eastAsia"/>
          <w:b/>
        </w:rPr>
        <w:t>c1</w:t>
      </w:r>
      <w:r w:rsidRPr="00D967AC">
        <w:rPr>
          <w:rFonts w:hint="eastAsia"/>
        </w:rPr>
        <w:t xml:space="preserve">, </w:t>
      </w:r>
      <w:r w:rsidRPr="00D967AC">
        <w:rPr>
          <w:rFonts w:hint="eastAsia"/>
          <w:b/>
        </w:rPr>
        <w:t>c2</w:t>
      </w:r>
      <w:r w:rsidRPr="00D967AC">
        <w:rPr>
          <w:rFonts w:hint="eastAsia"/>
        </w:rPr>
        <w:t xml:space="preserve">, and </w:t>
      </w:r>
      <w:r w:rsidRPr="00D967AC">
        <w:rPr>
          <w:rFonts w:hint="eastAsia"/>
          <w:b/>
        </w:rPr>
        <w:t>c3</w:t>
      </w:r>
      <w:r w:rsidRPr="00D967AC">
        <w:rPr>
          <w:rFonts w:hint="eastAsia"/>
        </w:rPr>
        <w:t xml:space="preserve"> on R1 to classify packets based on 802.1p priorities.</w:t>
      </w:r>
    </w:p>
    <w:p w14:paraId="26A4539F" w14:textId="77777777" w:rsidR="000A4A2C" w:rsidRPr="00D967AC" w:rsidRDefault="000A4A2C" w:rsidP="000A4A2C">
      <w:pPr>
        <w:pStyle w:val="2f5"/>
      </w:pPr>
      <w:r w:rsidRPr="00D967AC">
        <w:t>[R1]traffic classifier c1</w:t>
      </w:r>
    </w:p>
    <w:p w14:paraId="0928BC67" w14:textId="77777777" w:rsidR="000A4A2C" w:rsidRPr="00D967AC" w:rsidRDefault="000A4A2C" w:rsidP="000A4A2C">
      <w:pPr>
        <w:pStyle w:val="2f5"/>
      </w:pPr>
      <w:r w:rsidRPr="00D967AC">
        <w:t xml:space="preserve">[R1-classifier-c1]if </w:t>
      </w:r>
    </w:p>
    <w:p w14:paraId="7AD07363" w14:textId="77777777" w:rsidR="000A4A2C" w:rsidRPr="00D967AC" w:rsidRDefault="000A4A2C" w:rsidP="000A4A2C">
      <w:pPr>
        <w:pStyle w:val="2f5"/>
      </w:pPr>
      <w:r w:rsidRPr="00D967AC">
        <w:t>[R1-classifier-c1]if-match 8021p 2</w:t>
      </w:r>
    </w:p>
    <w:p w14:paraId="29E7911B" w14:textId="77777777" w:rsidR="000A4A2C" w:rsidRPr="00D967AC" w:rsidRDefault="000A4A2C" w:rsidP="000A4A2C">
      <w:pPr>
        <w:pStyle w:val="2f5"/>
      </w:pPr>
      <w:r w:rsidRPr="00D967AC">
        <w:t>[R1-classifier-c1]quit</w:t>
      </w:r>
    </w:p>
    <w:p w14:paraId="33B68144" w14:textId="77777777" w:rsidR="000A4A2C" w:rsidRPr="00D967AC" w:rsidRDefault="000A4A2C" w:rsidP="000A4A2C">
      <w:pPr>
        <w:pStyle w:val="2f5"/>
      </w:pPr>
      <w:r w:rsidRPr="00D967AC">
        <w:t>[R1]traffic classifier c2</w:t>
      </w:r>
    </w:p>
    <w:p w14:paraId="7B89D9FA" w14:textId="77777777" w:rsidR="000A4A2C" w:rsidRPr="00D967AC" w:rsidRDefault="000A4A2C" w:rsidP="000A4A2C">
      <w:pPr>
        <w:pStyle w:val="2f5"/>
      </w:pPr>
      <w:r w:rsidRPr="00D967AC">
        <w:lastRenderedPageBreak/>
        <w:t>[R1-classifier-c2]if-match 8021p 5</w:t>
      </w:r>
    </w:p>
    <w:p w14:paraId="727C4893" w14:textId="77777777" w:rsidR="000A4A2C" w:rsidRPr="00D967AC" w:rsidRDefault="000A4A2C" w:rsidP="000A4A2C">
      <w:pPr>
        <w:pStyle w:val="2f5"/>
      </w:pPr>
      <w:r w:rsidRPr="00D967AC">
        <w:t>[R1-classifier-c2]quit</w:t>
      </w:r>
    </w:p>
    <w:p w14:paraId="24F919E1" w14:textId="77777777" w:rsidR="000A4A2C" w:rsidRPr="00D967AC" w:rsidRDefault="000A4A2C" w:rsidP="000A4A2C">
      <w:pPr>
        <w:pStyle w:val="2f5"/>
      </w:pPr>
      <w:r w:rsidRPr="00D967AC">
        <w:t>[R1]traffic classifier c3</w:t>
      </w:r>
    </w:p>
    <w:p w14:paraId="03628490" w14:textId="77777777" w:rsidR="000A4A2C" w:rsidRPr="00D967AC" w:rsidRDefault="000A4A2C" w:rsidP="000A4A2C">
      <w:pPr>
        <w:pStyle w:val="2f5"/>
      </w:pPr>
      <w:r w:rsidRPr="00D967AC">
        <w:t>[R1-classifier-c3]if-match 8021p 6</w:t>
      </w:r>
    </w:p>
    <w:p w14:paraId="75844826" w14:textId="77777777" w:rsidR="000A4A2C" w:rsidRPr="00D967AC" w:rsidRDefault="000A4A2C" w:rsidP="000A4A2C">
      <w:pPr>
        <w:pStyle w:val="2f5"/>
      </w:pPr>
      <w:r w:rsidRPr="00D967AC">
        <w:t>[R1-classifier-c3]quit</w:t>
      </w:r>
    </w:p>
    <w:p w14:paraId="6ED0D0B7" w14:textId="77777777" w:rsidR="000A4A2C" w:rsidRPr="00D967AC" w:rsidRDefault="000A4A2C" w:rsidP="000A4A2C">
      <w:pPr>
        <w:pStyle w:val="30"/>
        <w:ind w:left="1701" w:hanging="159"/>
        <w:outlineLvl w:val="4"/>
      </w:pPr>
      <w:r w:rsidRPr="00D967AC">
        <w:rPr>
          <w:rFonts w:hint="eastAsia"/>
        </w:rPr>
        <w:t>Configure traffic behaviors.</w:t>
      </w:r>
    </w:p>
    <w:p w14:paraId="5BE3E082" w14:textId="77777777" w:rsidR="000A4A2C" w:rsidRPr="00D967AC" w:rsidRDefault="000A4A2C" w:rsidP="000A4A2C">
      <w:pPr>
        <w:pStyle w:val="1e"/>
      </w:pPr>
      <w:r w:rsidRPr="00D967AC">
        <w:rPr>
          <w:rFonts w:hint="eastAsia"/>
        </w:rPr>
        <w:t xml:space="preserve"># Create and configure traffic behaviors </w:t>
      </w:r>
      <w:r w:rsidRPr="00D967AC">
        <w:rPr>
          <w:rFonts w:hint="eastAsia"/>
          <w:b/>
        </w:rPr>
        <w:t>b1</w:t>
      </w:r>
      <w:r w:rsidRPr="00D967AC">
        <w:rPr>
          <w:rFonts w:hint="eastAsia"/>
        </w:rPr>
        <w:t xml:space="preserve">, </w:t>
      </w:r>
      <w:r w:rsidRPr="00D967AC">
        <w:rPr>
          <w:rFonts w:hint="eastAsia"/>
          <w:b/>
        </w:rPr>
        <w:t>b2</w:t>
      </w:r>
      <w:r w:rsidRPr="00D967AC">
        <w:rPr>
          <w:rFonts w:hint="eastAsia"/>
        </w:rPr>
        <w:t xml:space="preserve">, and </w:t>
      </w:r>
      <w:r w:rsidRPr="00D967AC">
        <w:rPr>
          <w:rFonts w:hint="eastAsia"/>
          <w:b/>
        </w:rPr>
        <w:t>b3</w:t>
      </w:r>
      <w:r w:rsidRPr="00D967AC">
        <w:rPr>
          <w:rFonts w:hint="eastAsia"/>
        </w:rPr>
        <w:t xml:space="preserve"> on R1 to re-mark 802.1p priorities of packets.</w:t>
      </w:r>
    </w:p>
    <w:p w14:paraId="5028C7F2" w14:textId="77777777" w:rsidR="000A4A2C" w:rsidRPr="00D967AC" w:rsidRDefault="000A4A2C" w:rsidP="000A4A2C">
      <w:pPr>
        <w:pStyle w:val="2f5"/>
      </w:pPr>
      <w:r w:rsidRPr="00D967AC">
        <w:t>[R1]traffic behavior b1</w:t>
      </w:r>
    </w:p>
    <w:p w14:paraId="478B7E42" w14:textId="77777777" w:rsidR="000A4A2C" w:rsidRPr="00D967AC" w:rsidRDefault="000A4A2C" w:rsidP="000A4A2C">
      <w:pPr>
        <w:pStyle w:val="2f5"/>
      </w:pPr>
      <w:r w:rsidRPr="00D967AC">
        <w:t>[R1-behavior-b1]remark dscp 15</w:t>
      </w:r>
    </w:p>
    <w:p w14:paraId="4D7780AB" w14:textId="77777777" w:rsidR="000A4A2C" w:rsidRPr="00D967AC" w:rsidRDefault="000A4A2C" w:rsidP="000A4A2C">
      <w:pPr>
        <w:pStyle w:val="2f5"/>
      </w:pPr>
      <w:r w:rsidRPr="00D967AC">
        <w:t>[R1-behavior-b1]traffic behavior b2</w:t>
      </w:r>
    </w:p>
    <w:p w14:paraId="7C900007" w14:textId="77777777" w:rsidR="000A4A2C" w:rsidRPr="00D967AC" w:rsidRDefault="000A4A2C" w:rsidP="000A4A2C">
      <w:pPr>
        <w:pStyle w:val="2f5"/>
      </w:pPr>
      <w:r w:rsidRPr="00D967AC">
        <w:t>[R1-behavior-b2]remark dscp 40</w:t>
      </w:r>
    </w:p>
    <w:p w14:paraId="3B5DF990" w14:textId="77777777" w:rsidR="000A4A2C" w:rsidRPr="00D967AC" w:rsidRDefault="000A4A2C" w:rsidP="000A4A2C">
      <w:pPr>
        <w:pStyle w:val="2f5"/>
      </w:pPr>
      <w:r w:rsidRPr="00D967AC">
        <w:t>[R1-behavior-b2]traffic behavior b3</w:t>
      </w:r>
    </w:p>
    <w:p w14:paraId="1F3BEE3E" w14:textId="77777777" w:rsidR="000A4A2C" w:rsidRPr="00D967AC" w:rsidRDefault="000A4A2C" w:rsidP="000A4A2C">
      <w:pPr>
        <w:pStyle w:val="2f5"/>
      </w:pPr>
      <w:r w:rsidRPr="00D967AC">
        <w:t>[R1-behavior-b3]remark dscp 50</w:t>
      </w:r>
    </w:p>
    <w:p w14:paraId="592F8DB3" w14:textId="77777777" w:rsidR="000A4A2C" w:rsidRPr="00D967AC" w:rsidRDefault="000A4A2C" w:rsidP="000A4A2C">
      <w:pPr>
        <w:pStyle w:val="2f5"/>
      </w:pPr>
      <w:r w:rsidRPr="00D967AC">
        <w:t>[R1-behavior-b3]quit</w:t>
      </w:r>
    </w:p>
    <w:p w14:paraId="105BE951" w14:textId="77777777" w:rsidR="000A4A2C" w:rsidRPr="00D967AC" w:rsidRDefault="000A4A2C" w:rsidP="000A4A2C">
      <w:pPr>
        <w:pStyle w:val="30"/>
        <w:ind w:left="1701" w:hanging="159"/>
        <w:outlineLvl w:val="4"/>
      </w:pPr>
      <w:r w:rsidRPr="00D967AC">
        <w:rPr>
          <w:rFonts w:hint="eastAsia"/>
        </w:rPr>
        <w:t>Configure a traffic policy and apply it to an interface.</w:t>
      </w:r>
    </w:p>
    <w:p w14:paraId="3112815F" w14:textId="77777777" w:rsidR="000A4A2C" w:rsidRPr="00D967AC" w:rsidRDefault="000A4A2C" w:rsidP="000A4A2C">
      <w:pPr>
        <w:pStyle w:val="1e"/>
      </w:pPr>
      <w:r w:rsidRPr="00D967AC">
        <w:rPr>
          <w:rFonts w:hint="eastAsia"/>
        </w:rPr>
        <w:t xml:space="preserve"># Create a traffic policy named </w:t>
      </w:r>
      <w:r w:rsidRPr="00D967AC">
        <w:rPr>
          <w:rFonts w:hint="eastAsia"/>
          <w:b/>
        </w:rPr>
        <w:t>p1</w:t>
      </w:r>
      <w:r w:rsidRPr="00D967AC">
        <w:rPr>
          <w:rFonts w:hint="eastAsia"/>
        </w:rPr>
        <w:t xml:space="preserve"> on R1, bind the traffic behaviors and traffic classifiers to the traffic policy, and apply the traffic policy to GE0/0/1 and GE0/0/2 in the inbound direction.</w:t>
      </w:r>
    </w:p>
    <w:p w14:paraId="2DF9F527" w14:textId="77777777" w:rsidR="000A4A2C" w:rsidRPr="00D967AC" w:rsidRDefault="000A4A2C" w:rsidP="000A4A2C">
      <w:pPr>
        <w:pStyle w:val="2f5"/>
      </w:pPr>
      <w:r w:rsidRPr="00D967AC">
        <w:t>[R1]traffic policy p1</w:t>
      </w:r>
    </w:p>
    <w:p w14:paraId="693E9243" w14:textId="77777777" w:rsidR="000A4A2C" w:rsidRPr="00D967AC" w:rsidRDefault="000A4A2C" w:rsidP="000A4A2C">
      <w:pPr>
        <w:pStyle w:val="2f5"/>
      </w:pPr>
      <w:r w:rsidRPr="00D967AC">
        <w:t>[R1-trafficpolicy-p1]classifier c1 behavior b1</w:t>
      </w:r>
    </w:p>
    <w:p w14:paraId="207DFDEB" w14:textId="77777777" w:rsidR="000A4A2C" w:rsidRPr="00D967AC" w:rsidRDefault="000A4A2C" w:rsidP="000A4A2C">
      <w:pPr>
        <w:pStyle w:val="2f5"/>
      </w:pPr>
      <w:r w:rsidRPr="00D967AC">
        <w:t>[R1-trafficpolicy-p1]classifier c2 behavior b2</w:t>
      </w:r>
    </w:p>
    <w:p w14:paraId="1C82D13A" w14:textId="77777777" w:rsidR="000A4A2C" w:rsidRPr="00D967AC" w:rsidRDefault="000A4A2C" w:rsidP="000A4A2C">
      <w:pPr>
        <w:pStyle w:val="2f5"/>
      </w:pPr>
      <w:r w:rsidRPr="00D967AC">
        <w:t>[R1-trafficpolicy-p1]classifier c3 behavior b3</w:t>
      </w:r>
    </w:p>
    <w:p w14:paraId="61A16207" w14:textId="77777777" w:rsidR="000A4A2C" w:rsidRPr="00D967AC" w:rsidRDefault="000A4A2C" w:rsidP="000A4A2C">
      <w:pPr>
        <w:pStyle w:val="2f5"/>
      </w:pPr>
      <w:r w:rsidRPr="00D967AC">
        <w:t>[R1-trafficpolicy-p1]quit</w:t>
      </w:r>
    </w:p>
    <w:p w14:paraId="073A9D15" w14:textId="77777777" w:rsidR="000A4A2C" w:rsidRPr="00D967AC" w:rsidRDefault="000A4A2C" w:rsidP="000A4A2C">
      <w:pPr>
        <w:pStyle w:val="2f5"/>
      </w:pPr>
      <w:r w:rsidRPr="00D967AC">
        <w:t>[R1]interface GigabitEthernet0/0/1</w:t>
      </w:r>
    </w:p>
    <w:p w14:paraId="6EA8EFBD" w14:textId="77777777" w:rsidR="000A4A2C" w:rsidRPr="00D967AC" w:rsidRDefault="000A4A2C" w:rsidP="000A4A2C">
      <w:pPr>
        <w:pStyle w:val="2f5"/>
      </w:pPr>
      <w:r w:rsidRPr="00D967AC">
        <w:t xml:space="preserve">[R1-GigabitEthernet0/0/1]traffic-policy p1 inbound </w:t>
      </w:r>
    </w:p>
    <w:p w14:paraId="62021FF1" w14:textId="77777777" w:rsidR="000A4A2C" w:rsidRPr="00D967AC" w:rsidRDefault="000A4A2C" w:rsidP="000A4A2C">
      <w:pPr>
        <w:pStyle w:val="2f5"/>
      </w:pPr>
      <w:r w:rsidRPr="00D967AC">
        <w:t>[R1-GigabitEthernet0/0/1]interface GigabitEthernet0/0/2</w:t>
      </w:r>
    </w:p>
    <w:p w14:paraId="06904B2D" w14:textId="77777777" w:rsidR="000A4A2C" w:rsidRPr="00D967AC" w:rsidRDefault="000A4A2C" w:rsidP="000A4A2C">
      <w:pPr>
        <w:pStyle w:val="2f5"/>
      </w:pPr>
      <w:r w:rsidRPr="00D967AC">
        <w:t>[R1-GigabitEthernet0/0/2]traffic-policy p1 inbound</w:t>
      </w:r>
    </w:p>
    <w:p w14:paraId="68A0C307" w14:textId="77777777" w:rsidR="000A4A2C" w:rsidRPr="00D967AC" w:rsidRDefault="000A4A2C" w:rsidP="000A4A2C">
      <w:pPr>
        <w:pStyle w:val="2f5"/>
      </w:pPr>
      <w:r w:rsidRPr="00D967AC">
        <w:t>[R1-GigabitEthernet0/0/2]quit</w:t>
      </w:r>
    </w:p>
    <w:p w14:paraId="7A66E0E5" w14:textId="77777777" w:rsidR="000A4A2C" w:rsidRPr="00D967AC" w:rsidRDefault="000A4A2C" w:rsidP="000A4A2C">
      <w:pPr>
        <w:pStyle w:val="1e"/>
      </w:pPr>
      <w:r w:rsidRPr="00D967AC">
        <w:t>----End</w:t>
      </w:r>
    </w:p>
    <w:p w14:paraId="57CEACF9" w14:textId="77777777" w:rsidR="000A4A2C" w:rsidRPr="00D967AC" w:rsidRDefault="000A4A2C" w:rsidP="000A4A2C">
      <w:pPr>
        <w:pStyle w:val="1e"/>
      </w:pPr>
    </w:p>
    <w:p w14:paraId="2ECEA8FF" w14:textId="77777777" w:rsidR="000A4A2C" w:rsidRPr="00D967AC" w:rsidRDefault="000A4A2C" w:rsidP="000A4A2C">
      <w:pPr>
        <w:pStyle w:val="3"/>
      </w:pPr>
      <w:bookmarkStart w:id="101" w:name="_Toc63253533"/>
      <w:bookmarkStart w:id="102" w:name="_Toc116563166"/>
      <w:r w:rsidRPr="00D967AC">
        <w:rPr>
          <w:rFonts w:hint="eastAsia"/>
        </w:rPr>
        <w:t>Verification</w:t>
      </w:r>
      <w:bookmarkEnd w:id="101"/>
      <w:bookmarkEnd w:id="102"/>
    </w:p>
    <w:p w14:paraId="4935FEA0" w14:textId="77777777" w:rsidR="000A4A2C" w:rsidRPr="00D967AC" w:rsidRDefault="000A4A2C" w:rsidP="000A4A2C">
      <w:pPr>
        <w:pStyle w:val="1e"/>
      </w:pPr>
      <w:r w:rsidRPr="00D967AC">
        <w:rPr>
          <w:rFonts w:hint="eastAsia"/>
        </w:rPr>
        <w:t>Check the traffic classifier configuration.</w:t>
      </w:r>
    </w:p>
    <w:p w14:paraId="37761E9C" w14:textId="77777777" w:rsidR="000A4A2C" w:rsidRPr="00D967AC" w:rsidRDefault="000A4A2C" w:rsidP="000A4A2C">
      <w:pPr>
        <w:pStyle w:val="2f5"/>
      </w:pPr>
      <w:r w:rsidRPr="00D967AC">
        <w:t xml:space="preserve">&lt;R1&gt;display traffic classifier user-defined </w:t>
      </w:r>
    </w:p>
    <w:p w14:paraId="49812262" w14:textId="77777777" w:rsidR="000A4A2C" w:rsidRPr="00D967AC" w:rsidRDefault="000A4A2C" w:rsidP="000A4A2C">
      <w:pPr>
        <w:pStyle w:val="2f5"/>
      </w:pPr>
      <w:r w:rsidRPr="00D967AC">
        <w:t xml:space="preserve">  User Defined Classifier Information:</w:t>
      </w:r>
    </w:p>
    <w:p w14:paraId="7A10F006" w14:textId="77777777" w:rsidR="000A4A2C" w:rsidRPr="00D967AC" w:rsidRDefault="000A4A2C" w:rsidP="000A4A2C">
      <w:pPr>
        <w:pStyle w:val="2f5"/>
      </w:pPr>
      <w:r w:rsidRPr="00D967AC">
        <w:t xml:space="preserve">   Classifier: c2</w:t>
      </w:r>
    </w:p>
    <w:p w14:paraId="76D521FE" w14:textId="77777777" w:rsidR="000A4A2C" w:rsidRPr="00D967AC" w:rsidRDefault="000A4A2C" w:rsidP="000A4A2C">
      <w:pPr>
        <w:pStyle w:val="2f5"/>
      </w:pPr>
      <w:r w:rsidRPr="00D967AC">
        <w:t xml:space="preserve">    Operator: AND</w:t>
      </w:r>
    </w:p>
    <w:p w14:paraId="69860B60" w14:textId="77777777" w:rsidR="000A4A2C" w:rsidRPr="00D967AC" w:rsidRDefault="000A4A2C" w:rsidP="000A4A2C">
      <w:pPr>
        <w:pStyle w:val="2f5"/>
      </w:pPr>
      <w:r w:rsidRPr="00D967AC">
        <w:t xml:space="preserve">    Rule(s) : if-match 8021p 5 </w:t>
      </w:r>
    </w:p>
    <w:p w14:paraId="566F56B0" w14:textId="77777777" w:rsidR="000A4A2C" w:rsidRPr="00D967AC" w:rsidRDefault="000A4A2C" w:rsidP="000A4A2C">
      <w:pPr>
        <w:pStyle w:val="2f5"/>
      </w:pPr>
      <w:r w:rsidRPr="00D967AC">
        <w:t xml:space="preserve">             </w:t>
      </w:r>
    </w:p>
    <w:p w14:paraId="085D7E99" w14:textId="77777777" w:rsidR="000A4A2C" w:rsidRPr="00D967AC" w:rsidRDefault="000A4A2C" w:rsidP="000A4A2C">
      <w:pPr>
        <w:pStyle w:val="2f5"/>
      </w:pPr>
      <w:r w:rsidRPr="00D967AC">
        <w:t xml:space="preserve">   Classifier: c3</w:t>
      </w:r>
    </w:p>
    <w:p w14:paraId="05CE7333" w14:textId="77777777" w:rsidR="000A4A2C" w:rsidRPr="00D967AC" w:rsidRDefault="000A4A2C" w:rsidP="000A4A2C">
      <w:pPr>
        <w:pStyle w:val="2f5"/>
      </w:pPr>
      <w:r w:rsidRPr="00D967AC">
        <w:t xml:space="preserve">    Operator: AND</w:t>
      </w:r>
    </w:p>
    <w:p w14:paraId="5C26272B" w14:textId="77777777" w:rsidR="000A4A2C" w:rsidRPr="00D967AC" w:rsidRDefault="000A4A2C" w:rsidP="000A4A2C">
      <w:pPr>
        <w:pStyle w:val="2f5"/>
      </w:pPr>
      <w:r w:rsidRPr="00D967AC">
        <w:t xml:space="preserve">    Rule(s) : if-match 8021p 6 </w:t>
      </w:r>
    </w:p>
    <w:p w14:paraId="3EB98CF0" w14:textId="77777777" w:rsidR="000A4A2C" w:rsidRPr="00D967AC" w:rsidRDefault="000A4A2C" w:rsidP="000A4A2C">
      <w:pPr>
        <w:pStyle w:val="2f5"/>
      </w:pPr>
      <w:r w:rsidRPr="00D967AC">
        <w:t xml:space="preserve">             </w:t>
      </w:r>
    </w:p>
    <w:p w14:paraId="6F60B7BD" w14:textId="77777777" w:rsidR="000A4A2C" w:rsidRPr="00D967AC" w:rsidRDefault="000A4A2C" w:rsidP="000A4A2C">
      <w:pPr>
        <w:pStyle w:val="2f5"/>
      </w:pPr>
      <w:r w:rsidRPr="00D967AC">
        <w:t xml:space="preserve">   Classifier: c1</w:t>
      </w:r>
    </w:p>
    <w:p w14:paraId="6C75C4B8" w14:textId="77777777" w:rsidR="000A4A2C" w:rsidRPr="00D967AC" w:rsidRDefault="000A4A2C" w:rsidP="000A4A2C">
      <w:pPr>
        <w:pStyle w:val="2f5"/>
      </w:pPr>
      <w:r w:rsidRPr="00D967AC">
        <w:lastRenderedPageBreak/>
        <w:t xml:space="preserve">    Operator: AND</w:t>
      </w:r>
    </w:p>
    <w:p w14:paraId="7D08B8CE" w14:textId="77777777" w:rsidR="000A4A2C" w:rsidRPr="00D967AC" w:rsidRDefault="000A4A2C" w:rsidP="000A4A2C">
      <w:pPr>
        <w:pStyle w:val="2f5"/>
      </w:pPr>
      <w:r w:rsidRPr="00D967AC">
        <w:t xml:space="preserve">    Rule(s) : if-match 8021p 2 </w:t>
      </w:r>
    </w:p>
    <w:p w14:paraId="52A6C1AD" w14:textId="77777777" w:rsidR="000A4A2C" w:rsidRPr="00D967AC" w:rsidRDefault="000A4A2C" w:rsidP="000A4A2C">
      <w:pPr>
        <w:pStyle w:val="2f5"/>
      </w:pPr>
      <w:r w:rsidRPr="00D967AC">
        <w:t xml:space="preserve">             </w:t>
      </w:r>
    </w:p>
    <w:p w14:paraId="6260FA03" w14:textId="77777777" w:rsidR="000A4A2C" w:rsidRPr="00D967AC" w:rsidRDefault="000A4A2C" w:rsidP="000A4A2C">
      <w:pPr>
        <w:pStyle w:val="2f5"/>
      </w:pPr>
      <w:r w:rsidRPr="00D967AC">
        <w:t>Total classifier number is 3</w:t>
      </w:r>
    </w:p>
    <w:p w14:paraId="3D644212" w14:textId="77777777" w:rsidR="000A4A2C" w:rsidRPr="00D967AC" w:rsidRDefault="000A4A2C" w:rsidP="000A4A2C">
      <w:pPr>
        <w:pStyle w:val="2f5"/>
      </w:pPr>
      <w:r w:rsidRPr="00D967AC">
        <w:rPr>
          <w:rFonts w:hint="eastAsia"/>
        </w:rPr>
        <w:t>Check the traffic policy configuration.</w:t>
      </w:r>
    </w:p>
    <w:p w14:paraId="4A47857B" w14:textId="77777777" w:rsidR="000A4A2C" w:rsidRPr="00D967AC" w:rsidRDefault="000A4A2C" w:rsidP="000A4A2C">
      <w:pPr>
        <w:pStyle w:val="2f5"/>
      </w:pPr>
      <w:r w:rsidRPr="00D967AC">
        <w:t>&lt;R1&gt;display traffic policy user-defined p1</w:t>
      </w:r>
    </w:p>
    <w:p w14:paraId="34D88A77" w14:textId="77777777" w:rsidR="000A4A2C" w:rsidRPr="00D967AC" w:rsidRDefault="000A4A2C" w:rsidP="000A4A2C">
      <w:pPr>
        <w:pStyle w:val="2f5"/>
      </w:pPr>
      <w:r w:rsidRPr="00D967AC">
        <w:t xml:space="preserve">  User Defined Traffic Policy Information:</w:t>
      </w:r>
    </w:p>
    <w:p w14:paraId="7244B558" w14:textId="77777777" w:rsidR="000A4A2C" w:rsidRPr="00D967AC" w:rsidRDefault="000A4A2C" w:rsidP="000A4A2C">
      <w:pPr>
        <w:pStyle w:val="2f5"/>
      </w:pPr>
      <w:r w:rsidRPr="00D967AC">
        <w:t xml:space="preserve">  Policy: p1</w:t>
      </w:r>
    </w:p>
    <w:p w14:paraId="50EDE110" w14:textId="77777777" w:rsidR="000A4A2C" w:rsidRPr="00D967AC" w:rsidRDefault="000A4A2C" w:rsidP="000A4A2C">
      <w:pPr>
        <w:pStyle w:val="2f5"/>
      </w:pPr>
      <w:r w:rsidRPr="00D967AC">
        <w:t xml:space="preserve">   Classifier: c1</w:t>
      </w:r>
    </w:p>
    <w:p w14:paraId="50DFF276" w14:textId="77777777" w:rsidR="000A4A2C" w:rsidRPr="00D967AC" w:rsidRDefault="000A4A2C" w:rsidP="000A4A2C">
      <w:pPr>
        <w:pStyle w:val="2f5"/>
      </w:pPr>
      <w:r w:rsidRPr="00D967AC">
        <w:t xml:space="preserve">    Operator: AND</w:t>
      </w:r>
    </w:p>
    <w:p w14:paraId="3A6575EE" w14:textId="77777777" w:rsidR="000A4A2C" w:rsidRPr="00D967AC" w:rsidRDefault="000A4A2C" w:rsidP="000A4A2C">
      <w:pPr>
        <w:pStyle w:val="2f5"/>
      </w:pPr>
      <w:r w:rsidRPr="00D967AC">
        <w:t xml:space="preserve">     Behavior: b1</w:t>
      </w:r>
    </w:p>
    <w:p w14:paraId="6169F5DD" w14:textId="77777777" w:rsidR="000A4A2C" w:rsidRPr="00D967AC" w:rsidRDefault="000A4A2C" w:rsidP="000A4A2C">
      <w:pPr>
        <w:pStyle w:val="2f5"/>
      </w:pPr>
      <w:r w:rsidRPr="00D967AC">
        <w:t xml:space="preserve">      Marking:                            </w:t>
      </w:r>
    </w:p>
    <w:p w14:paraId="390A0749" w14:textId="77777777" w:rsidR="000A4A2C" w:rsidRPr="00D967AC" w:rsidRDefault="000A4A2C" w:rsidP="000A4A2C">
      <w:pPr>
        <w:pStyle w:val="2f5"/>
      </w:pPr>
      <w:r w:rsidRPr="00D967AC">
        <w:t xml:space="preserve">        Remark DSCP 15</w:t>
      </w:r>
    </w:p>
    <w:p w14:paraId="50C659DB" w14:textId="77777777" w:rsidR="000A4A2C" w:rsidRPr="00D967AC" w:rsidRDefault="000A4A2C" w:rsidP="000A4A2C">
      <w:pPr>
        <w:pStyle w:val="2f5"/>
      </w:pPr>
      <w:r w:rsidRPr="00D967AC">
        <w:t xml:space="preserve">   Classifier: c2</w:t>
      </w:r>
    </w:p>
    <w:p w14:paraId="6471F455" w14:textId="77777777" w:rsidR="000A4A2C" w:rsidRPr="00D967AC" w:rsidRDefault="000A4A2C" w:rsidP="000A4A2C">
      <w:pPr>
        <w:pStyle w:val="2f5"/>
      </w:pPr>
      <w:r w:rsidRPr="00D967AC">
        <w:t xml:space="preserve">    Operator: AND</w:t>
      </w:r>
    </w:p>
    <w:p w14:paraId="02B74F8D" w14:textId="77777777" w:rsidR="000A4A2C" w:rsidRPr="00D967AC" w:rsidRDefault="000A4A2C" w:rsidP="000A4A2C">
      <w:pPr>
        <w:pStyle w:val="2f5"/>
      </w:pPr>
      <w:r w:rsidRPr="00D967AC">
        <w:t xml:space="preserve">     Behavior: b2</w:t>
      </w:r>
    </w:p>
    <w:p w14:paraId="4D739290" w14:textId="77777777" w:rsidR="000A4A2C" w:rsidRPr="00D967AC" w:rsidRDefault="000A4A2C" w:rsidP="000A4A2C">
      <w:pPr>
        <w:pStyle w:val="2f5"/>
      </w:pPr>
      <w:r w:rsidRPr="00D967AC">
        <w:t xml:space="preserve">      Marking:                            </w:t>
      </w:r>
    </w:p>
    <w:p w14:paraId="65CA7CF3" w14:textId="77777777" w:rsidR="000A4A2C" w:rsidRPr="00D967AC" w:rsidRDefault="000A4A2C" w:rsidP="000A4A2C">
      <w:pPr>
        <w:pStyle w:val="2f5"/>
      </w:pPr>
      <w:r w:rsidRPr="00D967AC">
        <w:t xml:space="preserve">        Remark DSCP cs5</w:t>
      </w:r>
    </w:p>
    <w:p w14:paraId="24285091" w14:textId="77777777" w:rsidR="000A4A2C" w:rsidRPr="00D967AC" w:rsidRDefault="000A4A2C" w:rsidP="000A4A2C">
      <w:pPr>
        <w:pStyle w:val="2f5"/>
      </w:pPr>
      <w:r w:rsidRPr="00D967AC">
        <w:t xml:space="preserve">   Classifier: c3</w:t>
      </w:r>
    </w:p>
    <w:p w14:paraId="39A79FCC" w14:textId="77777777" w:rsidR="000A4A2C" w:rsidRPr="00D967AC" w:rsidRDefault="000A4A2C" w:rsidP="000A4A2C">
      <w:pPr>
        <w:pStyle w:val="2f5"/>
      </w:pPr>
      <w:r w:rsidRPr="00D967AC">
        <w:t xml:space="preserve">    Operator: AND</w:t>
      </w:r>
    </w:p>
    <w:p w14:paraId="6EAA15C5" w14:textId="77777777" w:rsidR="000A4A2C" w:rsidRPr="00D967AC" w:rsidRDefault="000A4A2C" w:rsidP="000A4A2C">
      <w:pPr>
        <w:pStyle w:val="2f5"/>
      </w:pPr>
      <w:r w:rsidRPr="00D967AC">
        <w:t xml:space="preserve">     Behavior: b3</w:t>
      </w:r>
    </w:p>
    <w:p w14:paraId="0E121D68" w14:textId="77777777" w:rsidR="000A4A2C" w:rsidRPr="00D967AC" w:rsidRDefault="000A4A2C" w:rsidP="000A4A2C">
      <w:pPr>
        <w:pStyle w:val="2f5"/>
      </w:pPr>
      <w:r w:rsidRPr="00D967AC">
        <w:t xml:space="preserve">      Marking:                            </w:t>
      </w:r>
    </w:p>
    <w:p w14:paraId="67FED58D" w14:textId="77777777" w:rsidR="000A4A2C" w:rsidRPr="00D967AC" w:rsidRDefault="000A4A2C" w:rsidP="000A4A2C">
      <w:pPr>
        <w:pStyle w:val="2f5"/>
      </w:pPr>
      <w:r w:rsidRPr="00D967AC">
        <w:t xml:space="preserve">        Remark DSCP 50</w:t>
      </w:r>
    </w:p>
    <w:p w14:paraId="365379F5" w14:textId="77777777" w:rsidR="000A4A2C" w:rsidRPr="00D967AC" w:rsidRDefault="000A4A2C" w:rsidP="000A4A2C">
      <w:pPr>
        <w:pStyle w:val="2f5"/>
      </w:pPr>
    </w:p>
    <w:p w14:paraId="3B7A8FE2" w14:textId="77777777" w:rsidR="000A4A2C" w:rsidRPr="00D967AC" w:rsidRDefault="000A4A2C" w:rsidP="000A4A2C">
      <w:pPr>
        <w:pStyle w:val="3"/>
      </w:pPr>
      <w:bookmarkStart w:id="103" w:name="_Toc63253534"/>
      <w:bookmarkStart w:id="104" w:name="_Toc116563167"/>
      <w:r w:rsidRPr="00D967AC">
        <w:rPr>
          <w:rFonts w:hint="eastAsia"/>
        </w:rPr>
        <w:t>Reference Configuration</w:t>
      </w:r>
      <w:bookmarkEnd w:id="103"/>
      <w:bookmarkEnd w:id="104"/>
    </w:p>
    <w:p w14:paraId="67EEAFCF" w14:textId="77777777" w:rsidR="000A4A2C" w:rsidRPr="00D967AC" w:rsidRDefault="000A4A2C" w:rsidP="000A4A2C">
      <w:pPr>
        <w:pStyle w:val="4"/>
        <w:rPr>
          <w:rFonts w:hint="default"/>
        </w:rPr>
      </w:pPr>
      <w:r w:rsidRPr="00D967AC">
        <w:t>Configurations of R1</w:t>
      </w:r>
    </w:p>
    <w:p w14:paraId="4ADB88D1" w14:textId="77777777" w:rsidR="000A4A2C" w:rsidRPr="00D967AC" w:rsidRDefault="000A4A2C" w:rsidP="000A4A2C">
      <w:pPr>
        <w:pStyle w:val="2f5"/>
      </w:pPr>
      <w:r w:rsidRPr="00D967AC">
        <w:t>#</w:t>
      </w:r>
    </w:p>
    <w:p w14:paraId="631C93FD" w14:textId="77777777" w:rsidR="000A4A2C" w:rsidRPr="00D967AC" w:rsidRDefault="000A4A2C" w:rsidP="000A4A2C">
      <w:pPr>
        <w:pStyle w:val="2f5"/>
      </w:pPr>
      <w:r w:rsidRPr="00D967AC">
        <w:t>sysname R1</w:t>
      </w:r>
    </w:p>
    <w:p w14:paraId="5A66377C" w14:textId="77777777" w:rsidR="000A4A2C" w:rsidRPr="00D967AC" w:rsidRDefault="000A4A2C" w:rsidP="000A4A2C">
      <w:pPr>
        <w:pStyle w:val="2f5"/>
      </w:pPr>
      <w:r w:rsidRPr="00D967AC">
        <w:t>#</w:t>
      </w:r>
    </w:p>
    <w:p w14:paraId="1E6B8370" w14:textId="77777777" w:rsidR="000A4A2C" w:rsidRPr="00D967AC" w:rsidRDefault="000A4A2C" w:rsidP="000A4A2C">
      <w:pPr>
        <w:pStyle w:val="2f5"/>
      </w:pPr>
      <w:r w:rsidRPr="00D967AC">
        <w:t>undo info-center enable</w:t>
      </w:r>
    </w:p>
    <w:p w14:paraId="1D9E2F0A" w14:textId="77777777" w:rsidR="000A4A2C" w:rsidRPr="00D967AC" w:rsidRDefault="000A4A2C" w:rsidP="000A4A2C">
      <w:pPr>
        <w:pStyle w:val="2f5"/>
      </w:pPr>
      <w:r w:rsidRPr="00D967AC">
        <w:t>#</w:t>
      </w:r>
    </w:p>
    <w:p w14:paraId="587F53D2" w14:textId="77777777" w:rsidR="000A4A2C" w:rsidRPr="00D967AC" w:rsidRDefault="000A4A2C" w:rsidP="000A4A2C">
      <w:pPr>
        <w:pStyle w:val="2f5"/>
      </w:pPr>
      <w:r w:rsidRPr="00D967AC">
        <w:t>vlan batch 20 30 40</w:t>
      </w:r>
    </w:p>
    <w:p w14:paraId="27BF7A2E" w14:textId="77777777" w:rsidR="000A4A2C" w:rsidRPr="00D967AC" w:rsidRDefault="000A4A2C" w:rsidP="000A4A2C">
      <w:pPr>
        <w:pStyle w:val="2f5"/>
      </w:pPr>
      <w:r w:rsidRPr="00D967AC">
        <w:t>#</w:t>
      </w:r>
    </w:p>
    <w:p w14:paraId="77BEF6D9" w14:textId="77777777" w:rsidR="000A4A2C" w:rsidRPr="00D967AC" w:rsidRDefault="000A4A2C" w:rsidP="000A4A2C">
      <w:pPr>
        <w:pStyle w:val="2f5"/>
      </w:pPr>
      <w:r w:rsidRPr="00D967AC">
        <w:t>traffic classifier c1 operator and</w:t>
      </w:r>
    </w:p>
    <w:p w14:paraId="7410CF40" w14:textId="77777777" w:rsidR="000A4A2C" w:rsidRPr="00D967AC" w:rsidRDefault="000A4A2C" w:rsidP="000A4A2C">
      <w:pPr>
        <w:pStyle w:val="2f5"/>
      </w:pPr>
      <w:r w:rsidRPr="00D967AC">
        <w:t xml:space="preserve"> if-match 8021p 2</w:t>
      </w:r>
    </w:p>
    <w:p w14:paraId="43EBC429" w14:textId="77777777" w:rsidR="000A4A2C" w:rsidRPr="00D967AC" w:rsidRDefault="000A4A2C" w:rsidP="000A4A2C">
      <w:pPr>
        <w:pStyle w:val="2f5"/>
      </w:pPr>
      <w:r w:rsidRPr="00D967AC">
        <w:t>traffic classifier c2 operator and</w:t>
      </w:r>
    </w:p>
    <w:p w14:paraId="46D120C0" w14:textId="77777777" w:rsidR="000A4A2C" w:rsidRPr="00D967AC" w:rsidRDefault="000A4A2C" w:rsidP="000A4A2C">
      <w:pPr>
        <w:pStyle w:val="2f5"/>
      </w:pPr>
      <w:r w:rsidRPr="00D967AC">
        <w:t xml:space="preserve"> if-match 8021p 5</w:t>
      </w:r>
    </w:p>
    <w:p w14:paraId="5FE24701" w14:textId="77777777" w:rsidR="000A4A2C" w:rsidRPr="00D967AC" w:rsidRDefault="000A4A2C" w:rsidP="000A4A2C">
      <w:pPr>
        <w:pStyle w:val="2f5"/>
      </w:pPr>
      <w:r w:rsidRPr="00D967AC">
        <w:t>traffic classifier c3 operator and</w:t>
      </w:r>
    </w:p>
    <w:p w14:paraId="06CAE8BA" w14:textId="77777777" w:rsidR="000A4A2C" w:rsidRPr="00D967AC" w:rsidRDefault="000A4A2C" w:rsidP="000A4A2C">
      <w:pPr>
        <w:pStyle w:val="2f5"/>
      </w:pPr>
      <w:r w:rsidRPr="00D967AC">
        <w:t xml:space="preserve"> if-match 8021p 6</w:t>
      </w:r>
    </w:p>
    <w:p w14:paraId="314EE89C" w14:textId="77777777" w:rsidR="000A4A2C" w:rsidRPr="00D967AC" w:rsidRDefault="000A4A2C" w:rsidP="000A4A2C">
      <w:pPr>
        <w:pStyle w:val="2f5"/>
      </w:pPr>
      <w:r w:rsidRPr="00D967AC">
        <w:t>#</w:t>
      </w:r>
    </w:p>
    <w:p w14:paraId="3B3E75A0" w14:textId="77777777" w:rsidR="000A4A2C" w:rsidRPr="00D967AC" w:rsidRDefault="000A4A2C" w:rsidP="000A4A2C">
      <w:pPr>
        <w:pStyle w:val="2f5"/>
      </w:pPr>
      <w:r w:rsidRPr="00D967AC">
        <w:t>traffic behavior b1</w:t>
      </w:r>
    </w:p>
    <w:p w14:paraId="66334381" w14:textId="77777777" w:rsidR="000A4A2C" w:rsidRPr="00D967AC" w:rsidRDefault="000A4A2C" w:rsidP="000A4A2C">
      <w:pPr>
        <w:pStyle w:val="2f5"/>
      </w:pPr>
      <w:r w:rsidRPr="00D967AC">
        <w:t xml:space="preserve"> remark dscp 15</w:t>
      </w:r>
    </w:p>
    <w:p w14:paraId="57B19789" w14:textId="77777777" w:rsidR="000A4A2C" w:rsidRPr="00D967AC" w:rsidRDefault="000A4A2C" w:rsidP="000A4A2C">
      <w:pPr>
        <w:pStyle w:val="2f5"/>
      </w:pPr>
      <w:r w:rsidRPr="00D967AC">
        <w:t>traffic behavior b2</w:t>
      </w:r>
    </w:p>
    <w:p w14:paraId="530F3D48" w14:textId="77777777" w:rsidR="000A4A2C" w:rsidRPr="00D967AC" w:rsidRDefault="000A4A2C" w:rsidP="000A4A2C">
      <w:pPr>
        <w:pStyle w:val="2f5"/>
      </w:pPr>
      <w:r w:rsidRPr="00D967AC">
        <w:t xml:space="preserve"> remark dscp cs5</w:t>
      </w:r>
    </w:p>
    <w:p w14:paraId="0AAEDD2F" w14:textId="77777777" w:rsidR="000A4A2C" w:rsidRPr="00D967AC" w:rsidRDefault="000A4A2C" w:rsidP="000A4A2C">
      <w:pPr>
        <w:pStyle w:val="2f5"/>
      </w:pPr>
      <w:r w:rsidRPr="00D967AC">
        <w:t>traffic behavior b3</w:t>
      </w:r>
    </w:p>
    <w:p w14:paraId="7168085F" w14:textId="77777777" w:rsidR="000A4A2C" w:rsidRPr="00D967AC" w:rsidRDefault="000A4A2C" w:rsidP="000A4A2C">
      <w:pPr>
        <w:pStyle w:val="2f5"/>
      </w:pPr>
      <w:r w:rsidRPr="00D967AC">
        <w:t xml:space="preserve"> remark dscp 50</w:t>
      </w:r>
    </w:p>
    <w:p w14:paraId="3F161C79" w14:textId="77777777" w:rsidR="000A4A2C" w:rsidRPr="00D967AC" w:rsidRDefault="000A4A2C" w:rsidP="000A4A2C">
      <w:pPr>
        <w:pStyle w:val="2f5"/>
      </w:pPr>
      <w:r w:rsidRPr="00D967AC">
        <w:t>#</w:t>
      </w:r>
    </w:p>
    <w:p w14:paraId="4E4F2074" w14:textId="77777777" w:rsidR="000A4A2C" w:rsidRPr="00D967AC" w:rsidRDefault="000A4A2C" w:rsidP="000A4A2C">
      <w:pPr>
        <w:pStyle w:val="2f5"/>
      </w:pPr>
      <w:r w:rsidRPr="00D967AC">
        <w:t>traffic policy p1</w:t>
      </w:r>
    </w:p>
    <w:p w14:paraId="4C9CDB74" w14:textId="77777777" w:rsidR="000A4A2C" w:rsidRPr="00D967AC" w:rsidRDefault="000A4A2C" w:rsidP="000A4A2C">
      <w:pPr>
        <w:pStyle w:val="2f5"/>
      </w:pPr>
      <w:r w:rsidRPr="00D967AC">
        <w:t xml:space="preserve"> classifier c1 behavior b1</w:t>
      </w:r>
    </w:p>
    <w:p w14:paraId="389BDEC3" w14:textId="77777777" w:rsidR="000A4A2C" w:rsidRPr="00D967AC" w:rsidRDefault="000A4A2C" w:rsidP="000A4A2C">
      <w:pPr>
        <w:pStyle w:val="2f5"/>
      </w:pPr>
      <w:r w:rsidRPr="00D967AC">
        <w:t xml:space="preserve"> classifier c2 behavior b2</w:t>
      </w:r>
    </w:p>
    <w:p w14:paraId="4EBDAEB6" w14:textId="77777777" w:rsidR="000A4A2C" w:rsidRPr="00D967AC" w:rsidRDefault="000A4A2C" w:rsidP="000A4A2C">
      <w:pPr>
        <w:pStyle w:val="2f5"/>
      </w:pPr>
      <w:r w:rsidRPr="00D967AC">
        <w:t xml:space="preserve"> classifier c3 behavior b3</w:t>
      </w:r>
    </w:p>
    <w:p w14:paraId="5DE46E15" w14:textId="77777777" w:rsidR="000A4A2C" w:rsidRPr="00D967AC" w:rsidRDefault="000A4A2C" w:rsidP="000A4A2C">
      <w:pPr>
        <w:pStyle w:val="2f5"/>
      </w:pPr>
      <w:r w:rsidRPr="00D967AC">
        <w:t>#</w:t>
      </w:r>
    </w:p>
    <w:p w14:paraId="1F600009" w14:textId="77777777" w:rsidR="000A4A2C" w:rsidRPr="00D967AC" w:rsidRDefault="000A4A2C" w:rsidP="000A4A2C">
      <w:pPr>
        <w:pStyle w:val="2f5"/>
      </w:pPr>
      <w:r w:rsidRPr="00D967AC">
        <w:lastRenderedPageBreak/>
        <w:t>interface Vlanif1</w:t>
      </w:r>
    </w:p>
    <w:p w14:paraId="40EE1C08" w14:textId="77777777" w:rsidR="000A4A2C" w:rsidRPr="00D967AC" w:rsidRDefault="000A4A2C" w:rsidP="000A4A2C">
      <w:pPr>
        <w:pStyle w:val="2f5"/>
      </w:pPr>
      <w:r w:rsidRPr="00D967AC">
        <w:t>#</w:t>
      </w:r>
    </w:p>
    <w:p w14:paraId="09B632AE" w14:textId="77777777" w:rsidR="000A4A2C" w:rsidRPr="00D967AC" w:rsidRDefault="000A4A2C" w:rsidP="000A4A2C">
      <w:pPr>
        <w:pStyle w:val="2f5"/>
      </w:pPr>
      <w:r w:rsidRPr="00D967AC">
        <w:t>interface Vlanif20</w:t>
      </w:r>
    </w:p>
    <w:p w14:paraId="2DC2F389" w14:textId="77777777" w:rsidR="000A4A2C" w:rsidRPr="00D967AC" w:rsidRDefault="000A4A2C" w:rsidP="000A4A2C">
      <w:pPr>
        <w:pStyle w:val="2f5"/>
      </w:pPr>
      <w:r w:rsidRPr="00D967AC">
        <w:t xml:space="preserve"> ip address 192.168.2.1 255.255.255.0</w:t>
      </w:r>
    </w:p>
    <w:p w14:paraId="2B059CB2" w14:textId="77777777" w:rsidR="000A4A2C" w:rsidRPr="00D967AC" w:rsidRDefault="000A4A2C" w:rsidP="000A4A2C">
      <w:pPr>
        <w:pStyle w:val="2f5"/>
      </w:pPr>
      <w:r w:rsidRPr="00D967AC">
        <w:t>#</w:t>
      </w:r>
    </w:p>
    <w:p w14:paraId="11592EE9" w14:textId="77777777" w:rsidR="000A4A2C" w:rsidRPr="00D967AC" w:rsidRDefault="000A4A2C" w:rsidP="000A4A2C">
      <w:pPr>
        <w:pStyle w:val="2f5"/>
      </w:pPr>
      <w:r w:rsidRPr="00D967AC">
        <w:t>interface Vlanif30</w:t>
      </w:r>
    </w:p>
    <w:p w14:paraId="256956BF" w14:textId="77777777" w:rsidR="000A4A2C" w:rsidRPr="00D967AC" w:rsidRDefault="000A4A2C" w:rsidP="000A4A2C">
      <w:pPr>
        <w:pStyle w:val="2f5"/>
      </w:pPr>
      <w:r w:rsidRPr="00D967AC">
        <w:t xml:space="preserve"> ip address 192.168.3.1 255.255.255.0</w:t>
      </w:r>
    </w:p>
    <w:p w14:paraId="55319668" w14:textId="77777777" w:rsidR="000A4A2C" w:rsidRPr="00D967AC" w:rsidRDefault="000A4A2C" w:rsidP="000A4A2C">
      <w:pPr>
        <w:pStyle w:val="2f5"/>
      </w:pPr>
      <w:r w:rsidRPr="00D967AC">
        <w:t>#</w:t>
      </w:r>
    </w:p>
    <w:p w14:paraId="6A63F662" w14:textId="77777777" w:rsidR="000A4A2C" w:rsidRPr="00D967AC" w:rsidRDefault="000A4A2C" w:rsidP="000A4A2C">
      <w:pPr>
        <w:pStyle w:val="2f5"/>
      </w:pPr>
      <w:r w:rsidRPr="00D967AC">
        <w:t>interface Vlanif40</w:t>
      </w:r>
    </w:p>
    <w:p w14:paraId="17F00F4E" w14:textId="77777777" w:rsidR="000A4A2C" w:rsidRPr="00D967AC" w:rsidRDefault="000A4A2C" w:rsidP="000A4A2C">
      <w:pPr>
        <w:pStyle w:val="2f5"/>
      </w:pPr>
      <w:r w:rsidRPr="00D967AC">
        <w:t xml:space="preserve"> ip address 192.168.4.1 255.255.255.0</w:t>
      </w:r>
    </w:p>
    <w:p w14:paraId="6F87E6EB" w14:textId="77777777" w:rsidR="000A4A2C" w:rsidRPr="00D967AC" w:rsidRDefault="000A4A2C" w:rsidP="000A4A2C">
      <w:pPr>
        <w:pStyle w:val="2f5"/>
      </w:pPr>
      <w:r w:rsidRPr="00D967AC">
        <w:t>#</w:t>
      </w:r>
    </w:p>
    <w:p w14:paraId="4BB2BF6E" w14:textId="77777777" w:rsidR="000A4A2C" w:rsidRPr="00D967AC" w:rsidRDefault="000A4A2C" w:rsidP="000A4A2C">
      <w:pPr>
        <w:pStyle w:val="2f5"/>
      </w:pPr>
      <w:r w:rsidRPr="00D967AC">
        <w:t>interface MEth0/0/1</w:t>
      </w:r>
    </w:p>
    <w:p w14:paraId="2366B4C2" w14:textId="77777777" w:rsidR="000A4A2C" w:rsidRPr="00D967AC" w:rsidRDefault="000A4A2C" w:rsidP="000A4A2C">
      <w:pPr>
        <w:pStyle w:val="2f5"/>
      </w:pPr>
      <w:r w:rsidRPr="00D967AC">
        <w:t>#</w:t>
      </w:r>
    </w:p>
    <w:p w14:paraId="36312921" w14:textId="77777777" w:rsidR="000A4A2C" w:rsidRPr="00D967AC" w:rsidRDefault="000A4A2C" w:rsidP="000A4A2C">
      <w:pPr>
        <w:pStyle w:val="2f5"/>
      </w:pPr>
      <w:r w:rsidRPr="00D967AC">
        <w:t>interface GigabitEthernet0/0/1</w:t>
      </w:r>
    </w:p>
    <w:p w14:paraId="1703A8BD" w14:textId="77777777" w:rsidR="000A4A2C" w:rsidRPr="00D967AC" w:rsidRDefault="000A4A2C" w:rsidP="000A4A2C">
      <w:pPr>
        <w:pStyle w:val="2f5"/>
      </w:pPr>
      <w:r w:rsidRPr="00D967AC">
        <w:t xml:space="preserve"> port link-type trunk</w:t>
      </w:r>
    </w:p>
    <w:p w14:paraId="026D14A9" w14:textId="77777777" w:rsidR="000A4A2C" w:rsidRPr="00D967AC" w:rsidRDefault="000A4A2C" w:rsidP="000A4A2C">
      <w:pPr>
        <w:pStyle w:val="2f5"/>
      </w:pPr>
      <w:r w:rsidRPr="00D967AC">
        <w:t xml:space="preserve"> port trunk allow-pass vlan 20</w:t>
      </w:r>
    </w:p>
    <w:p w14:paraId="2DBE3B23" w14:textId="77777777" w:rsidR="000A4A2C" w:rsidRPr="00D967AC" w:rsidRDefault="000A4A2C" w:rsidP="000A4A2C">
      <w:pPr>
        <w:pStyle w:val="2f5"/>
      </w:pPr>
      <w:r w:rsidRPr="00D967AC">
        <w:t xml:space="preserve"> traffic-policy p1 inbound</w:t>
      </w:r>
    </w:p>
    <w:p w14:paraId="75EF79D7" w14:textId="77777777" w:rsidR="000A4A2C" w:rsidRPr="00D967AC" w:rsidRDefault="000A4A2C" w:rsidP="000A4A2C">
      <w:pPr>
        <w:pStyle w:val="2f5"/>
      </w:pPr>
      <w:r w:rsidRPr="00D967AC">
        <w:t>#</w:t>
      </w:r>
    </w:p>
    <w:p w14:paraId="7F2232ED" w14:textId="77777777" w:rsidR="000A4A2C" w:rsidRPr="00D967AC" w:rsidRDefault="000A4A2C" w:rsidP="000A4A2C">
      <w:pPr>
        <w:pStyle w:val="2f5"/>
      </w:pPr>
      <w:r w:rsidRPr="00D967AC">
        <w:t>interface GigabitEthernet0/0/2</w:t>
      </w:r>
    </w:p>
    <w:p w14:paraId="5E0897D2" w14:textId="77777777" w:rsidR="000A4A2C" w:rsidRPr="00D967AC" w:rsidRDefault="000A4A2C" w:rsidP="000A4A2C">
      <w:pPr>
        <w:pStyle w:val="2f5"/>
      </w:pPr>
      <w:r w:rsidRPr="00D967AC">
        <w:t>port link-type trunk</w:t>
      </w:r>
    </w:p>
    <w:p w14:paraId="0AB53885" w14:textId="77777777" w:rsidR="000A4A2C" w:rsidRPr="00D967AC" w:rsidRDefault="000A4A2C" w:rsidP="000A4A2C">
      <w:pPr>
        <w:pStyle w:val="2f5"/>
      </w:pPr>
      <w:r w:rsidRPr="00D967AC">
        <w:t xml:space="preserve"> port trunk allow-pass vlan 30</w:t>
      </w:r>
    </w:p>
    <w:p w14:paraId="65460900" w14:textId="77777777" w:rsidR="000A4A2C" w:rsidRPr="00D967AC" w:rsidRDefault="000A4A2C" w:rsidP="000A4A2C">
      <w:pPr>
        <w:pStyle w:val="2f5"/>
      </w:pPr>
      <w:r w:rsidRPr="00D967AC">
        <w:t xml:space="preserve"> traffic-policy p1 inbound</w:t>
      </w:r>
    </w:p>
    <w:p w14:paraId="4AD4382A" w14:textId="77777777" w:rsidR="000A4A2C" w:rsidRPr="00D967AC" w:rsidRDefault="000A4A2C" w:rsidP="000A4A2C">
      <w:pPr>
        <w:pStyle w:val="2f5"/>
      </w:pPr>
      <w:r w:rsidRPr="00D967AC">
        <w:t>#</w:t>
      </w:r>
    </w:p>
    <w:p w14:paraId="4A7B8411" w14:textId="77777777" w:rsidR="000A4A2C" w:rsidRPr="00D967AC" w:rsidRDefault="000A4A2C" w:rsidP="000A4A2C">
      <w:pPr>
        <w:pStyle w:val="2f5"/>
      </w:pPr>
      <w:r w:rsidRPr="00D967AC">
        <w:t>interface GigabitEthernet0/0/3</w:t>
      </w:r>
    </w:p>
    <w:p w14:paraId="7F864DB9" w14:textId="77777777" w:rsidR="000A4A2C" w:rsidRPr="00D967AC" w:rsidRDefault="000A4A2C" w:rsidP="000A4A2C">
      <w:pPr>
        <w:pStyle w:val="2f5"/>
      </w:pPr>
      <w:r w:rsidRPr="00D967AC">
        <w:t xml:space="preserve"> port link-type access</w:t>
      </w:r>
    </w:p>
    <w:p w14:paraId="5E60B255" w14:textId="77777777" w:rsidR="000A4A2C" w:rsidRPr="00D967AC" w:rsidRDefault="000A4A2C" w:rsidP="000A4A2C">
      <w:pPr>
        <w:pStyle w:val="2f5"/>
      </w:pPr>
      <w:r w:rsidRPr="00D967AC">
        <w:t xml:space="preserve"> port default vlan 40</w:t>
      </w:r>
    </w:p>
    <w:p w14:paraId="3EA65819" w14:textId="77777777" w:rsidR="000A4A2C" w:rsidRPr="00D967AC" w:rsidRDefault="000A4A2C" w:rsidP="000A4A2C">
      <w:pPr>
        <w:pStyle w:val="4"/>
        <w:rPr>
          <w:rFonts w:hint="default"/>
        </w:rPr>
      </w:pPr>
      <w:r w:rsidRPr="00D967AC">
        <w:t>Configurations of R2</w:t>
      </w:r>
    </w:p>
    <w:p w14:paraId="0E8E7C2B" w14:textId="77777777" w:rsidR="000A4A2C" w:rsidRPr="00D967AC" w:rsidRDefault="000A4A2C" w:rsidP="000A4A2C">
      <w:pPr>
        <w:pStyle w:val="2f5"/>
      </w:pPr>
      <w:r w:rsidRPr="00D967AC">
        <w:t>#</w:t>
      </w:r>
    </w:p>
    <w:p w14:paraId="0B3E433C" w14:textId="77777777" w:rsidR="000A4A2C" w:rsidRPr="00D967AC" w:rsidRDefault="000A4A2C" w:rsidP="000A4A2C">
      <w:pPr>
        <w:pStyle w:val="2f5"/>
      </w:pPr>
      <w:r w:rsidRPr="00D967AC">
        <w:t>interface GigabitEthernet0/0/3</w:t>
      </w:r>
    </w:p>
    <w:p w14:paraId="6EA5FE74" w14:textId="77777777" w:rsidR="000A4A2C" w:rsidRPr="00D967AC" w:rsidRDefault="000A4A2C" w:rsidP="000A4A2C">
      <w:pPr>
        <w:pStyle w:val="2f5"/>
      </w:pPr>
      <w:r w:rsidRPr="00D967AC">
        <w:t xml:space="preserve"> ip address 192.168.4.2 255.255.255.0</w:t>
      </w:r>
    </w:p>
    <w:p w14:paraId="711FA80A" w14:textId="77777777" w:rsidR="000A4A2C" w:rsidRPr="00D967AC" w:rsidRDefault="000A4A2C" w:rsidP="000A4A2C">
      <w:pPr>
        <w:pStyle w:val="2f5"/>
      </w:pPr>
      <w:r w:rsidRPr="00D967AC">
        <w:t>#</w:t>
      </w:r>
    </w:p>
    <w:p w14:paraId="667E8A3B" w14:textId="77777777" w:rsidR="000A4A2C" w:rsidRPr="00D967AC" w:rsidRDefault="000A4A2C" w:rsidP="000A4A2C">
      <w:pPr>
        <w:pStyle w:val="2f5"/>
      </w:pPr>
      <w:r w:rsidRPr="00D967AC">
        <w:t>ip route-static 192.168.2.0 255.255.255.0 192.168.4.1</w:t>
      </w:r>
    </w:p>
    <w:p w14:paraId="1F89EA5A" w14:textId="77777777" w:rsidR="000A4A2C" w:rsidRPr="00D967AC" w:rsidRDefault="000A4A2C" w:rsidP="000A4A2C">
      <w:pPr>
        <w:pStyle w:val="2f5"/>
      </w:pPr>
      <w:r w:rsidRPr="00D967AC">
        <w:t>ip route-static 192.168.3.0 255.255.255.0 192.168.4.1</w:t>
      </w:r>
    </w:p>
    <w:p w14:paraId="08F04E46" w14:textId="77777777" w:rsidR="000A4A2C" w:rsidRPr="00D967AC" w:rsidRDefault="000A4A2C" w:rsidP="000A4A2C">
      <w:pPr>
        <w:pStyle w:val="4"/>
        <w:rPr>
          <w:rFonts w:hint="default"/>
        </w:rPr>
      </w:pPr>
      <w:r w:rsidRPr="00D967AC">
        <w:t>Configurations of SW1</w:t>
      </w:r>
    </w:p>
    <w:p w14:paraId="05F7832A" w14:textId="77777777" w:rsidR="000A4A2C" w:rsidRPr="00D967AC" w:rsidRDefault="000A4A2C" w:rsidP="000A4A2C">
      <w:pPr>
        <w:pStyle w:val="2f5"/>
      </w:pPr>
      <w:r w:rsidRPr="00D967AC">
        <w:t>#</w:t>
      </w:r>
    </w:p>
    <w:p w14:paraId="036F8A6C" w14:textId="77777777" w:rsidR="000A4A2C" w:rsidRPr="00D967AC" w:rsidRDefault="000A4A2C" w:rsidP="000A4A2C">
      <w:pPr>
        <w:pStyle w:val="2f5"/>
      </w:pPr>
      <w:r w:rsidRPr="00D967AC">
        <w:t>vlan batch 20</w:t>
      </w:r>
    </w:p>
    <w:p w14:paraId="691E127F" w14:textId="77777777" w:rsidR="000A4A2C" w:rsidRPr="00D967AC" w:rsidRDefault="000A4A2C" w:rsidP="000A4A2C">
      <w:pPr>
        <w:pStyle w:val="2f5"/>
      </w:pPr>
      <w:r w:rsidRPr="00D967AC">
        <w:t>#</w:t>
      </w:r>
    </w:p>
    <w:p w14:paraId="41B873FE" w14:textId="77777777" w:rsidR="000A4A2C" w:rsidRPr="00D967AC" w:rsidRDefault="000A4A2C" w:rsidP="000A4A2C">
      <w:pPr>
        <w:pStyle w:val="2f5"/>
      </w:pPr>
      <w:r w:rsidRPr="00D967AC">
        <w:t>interface GigabitEthernet0/0/1</w:t>
      </w:r>
    </w:p>
    <w:p w14:paraId="5C46B9A7" w14:textId="77777777" w:rsidR="000A4A2C" w:rsidRPr="00D967AC" w:rsidRDefault="000A4A2C" w:rsidP="000A4A2C">
      <w:pPr>
        <w:pStyle w:val="2f5"/>
      </w:pPr>
      <w:r w:rsidRPr="00D967AC">
        <w:t xml:space="preserve"> port link-type trunk</w:t>
      </w:r>
    </w:p>
    <w:p w14:paraId="204D2877" w14:textId="77777777" w:rsidR="000A4A2C" w:rsidRPr="00D967AC" w:rsidRDefault="000A4A2C" w:rsidP="000A4A2C">
      <w:pPr>
        <w:pStyle w:val="2f5"/>
      </w:pPr>
      <w:r w:rsidRPr="00D967AC">
        <w:t xml:space="preserve"> port trunk allow-pass vlan 20</w:t>
      </w:r>
    </w:p>
    <w:p w14:paraId="4B162D2E" w14:textId="77777777" w:rsidR="000A4A2C" w:rsidRPr="00D967AC" w:rsidRDefault="000A4A2C" w:rsidP="000A4A2C">
      <w:pPr>
        <w:pStyle w:val="4"/>
        <w:rPr>
          <w:rFonts w:hint="default"/>
        </w:rPr>
      </w:pPr>
      <w:r w:rsidRPr="00D967AC">
        <w:t>Configurations of SW2</w:t>
      </w:r>
    </w:p>
    <w:p w14:paraId="2CD01049" w14:textId="77777777" w:rsidR="000A4A2C" w:rsidRPr="00D967AC" w:rsidRDefault="000A4A2C" w:rsidP="000A4A2C">
      <w:pPr>
        <w:pStyle w:val="2f5"/>
      </w:pPr>
      <w:r w:rsidRPr="00D967AC">
        <w:t>#</w:t>
      </w:r>
    </w:p>
    <w:p w14:paraId="450D7A70" w14:textId="77777777" w:rsidR="000A4A2C" w:rsidRPr="00D967AC" w:rsidRDefault="000A4A2C" w:rsidP="000A4A2C">
      <w:pPr>
        <w:pStyle w:val="2f5"/>
      </w:pPr>
      <w:r w:rsidRPr="00D967AC">
        <w:t>vlan batch 30</w:t>
      </w:r>
    </w:p>
    <w:p w14:paraId="311F0430" w14:textId="77777777" w:rsidR="000A4A2C" w:rsidRPr="00D967AC" w:rsidRDefault="000A4A2C" w:rsidP="000A4A2C">
      <w:pPr>
        <w:pStyle w:val="2f5"/>
      </w:pPr>
      <w:r w:rsidRPr="00D967AC">
        <w:t>#</w:t>
      </w:r>
    </w:p>
    <w:p w14:paraId="0DF075B0" w14:textId="77777777" w:rsidR="000A4A2C" w:rsidRPr="00D967AC" w:rsidRDefault="000A4A2C" w:rsidP="000A4A2C">
      <w:pPr>
        <w:pStyle w:val="2f5"/>
      </w:pPr>
      <w:r w:rsidRPr="00D967AC">
        <w:t>interface GigabitEthernet0/0/1</w:t>
      </w:r>
    </w:p>
    <w:p w14:paraId="5CDFA904" w14:textId="77777777" w:rsidR="000A4A2C" w:rsidRPr="00D967AC" w:rsidRDefault="000A4A2C" w:rsidP="000A4A2C">
      <w:pPr>
        <w:pStyle w:val="2f5"/>
      </w:pPr>
      <w:r w:rsidRPr="00D967AC">
        <w:t xml:space="preserve"> port link-type trunk</w:t>
      </w:r>
    </w:p>
    <w:p w14:paraId="0B63F49E" w14:textId="77777777" w:rsidR="000A4A2C" w:rsidRPr="00D967AC" w:rsidRDefault="000A4A2C" w:rsidP="000A4A2C">
      <w:pPr>
        <w:pStyle w:val="2f5"/>
      </w:pPr>
      <w:r w:rsidRPr="00D967AC">
        <w:t xml:space="preserve"> port trunk allow-pass vlan 30</w:t>
      </w:r>
    </w:p>
    <w:p w14:paraId="14AC1609" w14:textId="77777777" w:rsidR="000A4A2C" w:rsidRPr="00D967AC" w:rsidRDefault="000A4A2C" w:rsidP="000A4A2C">
      <w:pPr>
        <w:pStyle w:val="2"/>
        <w:rPr>
          <w:lang w:eastAsia="zh-CN"/>
        </w:rPr>
      </w:pPr>
      <w:bookmarkStart w:id="105" w:name="_Toc63253535"/>
      <w:bookmarkStart w:id="106" w:name="_Toc116563168"/>
      <w:r w:rsidRPr="00D967AC">
        <w:rPr>
          <w:rFonts w:hint="eastAsia"/>
        </w:rPr>
        <w:lastRenderedPageBreak/>
        <w:t>Traffic Shaping Configuration</w:t>
      </w:r>
      <w:bookmarkEnd w:id="105"/>
      <w:bookmarkEnd w:id="106"/>
    </w:p>
    <w:p w14:paraId="28D6196F" w14:textId="77777777" w:rsidR="000A4A2C" w:rsidRPr="00D967AC" w:rsidRDefault="000A4A2C" w:rsidP="000A4A2C">
      <w:pPr>
        <w:pStyle w:val="3"/>
      </w:pPr>
      <w:bookmarkStart w:id="107" w:name="_Toc63253536"/>
      <w:bookmarkStart w:id="108" w:name="_Toc116563169"/>
      <w:r w:rsidRPr="00D967AC">
        <w:rPr>
          <w:rFonts w:hint="eastAsia"/>
        </w:rPr>
        <w:t>Introduction</w:t>
      </w:r>
      <w:bookmarkEnd w:id="107"/>
      <w:bookmarkEnd w:id="108"/>
    </w:p>
    <w:p w14:paraId="389A79B6" w14:textId="77777777" w:rsidR="000A4A2C" w:rsidRPr="00D967AC" w:rsidRDefault="000A4A2C" w:rsidP="000A4A2C">
      <w:pPr>
        <w:pStyle w:val="4"/>
        <w:rPr>
          <w:rFonts w:hint="default"/>
        </w:rPr>
      </w:pPr>
      <w:r w:rsidRPr="00D967AC">
        <w:t>About This Lab</w:t>
      </w:r>
    </w:p>
    <w:p w14:paraId="193C1269" w14:textId="77777777" w:rsidR="000A4A2C" w:rsidRPr="00D967AC" w:rsidRDefault="000A4A2C" w:rsidP="000A4A2C">
      <w:pPr>
        <w:pStyle w:val="1e"/>
      </w:pPr>
      <w:r w:rsidRPr="00D967AC">
        <w:rPr>
          <w:rFonts w:hint="eastAsia"/>
        </w:rPr>
        <w:t>Traffic shaping adjusts the rate of outgoing traffic to reduce traffic bursts so that outgoing packets can be transmitted at a stable rate. Traffic shaping uses a buffer and token buckets to control the traffic rate. When packets are sent at a high speed, the system buffers packets and then sends them evenly using token buckets.</w:t>
      </w:r>
    </w:p>
    <w:p w14:paraId="309B1113" w14:textId="77777777" w:rsidR="000A4A2C" w:rsidRPr="00D967AC" w:rsidRDefault="000A4A2C" w:rsidP="000A4A2C">
      <w:pPr>
        <w:pStyle w:val="1e"/>
      </w:pPr>
      <w:r w:rsidRPr="00D967AC">
        <w:rPr>
          <w:rFonts w:hint="eastAsia"/>
        </w:rPr>
        <w:t>When the rate of an interface on a downstream device is slower than that of an interface on an upstream device or burst traffic occurs, traffic congestion may occur on the downstream device interface. Traffic shaping can be configured on the interface of an upstream device so that outgoing traffic is sent at even rates and congestion is avoided.</w:t>
      </w:r>
    </w:p>
    <w:p w14:paraId="47EAD1F4" w14:textId="77777777" w:rsidR="000A4A2C" w:rsidRPr="00D967AC" w:rsidRDefault="000A4A2C" w:rsidP="000A4A2C">
      <w:pPr>
        <w:pStyle w:val="1e"/>
      </w:pPr>
    </w:p>
    <w:p w14:paraId="1685657E" w14:textId="77777777" w:rsidR="000A4A2C" w:rsidRPr="00D967AC" w:rsidRDefault="000A4A2C" w:rsidP="000A4A2C">
      <w:pPr>
        <w:pStyle w:val="4"/>
        <w:rPr>
          <w:rFonts w:hint="default"/>
        </w:rPr>
      </w:pPr>
      <w:r w:rsidRPr="00D967AC">
        <w:t>Objectives</w:t>
      </w:r>
    </w:p>
    <w:p w14:paraId="1693632D" w14:textId="77777777" w:rsidR="000A4A2C" w:rsidRPr="00D967AC" w:rsidRDefault="000A4A2C" w:rsidP="000A4A2C">
      <w:pPr>
        <w:pStyle w:val="1e"/>
      </w:pPr>
      <w:r w:rsidRPr="00D967AC">
        <w:t>Upon completion of this task, you will be able to:</w:t>
      </w:r>
    </w:p>
    <w:p w14:paraId="2F506501" w14:textId="77777777" w:rsidR="000A4A2C" w:rsidRPr="00D967AC" w:rsidRDefault="000A4A2C" w:rsidP="000A4A2C">
      <w:pPr>
        <w:pStyle w:val="4a"/>
      </w:pPr>
      <w:r w:rsidRPr="00D967AC">
        <w:rPr>
          <w:rFonts w:hint="eastAsia"/>
        </w:rPr>
        <w:t>Configure interface-based traffic shaping.</w:t>
      </w:r>
    </w:p>
    <w:p w14:paraId="3A3F9EEC" w14:textId="77777777" w:rsidR="000A4A2C" w:rsidRPr="00D967AC" w:rsidRDefault="000A4A2C" w:rsidP="000A4A2C">
      <w:pPr>
        <w:pStyle w:val="4a"/>
      </w:pPr>
      <w:r w:rsidRPr="00D967AC">
        <w:rPr>
          <w:rFonts w:hint="eastAsia"/>
        </w:rPr>
        <w:t>Configure queue-based traffic shaping.</w:t>
      </w:r>
    </w:p>
    <w:p w14:paraId="35C0891E" w14:textId="77777777" w:rsidR="000A4A2C" w:rsidRPr="00D967AC" w:rsidRDefault="000A4A2C" w:rsidP="000A4A2C">
      <w:pPr>
        <w:pStyle w:val="4a"/>
      </w:pPr>
    </w:p>
    <w:p w14:paraId="36592562" w14:textId="77777777" w:rsidR="000A4A2C" w:rsidRPr="00D967AC" w:rsidRDefault="000A4A2C" w:rsidP="000A4A2C">
      <w:pPr>
        <w:pStyle w:val="4"/>
        <w:rPr>
          <w:rFonts w:hint="default"/>
        </w:rPr>
      </w:pPr>
      <w:r w:rsidRPr="00D967AC">
        <w:t>Networking Topology</w:t>
      </w:r>
    </w:p>
    <w:p w14:paraId="14FBE025" w14:textId="77777777" w:rsidR="000A4A2C" w:rsidRPr="00D967AC" w:rsidRDefault="000A4A2C" w:rsidP="000A4A2C">
      <w:pPr>
        <w:pStyle w:val="Figure"/>
        <w:ind w:left="0"/>
        <w:jc w:val="right"/>
        <w:rPr>
          <w:rFonts w:hint="eastAsia"/>
        </w:rPr>
      </w:pPr>
      <w:r w:rsidRPr="00D967AC">
        <w:rPr>
          <w:noProof/>
        </w:rPr>
        <w:drawing>
          <wp:inline distT="0" distB="0" distL="0" distR="0" wp14:anchorId="13C8E6D5" wp14:editId="1D4C41D6">
            <wp:extent cx="5414400" cy="1120744"/>
            <wp:effectExtent l="19050" t="19050" r="15240" b="22860"/>
            <wp:docPr id="1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14400" cy="1120744"/>
                    </a:xfrm>
                    <a:prstGeom prst="rect">
                      <a:avLst/>
                    </a:prstGeom>
                    <a:noFill/>
                    <a:ln>
                      <a:solidFill>
                        <a:schemeClr val="bg1">
                          <a:lumMod val="85000"/>
                        </a:schemeClr>
                      </a:solidFill>
                    </a:ln>
                  </pic:spPr>
                </pic:pic>
              </a:graphicData>
            </a:graphic>
          </wp:inline>
        </w:drawing>
      </w:r>
    </w:p>
    <w:p w14:paraId="1DD2A01E" w14:textId="77777777" w:rsidR="000A4A2C" w:rsidRPr="00D967AC" w:rsidRDefault="000A4A2C" w:rsidP="000A4A2C">
      <w:pPr>
        <w:rPr>
          <w:rFonts w:hint="eastAsia"/>
        </w:rPr>
      </w:pPr>
    </w:p>
    <w:p w14:paraId="34556CFA" w14:textId="77777777" w:rsidR="000A4A2C" w:rsidRPr="00D967AC" w:rsidRDefault="000A4A2C" w:rsidP="000A4A2C">
      <w:pPr>
        <w:pStyle w:val="1e"/>
      </w:pPr>
      <w:r w:rsidRPr="00D967AC">
        <w:rPr>
          <w:rFonts w:hint="eastAsia"/>
        </w:rPr>
        <w:t>Voice, video, and data services on the LAN side of the enterprise network are connected to GE0/0/1 of R1 through SW1, and are connected to the WAN-side network through GE0/0/2 of R1.</w:t>
      </w:r>
    </w:p>
    <w:p w14:paraId="4C4270A3" w14:textId="77777777" w:rsidR="000A4A2C" w:rsidRPr="00D967AC" w:rsidRDefault="000A4A2C" w:rsidP="000A4A2C">
      <w:pPr>
        <w:pStyle w:val="1e"/>
      </w:pPr>
      <w:r w:rsidRPr="00D967AC">
        <w:rPr>
          <w:rFonts w:hint="eastAsia"/>
        </w:rPr>
        <w:t>Packets of different services are identified by 802.1p priorities on the LAN side. R1 sends packets to queues based on 802.1p priorities. When packets reach the WAN through GE0/0/2, bandwidth jitter may occur. To reduce bandwidth jitter and meet bandwidth requirements of various services, the following requirements must be met:</w:t>
      </w:r>
    </w:p>
    <w:p w14:paraId="2BE7F170" w14:textId="77777777" w:rsidR="000A4A2C" w:rsidRPr="00D967AC" w:rsidRDefault="000A4A2C" w:rsidP="000A4A2C">
      <w:pPr>
        <w:pStyle w:val="1e"/>
      </w:pPr>
      <w:r w:rsidRPr="00D967AC">
        <w:rPr>
          <w:rFonts w:hint="cs"/>
        </w:rPr>
        <w:t>The CIR of the interface is 8000 kbit/s.</w:t>
      </w:r>
    </w:p>
    <w:p w14:paraId="7C260F74" w14:textId="77777777" w:rsidR="000A4A2C" w:rsidRPr="00D967AC" w:rsidRDefault="000A4A2C" w:rsidP="000A4A2C">
      <w:pPr>
        <w:pStyle w:val="1e"/>
      </w:pPr>
      <w:r w:rsidRPr="00D967AC">
        <w:rPr>
          <w:rFonts w:hint="cs"/>
        </w:rPr>
        <w:t>The CIR and CBS for the voice service are 256 kbit/s and 6400 bytes respectively.</w:t>
      </w:r>
    </w:p>
    <w:p w14:paraId="5B2BD711" w14:textId="77777777" w:rsidR="000A4A2C" w:rsidRPr="00D967AC" w:rsidRDefault="000A4A2C" w:rsidP="000A4A2C">
      <w:pPr>
        <w:pStyle w:val="1e"/>
      </w:pPr>
      <w:r w:rsidRPr="00D967AC">
        <w:rPr>
          <w:rFonts w:hint="cs"/>
        </w:rPr>
        <w:t>The CIR and CBS for the video service are 4000 kbit/s and 100000 bytes respectively.</w:t>
      </w:r>
    </w:p>
    <w:p w14:paraId="3BE67FD1" w14:textId="77777777" w:rsidR="000A4A2C" w:rsidRPr="00D967AC" w:rsidRDefault="000A4A2C" w:rsidP="000A4A2C">
      <w:pPr>
        <w:pStyle w:val="1e"/>
      </w:pPr>
      <w:r w:rsidRPr="00D967AC">
        <w:rPr>
          <w:rFonts w:hint="cs"/>
        </w:rPr>
        <w:t>The CIR and CBS for the data service are 2000 kbit/s and 50000 bytes respectively.</w:t>
      </w:r>
    </w:p>
    <w:p w14:paraId="14C24A32" w14:textId="77777777" w:rsidR="000A4A2C" w:rsidRPr="00D967AC" w:rsidRDefault="000A4A2C" w:rsidP="000A4A2C">
      <w:pPr>
        <w:pStyle w:val="3"/>
      </w:pPr>
      <w:bookmarkStart w:id="109" w:name="_Toc63253537"/>
      <w:bookmarkStart w:id="110" w:name="_Toc116563170"/>
      <w:r w:rsidRPr="00D967AC">
        <w:rPr>
          <w:rFonts w:hint="eastAsia"/>
        </w:rPr>
        <w:lastRenderedPageBreak/>
        <w:t>Lab Configuration</w:t>
      </w:r>
      <w:bookmarkEnd w:id="109"/>
      <w:bookmarkEnd w:id="110"/>
    </w:p>
    <w:p w14:paraId="7CA52EC3" w14:textId="77777777" w:rsidR="000A4A2C" w:rsidRPr="00D967AC" w:rsidRDefault="000A4A2C" w:rsidP="000A4A2C">
      <w:pPr>
        <w:pStyle w:val="4"/>
        <w:rPr>
          <w:rFonts w:hint="default"/>
        </w:rPr>
      </w:pPr>
      <w:r w:rsidRPr="00D967AC">
        <w:t>Configuration Roadmap</w:t>
      </w:r>
    </w:p>
    <w:p w14:paraId="67FFDD6F" w14:textId="77777777" w:rsidR="000A4A2C" w:rsidRPr="00D967AC" w:rsidRDefault="000A4A2C" w:rsidP="000A4A2C">
      <w:pPr>
        <w:pStyle w:val="1e"/>
      </w:pPr>
      <w:r w:rsidRPr="00D967AC">
        <w:rPr>
          <w:rFonts w:hint="eastAsia"/>
        </w:rPr>
        <w:t>The configuration roadmap is as follows:</w:t>
      </w:r>
    </w:p>
    <w:p w14:paraId="5DDEC90F" w14:textId="77777777" w:rsidR="000A4A2C" w:rsidRPr="00D967AC" w:rsidRDefault="000A4A2C" w:rsidP="00015FB7">
      <w:pPr>
        <w:pStyle w:val="4a"/>
        <w:numPr>
          <w:ilvl w:val="0"/>
          <w:numId w:val="30"/>
        </w:numPr>
        <w:ind w:left="1454" w:hanging="432"/>
      </w:pPr>
      <w:r w:rsidRPr="00D967AC">
        <w:rPr>
          <w:rFonts w:hint="eastAsia"/>
        </w:rPr>
        <w:t>Configure an IP address for each interface on R1 so that enterprise users can access the WAN-side network through R1.</w:t>
      </w:r>
    </w:p>
    <w:p w14:paraId="46D42734" w14:textId="77777777" w:rsidR="000A4A2C" w:rsidRPr="00D967AC" w:rsidRDefault="000A4A2C" w:rsidP="00015FB7">
      <w:pPr>
        <w:pStyle w:val="4a"/>
        <w:numPr>
          <w:ilvl w:val="0"/>
          <w:numId w:val="30"/>
        </w:numPr>
        <w:ind w:left="1454" w:hanging="432"/>
      </w:pPr>
      <w:r w:rsidRPr="00D967AC">
        <w:rPr>
          <w:rFonts w:hint="eastAsia"/>
        </w:rPr>
        <w:t>Configure an interface to trust 802.1p priorities in packets on R1.</w:t>
      </w:r>
    </w:p>
    <w:p w14:paraId="53F0DF2A" w14:textId="77777777" w:rsidR="000A4A2C" w:rsidRPr="00D967AC" w:rsidRDefault="000A4A2C" w:rsidP="00015FB7">
      <w:pPr>
        <w:pStyle w:val="4a"/>
        <w:numPr>
          <w:ilvl w:val="0"/>
          <w:numId w:val="30"/>
        </w:numPr>
        <w:ind w:left="1454" w:hanging="432"/>
      </w:pPr>
      <w:r w:rsidRPr="00D967AC">
        <w:rPr>
          <w:rFonts w:hint="eastAsia"/>
        </w:rPr>
        <w:t>Configure interface-based traffic shaping on R1 to limit the interface bandwidth.</w:t>
      </w:r>
    </w:p>
    <w:p w14:paraId="5AAE2FF7" w14:textId="77777777" w:rsidR="000A4A2C" w:rsidRPr="00D967AC" w:rsidRDefault="000A4A2C" w:rsidP="00015FB7">
      <w:pPr>
        <w:pStyle w:val="4a"/>
        <w:numPr>
          <w:ilvl w:val="0"/>
          <w:numId w:val="30"/>
        </w:numPr>
        <w:ind w:left="1454" w:hanging="432"/>
      </w:pPr>
      <w:r w:rsidRPr="00D967AC">
        <w:rPr>
          <w:rFonts w:hint="eastAsia"/>
        </w:rPr>
        <w:t>Configure queue-based traffic shaping on R1 to limit the bandwidth of voice, video, and data services.</w:t>
      </w:r>
    </w:p>
    <w:p w14:paraId="6772EB2C" w14:textId="77777777" w:rsidR="000A4A2C" w:rsidRPr="00D967AC" w:rsidRDefault="000A4A2C" w:rsidP="000A4A2C">
      <w:pPr>
        <w:pStyle w:val="4a"/>
        <w:ind w:left="1454"/>
      </w:pPr>
    </w:p>
    <w:p w14:paraId="3EB4EC06" w14:textId="77777777" w:rsidR="000A4A2C" w:rsidRPr="00D967AC" w:rsidRDefault="000A4A2C" w:rsidP="000A4A2C">
      <w:pPr>
        <w:pStyle w:val="4"/>
        <w:rPr>
          <w:rFonts w:hint="default"/>
        </w:rPr>
      </w:pPr>
      <w:r w:rsidRPr="00D967AC">
        <w:t>Configuration Procedure</w:t>
      </w:r>
    </w:p>
    <w:p w14:paraId="3DCF7161" w14:textId="77777777" w:rsidR="000A4A2C" w:rsidRPr="00D967AC" w:rsidRDefault="000A4A2C" w:rsidP="000A4A2C">
      <w:pPr>
        <w:pStyle w:val="30"/>
        <w:ind w:left="1701" w:hanging="159"/>
        <w:outlineLvl w:val="4"/>
      </w:pPr>
      <w:r w:rsidRPr="00D967AC">
        <w:rPr>
          <w:rFonts w:hint="eastAsia"/>
        </w:rPr>
        <w:t>Perform basic device configurations.</w:t>
      </w:r>
    </w:p>
    <w:p w14:paraId="5A3D6FDA" w14:textId="77777777" w:rsidR="000A4A2C" w:rsidRPr="00D967AC" w:rsidRDefault="000A4A2C" w:rsidP="000A4A2C">
      <w:pPr>
        <w:pStyle w:val="1e"/>
      </w:pPr>
      <w:r w:rsidRPr="00D967AC">
        <w:rPr>
          <w:rFonts w:hint="eastAsia"/>
        </w:rPr>
        <w:t># Name switches and routers.</w:t>
      </w:r>
    </w:p>
    <w:p w14:paraId="01F8E154" w14:textId="77777777" w:rsidR="000A4A2C" w:rsidRPr="00D967AC" w:rsidRDefault="000A4A2C" w:rsidP="000A4A2C">
      <w:pPr>
        <w:pStyle w:val="1e"/>
      </w:pPr>
      <w:r w:rsidRPr="00D967AC">
        <w:rPr>
          <w:rFonts w:hint="eastAsia"/>
        </w:rPr>
        <w:t>The configuration details are not provided.</w:t>
      </w:r>
    </w:p>
    <w:p w14:paraId="43E912E8" w14:textId="77777777" w:rsidR="000A4A2C" w:rsidRPr="00D967AC" w:rsidRDefault="000A4A2C" w:rsidP="000A4A2C">
      <w:pPr>
        <w:pStyle w:val="1e"/>
      </w:pPr>
      <w:r w:rsidRPr="00D967AC">
        <w:rPr>
          <w:rFonts w:hint="eastAsia"/>
        </w:rPr>
        <w:t># Set the link type of the interface on SW1 connected to R1 to trunk and configure the interface to allow packets from VLAN 10 to pass through.</w:t>
      </w:r>
    </w:p>
    <w:p w14:paraId="5F871B62" w14:textId="77777777" w:rsidR="000A4A2C" w:rsidRPr="00D967AC" w:rsidRDefault="000A4A2C" w:rsidP="000A4A2C">
      <w:pPr>
        <w:pStyle w:val="2f5"/>
      </w:pPr>
      <w:r w:rsidRPr="00D967AC">
        <w:rPr>
          <w:rFonts w:hint="eastAsia"/>
        </w:rPr>
        <w:t>[SW]vlan 10</w:t>
      </w:r>
    </w:p>
    <w:p w14:paraId="5D326BEC" w14:textId="77777777" w:rsidR="000A4A2C" w:rsidRPr="00D967AC" w:rsidRDefault="000A4A2C" w:rsidP="000A4A2C">
      <w:pPr>
        <w:pStyle w:val="2f5"/>
      </w:pPr>
      <w:r w:rsidRPr="00D967AC">
        <w:rPr>
          <w:rFonts w:hint="eastAsia"/>
        </w:rPr>
        <w:t>[SW-vlan10]q</w:t>
      </w:r>
    </w:p>
    <w:p w14:paraId="72631718" w14:textId="77777777" w:rsidR="000A4A2C" w:rsidRPr="00D967AC" w:rsidRDefault="000A4A2C" w:rsidP="000A4A2C">
      <w:pPr>
        <w:pStyle w:val="2f5"/>
      </w:pPr>
      <w:r w:rsidRPr="00D967AC">
        <w:rPr>
          <w:rFonts w:hint="eastAsia"/>
        </w:rPr>
        <w:t>[SW]interface GigabitEthernet 0/0/1</w:t>
      </w:r>
    </w:p>
    <w:p w14:paraId="5E79F62B" w14:textId="77777777" w:rsidR="000A4A2C" w:rsidRPr="00D967AC" w:rsidRDefault="000A4A2C" w:rsidP="000A4A2C">
      <w:pPr>
        <w:pStyle w:val="2f5"/>
      </w:pPr>
      <w:r w:rsidRPr="00D967AC">
        <w:rPr>
          <w:rFonts w:hint="eastAsia"/>
        </w:rPr>
        <w:t xml:space="preserve">[SW-GigabitEthernet0/0/1]port link-type trunk </w:t>
      </w:r>
    </w:p>
    <w:p w14:paraId="07E5B29B" w14:textId="77777777" w:rsidR="000A4A2C" w:rsidRPr="00D967AC" w:rsidRDefault="000A4A2C" w:rsidP="000A4A2C">
      <w:pPr>
        <w:pStyle w:val="2f5"/>
      </w:pPr>
      <w:r w:rsidRPr="00D967AC">
        <w:rPr>
          <w:rFonts w:hint="eastAsia"/>
        </w:rPr>
        <w:t>[SW-GigabitEthernet0/0/1]port trunk allow-pass vlan 10</w:t>
      </w:r>
    </w:p>
    <w:p w14:paraId="120195C4" w14:textId="77777777" w:rsidR="000A4A2C" w:rsidRPr="00D967AC" w:rsidRDefault="000A4A2C" w:rsidP="000A4A2C">
      <w:pPr>
        <w:pStyle w:val="1e"/>
      </w:pPr>
      <w:r w:rsidRPr="00D967AC">
        <w:rPr>
          <w:rFonts w:hint="eastAsia"/>
        </w:rPr>
        <w:t># Configure GE0/0/1 of R1 as a trunk interface, configure GE0/0/1 as a Layer 2 interface, and add it to VLAN 10.</w:t>
      </w:r>
    </w:p>
    <w:p w14:paraId="61DB2F2E" w14:textId="77777777" w:rsidR="000A4A2C" w:rsidRPr="00D967AC" w:rsidRDefault="000A4A2C" w:rsidP="000A4A2C">
      <w:pPr>
        <w:pStyle w:val="2f5"/>
      </w:pPr>
      <w:r w:rsidRPr="00D967AC">
        <w:rPr>
          <w:rFonts w:hint="eastAsia"/>
        </w:rPr>
        <w:t>[R1] vlan 10</w:t>
      </w:r>
    </w:p>
    <w:p w14:paraId="30ADF3A5" w14:textId="77777777" w:rsidR="000A4A2C" w:rsidRPr="00D967AC" w:rsidRDefault="000A4A2C" w:rsidP="000A4A2C">
      <w:pPr>
        <w:pStyle w:val="2f5"/>
      </w:pPr>
      <w:r w:rsidRPr="00D967AC">
        <w:rPr>
          <w:rFonts w:hint="eastAsia"/>
        </w:rPr>
        <w:t>[R1-vlan10] quit</w:t>
      </w:r>
    </w:p>
    <w:p w14:paraId="1C68C50E" w14:textId="77777777" w:rsidR="000A4A2C" w:rsidRPr="00D967AC" w:rsidRDefault="000A4A2C" w:rsidP="000A4A2C">
      <w:pPr>
        <w:pStyle w:val="2f5"/>
      </w:pPr>
      <w:r w:rsidRPr="00D967AC">
        <w:rPr>
          <w:rFonts w:hint="eastAsia"/>
        </w:rPr>
        <w:t>[R1] interface GigabitEthernet0/0/1</w:t>
      </w:r>
    </w:p>
    <w:p w14:paraId="7A5C61D4" w14:textId="77777777" w:rsidR="000A4A2C" w:rsidRPr="00D967AC" w:rsidRDefault="000A4A2C" w:rsidP="000A4A2C">
      <w:pPr>
        <w:pStyle w:val="2f5"/>
      </w:pPr>
      <w:r w:rsidRPr="00D967AC">
        <w:rPr>
          <w:rFonts w:hint="eastAsia"/>
        </w:rPr>
        <w:t>[R1-GigabitEthernet0/0/1]portswitch</w:t>
      </w:r>
    </w:p>
    <w:p w14:paraId="4522079D" w14:textId="77777777" w:rsidR="000A4A2C" w:rsidRPr="00D967AC" w:rsidRDefault="000A4A2C" w:rsidP="000A4A2C">
      <w:pPr>
        <w:pStyle w:val="2f5"/>
      </w:pPr>
      <w:r w:rsidRPr="00D967AC">
        <w:rPr>
          <w:rFonts w:hint="eastAsia"/>
        </w:rPr>
        <w:t>[R1-GigabitEthernet0/0/1] port link-type trunk</w:t>
      </w:r>
    </w:p>
    <w:p w14:paraId="458AE6C7" w14:textId="77777777" w:rsidR="000A4A2C" w:rsidRPr="00D967AC" w:rsidRDefault="000A4A2C" w:rsidP="000A4A2C">
      <w:pPr>
        <w:pStyle w:val="2f5"/>
      </w:pPr>
      <w:r w:rsidRPr="00D967AC">
        <w:rPr>
          <w:rFonts w:hint="eastAsia"/>
        </w:rPr>
        <w:t>[R1-GigabitEthernet0/0/1] port trunk allow-pass vlan 10</w:t>
      </w:r>
    </w:p>
    <w:p w14:paraId="7CC44AD6" w14:textId="77777777" w:rsidR="000A4A2C" w:rsidRPr="00D967AC" w:rsidRDefault="000A4A2C" w:rsidP="000A4A2C">
      <w:pPr>
        <w:pStyle w:val="2f5"/>
      </w:pPr>
      <w:r w:rsidRPr="00D967AC">
        <w:rPr>
          <w:rFonts w:hint="eastAsia"/>
        </w:rPr>
        <w:t>[R1-GigabitEthernet0/0/1] quit</w:t>
      </w:r>
    </w:p>
    <w:p w14:paraId="1177FF30" w14:textId="77777777" w:rsidR="000A4A2C" w:rsidRPr="00D967AC" w:rsidRDefault="000A4A2C" w:rsidP="000A4A2C">
      <w:pPr>
        <w:pStyle w:val="1e"/>
      </w:pPr>
      <w:r w:rsidRPr="00D967AC">
        <w:rPr>
          <w:rFonts w:hint="eastAsia"/>
        </w:rPr>
        <w:t># Create VLANIF 10 and set its IP address to 192.168.1.1/24. Set the IP address of GE0/0/2 to 192.168.4.1/24.</w:t>
      </w:r>
    </w:p>
    <w:p w14:paraId="43858943" w14:textId="77777777" w:rsidR="000A4A2C" w:rsidRPr="00D967AC" w:rsidRDefault="000A4A2C" w:rsidP="000A4A2C">
      <w:pPr>
        <w:pStyle w:val="2f5"/>
      </w:pPr>
      <w:r w:rsidRPr="00D967AC">
        <w:rPr>
          <w:rFonts w:hint="eastAsia"/>
        </w:rPr>
        <w:t>[R1 interface vlanif 10</w:t>
      </w:r>
    </w:p>
    <w:p w14:paraId="74EFAB59" w14:textId="77777777" w:rsidR="000A4A2C" w:rsidRPr="00D967AC" w:rsidRDefault="000A4A2C" w:rsidP="000A4A2C">
      <w:pPr>
        <w:pStyle w:val="2f5"/>
      </w:pPr>
      <w:r w:rsidRPr="00D967AC">
        <w:rPr>
          <w:rFonts w:hint="eastAsia"/>
        </w:rPr>
        <w:t>[R1-Vlanif10] ip address 192.168.1.1 24</w:t>
      </w:r>
    </w:p>
    <w:p w14:paraId="298D77A2" w14:textId="77777777" w:rsidR="000A4A2C" w:rsidRPr="00D967AC" w:rsidRDefault="000A4A2C" w:rsidP="000A4A2C">
      <w:pPr>
        <w:pStyle w:val="2f5"/>
      </w:pPr>
      <w:r w:rsidRPr="00D967AC">
        <w:rPr>
          <w:rFonts w:hint="eastAsia"/>
        </w:rPr>
        <w:t>[R1-Vlanif10] quit</w:t>
      </w:r>
    </w:p>
    <w:p w14:paraId="333356E5" w14:textId="77777777" w:rsidR="000A4A2C" w:rsidRPr="00D967AC" w:rsidRDefault="000A4A2C" w:rsidP="000A4A2C">
      <w:pPr>
        <w:pStyle w:val="2f5"/>
      </w:pPr>
      <w:r w:rsidRPr="00D967AC">
        <w:rPr>
          <w:rFonts w:hint="eastAsia"/>
        </w:rPr>
        <w:t>[R1] interface gigabitethernet 0/0/2</w:t>
      </w:r>
    </w:p>
    <w:p w14:paraId="53996F40" w14:textId="77777777" w:rsidR="000A4A2C" w:rsidRPr="00D967AC" w:rsidRDefault="000A4A2C" w:rsidP="000A4A2C">
      <w:pPr>
        <w:pStyle w:val="2f5"/>
      </w:pPr>
      <w:r w:rsidRPr="00D967AC">
        <w:rPr>
          <w:rFonts w:hint="eastAsia"/>
        </w:rPr>
        <w:t>[R1-GigabitEthernet0/0/2] ip address 192.168.4.1 24</w:t>
      </w:r>
    </w:p>
    <w:p w14:paraId="404DBED8" w14:textId="77777777" w:rsidR="000A4A2C" w:rsidRPr="00D967AC" w:rsidRDefault="000A4A2C" w:rsidP="000A4A2C">
      <w:pPr>
        <w:pStyle w:val="2f5"/>
      </w:pPr>
      <w:r w:rsidRPr="00D967AC">
        <w:rPr>
          <w:rFonts w:hint="eastAsia"/>
        </w:rPr>
        <w:t>[R1-GigabitEthernet0/0/2] quit</w:t>
      </w:r>
    </w:p>
    <w:p w14:paraId="019F4116" w14:textId="77777777" w:rsidR="000A4A2C" w:rsidRPr="00D967AC" w:rsidRDefault="000A4A2C" w:rsidP="000A4A2C">
      <w:pPr>
        <w:pStyle w:val="1e"/>
      </w:pPr>
      <w:r w:rsidRPr="00D967AC">
        <w:rPr>
          <w:rFonts w:hint="eastAsia"/>
        </w:rPr>
        <w:t># Configure an IP address of an R2 interface and configure the default route to access the LAN.</w:t>
      </w:r>
    </w:p>
    <w:p w14:paraId="55908996" w14:textId="77777777" w:rsidR="000A4A2C" w:rsidRPr="00D967AC" w:rsidRDefault="000A4A2C" w:rsidP="000A4A2C">
      <w:pPr>
        <w:pStyle w:val="2f5"/>
      </w:pPr>
      <w:r w:rsidRPr="00D967AC">
        <w:rPr>
          <w:rFonts w:hint="eastAsia"/>
        </w:rPr>
        <w:lastRenderedPageBreak/>
        <w:t>[R2] interface gigabitethernet 0/0/2</w:t>
      </w:r>
    </w:p>
    <w:p w14:paraId="24FB19DC" w14:textId="77777777" w:rsidR="000A4A2C" w:rsidRPr="00D967AC" w:rsidRDefault="000A4A2C" w:rsidP="000A4A2C">
      <w:pPr>
        <w:pStyle w:val="2f5"/>
      </w:pPr>
      <w:r w:rsidRPr="00D967AC">
        <w:rPr>
          <w:rFonts w:hint="eastAsia"/>
        </w:rPr>
        <w:t>[R2-GigabitEthernet0/0/2] ip address 192.168.4.2 24</w:t>
      </w:r>
    </w:p>
    <w:p w14:paraId="501BCE1C" w14:textId="77777777" w:rsidR="000A4A2C" w:rsidRPr="00D967AC" w:rsidRDefault="000A4A2C" w:rsidP="000A4A2C">
      <w:pPr>
        <w:pStyle w:val="2f5"/>
      </w:pPr>
      <w:r w:rsidRPr="00D967AC">
        <w:rPr>
          <w:rFonts w:hint="eastAsia"/>
        </w:rPr>
        <w:t>[R2-GigabitEthernet0/0/2] quit</w:t>
      </w:r>
    </w:p>
    <w:p w14:paraId="55BEE30F" w14:textId="77777777" w:rsidR="000A4A2C" w:rsidRPr="00D967AC" w:rsidRDefault="000A4A2C" w:rsidP="000A4A2C">
      <w:pPr>
        <w:pStyle w:val="2f5"/>
      </w:pPr>
      <w:r w:rsidRPr="00D967AC">
        <w:rPr>
          <w:rFonts w:hint="eastAsia"/>
        </w:rPr>
        <w:t>[R2]ip route-static 0.0.0.0 0.0.0.0 192.168.4.1</w:t>
      </w:r>
    </w:p>
    <w:p w14:paraId="17199CF4" w14:textId="77777777" w:rsidR="000A4A2C" w:rsidRPr="00D967AC" w:rsidRDefault="000A4A2C" w:rsidP="000A4A2C">
      <w:pPr>
        <w:pStyle w:val="30"/>
        <w:ind w:left="1701" w:hanging="159"/>
        <w:outlineLvl w:val="4"/>
      </w:pPr>
      <w:r w:rsidRPr="00D967AC">
        <w:rPr>
          <w:rFonts w:hint="eastAsia"/>
        </w:rPr>
        <w:t>Specify the packet priority trusted on an interface.</w:t>
      </w:r>
    </w:p>
    <w:p w14:paraId="4CA702B3" w14:textId="77777777" w:rsidR="000A4A2C" w:rsidRPr="00D967AC" w:rsidRDefault="000A4A2C" w:rsidP="000A4A2C">
      <w:pPr>
        <w:pStyle w:val="1e"/>
      </w:pPr>
      <w:r w:rsidRPr="00D967AC">
        <w:rPr>
          <w:rFonts w:hint="eastAsia"/>
        </w:rPr>
        <w:t># Configure GE0/0/1 to trust 802.1p priorities of packets.</w:t>
      </w:r>
    </w:p>
    <w:p w14:paraId="3E1F607F" w14:textId="77777777" w:rsidR="000A4A2C" w:rsidRPr="00D967AC" w:rsidRDefault="000A4A2C" w:rsidP="000A4A2C">
      <w:pPr>
        <w:pStyle w:val="2f5"/>
      </w:pPr>
      <w:r w:rsidRPr="00D967AC">
        <w:rPr>
          <w:rFonts w:hint="eastAsia"/>
        </w:rPr>
        <w:t>[R1] interface gigabitethernet 0/0/1</w:t>
      </w:r>
    </w:p>
    <w:p w14:paraId="54C5CF50" w14:textId="77777777" w:rsidR="000A4A2C" w:rsidRPr="00D967AC" w:rsidRDefault="000A4A2C" w:rsidP="000A4A2C">
      <w:pPr>
        <w:pStyle w:val="2f5"/>
      </w:pPr>
      <w:r w:rsidRPr="00D967AC">
        <w:rPr>
          <w:rFonts w:hint="eastAsia"/>
        </w:rPr>
        <w:t xml:space="preserve">[R1-GigabitEthernet 0/0/1] trust 8021p </w:t>
      </w:r>
    </w:p>
    <w:p w14:paraId="43AF0E79" w14:textId="77777777" w:rsidR="000A4A2C" w:rsidRPr="00D967AC" w:rsidRDefault="000A4A2C" w:rsidP="000A4A2C">
      <w:pPr>
        <w:pStyle w:val="2f5"/>
      </w:pPr>
      <w:r w:rsidRPr="00D967AC">
        <w:rPr>
          <w:rFonts w:hint="eastAsia"/>
        </w:rPr>
        <w:t>[R1-GigabitEthernet 0/0/1] quit</w:t>
      </w:r>
    </w:p>
    <w:p w14:paraId="2DCB0CB4" w14:textId="77777777" w:rsidR="000A4A2C" w:rsidRPr="00D967AC" w:rsidRDefault="000A4A2C" w:rsidP="000A4A2C">
      <w:pPr>
        <w:pStyle w:val="30"/>
        <w:ind w:left="1701" w:hanging="159"/>
        <w:outlineLvl w:val="4"/>
      </w:pPr>
      <w:r w:rsidRPr="00D967AC">
        <w:rPr>
          <w:rFonts w:hint="eastAsia"/>
        </w:rPr>
        <w:t>Configure interface-based traffic shaping.</w:t>
      </w:r>
    </w:p>
    <w:p w14:paraId="61B31993" w14:textId="77777777" w:rsidR="000A4A2C" w:rsidRPr="00D967AC" w:rsidRDefault="000A4A2C" w:rsidP="000A4A2C">
      <w:pPr>
        <w:pStyle w:val="1e"/>
      </w:pPr>
      <w:r w:rsidRPr="00D967AC">
        <w:rPr>
          <w:rFonts w:hint="eastAsia"/>
        </w:rPr>
        <w:t># Configure traffic shaping on an interface of R1 and set the CIR to 8000 kbit/s.</w:t>
      </w:r>
    </w:p>
    <w:p w14:paraId="2EE9017B" w14:textId="77777777" w:rsidR="000A4A2C" w:rsidRPr="00D967AC" w:rsidRDefault="000A4A2C" w:rsidP="000A4A2C">
      <w:pPr>
        <w:pStyle w:val="2f5"/>
      </w:pPr>
      <w:r w:rsidRPr="00D967AC">
        <w:rPr>
          <w:rFonts w:hint="eastAsia"/>
        </w:rPr>
        <w:t>[R1] interface gigabitethernet 0/0/2</w:t>
      </w:r>
    </w:p>
    <w:p w14:paraId="3BEAA6CC" w14:textId="77777777" w:rsidR="000A4A2C" w:rsidRPr="00D967AC" w:rsidRDefault="000A4A2C" w:rsidP="000A4A2C">
      <w:pPr>
        <w:pStyle w:val="2f5"/>
      </w:pPr>
      <w:r w:rsidRPr="00D967AC">
        <w:rPr>
          <w:rFonts w:hint="eastAsia"/>
        </w:rPr>
        <w:t>[R1-GigabitEthernet0/0/2] qos gts cir 8000</w:t>
      </w:r>
    </w:p>
    <w:p w14:paraId="340DB527" w14:textId="77777777" w:rsidR="000A4A2C" w:rsidRPr="00D967AC" w:rsidRDefault="000A4A2C" w:rsidP="000A4A2C">
      <w:pPr>
        <w:pStyle w:val="2f5"/>
      </w:pPr>
      <w:r w:rsidRPr="00D967AC">
        <w:rPr>
          <w:rFonts w:hint="eastAsia"/>
        </w:rPr>
        <w:t>[R1-GigabitEthernet0/0/2] quit</w:t>
      </w:r>
    </w:p>
    <w:p w14:paraId="0CEB793B" w14:textId="77777777" w:rsidR="000A4A2C" w:rsidRPr="00D967AC" w:rsidRDefault="000A4A2C" w:rsidP="000A4A2C">
      <w:pPr>
        <w:pStyle w:val="30"/>
        <w:ind w:left="1701" w:hanging="159"/>
        <w:outlineLvl w:val="4"/>
      </w:pPr>
      <w:r w:rsidRPr="00D967AC">
        <w:rPr>
          <w:rFonts w:hint="eastAsia"/>
        </w:rPr>
        <w:t>Configure queue-based traffic shaping.</w:t>
      </w:r>
    </w:p>
    <w:p w14:paraId="40967AAA" w14:textId="77777777" w:rsidR="000A4A2C" w:rsidRPr="00D967AC" w:rsidRDefault="000A4A2C" w:rsidP="000A4A2C">
      <w:pPr>
        <w:pStyle w:val="1e"/>
      </w:pPr>
      <w:r w:rsidRPr="00D967AC">
        <w:rPr>
          <w:rFonts w:hint="eastAsia"/>
        </w:rPr>
        <w:t xml:space="preserve"># Create a queue profile named </w:t>
      </w:r>
      <w:r w:rsidRPr="00D967AC">
        <w:rPr>
          <w:rFonts w:hint="eastAsia"/>
          <w:b/>
        </w:rPr>
        <w:t>qp1</w:t>
      </w:r>
      <w:r w:rsidRPr="00D967AC">
        <w:rPr>
          <w:rFonts w:hint="eastAsia"/>
        </w:rPr>
        <w:t xml:space="preserve"> on R1, set the scheduling mode to WFQ for queues 0 to 5 and to PQ for queue 6 and queue 7. Set CIR values of queue 6, queue 5, and queue 2 to 256 kbit/s, 4000 kbit/s, and 2000 kbit/s. Set CBS values of queue 6, queue 5, and queue 2 to 6400 bytes, 10000 bytes, and 500000 bytes.</w:t>
      </w:r>
    </w:p>
    <w:p w14:paraId="67ECA85E" w14:textId="77777777" w:rsidR="000A4A2C" w:rsidRPr="00D967AC" w:rsidRDefault="000A4A2C" w:rsidP="000A4A2C">
      <w:pPr>
        <w:pStyle w:val="2f5"/>
      </w:pPr>
      <w:r w:rsidRPr="00D967AC">
        <w:rPr>
          <w:rFonts w:hint="eastAsia"/>
        </w:rPr>
        <w:t>[R1] qos queue-profile qp1</w:t>
      </w:r>
    </w:p>
    <w:p w14:paraId="7D040B77" w14:textId="77777777" w:rsidR="000A4A2C" w:rsidRPr="00D967AC" w:rsidRDefault="000A4A2C" w:rsidP="000A4A2C">
      <w:pPr>
        <w:pStyle w:val="2f5"/>
      </w:pPr>
      <w:r w:rsidRPr="00D967AC">
        <w:rPr>
          <w:rFonts w:hint="eastAsia"/>
        </w:rPr>
        <w:t>[R1-qos-queue-profile-qp1] schedule pq 6 to 7 wfq 0 to 5</w:t>
      </w:r>
    </w:p>
    <w:p w14:paraId="1F38D4F6" w14:textId="77777777" w:rsidR="000A4A2C" w:rsidRPr="00D967AC" w:rsidRDefault="000A4A2C" w:rsidP="000A4A2C">
      <w:pPr>
        <w:pStyle w:val="2f5"/>
      </w:pPr>
      <w:r w:rsidRPr="00D967AC">
        <w:rPr>
          <w:rFonts w:hint="eastAsia"/>
        </w:rPr>
        <w:t>[R1-qos-queue-profile-qp1] queue 6 gts cir 256 cbs 6400</w:t>
      </w:r>
    </w:p>
    <w:p w14:paraId="624E973D" w14:textId="77777777" w:rsidR="000A4A2C" w:rsidRPr="00D967AC" w:rsidRDefault="000A4A2C" w:rsidP="000A4A2C">
      <w:pPr>
        <w:pStyle w:val="2f5"/>
      </w:pPr>
      <w:r w:rsidRPr="00D967AC">
        <w:rPr>
          <w:rFonts w:hint="eastAsia"/>
        </w:rPr>
        <w:t>[R1-qos-queue-profile-qp1] queue 5 gts cir 4000 cbs 100000</w:t>
      </w:r>
    </w:p>
    <w:p w14:paraId="7C0CF000" w14:textId="77777777" w:rsidR="000A4A2C" w:rsidRPr="00D967AC" w:rsidRDefault="000A4A2C" w:rsidP="000A4A2C">
      <w:pPr>
        <w:pStyle w:val="2f5"/>
      </w:pPr>
      <w:r w:rsidRPr="00D967AC">
        <w:rPr>
          <w:rFonts w:hint="eastAsia"/>
        </w:rPr>
        <w:t>[R1-qos-queue-profile-qp1] queue 2 gts cir 2000 cbs 50000</w:t>
      </w:r>
    </w:p>
    <w:p w14:paraId="17601EF9" w14:textId="77777777" w:rsidR="000A4A2C" w:rsidRPr="00D967AC" w:rsidRDefault="000A4A2C" w:rsidP="000A4A2C">
      <w:pPr>
        <w:pStyle w:val="2f5"/>
      </w:pPr>
      <w:r w:rsidRPr="00D967AC">
        <w:rPr>
          <w:rFonts w:hint="eastAsia"/>
        </w:rPr>
        <w:t>[R1-qos-queue-profile-qp1] quit</w:t>
      </w:r>
    </w:p>
    <w:p w14:paraId="5D90EA62" w14:textId="77777777" w:rsidR="000A4A2C" w:rsidRPr="00D967AC" w:rsidRDefault="000A4A2C" w:rsidP="000A4A2C">
      <w:pPr>
        <w:pStyle w:val="1e"/>
      </w:pPr>
      <w:r w:rsidRPr="00D967AC">
        <w:rPr>
          <w:rFonts w:hint="eastAsia"/>
        </w:rPr>
        <w:t xml:space="preserve"># Apply the queue profile </w:t>
      </w:r>
      <w:r w:rsidRPr="00D967AC">
        <w:rPr>
          <w:rFonts w:hint="eastAsia"/>
          <w:b/>
        </w:rPr>
        <w:t>qp1</w:t>
      </w:r>
      <w:r w:rsidRPr="00D967AC">
        <w:rPr>
          <w:rFonts w:hint="eastAsia"/>
        </w:rPr>
        <w:t xml:space="preserve"> on GE0/0/2 of R1.</w:t>
      </w:r>
    </w:p>
    <w:p w14:paraId="1B7C86B9" w14:textId="77777777" w:rsidR="000A4A2C" w:rsidRPr="00D967AC" w:rsidRDefault="000A4A2C" w:rsidP="000A4A2C">
      <w:pPr>
        <w:pStyle w:val="2f5"/>
      </w:pPr>
      <w:r w:rsidRPr="00D967AC">
        <w:rPr>
          <w:rFonts w:hint="eastAsia"/>
        </w:rPr>
        <w:t>[R1] interface gigabitethernet 0/0/2</w:t>
      </w:r>
    </w:p>
    <w:p w14:paraId="134927E0" w14:textId="77777777" w:rsidR="000A4A2C" w:rsidRPr="00D967AC" w:rsidRDefault="000A4A2C" w:rsidP="000A4A2C">
      <w:pPr>
        <w:pStyle w:val="2f5"/>
      </w:pPr>
      <w:r w:rsidRPr="00D967AC">
        <w:rPr>
          <w:rFonts w:hint="eastAsia"/>
        </w:rPr>
        <w:t>[R1-GigabitEthernet0/0/2] qos queue-profile qp1</w:t>
      </w:r>
    </w:p>
    <w:p w14:paraId="788B667B" w14:textId="77777777" w:rsidR="000A4A2C" w:rsidRPr="00D967AC" w:rsidRDefault="000A4A2C" w:rsidP="000A4A2C">
      <w:pPr>
        <w:pStyle w:val="1e"/>
      </w:pPr>
      <w:r w:rsidRPr="00D967AC">
        <w:t>----End</w:t>
      </w:r>
    </w:p>
    <w:p w14:paraId="16E78009" w14:textId="77777777" w:rsidR="000A4A2C" w:rsidRPr="00D967AC" w:rsidRDefault="000A4A2C" w:rsidP="000A4A2C">
      <w:pPr>
        <w:pStyle w:val="1e"/>
      </w:pPr>
    </w:p>
    <w:p w14:paraId="4A279CC8" w14:textId="77777777" w:rsidR="000A4A2C" w:rsidRPr="00D967AC" w:rsidRDefault="000A4A2C" w:rsidP="000A4A2C">
      <w:pPr>
        <w:pStyle w:val="1e"/>
      </w:pPr>
    </w:p>
    <w:p w14:paraId="6CB67161" w14:textId="77777777" w:rsidR="000A4A2C" w:rsidRPr="00D967AC" w:rsidRDefault="000A4A2C" w:rsidP="000A4A2C">
      <w:pPr>
        <w:pStyle w:val="1e"/>
      </w:pPr>
    </w:p>
    <w:p w14:paraId="2E289671" w14:textId="77777777" w:rsidR="000A4A2C" w:rsidRPr="00D967AC" w:rsidRDefault="000A4A2C" w:rsidP="000A4A2C">
      <w:pPr>
        <w:pStyle w:val="1e"/>
      </w:pPr>
    </w:p>
    <w:p w14:paraId="66203ECC" w14:textId="77777777" w:rsidR="000A4A2C" w:rsidRPr="00D967AC" w:rsidRDefault="000A4A2C" w:rsidP="000A4A2C">
      <w:pPr>
        <w:pStyle w:val="1e"/>
      </w:pPr>
    </w:p>
    <w:p w14:paraId="7E15F877" w14:textId="77777777" w:rsidR="000A4A2C" w:rsidRPr="00D967AC" w:rsidRDefault="000A4A2C" w:rsidP="000A4A2C">
      <w:pPr>
        <w:pStyle w:val="1e"/>
      </w:pPr>
    </w:p>
    <w:p w14:paraId="2BE9DDB3" w14:textId="77777777" w:rsidR="000A4A2C" w:rsidRPr="00D967AC" w:rsidRDefault="000A4A2C" w:rsidP="000A4A2C">
      <w:pPr>
        <w:pStyle w:val="1e"/>
      </w:pPr>
    </w:p>
    <w:p w14:paraId="45EAE83B" w14:textId="77777777" w:rsidR="000A4A2C" w:rsidRPr="00D967AC" w:rsidRDefault="000A4A2C" w:rsidP="000A4A2C">
      <w:pPr>
        <w:pStyle w:val="3"/>
      </w:pPr>
      <w:bookmarkStart w:id="111" w:name="_Toc63253538"/>
      <w:bookmarkStart w:id="112" w:name="_Toc116563171"/>
      <w:r w:rsidRPr="00D967AC">
        <w:rPr>
          <w:rFonts w:hint="eastAsia"/>
        </w:rPr>
        <w:lastRenderedPageBreak/>
        <w:t>Verification</w:t>
      </w:r>
      <w:bookmarkEnd w:id="111"/>
      <w:bookmarkEnd w:id="112"/>
    </w:p>
    <w:p w14:paraId="5FDBEEDB" w14:textId="77777777" w:rsidR="000A4A2C" w:rsidRPr="00D967AC" w:rsidRDefault="000A4A2C" w:rsidP="000A4A2C">
      <w:pPr>
        <w:pStyle w:val="1e"/>
      </w:pPr>
      <w:r w:rsidRPr="00D967AC">
        <w:rPr>
          <w:rFonts w:hint="eastAsia"/>
        </w:rPr>
        <w:t># Check the configuration of the interface on RouterA.</w:t>
      </w:r>
    </w:p>
    <w:p w14:paraId="13673615" w14:textId="77777777" w:rsidR="000A4A2C" w:rsidRPr="00D967AC" w:rsidRDefault="000A4A2C" w:rsidP="000A4A2C">
      <w:pPr>
        <w:pStyle w:val="2f5"/>
      </w:pPr>
      <w:r w:rsidRPr="00D967AC">
        <w:rPr>
          <w:rFonts w:hint="eastAsia"/>
        </w:rPr>
        <w:t>[R1GigabitEthernet0/0/2] display this</w:t>
      </w:r>
    </w:p>
    <w:p w14:paraId="79927408" w14:textId="77777777" w:rsidR="000A4A2C" w:rsidRPr="00D967AC" w:rsidRDefault="000A4A2C" w:rsidP="000A4A2C">
      <w:pPr>
        <w:pStyle w:val="2f5"/>
      </w:pPr>
      <w:r w:rsidRPr="00D967AC">
        <w:rPr>
          <w:rFonts w:hint="eastAsia"/>
        </w:rPr>
        <w:t xml:space="preserve">#                                                                               </w:t>
      </w:r>
    </w:p>
    <w:p w14:paraId="027A3DC9" w14:textId="77777777" w:rsidR="000A4A2C" w:rsidRPr="00D967AC" w:rsidRDefault="000A4A2C" w:rsidP="000A4A2C">
      <w:pPr>
        <w:pStyle w:val="2f5"/>
      </w:pPr>
      <w:r w:rsidRPr="00D967AC">
        <w:rPr>
          <w:rFonts w:hint="eastAsia"/>
        </w:rPr>
        <w:t>interface GigabitEthernet0/0/2</w:t>
      </w:r>
    </w:p>
    <w:p w14:paraId="26A10AA2" w14:textId="77777777" w:rsidR="000A4A2C" w:rsidRPr="00D967AC" w:rsidRDefault="000A4A2C" w:rsidP="000A4A2C">
      <w:pPr>
        <w:pStyle w:val="2f5"/>
      </w:pPr>
      <w:r w:rsidRPr="00D967AC">
        <w:rPr>
          <w:rFonts w:hint="eastAsia"/>
        </w:rPr>
        <w:t xml:space="preserve"> ip address 192.168.4.1 255.255.255.0                                        </w:t>
      </w:r>
    </w:p>
    <w:p w14:paraId="0B21AEB1" w14:textId="77777777" w:rsidR="000A4A2C" w:rsidRPr="00D967AC" w:rsidRDefault="000A4A2C" w:rsidP="000A4A2C">
      <w:pPr>
        <w:pStyle w:val="2f5"/>
      </w:pPr>
      <w:r w:rsidRPr="00D967AC">
        <w:rPr>
          <w:rFonts w:hint="eastAsia"/>
        </w:rPr>
        <w:t xml:space="preserve"> qos queue-profile qp1                                                          </w:t>
      </w:r>
    </w:p>
    <w:p w14:paraId="26376B82" w14:textId="77777777" w:rsidR="000A4A2C" w:rsidRPr="00D967AC" w:rsidRDefault="000A4A2C" w:rsidP="000A4A2C">
      <w:pPr>
        <w:pStyle w:val="2f5"/>
      </w:pPr>
      <w:r w:rsidRPr="00D967AC">
        <w:rPr>
          <w:rFonts w:hint="eastAsia"/>
        </w:rPr>
        <w:t xml:space="preserve"> qos gts cir 8000                                                  </w:t>
      </w:r>
    </w:p>
    <w:p w14:paraId="37241E56" w14:textId="77777777" w:rsidR="000A4A2C" w:rsidRPr="00D967AC" w:rsidRDefault="000A4A2C" w:rsidP="000A4A2C">
      <w:pPr>
        <w:pStyle w:val="1e"/>
      </w:pPr>
      <w:r w:rsidRPr="00D967AC">
        <w:rPr>
          <w:rFonts w:hint="eastAsia"/>
        </w:rPr>
        <w:t># Check the queue profile applied to the interface.</w:t>
      </w:r>
    </w:p>
    <w:p w14:paraId="7FACA759" w14:textId="77777777" w:rsidR="000A4A2C" w:rsidRPr="00D967AC" w:rsidRDefault="000A4A2C" w:rsidP="000A4A2C">
      <w:pPr>
        <w:pStyle w:val="2f5"/>
      </w:pPr>
      <w:r w:rsidRPr="00D967AC">
        <w:rPr>
          <w:rFonts w:hint="eastAsia"/>
        </w:rPr>
        <w:t>[R1-GigabitEthernet0/0/2] quit</w:t>
      </w:r>
    </w:p>
    <w:p w14:paraId="1D9D06EE" w14:textId="77777777" w:rsidR="000A4A2C" w:rsidRPr="00D967AC" w:rsidRDefault="000A4A2C" w:rsidP="000A4A2C">
      <w:pPr>
        <w:pStyle w:val="2f5"/>
      </w:pPr>
      <w:r w:rsidRPr="00D967AC">
        <w:rPr>
          <w:rFonts w:hint="eastAsia"/>
        </w:rPr>
        <w:t>[R1] display qos queue-profile qp1</w:t>
      </w:r>
    </w:p>
    <w:p w14:paraId="2C1FAD35" w14:textId="77777777" w:rsidR="000A4A2C" w:rsidRPr="00D967AC" w:rsidRDefault="000A4A2C" w:rsidP="000A4A2C">
      <w:pPr>
        <w:pStyle w:val="2f5"/>
      </w:pPr>
      <w:r w:rsidRPr="00D967AC">
        <w:rPr>
          <w:rFonts w:hint="eastAsia"/>
        </w:rPr>
        <w:t xml:space="preserve">Queue-profile: qp1                                                              </w:t>
      </w:r>
    </w:p>
    <w:p w14:paraId="56448E70" w14:textId="77777777" w:rsidR="000A4A2C" w:rsidRPr="00D967AC" w:rsidRDefault="000A4A2C" w:rsidP="000A4A2C">
      <w:pPr>
        <w:pStyle w:val="2f5"/>
      </w:pPr>
      <w:r w:rsidRPr="00D967AC">
        <w:rPr>
          <w:rFonts w:hint="eastAsia"/>
        </w:rPr>
        <w:t xml:space="preserve">Queue  Schedule  Weight  Length(Bytes/Packets) GTS(CIR/CBS)                     </w:t>
      </w:r>
    </w:p>
    <w:p w14:paraId="1F1943C5" w14:textId="77777777" w:rsidR="000A4A2C" w:rsidRPr="00D967AC" w:rsidRDefault="000A4A2C" w:rsidP="000A4A2C">
      <w:pPr>
        <w:pStyle w:val="2f5"/>
      </w:pPr>
      <w:r w:rsidRPr="00D967AC">
        <w:rPr>
          <w:rFonts w:hint="eastAsia"/>
        </w:rPr>
        <w:t xml:space="preserve">-----------------------------------------------------------------               </w:t>
      </w:r>
    </w:p>
    <w:p w14:paraId="27499151" w14:textId="77777777" w:rsidR="000A4A2C" w:rsidRPr="00D967AC" w:rsidRDefault="000A4A2C" w:rsidP="000A4A2C">
      <w:pPr>
        <w:pStyle w:val="2f5"/>
      </w:pPr>
      <w:r w:rsidRPr="00D967AC">
        <w:rPr>
          <w:rFonts w:hint="eastAsia"/>
        </w:rPr>
        <w:t xml:space="preserve">0      WFQ       10                 -/-              -/-                        </w:t>
      </w:r>
    </w:p>
    <w:p w14:paraId="4C58A578" w14:textId="77777777" w:rsidR="000A4A2C" w:rsidRPr="00D967AC" w:rsidRDefault="000A4A2C" w:rsidP="000A4A2C">
      <w:pPr>
        <w:pStyle w:val="2f5"/>
      </w:pPr>
      <w:r w:rsidRPr="00D967AC">
        <w:rPr>
          <w:rFonts w:hint="eastAsia"/>
        </w:rPr>
        <w:t xml:space="preserve">1      WFQ       10                 -/-              -/-                        </w:t>
      </w:r>
    </w:p>
    <w:p w14:paraId="7FD0CCA6" w14:textId="77777777" w:rsidR="000A4A2C" w:rsidRPr="00D967AC" w:rsidRDefault="000A4A2C" w:rsidP="000A4A2C">
      <w:pPr>
        <w:pStyle w:val="2f5"/>
      </w:pPr>
      <w:r w:rsidRPr="00D967AC">
        <w:rPr>
          <w:rFonts w:hint="eastAsia"/>
        </w:rPr>
        <w:t xml:space="preserve">2      WFQ       10                 -/-           2000/50000                    </w:t>
      </w:r>
    </w:p>
    <w:p w14:paraId="0847F744" w14:textId="77777777" w:rsidR="000A4A2C" w:rsidRPr="00D967AC" w:rsidRDefault="000A4A2C" w:rsidP="000A4A2C">
      <w:pPr>
        <w:pStyle w:val="2f5"/>
      </w:pPr>
      <w:r w:rsidRPr="00D967AC">
        <w:rPr>
          <w:rFonts w:hint="eastAsia"/>
        </w:rPr>
        <w:t xml:space="preserve">3      WFQ       10                 -/-              -/-                        </w:t>
      </w:r>
    </w:p>
    <w:p w14:paraId="4BE5A207" w14:textId="77777777" w:rsidR="000A4A2C" w:rsidRPr="00D967AC" w:rsidRDefault="000A4A2C" w:rsidP="000A4A2C">
      <w:pPr>
        <w:pStyle w:val="2f5"/>
      </w:pPr>
      <w:r w:rsidRPr="00D967AC">
        <w:rPr>
          <w:rFonts w:hint="eastAsia"/>
        </w:rPr>
        <w:t xml:space="preserve">4      WFQ       10                 -/-              -/-                        </w:t>
      </w:r>
    </w:p>
    <w:p w14:paraId="4385B478" w14:textId="77777777" w:rsidR="000A4A2C" w:rsidRPr="00D967AC" w:rsidRDefault="000A4A2C" w:rsidP="000A4A2C">
      <w:pPr>
        <w:pStyle w:val="2f5"/>
      </w:pPr>
      <w:r w:rsidRPr="00D967AC">
        <w:rPr>
          <w:rFonts w:hint="eastAsia"/>
        </w:rPr>
        <w:t xml:space="preserve">5      WFQ       10                 -/-           4000/100000                   </w:t>
      </w:r>
    </w:p>
    <w:p w14:paraId="7B6935D5" w14:textId="77777777" w:rsidR="000A4A2C" w:rsidRPr="00D967AC" w:rsidRDefault="000A4A2C" w:rsidP="000A4A2C">
      <w:pPr>
        <w:pStyle w:val="2f5"/>
      </w:pPr>
      <w:r w:rsidRPr="00D967AC">
        <w:rPr>
          <w:rFonts w:hint="eastAsia"/>
        </w:rPr>
        <w:t xml:space="preserve">6      PQ        -                  -/-            256/6400                     </w:t>
      </w:r>
    </w:p>
    <w:p w14:paraId="0E432F35" w14:textId="77777777" w:rsidR="000A4A2C" w:rsidRPr="00D967AC" w:rsidRDefault="000A4A2C" w:rsidP="000A4A2C">
      <w:pPr>
        <w:pStyle w:val="2f5"/>
      </w:pPr>
      <w:r w:rsidRPr="00D967AC">
        <w:rPr>
          <w:rFonts w:hint="eastAsia"/>
        </w:rPr>
        <w:t xml:space="preserve">7      PQ        -                  -/-              -/-         </w:t>
      </w:r>
    </w:p>
    <w:p w14:paraId="4276BD6D" w14:textId="77777777" w:rsidR="000A4A2C" w:rsidRPr="00D967AC" w:rsidRDefault="000A4A2C" w:rsidP="000A4A2C">
      <w:pPr>
        <w:pStyle w:val="2f5"/>
      </w:pPr>
      <w:r w:rsidRPr="00D967AC">
        <w:rPr>
          <w:rFonts w:hint="eastAsia"/>
        </w:rPr>
        <w:t xml:space="preserve"> </w:t>
      </w:r>
    </w:p>
    <w:p w14:paraId="604DC8C6" w14:textId="77777777" w:rsidR="000A4A2C" w:rsidRPr="00D967AC" w:rsidRDefault="000A4A2C" w:rsidP="000A4A2C">
      <w:pPr>
        <w:pStyle w:val="2f5"/>
      </w:pPr>
    </w:p>
    <w:p w14:paraId="231C4D64" w14:textId="77777777" w:rsidR="000A4A2C" w:rsidRPr="00D967AC" w:rsidRDefault="000A4A2C" w:rsidP="000A4A2C">
      <w:pPr>
        <w:pStyle w:val="3"/>
      </w:pPr>
      <w:bookmarkStart w:id="113" w:name="_Toc63253539"/>
      <w:bookmarkStart w:id="114" w:name="_Toc116563172"/>
      <w:r w:rsidRPr="00D967AC">
        <w:rPr>
          <w:rFonts w:hint="eastAsia"/>
        </w:rPr>
        <w:t>Reference Configuration</w:t>
      </w:r>
      <w:bookmarkEnd w:id="113"/>
      <w:bookmarkEnd w:id="114"/>
    </w:p>
    <w:p w14:paraId="0FD1B9AA" w14:textId="77777777" w:rsidR="000A4A2C" w:rsidRPr="00D967AC" w:rsidRDefault="000A4A2C" w:rsidP="000A4A2C">
      <w:pPr>
        <w:pStyle w:val="4"/>
        <w:rPr>
          <w:rFonts w:hint="default"/>
        </w:rPr>
      </w:pPr>
      <w:r w:rsidRPr="00D967AC">
        <w:t>Configurations of R1</w:t>
      </w:r>
    </w:p>
    <w:p w14:paraId="7BCC7B68" w14:textId="77777777" w:rsidR="000A4A2C" w:rsidRPr="00D967AC" w:rsidRDefault="000A4A2C" w:rsidP="000A4A2C">
      <w:pPr>
        <w:pStyle w:val="2f5"/>
      </w:pPr>
      <w:r w:rsidRPr="00D967AC">
        <w:rPr>
          <w:rFonts w:hint="eastAsia"/>
        </w:rPr>
        <w:t>#</w:t>
      </w:r>
    </w:p>
    <w:p w14:paraId="6EA73E03" w14:textId="77777777" w:rsidR="000A4A2C" w:rsidRPr="00D967AC" w:rsidRDefault="000A4A2C" w:rsidP="000A4A2C">
      <w:pPr>
        <w:pStyle w:val="2f5"/>
      </w:pPr>
      <w:r w:rsidRPr="00D967AC">
        <w:rPr>
          <w:rFonts w:hint="eastAsia"/>
        </w:rPr>
        <w:t xml:space="preserve"> sysname R1</w:t>
      </w:r>
    </w:p>
    <w:p w14:paraId="2102F566" w14:textId="77777777" w:rsidR="000A4A2C" w:rsidRPr="00D967AC" w:rsidRDefault="000A4A2C" w:rsidP="000A4A2C">
      <w:pPr>
        <w:pStyle w:val="2f5"/>
      </w:pPr>
      <w:r w:rsidRPr="00D967AC">
        <w:rPr>
          <w:rFonts w:hint="eastAsia"/>
        </w:rPr>
        <w:t>#</w:t>
      </w:r>
    </w:p>
    <w:p w14:paraId="098D0AB9" w14:textId="77777777" w:rsidR="000A4A2C" w:rsidRPr="00D967AC" w:rsidRDefault="000A4A2C" w:rsidP="000A4A2C">
      <w:pPr>
        <w:pStyle w:val="2f5"/>
      </w:pPr>
      <w:r w:rsidRPr="00D967AC">
        <w:rPr>
          <w:rFonts w:hint="eastAsia"/>
        </w:rPr>
        <w:t>vlan batch 10</w:t>
      </w:r>
    </w:p>
    <w:p w14:paraId="02E10552" w14:textId="77777777" w:rsidR="000A4A2C" w:rsidRPr="00D967AC" w:rsidRDefault="000A4A2C" w:rsidP="000A4A2C">
      <w:pPr>
        <w:pStyle w:val="2f5"/>
      </w:pPr>
      <w:r w:rsidRPr="00D967AC">
        <w:rPr>
          <w:rFonts w:hint="eastAsia"/>
        </w:rPr>
        <w:t>#</w:t>
      </w:r>
    </w:p>
    <w:p w14:paraId="0D95D16A" w14:textId="77777777" w:rsidR="000A4A2C" w:rsidRPr="00D967AC" w:rsidRDefault="000A4A2C" w:rsidP="000A4A2C">
      <w:pPr>
        <w:pStyle w:val="2f5"/>
      </w:pPr>
      <w:r w:rsidRPr="00D967AC">
        <w:rPr>
          <w:rFonts w:hint="eastAsia"/>
        </w:rPr>
        <w:t xml:space="preserve">qos queue-profile qp1                                                           </w:t>
      </w:r>
    </w:p>
    <w:p w14:paraId="478F92F2" w14:textId="77777777" w:rsidR="000A4A2C" w:rsidRPr="00D967AC" w:rsidRDefault="000A4A2C" w:rsidP="000A4A2C">
      <w:pPr>
        <w:pStyle w:val="2f5"/>
      </w:pPr>
      <w:r w:rsidRPr="00D967AC">
        <w:rPr>
          <w:rFonts w:hint="eastAsia"/>
        </w:rPr>
        <w:t xml:space="preserve">  queue 2 gts cir 2000 cbs 50000                                                </w:t>
      </w:r>
    </w:p>
    <w:p w14:paraId="6A052AAC" w14:textId="77777777" w:rsidR="000A4A2C" w:rsidRPr="00D967AC" w:rsidRDefault="000A4A2C" w:rsidP="000A4A2C">
      <w:pPr>
        <w:pStyle w:val="2f5"/>
      </w:pPr>
      <w:r w:rsidRPr="00D967AC">
        <w:rPr>
          <w:rFonts w:hint="eastAsia"/>
        </w:rPr>
        <w:t xml:space="preserve">  queue 5 gts cir 4000 cbs 100000                                               </w:t>
      </w:r>
    </w:p>
    <w:p w14:paraId="634303BD" w14:textId="77777777" w:rsidR="000A4A2C" w:rsidRPr="00D967AC" w:rsidRDefault="000A4A2C" w:rsidP="000A4A2C">
      <w:pPr>
        <w:pStyle w:val="2f5"/>
      </w:pPr>
      <w:r w:rsidRPr="00D967AC">
        <w:rPr>
          <w:rFonts w:hint="eastAsia"/>
        </w:rPr>
        <w:t xml:space="preserve">  queue 6 gts cir 256 cbs 6400                                                  </w:t>
      </w:r>
    </w:p>
    <w:p w14:paraId="1CF36226" w14:textId="77777777" w:rsidR="000A4A2C" w:rsidRPr="00D967AC" w:rsidRDefault="000A4A2C" w:rsidP="000A4A2C">
      <w:pPr>
        <w:pStyle w:val="2f5"/>
      </w:pPr>
      <w:r w:rsidRPr="00D967AC">
        <w:rPr>
          <w:rFonts w:hint="eastAsia"/>
        </w:rPr>
        <w:t xml:space="preserve">  schedule wfq 0 to 5 pq 6 to 7                                                 </w:t>
      </w:r>
    </w:p>
    <w:p w14:paraId="40090247" w14:textId="77777777" w:rsidR="000A4A2C" w:rsidRPr="00D967AC" w:rsidRDefault="000A4A2C" w:rsidP="000A4A2C">
      <w:pPr>
        <w:pStyle w:val="2f5"/>
      </w:pPr>
      <w:r w:rsidRPr="00D967AC">
        <w:rPr>
          <w:rFonts w:hint="eastAsia"/>
        </w:rPr>
        <w:t>#</w:t>
      </w:r>
    </w:p>
    <w:p w14:paraId="34A939A8" w14:textId="77777777" w:rsidR="000A4A2C" w:rsidRPr="00D967AC" w:rsidRDefault="000A4A2C" w:rsidP="000A4A2C">
      <w:pPr>
        <w:pStyle w:val="2f5"/>
      </w:pPr>
      <w:r w:rsidRPr="00D967AC">
        <w:rPr>
          <w:rFonts w:hint="eastAsia"/>
        </w:rPr>
        <w:t xml:space="preserve">interface Vlanif10                                                              </w:t>
      </w:r>
    </w:p>
    <w:p w14:paraId="5B15B008" w14:textId="77777777" w:rsidR="000A4A2C" w:rsidRPr="00D967AC" w:rsidRDefault="000A4A2C" w:rsidP="000A4A2C">
      <w:pPr>
        <w:pStyle w:val="2f5"/>
      </w:pPr>
      <w:r w:rsidRPr="00D967AC">
        <w:rPr>
          <w:rFonts w:hint="eastAsia"/>
        </w:rPr>
        <w:t xml:space="preserve"> ip address 192.168.1.1 255.255.255.0                                           </w:t>
      </w:r>
    </w:p>
    <w:p w14:paraId="6A0F001D" w14:textId="77777777" w:rsidR="000A4A2C" w:rsidRPr="00D967AC" w:rsidRDefault="000A4A2C" w:rsidP="000A4A2C">
      <w:pPr>
        <w:pStyle w:val="2f5"/>
      </w:pPr>
      <w:r w:rsidRPr="00D967AC">
        <w:rPr>
          <w:rFonts w:hint="eastAsia"/>
        </w:rPr>
        <w:t>#</w:t>
      </w:r>
    </w:p>
    <w:p w14:paraId="5C84573D" w14:textId="77777777" w:rsidR="000A4A2C" w:rsidRPr="00D967AC" w:rsidRDefault="000A4A2C" w:rsidP="000A4A2C">
      <w:pPr>
        <w:pStyle w:val="2f5"/>
      </w:pPr>
      <w:r w:rsidRPr="00D967AC">
        <w:rPr>
          <w:rFonts w:hint="eastAsia"/>
        </w:rPr>
        <w:t xml:space="preserve">interface GigabitEthernet0/0/1                                             </w:t>
      </w:r>
    </w:p>
    <w:p w14:paraId="5C139EEB" w14:textId="77777777" w:rsidR="000A4A2C" w:rsidRPr="00D967AC" w:rsidRDefault="000A4A2C" w:rsidP="000A4A2C">
      <w:pPr>
        <w:pStyle w:val="2f5"/>
      </w:pPr>
      <w:r w:rsidRPr="00D967AC">
        <w:rPr>
          <w:rFonts w:hint="eastAsia"/>
        </w:rPr>
        <w:t xml:space="preserve"> port link-type trunk                                                           </w:t>
      </w:r>
    </w:p>
    <w:p w14:paraId="77C47C74" w14:textId="77777777" w:rsidR="000A4A2C" w:rsidRPr="00D967AC" w:rsidRDefault="000A4A2C" w:rsidP="000A4A2C">
      <w:pPr>
        <w:pStyle w:val="2f5"/>
      </w:pPr>
      <w:r w:rsidRPr="00D967AC">
        <w:rPr>
          <w:rFonts w:hint="eastAsia"/>
        </w:rPr>
        <w:t xml:space="preserve"> port trunk allow-pass vlan 10                                                  </w:t>
      </w:r>
    </w:p>
    <w:p w14:paraId="47E75B3C" w14:textId="77777777" w:rsidR="000A4A2C" w:rsidRPr="00D967AC" w:rsidRDefault="000A4A2C" w:rsidP="000A4A2C">
      <w:pPr>
        <w:pStyle w:val="2f5"/>
      </w:pPr>
      <w:r w:rsidRPr="00D967AC">
        <w:rPr>
          <w:rFonts w:hint="eastAsia"/>
        </w:rPr>
        <w:t xml:space="preserve"> trust 8021p                                                                    </w:t>
      </w:r>
    </w:p>
    <w:p w14:paraId="11A3F89F" w14:textId="77777777" w:rsidR="000A4A2C" w:rsidRPr="00D967AC" w:rsidRDefault="000A4A2C" w:rsidP="000A4A2C">
      <w:pPr>
        <w:pStyle w:val="2f5"/>
      </w:pPr>
      <w:r w:rsidRPr="00D967AC">
        <w:rPr>
          <w:rFonts w:hint="eastAsia"/>
        </w:rPr>
        <w:t>#</w:t>
      </w:r>
    </w:p>
    <w:p w14:paraId="5A85ADD9" w14:textId="77777777" w:rsidR="000A4A2C" w:rsidRPr="00D967AC" w:rsidRDefault="000A4A2C" w:rsidP="000A4A2C">
      <w:pPr>
        <w:pStyle w:val="2f5"/>
      </w:pPr>
      <w:r w:rsidRPr="00D967AC">
        <w:rPr>
          <w:rFonts w:hint="eastAsia"/>
        </w:rPr>
        <w:t>interface GigabitEthernet0/0/2</w:t>
      </w:r>
    </w:p>
    <w:p w14:paraId="556B3F9D" w14:textId="77777777" w:rsidR="000A4A2C" w:rsidRPr="00D967AC" w:rsidRDefault="000A4A2C" w:rsidP="000A4A2C">
      <w:pPr>
        <w:pStyle w:val="2f5"/>
      </w:pPr>
      <w:r w:rsidRPr="00D967AC">
        <w:rPr>
          <w:rFonts w:hint="eastAsia"/>
        </w:rPr>
        <w:t xml:space="preserve">  ip address 192.168.4.1 255.255.255.0                                           </w:t>
      </w:r>
    </w:p>
    <w:p w14:paraId="0E744573" w14:textId="77777777" w:rsidR="000A4A2C" w:rsidRPr="00D967AC" w:rsidRDefault="000A4A2C" w:rsidP="000A4A2C">
      <w:pPr>
        <w:pStyle w:val="2f5"/>
      </w:pPr>
      <w:r w:rsidRPr="00D967AC">
        <w:rPr>
          <w:rFonts w:hint="eastAsia"/>
        </w:rPr>
        <w:lastRenderedPageBreak/>
        <w:t xml:space="preserve"> qos queue-profile qp1                                                          </w:t>
      </w:r>
    </w:p>
    <w:p w14:paraId="1D991755" w14:textId="77777777" w:rsidR="000A4A2C" w:rsidRPr="00D967AC" w:rsidRDefault="000A4A2C" w:rsidP="000A4A2C">
      <w:pPr>
        <w:pStyle w:val="2f5"/>
      </w:pPr>
      <w:r w:rsidRPr="00D967AC">
        <w:rPr>
          <w:rFonts w:hint="eastAsia"/>
        </w:rPr>
        <w:t xml:space="preserve"> qos gts cir 8000                                                   </w:t>
      </w:r>
    </w:p>
    <w:p w14:paraId="1520E775" w14:textId="77777777" w:rsidR="000A4A2C" w:rsidRPr="00D967AC" w:rsidRDefault="000A4A2C" w:rsidP="000A4A2C">
      <w:pPr>
        <w:pStyle w:val="2f5"/>
      </w:pPr>
      <w:r w:rsidRPr="00D967AC">
        <w:rPr>
          <w:rFonts w:hint="eastAsia"/>
        </w:rPr>
        <w:t>#</w:t>
      </w:r>
    </w:p>
    <w:p w14:paraId="2A5C233C" w14:textId="77777777" w:rsidR="000A4A2C" w:rsidRPr="00D967AC" w:rsidRDefault="000A4A2C" w:rsidP="000A4A2C">
      <w:pPr>
        <w:pStyle w:val="2f5"/>
      </w:pPr>
      <w:r w:rsidRPr="00D967AC">
        <w:rPr>
          <w:rFonts w:hint="eastAsia"/>
        </w:rPr>
        <w:t>return</w:t>
      </w:r>
    </w:p>
    <w:p w14:paraId="2BC08353" w14:textId="77777777" w:rsidR="000A4A2C" w:rsidRPr="00D967AC" w:rsidRDefault="000A4A2C" w:rsidP="000A4A2C">
      <w:pPr>
        <w:pStyle w:val="4"/>
        <w:rPr>
          <w:rFonts w:hint="default"/>
        </w:rPr>
      </w:pPr>
      <w:r w:rsidRPr="00D967AC">
        <w:t>Configurations of R2</w:t>
      </w:r>
    </w:p>
    <w:p w14:paraId="137AC86B" w14:textId="77777777" w:rsidR="000A4A2C" w:rsidRPr="00D967AC" w:rsidRDefault="000A4A2C" w:rsidP="000A4A2C">
      <w:pPr>
        <w:pStyle w:val="2f5"/>
      </w:pPr>
      <w:r w:rsidRPr="00D967AC">
        <w:t>#</w:t>
      </w:r>
    </w:p>
    <w:p w14:paraId="68676C5D" w14:textId="77777777" w:rsidR="000A4A2C" w:rsidRPr="00D967AC" w:rsidRDefault="000A4A2C" w:rsidP="000A4A2C">
      <w:pPr>
        <w:pStyle w:val="2f5"/>
      </w:pPr>
      <w:r w:rsidRPr="00D967AC">
        <w:t>interface GigabitEthernet0/0/3</w:t>
      </w:r>
    </w:p>
    <w:p w14:paraId="62B50E2A" w14:textId="77777777" w:rsidR="000A4A2C" w:rsidRPr="00D967AC" w:rsidRDefault="000A4A2C" w:rsidP="000A4A2C">
      <w:pPr>
        <w:pStyle w:val="2f5"/>
      </w:pPr>
      <w:r w:rsidRPr="00D967AC">
        <w:t xml:space="preserve"> ip address 192.168.4.2 255.255.255.0</w:t>
      </w:r>
    </w:p>
    <w:p w14:paraId="56ED4E0D" w14:textId="77777777" w:rsidR="000A4A2C" w:rsidRPr="00D967AC" w:rsidRDefault="000A4A2C" w:rsidP="000A4A2C">
      <w:pPr>
        <w:pStyle w:val="2f5"/>
      </w:pPr>
      <w:r w:rsidRPr="00D967AC">
        <w:t>#</w:t>
      </w:r>
    </w:p>
    <w:p w14:paraId="68D83F08" w14:textId="77777777" w:rsidR="000A4A2C" w:rsidRPr="00D967AC" w:rsidRDefault="000A4A2C" w:rsidP="000A4A2C">
      <w:pPr>
        <w:pStyle w:val="2f5"/>
      </w:pPr>
      <w:r w:rsidRPr="00D967AC">
        <w:t>ip route-static 0.0.0.0 0.0.0.0 192.168.4.1</w:t>
      </w:r>
    </w:p>
    <w:p w14:paraId="4AF70ED7" w14:textId="77777777" w:rsidR="000A4A2C" w:rsidRPr="00D967AC" w:rsidRDefault="000A4A2C" w:rsidP="000A4A2C">
      <w:pPr>
        <w:pStyle w:val="4"/>
        <w:rPr>
          <w:rFonts w:hint="default"/>
        </w:rPr>
      </w:pPr>
      <w:r w:rsidRPr="00D967AC">
        <w:t>Configurations of SW1</w:t>
      </w:r>
    </w:p>
    <w:p w14:paraId="03012E64" w14:textId="77777777" w:rsidR="000A4A2C" w:rsidRPr="00D967AC" w:rsidRDefault="000A4A2C" w:rsidP="000A4A2C">
      <w:pPr>
        <w:pStyle w:val="2f5"/>
      </w:pPr>
      <w:r w:rsidRPr="00D967AC">
        <w:t>#</w:t>
      </w:r>
    </w:p>
    <w:p w14:paraId="5F5D7576" w14:textId="77777777" w:rsidR="000A4A2C" w:rsidRPr="00D967AC" w:rsidRDefault="000A4A2C" w:rsidP="000A4A2C">
      <w:pPr>
        <w:pStyle w:val="2f5"/>
      </w:pPr>
      <w:r w:rsidRPr="00D967AC">
        <w:t>vlan batch 10</w:t>
      </w:r>
    </w:p>
    <w:p w14:paraId="1F70267C" w14:textId="77777777" w:rsidR="000A4A2C" w:rsidRPr="00D967AC" w:rsidRDefault="000A4A2C" w:rsidP="000A4A2C">
      <w:pPr>
        <w:pStyle w:val="2f5"/>
      </w:pPr>
      <w:r w:rsidRPr="00D967AC">
        <w:t>#</w:t>
      </w:r>
    </w:p>
    <w:p w14:paraId="2C811BC5" w14:textId="77777777" w:rsidR="000A4A2C" w:rsidRPr="00D967AC" w:rsidRDefault="000A4A2C" w:rsidP="000A4A2C">
      <w:pPr>
        <w:pStyle w:val="2f5"/>
      </w:pPr>
      <w:r w:rsidRPr="00D967AC">
        <w:t>interface GigabitEthernet0/0/1</w:t>
      </w:r>
    </w:p>
    <w:p w14:paraId="70131B4C" w14:textId="77777777" w:rsidR="000A4A2C" w:rsidRPr="00D967AC" w:rsidRDefault="000A4A2C" w:rsidP="000A4A2C">
      <w:pPr>
        <w:pStyle w:val="2f5"/>
      </w:pPr>
      <w:r w:rsidRPr="00D967AC">
        <w:t xml:space="preserve"> port link-type trunk</w:t>
      </w:r>
    </w:p>
    <w:p w14:paraId="280B1E6F" w14:textId="77777777" w:rsidR="000A4A2C" w:rsidRPr="00D967AC" w:rsidRDefault="000A4A2C" w:rsidP="000A4A2C">
      <w:pPr>
        <w:pStyle w:val="2f5"/>
      </w:pPr>
      <w:r w:rsidRPr="00D967AC">
        <w:t xml:space="preserve"> port trunk allow-pass vlan 10</w:t>
      </w:r>
    </w:p>
    <w:p w14:paraId="4D9B4A7C" w14:textId="77777777" w:rsidR="000A4A2C" w:rsidRPr="00D967AC" w:rsidRDefault="000A4A2C" w:rsidP="000A4A2C">
      <w:pPr>
        <w:pStyle w:val="2f5"/>
      </w:pPr>
    </w:p>
    <w:p w14:paraId="59855FCC" w14:textId="77777777" w:rsidR="000A4A2C" w:rsidRPr="00D967AC" w:rsidRDefault="000A4A2C" w:rsidP="000A4A2C">
      <w:pPr>
        <w:pStyle w:val="2f5"/>
      </w:pPr>
    </w:p>
    <w:p w14:paraId="6CB8EC66" w14:textId="77777777" w:rsidR="000A4A2C" w:rsidRPr="00D967AC" w:rsidRDefault="000A4A2C" w:rsidP="000A4A2C">
      <w:pPr>
        <w:pStyle w:val="2f5"/>
      </w:pPr>
    </w:p>
    <w:p w14:paraId="0D51F65A" w14:textId="77777777" w:rsidR="000A4A2C" w:rsidRPr="00D967AC" w:rsidRDefault="000A4A2C" w:rsidP="000A4A2C">
      <w:pPr>
        <w:pStyle w:val="2f5"/>
      </w:pPr>
    </w:p>
    <w:p w14:paraId="1C648063" w14:textId="77777777" w:rsidR="000A4A2C" w:rsidRPr="00D967AC" w:rsidRDefault="000A4A2C" w:rsidP="000A4A2C">
      <w:pPr>
        <w:pStyle w:val="2f5"/>
      </w:pPr>
    </w:p>
    <w:p w14:paraId="569E1773" w14:textId="77777777" w:rsidR="000A4A2C" w:rsidRPr="00D967AC" w:rsidRDefault="000A4A2C" w:rsidP="000A4A2C">
      <w:pPr>
        <w:pStyle w:val="2f5"/>
      </w:pPr>
    </w:p>
    <w:p w14:paraId="09F68D8B" w14:textId="77777777" w:rsidR="000A4A2C" w:rsidRPr="00D967AC" w:rsidRDefault="000A4A2C" w:rsidP="000A4A2C">
      <w:pPr>
        <w:pStyle w:val="2f5"/>
      </w:pPr>
    </w:p>
    <w:p w14:paraId="52A0BD26" w14:textId="77777777" w:rsidR="000A4A2C" w:rsidRPr="00D967AC" w:rsidRDefault="000A4A2C" w:rsidP="000A4A2C">
      <w:pPr>
        <w:pStyle w:val="2f5"/>
      </w:pPr>
    </w:p>
    <w:p w14:paraId="7B8548B9" w14:textId="77777777" w:rsidR="000A4A2C" w:rsidRPr="00D967AC" w:rsidRDefault="000A4A2C" w:rsidP="000A4A2C">
      <w:pPr>
        <w:pStyle w:val="2f5"/>
      </w:pPr>
    </w:p>
    <w:p w14:paraId="4343CCF4" w14:textId="77777777" w:rsidR="000A4A2C" w:rsidRPr="00D967AC" w:rsidRDefault="000A4A2C" w:rsidP="000A4A2C">
      <w:pPr>
        <w:pStyle w:val="2f5"/>
      </w:pPr>
    </w:p>
    <w:p w14:paraId="1B1A8E46" w14:textId="77777777" w:rsidR="000A4A2C" w:rsidRPr="00D967AC" w:rsidRDefault="000A4A2C" w:rsidP="000A4A2C">
      <w:pPr>
        <w:pStyle w:val="2f5"/>
      </w:pPr>
    </w:p>
    <w:p w14:paraId="64D0E0E7" w14:textId="77777777" w:rsidR="000A4A2C" w:rsidRPr="00D967AC" w:rsidRDefault="000A4A2C" w:rsidP="000A4A2C">
      <w:pPr>
        <w:pStyle w:val="2f5"/>
      </w:pPr>
    </w:p>
    <w:p w14:paraId="3C50F714" w14:textId="77777777" w:rsidR="000A4A2C" w:rsidRPr="00D967AC" w:rsidRDefault="000A4A2C" w:rsidP="000A4A2C">
      <w:pPr>
        <w:pStyle w:val="2f5"/>
      </w:pPr>
    </w:p>
    <w:p w14:paraId="09238918" w14:textId="77777777" w:rsidR="000A4A2C" w:rsidRPr="00D967AC" w:rsidRDefault="000A4A2C" w:rsidP="000A4A2C">
      <w:pPr>
        <w:pStyle w:val="2f5"/>
      </w:pPr>
    </w:p>
    <w:p w14:paraId="334F147E" w14:textId="77777777" w:rsidR="000A4A2C" w:rsidRPr="00D967AC" w:rsidRDefault="000A4A2C" w:rsidP="000A4A2C">
      <w:pPr>
        <w:pStyle w:val="2f5"/>
      </w:pPr>
    </w:p>
    <w:p w14:paraId="7BD1F724" w14:textId="77777777" w:rsidR="000A4A2C" w:rsidRPr="00D967AC" w:rsidRDefault="000A4A2C" w:rsidP="000A4A2C">
      <w:pPr>
        <w:pStyle w:val="2f5"/>
      </w:pPr>
    </w:p>
    <w:p w14:paraId="41032A52" w14:textId="77777777" w:rsidR="000A4A2C" w:rsidRPr="00D967AC" w:rsidRDefault="000A4A2C" w:rsidP="000A4A2C">
      <w:pPr>
        <w:pStyle w:val="2f5"/>
      </w:pPr>
    </w:p>
    <w:p w14:paraId="317B6A93" w14:textId="77777777" w:rsidR="000A4A2C" w:rsidRPr="00D967AC" w:rsidRDefault="000A4A2C" w:rsidP="000A4A2C">
      <w:pPr>
        <w:pStyle w:val="2f5"/>
      </w:pPr>
    </w:p>
    <w:p w14:paraId="66B45A9F" w14:textId="77777777" w:rsidR="000A4A2C" w:rsidRPr="00D967AC" w:rsidRDefault="000A4A2C" w:rsidP="000A4A2C">
      <w:pPr>
        <w:pStyle w:val="2f5"/>
      </w:pPr>
    </w:p>
    <w:p w14:paraId="30058212" w14:textId="77777777" w:rsidR="000A4A2C" w:rsidRPr="00D967AC" w:rsidRDefault="000A4A2C" w:rsidP="000A4A2C">
      <w:pPr>
        <w:pStyle w:val="2f5"/>
      </w:pPr>
    </w:p>
    <w:p w14:paraId="5E5BAD20" w14:textId="77777777" w:rsidR="000A4A2C" w:rsidRPr="00D967AC" w:rsidRDefault="000A4A2C" w:rsidP="000A4A2C">
      <w:pPr>
        <w:pStyle w:val="2f5"/>
      </w:pPr>
    </w:p>
    <w:p w14:paraId="7E0D947D" w14:textId="77777777" w:rsidR="000A4A2C" w:rsidRPr="00D967AC" w:rsidRDefault="000A4A2C" w:rsidP="000A4A2C">
      <w:pPr>
        <w:pStyle w:val="2f5"/>
      </w:pPr>
    </w:p>
    <w:p w14:paraId="6A0686E1" w14:textId="77777777" w:rsidR="000A4A2C" w:rsidRPr="00D967AC" w:rsidRDefault="000A4A2C" w:rsidP="000A4A2C">
      <w:pPr>
        <w:pStyle w:val="2f5"/>
      </w:pPr>
    </w:p>
    <w:p w14:paraId="17714F2A" w14:textId="77777777" w:rsidR="000A4A2C" w:rsidRPr="00D967AC" w:rsidRDefault="000A4A2C" w:rsidP="000A4A2C">
      <w:pPr>
        <w:pStyle w:val="2f5"/>
      </w:pPr>
    </w:p>
    <w:p w14:paraId="70F6C789" w14:textId="77777777" w:rsidR="000A4A2C" w:rsidRPr="00D967AC" w:rsidRDefault="000A4A2C" w:rsidP="000A4A2C">
      <w:pPr>
        <w:pStyle w:val="2f5"/>
      </w:pPr>
    </w:p>
    <w:p w14:paraId="4651C556" w14:textId="77777777" w:rsidR="000A4A2C" w:rsidRPr="00D967AC" w:rsidRDefault="000A4A2C" w:rsidP="000A4A2C">
      <w:pPr>
        <w:pStyle w:val="2f5"/>
      </w:pPr>
    </w:p>
    <w:p w14:paraId="4A0C43BE" w14:textId="77777777" w:rsidR="000A4A2C" w:rsidRPr="00D967AC" w:rsidRDefault="000A4A2C" w:rsidP="000A4A2C">
      <w:pPr>
        <w:pStyle w:val="2f5"/>
      </w:pPr>
    </w:p>
    <w:p w14:paraId="538F9F26" w14:textId="77777777" w:rsidR="000A4A2C" w:rsidRPr="00D967AC" w:rsidRDefault="000A4A2C" w:rsidP="000A4A2C">
      <w:pPr>
        <w:pStyle w:val="2f5"/>
      </w:pPr>
    </w:p>
    <w:p w14:paraId="47D94773" w14:textId="77777777" w:rsidR="000A4A2C" w:rsidRPr="00D967AC" w:rsidRDefault="000A4A2C" w:rsidP="000A4A2C">
      <w:pPr>
        <w:pStyle w:val="2f5"/>
      </w:pPr>
    </w:p>
    <w:p w14:paraId="7596EE07" w14:textId="77777777" w:rsidR="000A4A2C" w:rsidRPr="00D967AC" w:rsidRDefault="000A4A2C" w:rsidP="000A4A2C">
      <w:pPr>
        <w:pStyle w:val="2f5"/>
      </w:pPr>
    </w:p>
    <w:p w14:paraId="3A3667EC" w14:textId="77777777" w:rsidR="000A4A2C" w:rsidRPr="00D967AC" w:rsidRDefault="000A4A2C" w:rsidP="000A4A2C">
      <w:pPr>
        <w:pStyle w:val="2f5"/>
      </w:pPr>
    </w:p>
    <w:p w14:paraId="543D996E" w14:textId="77777777" w:rsidR="000A4A2C" w:rsidRPr="00D967AC" w:rsidRDefault="000A4A2C" w:rsidP="000A4A2C">
      <w:pPr>
        <w:pStyle w:val="2f5"/>
      </w:pPr>
    </w:p>
    <w:p w14:paraId="5A3402DA" w14:textId="77777777" w:rsidR="000A4A2C" w:rsidRPr="00D967AC" w:rsidRDefault="000A4A2C" w:rsidP="000A4A2C">
      <w:pPr>
        <w:pStyle w:val="2f5"/>
      </w:pPr>
    </w:p>
    <w:p w14:paraId="185E42A2" w14:textId="77777777" w:rsidR="000A4A2C" w:rsidRPr="00D967AC" w:rsidRDefault="000A4A2C" w:rsidP="000A4A2C">
      <w:pPr>
        <w:pStyle w:val="2"/>
        <w:rPr>
          <w:lang w:eastAsia="zh-CN"/>
        </w:rPr>
      </w:pPr>
      <w:bookmarkStart w:id="115" w:name="_Toc63253540"/>
      <w:bookmarkStart w:id="116" w:name="_Toc116563173"/>
      <w:r w:rsidRPr="00D967AC">
        <w:rPr>
          <w:rFonts w:hint="eastAsia"/>
        </w:rPr>
        <w:lastRenderedPageBreak/>
        <w:t>Traffic Policing Configuration</w:t>
      </w:r>
      <w:bookmarkEnd w:id="115"/>
      <w:bookmarkEnd w:id="116"/>
    </w:p>
    <w:p w14:paraId="732F07BB" w14:textId="77777777" w:rsidR="000A4A2C" w:rsidRPr="00D967AC" w:rsidRDefault="000A4A2C" w:rsidP="000A4A2C">
      <w:pPr>
        <w:pStyle w:val="3"/>
      </w:pPr>
      <w:bookmarkStart w:id="117" w:name="_Toc63253541"/>
      <w:bookmarkStart w:id="118" w:name="_Toc116563174"/>
      <w:r w:rsidRPr="00D967AC">
        <w:rPr>
          <w:rFonts w:hint="eastAsia"/>
        </w:rPr>
        <w:t>Introduction</w:t>
      </w:r>
      <w:bookmarkEnd w:id="117"/>
      <w:bookmarkEnd w:id="118"/>
    </w:p>
    <w:p w14:paraId="6E488AB1" w14:textId="77777777" w:rsidR="000A4A2C" w:rsidRPr="00D967AC" w:rsidRDefault="000A4A2C" w:rsidP="000A4A2C">
      <w:pPr>
        <w:pStyle w:val="4"/>
        <w:rPr>
          <w:rFonts w:hint="default"/>
        </w:rPr>
      </w:pPr>
      <w:r w:rsidRPr="00D967AC">
        <w:t>About This Lab</w:t>
      </w:r>
    </w:p>
    <w:p w14:paraId="6FFD8895" w14:textId="77777777" w:rsidR="000A4A2C" w:rsidRPr="00D967AC" w:rsidRDefault="000A4A2C" w:rsidP="000A4A2C">
      <w:pPr>
        <w:pStyle w:val="1e"/>
      </w:pPr>
      <w:r w:rsidRPr="00D967AC">
        <w:rPr>
          <w:rFonts w:hint="eastAsia"/>
        </w:rPr>
        <w:t>Traffic policing discards excess traffic to limit traffic within a proper range and to protect network resources and enterprise users' interests.</w:t>
      </w:r>
    </w:p>
    <w:p w14:paraId="6C6DA5B3" w14:textId="77777777" w:rsidR="000A4A2C" w:rsidRPr="00D967AC" w:rsidRDefault="000A4A2C" w:rsidP="000A4A2C">
      <w:pPr>
        <w:pStyle w:val="1e"/>
      </w:pPr>
      <w:r w:rsidRPr="00D967AC">
        <w:rPr>
          <w:rFonts w:hint="eastAsia"/>
        </w:rPr>
        <w:t>If the rate of a type of traffic exceeds the threshold, the device lowers the packet priority and then forwards the packets or directly discards the packets based on the traffic policing configuration. By default, such packets are discarded.</w:t>
      </w:r>
    </w:p>
    <w:p w14:paraId="457AC1AF" w14:textId="77777777" w:rsidR="000A4A2C" w:rsidRPr="00D967AC" w:rsidRDefault="000A4A2C" w:rsidP="000A4A2C">
      <w:pPr>
        <w:pStyle w:val="1e"/>
      </w:pPr>
    </w:p>
    <w:p w14:paraId="11652195" w14:textId="77777777" w:rsidR="000A4A2C" w:rsidRPr="00D967AC" w:rsidRDefault="000A4A2C" w:rsidP="000A4A2C">
      <w:pPr>
        <w:pStyle w:val="4"/>
        <w:rPr>
          <w:rFonts w:hint="default"/>
        </w:rPr>
      </w:pPr>
      <w:r w:rsidRPr="00D967AC">
        <w:t>Objectives</w:t>
      </w:r>
    </w:p>
    <w:p w14:paraId="6FC5FDC9" w14:textId="77777777" w:rsidR="000A4A2C" w:rsidRPr="00D967AC" w:rsidRDefault="000A4A2C" w:rsidP="000A4A2C">
      <w:pPr>
        <w:pStyle w:val="1e"/>
      </w:pPr>
      <w:r w:rsidRPr="00D967AC">
        <w:t>Upon completion of this task, you will be able to:</w:t>
      </w:r>
    </w:p>
    <w:p w14:paraId="19A5EBC0" w14:textId="77777777" w:rsidR="000A4A2C" w:rsidRPr="00D967AC" w:rsidRDefault="000A4A2C" w:rsidP="000A4A2C">
      <w:pPr>
        <w:pStyle w:val="4a"/>
      </w:pPr>
      <w:r w:rsidRPr="00D967AC">
        <w:rPr>
          <w:rFonts w:hint="eastAsia"/>
        </w:rPr>
        <w:t>Configure a traffic policy and bind the configured traffic behaviors and traffic classifiers to the traffic policy.</w:t>
      </w:r>
    </w:p>
    <w:p w14:paraId="0D51F59A" w14:textId="77777777" w:rsidR="000A4A2C" w:rsidRPr="00D967AC" w:rsidRDefault="000A4A2C" w:rsidP="000A4A2C">
      <w:pPr>
        <w:pStyle w:val="4a"/>
      </w:pPr>
      <w:r w:rsidRPr="00D967AC">
        <w:rPr>
          <w:rFonts w:hint="eastAsia"/>
        </w:rPr>
        <w:t>Configure interface-based traffic policing.</w:t>
      </w:r>
    </w:p>
    <w:p w14:paraId="1C47C80D" w14:textId="77777777" w:rsidR="000A4A2C" w:rsidRPr="00D967AC" w:rsidRDefault="000A4A2C" w:rsidP="000A4A2C">
      <w:pPr>
        <w:pStyle w:val="4a"/>
      </w:pPr>
    </w:p>
    <w:p w14:paraId="08D2498E" w14:textId="77777777" w:rsidR="000A4A2C" w:rsidRPr="00D967AC" w:rsidRDefault="000A4A2C" w:rsidP="000A4A2C">
      <w:pPr>
        <w:pStyle w:val="4"/>
        <w:rPr>
          <w:rFonts w:hint="default"/>
        </w:rPr>
      </w:pPr>
      <w:r w:rsidRPr="00D967AC">
        <w:t>Networking Topology</w:t>
      </w:r>
    </w:p>
    <w:p w14:paraId="065C9439" w14:textId="77777777" w:rsidR="000A4A2C" w:rsidRPr="00D967AC" w:rsidRDefault="000A4A2C" w:rsidP="000A4A2C">
      <w:pPr>
        <w:pStyle w:val="Figure"/>
        <w:ind w:left="0"/>
        <w:jc w:val="right"/>
        <w:rPr>
          <w:rFonts w:hint="eastAsia"/>
        </w:rPr>
      </w:pPr>
      <w:r w:rsidRPr="00D967AC">
        <w:rPr>
          <w:noProof/>
        </w:rPr>
        <w:drawing>
          <wp:inline distT="0" distB="0" distL="0" distR="0" wp14:anchorId="11867B06" wp14:editId="6F2A4535">
            <wp:extent cx="5353200" cy="1762368"/>
            <wp:effectExtent l="19050" t="19050" r="19050" b="285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53200" cy="1762368"/>
                    </a:xfrm>
                    <a:prstGeom prst="rect">
                      <a:avLst/>
                    </a:prstGeom>
                    <a:noFill/>
                    <a:ln>
                      <a:solidFill>
                        <a:schemeClr val="bg1">
                          <a:lumMod val="85000"/>
                        </a:schemeClr>
                      </a:solidFill>
                    </a:ln>
                  </pic:spPr>
                </pic:pic>
              </a:graphicData>
            </a:graphic>
          </wp:inline>
        </w:drawing>
      </w:r>
    </w:p>
    <w:p w14:paraId="28AEF4B3" w14:textId="77777777" w:rsidR="000A4A2C" w:rsidRPr="00D967AC" w:rsidRDefault="000A4A2C" w:rsidP="000A4A2C">
      <w:pPr>
        <w:rPr>
          <w:rFonts w:hint="eastAsia"/>
        </w:rPr>
      </w:pPr>
    </w:p>
    <w:p w14:paraId="5AEE2E06" w14:textId="77777777" w:rsidR="000A4A2C" w:rsidRPr="00D967AC" w:rsidRDefault="000A4A2C" w:rsidP="000A4A2C">
      <w:pPr>
        <w:pStyle w:val="1e"/>
      </w:pPr>
      <w:r w:rsidRPr="00D967AC">
        <w:rPr>
          <w:rFonts w:hint="eastAsia"/>
        </w:rPr>
        <w:t>Voice, video, and data services on the LAN side of the enterprise belong to VLAN 10, VLAN 20, and VLAN 30. The services are transmitted to GE0/0/1 on R1 through SW1, and are transmitted to the WAN-side network through GE0/0/2 on R1.</w:t>
      </w:r>
    </w:p>
    <w:p w14:paraId="7E688274" w14:textId="77777777" w:rsidR="000A4A2C" w:rsidRPr="00D967AC" w:rsidRDefault="000A4A2C" w:rsidP="000A4A2C">
      <w:pPr>
        <w:pStyle w:val="1e"/>
      </w:pPr>
      <w:r w:rsidRPr="00D967AC">
        <w:rPr>
          <w:rFonts w:hint="eastAsia"/>
        </w:rPr>
        <w:t>Flow-based traffic policing needs to be performed for different service packets on R1 so that the service traffic is limited within a proper range and bandwidth is ensured. Interface-based traffic policing needs to be performed for all incoming traffic on GE0/0/1 so that the total traffic of a single enterprise user is limited within a proper range.</w:t>
      </w:r>
    </w:p>
    <w:p w14:paraId="0A619A06" w14:textId="77777777" w:rsidR="000A4A2C" w:rsidRDefault="000A4A2C" w:rsidP="000A4A2C">
      <w:pPr>
        <w:pStyle w:val="1e"/>
      </w:pPr>
    </w:p>
    <w:p w14:paraId="5D5E91A6" w14:textId="77777777" w:rsidR="000A4A2C" w:rsidRPr="00D967AC" w:rsidRDefault="000A4A2C" w:rsidP="000A4A2C">
      <w:pPr>
        <w:pStyle w:val="1e"/>
      </w:pPr>
    </w:p>
    <w:p w14:paraId="1006735C" w14:textId="77777777" w:rsidR="000A4A2C" w:rsidRPr="00D967AC" w:rsidRDefault="000A4A2C" w:rsidP="000A4A2C">
      <w:pPr>
        <w:pStyle w:val="3"/>
      </w:pPr>
      <w:bookmarkStart w:id="119" w:name="_Toc63253542"/>
      <w:bookmarkStart w:id="120" w:name="_Toc116563175"/>
      <w:r w:rsidRPr="00D967AC">
        <w:rPr>
          <w:rFonts w:hint="eastAsia"/>
        </w:rPr>
        <w:lastRenderedPageBreak/>
        <w:t>Lab Configuration</w:t>
      </w:r>
      <w:bookmarkEnd w:id="119"/>
      <w:bookmarkEnd w:id="120"/>
    </w:p>
    <w:p w14:paraId="62845308" w14:textId="77777777" w:rsidR="000A4A2C" w:rsidRPr="00D967AC" w:rsidRDefault="000A4A2C" w:rsidP="000A4A2C">
      <w:pPr>
        <w:pStyle w:val="4"/>
        <w:rPr>
          <w:rFonts w:hint="default"/>
        </w:rPr>
      </w:pPr>
      <w:r w:rsidRPr="00D967AC">
        <w:t>Configuration Roadmap</w:t>
      </w:r>
    </w:p>
    <w:p w14:paraId="0972461B" w14:textId="77777777" w:rsidR="000A4A2C" w:rsidRPr="00D967AC" w:rsidRDefault="000A4A2C" w:rsidP="000A4A2C">
      <w:pPr>
        <w:pStyle w:val="1e"/>
      </w:pPr>
      <w:r w:rsidRPr="00D967AC">
        <w:rPr>
          <w:rFonts w:hint="eastAsia"/>
        </w:rPr>
        <w:t>The configuration roadmap is as follows:</w:t>
      </w:r>
    </w:p>
    <w:p w14:paraId="7FF8385F" w14:textId="77777777" w:rsidR="000A4A2C" w:rsidRPr="00D967AC" w:rsidRDefault="000A4A2C" w:rsidP="00015FB7">
      <w:pPr>
        <w:pStyle w:val="4a"/>
        <w:numPr>
          <w:ilvl w:val="0"/>
          <w:numId w:val="31"/>
        </w:numPr>
        <w:ind w:left="1454" w:hanging="432"/>
      </w:pPr>
      <w:r w:rsidRPr="00D967AC">
        <w:rPr>
          <w:rFonts w:hint="eastAsia"/>
        </w:rPr>
        <w:t>Create VLANs and VLANIF interfaces on R1 and configure interfaces so that enterprise users can access the WAN-side network through R1.</w:t>
      </w:r>
    </w:p>
    <w:p w14:paraId="7097880C" w14:textId="77777777" w:rsidR="000A4A2C" w:rsidRPr="00D967AC" w:rsidRDefault="000A4A2C" w:rsidP="00015FB7">
      <w:pPr>
        <w:pStyle w:val="4a"/>
        <w:numPr>
          <w:ilvl w:val="0"/>
          <w:numId w:val="31"/>
        </w:numPr>
        <w:ind w:left="1454" w:hanging="432"/>
      </w:pPr>
      <w:r w:rsidRPr="00D967AC">
        <w:rPr>
          <w:rFonts w:hint="eastAsia"/>
        </w:rPr>
        <w:t>Configure traffic classifiers on R1 to classify packets based on VLAN IDs.</w:t>
      </w:r>
    </w:p>
    <w:p w14:paraId="004B382A" w14:textId="77777777" w:rsidR="000A4A2C" w:rsidRPr="00D967AC" w:rsidRDefault="000A4A2C" w:rsidP="00015FB7">
      <w:pPr>
        <w:pStyle w:val="4a"/>
        <w:numPr>
          <w:ilvl w:val="0"/>
          <w:numId w:val="31"/>
        </w:numPr>
        <w:ind w:left="1454" w:hanging="432"/>
      </w:pPr>
      <w:r w:rsidRPr="00D967AC">
        <w:rPr>
          <w:rFonts w:hint="eastAsia"/>
        </w:rPr>
        <w:t>Configure traffic behaviors on R1 to perform traffic policing for different service flows from the enterprise.</w:t>
      </w:r>
    </w:p>
    <w:p w14:paraId="60B643DA" w14:textId="77777777" w:rsidR="000A4A2C" w:rsidRPr="00D967AC" w:rsidRDefault="000A4A2C" w:rsidP="00015FB7">
      <w:pPr>
        <w:pStyle w:val="4a"/>
        <w:numPr>
          <w:ilvl w:val="0"/>
          <w:numId w:val="31"/>
        </w:numPr>
        <w:ind w:left="1454" w:hanging="432"/>
      </w:pPr>
      <w:r w:rsidRPr="00D967AC">
        <w:rPr>
          <w:rFonts w:hint="eastAsia"/>
        </w:rPr>
        <w:t>Configure a traffic policy on R1, associate the traffic behaviors with traffic classifiers in the traffic policy, and apply the traffic policy to the inbound direction of the interface on R1 connected to SW1.</w:t>
      </w:r>
    </w:p>
    <w:p w14:paraId="4B55DC8F" w14:textId="77777777" w:rsidR="000A4A2C" w:rsidRPr="00D967AC" w:rsidRDefault="000A4A2C" w:rsidP="00015FB7">
      <w:pPr>
        <w:pStyle w:val="4a"/>
        <w:numPr>
          <w:ilvl w:val="0"/>
          <w:numId w:val="31"/>
        </w:numPr>
        <w:ind w:left="1454" w:hanging="432"/>
      </w:pPr>
      <w:r w:rsidRPr="00D967AC">
        <w:rPr>
          <w:rFonts w:hint="eastAsia"/>
        </w:rPr>
        <w:t>Configure interface-based traffic policing to the inbound direction of the interface on R1 connected to SW1 to limit the rate of all the packets.</w:t>
      </w:r>
    </w:p>
    <w:p w14:paraId="37FB446C" w14:textId="77777777" w:rsidR="000A4A2C" w:rsidRPr="00D967AC" w:rsidRDefault="000A4A2C" w:rsidP="000A4A2C">
      <w:pPr>
        <w:pStyle w:val="4a"/>
        <w:ind w:left="1454"/>
      </w:pPr>
    </w:p>
    <w:p w14:paraId="3D7CC158" w14:textId="77777777" w:rsidR="000A4A2C" w:rsidRPr="00D967AC" w:rsidRDefault="000A4A2C" w:rsidP="000A4A2C">
      <w:pPr>
        <w:pStyle w:val="4"/>
        <w:rPr>
          <w:rFonts w:hint="default"/>
        </w:rPr>
      </w:pPr>
      <w:r w:rsidRPr="00D967AC">
        <w:t>Configuration Procedure</w:t>
      </w:r>
    </w:p>
    <w:p w14:paraId="76122C33" w14:textId="77777777" w:rsidR="000A4A2C" w:rsidRPr="00D967AC" w:rsidRDefault="000A4A2C" w:rsidP="000A4A2C">
      <w:pPr>
        <w:pStyle w:val="30"/>
        <w:ind w:left="1701" w:hanging="159"/>
        <w:outlineLvl w:val="4"/>
      </w:pPr>
      <w:r w:rsidRPr="00D967AC">
        <w:rPr>
          <w:rFonts w:hint="eastAsia"/>
        </w:rPr>
        <w:t>Perform basic device configurations.</w:t>
      </w:r>
    </w:p>
    <w:p w14:paraId="32369B90" w14:textId="77777777" w:rsidR="000A4A2C" w:rsidRPr="00D967AC" w:rsidRDefault="000A4A2C" w:rsidP="000A4A2C">
      <w:pPr>
        <w:pStyle w:val="1e"/>
      </w:pPr>
      <w:r w:rsidRPr="00D967AC">
        <w:rPr>
          <w:rFonts w:hint="eastAsia"/>
        </w:rPr>
        <w:t># Name switches and routers.</w:t>
      </w:r>
    </w:p>
    <w:p w14:paraId="73FAA0AD" w14:textId="77777777" w:rsidR="000A4A2C" w:rsidRPr="00D967AC" w:rsidRDefault="000A4A2C" w:rsidP="000A4A2C">
      <w:pPr>
        <w:pStyle w:val="1e"/>
      </w:pPr>
      <w:r w:rsidRPr="00D967AC">
        <w:rPr>
          <w:rFonts w:hint="eastAsia"/>
        </w:rPr>
        <w:t>The configuration details are not provided.</w:t>
      </w:r>
    </w:p>
    <w:p w14:paraId="70F303FB" w14:textId="77777777" w:rsidR="000A4A2C" w:rsidRPr="00D967AC" w:rsidRDefault="000A4A2C" w:rsidP="000A4A2C">
      <w:pPr>
        <w:pStyle w:val="1e"/>
      </w:pPr>
      <w:r w:rsidRPr="00D967AC">
        <w:rPr>
          <w:rFonts w:hint="eastAsia"/>
        </w:rPr>
        <w:t># Set the link type of the interface on SW1 connected to R1 to trunk and configure the interface to allow packets from VLAN</w:t>
      </w:r>
      <w:r w:rsidRPr="00D967AC">
        <w:t>s</w:t>
      </w:r>
      <w:r w:rsidRPr="00D967AC">
        <w:rPr>
          <w:rFonts w:hint="eastAsia"/>
        </w:rPr>
        <w:t xml:space="preserve"> 10,</w:t>
      </w:r>
      <w:r w:rsidRPr="00D967AC">
        <w:t xml:space="preserve"> 20, and 30</w:t>
      </w:r>
      <w:r w:rsidRPr="00D967AC">
        <w:rPr>
          <w:rFonts w:hint="eastAsia"/>
        </w:rPr>
        <w:t xml:space="preserve"> to pass through.</w:t>
      </w:r>
    </w:p>
    <w:p w14:paraId="35ECAD32" w14:textId="77777777" w:rsidR="000A4A2C" w:rsidRPr="00D967AC" w:rsidRDefault="000A4A2C" w:rsidP="000A4A2C">
      <w:pPr>
        <w:pStyle w:val="2f5"/>
      </w:pPr>
      <w:r w:rsidRPr="00D967AC">
        <w:rPr>
          <w:rFonts w:hint="eastAsia"/>
        </w:rPr>
        <w:t>[SW]vlan batch 10 20 30</w:t>
      </w:r>
    </w:p>
    <w:p w14:paraId="53BD1820" w14:textId="77777777" w:rsidR="000A4A2C" w:rsidRPr="00D967AC" w:rsidRDefault="000A4A2C" w:rsidP="000A4A2C">
      <w:pPr>
        <w:pStyle w:val="2f5"/>
      </w:pPr>
      <w:r w:rsidRPr="00D967AC">
        <w:rPr>
          <w:rFonts w:hint="eastAsia"/>
        </w:rPr>
        <w:t>[SW]interface GigabitEthernet 0/0/1</w:t>
      </w:r>
    </w:p>
    <w:p w14:paraId="18536FF9" w14:textId="77777777" w:rsidR="000A4A2C" w:rsidRPr="00D967AC" w:rsidRDefault="000A4A2C" w:rsidP="000A4A2C">
      <w:pPr>
        <w:pStyle w:val="2f5"/>
      </w:pPr>
      <w:r w:rsidRPr="00D967AC">
        <w:rPr>
          <w:rFonts w:hint="eastAsia"/>
        </w:rPr>
        <w:t xml:space="preserve">[SW-GigabitEthernet0/0/1]port link-type trunk </w:t>
      </w:r>
    </w:p>
    <w:p w14:paraId="53FB6FF5" w14:textId="77777777" w:rsidR="000A4A2C" w:rsidRPr="00D967AC" w:rsidRDefault="000A4A2C" w:rsidP="000A4A2C">
      <w:pPr>
        <w:pStyle w:val="2f5"/>
      </w:pPr>
      <w:r w:rsidRPr="00D967AC">
        <w:rPr>
          <w:rFonts w:hint="eastAsia"/>
        </w:rPr>
        <w:t>[SW-GigabitEthernet0/0/1]port trunk allow-pass vlan 10 20 30</w:t>
      </w:r>
    </w:p>
    <w:p w14:paraId="7002F54C" w14:textId="77777777" w:rsidR="000A4A2C" w:rsidRPr="00D967AC" w:rsidRDefault="000A4A2C" w:rsidP="000A4A2C">
      <w:pPr>
        <w:pStyle w:val="1e"/>
      </w:pPr>
      <w:r w:rsidRPr="00D967AC">
        <w:rPr>
          <w:rFonts w:hint="eastAsia"/>
        </w:rPr>
        <w:t># Configure GE0/0/1 of R1 as a trunk interface, configure GE0/0/1 as a Layer 2 interface, and add it to VLAN</w:t>
      </w:r>
      <w:r w:rsidRPr="00D967AC">
        <w:t>s</w:t>
      </w:r>
      <w:r w:rsidRPr="00D967AC">
        <w:rPr>
          <w:rFonts w:hint="eastAsia"/>
        </w:rPr>
        <w:t xml:space="preserve"> 10,</w:t>
      </w:r>
      <w:r w:rsidRPr="00D967AC">
        <w:t xml:space="preserve"> 20, and 30</w:t>
      </w:r>
      <w:r w:rsidRPr="00D967AC">
        <w:rPr>
          <w:rFonts w:hint="eastAsia"/>
        </w:rPr>
        <w:t>.</w:t>
      </w:r>
    </w:p>
    <w:p w14:paraId="3C896902" w14:textId="77777777" w:rsidR="000A4A2C" w:rsidRPr="00D967AC" w:rsidRDefault="000A4A2C" w:rsidP="000A4A2C">
      <w:pPr>
        <w:pStyle w:val="2f5"/>
      </w:pPr>
      <w:r w:rsidRPr="00D967AC">
        <w:rPr>
          <w:rFonts w:hint="eastAsia"/>
        </w:rPr>
        <w:t>[R1] vlan batch 10 20 30</w:t>
      </w:r>
    </w:p>
    <w:p w14:paraId="7E8E4A10" w14:textId="77777777" w:rsidR="000A4A2C" w:rsidRPr="00D967AC" w:rsidRDefault="000A4A2C" w:rsidP="000A4A2C">
      <w:pPr>
        <w:pStyle w:val="2f5"/>
      </w:pPr>
      <w:r w:rsidRPr="00D967AC">
        <w:rPr>
          <w:rFonts w:hint="eastAsia"/>
        </w:rPr>
        <w:t>[R1] interface GigabitEthernet0/0/1</w:t>
      </w:r>
    </w:p>
    <w:p w14:paraId="33BC4DEF" w14:textId="77777777" w:rsidR="000A4A2C" w:rsidRPr="00D967AC" w:rsidRDefault="000A4A2C" w:rsidP="000A4A2C">
      <w:pPr>
        <w:pStyle w:val="2f5"/>
      </w:pPr>
      <w:r w:rsidRPr="00D967AC">
        <w:rPr>
          <w:rFonts w:hint="eastAsia"/>
        </w:rPr>
        <w:t>[R1-GigabitEthernet0/0/1]portswitch</w:t>
      </w:r>
    </w:p>
    <w:p w14:paraId="5A06A90F" w14:textId="77777777" w:rsidR="000A4A2C" w:rsidRPr="00D967AC" w:rsidRDefault="000A4A2C" w:rsidP="000A4A2C">
      <w:pPr>
        <w:pStyle w:val="2f5"/>
      </w:pPr>
      <w:r w:rsidRPr="00D967AC">
        <w:rPr>
          <w:rFonts w:hint="eastAsia"/>
        </w:rPr>
        <w:t>[R1-GigabitEthernet0/0/1] port link-type trunk</w:t>
      </w:r>
    </w:p>
    <w:p w14:paraId="4C90791E" w14:textId="77777777" w:rsidR="000A4A2C" w:rsidRPr="00D967AC" w:rsidRDefault="000A4A2C" w:rsidP="000A4A2C">
      <w:pPr>
        <w:pStyle w:val="2f5"/>
      </w:pPr>
      <w:r w:rsidRPr="00D967AC">
        <w:rPr>
          <w:rFonts w:hint="eastAsia"/>
        </w:rPr>
        <w:t>[R1-GigabitEthernet0/0/1] port trunk allow-pass vlan 10 20 30</w:t>
      </w:r>
    </w:p>
    <w:p w14:paraId="5D83577A" w14:textId="77777777" w:rsidR="000A4A2C" w:rsidRPr="00D967AC" w:rsidRDefault="000A4A2C" w:rsidP="000A4A2C">
      <w:pPr>
        <w:pStyle w:val="2f5"/>
      </w:pPr>
      <w:r w:rsidRPr="00D967AC">
        <w:rPr>
          <w:rFonts w:hint="eastAsia"/>
        </w:rPr>
        <w:t>[R1-GigabitEthernet0/0/1] quit</w:t>
      </w:r>
    </w:p>
    <w:p w14:paraId="12BFCC86" w14:textId="77777777" w:rsidR="000A4A2C" w:rsidRPr="00D967AC" w:rsidRDefault="000A4A2C" w:rsidP="000A4A2C">
      <w:pPr>
        <w:pStyle w:val="1e"/>
      </w:pPr>
      <w:r w:rsidRPr="00D967AC">
        <w:rPr>
          <w:rFonts w:hint="eastAsia"/>
        </w:rPr>
        <w:t># Create VLANIF 10, VLANIF 20, and VLANIF 30, and set IP addresses of VLANIF 10, VLANIF 20, and VLANIF 30 to 192.168.1.1/24, 192.168.2.1/24, and 192.168.3.1/24, respectively. Set the IP address of GE0/0/2 to 192.168.4.1/24.</w:t>
      </w:r>
    </w:p>
    <w:p w14:paraId="6315E50E" w14:textId="77777777" w:rsidR="000A4A2C" w:rsidRPr="00D967AC" w:rsidRDefault="000A4A2C" w:rsidP="000A4A2C">
      <w:pPr>
        <w:pStyle w:val="2f5"/>
      </w:pPr>
      <w:r w:rsidRPr="00D967AC">
        <w:rPr>
          <w:rFonts w:hint="eastAsia"/>
        </w:rPr>
        <w:t>[R1 interface vlanif 10</w:t>
      </w:r>
    </w:p>
    <w:p w14:paraId="5A0122A6" w14:textId="77777777" w:rsidR="000A4A2C" w:rsidRPr="00D967AC" w:rsidRDefault="000A4A2C" w:rsidP="000A4A2C">
      <w:pPr>
        <w:pStyle w:val="2f5"/>
      </w:pPr>
      <w:r w:rsidRPr="00D967AC">
        <w:rPr>
          <w:rFonts w:hint="eastAsia"/>
        </w:rPr>
        <w:t>[R1-Vlanif10] ip address 192.168.1.1 24</w:t>
      </w:r>
    </w:p>
    <w:p w14:paraId="789B2EF7" w14:textId="77777777" w:rsidR="000A4A2C" w:rsidRPr="00D967AC" w:rsidRDefault="000A4A2C" w:rsidP="000A4A2C">
      <w:pPr>
        <w:pStyle w:val="2f5"/>
      </w:pPr>
      <w:r w:rsidRPr="00D967AC">
        <w:rPr>
          <w:rFonts w:hint="eastAsia"/>
        </w:rPr>
        <w:t>[R1-Vlanif10] quit</w:t>
      </w:r>
    </w:p>
    <w:p w14:paraId="7465B2D0" w14:textId="77777777" w:rsidR="000A4A2C" w:rsidRPr="00D967AC" w:rsidRDefault="000A4A2C" w:rsidP="000A4A2C">
      <w:pPr>
        <w:pStyle w:val="2f5"/>
      </w:pPr>
      <w:r w:rsidRPr="00D967AC">
        <w:rPr>
          <w:rFonts w:hint="eastAsia"/>
        </w:rPr>
        <w:t>[R1 interface vlanif 20</w:t>
      </w:r>
    </w:p>
    <w:p w14:paraId="7C89C3C7" w14:textId="77777777" w:rsidR="000A4A2C" w:rsidRPr="00D967AC" w:rsidRDefault="000A4A2C" w:rsidP="000A4A2C">
      <w:pPr>
        <w:pStyle w:val="2f5"/>
      </w:pPr>
      <w:r w:rsidRPr="00D967AC">
        <w:rPr>
          <w:rFonts w:hint="eastAsia"/>
        </w:rPr>
        <w:t>[R1-Vlanif20] ip address 192.168.2.1 24</w:t>
      </w:r>
    </w:p>
    <w:p w14:paraId="4C28B0FD" w14:textId="77777777" w:rsidR="000A4A2C" w:rsidRPr="00D967AC" w:rsidRDefault="000A4A2C" w:rsidP="000A4A2C">
      <w:pPr>
        <w:pStyle w:val="2f5"/>
      </w:pPr>
      <w:r w:rsidRPr="00D967AC">
        <w:rPr>
          <w:rFonts w:hint="eastAsia"/>
        </w:rPr>
        <w:lastRenderedPageBreak/>
        <w:t>[R1-Vlanif20] quit</w:t>
      </w:r>
    </w:p>
    <w:p w14:paraId="501AB1F3" w14:textId="77777777" w:rsidR="000A4A2C" w:rsidRPr="00D967AC" w:rsidRDefault="000A4A2C" w:rsidP="000A4A2C">
      <w:pPr>
        <w:pStyle w:val="2f5"/>
      </w:pPr>
      <w:r w:rsidRPr="00D967AC">
        <w:rPr>
          <w:rFonts w:hint="eastAsia"/>
        </w:rPr>
        <w:t>[R1 interface vlanif 30</w:t>
      </w:r>
    </w:p>
    <w:p w14:paraId="2B29A187" w14:textId="77777777" w:rsidR="000A4A2C" w:rsidRPr="00D967AC" w:rsidRDefault="000A4A2C" w:rsidP="000A4A2C">
      <w:pPr>
        <w:pStyle w:val="2f5"/>
      </w:pPr>
      <w:r w:rsidRPr="00D967AC">
        <w:rPr>
          <w:rFonts w:hint="eastAsia"/>
        </w:rPr>
        <w:t>[R1-Vlanif30] ip address 192.168.3.1 24</w:t>
      </w:r>
    </w:p>
    <w:p w14:paraId="7726813F" w14:textId="77777777" w:rsidR="000A4A2C" w:rsidRPr="00D967AC" w:rsidRDefault="000A4A2C" w:rsidP="000A4A2C">
      <w:pPr>
        <w:pStyle w:val="2f5"/>
      </w:pPr>
      <w:r w:rsidRPr="00D967AC">
        <w:rPr>
          <w:rFonts w:hint="eastAsia"/>
        </w:rPr>
        <w:t>[R1-Vlanif30] quit</w:t>
      </w:r>
    </w:p>
    <w:p w14:paraId="1B39397C" w14:textId="77777777" w:rsidR="000A4A2C" w:rsidRPr="00D967AC" w:rsidRDefault="000A4A2C" w:rsidP="000A4A2C">
      <w:pPr>
        <w:pStyle w:val="2f5"/>
      </w:pPr>
      <w:r w:rsidRPr="00D967AC">
        <w:rPr>
          <w:rFonts w:hint="eastAsia"/>
        </w:rPr>
        <w:t>[R1] interface gigabitethernet 0/0/2</w:t>
      </w:r>
    </w:p>
    <w:p w14:paraId="7D5F1D97" w14:textId="77777777" w:rsidR="000A4A2C" w:rsidRPr="00D967AC" w:rsidRDefault="000A4A2C" w:rsidP="000A4A2C">
      <w:pPr>
        <w:pStyle w:val="2f5"/>
      </w:pPr>
      <w:r w:rsidRPr="00D967AC">
        <w:rPr>
          <w:rFonts w:hint="eastAsia"/>
        </w:rPr>
        <w:t>[R1-GigabitEthernet0/0/2] ip address 192.168.4.1 24</w:t>
      </w:r>
    </w:p>
    <w:p w14:paraId="44FF1800" w14:textId="77777777" w:rsidR="000A4A2C" w:rsidRPr="00D967AC" w:rsidRDefault="000A4A2C" w:rsidP="000A4A2C">
      <w:pPr>
        <w:pStyle w:val="2f5"/>
      </w:pPr>
      <w:r w:rsidRPr="00D967AC">
        <w:rPr>
          <w:rFonts w:hint="eastAsia"/>
        </w:rPr>
        <w:t>[R1-GigabitEthernet0/0/2] quit</w:t>
      </w:r>
    </w:p>
    <w:p w14:paraId="09489271" w14:textId="77777777" w:rsidR="000A4A2C" w:rsidRPr="00D967AC" w:rsidRDefault="000A4A2C" w:rsidP="000A4A2C">
      <w:pPr>
        <w:pStyle w:val="1e"/>
      </w:pPr>
      <w:r w:rsidRPr="00D967AC">
        <w:rPr>
          <w:rFonts w:hint="eastAsia"/>
        </w:rPr>
        <w:t># Configure an IP address of an R2 interface and configure the default route to access the LAN.</w:t>
      </w:r>
    </w:p>
    <w:p w14:paraId="4026B5BE" w14:textId="77777777" w:rsidR="000A4A2C" w:rsidRPr="00D967AC" w:rsidRDefault="000A4A2C" w:rsidP="000A4A2C">
      <w:pPr>
        <w:pStyle w:val="2f5"/>
      </w:pPr>
      <w:r w:rsidRPr="00D967AC">
        <w:rPr>
          <w:rFonts w:hint="eastAsia"/>
        </w:rPr>
        <w:t>[R2] interface gigabitethernet 0/0/2</w:t>
      </w:r>
    </w:p>
    <w:p w14:paraId="281718CF" w14:textId="77777777" w:rsidR="000A4A2C" w:rsidRPr="00D967AC" w:rsidRDefault="000A4A2C" w:rsidP="000A4A2C">
      <w:pPr>
        <w:pStyle w:val="2f5"/>
      </w:pPr>
      <w:r w:rsidRPr="00D967AC">
        <w:rPr>
          <w:rFonts w:hint="eastAsia"/>
        </w:rPr>
        <w:t>[R2-GigabitEthernet0/0/2] ip address 192.168.4.2 24</w:t>
      </w:r>
    </w:p>
    <w:p w14:paraId="191F8E6D" w14:textId="77777777" w:rsidR="000A4A2C" w:rsidRPr="00D967AC" w:rsidRDefault="000A4A2C" w:rsidP="000A4A2C">
      <w:pPr>
        <w:pStyle w:val="2f5"/>
      </w:pPr>
      <w:r w:rsidRPr="00D967AC">
        <w:rPr>
          <w:rFonts w:hint="eastAsia"/>
        </w:rPr>
        <w:t>[R2-GigabitEthernet0/0/2] quit</w:t>
      </w:r>
    </w:p>
    <w:p w14:paraId="6AA79B2D" w14:textId="77777777" w:rsidR="000A4A2C" w:rsidRPr="00D967AC" w:rsidRDefault="000A4A2C" w:rsidP="000A4A2C">
      <w:pPr>
        <w:pStyle w:val="2f5"/>
      </w:pPr>
      <w:r w:rsidRPr="00D967AC">
        <w:rPr>
          <w:rFonts w:hint="eastAsia"/>
        </w:rPr>
        <w:t>[R2]ip route-static 0.0.0.0 0.0.0.0 192.168.4.1</w:t>
      </w:r>
    </w:p>
    <w:p w14:paraId="3AF8F44D" w14:textId="77777777" w:rsidR="000A4A2C" w:rsidRPr="00D967AC" w:rsidRDefault="000A4A2C" w:rsidP="000A4A2C">
      <w:pPr>
        <w:pStyle w:val="30"/>
        <w:ind w:left="1701" w:hanging="159"/>
        <w:outlineLvl w:val="4"/>
      </w:pPr>
      <w:r w:rsidRPr="00D967AC">
        <w:rPr>
          <w:rFonts w:hint="eastAsia"/>
        </w:rPr>
        <w:t>Configure traffic classifiers.</w:t>
      </w:r>
    </w:p>
    <w:p w14:paraId="7BC0F779" w14:textId="77777777" w:rsidR="000A4A2C" w:rsidRPr="00D967AC" w:rsidRDefault="000A4A2C" w:rsidP="000A4A2C">
      <w:pPr>
        <w:pStyle w:val="1e"/>
      </w:pPr>
      <w:r w:rsidRPr="00D967AC">
        <w:rPr>
          <w:rFonts w:hint="eastAsia"/>
        </w:rPr>
        <w:t xml:space="preserve"># Configure traffic classifiers </w:t>
      </w:r>
      <w:r w:rsidRPr="00D967AC">
        <w:rPr>
          <w:rFonts w:hint="eastAsia"/>
          <w:b/>
        </w:rPr>
        <w:t>c1</w:t>
      </w:r>
      <w:r w:rsidRPr="00D967AC">
        <w:rPr>
          <w:rFonts w:hint="eastAsia"/>
        </w:rPr>
        <w:t xml:space="preserve">, </w:t>
      </w:r>
      <w:r w:rsidRPr="00D967AC">
        <w:rPr>
          <w:rFonts w:hint="eastAsia"/>
          <w:b/>
        </w:rPr>
        <w:t>c2</w:t>
      </w:r>
      <w:r w:rsidRPr="00D967AC">
        <w:rPr>
          <w:rFonts w:hint="eastAsia"/>
        </w:rPr>
        <w:t xml:space="preserve">, and </w:t>
      </w:r>
      <w:r w:rsidRPr="00D967AC">
        <w:rPr>
          <w:rFonts w:hint="eastAsia"/>
          <w:b/>
        </w:rPr>
        <w:t>c3</w:t>
      </w:r>
      <w:r w:rsidRPr="00D967AC">
        <w:rPr>
          <w:rFonts w:hint="eastAsia"/>
        </w:rPr>
        <w:t xml:space="preserve"> on R1 to match different service flows from the enterprise based on VLAN IDs.</w:t>
      </w:r>
    </w:p>
    <w:p w14:paraId="34E2E46E" w14:textId="77777777" w:rsidR="000A4A2C" w:rsidRPr="00D967AC" w:rsidRDefault="000A4A2C" w:rsidP="000A4A2C">
      <w:pPr>
        <w:pStyle w:val="2f5"/>
      </w:pPr>
      <w:r w:rsidRPr="00D967AC">
        <w:rPr>
          <w:rFonts w:hint="eastAsia"/>
        </w:rPr>
        <w:t>[R1] traffic classifier c1</w:t>
      </w:r>
    </w:p>
    <w:p w14:paraId="7F621305" w14:textId="77777777" w:rsidR="000A4A2C" w:rsidRPr="00D967AC" w:rsidRDefault="000A4A2C" w:rsidP="000A4A2C">
      <w:pPr>
        <w:pStyle w:val="2f5"/>
      </w:pPr>
      <w:r w:rsidRPr="00D967AC">
        <w:rPr>
          <w:rFonts w:hint="eastAsia"/>
        </w:rPr>
        <w:t>[R1-classifier-c1] if-match vlan-id 10</w:t>
      </w:r>
    </w:p>
    <w:p w14:paraId="70809675" w14:textId="77777777" w:rsidR="000A4A2C" w:rsidRPr="00D967AC" w:rsidRDefault="000A4A2C" w:rsidP="000A4A2C">
      <w:pPr>
        <w:pStyle w:val="2f5"/>
      </w:pPr>
      <w:r w:rsidRPr="00D967AC">
        <w:rPr>
          <w:rFonts w:hint="eastAsia"/>
        </w:rPr>
        <w:t>[R1-classifier-c1] quit</w:t>
      </w:r>
    </w:p>
    <w:p w14:paraId="1018F939" w14:textId="77777777" w:rsidR="000A4A2C" w:rsidRPr="00D967AC" w:rsidRDefault="000A4A2C" w:rsidP="000A4A2C">
      <w:pPr>
        <w:pStyle w:val="2f5"/>
      </w:pPr>
      <w:r w:rsidRPr="00D967AC">
        <w:rPr>
          <w:rFonts w:hint="eastAsia"/>
        </w:rPr>
        <w:t>[R1] traffic classifier c2</w:t>
      </w:r>
    </w:p>
    <w:p w14:paraId="291DB6C8" w14:textId="77777777" w:rsidR="000A4A2C" w:rsidRPr="00D967AC" w:rsidRDefault="000A4A2C" w:rsidP="000A4A2C">
      <w:pPr>
        <w:pStyle w:val="2f5"/>
      </w:pPr>
      <w:r w:rsidRPr="00D967AC">
        <w:rPr>
          <w:rFonts w:hint="eastAsia"/>
        </w:rPr>
        <w:t>[R1-classifier-c2] if-match vlan-id 20</w:t>
      </w:r>
    </w:p>
    <w:p w14:paraId="73F9DD89" w14:textId="77777777" w:rsidR="000A4A2C" w:rsidRPr="00D967AC" w:rsidRDefault="000A4A2C" w:rsidP="000A4A2C">
      <w:pPr>
        <w:pStyle w:val="2f5"/>
      </w:pPr>
      <w:r w:rsidRPr="00D967AC">
        <w:rPr>
          <w:rFonts w:hint="eastAsia"/>
        </w:rPr>
        <w:t>[R1-classifier-c2] quit</w:t>
      </w:r>
    </w:p>
    <w:p w14:paraId="53B4CA87" w14:textId="77777777" w:rsidR="000A4A2C" w:rsidRPr="00D967AC" w:rsidRDefault="000A4A2C" w:rsidP="000A4A2C">
      <w:pPr>
        <w:pStyle w:val="2f5"/>
      </w:pPr>
      <w:r w:rsidRPr="00D967AC">
        <w:rPr>
          <w:rFonts w:hint="eastAsia"/>
        </w:rPr>
        <w:t>[R1] traffic classifier c3</w:t>
      </w:r>
    </w:p>
    <w:p w14:paraId="59CA7D53" w14:textId="77777777" w:rsidR="000A4A2C" w:rsidRPr="00D967AC" w:rsidRDefault="000A4A2C" w:rsidP="000A4A2C">
      <w:pPr>
        <w:pStyle w:val="2f5"/>
      </w:pPr>
      <w:r w:rsidRPr="00D967AC">
        <w:rPr>
          <w:rFonts w:hint="eastAsia"/>
        </w:rPr>
        <w:t>[R1-classifier-c3] if-match vlan-id 30</w:t>
      </w:r>
    </w:p>
    <w:p w14:paraId="4836C2A7" w14:textId="77777777" w:rsidR="000A4A2C" w:rsidRPr="00D967AC" w:rsidRDefault="000A4A2C" w:rsidP="000A4A2C">
      <w:pPr>
        <w:pStyle w:val="2f5"/>
      </w:pPr>
      <w:r w:rsidRPr="00D967AC">
        <w:rPr>
          <w:rFonts w:hint="eastAsia"/>
        </w:rPr>
        <w:t>[R1-classifier-c3] quit</w:t>
      </w:r>
    </w:p>
    <w:p w14:paraId="77D650EA" w14:textId="77777777" w:rsidR="000A4A2C" w:rsidRPr="00D967AC" w:rsidRDefault="000A4A2C" w:rsidP="000A4A2C">
      <w:pPr>
        <w:pStyle w:val="30"/>
        <w:ind w:left="1701" w:hanging="159"/>
        <w:outlineLvl w:val="4"/>
      </w:pPr>
      <w:r w:rsidRPr="00D967AC">
        <w:rPr>
          <w:rFonts w:hint="eastAsia"/>
        </w:rPr>
        <w:t>Configure traffic behaviors.</w:t>
      </w:r>
    </w:p>
    <w:p w14:paraId="73EB0F73" w14:textId="77777777" w:rsidR="000A4A2C" w:rsidRPr="00D967AC" w:rsidRDefault="000A4A2C" w:rsidP="000A4A2C">
      <w:pPr>
        <w:pStyle w:val="1e"/>
      </w:pPr>
      <w:r w:rsidRPr="00D967AC">
        <w:rPr>
          <w:rFonts w:hint="eastAsia"/>
        </w:rPr>
        <w:t xml:space="preserve"># Create traffic behaviors </w:t>
      </w:r>
      <w:r w:rsidRPr="00D967AC">
        <w:rPr>
          <w:rFonts w:hint="eastAsia"/>
          <w:b/>
        </w:rPr>
        <w:t>b1</w:t>
      </w:r>
      <w:r w:rsidRPr="00D967AC">
        <w:rPr>
          <w:rFonts w:hint="eastAsia"/>
        </w:rPr>
        <w:t xml:space="preserve">, </w:t>
      </w:r>
      <w:r w:rsidRPr="00D967AC">
        <w:rPr>
          <w:rFonts w:hint="eastAsia"/>
          <w:b/>
        </w:rPr>
        <w:t>b2</w:t>
      </w:r>
      <w:r w:rsidRPr="00D967AC">
        <w:rPr>
          <w:rFonts w:hint="eastAsia"/>
        </w:rPr>
        <w:t xml:space="preserve">, and </w:t>
      </w:r>
      <w:r w:rsidRPr="00D967AC">
        <w:rPr>
          <w:rFonts w:hint="eastAsia"/>
          <w:b/>
        </w:rPr>
        <w:t>b3</w:t>
      </w:r>
      <w:r w:rsidRPr="00D967AC">
        <w:rPr>
          <w:rFonts w:hint="eastAsia"/>
        </w:rPr>
        <w:t xml:space="preserve"> on R1 to perform traffic policing for different service flows from the enterprise.</w:t>
      </w:r>
    </w:p>
    <w:p w14:paraId="1BBCA517" w14:textId="77777777" w:rsidR="000A4A2C" w:rsidRPr="00D967AC" w:rsidRDefault="000A4A2C" w:rsidP="000A4A2C">
      <w:pPr>
        <w:pStyle w:val="2f5"/>
      </w:pPr>
      <w:r w:rsidRPr="00D967AC">
        <w:rPr>
          <w:rFonts w:hint="eastAsia"/>
        </w:rPr>
        <w:t>[R1] traffic behavior b1</w:t>
      </w:r>
    </w:p>
    <w:p w14:paraId="2F163601" w14:textId="77777777" w:rsidR="000A4A2C" w:rsidRPr="00D967AC" w:rsidRDefault="000A4A2C" w:rsidP="000A4A2C">
      <w:pPr>
        <w:pStyle w:val="2f5"/>
      </w:pPr>
      <w:r w:rsidRPr="00D967AC">
        <w:rPr>
          <w:rFonts w:hint="eastAsia"/>
        </w:rPr>
        <w:t>[R1-behavior-b1] car cir 256</w:t>
      </w:r>
    </w:p>
    <w:p w14:paraId="02228541" w14:textId="77777777" w:rsidR="000A4A2C" w:rsidRPr="00D967AC" w:rsidRDefault="000A4A2C" w:rsidP="000A4A2C">
      <w:pPr>
        <w:pStyle w:val="2f5"/>
      </w:pPr>
      <w:r w:rsidRPr="00D967AC">
        <w:rPr>
          <w:rFonts w:hint="eastAsia"/>
        </w:rPr>
        <w:t>[R1-behavior-b1] statistic enable</w:t>
      </w:r>
    </w:p>
    <w:p w14:paraId="015ECDA2" w14:textId="77777777" w:rsidR="000A4A2C" w:rsidRPr="00D967AC" w:rsidRDefault="000A4A2C" w:rsidP="000A4A2C">
      <w:pPr>
        <w:pStyle w:val="2f5"/>
      </w:pPr>
      <w:r w:rsidRPr="00D967AC">
        <w:rPr>
          <w:rFonts w:hint="eastAsia"/>
        </w:rPr>
        <w:t>[R1-behavior-b1] quit</w:t>
      </w:r>
    </w:p>
    <w:p w14:paraId="2D036A1D" w14:textId="77777777" w:rsidR="000A4A2C" w:rsidRPr="00D967AC" w:rsidRDefault="000A4A2C" w:rsidP="000A4A2C">
      <w:pPr>
        <w:pStyle w:val="2f5"/>
      </w:pPr>
      <w:r w:rsidRPr="00D967AC">
        <w:rPr>
          <w:rFonts w:hint="eastAsia"/>
        </w:rPr>
        <w:t>[R1] traffic behavior b2</w:t>
      </w:r>
    </w:p>
    <w:p w14:paraId="770AB617" w14:textId="77777777" w:rsidR="000A4A2C" w:rsidRPr="00D967AC" w:rsidRDefault="000A4A2C" w:rsidP="000A4A2C">
      <w:pPr>
        <w:pStyle w:val="2f5"/>
      </w:pPr>
      <w:r w:rsidRPr="00D967AC">
        <w:rPr>
          <w:rFonts w:hint="eastAsia"/>
        </w:rPr>
        <w:t>[R1-behavior-b2] car cir 4000</w:t>
      </w:r>
    </w:p>
    <w:p w14:paraId="70F87C10" w14:textId="77777777" w:rsidR="000A4A2C" w:rsidRPr="00D967AC" w:rsidRDefault="000A4A2C" w:rsidP="000A4A2C">
      <w:pPr>
        <w:pStyle w:val="2f5"/>
      </w:pPr>
      <w:r w:rsidRPr="00D967AC">
        <w:rPr>
          <w:rFonts w:hint="eastAsia"/>
        </w:rPr>
        <w:t>[R1-behavior-b2] statistic enable</w:t>
      </w:r>
    </w:p>
    <w:p w14:paraId="07BC6308" w14:textId="77777777" w:rsidR="000A4A2C" w:rsidRPr="00D967AC" w:rsidRDefault="000A4A2C" w:rsidP="000A4A2C">
      <w:pPr>
        <w:pStyle w:val="2f5"/>
      </w:pPr>
      <w:r w:rsidRPr="00D967AC">
        <w:rPr>
          <w:rFonts w:hint="eastAsia"/>
        </w:rPr>
        <w:t>[R1-behavior-b2] quit</w:t>
      </w:r>
    </w:p>
    <w:p w14:paraId="612FEF10" w14:textId="77777777" w:rsidR="000A4A2C" w:rsidRPr="00D967AC" w:rsidRDefault="000A4A2C" w:rsidP="000A4A2C">
      <w:pPr>
        <w:pStyle w:val="2f5"/>
      </w:pPr>
      <w:r w:rsidRPr="00D967AC">
        <w:rPr>
          <w:rFonts w:hint="eastAsia"/>
        </w:rPr>
        <w:t>[R1] traffic behavior b3</w:t>
      </w:r>
    </w:p>
    <w:p w14:paraId="06F32BC2" w14:textId="77777777" w:rsidR="000A4A2C" w:rsidRPr="00D967AC" w:rsidRDefault="000A4A2C" w:rsidP="000A4A2C">
      <w:pPr>
        <w:pStyle w:val="2f5"/>
      </w:pPr>
      <w:r w:rsidRPr="00D967AC">
        <w:rPr>
          <w:rFonts w:hint="eastAsia"/>
        </w:rPr>
        <w:t>[R1-behavior-b3] car cir 2000</w:t>
      </w:r>
    </w:p>
    <w:p w14:paraId="39E25704" w14:textId="77777777" w:rsidR="000A4A2C" w:rsidRPr="00D967AC" w:rsidRDefault="000A4A2C" w:rsidP="000A4A2C">
      <w:pPr>
        <w:pStyle w:val="2f5"/>
      </w:pPr>
      <w:r w:rsidRPr="00D967AC">
        <w:rPr>
          <w:rFonts w:hint="eastAsia"/>
        </w:rPr>
        <w:t>[R1-behavior-b3] statistic enable</w:t>
      </w:r>
    </w:p>
    <w:p w14:paraId="3B310E5E" w14:textId="77777777" w:rsidR="000A4A2C" w:rsidRDefault="000A4A2C" w:rsidP="000A4A2C">
      <w:pPr>
        <w:pStyle w:val="2f5"/>
      </w:pPr>
      <w:r w:rsidRPr="00D967AC">
        <w:rPr>
          <w:rFonts w:hint="eastAsia"/>
        </w:rPr>
        <w:t>[R1-behavior-b3] quit</w:t>
      </w:r>
    </w:p>
    <w:p w14:paraId="640104C9" w14:textId="77777777" w:rsidR="000A4A2C" w:rsidRDefault="000A4A2C" w:rsidP="000A4A2C">
      <w:pPr>
        <w:pStyle w:val="2f5"/>
      </w:pPr>
    </w:p>
    <w:p w14:paraId="16218EA7" w14:textId="77777777" w:rsidR="000A4A2C" w:rsidRDefault="000A4A2C" w:rsidP="000A4A2C">
      <w:pPr>
        <w:pStyle w:val="2f5"/>
      </w:pPr>
    </w:p>
    <w:p w14:paraId="206A6B45" w14:textId="77777777" w:rsidR="000A4A2C" w:rsidRDefault="000A4A2C" w:rsidP="000A4A2C">
      <w:pPr>
        <w:pStyle w:val="2f5"/>
      </w:pPr>
    </w:p>
    <w:p w14:paraId="2DA1FE4C" w14:textId="77777777" w:rsidR="000A4A2C" w:rsidRDefault="000A4A2C" w:rsidP="000A4A2C">
      <w:pPr>
        <w:pStyle w:val="2f5"/>
      </w:pPr>
    </w:p>
    <w:p w14:paraId="3AA58758" w14:textId="77777777" w:rsidR="000A4A2C" w:rsidRPr="00D967AC" w:rsidRDefault="000A4A2C" w:rsidP="000A4A2C">
      <w:pPr>
        <w:pStyle w:val="2f5"/>
      </w:pPr>
    </w:p>
    <w:p w14:paraId="7B461DB9" w14:textId="77777777" w:rsidR="000A4A2C" w:rsidRPr="00D967AC" w:rsidRDefault="000A4A2C" w:rsidP="000A4A2C">
      <w:pPr>
        <w:pStyle w:val="30"/>
        <w:ind w:left="1701" w:hanging="159"/>
        <w:outlineLvl w:val="4"/>
      </w:pPr>
      <w:r w:rsidRPr="00D967AC">
        <w:rPr>
          <w:rFonts w:hint="eastAsia"/>
        </w:rPr>
        <w:lastRenderedPageBreak/>
        <w:t>Configure a traffic policy and apply it to an interface.</w:t>
      </w:r>
    </w:p>
    <w:p w14:paraId="4BEF2B7B" w14:textId="77777777" w:rsidR="000A4A2C" w:rsidRPr="00D967AC" w:rsidRDefault="000A4A2C" w:rsidP="000A4A2C">
      <w:pPr>
        <w:pStyle w:val="1e"/>
      </w:pPr>
      <w:r w:rsidRPr="00D967AC">
        <w:rPr>
          <w:rFonts w:hint="eastAsia"/>
        </w:rPr>
        <w:t xml:space="preserve"># Create a traffic policy named </w:t>
      </w:r>
      <w:r w:rsidRPr="00D967AC">
        <w:rPr>
          <w:rFonts w:hint="eastAsia"/>
          <w:b/>
        </w:rPr>
        <w:t>p1</w:t>
      </w:r>
      <w:r w:rsidRPr="00D967AC">
        <w:rPr>
          <w:rFonts w:hint="eastAsia"/>
        </w:rPr>
        <w:t xml:space="preserve"> on R1, associate the traffic behaviors with traffic classifiers in the traffic policy, and apply the traffic policy to the inbound direction of GE0/0/1.</w:t>
      </w:r>
    </w:p>
    <w:p w14:paraId="3163EF77" w14:textId="77777777" w:rsidR="000A4A2C" w:rsidRPr="00D967AC" w:rsidRDefault="000A4A2C" w:rsidP="000A4A2C">
      <w:pPr>
        <w:pStyle w:val="2f5"/>
      </w:pPr>
      <w:r w:rsidRPr="00D967AC">
        <w:rPr>
          <w:rFonts w:hint="eastAsia"/>
        </w:rPr>
        <w:t>[R1] traffic policy p1</w:t>
      </w:r>
    </w:p>
    <w:p w14:paraId="61E683A4" w14:textId="77777777" w:rsidR="000A4A2C" w:rsidRPr="00D967AC" w:rsidRDefault="000A4A2C" w:rsidP="000A4A2C">
      <w:pPr>
        <w:pStyle w:val="2f5"/>
      </w:pPr>
      <w:r w:rsidRPr="00D967AC">
        <w:rPr>
          <w:rFonts w:hint="eastAsia"/>
        </w:rPr>
        <w:t>[R1-trafficpolicy-p1] classifier c1 behavior b1</w:t>
      </w:r>
    </w:p>
    <w:p w14:paraId="63551B7E" w14:textId="77777777" w:rsidR="000A4A2C" w:rsidRPr="00D967AC" w:rsidRDefault="000A4A2C" w:rsidP="000A4A2C">
      <w:pPr>
        <w:pStyle w:val="2f5"/>
      </w:pPr>
      <w:r w:rsidRPr="00D967AC">
        <w:rPr>
          <w:rFonts w:hint="eastAsia"/>
        </w:rPr>
        <w:t>[R1-trafficpolicy-p1] classifier c2 behavior b2</w:t>
      </w:r>
    </w:p>
    <w:p w14:paraId="530CA6B6" w14:textId="77777777" w:rsidR="000A4A2C" w:rsidRPr="00D967AC" w:rsidRDefault="000A4A2C" w:rsidP="000A4A2C">
      <w:pPr>
        <w:pStyle w:val="2f5"/>
      </w:pPr>
      <w:r w:rsidRPr="00D967AC">
        <w:rPr>
          <w:rFonts w:hint="eastAsia"/>
        </w:rPr>
        <w:t>[R1-trafficpolicy-p1] classifier c3 behavior b3</w:t>
      </w:r>
    </w:p>
    <w:p w14:paraId="27646A36" w14:textId="77777777" w:rsidR="000A4A2C" w:rsidRPr="00D967AC" w:rsidRDefault="000A4A2C" w:rsidP="000A4A2C">
      <w:pPr>
        <w:pStyle w:val="2f5"/>
      </w:pPr>
      <w:r w:rsidRPr="00D967AC">
        <w:rPr>
          <w:rFonts w:hint="eastAsia"/>
        </w:rPr>
        <w:t>[R1-trafficpolicy-p1] quit</w:t>
      </w:r>
    </w:p>
    <w:p w14:paraId="524B6824" w14:textId="77777777" w:rsidR="000A4A2C" w:rsidRPr="00D967AC" w:rsidRDefault="000A4A2C" w:rsidP="000A4A2C">
      <w:pPr>
        <w:pStyle w:val="2f5"/>
      </w:pPr>
      <w:r w:rsidRPr="00D967AC">
        <w:rPr>
          <w:rFonts w:hint="eastAsia"/>
        </w:rPr>
        <w:t>[R1] interface gigabitethernet 0/0/1</w:t>
      </w:r>
    </w:p>
    <w:p w14:paraId="31E714B5" w14:textId="77777777" w:rsidR="000A4A2C" w:rsidRPr="00D967AC" w:rsidRDefault="000A4A2C" w:rsidP="000A4A2C">
      <w:pPr>
        <w:pStyle w:val="2f5"/>
      </w:pPr>
      <w:r w:rsidRPr="00D967AC">
        <w:rPr>
          <w:rFonts w:hint="eastAsia"/>
        </w:rPr>
        <w:t>[R1- GigabitEthernet0/0/1] traffic-policy p1 inbound</w:t>
      </w:r>
    </w:p>
    <w:p w14:paraId="09121F40" w14:textId="77777777" w:rsidR="000A4A2C" w:rsidRPr="00D967AC" w:rsidRDefault="000A4A2C" w:rsidP="000A4A2C">
      <w:pPr>
        <w:pStyle w:val="30"/>
        <w:ind w:left="1701" w:hanging="159"/>
        <w:outlineLvl w:val="4"/>
      </w:pPr>
      <w:r w:rsidRPr="00D967AC">
        <w:rPr>
          <w:rFonts w:hint="eastAsia"/>
        </w:rPr>
        <w:t>Configure interface-based traffic policing.</w:t>
      </w:r>
    </w:p>
    <w:p w14:paraId="17459645" w14:textId="77777777" w:rsidR="000A4A2C" w:rsidRPr="00D967AC" w:rsidRDefault="000A4A2C" w:rsidP="000A4A2C">
      <w:pPr>
        <w:pStyle w:val="1e"/>
      </w:pPr>
      <w:r w:rsidRPr="00D967AC">
        <w:rPr>
          <w:rFonts w:hint="eastAsia"/>
        </w:rPr>
        <w:t># Configure interface-based traffic policing in the inbound direction of GE0/0/1 on R1 to limit traffic of a single enterprise user within a proper range.</w:t>
      </w:r>
    </w:p>
    <w:p w14:paraId="63A29B7F" w14:textId="77777777" w:rsidR="000A4A2C" w:rsidRPr="00D967AC" w:rsidRDefault="000A4A2C" w:rsidP="000A4A2C">
      <w:pPr>
        <w:pStyle w:val="2f5"/>
      </w:pPr>
      <w:r w:rsidRPr="00D967AC">
        <w:rPr>
          <w:rFonts w:hint="eastAsia"/>
        </w:rPr>
        <w:t>[R1-GigabitEthernet0/0/1] qos car inbound cir 10000</w:t>
      </w:r>
    </w:p>
    <w:p w14:paraId="70344D72" w14:textId="77777777" w:rsidR="000A4A2C" w:rsidRPr="00D967AC" w:rsidRDefault="000A4A2C" w:rsidP="000A4A2C">
      <w:pPr>
        <w:pStyle w:val="2f5"/>
      </w:pPr>
      <w:r w:rsidRPr="00D967AC">
        <w:rPr>
          <w:rFonts w:hint="eastAsia"/>
        </w:rPr>
        <w:t>[R1-GigabitEthernet0/0/1] quit</w:t>
      </w:r>
    </w:p>
    <w:p w14:paraId="218C075A" w14:textId="77777777" w:rsidR="000A4A2C" w:rsidRPr="00D967AC" w:rsidRDefault="000A4A2C" w:rsidP="000A4A2C">
      <w:pPr>
        <w:pStyle w:val="1e"/>
      </w:pPr>
      <w:r w:rsidRPr="00D967AC">
        <w:t>----End</w:t>
      </w:r>
    </w:p>
    <w:p w14:paraId="1402C1C5" w14:textId="77777777" w:rsidR="000A4A2C" w:rsidRPr="00D967AC" w:rsidRDefault="000A4A2C" w:rsidP="000A4A2C">
      <w:pPr>
        <w:pStyle w:val="1e"/>
      </w:pPr>
    </w:p>
    <w:p w14:paraId="48D04D46" w14:textId="77777777" w:rsidR="000A4A2C" w:rsidRPr="00D967AC" w:rsidRDefault="000A4A2C" w:rsidP="000A4A2C">
      <w:pPr>
        <w:pStyle w:val="3"/>
      </w:pPr>
      <w:bookmarkStart w:id="121" w:name="_Toc63253543"/>
      <w:bookmarkStart w:id="122" w:name="_Toc116563176"/>
      <w:r w:rsidRPr="00D967AC">
        <w:rPr>
          <w:rFonts w:hint="eastAsia"/>
        </w:rPr>
        <w:t>Verification</w:t>
      </w:r>
      <w:bookmarkEnd w:id="121"/>
      <w:bookmarkEnd w:id="122"/>
    </w:p>
    <w:p w14:paraId="7A3164CC" w14:textId="77777777" w:rsidR="000A4A2C" w:rsidRPr="00D967AC" w:rsidRDefault="000A4A2C" w:rsidP="000A4A2C">
      <w:pPr>
        <w:pStyle w:val="1e"/>
      </w:pPr>
      <w:r w:rsidRPr="00D967AC">
        <w:rPr>
          <w:rFonts w:hint="eastAsia"/>
        </w:rPr>
        <w:t># Check the traffic classifier configuration.</w:t>
      </w:r>
    </w:p>
    <w:p w14:paraId="53F4D54D" w14:textId="77777777" w:rsidR="000A4A2C" w:rsidRPr="00D967AC" w:rsidRDefault="000A4A2C" w:rsidP="000A4A2C">
      <w:pPr>
        <w:pStyle w:val="2f5"/>
      </w:pPr>
      <w:r w:rsidRPr="00D967AC">
        <w:rPr>
          <w:rFonts w:hint="eastAsia"/>
        </w:rPr>
        <w:t>[R1] display traffic classifier user-defined</w:t>
      </w:r>
    </w:p>
    <w:p w14:paraId="72A7DA17" w14:textId="77777777" w:rsidR="000A4A2C" w:rsidRPr="00D967AC" w:rsidRDefault="000A4A2C" w:rsidP="000A4A2C">
      <w:pPr>
        <w:pStyle w:val="2f5"/>
      </w:pPr>
      <w:r w:rsidRPr="00D967AC">
        <w:rPr>
          <w:rFonts w:hint="eastAsia"/>
        </w:rPr>
        <w:t xml:space="preserve">  User Defined Classifier Information:                                          </w:t>
      </w:r>
    </w:p>
    <w:p w14:paraId="2C668C82" w14:textId="77777777" w:rsidR="000A4A2C" w:rsidRPr="00D967AC" w:rsidRDefault="000A4A2C" w:rsidP="000A4A2C">
      <w:pPr>
        <w:pStyle w:val="2f5"/>
      </w:pPr>
      <w:r w:rsidRPr="00D967AC">
        <w:rPr>
          <w:rFonts w:hint="eastAsia"/>
        </w:rPr>
        <w:t xml:space="preserve">   Classifier: c2                                                               </w:t>
      </w:r>
    </w:p>
    <w:p w14:paraId="75291D48" w14:textId="77777777" w:rsidR="000A4A2C" w:rsidRPr="00D967AC" w:rsidRDefault="000A4A2C" w:rsidP="000A4A2C">
      <w:pPr>
        <w:pStyle w:val="2f5"/>
      </w:pPr>
      <w:r w:rsidRPr="00D967AC">
        <w:rPr>
          <w:rFonts w:hint="eastAsia"/>
        </w:rPr>
        <w:t xml:space="preserve">    Operator: OR                                                                </w:t>
      </w:r>
    </w:p>
    <w:p w14:paraId="45554CFD" w14:textId="77777777" w:rsidR="000A4A2C" w:rsidRPr="00D967AC" w:rsidRDefault="000A4A2C" w:rsidP="000A4A2C">
      <w:pPr>
        <w:pStyle w:val="2f5"/>
      </w:pPr>
      <w:r w:rsidRPr="00D967AC">
        <w:rPr>
          <w:rFonts w:hint="eastAsia"/>
        </w:rPr>
        <w:t xml:space="preserve">    Rule(s) : </w:t>
      </w:r>
    </w:p>
    <w:p w14:paraId="74776D3C" w14:textId="77777777" w:rsidR="000A4A2C" w:rsidRPr="00D967AC" w:rsidRDefault="000A4A2C" w:rsidP="000A4A2C">
      <w:pPr>
        <w:pStyle w:val="2f5"/>
      </w:pPr>
      <w:r w:rsidRPr="00D967AC">
        <w:rPr>
          <w:rFonts w:hint="eastAsia"/>
        </w:rPr>
        <w:t xml:space="preserve">     if-match vlan-id 20                                               </w:t>
      </w:r>
    </w:p>
    <w:p w14:paraId="24A68325" w14:textId="77777777" w:rsidR="000A4A2C" w:rsidRPr="00D967AC" w:rsidRDefault="000A4A2C" w:rsidP="000A4A2C">
      <w:pPr>
        <w:pStyle w:val="2f5"/>
      </w:pPr>
      <w:r w:rsidRPr="00D967AC">
        <w:rPr>
          <w:rFonts w:hint="eastAsia"/>
        </w:rPr>
        <w:t xml:space="preserve">   Classifier: c3                                                               </w:t>
      </w:r>
    </w:p>
    <w:p w14:paraId="2301EF18" w14:textId="77777777" w:rsidR="000A4A2C" w:rsidRPr="00D967AC" w:rsidRDefault="000A4A2C" w:rsidP="000A4A2C">
      <w:pPr>
        <w:pStyle w:val="2f5"/>
      </w:pPr>
      <w:r w:rsidRPr="00D967AC">
        <w:rPr>
          <w:rFonts w:hint="eastAsia"/>
        </w:rPr>
        <w:t xml:space="preserve">    Operator: OR                                                                </w:t>
      </w:r>
    </w:p>
    <w:p w14:paraId="1C3E3E98" w14:textId="77777777" w:rsidR="000A4A2C" w:rsidRPr="00D967AC" w:rsidRDefault="000A4A2C" w:rsidP="000A4A2C">
      <w:pPr>
        <w:pStyle w:val="2f5"/>
      </w:pPr>
      <w:r w:rsidRPr="00D967AC">
        <w:rPr>
          <w:rFonts w:hint="eastAsia"/>
        </w:rPr>
        <w:t xml:space="preserve">    Rule(s) : </w:t>
      </w:r>
    </w:p>
    <w:p w14:paraId="1AF3FCA7" w14:textId="77777777" w:rsidR="000A4A2C" w:rsidRPr="00D967AC" w:rsidRDefault="000A4A2C" w:rsidP="000A4A2C">
      <w:pPr>
        <w:pStyle w:val="2f5"/>
      </w:pPr>
      <w:r w:rsidRPr="00D967AC">
        <w:rPr>
          <w:rFonts w:hint="eastAsia"/>
        </w:rPr>
        <w:t xml:space="preserve">     if-match vlan-id 30                                               </w:t>
      </w:r>
    </w:p>
    <w:p w14:paraId="1D304552" w14:textId="77777777" w:rsidR="000A4A2C" w:rsidRPr="00D967AC" w:rsidRDefault="000A4A2C" w:rsidP="000A4A2C">
      <w:pPr>
        <w:pStyle w:val="2f5"/>
      </w:pPr>
      <w:r w:rsidRPr="00D967AC">
        <w:rPr>
          <w:rFonts w:hint="eastAsia"/>
        </w:rPr>
        <w:t xml:space="preserve">   Classifier: c1                                                               </w:t>
      </w:r>
    </w:p>
    <w:p w14:paraId="5FE02C89" w14:textId="77777777" w:rsidR="000A4A2C" w:rsidRPr="00D967AC" w:rsidRDefault="000A4A2C" w:rsidP="000A4A2C">
      <w:pPr>
        <w:pStyle w:val="2f5"/>
      </w:pPr>
      <w:r w:rsidRPr="00D967AC">
        <w:rPr>
          <w:rFonts w:hint="eastAsia"/>
        </w:rPr>
        <w:t xml:space="preserve">    Operator: OR                                                                </w:t>
      </w:r>
    </w:p>
    <w:p w14:paraId="36196421" w14:textId="77777777" w:rsidR="000A4A2C" w:rsidRPr="00D967AC" w:rsidRDefault="000A4A2C" w:rsidP="000A4A2C">
      <w:pPr>
        <w:pStyle w:val="2f5"/>
      </w:pPr>
      <w:r w:rsidRPr="00D967AC">
        <w:rPr>
          <w:rFonts w:hint="eastAsia"/>
        </w:rPr>
        <w:t xml:space="preserve">    Rule(s) : </w:t>
      </w:r>
    </w:p>
    <w:p w14:paraId="07231019" w14:textId="77777777" w:rsidR="000A4A2C" w:rsidRPr="00D967AC" w:rsidRDefault="000A4A2C" w:rsidP="000A4A2C">
      <w:pPr>
        <w:pStyle w:val="2f5"/>
      </w:pPr>
      <w:r w:rsidRPr="00D967AC">
        <w:rPr>
          <w:rFonts w:hint="eastAsia"/>
        </w:rPr>
        <w:t xml:space="preserve">     if-match vlan-id 10                                               </w:t>
      </w:r>
    </w:p>
    <w:p w14:paraId="672D34D8" w14:textId="77777777" w:rsidR="000A4A2C" w:rsidRPr="00D967AC" w:rsidRDefault="000A4A2C" w:rsidP="000A4A2C">
      <w:pPr>
        <w:pStyle w:val="1e"/>
      </w:pPr>
      <w:r w:rsidRPr="00D967AC">
        <w:rPr>
          <w:rFonts w:hint="eastAsia"/>
        </w:rPr>
        <w:t># Check the traffic policy configuration.</w:t>
      </w:r>
    </w:p>
    <w:p w14:paraId="4C51314A" w14:textId="77777777" w:rsidR="000A4A2C" w:rsidRPr="00D967AC" w:rsidRDefault="000A4A2C" w:rsidP="000A4A2C">
      <w:pPr>
        <w:pStyle w:val="2f5"/>
      </w:pPr>
      <w:r w:rsidRPr="00D967AC">
        <w:rPr>
          <w:rFonts w:hint="eastAsia"/>
        </w:rPr>
        <w:t>[R1] display traffic policy user-defined</w:t>
      </w:r>
    </w:p>
    <w:p w14:paraId="61DCB028" w14:textId="77777777" w:rsidR="000A4A2C" w:rsidRPr="00D967AC" w:rsidRDefault="000A4A2C" w:rsidP="000A4A2C">
      <w:pPr>
        <w:pStyle w:val="2f5"/>
      </w:pPr>
      <w:r w:rsidRPr="00D967AC">
        <w:rPr>
          <w:rFonts w:hint="eastAsia"/>
        </w:rPr>
        <w:t xml:space="preserve">  User Defined Traffic Policy Information:                                      </w:t>
      </w:r>
    </w:p>
    <w:p w14:paraId="6A5EEB49" w14:textId="77777777" w:rsidR="000A4A2C" w:rsidRPr="00D967AC" w:rsidRDefault="000A4A2C" w:rsidP="000A4A2C">
      <w:pPr>
        <w:pStyle w:val="2f5"/>
      </w:pPr>
      <w:r w:rsidRPr="00D967AC">
        <w:rPr>
          <w:rFonts w:hint="eastAsia"/>
        </w:rPr>
        <w:t xml:space="preserve">  Policy: p1                                                                    </w:t>
      </w:r>
    </w:p>
    <w:p w14:paraId="567539EB" w14:textId="77777777" w:rsidR="000A4A2C" w:rsidRPr="00D967AC" w:rsidRDefault="000A4A2C" w:rsidP="000A4A2C">
      <w:pPr>
        <w:pStyle w:val="2f5"/>
      </w:pPr>
      <w:r w:rsidRPr="00D967AC">
        <w:rPr>
          <w:rFonts w:hint="eastAsia"/>
        </w:rPr>
        <w:t xml:space="preserve">   Classifier: c1                                                               </w:t>
      </w:r>
    </w:p>
    <w:p w14:paraId="6A3BC383" w14:textId="77777777" w:rsidR="000A4A2C" w:rsidRPr="00D967AC" w:rsidRDefault="000A4A2C" w:rsidP="000A4A2C">
      <w:pPr>
        <w:pStyle w:val="2f5"/>
      </w:pPr>
      <w:r w:rsidRPr="00D967AC">
        <w:rPr>
          <w:rFonts w:hint="eastAsia"/>
        </w:rPr>
        <w:t xml:space="preserve">    Operator: OR                                                                </w:t>
      </w:r>
    </w:p>
    <w:p w14:paraId="11C85BF3" w14:textId="77777777" w:rsidR="000A4A2C" w:rsidRPr="00D967AC" w:rsidRDefault="000A4A2C" w:rsidP="000A4A2C">
      <w:pPr>
        <w:pStyle w:val="2f5"/>
      </w:pPr>
      <w:r w:rsidRPr="00D967AC">
        <w:rPr>
          <w:rFonts w:hint="eastAsia"/>
        </w:rPr>
        <w:t xml:space="preserve">     Behavior: b1                                                          </w:t>
      </w:r>
    </w:p>
    <w:p w14:paraId="4E7C2735" w14:textId="77777777" w:rsidR="000A4A2C" w:rsidRPr="00D967AC" w:rsidRDefault="000A4A2C" w:rsidP="000A4A2C">
      <w:pPr>
        <w:pStyle w:val="2f5"/>
      </w:pPr>
      <w:r w:rsidRPr="00D967AC">
        <w:rPr>
          <w:rFonts w:hint="eastAsia"/>
        </w:rPr>
        <w:t xml:space="preserve">      Committed Access Rate:                                                    </w:t>
      </w:r>
    </w:p>
    <w:p w14:paraId="0BF9035C" w14:textId="77777777" w:rsidR="000A4A2C" w:rsidRPr="00D967AC" w:rsidRDefault="000A4A2C" w:rsidP="000A4A2C">
      <w:pPr>
        <w:pStyle w:val="2f5"/>
      </w:pPr>
      <w:r w:rsidRPr="00D967AC">
        <w:rPr>
          <w:rFonts w:hint="eastAsia"/>
        </w:rPr>
        <w:t xml:space="preserve">        CIR 256 (Kbps), PIR 0 (Kbps), CBS 48128 (byte), PBS 80128 (byte)        </w:t>
      </w:r>
    </w:p>
    <w:p w14:paraId="6B02917F" w14:textId="77777777" w:rsidR="000A4A2C" w:rsidRPr="00D967AC" w:rsidRDefault="000A4A2C" w:rsidP="000A4A2C">
      <w:pPr>
        <w:pStyle w:val="2f5"/>
      </w:pPr>
      <w:r w:rsidRPr="00D967AC">
        <w:rPr>
          <w:rFonts w:hint="eastAsia"/>
        </w:rPr>
        <w:lastRenderedPageBreak/>
        <w:t xml:space="preserve">        Color Mode: color Blind                                                 </w:t>
      </w:r>
    </w:p>
    <w:p w14:paraId="5C94B45D" w14:textId="77777777" w:rsidR="000A4A2C" w:rsidRPr="00D967AC" w:rsidRDefault="000A4A2C" w:rsidP="000A4A2C">
      <w:pPr>
        <w:pStyle w:val="2f5"/>
      </w:pPr>
      <w:r w:rsidRPr="00D967AC">
        <w:rPr>
          <w:rFonts w:hint="eastAsia"/>
        </w:rPr>
        <w:t xml:space="preserve">        Conform Action: pass                                                    </w:t>
      </w:r>
    </w:p>
    <w:p w14:paraId="4FD83E1C" w14:textId="77777777" w:rsidR="000A4A2C" w:rsidRPr="00D967AC" w:rsidRDefault="000A4A2C" w:rsidP="000A4A2C">
      <w:pPr>
        <w:pStyle w:val="2f5"/>
      </w:pPr>
      <w:r w:rsidRPr="00D967AC">
        <w:rPr>
          <w:rFonts w:hint="eastAsia"/>
        </w:rPr>
        <w:t xml:space="preserve">        Yellow  Action: pass                                                    </w:t>
      </w:r>
    </w:p>
    <w:p w14:paraId="35D38859" w14:textId="77777777" w:rsidR="000A4A2C" w:rsidRPr="00D967AC" w:rsidRDefault="000A4A2C" w:rsidP="000A4A2C">
      <w:pPr>
        <w:pStyle w:val="2f5"/>
      </w:pPr>
      <w:r w:rsidRPr="00D967AC">
        <w:rPr>
          <w:rFonts w:hint="eastAsia"/>
        </w:rPr>
        <w:t xml:space="preserve">        Exceed  Action: discard                                                 </w:t>
      </w:r>
    </w:p>
    <w:p w14:paraId="0F227F73" w14:textId="77777777" w:rsidR="000A4A2C" w:rsidRPr="00D967AC" w:rsidRDefault="000A4A2C" w:rsidP="000A4A2C">
      <w:pPr>
        <w:pStyle w:val="2f5"/>
      </w:pPr>
      <w:r w:rsidRPr="00D967AC">
        <w:rPr>
          <w:rFonts w:hint="eastAsia"/>
        </w:rPr>
        <w:t xml:space="preserve">      statistic: enable   </w:t>
      </w:r>
    </w:p>
    <w:p w14:paraId="39800C56" w14:textId="77777777" w:rsidR="000A4A2C" w:rsidRPr="00D967AC" w:rsidRDefault="000A4A2C" w:rsidP="000A4A2C">
      <w:pPr>
        <w:pStyle w:val="2f5"/>
      </w:pPr>
      <w:r w:rsidRPr="00D967AC">
        <w:rPr>
          <w:rFonts w:hint="eastAsia"/>
        </w:rPr>
        <w:t xml:space="preserve">     Precedence: 5                                                      </w:t>
      </w:r>
    </w:p>
    <w:p w14:paraId="00660382" w14:textId="77777777" w:rsidR="000A4A2C" w:rsidRPr="00D967AC" w:rsidRDefault="000A4A2C" w:rsidP="000A4A2C">
      <w:pPr>
        <w:pStyle w:val="2f5"/>
      </w:pPr>
      <w:r w:rsidRPr="00D967AC">
        <w:rPr>
          <w:rFonts w:hint="eastAsia"/>
        </w:rPr>
        <w:t xml:space="preserve">                                                                             </w:t>
      </w:r>
    </w:p>
    <w:p w14:paraId="64A1318B" w14:textId="77777777" w:rsidR="000A4A2C" w:rsidRPr="00D967AC" w:rsidRDefault="000A4A2C" w:rsidP="000A4A2C">
      <w:pPr>
        <w:pStyle w:val="2f5"/>
      </w:pPr>
      <w:r w:rsidRPr="00D967AC">
        <w:rPr>
          <w:rFonts w:hint="eastAsia"/>
        </w:rPr>
        <w:t xml:space="preserve">   Classifier: c2                                                               </w:t>
      </w:r>
    </w:p>
    <w:p w14:paraId="16F69EDB" w14:textId="77777777" w:rsidR="000A4A2C" w:rsidRPr="00D967AC" w:rsidRDefault="000A4A2C" w:rsidP="000A4A2C">
      <w:pPr>
        <w:pStyle w:val="2f5"/>
      </w:pPr>
      <w:r w:rsidRPr="00D967AC">
        <w:rPr>
          <w:rFonts w:hint="eastAsia"/>
        </w:rPr>
        <w:t xml:space="preserve">    Operator: OR                                                                </w:t>
      </w:r>
    </w:p>
    <w:p w14:paraId="0E38F501" w14:textId="77777777" w:rsidR="000A4A2C" w:rsidRPr="00D967AC" w:rsidRDefault="000A4A2C" w:rsidP="000A4A2C">
      <w:pPr>
        <w:pStyle w:val="2f5"/>
      </w:pPr>
      <w:r w:rsidRPr="00D967AC">
        <w:rPr>
          <w:rFonts w:hint="eastAsia"/>
        </w:rPr>
        <w:t xml:space="preserve">     Behavior: b2                                                          </w:t>
      </w:r>
    </w:p>
    <w:p w14:paraId="3A1BD8BE" w14:textId="77777777" w:rsidR="000A4A2C" w:rsidRPr="00D967AC" w:rsidRDefault="000A4A2C" w:rsidP="000A4A2C">
      <w:pPr>
        <w:pStyle w:val="2f5"/>
      </w:pPr>
      <w:r w:rsidRPr="00D967AC">
        <w:rPr>
          <w:rFonts w:hint="eastAsia"/>
        </w:rPr>
        <w:t xml:space="preserve">      Committed Access Rate:                                                    </w:t>
      </w:r>
    </w:p>
    <w:p w14:paraId="5956BF66" w14:textId="77777777" w:rsidR="000A4A2C" w:rsidRPr="00D967AC" w:rsidRDefault="000A4A2C" w:rsidP="000A4A2C">
      <w:pPr>
        <w:pStyle w:val="2f5"/>
      </w:pPr>
      <w:r w:rsidRPr="00D967AC">
        <w:rPr>
          <w:rFonts w:hint="eastAsia"/>
        </w:rPr>
        <w:t xml:space="preserve">        CIR 4000 (Kbps), PIR 0 (Kbps), CBS 752000 (byte), PBS 1252000 (byte)    </w:t>
      </w:r>
    </w:p>
    <w:p w14:paraId="6FF985BE" w14:textId="77777777" w:rsidR="000A4A2C" w:rsidRPr="00D967AC" w:rsidRDefault="000A4A2C" w:rsidP="000A4A2C">
      <w:pPr>
        <w:pStyle w:val="2f5"/>
      </w:pPr>
      <w:r w:rsidRPr="00D967AC">
        <w:rPr>
          <w:rFonts w:hint="eastAsia"/>
        </w:rPr>
        <w:t xml:space="preserve">        Color Mode: color Blind                                                 </w:t>
      </w:r>
    </w:p>
    <w:p w14:paraId="528CB41F" w14:textId="77777777" w:rsidR="000A4A2C" w:rsidRPr="00D967AC" w:rsidRDefault="000A4A2C" w:rsidP="000A4A2C">
      <w:pPr>
        <w:pStyle w:val="2f5"/>
      </w:pPr>
      <w:r w:rsidRPr="00D967AC">
        <w:rPr>
          <w:rFonts w:hint="eastAsia"/>
        </w:rPr>
        <w:t xml:space="preserve">        Conform Action: pass                                                    </w:t>
      </w:r>
    </w:p>
    <w:p w14:paraId="7AE6EAE4" w14:textId="77777777" w:rsidR="000A4A2C" w:rsidRPr="00D967AC" w:rsidRDefault="000A4A2C" w:rsidP="000A4A2C">
      <w:pPr>
        <w:pStyle w:val="2f5"/>
      </w:pPr>
      <w:r w:rsidRPr="00D967AC">
        <w:rPr>
          <w:rFonts w:hint="eastAsia"/>
        </w:rPr>
        <w:t xml:space="preserve">        Yellow  Action: pass                                                    </w:t>
      </w:r>
    </w:p>
    <w:p w14:paraId="07CE20AC" w14:textId="77777777" w:rsidR="000A4A2C" w:rsidRPr="00D967AC" w:rsidRDefault="000A4A2C" w:rsidP="000A4A2C">
      <w:pPr>
        <w:pStyle w:val="2f5"/>
      </w:pPr>
      <w:r w:rsidRPr="00D967AC">
        <w:rPr>
          <w:rFonts w:hint="eastAsia"/>
        </w:rPr>
        <w:t xml:space="preserve">        Exceed  Action: discard                                                 </w:t>
      </w:r>
    </w:p>
    <w:p w14:paraId="09C81312" w14:textId="77777777" w:rsidR="000A4A2C" w:rsidRPr="00D967AC" w:rsidRDefault="000A4A2C" w:rsidP="000A4A2C">
      <w:pPr>
        <w:pStyle w:val="2f5"/>
      </w:pPr>
      <w:r w:rsidRPr="00D967AC">
        <w:rPr>
          <w:rFonts w:hint="eastAsia"/>
        </w:rPr>
        <w:t xml:space="preserve">      statistic: enable</w:t>
      </w:r>
    </w:p>
    <w:p w14:paraId="5B904FF0" w14:textId="77777777" w:rsidR="000A4A2C" w:rsidRPr="00D967AC" w:rsidRDefault="000A4A2C" w:rsidP="000A4A2C">
      <w:pPr>
        <w:pStyle w:val="2f5"/>
      </w:pPr>
      <w:r w:rsidRPr="00D967AC">
        <w:rPr>
          <w:rFonts w:hint="eastAsia"/>
        </w:rPr>
        <w:t xml:space="preserve">     Precedence: 10                                                         </w:t>
      </w:r>
    </w:p>
    <w:p w14:paraId="4A577F15" w14:textId="77777777" w:rsidR="000A4A2C" w:rsidRPr="00D967AC" w:rsidRDefault="000A4A2C" w:rsidP="000A4A2C">
      <w:pPr>
        <w:pStyle w:val="2f5"/>
      </w:pPr>
      <w:r w:rsidRPr="00D967AC">
        <w:rPr>
          <w:rFonts w:hint="eastAsia"/>
        </w:rPr>
        <w:t xml:space="preserve">                                                                                </w:t>
      </w:r>
    </w:p>
    <w:p w14:paraId="19B31AC1" w14:textId="77777777" w:rsidR="000A4A2C" w:rsidRPr="00D967AC" w:rsidRDefault="000A4A2C" w:rsidP="000A4A2C">
      <w:pPr>
        <w:pStyle w:val="2f5"/>
      </w:pPr>
      <w:r w:rsidRPr="00D967AC">
        <w:rPr>
          <w:rFonts w:hint="eastAsia"/>
        </w:rPr>
        <w:t xml:space="preserve">   Classifier: c3                                                               </w:t>
      </w:r>
    </w:p>
    <w:p w14:paraId="07161497" w14:textId="77777777" w:rsidR="000A4A2C" w:rsidRPr="00D967AC" w:rsidRDefault="000A4A2C" w:rsidP="000A4A2C">
      <w:pPr>
        <w:pStyle w:val="2f5"/>
      </w:pPr>
      <w:r w:rsidRPr="00D967AC">
        <w:rPr>
          <w:rFonts w:hint="eastAsia"/>
        </w:rPr>
        <w:t xml:space="preserve">    Operator: OR                                                                </w:t>
      </w:r>
    </w:p>
    <w:p w14:paraId="75209A5A" w14:textId="77777777" w:rsidR="000A4A2C" w:rsidRPr="00D967AC" w:rsidRDefault="000A4A2C" w:rsidP="000A4A2C">
      <w:pPr>
        <w:pStyle w:val="2f5"/>
      </w:pPr>
      <w:r w:rsidRPr="00D967AC">
        <w:rPr>
          <w:rFonts w:hint="eastAsia"/>
        </w:rPr>
        <w:t xml:space="preserve">     Behavior: b3                                                          </w:t>
      </w:r>
    </w:p>
    <w:p w14:paraId="7ECE630E" w14:textId="77777777" w:rsidR="000A4A2C" w:rsidRPr="00D967AC" w:rsidRDefault="000A4A2C" w:rsidP="000A4A2C">
      <w:pPr>
        <w:pStyle w:val="2f5"/>
      </w:pPr>
      <w:r w:rsidRPr="00D967AC">
        <w:rPr>
          <w:rFonts w:hint="eastAsia"/>
        </w:rPr>
        <w:t xml:space="preserve">      Committed Access Rate:                                                    </w:t>
      </w:r>
    </w:p>
    <w:p w14:paraId="4EBB13BC" w14:textId="77777777" w:rsidR="000A4A2C" w:rsidRPr="00D967AC" w:rsidRDefault="000A4A2C" w:rsidP="000A4A2C">
      <w:pPr>
        <w:pStyle w:val="2f5"/>
      </w:pPr>
      <w:r w:rsidRPr="00D967AC">
        <w:rPr>
          <w:rFonts w:hint="eastAsia"/>
        </w:rPr>
        <w:t xml:space="preserve">        CIR 2000 (Kbps), PIR 0 (Kbps), CBS 376000 (byte), PBS 626000 (byte)     </w:t>
      </w:r>
    </w:p>
    <w:p w14:paraId="79F0F2AD" w14:textId="77777777" w:rsidR="000A4A2C" w:rsidRPr="00D967AC" w:rsidRDefault="000A4A2C" w:rsidP="000A4A2C">
      <w:pPr>
        <w:pStyle w:val="2f5"/>
      </w:pPr>
      <w:r w:rsidRPr="00D967AC">
        <w:rPr>
          <w:rFonts w:hint="eastAsia"/>
        </w:rPr>
        <w:t xml:space="preserve">        Color Mode: color Blind                                                 </w:t>
      </w:r>
    </w:p>
    <w:p w14:paraId="2B9ADFD1" w14:textId="77777777" w:rsidR="000A4A2C" w:rsidRPr="00D967AC" w:rsidRDefault="000A4A2C" w:rsidP="000A4A2C">
      <w:pPr>
        <w:pStyle w:val="2f5"/>
      </w:pPr>
      <w:r w:rsidRPr="00D967AC">
        <w:rPr>
          <w:rFonts w:hint="eastAsia"/>
        </w:rPr>
        <w:t xml:space="preserve">        Conform Action: pass                                                    </w:t>
      </w:r>
    </w:p>
    <w:p w14:paraId="6F893043" w14:textId="77777777" w:rsidR="000A4A2C" w:rsidRPr="00D967AC" w:rsidRDefault="000A4A2C" w:rsidP="000A4A2C">
      <w:pPr>
        <w:pStyle w:val="2f5"/>
      </w:pPr>
      <w:r w:rsidRPr="00D967AC">
        <w:rPr>
          <w:rFonts w:hint="eastAsia"/>
        </w:rPr>
        <w:t xml:space="preserve">        Yellow  Action: pass                                                    </w:t>
      </w:r>
    </w:p>
    <w:p w14:paraId="7D0D6449" w14:textId="77777777" w:rsidR="000A4A2C" w:rsidRPr="00D967AC" w:rsidRDefault="000A4A2C" w:rsidP="000A4A2C">
      <w:pPr>
        <w:pStyle w:val="2f5"/>
      </w:pPr>
      <w:r w:rsidRPr="00D967AC">
        <w:rPr>
          <w:rFonts w:hint="eastAsia"/>
        </w:rPr>
        <w:t xml:space="preserve">        Exceed  Action: discard                                                 </w:t>
      </w:r>
    </w:p>
    <w:p w14:paraId="05CD3EBB" w14:textId="77777777" w:rsidR="000A4A2C" w:rsidRPr="00D967AC" w:rsidRDefault="000A4A2C" w:rsidP="000A4A2C">
      <w:pPr>
        <w:pStyle w:val="2f5"/>
      </w:pPr>
      <w:r w:rsidRPr="00D967AC">
        <w:rPr>
          <w:rFonts w:hint="eastAsia"/>
        </w:rPr>
        <w:t xml:space="preserve">      statistic: enable</w:t>
      </w:r>
    </w:p>
    <w:p w14:paraId="2DEC494D" w14:textId="77777777" w:rsidR="000A4A2C" w:rsidRPr="00D967AC" w:rsidRDefault="000A4A2C" w:rsidP="000A4A2C">
      <w:pPr>
        <w:pStyle w:val="2f5"/>
      </w:pPr>
      <w:r w:rsidRPr="00D967AC">
        <w:rPr>
          <w:rFonts w:hint="eastAsia"/>
        </w:rPr>
        <w:t xml:space="preserve">     Precedence: 15                                                         </w:t>
      </w:r>
    </w:p>
    <w:p w14:paraId="5CC4DFBE" w14:textId="77777777" w:rsidR="000A4A2C" w:rsidRPr="00D967AC" w:rsidRDefault="000A4A2C" w:rsidP="000A4A2C">
      <w:pPr>
        <w:pStyle w:val="TerminalDisplay"/>
      </w:pPr>
      <w:r w:rsidRPr="00D967AC">
        <w:rPr>
          <w:rFonts w:hint="eastAsia"/>
        </w:rPr>
        <w:t xml:space="preserve">                                                                                </w:t>
      </w:r>
    </w:p>
    <w:p w14:paraId="07C874E3" w14:textId="77777777" w:rsidR="000A4A2C" w:rsidRPr="00D967AC" w:rsidRDefault="000A4A2C" w:rsidP="000A4A2C">
      <w:pPr>
        <w:pStyle w:val="1e"/>
      </w:pPr>
      <w:r w:rsidRPr="00D967AC">
        <w:rPr>
          <w:rFonts w:hint="eastAsia"/>
        </w:rPr>
        <w:t xml:space="preserve"># Check the traffic policy that is applied to the interface. </w:t>
      </w:r>
    </w:p>
    <w:p w14:paraId="3038DB6B" w14:textId="77777777" w:rsidR="000A4A2C" w:rsidRPr="00D967AC" w:rsidRDefault="000A4A2C" w:rsidP="000A4A2C">
      <w:pPr>
        <w:pStyle w:val="2f5"/>
      </w:pPr>
      <w:r w:rsidRPr="00D967AC">
        <w:rPr>
          <w:rFonts w:hint="eastAsia"/>
        </w:rPr>
        <w:t>[R1] display traffic policy statistics interface GigabitEthernet0/0/1 inbound</w:t>
      </w:r>
    </w:p>
    <w:p w14:paraId="10465F22" w14:textId="77777777" w:rsidR="000A4A2C" w:rsidRPr="00D967AC" w:rsidRDefault="000A4A2C" w:rsidP="000A4A2C">
      <w:pPr>
        <w:pStyle w:val="2f5"/>
      </w:pPr>
      <w:r w:rsidRPr="00D967AC">
        <w:rPr>
          <w:rFonts w:hint="eastAsia"/>
        </w:rPr>
        <w:t xml:space="preserve">                                                                                </w:t>
      </w:r>
    </w:p>
    <w:p w14:paraId="76BC44DC" w14:textId="77777777" w:rsidR="000A4A2C" w:rsidRPr="00D967AC" w:rsidRDefault="000A4A2C" w:rsidP="000A4A2C">
      <w:pPr>
        <w:pStyle w:val="2f5"/>
      </w:pPr>
      <w:r w:rsidRPr="00D967AC">
        <w:rPr>
          <w:rFonts w:hint="eastAsia"/>
        </w:rPr>
        <w:t xml:space="preserve"> Interface: GigabitEthernet0/0/1</w:t>
      </w:r>
    </w:p>
    <w:p w14:paraId="2FAA9DE4" w14:textId="77777777" w:rsidR="000A4A2C" w:rsidRPr="00D967AC" w:rsidRDefault="000A4A2C" w:rsidP="000A4A2C">
      <w:pPr>
        <w:pStyle w:val="2f5"/>
      </w:pPr>
      <w:r w:rsidRPr="00D967AC">
        <w:rPr>
          <w:rFonts w:hint="eastAsia"/>
        </w:rPr>
        <w:t xml:space="preserve"> Traffic policy inbound: p1                                                     </w:t>
      </w:r>
    </w:p>
    <w:p w14:paraId="3F77F1F2" w14:textId="77777777" w:rsidR="000A4A2C" w:rsidRPr="00D967AC" w:rsidRDefault="000A4A2C" w:rsidP="000A4A2C">
      <w:pPr>
        <w:pStyle w:val="2f5"/>
      </w:pPr>
      <w:r w:rsidRPr="00D967AC">
        <w:rPr>
          <w:rFonts w:hint="eastAsia"/>
        </w:rPr>
        <w:t xml:space="preserve"> Rule number: 3                                                                 </w:t>
      </w:r>
    </w:p>
    <w:p w14:paraId="77899AA4" w14:textId="77777777" w:rsidR="000A4A2C" w:rsidRPr="00D967AC" w:rsidRDefault="000A4A2C" w:rsidP="000A4A2C">
      <w:pPr>
        <w:pStyle w:val="2f5"/>
      </w:pPr>
      <w:r w:rsidRPr="00D967AC">
        <w:rPr>
          <w:rFonts w:hint="eastAsia"/>
        </w:rPr>
        <w:t xml:space="preserve"> Current status: OK!                                                            </w:t>
      </w:r>
    </w:p>
    <w:p w14:paraId="74FE7B96" w14:textId="77777777" w:rsidR="000A4A2C" w:rsidRPr="00D967AC" w:rsidRDefault="000A4A2C" w:rsidP="000A4A2C">
      <w:pPr>
        <w:pStyle w:val="2f5"/>
      </w:pPr>
      <w:r w:rsidRPr="00D967AC">
        <w:rPr>
          <w:rFonts w:hint="eastAsia"/>
        </w:rPr>
        <w:t xml:space="preserve">Item                     Sum(Packets/Bytes)               Rate(pps/bps)         </w:t>
      </w:r>
    </w:p>
    <w:p w14:paraId="61D82CFD" w14:textId="77777777" w:rsidR="000A4A2C" w:rsidRPr="00D967AC" w:rsidRDefault="000A4A2C" w:rsidP="000A4A2C">
      <w:pPr>
        <w:pStyle w:val="2f5"/>
      </w:pPr>
      <w:r w:rsidRPr="00D967AC">
        <w:rPr>
          <w:rFonts w:hint="eastAsia"/>
        </w:rPr>
        <w:t xml:space="preserve">------------------------------------------------------------------------------- </w:t>
      </w:r>
    </w:p>
    <w:p w14:paraId="3D42DDB9" w14:textId="77777777" w:rsidR="000A4A2C" w:rsidRPr="00D967AC" w:rsidRDefault="000A4A2C" w:rsidP="000A4A2C">
      <w:pPr>
        <w:pStyle w:val="2f5"/>
      </w:pPr>
      <w:r w:rsidRPr="00D967AC">
        <w:rPr>
          <w:rFonts w:hint="eastAsia"/>
        </w:rPr>
        <w:t xml:space="preserve">Matched                            0/0                           0/0       </w:t>
      </w:r>
    </w:p>
    <w:p w14:paraId="4940C6B1" w14:textId="77777777" w:rsidR="000A4A2C" w:rsidRPr="00D967AC" w:rsidRDefault="000A4A2C" w:rsidP="000A4A2C">
      <w:pPr>
        <w:pStyle w:val="2f5"/>
      </w:pPr>
      <w:r w:rsidRPr="00D967AC">
        <w:rPr>
          <w:rFonts w:hint="eastAsia"/>
        </w:rPr>
        <w:t xml:space="preserve">  Passed                           0/0                           0/0        </w:t>
      </w:r>
    </w:p>
    <w:p w14:paraId="55134EE3" w14:textId="77777777" w:rsidR="000A4A2C" w:rsidRPr="00D967AC" w:rsidRDefault="000A4A2C" w:rsidP="000A4A2C">
      <w:pPr>
        <w:pStyle w:val="2f5"/>
      </w:pPr>
      <w:r w:rsidRPr="00D967AC">
        <w:rPr>
          <w:rFonts w:hint="eastAsia"/>
        </w:rPr>
        <w:t xml:space="preserve">  Dropped                          0/0                           0/0     </w:t>
      </w:r>
    </w:p>
    <w:p w14:paraId="60C64B74" w14:textId="77777777" w:rsidR="000A4A2C" w:rsidRPr="00D967AC" w:rsidRDefault="000A4A2C" w:rsidP="000A4A2C">
      <w:pPr>
        <w:pStyle w:val="2f5"/>
      </w:pPr>
      <w:r w:rsidRPr="00D967AC">
        <w:rPr>
          <w:rFonts w:hint="eastAsia"/>
        </w:rPr>
        <w:t xml:space="preserve">    Filter                         0/0                           0/0      </w:t>
      </w:r>
    </w:p>
    <w:p w14:paraId="32499E0C" w14:textId="77777777" w:rsidR="000A4A2C" w:rsidRPr="00D967AC" w:rsidRDefault="000A4A2C" w:rsidP="000A4A2C">
      <w:pPr>
        <w:pStyle w:val="2f5"/>
      </w:pPr>
      <w:r w:rsidRPr="00D967AC">
        <w:rPr>
          <w:rFonts w:hint="eastAsia"/>
        </w:rPr>
        <w:t xml:space="preserve">    CAR                            0/0                           0/0   </w:t>
      </w:r>
    </w:p>
    <w:p w14:paraId="4D410455" w14:textId="77777777" w:rsidR="000A4A2C" w:rsidRPr="00D967AC" w:rsidRDefault="000A4A2C" w:rsidP="000A4A2C">
      <w:pPr>
        <w:pStyle w:val="2f5"/>
      </w:pPr>
      <w:r w:rsidRPr="00D967AC">
        <w:rPr>
          <w:rFonts w:hint="eastAsia"/>
        </w:rPr>
        <w:t xml:space="preserve">  Queue Matched                    0/0                           0/0     </w:t>
      </w:r>
    </w:p>
    <w:p w14:paraId="524FFFC7" w14:textId="77777777" w:rsidR="000A4A2C" w:rsidRPr="00D967AC" w:rsidRDefault="000A4A2C" w:rsidP="000A4A2C">
      <w:pPr>
        <w:pStyle w:val="2f5"/>
      </w:pPr>
      <w:r w:rsidRPr="00D967AC">
        <w:rPr>
          <w:rFonts w:hint="eastAsia"/>
        </w:rPr>
        <w:t xml:space="preserve">    Enqueued                       0/0                           0/0     </w:t>
      </w:r>
    </w:p>
    <w:p w14:paraId="62145965" w14:textId="77777777" w:rsidR="000A4A2C" w:rsidRPr="00D967AC" w:rsidRDefault="000A4A2C" w:rsidP="000A4A2C">
      <w:pPr>
        <w:pStyle w:val="2f5"/>
      </w:pPr>
      <w:r w:rsidRPr="00D967AC">
        <w:rPr>
          <w:rFonts w:hint="eastAsia"/>
        </w:rPr>
        <w:t xml:space="preserve">    Discarded                      0/0                           0/0      </w:t>
      </w:r>
    </w:p>
    <w:p w14:paraId="41B66B4E" w14:textId="77777777" w:rsidR="000A4A2C" w:rsidRPr="00D967AC" w:rsidRDefault="000A4A2C" w:rsidP="000A4A2C">
      <w:pPr>
        <w:pStyle w:val="2f5"/>
      </w:pPr>
      <w:r w:rsidRPr="00D967AC">
        <w:rPr>
          <w:rFonts w:hint="eastAsia"/>
        </w:rPr>
        <w:t xml:space="preserve">  CAR                              0/0                           0/0  </w:t>
      </w:r>
    </w:p>
    <w:p w14:paraId="0E3F7398" w14:textId="77777777" w:rsidR="000A4A2C" w:rsidRPr="00D967AC" w:rsidRDefault="000A4A2C" w:rsidP="000A4A2C">
      <w:pPr>
        <w:pStyle w:val="2f5"/>
      </w:pPr>
      <w:r w:rsidRPr="00D967AC">
        <w:rPr>
          <w:rFonts w:hint="eastAsia"/>
        </w:rPr>
        <w:t xml:space="preserve">    Green packets                  0/0                           0/0       </w:t>
      </w:r>
    </w:p>
    <w:p w14:paraId="3342430B" w14:textId="77777777" w:rsidR="000A4A2C" w:rsidRPr="00D967AC" w:rsidRDefault="000A4A2C" w:rsidP="000A4A2C">
      <w:pPr>
        <w:pStyle w:val="2f5"/>
      </w:pPr>
      <w:r w:rsidRPr="00D967AC">
        <w:rPr>
          <w:rFonts w:hint="eastAsia"/>
        </w:rPr>
        <w:t xml:space="preserve">    Yellow packets                 0/0                           0/0       </w:t>
      </w:r>
    </w:p>
    <w:p w14:paraId="1012D903" w14:textId="77777777" w:rsidR="000A4A2C" w:rsidRPr="00D967AC" w:rsidRDefault="000A4A2C" w:rsidP="000A4A2C">
      <w:pPr>
        <w:pStyle w:val="2f5"/>
        <w:ind w:firstLine="360"/>
      </w:pPr>
      <w:r w:rsidRPr="00D967AC">
        <w:rPr>
          <w:rFonts w:hint="eastAsia"/>
        </w:rPr>
        <w:t xml:space="preserve">Red packets                    0/0                           0/0   </w:t>
      </w:r>
    </w:p>
    <w:p w14:paraId="3E1BFDAA" w14:textId="77777777" w:rsidR="000A4A2C" w:rsidRDefault="000A4A2C" w:rsidP="000A4A2C">
      <w:pPr>
        <w:pStyle w:val="2f5"/>
        <w:ind w:firstLine="360"/>
      </w:pPr>
    </w:p>
    <w:p w14:paraId="52DF37BA" w14:textId="77777777" w:rsidR="000A4A2C" w:rsidRPr="00D967AC" w:rsidRDefault="000A4A2C" w:rsidP="000A4A2C">
      <w:pPr>
        <w:pStyle w:val="3"/>
      </w:pPr>
      <w:bookmarkStart w:id="123" w:name="_Toc63253544"/>
      <w:bookmarkStart w:id="124" w:name="_Toc116563177"/>
      <w:r w:rsidRPr="00D967AC">
        <w:rPr>
          <w:rFonts w:hint="eastAsia"/>
        </w:rPr>
        <w:lastRenderedPageBreak/>
        <w:t>Reference Configuration</w:t>
      </w:r>
      <w:bookmarkEnd w:id="123"/>
      <w:bookmarkEnd w:id="124"/>
    </w:p>
    <w:p w14:paraId="5869B3A9" w14:textId="77777777" w:rsidR="000A4A2C" w:rsidRPr="00D967AC" w:rsidRDefault="000A4A2C" w:rsidP="000A4A2C">
      <w:pPr>
        <w:pStyle w:val="4"/>
        <w:rPr>
          <w:rFonts w:hint="default"/>
        </w:rPr>
      </w:pPr>
      <w:r w:rsidRPr="00D967AC">
        <w:t>Configurations of R1</w:t>
      </w:r>
    </w:p>
    <w:p w14:paraId="6A1E331B" w14:textId="77777777" w:rsidR="000A4A2C" w:rsidRPr="00D967AC" w:rsidRDefault="000A4A2C" w:rsidP="000A4A2C">
      <w:pPr>
        <w:pStyle w:val="2f5"/>
      </w:pPr>
      <w:r w:rsidRPr="00D967AC">
        <w:rPr>
          <w:rFonts w:hint="eastAsia"/>
        </w:rPr>
        <w:t>#</w:t>
      </w:r>
    </w:p>
    <w:p w14:paraId="239B9569" w14:textId="77777777" w:rsidR="000A4A2C" w:rsidRPr="00D967AC" w:rsidRDefault="000A4A2C" w:rsidP="000A4A2C">
      <w:pPr>
        <w:pStyle w:val="2f5"/>
      </w:pPr>
      <w:r w:rsidRPr="00D967AC">
        <w:rPr>
          <w:rFonts w:hint="eastAsia"/>
        </w:rPr>
        <w:t xml:space="preserve"> sysname R1</w:t>
      </w:r>
    </w:p>
    <w:p w14:paraId="22BFA7A0" w14:textId="77777777" w:rsidR="000A4A2C" w:rsidRPr="00D967AC" w:rsidRDefault="000A4A2C" w:rsidP="000A4A2C">
      <w:pPr>
        <w:pStyle w:val="2f5"/>
      </w:pPr>
      <w:r w:rsidRPr="00D967AC">
        <w:rPr>
          <w:rFonts w:hint="eastAsia"/>
        </w:rPr>
        <w:t xml:space="preserve">#                                                                               </w:t>
      </w:r>
    </w:p>
    <w:p w14:paraId="2D8E6DBB" w14:textId="77777777" w:rsidR="000A4A2C" w:rsidRPr="00D967AC" w:rsidRDefault="000A4A2C" w:rsidP="000A4A2C">
      <w:pPr>
        <w:pStyle w:val="2f5"/>
      </w:pPr>
      <w:r w:rsidRPr="00D967AC">
        <w:rPr>
          <w:rFonts w:hint="eastAsia"/>
        </w:rPr>
        <w:t xml:space="preserve">vlan batch 10 20 30                                                            </w:t>
      </w:r>
    </w:p>
    <w:p w14:paraId="4C147926" w14:textId="77777777" w:rsidR="000A4A2C" w:rsidRPr="00D967AC" w:rsidRDefault="000A4A2C" w:rsidP="000A4A2C">
      <w:pPr>
        <w:pStyle w:val="2f5"/>
      </w:pPr>
      <w:r w:rsidRPr="00D967AC">
        <w:rPr>
          <w:rFonts w:hint="eastAsia"/>
        </w:rPr>
        <w:t xml:space="preserve">#                                                                               </w:t>
      </w:r>
    </w:p>
    <w:p w14:paraId="487874F4" w14:textId="77777777" w:rsidR="000A4A2C" w:rsidRPr="00D967AC" w:rsidRDefault="000A4A2C" w:rsidP="000A4A2C">
      <w:pPr>
        <w:pStyle w:val="2f5"/>
      </w:pPr>
      <w:r w:rsidRPr="00D967AC">
        <w:rPr>
          <w:rFonts w:hint="eastAsia"/>
        </w:rPr>
        <w:t xml:space="preserve">traffic classifier c1 operator or                                               </w:t>
      </w:r>
    </w:p>
    <w:p w14:paraId="502B9FCA" w14:textId="77777777" w:rsidR="000A4A2C" w:rsidRPr="00D967AC" w:rsidRDefault="000A4A2C" w:rsidP="000A4A2C">
      <w:pPr>
        <w:pStyle w:val="2f5"/>
      </w:pPr>
      <w:r w:rsidRPr="00D967AC">
        <w:rPr>
          <w:rFonts w:hint="eastAsia"/>
        </w:rPr>
        <w:t xml:space="preserve"> if-match vlan-id 10                                                            </w:t>
      </w:r>
    </w:p>
    <w:p w14:paraId="349DD87B" w14:textId="77777777" w:rsidR="000A4A2C" w:rsidRPr="00D967AC" w:rsidRDefault="000A4A2C" w:rsidP="000A4A2C">
      <w:pPr>
        <w:pStyle w:val="2f5"/>
      </w:pPr>
      <w:r w:rsidRPr="00D967AC">
        <w:rPr>
          <w:rFonts w:hint="eastAsia"/>
        </w:rPr>
        <w:t xml:space="preserve">traffic classifier c2 operator or                                               </w:t>
      </w:r>
    </w:p>
    <w:p w14:paraId="2686C731" w14:textId="77777777" w:rsidR="000A4A2C" w:rsidRPr="00D967AC" w:rsidRDefault="000A4A2C" w:rsidP="000A4A2C">
      <w:pPr>
        <w:pStyle w:val="2f5"/>
      </w:pPr>
      <w:r w:rsidRPr="00D967AC">
        <w:rPr>
          <w:rFonts w:hint="eastAsia"/>
        </w:rPr>
        <w:t xml:space="preserve"> if-match vlan-id 20                                                            </w:t>
      </w:r>
    </w:p>
    <w:p w14:paraId="1B947AD8" w14:textId="77777777" w:rsidR="000A4A2C" w:rsidRPr="00D967AC" w:rsidRDefault="000A4A2C" w:rsidP="000A4A2C">
      <w:pPr>
        <w:pStyle w:val="2f5"/>
      </w:pPr>
      <w:r w:rsidRPr="00D967AC">
        <w:rPr>
          <w:rFonts w:hint="eastAsia"/>
        </w:rPr>
        <w:t xml:space="preserve">traffic classifier c3 operator or                                               </w:t>
      </w:r>
    </w:p>
    <w:p w14:paraId="2A39745B" w14:textId="77777777" w:rsidR="000A4A2C" w:rsidRPr="00D967AC" w:rsidRDefault="000A4A2C" w:rsidP="000A4A2C">
      <w:pPr>
        <w:pStyle w:val="2f5"/>
      </w:pPr>
      <w:r w:rsidRPr="00D967AC">
        <w:rPr>
          <w:rFonts w:hint="eastAsia"/>
        </w:rPr>
        <w:t xml:space="preserve"> if-match vlan-id 30                                                            </w:t>
      </w:r>
    </w:p>
    <w:p w14:paraId="79319043" w14:textId="77777777" w:rsidR="000A4A2C" w:rsidRPr="00D967AC" w:rsidRDefault="000A4A2C" w:rsidP="000A4A2C">
      <w:pPr>
        <w:pStyle w:val="2f5"/>
      </w:pPr>
      <w:r w:rsidRPr="00D967AC">
        <w:rPr>
          <w:rFonts w:hint="eastAsia"/>
        </w:rPr>
        <w:t xml:space="preserve">#                                                                               </w:t>
      </w:r>
    </w:p>
    <w:p w14:paraId="7D7845EF" w14:textId="77777777" w:rsidR="000A4A2C" w:rsidRPr="00D967AC" w:rsidRDefault="000A4A2C" w:rsidP="000A4A2C">
      <w:pPr>
        <w:pStyle w:val="2f5"/>
      </w:pPr>
      <w:r w:rsidRPr="00D967AC">
        <w:rPr>
          <w:rFonts w:hint="eastAsia"/>
        </w:rPr>
        <w:t xml:space="preserve">traffic behavior b1                                                             </w:t>
      </w:r>
    </w:p>
    <w:p w14:paraId="0A1FDBBC" w14:textId="77777777" w:rsidR="000A4A2C" w:rsidRPr="00D967AC" w:rsidRDefault="000A4A2C" w:rsidP="000A4A2C">
      <w:pPr>
        <w:pStyle w:val="2f5"/>
      </w:pPr>
      <w:r w:rsidRPr="00D967AC">
        <w:rPr>
          <w:rFonts w:hint="eastAsia"/>
        </w:rPr>
        <w:t xml:space="preserve"> car cir 256 cbs 48128 pbs 80128 green pass yellow pass red discard             </w:t>
      </w:r>
    </w:p>
    <w:p w14:paraId="033D8328" w14:textId="77777777" w:rsidR="000A4A2C" w:rsidRPr="00D967AC" w:rsidRDefault="000A4A2C" w:rsidP="000A4A2C">
      <w:pPr>
        <w:pStyle w:val="2f5"/>
      </w:pPr>
      <w:r w:rsidRPr="00D967AC">
        <w:rPr>
          <w:rFonts w:hint="eastAsia"/>
        </w:rPr>
        <w:t xml:space="preserve"> statistic enable                                                               </w:t>
      </w:r>
    </w:p>
    <w:p w14:paraId="69DD506C" w14:textId="77777777" w:rsidR="000A4A2C" w:rsidRPr="00D967AC" w:rsidRDefault="000A4A2C" w:rsidP="000A4A2C">
      <w:pPr>
        <w:pStyle w:val="2f5"/>
      </w:pPr>
      <w:r w:rsidRPr="00D967AC">
        <w:rPr>
          <w:rFonts w:hint="eastAsia"/>
        </w:rPr>
        <w:t xml:space="preserve">traffic behavior b2                                                             </w:t>
      </w:r>
    </w:p>
    <w:p w14:paraId="6A633698" w14:textId="77777777" w:rsidR="000A4A2C" w:rsidRPr="00D967AC" w:rsidRDefault="000A4A2C" w:rsidP="000A4A2C">
      <w:pPr>
        <w:pStyle w:val="2f5"/>
      </w:pPr>
      <w:r w:rsidRPr="00D967AC">
        <w:rPr>
          <w:rFonts w:hint="eastAsia"/>
        </w:rPr>
        <w:t xml:space="preserve"> car cir 4000 cbs 752000 pbs 1252000 green pass yellow pass red discard         </w:t>
      </w:r>
    </w:p>
    <w:p w14:paraId="7B32639F" w14:textId="77777777" w:rsidR="000A4A2C" w:rsidRPr="00D967AC" w:rsidRDefault="000A4A2C" w:rsidP="000A4A2C">
      <w:pPr>
        <w:pStyle w:val="2f5"/>
      </w:pPr>
      <w:r w:rsidRPr="00D967AC">
        <w:rPr>
          <w:rFonts w:hint="eastAsia"/>
        </w:rPr>
        <w:t xml:space="preserve"> statistic enable                                                               </w:t>
      </w:r>
    </w:p>
    <w:p w14:paraId="5724B502" w14:textId="77777777" w:rsidR="000A4A2C" w:rsidRPr="00D967AC" w:rsidRDefault="000A4A2C" w:rsidP="000A4A2C">
      <w:pPr>
        <w:pStyle w:val="2f5"/>
      </w:pPr>
      <w:r w:rsidRPr="00D967AC">
        <w:rPr>
          <w:rFonts w:hint="eastAsia"/>
        </w:rPr>
        <w:t xml:space="preserve">traffic behavior b3                                                             </w:t>
      </w:r>
    </w:p>
    <w:p w14:paraId="3640FD72" w14:textId="77777777" w:rsidR="000A4A2C" w:rsidRPr="00D967AC" w:rsidRDefault="000A4A2C" w:rsidP="000A4A2C">
      <w:pPr>
        <w:pStyle w:val="2f5"/>
      </w:pPr>
      <w:r w:rsidRPr="00D967AC">
        <w:rPr>
          <w:rFonts w:hint="eastAsia"/>
        </w:rPr>
        <w:t xml:space="preserve"> car cir 2000 cbs 376000 pbs 626000 green pass yellow pass red discard          </w:t>
      </w:r>
    </w:p>
    <w:p w14:paraId="7647D195" w14:textId="77777777" w:rsidR="000A4A2C" w:rsidRPr="00D967AC" w:rsidRDefault="000A4A2C" w:rsidP="000A4A2C">
      <w:pPr>
        <w:pStyle w:val="2f5"/>
      </w:pPr>
      <w:r w:rsidRPr="00D967AC">
        <w:rPr>
          <w:rFonts w:hint="eastAsia"/>
        </w:rPr>
        <w:t xml:space="preserve"> statistic enable                                                               </w:t>
      </w:r>
    </w:p>
    <w:p w14:paraId="3C4032CC" w14:textId="77777777" w:rsidR="000A4A2C" w:rsidRPr="00D967AC" w:rsidRDefault="000A4A2C" w:rsidP="000A4A2C">
      <w:pPr>
        <w:pStyle w:val="2f5"/>
      </w:pPr>
      <w:r w:rsidRPr="00D967AC">
        <w:rPr>
          <w:rFonts w:hint="eastAsia"/>
        </w:rPr>
        <w:t xml:space="preserve">#                                                                               </w:t>
      </w:r>
    </w:p>
    <w:p w14:paraId="05E984B8" w14:textId="77777777" w:rsidR="000A4A2C" w:rsidRPr="00D967AC" w:rsidRDefault="000A4A2C" w:rsidP="000A4A2C">
      <w:pPr>
        <w:pStyle w:val="2f5"/>
      </w:pPr>
      <w:r w:rsidRPr="00D967AC">
        <w:rPr>
          <w:rFonts w:hint="eastAsia"/>
        </w:rPr>
        <w:t xml:space="preserve">traffic policy p1                                                               </w:t>
      </w:r>
    </w:p>
    <w:p w14:paraId="6A953AB1" w14:textId="77777777" w:rsidR="000A4A2C" w:rsidRPr="00D967AC" w:rsidRDefault="000A4A2C" w:rsidP="000A4A2C">
      <w:pPr>
        <w:pStyle w:val="2f5"/>
      </w:pPr>
      <w:r w:rsidRPr="00D967AC">
        <w:rPr>
          <w:rFonts w:hint="eastAsia"/>
        </w:rPr>
        <w:t xml:space="preserve"> classifier c1 behavior b1 precedence 5                                                     </w:t>
      </w:r>
    </w:p>
    <w:p w14:paraId="79F98CD0" w14:textId="77777777" w:rsidR="000A4A2C" w:rsidRPr="00D967AC" w:rsidRDefault="000A4A2C" w:rsidP="000A4A2C">
      <w:pPr>
        <w:pStyle w:val="2f5"/>
      </w:pPr>
      <w:r w:rsidRPr="00D967AC">
        <w:rPr>
          <w:rFonts w:hint="eastAsia"/>
        </w:rPr>
        <w:t xml:space="preserve"> classifier c2 behavior b2 precedence 10                                                     </w:t>
      </w:r>
    </w:p>
    <w:p w14:paraId="759BF2B5" w14:textId="77777777" w:rsidR="000A4A2C" w:rsidRPr="00D967AC" w:rsidRDefault="000A4A2C" w:rsidP="000A4A2C">
      <w:pPr>
        <w:pStyle w:val="2f5"/>
      </w:pPr>
      <w:r w:rsidRPr="00D967AC">
        <w:rPr>
          <w:rFonts w:hint="eastAsia"/>
        </w:rPr>
        <w:t xml:space="preserve"> classifier c3 behavior b3 precedence 15                                                     </w:t>
      </w:r>
    </w:p>
    <w:p w14:paraId="7ABB005D" w14:textId="77777777" w:rsidR="000A4A2C" w:rsidRPr="00D967AC" w:rsidRDefault="000A4A2C" w:rsidP="000A4A2C">
      <w:pPr>
        <w:pStyle w:val="2f5"/>
      </w:pPr>
      <w:r w:rsidRPr="00D967AC">
        <w:rPr>
          <w:rFonts w:hint="eastAsia"/>
        </w:rPr>
        <w:t xml:space="preserve">#                                                                               </w:t>
      </w:r>
    </w:p>
    <w:p w14:paraId="7309DE4D" w14:textId="77777777" w:rsidR="000A4A2C" w:rsidRPr="00D967AC" w:rsidRDefault="000A4A2C" w:rsidP="000A4A2C">
      <w:pPr>
        <w:pStyle w:val="2f5"/>
      </w:pPr>
      <w:r w:rsidRPr="00D967AC">
        <w:rPr>
          <w:rFonts w:hint="eastAsia"/>
        </w:rPr>
        <w:t xml:space="preserve">interface Vlanif10                                                              </w:t>
      </w:r>
    </w:p>
    <w:p w14:paraId="5CA22D2D" w14:textId="77777777" w:rsidR="000A4A2C" w:rsidRPr="00D967AC" w:rsidRDefault="000A4A2C" w:rsidP="000A4A2C">
      <w:pPr>
        <w:pStyle w:val="2f5"/>
      </w:pPr>
      <w:r w:rsidRPr="00D967AC">
        <w:rPr>
          <w:rFonts w:hint="eastAsia"/>
        </w:rPr>
        <w:t xml:space="preserve"> ip address 192.168.1.1 255.255.255.0                                           </w:t>
      </w:r>
    </w:p>
    <w:p w14:paraId="54AC0544" w14:textId="77777777" w:rsidR="000A4A2C" w:rsidRPr="00D967AC" w:rsidRDefault="000A4A2C" w:rsidP="000A4A2C">
      <w:pPr>
        <w:pStyle w:val="2f5"/>
      </w:pPr>
      <w:r w:rsidRPr="00D967AC">
        <w:rPr>
          <w:rFonts w:hint="eastAsia"/>
        </w:rPr>
        <w:t xml:space="preserve">#                                                                               </w:t>
      </w:r>
    </w:p>
    <w:p w14:paraId="6652ED73" w14:textId="77777777" w:rsidR="000A4A2C" w:rsidRPr="00D967AC" w:rsidRDefault="000A4A2C" w:rsidP="000A4A2C">
      <w:pPr>
        <w:pStyle w:val="2f5"/>
      </w:pPr>
      <w:r w:rsidRPr="00D967AC">
        <w:rPr>
          <w:rFonts w:hint="eastAsia"/>
        </w:rPr>
        <w:t xml:space="preserve">interface Vlanif20                                                              </w:t>
      </w:r>
    </w:p>
    <w:p w14:paraId="166C3643" w14:textId="77777777" w:rsidR="000A4A2C" w:rsidRPr="00D967AC" w:rsidRDefault="000A4A2C" w:rsidP="000A4A2C">
      <w:pPr>
        <w:pStyle w:val="2f5"/>
      </w:pPr>
      <w:r w:rsidRPr="00D967AC">
        <w:rPr>
          <w:rFonts w:hint="eastAsia"/>
        </w:rPr>
        <w:t xml:space="preserve"> ip address 192.168.2.1 255.255.255.0  </w:t>
      </w:r>
    </w:p>
    <w:p w14:paraId="506A67E1" w14:textId="77777777" w:rsidR="000A4A2C" w:rsidRPr="00D967AC" w:rsidRDefault="000A4A2C" w:rsidP="000A4A2C">
      <w:pPr>
        <w:pStyle w:val="2f5"/>
      </w:pPr>
      <w:r w:rsidRPr="00D967AC">
        <w:rPr>
          <w:rFonts w:hint="eastAsia"/>
        </w:rPr>
        <w:t xml:space="preserve">#                                                                               </w:t>
      </w:r>
    </w:p>
    <w:p w14:paraId="1D1FFDC7" w14:textId="77777777" w:rsidR="000A4A2C" w:rsidRPr="00D967AC" w:rsidRDefault="000A4A2C" w:rsidP="000A4A2C">
      <w:pPr>
        <w:pStyle w:val="2f5"/>
      </w:pPr>
      <w:r w:rsidRPr="00D967AC">
        <w:rPr>
          <w:rFonts w:hint="eastAsia"/>
        </w:rPr>
        <w:t xml:space="preserve">interface Vlanif30                                                              </w:t>
      </w:r>
    </w:p>
    <w:p w14:paraId="6F57895E" w14:textId="77777777" w:rsidR="000A4A2C" w:rsidRPr="00D967AC" w:rsidRDefault="000A4A2C" w:rsidP="000A4A2C">
      <w:pPr>
        <w:pStyle w:val="2f5"/>
      </w:pPr>
      <w:r w:rsidRPr="00D967AC">
        <w:rPr>
          <w:rFonts w:hint="eastAsia"/>
        </w:rPr>
        <w:t xml:space="preserve"> ip address 192.168.3.1 255.255.255.0                                           </w:t>
      </w:r>
    </w:p>
    <w:p w14:paraId="0C3DBF55" w14:textId="77777777" w:rsidR="000A4A2C" w:rsidRPr="00D967AC" w:rsidRDefault="000A4A2C" w:rsidP="000A4A2C">
      <w:pPr>
        <w:pStyle w:val="2f5"/>
      </w:pPr>
      <w:r w:rsidRPr="00D967AC">
        <w:rPr>
          <w:rFonts w:hint="eastAsia"/>
        </w:rPr>
        <w:t xml:space="preserve">#                                                                               </w:t>
      </w:r>
    </w:p>
    <w:p w14:paraId="37E1CDD0" w14:textId="77777777" w:rsidR="000A4A2C" w:rsidRPr="00D967AC" w:rsidRDefault="000A4A2C" w:rsidP="000A4A2C">
      <w:pPr>
        <w:pStyle w:val="2f5"/>
      </w:pPr>
      <w:r w:rsidRPr="00D967AC">
        <w:rPr>
          <w:rFonts w:hint="eastAsia"/>
        </w:rPr>
        <w:t>interface GigabitEthernet0/0/1</w:t>
      </w:r>
    </w:p>
    <w:p w14:paraId="6CA1654C" w14:textId="77777777" w:rsidR="000A4A2C" w:rsidRPr="00D967AC" w:rsidRDefault="000A4A2C" w:rsidP="000A4A2C">
      <w:pPr>
        <w:pStyle w:val="2f5"/>
      </w:pPr>
      <w:r w:rsidRPr="00D967AC">
        <w:t xml:space="preserve"> portswitch</w:t>
      </w:r>
    </w:p>
    <w:p w14:paraId="06B8126B" w14:textId="77777777" w:rsidR="000A4A2C" w:rsidRPr="00D967AC" w:rsidRDefault="000A4A2C" w:rsidP="000A4A2C">
      <w:pPr>
        <w:pStyle w:val="2f5"/>
      </w:pPr>
      <w:r w:rsidRPr="00D967AC">
        <w:rPr>
          <w:rFonts w:hint="eastAsia"/>
        </w:rPr>
        <w:t xml:space="preserve"> port link-type trunk                                                           </w:t>
      </w:r>
    </w:p>
    <w:p w14:paraId="5EA74572" w14:textId="77777777" w:rsidR="000A4A2C" w:rsidRPr="00D967AC" w:rsidRDefault="000A4A2C" w:rsidP="000A4A2C">
      <w:pPr>
        <w:pStyle w:val="2f5"/>
      </w:pPr>
      <w:r w:rsidRPr="00D967AC">
        <w:rPr>
          <w:rFonts w:hint="eastAsia"/>
        </w:rPr>
        <w:t xml:space="preserve"> port trunk allow-pass vlan 10 20 30                                            </w:t>
      </w:r>
    </w:p>
    <w:p w14:paraId="5220178E" w14:textId="77777777" w:rsidR="000A4A2C" w:rsidRPr="00D967AC" w:rsidRDefault="000A4A2C" w:rsidP="000A4A2C">
      <w:pPr>
        <w:pStyle w:val="2f5"/>
      </w:pPr>
      <w:r w:rsidRPr="00D967AC">
        <w:rPr>
          <w:rFonts w:hint="eastAsia"/>
        </w:rPr>
        <w:t xml:space="preserve"> qos car inbound cir 10000                                                      </w:t>
      </w:r>
    </w:p>
    <w:p w14:paraId="34348711" w14:textId="77777777" w:rsidR="000A4A2C" w:rsidRPr="00D967AC" w:rsidRDefault="000A4A2C" w:rsidP="000A4A2C">
      <w:pPr>
        <w:pStyle w:val="2f5"/>
      </w:pPr>
      <w:r w:rsidRPr="00D967AC">
        <w:rPr>
          <w:rFonts w:hint="eastAsia"/>
        </w:rPr>
        <w:t xml:space="preserve"> traffic-policy p1 inbound                                                      </w:t>
      </w:r>
    </w:p>
    <w:p w14:paraId="5E2E60E7" w14:textId="77777777" w:rsidR="000A4A2C" w:rsidRPr="00D967AC" w:rsidRDefault="000A4A2C" w:rsidP="000A4A2C">
      <w:pPr>
        <w:pStyle w:val="2f5"/>
      </w:pPr>
      <w:r w:rsidRPr="00D967AC">
        <w:rPr>
          <w:rFonts w:hint="eastAsia"/>
        </w:rPr>
        <w:t xml:space="preserve">#                                                                               </w:t>
      </w:r>
    </w:p>
    <w:p w14:paraId="344873EE" w14:textId="77777777" w:rsidR="000A4A2C" w:rsidRPr="00D967AC" w:rsidRDefault="000A4A2C" w:rsidP="000A4A2C">
      <w:pPr>
        <w:pStyle w:val="2f5"/>
      </w:pPr>
      <w:r w:rsidRPr="00D967AC">
        <w:rPr>
          <w:rFonts w:hint="eastAsia"/>
        </w:rPr>
        <w:t xml:space="preserve">interface GigabitEthernet0/0/2                                     </w:t>
      </w:r>
    </w:p>
    <w:p w14:paraId="5A944E85" w14:textId="77777777" w:rsidR="000A4A2C" w:rsidRPr="00D967AC" w:rsidRDefault="000A4A2C" w:rsidP="000A4A2C">
      <w:pPr>
        <w:pStyle w:val="2f5"/>
      </w:pPr>
      <w:r w:rsidRPr="00D967AC">
        <w:rPr>
          <w:rFonts w:hint="eastAsia"/>
        </w:rPr>
        <w:t xml:space="preserve"> ip address 192.168.4.1 255.255.255.0                                           </w:t>
      </w:r>
    </w:p>
    <w:p w14:paraId="06953516" w14:textId="77777777" w:rsidR="000A4A2C" w:rsidRPr="00D967AC" w:rsidRDefault="000A4A2C" w:rsidP="000A4A2C">
      <w:pPr>
        <w:pStyle w:val="2f5"/>
      </w:pPr>
      <w:r w:rsidRPr="00D967AC">
        <w:rPr>
          <w:rFonts w:hint="eastAsia"/>
        </w:rPr>
        <w:t xml:space="preserve">#                                                                               </w:t>
      </w:r>
    </w:p>
    <w:p w14:paraId="25224EA2" w14:textId="77777777" w:rsidR="000A4A2C" w:rsidRPr="00D967AC" w:rsidRDefault="000A4A2C" w:rsidP="000A4A2C">
      <w:pPr>
        <w:pStyle w:val="2f5"/>
      </w:pPr>
      <w:r w:rsidRPr="00D967AC">
        <w:rPr>
          <w:rFonts w:hint="eastAsia"/>
        </w:rPr>
        <w:t xml:space="preserve">return </w:t>
      </w:r>
    </w:p>
    <w:p w14:paraId="302F54D3" w14:textId="77777777" w:rsidR="000A4A2C" w:rsidRPr="00D967AC" w:rsidRDefault="000A4A2C" w:rsidP="000A4A2C">
      <w:pPr>
        <w:pStyle w:val="4"/>
        <w:rPr>
          <w:rFonts w:hint="default"/>
        </w:rPr>
      </w:pPr>
      <w:r w:rsidRPr="00D967AC">
        <w:lastRenderedPageBreak/>
        <w:t>Configurations of R2</w:t>
      </w:r>
    </w:p>
    <w:p w14:paraId="22D5F06E" w14:textId="77777777" w:rsidR="000A4A2C" w:rsidRPr="00D967AC" w:rsidRDefault="000A4A2C" w:rsidP="000A4A2C">
      <w:pPr>
        <w:pStyle w:val="2f5"/>
      </w:pPr>
      <w:r w:rsidRPr="00D967AC">
        <w:t>#</w:t>
      </w:r>
    </w:p>
    <w:p w14:paraId="04757445" w14:textId="77777777" w:rsidR="000A4A2C" w:rsidRPr="00D967AC" w:rsidRDefault="000A4A2C" w:rsidP="000A4A2C">
      <w:pPr>
        <w:pStyle w:val="2f5"/>
      </w:pPr>
      <w:r w:rsidRPr="00D967AC">
        <w:t>interface GigabitEthernet0/0/3</w:t>
      </w:r>
    </w:p>
    <w:p w14:paraId="28FA3969" w14:textId="77777777" w:rsidR="000A4A2C" w:rsidRPr="00D967AC" w:rsidRDefault="000A4A2C" w:rsidP="000A4A2C">
      <w:pPr>
        <w:pStyle w:val="2f5"/>
      </w:pPr>
      <w:r w:rsidRPr="00D967AC">
        <w:t xml:space="preserve"> ip address 192.168.4.2 255.255.255.0</w:t>
      </w:r>
    </w:p>
    <w:p w14:paraId="2279296B" w14:textId="77777777" w:rsidR="000A4A2C" w:rsidRPr="00D967AC" w:rsidRDefault="000A4A2C" w:rsidP="000A4A2C">
      <w:pPr>
        <w:pStyle w:val="2f5"/>
      </w:pPr>
      <w:r w:rsidRPr="00D967AC">
        <w:t>#</w:t>
      </w:r>
    </w:p>
    <w:p w14:paraId="1D36B129" w14:textId="77777777" w:rsidR="000A4A2C" w:rsidRPr="00D967AC" w:rsidRDefault="000A4A2C" w:rsidP="000A4A2C">
      <w:pPr>
        <w:pStyle w:val="2f5"/>
      </w:pPr>
      <w:r w:rsidRPr="00D967AC">
        <w:t>ip route-static 0.0.0.0 0.0.0.0 192.168.4.1</w:t>
      </w:r>
    </w:p>
    <w:p w14:paraId="563729B7" w14:textId="77777777" w:rsidR="000A4A2C" w:rsidRPr="00D967AC" w:rsidRDefault="000A4A2C" w:rsidP="000A4A2C">
      <w:pPr>
        <w:pStyle w:val="4"/>
        <w:rPr>
          <w:rFonts w:hint="default"/>
        </w:rPr>
      </w:pPr>
      <w:r w:rsidRPr="00D967AC">
        <w:t>Configurations of SW1</w:t>
      </w:r>
    </w:p>
    <w:p w14:paraId="1D4837AF" w14:textId="77777777" w:rsidR="000A4A2C" w:rsidRPr="00D967AC" w:rsidRDefault="000A4A2C" w:rsidP="000A4A2C">
      <w:pPr>
        <w:pStyle w:val="2f5"/>
      </w:pPr>
      <w:r w:rsidRPr="00D967AC">
        <w:t>#</w:t>
      </w:r>
    </w:p>
    <w:p w14:paraId="768D051E" w14:textId="77777777" w:rsidR="000A4A2C" w:rsidRPr="00D967AC" w:rsidRDefault="000A4A2C" w:rsidP="000A4A2C">
      <w:pPr>
        <w:pStyle w:val="2f5"/>
      </w:pPr>
      <w:r w:rsidRPr="00D967AC">
        <w:t xml:space="preserve">vlan batch 10 20 30 </w:t>
      </w:r>
    </w:p>
    <w:p w14:paraId="1B0A5A38" w14:textId="77777777" w:rsidR="000A4A2C" w:rsidRPr="00D967AC" w:rsidRDefault="000A4A2C" w:rsidP="000A4A2C">
      <w:pPr>
        <w:pStyle w:val="2f5"/>
      </w:pPr>
      <w:r w:rsidRPr="00D967AC">
        <w:t>#</w:t>
      </w:r>
    </w:p>
    <w:p w14:paraId="7733D5CE" w14:textId="77777777" w:rsidR="000A4A2C" w:rsidRPr="00D967AC" w:rsidRDefault="000A4A2C" w:rsidP="000A4A2C">
      <w:pPr>
        <w:pStyle w:val="2f5"/>
      </w:pPr>
      <w:r w:rsidRPr="00D967AC">
        <w:t>interface GigabitEthernet0/0/1</w:t>
      </w:r>
    </w:p>
    <w:p w14:paraId="1A9E3A45" w14:textId="77777777" w:rsidR="000A4A2C" w:rsidRPr="00D967AC" w:rsidRDefault="000A4A2C" w:rsidP="000A4A2C">
      <w:pPr>
        <w:pStyle w:val="2f5"/>
      </w:pPr>
      <w:r w:rsidRPr="00D967AC">
        <w:t xml:space="preserve"> port link-type trunk</w:t>
      </w:r>
    </w:p>
    <w:p w14:paraId="432E3B6A" w14:textId="77777777" w:rsidR="000A4A2C" w:rsidRPr="00D967AC" w:rsidRDefault="000A4A2C" w:rsidP="000A4A2C">
      <w:pPr>
        <w:pStyle w:val="2f5"/>
      </w:pPr>
      <w:r w:rsidRPr="00D967AC">
        <w:t xml:space="preserve"> port trunk allow-pass vlan 10 20 30</w:t>
      </w:r>
    </w:p>
    <w:p w14:paraId="5FAA1CE2" w14:textId="77777777" w:rsidR="000A4A2C" w:rsidRPr="00D967AC" w:rsidRDefault="000A4A2C" w:rsidP="000A4A2C">
      <w:pPr>
        <w:pStyle w:val="2f5"/>
      </w:pPr>
    </w:p>
    <w:p w14:paraId="1C22FFF7" w14:textId="77777777" w:rsidR="000A4A2C" w:rsidRPr="00D967AC" w:rsidRDefault="000A4A2C" w:rsidP="000A4A2C">
      <w:pPr>
        <w:pStyle w:val="2f5"/>
      </w:pPr>
    </w:p>
    <w:p w14:paraId="05C275DC" w14:textId="77777777" w:rsidR="000A4A2C" w:rsidRPr="00D967AC" w:rsidRDefault="000A4A2C" w:rsidP="000A4A2C">
      <w:pPr>
        <w:pStyle w:val="2f5"/>
      </w:pPr>
    </w:p>
    <w:p w14:paraId="10302535" w14:textId="77777777" w:rsidR="000A4A2C" w:rsidRPr="00D967AC" w:rsidRDefault="000A4A2C" w:rsidP="000A4A2C">
      <w:pPr>
        <w:pStyle w:val="2f5"/>
      </w:pPr>
    </w:p>
    <w:p w14:paraId="22102325" w14:textId="77777777" w:rsidR="000A4A2C" w:rsidRPr="00D967AC" w:rsidRDefault="000A4A2C" w:rsidP="000A4A2C">
      <w:pPr>
        <w:pStyle w:val="2f5"/>
      </w:pPr>
    </w:p>
    <w:p w14:paraId="60210174" w14:textId="77777777" w:rsidR="000A4A2C" w:rsidRPr="00D967AC" w:rsidRDefault="000A4A2C" w:rsidP="000A4A2C">
      <w:pPr>
        <w:pStyle w:val="2f5"/>
      </w:pPr>
    </w:p>
    <w:p w14:paraId="6D41B620" w14:textId="77777777" w:rsidR="000A4A2C" w:rsidRPr="00D967AC" w:rsidRDefault="000A4A2C" w:rsidP="000A4A2C">
      <w:pPr>
        <w:pStyle w:val="2f5"/>
      </w:pPr>
    </w:p>
    <w:p w14:paraId="0CF4D48D" w14:textId="77777777" w:rsidR="000A4A2C" w:rsidRPr="00D967AC" w:rsidRDefault="000A4A2C" w:rsidP="000A4A2C">
      <w:pPr>
        <w:pStyle w:val="2f5"/>
      </w:pPr>
    </w:p>
    <w:p w14:paraId="278AE07E" w14:textId="77777777" w:rsidR="000A4A2C" w:rsidRPr="00D967AC" w:rsidRDefault="000A4A2C" w:rsidP="000A4A2C">
      <w:pPr>
        <w:pStyle w:val="2f5"/>
      </w:pPr>
    </w:p>
    <w:p w14:paraId="15D30F41" w14:textId="77777777" w:rsidR="000A4A2C" w:rsidRPr="00D967AC" w:rsidRDefault="000A4A2C" w:rsidP="000A4A2C">
      <w:pPr>
        <w:pStyle w:val="2f5"/>
      </w:pPr>
    </w:p>
    <w:p w14:paraId="5CFCDD0B" w14:textId="77777777" w:rsidR="000A4A2C" w:rsidRPr="00D967AC" w:rsidRDefault="000A4A2C" w:rsidP="000A4A2C">
      <w:pPr>
        <w:pStyle w:val="2f5"/>
      </w:pPr>
    </w:p>
    <w:p w14:paraId="6BB8E42E" w14:textId="77777777" w:rsidR="000A4A2C" w:rsidRPr="00D967AC" w:rsidRDefault="000A4A2C" w:rsidP="000A4A2C">
      <w:pPr>
        <w:pStyle w:val="2f5"/>
      </w:pPr>
    </w:p>
    <w:p w14:paraId="2F16BC36" w14:textId="77777777" w:rsidR="000A4A2C" w:rsidRPr="00D967AC" w:rsidRDefault="000A4A2C" w:rsidP="000A4A2C">
      <w:pPr>
        <w:pStyle w:val="2f5"/>
      </w:pPr>
    </w:p>
    <w:p w14:paraId="163F3511" w14:textId="77777777" w:rsidR="000A4A2C" w:rsidRPr="00D967AC" w:rsidRDefault="000A4A2C" w:rsidP="000A4A2C">
      <w:pPr>
        <w:pStyle w:val="2f5"/>
      </w:pPr>
    </w:p>
    <w:p w14:paraId="11E391AA" w14:textId="77777777" w:rsidR="000A4A2C" w:rsidRPr="00D967AC" w:rsidRDefault="000A4A2C" w:rsidP="000A4A2C">
      <w:pPr>
        <w:pStyle w:val="2f5"/>
      </w:pPr>
    </w:p>
    <w:p w14:paraId="6257DAFB" w14:textId="77777777" w:rsidR="000A4A2C" w:rsidRPr="00D967AC" w:rsidRDefault="000A4A2C" w:rsidP="000A4A2C">
      <w:pPr>
        <w:pStyle w:val="2f5"/>
      </w:pPr>
    </w:p>
    <w:p w14:paraId="5F78C02D" w14:textId="77777777" w:rsidR="000A4A2C" w:rsidRPr="00D967AC" w:rsidRDefault="000A4A2C" w:rsidP="000A4A2C">
      <w:pPr>
        <w:pStyle w:val="2f5"/>
      </w:pPr>
    </w:p>
    <w:p w14:paraId="367154E4" w14:textId="77777777" w:rsidR="000A4A2C" w:rsidRPr="00D967AC" w:rsidRDefault="000A4A2C" w:rsidP="000A4A2C">
      <w:pPr>
        <w:pStyle w:val="2f5"/>
      </w:pPr>
    </w:p>
    <w:p w14:paraId="34D280CD" w14:textId="77777777" w:rsidR="000A4A2C" w:rsidRPr="00D967AC" w:rsidRDefault="000A4A2C" w:rsidP="000A4A2C">
      <w:pPr>
        <w:pStyle w:val="2f5"/>
      </w:pPr>
    </w:p>
    <w:p w14:paraId="0AA40760" w14:textId="77777777" w:rsidR="000A4A2C" w:rsidRPr="00D967AC" w:rsidRDefault="000A4A2C" w:rsidP="000A4A2C">
      <w:pPr>
        <w:pStyle w:val="2f5"/>
      </w:pPr>
    </w:p>
    <w:p w14:paraId="51BBAB9D" w14:textId="77777777" w:rsidR="000A4A2C" w:rsidRPr="00D967AC" w:rsidRDefault="000A4A2C" w:rsidP="000A4A2C">
      <w:pPr>
        <w:pStyle w:val="2f5"/>
      </w:pPr>
    </w:p>
    <w:p w14:paraId="27B399A7" w14:textId="77777777" w:rsidR="000A4A2C" w:rsidRPr="00D967AC" w:rsidRDefault="000A4A2C" w:rsidP="000A4A2C">
      <w:pPr>
        <w:pStyle w:val="2f5"/>
      </w:pPr>
    </w:p>
    <w:p w14:paraId="301A598F" w14:textId="77777777" w:rsidR="000A4A2C" w:rsidRPr="00D967AC" w:rsidRDefault="000A4A2C" w:rsidP="000A4A2C">
      <w:pPr>
        <w:pStyle w:val="2f5"/>
      </w:pPr>
    </w:p>
    <w:p w14:paraId="7DEA9E22" w14:textId="77777777" w:rsidR="000A4A2C" w:rsidRPr="00D967AC" w:rsidRDefault="000A4A2C" w:rsidP="000A4A2C">
      <w:pPr>
        <w:pStyle w:val="2f5"/>
      </w:pPr>
    </w:p>
    <w:p w14:paraId="2CC180BA" w14:textId="77777777" w:rsidR="000A4A2C" w:rsidRPr="00D967AC" w:rsidRDefault="000A4A2C" w:rsidP="000A4A2C">
      <w:pPr>
        <w:pStyle w:val="2f5"/>
      </w:pPr>
    </w:p>
    <w:p w14:paraId="16743B83" w14:textId="77777777" w:rsidR="000A4A2C" w:rsidRPr="00D967AC" w:rsidRDefault="000A4A2C" w:rsidP="000A4A2C">
      <w:pPr>
        <w:pStyle w:val="2f5"/>
      </w:pPr>
    </w:p>
    <w:p w14:paraId="041BBF33" w14:textId="77777777" w:rsidR="000A4A2C" w:rsidRPr="00D967AC" w:rsidRDefault="000A4A2C" w:rsidP="000A4A2C">
      <w:pPr>
        <w:pStyle w:val="2f5"/>
      </w:pPr>
    </w:p>
    <w:p w14:paraId="3782BA41" w14:textId="77777777" w:rsidR="000A4A2C" w:rsidRPr="00D967AC" w:rsidRDefault="000A4A2C" w:rsidP="000A4A2C">
      <w:pPr>
        <w:pStyle w:val="2f5"/>
      </w:pPr>
    </w:p>
    <w:p w14:paraId="2D302854" w14:textId="77777777" w:rsidR="000A4A2C" w:rsidRPr="00D967AC" w:rsidRDefault="000A4A2C" w:rsidP="000A4A2C">
      <w:pPr>
        <w:pStyle w:val="2f5"/>
      </w:pPr>
    </w:p>
    <w:p w14:paraId="2B87FAC1" w14:textId="77777777" w:rsidR="000A4A2C" w:rsidRPr="00D967AC" w:rsidRDefault="000A4A2C" w:rsidP="000A4A2C">
      <w:pPr>
        <w:pStyle w:val="2f5"/>
      </w:pPr>
    </w:p>
    <w:p w14:paraId="1AAB8898" w14:textId="77777777" w:rsidR="000A4A2C" w:rsidRPr="00D967AC" w:rsidRDefault="000A4A2C" w:rsidP="000A4A2C">
      <w:pPr>
        <w:pStyle w:val="2f5"/>
      </w:pPr>
    </w:p>
    <w:p w14:paraId="41A3F7D3" w14:textId="77777777" w:rsidR="000A4A2C" w:rsidRPr="00D967AC" w:rsidRDefault="000A4A2C" w:rsidP="000A4A2C">
      <w:pPr>
        <w:pStyle w:val="2f5"/>
      </w:pPr>
    </w:p>
    <w:p w14:paraId="4A6733DE" w14:textId="77777777" w:rsidR="000A4A2C" w:rsidRPr="00D967AC" w:rsidRDefault="000A4A2C" w:rsidP="000A4A2C">
      <w:pPr>
        <w:pStyle w:val="2f5"/>
      </w:pPr>
    </w:p>
    <w:p w14:paraId="743D99CC" w14:textId="77777777" w:rsidR="000A4A2C" w:rsidRPr="00D967AC" w:rsidRDefault="000A4A2C" w:rsidP="000A4A2C">
      <w:pPr>
        <w:pStyle w:val="2f5"/>
      </w:pPr>
    </w:p>
    <w:p w14:paraId="7A421241" w14:textId="77777777" w:rsidR="000A4A2C" w:rsidRPr="00D967AC" w:rsidRDefault="000A4A2C" w:rsidP="000A4A2C">
      <w:pPr>
        <w:pStyle w:val="2f5"/>
      </w:pPr>
    </w:p>
    <w:p w14:paraId="53C33E39" w14:textId="77777777" w:rsidR="000A4A2C" w:rsidRPr="00D967AC" w:rsidRDefault="000A4A2C" w:rsidP="000A4A2C">
      <w:pPr>
        <w:pStyle w:val="2f5"/>
      </w:pPr>
    </w:p>
    <w:p w14:paraId="0436FF3B" w14:textId="77777777" w:rsidR="000A4A2C" w:rsidRPr="00D967AC" w:rsidRDefault="000A4A2C" w:rsidP="000A4A2C">
      <w:pPr>
        <w:pStyle w:val="2f5"/>
      </w:pPr>
    </w:p>
    <w:p w14:paraId="4CEA2AD6" w14:textId="77777777" w:rsidR="000A4A2C" w:rsidRPr="00D967AC" w:rsidRDefault="000A4A2C" w:rsidP="000A4A2C">
      <w:pPr>
        <w:pStyle w:val="2"/>
        <w:rPr>
          <w:lang w:eastAsia="zh-CN"/>
        </w:rPr>
      </w:pPr>
      <w:bookmarkStart w:id="125" w:name="_Toc63253545"/>
      <w:bookmarkStart w:id="126" w:name="_Toc116563178"/>
      <w:r w:rsidRPr="00D967AC">
        <w:rPr>
          <w:rFonts w:hint="eastAsia"/>
        </w:rPr>
        <w:lastRenderedPageBreak/>
        <w:t>Congestion Avoidance and Congestion Management Configuration</w:t>
      </w:r>
      <w:bookmarkEnd w:id="125"/>
      <w:bookmarkEnd w:id="126"/>
    </w:p>
    <w:p w14:paraId="4E7A3A9E" w14:textId="77777777" w:rsidR="000A4A2C" w:rsidRPr="00D967AC" w:rsidRDefault="000A4A2C" w:rsidP="000A4A2C">
      <w:pPr>
        <w:pStyle w:val="3"/>
      </w:pPr>
      <w:bookmarkStart w:id="127" w:name="_Toc63253546"/>
      <w:bookmarkStart w:id="128" w:name="_Toc116563179"/>
      <w:r w:rsidRPr="00D967AC">
        <w:rPr>
          <w:rFonts w:hint="eastAsia"/>
        </w:rPr>
        <w:t>Introduction</w:t>
      </w:r>
      <w:bookmarkEnd w:id="127"/>
      <w:bookmarkEnd w:id="128"/>
    </w:p>
    <w:p w14:paraId="4227A84C" w14:textId="77777777" w:rsidR="000A4A2C" w:rsidRPr="00D967AC" w:rsidRDefault="000A4A2C" w:rsidP="000A4A2C">
      <w:pPr>
        <w:pStyle w:val="4"/>
        <w:rPr>
          <w:rFonts w:hint="default"/>
        </w:rPr>
      </w:pPr>
      <w:r w:rsidRPr="00D967AC">
        <w:t>About This Lab</w:t>
      </w:r>
    </w:p>
    <w:p w14:paraId="067050D7" w14:textId="77777777" w:rsidR="000A4A2C" w:rsidRPr="00D967AC" w:rsidRDefault="000A4A2C" w:rsidP="000A4A2C">
      <w:pPr>
        <w:pStyle w:val="1e"/>
      </w:pPr>
      <w:r w:rsidRPr="00D967AC">
        <w:rPr>
          <w:rFonts w:hint="eastAsia"/>
        </w:rPr>
        <w:t>Congestion avoidance is a flow control mechanism. A system configured with congestion avoidance monitors network resources such as queues and memory buffers. When congestion occurs or aggravates, the system discards packets. After congestion avoidance is configured, the device discards excess packets based on the configured drop profile to adjust network traffic and relieve network overload.</w:t>
      </w:r>
    </w:p>
    <w:p w14:paraId="1DDA0ACB" w14:textId="77777777" w:rsidR="000A4A2C" w:rsidRPr="00D967AC" w:rsidRDefault="000A4A2C" w:rsidP="000A4A2C">
      <w:pPr>
        <w:pStyle w:val="1e"/>
      </w:pPr>
      <w:r w:rsidRPr="00D967AC">
        <w:rPr>
          <w:rFonts w:hint="eastAsia"/>
        </w:rPr>
        <w:t>When a network is congested intermittently and delay-sensitive services require higher bandwidth than other services, congestion management adjusts the scheduling order of packets. When congestion occurs on a network, the device enabled with congestion management determines the packet forwarding sequence based on the configured scheduling policy to ensure that high-priority services are sent preferentially.</w:t>
      </w:r>
    </w:p>
    <w:p w14:paraId="50DCDA8C" w14:textId="77777777" w:rsidR="000A4A2C" w:rsidRPr="00D967AC" w:rsidRDefault="000A4A2C" w:rsidP="000A4A2C">
      <w:pPr>
        <w:pStyle w:val="1e"/>
      </w:pPr>
    </w:p>
    <w:p w14:paraId="43B90DAB" w14:textId="77777777" w:rsidR="000A4A2C" w:rsidRPr="00D967AC" w:rsidRDefault="000A4A2C" w:rsidP="000A4A2C">
      <w:pPr>
        <w:pStyle w:val="4"/>
        <w:rPr>
          <w:rFonts w:hint="default"/>
        </w:rPr>
      </w:pPr>
      <w:r w:rsidRPr="00D967AC">
        <w:t>Objectives</w:t>
      </w:r>
    </w:p>
    <w:p w14:paraId="2D4E26AC" w14:textId="77777777" w:rsidR="000A4A2C" w:rsidRPr="00D967AC" w:rsidRDefault="000A4A2C" w:rsidP="000A4A2C">
      <w:pPr>
        <w:pStyle w:val="1e"/>
      </w:pPr>
      <w:r w:rsidRPr="00D967AC">
        <w:t>Upon completion of this task, you will be able to:</w:t>
      </w:r>
    </w:p>
    <w:p w14:paraId="2A2E6E40" w14:textId="77777777" w:rsidR="000A4A2C" w:rsidRPr="00D967AC" w:rsidRDefault="000A4A2C" w:rsidP="000A4A2C">
      <w:pPr>
        <w:pStyle w:val="4a"/>
      </w:pPr>
      <w:r w:rsidRPr="00D967AC">
        <w:rPr>
          <w:rFonts w:hint="eastAsia"/>
        </w:rPr>
        <w:t>Configure an interface to trust the DSCP priority of packets.</w:t>
      </w:r>
    </w:p>
    <w:p w14:paraId="524857F4" w14:textId="77777777" w:rsidR="000A4A2C" w:rsidRPr="00D967AC" w:rsidRDefault="000A4A2C" w:rsidP="000A4A2C">
      <w:pPr>
        <w:pStyle w:val="4a"/>
      </w:pPr>
      <w:r w:rsidRPr="00D967AC">
        <w:rPr>
          <w:rFonts w:hint="eastAsia"/>
        </w:rPr>
        <w:t>Configure the device to place packets with different priorities into different queues.</w:t>
      </w:r>
    </w:p>
    <w:p w14:paraId="3C630927" w14:textId="77777777" w:rsidR="000A4A2C" w:rsidRPr="00D967AC" w:rsidRDefault="000A4A2C" w:rsidP="000A4A2C">
      <w:pPr>
        <w:pStyle w:val="4a"/>
      </w:pPr>
      <w:r w:rsidRPr="00D967AC">
        <w:rPr>
          <w:rFonts w:hint="eastAsia"/>
        </w:rPr>
        <w:t>Configure WRED parameters and drop policies based on DSCP priorities.</w:t>
      </w:r>
    </w:p>
    <w:p w14:paraId="3E62EB05" w14:textId="77777777" w:rsidR="000A4A2C" w:rsidRPr="00D967AC" w:rsidRDefault="000A4A2C" w:rsidP="000A4A2C">
      <w:pPr>
        <w:pStyle w:val="4a"/>
      </w:pPr>
      <w:r w:rsidRPr="00D967AC">
        <w:rPr>
          <w:rFonts w:hint="eastAsia"/>
        </w:rPr>
        <w:t>Configure different scheduling policies for packets of different service types.</w:t>
      </w:r>
    </w:p>
    <w:p w14:paraId="73DEEE16" w14:textId="77777777" w:rsidR="000A4A2C" w:rsidRPr="00D967AC" w:rsidRDefault="000A4A2C" w:rsidP="000A4A2C">
      <w:pPr>
        <w:pStyle w:val="4a"/>
      </w:pPr>
      <w:r w:rsidRPr="00D967AC">
        <w:rPr>
          <w:rFonts w:hint="eastAsia"/>
        </w:rPr>
        <w:t>Bind a drop profile to a queue profile and apply the drop profile to an interface.</w:t>
      </w:r>
    </w:p>
    <w:p w14:paraId="4A60C8F0" w14:textId="77777777" w:rsidR="000A4A2C" w:rsidRPr="00D967AC" w:rsidRDefault="000A4A2C" w:rsidP="000A4A2C">
      <w:pPr>
        <w:pStyle w:val="4a"/>
      </w:pPr>
    </w:p>
    <w:p w14:paraId="7E097E45" w14:textId="77777777" w:rsidR="000A4A2C" w:rsidRPr="00D967AC" w:rsidRDefault="000A4A2C" w:rsidP="000A4A2C">
      <w:pPr>
        <w:pStyle w:val="4"/>
        <w:rPr>
          <w:rFonts w:hint="default"/>
        </w:rPr>
      </w:pPr>
      <w:r w:rsidRPr="00D967AC">
        <w:t>Networking Topology</w:t>
      </w:r>
    </w:p>
    <w:p w14:paraId="4D3E0A29" w14:textId="77777777" w:rsidR="000A4A2C" w:rsidRPr="00D967AC" w:rsidRDefault="000A4A2C" w:rsidP="000A4A2C">
      <w:pPr>
        <w:pStyle w:val="Figure"/>
        <w:ind w:left="0"/>
        <w:jc w:val="right"/>
        <w:rPr>
          <w:rFonts w:hint="eastAsia"/>
        </w:rPr>
      </w:pPr>
      <w:r w:rsidRPr="00D967AC">
        <w:rPr>
          <w:noProof/>
        </w:rPr>
        <w:drawing>
          <wp:inline distT="0" distB="0" distL="0" distR="0" wp14:anchorId="43ADECA7" wp14:editId="025C99D0">
            <wp:extent cx="5223600" cy="2690387"/>
            <wp:effectExtent l="19050" t="19050" r="15240" b="1524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23600" cy="2690387"/>
                    </a:xfrm>
                    <a:prstGeom prst="rect">
                      <a:avLst/>
                    </a:prstGeom>
                    <a:noFill/>
                    <a:ln>
                      <a:solidFill>
                        <a:schemeClr val="bg1">
                          <a:lumMod val="85000"/>
                        </a:schemeClr>
                      </a:solidFill>
                    </a:ln>
                  </pic:spPr>
                </pic:pic>
              </a:graphicData>
            </a:graphic>
          </wp:inline>
        </w:drawing>
      </w:r>
    </w:p>
    <w:p w14:paraId="6018B2B7" w14:textId="77777777" w:rsidR="000A4A2C" w:rsidRPr="00D967AC" w:rsidRDefault="000A4A2C" w:rsidP="000A4A2C">
      <w:pPr>
        <w:rPr>
          <w:rFonts w:hint="eastAsia"/>
        </w:rPr>
      </w:pPr>
    </w:p>
    <w:p w14:paraId="2E8CFEEF" w14:textId="77777777" w:rsidR="000A4A2C" w:rsidRPr="00D967AC" w:rsidRDefault="000A4A2C" w:rsidP="000A4A2C">
      <w:pPr>
        <w:pStyle w:val="1e"/>
      </w:pPr>
      <w:r w:rsidRPr="00D967AC">
        <w:rPr>
          <w:rFonts w:hint="eastAsia"/>
        </w:rPr>
        <w:lastRenderedPageBreak/>
        <w:t>Voice, video, and data services on the LAN side of the enterprise network are connected to GE0/0/1 and GE0/0/2 of R1 through SW1 and SW2, and are connected to the WAN-side network through GE0/0/3 of R1.</w:t>
      </w:r>
    </w:p>
    <w:p w14:paraId="721CD23D" w14:textId="77777777" w:rsidR="000A4A2C" w:rsidRPr="00D967AC" w:rsidRDefault="000A4A2C" w:rsidP="000A4A2C">
      <w:pPr>
        <w:pStyle w:val="1e"/>
      </w:pPr>
      <w:r w:rsidRPr="00D967AC">
        <w:rPr>
          <w:rFonts w:hint="eastAsia"/>
        </w:rPr>
        <w:t>SW1 and SW2 add different DSCP priorities to voice (EF), video (AF43), and data (AF32 abd AF31) packets. R1 sends the packets to queues based on the DSCP priorities of the packets, the rate of GE0/0/1 and GE0/0/2 on R1 is higher than that of GE0/0/3. Therefore, congestion may occur in the outbound direction of GE0/0/3. The enterprise requires that voice packets be sent first. For video and data packets, a lower priority indicates a lower chance of being sent, a lower bandwidth, and a higher probability of being discarded randomly. In this way, network traffic can be adjusted and the impact of congestion can be reduced.</w:t>
      </w:r>
    </w:p>
    <w:p w14:paraId="56BA6FEF" w14:textId="77777777" w:rsidR="000A4A2C" w:rsidRPr="00D967AC" w:rsidRDefault="000A4A2C" w:rsidP="000A4A2C">
      <w:pPr>
        <w:pStyle w:val="1e"/>
      </w:pPr>
    </w:p>
    <w:p w14:paraId="496514BE" w14:textId="77777777" w:rsidR="000A4A2C" w:rsidRPr="00D967AC" w:rsidRDefault="000A4A2C" w:rsidP="000A4A2C">
      <w:pPr>
        <w:pStyle w:val="3"/>
      </w:pPr>
      <w:bookmarkStart w:id="129" w:name="_Toc63253547"/>
      <w:bookmarkStart w:id="130" w:name="_Toc116563180"/>
      <w:r w:rsidRPr="00D967AC">
        <w:rPr>
          <w:rFonts w:hint="eastAsia"/>
        </w:rPr>
        <w:t>Lab Configuration</w:t>
      </w:r>
      <w:bookmarkEnd w:id="129"/>
      <w:bookmarkEnd w:id="130"/>
    </w:p>
    <w:p w14:paraId="45D98C99" w14:textId="77777777" w:rsidR="000A4A2C" w:rsidRPr="00D967AC" w:rsidRDefault="000A4A2C" w:rsidP="000A4A2C">
      <w:pPr>
        <w:pStyle w:val="4"/>
        <w:rPr>
          <w:rFonts w:hint="default"/>
        </w:rPr>
      </w:pPr>
      <w:r w:rsidRPr="00D967AC">
        <w:t>Configuration Roadmap</w:t>
      </w:r>
    </w:p>
    <w:p w14:paraId="45F39FAD" w14:textId="77777777" w:rsidR="000A4A2C" w:rsidRPr="00D967AC" w:rsidRDefault="000A4A2C" w:rsidP="000A4A2C">
      <w:pPr>
        <w:pStyle w:val="1e"/>
      </w:pPr>
      <w:r w:rsidRPr="00D967AC">
        <w:rPr>
          <w:rFonts w:hint="eastAsia"/>
        </w:rPr>
        <w:t>Congestion management and congestion avoidance are used to relieve congestion. The configuration roadmap is as follows:</w:t>
      </w:r>
    </w:p>
    <w:p w14:paraId="2E417E60" w14:textId="77777777" w:rsidR="000A4A2C" w:rsidRPr="00D967AC" w:rsidRDefault="000A4A2C" w:rsidP="00015FB7">
      <w:pPr>
        <w:pStyle w:val="4a"/>
        <w:numPr>
          <w:ilvl w:val="0"/>
          <w:numId w:val="32"/>
        </w:numPr>
        <w:ind w:left="1454" w:hanging="432"/>
      </w:pPr>
      <w:r w:rsidRPr="00D967AC">
        <w:rPr>
          <w:rFonts w:hint="eastAsia"/>
        </w:rPr>
        <w:t>Create VLANs and VLANIF interfaces and configure interfaces so that enterprise users can access the WAN-side network through R1.</w:t>
      </w:r>
    </w:p>
    <w:p w14:paraId="2199EA24" w14:textId="77777777" w:rsidR="000A4A2C" w:rsidRPr="00D967AC" w:rsidRDefault="000A4A2C" w:rsidP="00015FB7">
      <w:pPr>
        <w:pStyle w:val="4a"/>
        <w:numPr>
          <w:ilvl w:val="0"/>
          <w:numId w:val="32"/>
        </w:numPr>
        <w:ind w:left="1454" w:hanging="432"/>
      </w:pPr>
      <w:r w:rsidRPr="00D967AC">
        <w:rPr>
          <w:rFonts w:hint="eastAsia"/>
        </w:rPr>
        <w:t>On R1, configure the interface to trust DSCP priorities of packets so that packets with different priorities enter different queues.</w:t>
      </w:r>
    </w:p>
    <w:p w14:paraId="28B82293" w14:textId="77777777" w:rsidR="000A4A2C" w:rsidRPr="00D967AC" w:rsidRDefault="000A4A2C" w:rsidP="00015FB7">
      <w:pPr>
        <w:pStyle w:val="4a"/>
        <w:numPr>
          <w:ilvl w:val="0"/>
          <w:numId w:val="32"/>
        </w:numPr>
        <w:ind w:left="1454" w:hanging="432"/>
      </w:pPr>
      <w:r w:rsidRPr="00D967AC">
        <w:rPr>
          <w:rFonts w:hint="eastAsia"/>
        </w:rPr>
        <w:t>Create a drop profile and set WRED parameters based on the DSCP priority, so packets with lower priorities have a higher drop probability.</w:t>
      </w:r>
    </w:p>
    <w:p w14:paraId="3B131D6C" w14:textId="77777777" w:rsidR="000A4A2C" w:rsidRPr="00D967AC" w:rsidRDefault="000A4A2C" w:rsidP="00015FB7">
      <w:pPr>
        <w:pStyle w:val="4a"/>
        <w:numPr>
          <w:ilvl w:val="0"/>
          <w:numId w:val="32"/>
        </w:numPr>
        <w:ind w:left="1454" w:hanging="432"/>
      </w:pPr>
      <w:r w:rsidRPr="00D967AC">
        <w:rPr>
          <w:rFonts w:hint="eastAsia"/>
        </w:rPr>
        <w:t>Create a queue profile and configure PQ scheduling for voice packets and WFQ scheduling for video and data packets to ensure that voice packets are preferentially sent and video and data packets are scheduled based on priorities.</w:t>
      </w:r>
    </w:p>
    <w:p w14:paraId="675C7EAA" w14:textId="77777777" w:rsidR="000A4A2C" w:rsidRPr="00D967AC" w:rsidRDefault="000A4A2C" w:rsidP="00015FB7">
      <w:pPr>
        <w:pStyle w:val="4a"/>
        <w:numPr>
          <w:ilvl w:val="0"/>
          <w:numId w:val="32"/>
        </w:numPr>
        <w:ind w:left="1454" w:hanging="432"/>
      </w:pPr>
      <w:r w:rsidRPr="00D967AC">
        <w:rPr>
          <w:rFonts w:hint="eastAsia"/>
        </w:rPr>
        <w:t>Bind the drop profile to the queue profile and apply the queue profile to the outbound direction of the interface connecting R1 to the WAN-side network to implement congestion avoidance and management.</w:t>
      </w:r>
    </w:p>
    <w:p w14:paraId="62743611" w14:textId="77777777" w:rsidR="000A4A2C" w:rsidRPr="00D967AC" w:rsidRDefault="000A4A2C" w:rsidP="000A4A2C">
      <w:pPr>
        <w:pStyle w:val="4a"/>
        <w:ind w:left="1454"/>
      </w:pPr>
    </w:p>
    <w:p w14:paraId="1F4B231D" w14:textId="77777777" w:rsidR="000A4A2C" w:rsidRPr="00D967AC" w:rsidRDefault="000A4A2C" w:rsidP="000A4A2C">
      <w:pPr>
        <w:pStyle w:val="4"/>
        <w:rPr>
          <w:rFonts w:hint="default"/>
        </w:rPr>
      </w:pPr>
      <w:r w:rsidRPr="00D967AC">
        <w:t>Configuration Procedure</w:t>
      </w:r>
    </w:p>
    <w:p w14:paraId="208EC975" w14:textId="77777777" w:rsidR="000A4A2C" w:rsidRPr="00D967AC" w:rsidRDefault="000A4A2C" w:rsidP="000A4A2C">
      <w:pPr>
        <w:pStyle w:val="30"/>
        <w:ind w:left="1701" w:hanging="159"/>
        <w:outlineLvl w:val="4"/>
      </w:pPr>
      <w:r w:rsidRPr="00D967AC">
        <w:rPr>
          <w:rFonts w:hint="eastAsia"/>
        </w:rPr>
        <w:t>Create VLANs and configure interfaces.</w:t>
      </w:r>
    </w:p>
    <w:p w14:paraId="20D350A4" w14:textId="77777777" w:rsidR="000A4A2C" w:rsidRPr="00D967AC" w:rsidRDefault="000A4A2C" w:rsidP="000A4A2C">
      <w:pPr>
        <w:pStyle w:val="1e"/>
      </w:pPr>
      <w:r w:rsidRPr="00D967AC">
        <w:rPr>
          <w:rFonts w:hint="eastAsia"/>
        </w:rPr>
        <w:t># Create VLAN 20 and VLAN 30 on R1.</w:t>
      </w:r>
    </w:p>
    <w:p w14:paraId="65C973D3" w14:textId="77777777" w:rsidR="000A4A2C" w:rsidRPr="00D967AC" w:rsidRDefault="000A4A2C" w:rsidP="000A4A2C">
      <w:pPr>
        <w:pStyle w:val="2f5"/>
      </w:pPr>
      <w:r w:rsidRPr="00D967AC">
        <w:rPr>
          <w:rFonts w:hint="eastAsia"/>
        </w:rPr>
        <w:t>&lt;Huawei&gt; system-view</w:t>
      </w:r>
    </w:p>
    <w:p w14:paraId="7C6D5418" w14:textId="77777777" w:rsidR="000A4A2C" w:rsidRPr="00D967AC" w:rsidRDefault="000A4A2C" w:rsidP="000A4A2C">
      <w:pPr>
        <w:pStyle w:val="2f5"/>
      </w:pPr>
      <w:r w:rsidRPr="00D967AC">
        <w:rPr>
          <w:rFonts w:hint="eastAsia"/>
        </w:rPr>
        <w:t>[Huawei] sysname R1</w:t>
      </w:r>
    </w:p>
    <w:p w14:paraId="094012E2" w14:textId="77777777" w:rsidR="000A4A2C" w:rsidRPr="00D967AC" w:rsidRDefault="000A4A2C" w:rsidP="000A4A2C">
      <w:pPr>
        <w:pStyle w:val="2f5"/>
      </w:pPr>
      <w:r w:rsidRPr="00D967AC">
        <w:rPr>
          <w:rFonts w:hint="eastAsia"/>
        </w:rPr>
        <w:t>[R1] vlan batch 20 30</w:t>
      </w:r>
    </w:p>
    <w:p w14:paraId="7A212CCF" w14:textId="77777777" w:rsidR="000A4A2C" w:rsidRPr="00D967AC" w:rsidRDefault="000A4A2C" w:rsidP="000A4A2C">
      <w:pPr>
        <w:pStyle w:val="1e"/>
      </w:pPr>
      <w:r w:rsidRPr="00D967AC">
        <w:rPr>
          <w:rFonts w:hint="eastAsia"/>
        </w:rPr>
        <w:t># Configure GigabitEthernet0/0/1 and GigabitEthernet0/0/2 to trust DSCP priorities of packets, configure them as trunk interfaces, and add GigabitEthernet0/0/1 to VLAN 20 and GigabitEthernet0/0/2 to VLAN 30.</w:t>
      </w:r>
    </w:p>
    <w:p w14:paraId="65C0F0B1" w14:textId="77777777" w:rsidR="000A4A2C" w:rsidRPr="00D967AC" w:rsidRDefault="000A4A2C" w:rsidP="000A4A2C">
      <w:pPr>
        <w:pStyle w:val="2f5"/>
      </w:pPr>
      <w:r w:rsidRPr="00D967AC">
        <w:rPr>
          <w:rFonts w:hint="eastAsia"/>
        </w:rPr>
        <w:t>[R1] interface GigabitEthernet0/0/1</w:t>
      </w:r>
    </w:p>
    <w:p w14:paraId="35DE9AEE" w14:textId="77777777" w:rsidR="000A4A2C" w:rsidRPr="00D967AC" w:rsidRDefault="000A4A2C" w:rsidP="000A4A2C">
      <w:pPr>
        <w:pStyle w:val="2f5"/>
      </w:pPr>
      <w:r w:rsidRPr="00D967AC">
        <w:rPr>
          <w:rFonts w:hint="eastAsia"/>
        </w:rPr>
        <w:lastRenderedPageBreak/>
        <w:t>[R1-GigabitEthernet0/0/1] trust dscp</w:t>
      </w:r>
    </w:p>
    <w:p w14:paraId="37EA7421" w14:textId="77777777" w:rsidR="000A4A2C" w:rsidRPr="00D967AC" w:rsidRDefault="000A4A2C" w:rsidP="000A4A2C">
      <w:pPr>
        <w:pStyle w:val="2f5"/>
      </w:pPr>
      <w:r w:rsidRPr="00D967AC">
        <w:rPr>
          <w:rFonts w:hint="eastAsia"/>
        </w:rPr>
        <w:t>[R1-GigabitEthernet0/0/1] portswitch</w:t>
      </w:r>
    </w:p>
    <w:p w14:paraId="3875DD65" w14:textId="77777777" w:rsidR="000A4A2C" w:rsidRPr="00D967AC" w:rsidRDefault="000A4A2C" w:rsidP="000A4A2C">
      <w:pPr>
        <w:pStyle w:val="2f5"/>
      </w:pPr>
      <w:r w:rsidRPr="00D967AC">
        <w:rPr>
          <w:rFonts w:hint="eastAsia"/>
        </w:rPr>
        <w:t>[R1-GigabitEthernet 0/0/1] port link-type trunk</w:t>
      </w:r>
    </w:p>
    <w:p w14:paraId="1CBB4981" w14:textId="77777777" w:rsidR="000A4A2C" w:rsidRPr="00D967AC" w:rsidRDefault="000A4A2C" w:rsidP="000A4A2C">
      <w:pPr>
        <w:pStyle w:val="2f5"/>
      </w:pPr>
      <w:r w:rsidRPr="00D967AC">
        <w:rPr>
          <w:rFonts w:hint="eastAsia"/>
        </w:rPr>
        <w:t>[R1-GigabitEthernet 0/0/1] port trunk allow-pass vlan 20</w:t>
      </w:r>
    </w:p>
    <w:p w14:paraId="57FF9D39" w14:textId="77777777" w:rsidR="000A4A2C" w:rsidRPr="00D967AC" w:rsidRDefault="000A4A2C" w:rsidP="000A4A2C">
      <w:pPr>
        <w:pStyle w:val="2f5"/>
      </w:pPr>
      <w:r w:rsidRPr="00D967AC">
        <w:rPr>
          <w:rFonts w:hint="eastAsia"/>
        </w:rPr>
        <w:t>[R1-GigabitEthernet0/0/1] quit</w:t>
      </w:r>
    </w:p>
    <w:p w14:paraId="043F78DD" w14:textId="77777777" w:rsidR="000A4A2C" w:rsidRPr="00D967AC" w:rsidRDefault="000A4A2C" w:rsidP="000A4A2C">
      <w:pPr>
        <w:pStyle w:val="2f5"/>
      </w:pPr>
      <w:r w:rsidRPr="00D967AC">
        <w:rPr>
          <w:rFonts w:hint="eastAsia"/>
        </w:rPr>
        <w:t>[R1] interface GigabitEthernet0/0/2</w:t>
      </w:r>
    </w:p>
    <w:p w14:paraId="120C7202" w14:textId="77777777" w:rsidR="000A4A2C" w:rsidRPr="00D967AC" w:rsidRDefault="000A4A2C" w:rsidP="000A4A2C">
      <w:pPr>
        <w:pStyle w:val="2f5"/>
      </w:pPr>
      <w:r w:rsidRPr="00D967AC">
        <w:rPr>
          <w:rFonts w:hint="eastAsia"/>
        </w:rPr>
        <w:t>[R1-GigabitEthernet 0/0/2] trust dscp</w:t>
      </w:r>
    </w:p>
    <w:p w14:paraId="027E614A" w14:textId="77777777" w:rsidR="000A4A2C" w:rsidRPr="00D967AC" w:rsidRDefault="000A4A2C" w:rsidP="000A4A2C">
      <w:pPr>
        <w:pStyle w:val="2f5"/>
      </w:pPr>
      <w:r w:rsidRPr="00D967AC">
        <w:rPr>
          <w:rFonts w:hint="eastAsia"/>
        </w:rPr>
        <w:t>[R1-GigabitEthernet 0/0/2] portswitch</w:t>
      </w:r>
    </w:p>
    <w:p w14:paraId="45670DF4" w14:textId="77777777" w:rsidR="000A4A2C" w:rsidRPr="00D967AC" w:rsidRDefault="000A4A2C" w:rsidP="000A4A2C">
      <w:pPr>
        <w:pStyle w:val="2f5"/>
      </w:pPr>
      <w:r w:rsidRPr="00D967AC">
        <w:rPr>
          <w:rFonts w:hint="eastAsia"/>
        </w:rPr>
        <w:t>[R1-GigabitEthernet 0/0/2] port link-type trunk</w:t>
      </w:r>
    </w:p>
    <w:p w14:paraId="1D8F1AB8" w14:textId="77777777" w:rsidR="000A4A2C" w:rsidRPr="00D967AC" w:rsidRDefault="000A4A2C" w:rsidP="000A4A2C">
      <w:pPr>
        <w:pStyle w:val="2f5"/>
      </w:pPr>
      <w:r w:rsidRPr="00D967AC">
        <w:rPr>
          <w:rFonts w:hint="eastAsia"/>
        </w:rPr>
        <w:t>[R1-GigabitEthernet 0/0/2] port trunk allow-pass vlan 30</w:t>
      </w:r>
    </w:p>
    <w:p w14:paraId="1600BD7E" w14:textId="77777777" w:rsidR="000A4A2C" w:rsidRPr="00D967AC" w:rsidRDefault="000A4A2C" w:rsidP="000A4A2C">
      <w:pPr>
        <w:pStyle w:val="2f5"/>
      </w:pPr>
      <w:r w:rsidRPr="00D967AC">
        <w:rPr>
          <w:rFonts w:hint="eastAsia"/>
        </w:rPr>
        <w:t>[R1-GigabitEthernet 0/0/2] quit</w:t>
      </w:r>
    </w:p>
    <w:p w14:paraId="35724A8A" w14:textId="77777777" w:rsidR="000A4A2C" w:rsidRPr="00D967AC" w:rsidRDefault="000A4A2C" w:rsidP="000A4A2C">
      <w:pPr>
        <w:pStyle w:val="1e"/>
      </w:pPr>
      <w:r w:rsidRPr="00D967AC">
        <w:rPr>
          <w:rFonts w:hint="eastAsia"/>
        </w:rPr>
        <w:t># Create VLANIF 20 and VLANIF 30, and set the IP address of VLANIF 20 to 192.168.2.1/24 and that of VLANIF 30 to 192.168.3.1/24.</w:t>
      </w:r>
    </w:p>
    <w:p w14:paraId="7CA259B6" w14:textId="77777777" w:rsidR="000A4A2C" w:rsidRPr="00D967AC" w:rsidRDefault="000A4A2C" w:rsidP="000A4A2C">
      <w:pPr>
        <w:pStyle w:val="2f5"/>
      </w:pPr>
      <w:r w:rsidRPr="00D967AC">
        <w:rPr>
          <w:rFonts w:hint="eastAsia"/>
        </w:rPr>
        <w:t>[R1] interface vlanif 20</w:t>
      </w:r>
    </w:p>
    <w:p w14:paraId="7B588330" w14:textId="77777777" w:rsidR="000A4A2C" w:rsidRPr="00D967AC" w:rsidRDefault="000A4A2C" w:rsidP="000A4A2C">
      <w:pPr>
        <w:pStyle w:val="2f5"/>
      </w:pPr>
      <w:r w:rsidRPr="00D967AC">
        <w:rPr>
          <w:rFonts w:hint="eastAsia"/>
        </w:rPr>
        <w:t>[R1-Vlanif20] ip address 192.168.2.1 24</w:t>
      </w:r>
    </w:p>
    <w:p w14:paraId="0DADD42F" w14:textId="77777777" w:rsidR="000A4A2C" w:rsidRPr="00D967AC" w:rsidRDefault="000A4A2C" w:rsidP="000A4A2C">
      <w:pPr>
        <w:pStyle w:val="2f5"/>
      </w:pPr>
      <w:r w:rsidRPr="00D967AC">
        <w:rPr>
          <w:rFonts w:hint="eastAsia"/>
        </w:rPr>
        <w:t>[R1-Vlanif20] quit</w:t>
      </w:r>
    </w:p>
    <w:p w14:paraId="60B1B968" w14:textId="77777777" w:rsidR="000A4A2C" w:rsidRPr="00D967AC" w:rsidRDefault="000A4A2C" w:rsidP="000A4A2C">
      <w:pPr>
        <w:pStyle w:val="2f5"/>
      </w:pPr>
      <w:r w:rsidRPr="00D967AC">
        <w:rPr>
          <w:rFonts w:hint="eastAsia"/>
        </w:rPr>
        <w:t>[R1] interface vlanif 30</w:t>
      </w:r>
    </w:p>
    <w:p w14:paraId="1D22BCAD" w14:textId="77777777" w:rsidR="000A4A2C" w:rsidRPr="00D967AC" w:rsidRDefault="000A4A2C" w:rsidP="000A4A2C">
      <w:pPr>
        <w:pStyle w:val="2f5"/>
      </w:pPr>
      <w:r w:rsidRPr="00D967AC">
        <w:rPr>
          <w:rFonts w:hint="eastAsia"/>
        </w:rPr>
        <w:t>[R1-Vlanif30] ip address 192.168.3.1 24</w:t>
      </w:r>
    </w:p>
    <w:p w14:paraId="58ACEFEB" w14:textId="77777777" w:rsidR="000A4A2C" w:rsidRPr="00D967AC" w:rsidRDefault="000A4A2C" w:rsidP="000A4A2C">
      <w:pPr>
        <w:pStyle w:val="2f5"/>
      </w:pPr>
      <w:r w:rsidRPr="00D967AC">
        <w:rPr>
          <w:rFonts w:hint="eastAsia"/>
        </w:rPr>
        <w:t>[R1-Vlanif30] quit</w:t>
      </w:r>
    </w:p>
    <w:p w14:paraId="7D7CF79D" w14:textId="77777777" w:rsidR="000A4A2C" w:rsidRPr="00D967AC" w:rsidRDefault="000A4A2C" w:rsidP="000A4A2C">
      <w:pPr>
        <w:pStyle w:val="1e"/>
      </w:pPr>
      <w:r w:rsidRPr="00D967AC">
        <w:rPr>
          <w:rFonts w:hint="eastAsia"/>
        </w:rPr>
        <w:t># Set the IP address of GigabitEthernet 0/0/3 to 192.168.4.1/24.</w:t>
      </w:r>
    </w:p>
    <w:p w14:paraId="3E343BCB" w14:textId="77777777" w:rsidR="000A4A2C" w:rsidRPr="00D967AC" w:rsidRDefault="000A4A2C" w:rsidP="000A4A2C">
      <w:pPr>
        <w:pStyle w:val="2f5"/>
      </w:pPr>
      <w:r w:rsidRPr="00D967AC">
        <w:rPr>
          <w:rFonts w:hint="eastAsia"/>
        </w:rPr>
        <w:t>[R1] interface GigabitEthernet 0/0/3</w:t>
      </w:r>
    </w:p>
    <w:p w14:paraId="74E6BB07" w14:textId="77777777" w:rsidR="000A4A2C" w:rsidRPr="00D967AC" w:rsidRDefault="000A4A2C" w:rsidP="000A4A2C">
      <w:pPr>
        <w:pStyle w:val="2f5"/>
      </w:pPr>
      <w:r w:rsidRPr="00D967AC">
        <w:rPr>
          <w:rFonts w:hint="eastAsia"/>
        </w:rPr>
        <w:t>[R1-GigabitEthernet0/0/3] ip address 192.168.4.1 24</w:t>
      </w:r>
    </w:p>
    <w:p w14:paraId="52A1E50B" w14:textId="77777777" w:rsidR="000A4A2C" w:rsidRPr="00D967AC" w:rsidRDefault="000A4A2C" w:rsidP="000A4A2C">
      <w:pPr>
        <w:pStyle w:val="2f5"/>
      </w:pPr>
      <w:r w:rsidRPr="00D967AC">
        <w:rPr>
          <w:rFonts w:hint="eastAsia"/>
        </w:rPr>
        <w:t>[R1-GigabitEthernet0/0/3] quit</w:t>
      </w:r>
    </w:p>
    <w:p w14:paraId="27DCA73F" w14:textId="77777777" w:rsidR="000A4A2C" w:rsidRPr="00D967AC" w:rsidRDefault="000A4A2C" w:rsidP="000A4A2C">
      <w:pPr>
        <w:pStyle w:val="1e"/>
      </w:pPr>
      <w:r w:rsidRPr="00D967AC">
        <w:rPr>
          <w:rFonts w:hint="eastAsia"/>
        </w:rPr>
        <w:t># Configure an IP address of an R2 interface and configure the default route to access the LAN.</w:t>
      </w:r>
    </w:p>
    <w:p w14:paraId="5708E3F7" w14:textId="77777777" w:rsidR="000A4A2C" w:rsidRPr="00D967AC" w:rsidRDefault="000A4A2C" w:rsidP="000A4A2C">
      <w:pPr>
        <w:pStyle w:val="2f5"/>
      </w:pPr>
      <w:r w:rsidRPr="00D967AC">
        <w:rPr>
          <w:rFonts w:hint="eastAsia"/>
        </w:rPr>
        <w:t>[R2] interface gigabitethernet 0/0/2</w:t>
      </w:r>
    </w:p>
    <w:p w14:paraId="0B1E70E5" w14:textId="77777777" w:rsidR="000A4A2C" w:rsidRPr="00D967AC" w:rsidRDefault="000A4A2C" w:rsidP="000A4A2C">
      <w:pPr>
        <w:pStyle w:val="2f5"/>
      </w:pPr>
      <w:r w:rsidRPr="00D967AC">
        <w:rPr>
          <w:rFonts w:hint="eastAsia"/>
        </w:rPr>
        <w:t>[R2-GigabitEthernet0/0/2] ip address 192.168.4.2 24</w:t>
      </w:r>
    </w:p>
    <w:p w14:paraId="29DDC5D4" w14:textId="77777777" w:rsidR="000A4A2C" w:rsidRPr="00D967AC" w:rsidRDefault="000A4A2C" w:rsidP="000A4A2C">
      <w:pPr>
        <w:pStyle w:val="2f5"/>
      </w:pPr>
      <w:r w:rsidRPr="00D967AC">
        <w:rPr>
          <w:rFonts w:hint="eastAsia"/>
        </w:rPr>
        <w:t>[R2-GigabitEthernet0/0/2] quit</w:t>
      </w:r>
    </w:p>
    <w:p w14:paraId="3BFB182E" w14:textId="77777777" w:rsidR="000A4A2C" w:rsidRPr="00D967AC" w:rsidRDefault="000A4A2C" w:rsidP="000A4A2C">
      <w:pPr>
        <w:pStyle w:val="2f5"/>
      </w:pPr>
      <w:r w:rsidRPr="00D967AC">
        <w:rPr>
          <w:rFonts w:hint="eastAsia"/>
        </w:rPr>
        <w:t>[R2]ip route-static 0.0.0.0 0.0.0.0 192.168.4.1</w:t>
      </w:r>
    </w:p>
    <w:p w14:paraId="2ADB5F19" w14:textId="77777777" w:rsidR="000A4A2C" w:rsidRPr="00D967AC" w:rsidRDefault="000A4A2C" w:rsidP="000A4A2C">
      <w:pPr>
        <w:pStyle w:val="30"/>
        <w:ind w:left="1701" w:hanging="159"/>
        <w:outlineLvl w:val="4"/>
        <w:rPr>
          <w:b/>
        </w:rPr>
      </w:pPr>
      <w:r w:rsidRPr="00D967AC">
        <w:rPr>
          <w:rFonts w:hint="eastAsia"/>
        </w:rPr>
        <w:t>Create drop profiles.</w:t>
      </w:r>
    </w:p>
    <w:p w14:paraId="3CDC1960" w14:textId="77777777" w:rsidR="000A4A2C" w:rsidRPr="00D967AC" w:rsidRDefault="000A4A2C" w:rsidP="000A4A2C">
      <w:pPr>
        <w:pStyle w:val="1e"/>
      </w:pPr>
      <w:r w:rsidRPr="00D967AC">
        <w:rPr>
          <w:rFonts w:hint="eastAsia"/>
        </w:rPr>
        <w:t xml:space="preserve"># Create drop profiles </w:t>
      </w:r>
      <w:r w:rsidRPr="00D967AC">
        <w:rPr>
          <w:rFonts w:hint="eastAsia"/>
          <w:b/>
        </w:rPr>
        <w:t>data</w:t>
      </w:r>
      <w:r w:rsidRPr="00D967AC">
        <w:rPr>
          <w:rFonts w:hint="eastAsia"/>
        </w:rPr>
        <w:t xml:space="preserve"> and </w:t>
      </w:r>
      <w:r w:rsidRPr="00D967AC">
        <w:rPr>
          <w:rFonts w:hint="eastAsia"/>
          <w:b/>
        </w:rPr>
        <w:t>video</w:t>
      </w:r>
      <w:r w:rsidRPr="00D967AC">
        <w:rPr>
          <w:rFonts w:hint="eastAsia"/>
        </w:rPr>
        <w:t xml:space="preserve"> on R1.</w:t>
      </w:r>
    </w:p>
    <w:p w14:paraId="62C642CD" w14:textId="77777777" w:rsidR="000A4A2C" w:rsidRPr="00D967AC" w:rsidRDefault="000A4A2C" w:rsidP="000A4A2C">
      <w:pPr>
        <w:pStyle w:val="2f5"/>
      </w:pPr>
      <w:r w:rsidRPr="00D967AC">
        <w:rPr>
          <w:rFonts w:hint="eastAsia"/>
        </w:rPr>
        <w:t>[R1] drop-profile data</w:t>
      </w:r>
    </w:p>
    <w:p w14:paraId="6AFDA4E3" w14:textId="77777777" w:rsidR="000A4A2C" w:rsidRPr="00D967AC" w:rsidRDefault="000A4A2C" w:rsidP="000A4A2C">
      <w:pPr>
        <w:pStyle w:val="2f5"/>
      </w:pPr>
      <w:r w:rsidRPr="00D967AC">
        <w:rPr>
          <w:rFonts w:hint="eastAsia"/>
        </w:rPr>
        <w:t>[R1-drop-profile-data] wred dscp</w:t>
      </w:r>
    </w:p>
    <w:p w14:paraId="1FAB8051" w14:textId="77777777" w:rsidR="000A4A2C" w:rsidRPr="00D967AC" w:rsidRDefault="000A4A2C" w:rsidP="000A4A2C">
      <w:pPr>
        <w:pStyle w:val="2f5"/>
      </w:pPr>
      <w:r w:rsidRPr="00D967AC">
        <w:rPr>
          <w:rFonts w:hint="eastAsia"/>
        </w:rPr>
        <w:t>[R1-drop-profile-data] dscp 28 low-limit 50 high-limit 70 discard-percentage 30</w:t>
      </w:r>
    </w:p>
    <w:p w14:paraId="116673FA" w14:textId="77777777" w:rsidR="000A4A2C" w:rsidRPr="00D967AC" w:rsidRDefault="000A4A2C" w:rsidP="000A4A2C">
      <w:pPr>
        <w:pStyle w:val="2f5"/>
      </w:pPr>
      <w:r w:rsidRPr="00D967AC">
        <w:rPr>
          <w:rFonts w:hint="eastAsia"/>
        </w:rPr>
        <w:t>[R1-drop-profile-data] dscp 26 low-limit 40 high-limit 60 discard-percentage 40</w:t>
      </w:r>
    </w:p>
    <w:p w14:paraId="227BFB6A" w14:textId="77777777" w:rsidR="000A4A2C" w:rsidRPr="00D967AC" w:rsidRDefault="000A4A2C" w:rsidP="000A4A2C">
      <w:pPr>
        <w:pStyle w:val="2f5"/>
      </w:pPr>
      <w:r w:rsidRPr="00D967AC">
        <w:rPr>
          <w:rFonts w:hint="eastAsia"/>
        </w:rPr>
        <w:t>[R1-drop-profile-data] quit</w:t>
      </w:r>
    </w:p>
    <w:p w14:paraId="0968D0D3" w14:textId="77777777" w:rsidR="000A4A2C" w:rsidRPr="00D967AC" w:rsidRDefault="000A4A2C" w:rsidP="000A4A2C">
      <w:pPr>
        <w:pStyle w:val="2f5"/>
      </w:pPr>
      <w:r w:rsidRPr="00D967AC">
        <w:rPr>
          <w:rFonts w:hint="eastAsia"/>
        </w:rPr>
        <w:t>[R1] drop-profile video</w:t>
      </w:r>
    </w:p>
    <w:p w14:paraId="151FF4CA" w14:textId="77777777" w:rsidR="000A4A2C" w:rsidRPr="00D967AC" w:rsidRDefault="000A4A2C" w:rsidP="000A4A2C">
      <w:pPr>
        <w:pStyle w:val="2f5"/>
      </w:pPr>
      <w:r w:rsidRPr="00D967AC">
        <w:rPr>
          <w:rFonts w:hint="eastAsia"/>
        </w:rPr>
        <w:t>[R1-drop-profile-video] wred dscp</w:t>
      </w:r>
    </w:p>
    <w:p w14:paraId="05FE9D76" w14:textId="77777777" w:rsidR="000A4A2C" w:rsidRPr="00D967AC" w:rsidRDefault="000A4A2C" w:rsidP="000A4A2C">
      <w:pPr>
        <w:pStyle w:val="2f5"/>
      </w:pPr>
      <w:r w:rsidRPr="00D967AC">
        <w:rPr>
          <w:rFonts w:hint="eastAsia"/>
        </w:rPr>
        <w:t>[R1-drop-profile-video] dscp 38 low-limit 60 high-limit 80 discard-percentage 20</w:t>
      </w:r>
    </w:p>
    <w:p w14:paraId="13EB7490" w14:textId="77777777" w:rsidR="000A4A2C" w:rsidRPr="00D967AC" w:rsidRDefault="000A4A2C" w:rsidP="000A4A2C">
      <w:pPr>
        <w:pStyle w:val="2f5"/>
      </w:pPr>
      <w:r w:rsidRPr="00D967AC">
        <w:rPr>
          <w:rFonts w:hint="eastAsia"/>
        </w:rPr>
        <w:t>[R1-drop-profile-video] quit</w:t>
      </w:r>
    </w:p>
    <w:p w14:paraId="4AE370BC" w14:textId="77777777" w:rsidR="000A4A2C" w:rsidRPr="00D967AC" w:rsidRDefault="000A4A2C" w:rsidP="000A4A2C">
      <w:pPr>
        <w:pStyle w:val="30"/>
        <w:ind w:left="1701" w:hanging="159"/>
        <w:outlineLvl w:val="4"/>
      </w:pPr>
      <w:r w:rsidRPr="00D967AC">
        <w:rPr>
          <w:rFonts w:hint="eastAsia"/>
        </w:rPr>
        <w:t>Create a queue profile.</w:t>
      </w:r>
    </w:p>
    <w:p w14:paraId="1268AD86" w14:textId="77777777" w:rsidR="000A4A2C" w:rsidRPr="00D967AC" w:rsidRDefault="000A4A2C" w:rsidP="000A4A2C">
      <w:pPr>
        <w:pStyle w:val="1e"/>
      </w:pPr>
      <w:r w:rsidRPr="00D967AC">
        <w:rPr>
          <w:rFonts w:hint="eastAsia"/>
        </w:rPr>
        <w:t xml:space="preserve"># Create a queue profile </w:t>
      </w:r>
      <w:r w:rsidRPr="00D967AC">
        <w:rPr>
          <w:rFonts w:hint="eastAsia"/>
          <w:b/>
        </w:rPr>
        <w:t>queue-profile1</w:t>
      </w:r>
      <w:r w:rsidRPr="00D967AC">
        <w:rPr>
          <w:rFonts w:hint="eastAsia"/>
        </w:rPr>
        <w:t xml:space="preserve"> on R1 and set the scheduling mode for each queue.</w:t>
      </w:r>
    </w:p>
    <w:p w14:paraId="54D59D42" w14:textId="77777777" w:rsidR="000A4A2C" w:rsidRPr="00D967AC" w:rsidRDefault="000A4A2C" w:rsidP="000A4A2C">
      <w:pPr>
        <w:pStyle w:val="2f5"/>
      </w:pPr>
      <w:r w:rsidRPr="00D967AC">
        <w:rPr>
          <w:rFonts w:hint="eastAsia"/>
        </w:rPr>
        <w:lastRenderedPageBreak/>
        <w:t>[R1] qos queue-profile queue-profile1</w:t>
      </w:r>
    </w:p>
    <w:p w14:paraId="21FED3EE" w14:textId="77777777" w:rsidR="000A4A2C" w:rsidRPr="00D967AC" w:rsidRDefault="000A4A2C" w:rsidP="000A4A2C">
      <w:pPr>
        <w:pStyle w:val="2f5"/>
      </w:pPr>
      <w:r w:rsidRPr="00D967AC">
        <w:rPr>
          <w:rFonts w:hint="eastAsia"/>
        </w:rPr>
        <w:t>[R1-qos-queue-profile-queue-profile1] schedule pq 5 wfq 3 to 4</w:t>
      </w:r>
    </w:p>
    <w:p w14:paraId="48151AF7" w14:textId="77777777" w:rsidR="000A4A2C" w:rsidRPr="00D967AC" w:rsidRDefault="000A4A2C" w:rsidP="000A4A2C">
      <w:pPr>
        <w:pStyle w:val="1e"/>
      </w:pPr>
      <w:r w:rsidRPr="00D967AC">
        <w:rPr>
          <w:rFonts w:hint="eastAsia"/>
        </w:rPr>
        <w:t xml:space="preserve">You can run the </w:t>
      </w:r>
      <w:r w:rsidRPr="00D967AC">
        <w:rPr>
          <w:rFonts w:hint="eastAsia"/>
          <w:b/>
        </w:rPr>
        <w:t>display qos map-table</w:t>
      </w:r>
      <w:r w:rsidRPr="00D967AC">
        <w:rPr>
          <w:rFonts w:hint="eastAsia"/>
        </w:rPr>
        <w:t xml:space="preserve"> command to view the mapping between the DSCP priority and local priority on R1.</w:t>
      </w:r>
    </w:p>
    <w:p w14:paraId="6CB856D6" w14:textId="77777777" w:rsidR="000A4A2C" w:rsidRPr="00D967AC" w:rsidRDefault="000A4A2C" w:rsidP="000A4A2C">
      <w:pPr>
        <w:pStyle w:val="1e"/>
      </w:pPr>
      <w:r w:rsidRPr="00D967AC">
        <w:rPr>
          <w:rFonts w:hint="eastAsia"/>
        </w:rPr>
        <w:t>Packets enter queues based on the local priorities mapped to DSCP priorities.</w:t>
      </w:r>
    </w:p>
    <w:p w14:paraId="76E8392A" w14:textId="77777777" w:rsidR="000A4A2C" w:rsidRPr="00D967AC" w:rsidRDefault="000A4A2C" w:rsidP="000A4A2C">
      <w:pPr>
        <w:pStyle w:val="30"/>
        <w:ind w:left="1701" w:hanging="159"/>
        <w:outlineLvl w:val="4"/>
      </w:pPr>
      <w:r w:rsidRPr="00D967AC">
        <w:rPr>
          <w:rFonts w:hint="eastAsia"/>
        </w:rPr>
        <w:t>Apply the queue profile.</w:t>
      </w:r>
    </w:p>
    <w:p w14:paraId="45E5EFFA" w14:textId="77777777" w:rsidR="000A4A2C" w:rsidRPr="00D967AC" w:rsidRDefault="000A4A2C" w:rsidP="000A4A2C">
      <w:pPr>
        <w:pStyle w:val="1e"/>
      </w:pPr>
      <w:r w:rsidRPr="00D967AC">
        <w:rPr>
          <w:rFonts w:hint="eastAsia"/>
        </w:rPr>
        <w:t># Bind drop profiles to the queue profile.</w:t>
      </w:r>
    </w:p>
    <w:p w14:paraId="21341D11" w14:textId="77777777" w:rsidR="000A4A2C" w:rsidRPr="00D967AC" w:rsidRDefault="000A4A2C" w:rsidP="000A4A2C">
      <w:pPr>
        <w:pStyle w:val="2f5"/>
      </w:pPr>
      <w:r w:rsidRPr="00D967AC">
        <w:rPr>
          <w:rFonts w:hint="eastAsia"/>
        </w:rPr>
        <w:t>[R1-qos-queue-profile-queue-profile1] queue 4 drop-profile video</w:t>
      </w:r>
    </w:p>
    <w:p w14:paraId="674BE772" w14:textId="77777777" w:rsidR="000A4A2C" w:rsidRPr="00D967AC" w:rsidRDefault="000A4A2C" w:rsidP="000A4A2C">
      <w:pPr>
        <w:pStyle w:val="2f5"/>
      </w:pPr>
      <w:r w:rsidRPr="00D967AC">
        <w:rPr>
          <w:rFonts w:hint="eastAsia"/>
        </w:rPr>
        <w:t>[R1-qos-queue-profile-queue-profile1] queue 3 drop-profile data</w:t>
      </w:r>
    </w:p>
    <w:p w14:paraId="65FAEB2F" w14:textId="77777777" w:rsidR="000A4A2C" w:rsidRPr="00D967AC" w:rsidRDefault="000A4A2C" w:rsidP="000A4A2C">
      <w:pPr>
        <w:pStyle w:val="2f5"/>
      </w:pPr>
      <w:r w:rsidRPr="00D967AC">
        <w:rPr>
          <w:rFonts w:hint="eastAsia"/>
        </w:rPr>
        <w:t>[R1-qos-queue-profile-queue-profile1] quit</w:t>
      </w:r>
    </w:p>
    <w:p w14:paraId="661D640E" w14:textId="77777777" w:rsidR="000A4A2C" w:rsidRPr="00D967AC" w:rsidRDefault="000A4A2C" w:rsidP="000A4A2C">
      <w:pPr>
        <w:pStyle w:val="1e"/>
      </w:pPr>
      <w:r w:rsidRPr="00D967AC">
        <w:rPr>
          <w:rFonts w:hint="eastAsia"/>
        </w:rPr>
        <w:t># Apply the queue profile to GigabitEthernet 0/0/3 of R1.</w:t>
      </w:r>
    </w:p>
    <w:p w14:paraId="10946234" w14:textId="77777777" w:rsidR="000A4A2C" w:rsidRPr="00D967AC" w:rsidRDefault="000A4A2C" w:rsidP="000A4A2C">
      <w:pPr>
        <w:pStyle w:val="2f5"/>
      </w:pPr>
      <w:r w:rsidRPr="00D967AC">
        <w:rPr>
          <w:rFonts w:hint="eastAsia"/>
        </w:rPr>
        <w:t>[R1] interface GigabitEthernet 0/0/3</w:t>
      </w:r>
    </w:p>
    <w:p w14:paraId="278814B2" w14:textId="77777777" w:rsidR="000A4A2C" w:rsidRPr="00D967AC" w:rsidRDefault="000A4A2C" w:rsidP="000A4A2C">
      <w:pPr>
        <w:pStyle w:val="2f5"/>
      </w:pPr>
      <w:r w:rsidRPr="00D967AC">
        <w:rPr>
          <w:rFonts w:hint="eastAsia"/>
        </w:rPr>
        <w:t>[R1-GigabitEthernet0/0/3] qos queue-profile queue-profile1</w:t>
      </w:r>
    </w:p>
    <w:p w14:paraId="2A8EC629" w14:textId="77777777" w:rsidR="000A4A2C" w:rsidRPr="00D967AC" w:rsidRDefault="000A4A2C" w:rsidP="000A4A2C">
      <w:pPr>
        <w:pStyle w:val="1e"/>
      </w:pPr>
      <w:r w:rsidRPr="00D967AC">
        <w:t>----End</w:t>
      </w:r>
    </w:p>
    <w:p w14:paraId="4254D009" w14:textId="77777777" w:rsidR="000A4A2C" w:rsidRPr="00D967AC" w:rsidRDefault="000A4A2C" w:rsidP="000A4A2C">
      <w:pPr>
        <w:pStyle w:val="1e"/>
      </w:pPr>
    </w:p>
    <w:p w14:paraId="4ABDCB80" w14:textId="77777777" w:rsidR="000A4A2C" w:rsidRPr="00D967AC" w:rsidRDefault="000A4A2C" w:rsidP="000A4A2C">
      <w:pPr>
        <w:pStyle w:val="3"/>
      </w:pPr>
      <w:bookmarkStart w:id="131" w:name="_Toc63253548"/>
      <w:bookmarkStart w:id="132" w:name="_Toc116563181"/>
      <w:r w:rsidRPr="00D967AC">
        <w:rPr>
          <w:rFonts w:hint="eastAsia"/>
        </w:rPr>
        <w:t>Verification</w:t>
      </w:r>
      <w:bookmarkEnd w:id="131"/>
      <w:bookmarkEnd w:id="132"/>
    </w:p>
    <w:p w14:paraId="6E34CC5B" w14:textId="77777777" w:rsidR="000A4A2C" w:rsidRPr="00D967AC" w:rsidRDefault="000A4A2C" w:rsidP="000A4A2C">
      <w:pPr>
        <w:pStyle w:val="1e"/>
      </w:pPr>
      <w:r w:rsidRPr="00D967AC">
        <w:rPr>
          <w:rFonts w:hint="eastAsia"/>
        </w:rPr>
        <w:t># Check the configuration of the interface on R1.</w:t>
      </w:r>
    </w:p>
    <w:p w14:paraId="7A90BD9C" w14:textId="77777777" w:rsidR="000A4A2C" w:rsidRPr="00D967AC" w:rsidRDefault="000A4A2C" w:rsidP="000A4A2C">
      <w:pPr>
        <w:pStyle w:val="2f5"/>
      </w:pPr>
      <w:r w:rsidRPr="00D967AC">
        <w:rPr>
          <w:rFonts w:hint="eastAsia"/>
        </w:rPr>
        <w:t>[R1-GigabitEthernet0/0/3] display this</w:t>
      </w:r>
    </w:p>
    <w:p w14:paraId="1DC701EF" w14:textId="77777777" w:rsidR="000A4A2C" w:rsidRPr="00D967AC" w:rsidRDefault="000A4A2C" w:rsidP="000A4A2C">
      <w:pPr>
        <w:pStyle w:val="2f5"/>
      </w:pPr>
      <w:r w:rsidRPr="00D967AC">
        <w:rPr>
          <w:rFonts w:hint="eastAsia"/>
        </w:rPr>
        <w:t xml:space="preserve">#                                                                               </w:t>
      </w:r>
    </w:p>
    <w:p w14:paraId="76A1F5D4" w14:textId="77777777" w:rsidR="000A4A2C" w:rsidRPr="00D967AC" w:rsidRDefault="000A4A2C" w:rsidP="000A4A2C">
      <w:pPr>
        <w:pStyle w:val="2f5"/>
      </w:pPr>
      <w:r w:rsidRPr="00D967AC">
        <w:rPr>
          <w:rFonts w:hint="eastAsia"/>
        </w:rPr>
        <w:t xml:space="preserve">interface GigabitEthernet0/0/3                                                  </w:t>
      </w:r>
    </w:p>
    <w:p w14:paraId="3E60B536" w14:textId="77777777" w:rsidR="000A4A2C" w:rsidRPr="00D967AC" w:rsidRDefault="000A4A2C" w:rsidP="000A4A2C">
      <w:pPr>
        <w:pStyle w:val="2f5"/>
      </w:pPr>
      <w:r w:rsidRPr="00D967AC">
        <w:rPr>
          <w:rFonts w:hint="eastAsia"/>
        </w:rPr>
        <w:t xml:space="preserve"> ip address 192.168.4.1 255.255.255.0                                           </w:t>
      </w:r>
    </w:p>
    <w:p w14:paraId="1F14A160" w14:textId="77777777" w:rsidR="000A4A2C" w:rsidRPr="00D967AC" w:rsidRDefault="000A4A2C" w:rsidP="000A4A2C">
      <w:pPr>
        <w:pStyle w:val="2f5"/>
      </w:pPr>
      <w:r w:rsidRPr="00D967AC">
        <w:rPr>
          <w:rFonts w:hint="eastAsia"/>
        </w:rPr>
        <w:t xml:space="preserve"> qos queue-profile queue-profile1                                              </w:t>
      </w:r>
    </w:p>
    <w:p w14:paraId="757FA1A9" w14:textId="77777777" w:rsidR="000A4A2C" w:rsidRPr="00D967AC" w:rsidRDefault="000A4A2C" w:rsidP="000A4A2C">
      <w:pPr>
        <w:pStyle w:val="2f5"/>
      </w:pPr>
      <w:r w:rsidRPr="00D967AC">
        <w:rPr>
          <w:rFonts w:hint="eastAsia"/>
        </w:rPr>
        <w:t xml:space="preserve">#                                                                               </w:t>
      </w:r>
    </w:p>
    <w:p w14:paraId="3C69BCAB" w14:textId="77777777" w:rsidR="000A4A2C" w:rsidRPr="00D967AC" w:rsidRDefault="000A4A2C" w:rsidP="000A4A2C">
      <w:pPr>
        <w:pStyle w:val="2f5"/>
      </w:pPr>
      <w:r w:rsidRPr="00D967AC">
        <w:rPr>
          <w:rFonts w:hint="eastAsia"/>
        </w:rPr>
        <w:t xml:space="preserve">return                                                                          </w:t>
      </w:r>
    </w:p>
    <w:p w14:paraId="3F77B1BB" w14:textId="77777777" w:rsidR="000A4A2C" w:rsidRPr="00D967AC" w:rsidRDefault="000A4A2C" w:rsidP="000A4A2C">
      <w:pPr>
        <w:pStyle w:val="1e"/>
      </w:pPr>
      <w:r w:rsidRPr="00D967AC">
        <w:rPr>
          <w:rFonts w:hint="eastAsia"/>
        </w:rPr>
        <w:t># Check the queue profile applied to the interface.</w:t>
      </w:r>
    </w:p>
    <w:p w14:paraId="6DEA22F4" w14:textId="77777777" w:rsidR="000A4A2C" w:rsidRPr="00D967AC" w:rsidRDefault="000A4A2C" w:rsidP="000A4A2C">
      <w:pPr>
        <w:pStyle w:val="2f5"/>
      </w:pPr>
      <w:r w:rsidRPr="00D967AC">
        <w:rPr>
          <w:rFonts w:hint="eastAsia"/>
        </w:rPr>
        <w:t>[R1-GigabitEthernet0/0/3] quit</w:t>
      </w:r>
    </w:p>
    <w:p w14:paraId="4A4BEA8B" w14:textId="77777777" w:rsidR="000A4A2C" w:rsidRPr="00D967AC" w:rsidRDefault="000A4A2C" w:rsidP="000A4A2C">
      <w:pPr>
        <w:pStyle w:val="2f5"/>
      </w:pPr>
      <w:r w:rsidRPr="00D967AC">
        <w:rPr>
          <w:rFonts w:hint="eastAsia"/>
        </w:rPr>
        <w:t>[R1] display qos queue-profile queue-profile1</w:t>
      </w:r>
    </w:p>
    <w:p w14:paraId="5D71B2BB" w14:textId="77777777" w:rsidR="000A4A2C" w:rsidRPr="00D967AC" w:rsidRDefault="000A4A2C" w:rsidP="000A4A2C">
      <w:pPr>
        <w:pStyle w:val="2f5"/>
      </w:pPr>
      <w:r w:rsidRPr="00D967AC">
        <w:rPr>
          <w:rFonts w:hint="eastAsia"/>
        </w:rPr>
        <w:t xml:space="preserve">Queue-profile: queue-profile1                                                   </w:t>
      </w:r>
    </w:p>
    <w:p w14:paraId="6DE2A0C6" w14:textId="77777777" w:rsidR="000A4A2C" w:rsidRPr="00D967AC" w:rsidRDefault="000A4A2C" w:rsidP="000A4A2C">
      <w:pPr>
        <w:pStyle w:val="2f5"/>
      </w:pPr>
      <w:r w:rsidRPr="00D967AC">
        <w:rPr>
          <w:rFonts w:hint="eastAsia"/>
        </w:rPr>
        <w:t xml:space="preserve">Queue  Schedule  Weight  Length(Bytes/Packets) GTS(CIR/CBS)                     </w:t>
      </w:r>
    </w:p>
    <w:p w14:paraId="2A3EBAE6" w14:textId="77777777" w:rsidR="000A4A2C" w:rsidRPr="00D967AC" w:rsidRDefault="000A4A2C" w:rsidP="000A4A2C">
      <w:pPr>
        <w:pStyle w:val="2f5"/>
      </w:pPr>
      <w:r w:rsidRPr="00D967AC">
        <w:rPr>
          <w:rFonts w:hint="eastAsia"/>
        </w:rPr>
        <w:t xml:space="preserve">-----------------------------------------------------------------               </w:t>
      </w:r>
    </w:p>
    <w:p w14:paraId="4394E3D8" w14:textId="77777777" w:rsidR="000A4A2C" w:rsidRPr="00D967AC" w:rsidRDefault="000A4A2C" w:rsidP="000A4A2C">
      <w:pPr>
        <w:pStyle w:val="2f5"/>
      </w:pPr>
      <w:r w:rsidRPr="00D967AC">
        <w:rPr>
          <w:rFonts w:hint="eastAsia"/>
        </w:rPr>
        <w:t xml:space="preserve">3      WFQ       10                 -/-              -/-                        </w:t>
      </w:r>
    </w:p>
    <w:p w14:paraId="41F5AA96" w14:textId="77777777" w:rsidR="000A4A2C" w:rsidRPr="00D967AC" w:rsidRDefault="000A4A2C" w:rsidP="000A4A2C">
      <w:pPr>
        <w:pStyle w:val="2f5"/>
      </w:pPr>
      <w:r w:rsidRPr="00D967AC">
        <w:rPr>
          <w:rFonts w:hint="eastAsia"/>
        </w:rPr>
        <w:t xml:space="preserve">4      WFQ       10                 -/-              -/-                        </w:t>
      </w:r>
    </w:p>
    <w:p w14:paraId="089E2386" w14:textId="77777777" w:rsidR="000A4A2C" w:rsidRPr="00D967AC" w:rsidRDefault="000A4A2C" w:rsidP="000A4A2C">
      <w:pPr>
        <w:pStyle w:val="2f5"/>
      </w:pPr>
      <w:r w:rsidRPr="00D967AC">
        <w:rPr>
          <w:rFonts w:hint="eastAsia"/>
        </w:rPr>
        <w:t xml:space="preserve">5      PQ        -                  -/-              -/-                        </w:t>
      </w:r>
    </w:p>
    <w:p w14:paraId="35C575CA" w14:textId="77777777" w:rsidR="000A4A2C" w:rsidRPr="00D967AC" w:rsidRDefault="000A4A2C" w:rsidP="000A4A2C">
      <w:pPr>
        <w:pStyle w:val="1e"/>
      </w:pPr>
      <w:r w:rsidRPr="00D967AC">
        <w:rPr>
          <w:rFonts w:hint="eastAsia"/>
        </w:rPr>
        <w:t># Check the drop profiles bound to the queue profile.</w:t>
      </w:r>
    </w:p>
    <w:p w14:paraId="7344A35E" w14:textId="77777777" w:rsidR="000A4A2C" w:rsidRPr="00D967AC" w:rsidRDefault="000A4A2C" w:rsidP="000A4A2C">
      <w:pPr>
        <w:pStyle w:val="2f5"/>
      </w:pPr>
      <w:r w:rsidRPr="00D967AC">
        <w:rPr>
          <w:rFonts w:hint="eastAsia"/>
        </w:rPr>
        <w:t>[R1] qos queue-profile queue-profile1</w:t>
      </w:r>
    </w:p>
    <w:p w14:paraId="2B3C36F3" w14:textId="77777777" w:rsidR="000A4A2C" w:rsidRPr="00D967AC" w:rsidRDefault="000A4A2C" w:rsidP="000A4A2C">
      <w:pPr>
        <w:pStyle w:val="2f5"/>
      </w:pPr>
      <w:r w:rsidRPr="00D967AC">
        <w:rPr>
          <w:rFonts w:hint="eastAsia"/>
        </w:rPr>
        <w:t>[R1-qos-queue-profile-queue-profile1] display this</w:t>
      </w:r>
    </w:p>
    <w:p w14:paraId="4014CE09" w14:textId="77777777" w:rsidR="000A4A2C" w:rsidRPr="00D967AC" w:rsidRDefault="000A4A2C" w:rsidP="000A4A2C">
      <w:pPr>
        <w:pStyle w:val="2f5"/>
      </w:pPr>
      <w:r w:rsidRPr="00D967AC">
        <w:rPr>
          <w:rFonts w:hint="eastAsia"/>
        </w:rPr>
        <w:t xml:space="preserve">#                                                                               </w:t>
      </w:r>
    </w:p>
    <w:p w14:paraId="79310D3A" w14:textId="77777777" w:rsidR="000A4A2C" w:rsidRPr="00D967AC" w:rsidRDefault="000A4A2C" w:rsidP="000A4A2C">
      <w:pPr>
        <w:pStyle w:val="2f5"/>
      </w:pPr>
      <w:r w:rsidRPr="00D967AC">
        <w:rPr>
          <w:rFonts w:hint="eastAsia"/>
        </w:rPr>
        <w:t xml:space="preserve">qos queue-profile queue-profile1                                                </w:t>
      </w:r>
    </w:p>
    <w:p w14:paraId="69D561BB" w14:textId="77777777" w:rsidR="000A4A2C" w:rsidRPr="00D967AC" w:rsidRDefault="000A4A2C" w:rsidP="000A4A2C">
      <w:pPr>
        <w:pStyle w:val="2f5"/>
      </w:pPr>
      <w:r w:rsidRPr="00D967AC">
        <w:rPr>
          <w:rFonts w:hint="eastAsia"/>
        </w:rPr>
        <w:t xml:space="preserve">  queue 3 drop-profile data                                                     </w:t>
      </w:r>
    </w:p>
    <w:p w14:paraId="3A131FEC" w14:textId="77777777" w:rsidR="000A4A2C" w:rsidRPr="00D967AC" w:rsidRDefault="000A4A2C" w:rsidP="000A4A2C">
      <w:pPr>
        <w:pStyle w:val="2f5"/>
      </w:pPr>
      <w:r w:rsidRPr="00D967AC">
        <w:rPr>
          <w:rFonts w:hint="eastAsia"/>
        </w:rPr>
        <w:t xml:space="preserve">  queue 4 drop-profile video                                                    </w:t>
      </w:r>
    </w:p>
    <w:p w14:paraId="0ABC642C" w14:textId="77777777" w:rsidR="000A4A2C" w:rsidRPr="00D967AC" w:rsidRDefault="000A4A2C" w:rsidP="000A4A2C">
      <w:pPr>
        <w:pStyle w:val="2f5"/>
      </w:pPr>
      <w:r w:rsidRPr="00D967AC">
        <w:rPr>
          <w:rFonts w:hint="eastAsia"/>
        </w:rPr>
        <w:lastRenderedPageBreak/>
        <w:t xml:space="preserve">  schedule wfq 3 to 4 pq 5                                                      </w:t>
      </w:r>
    </w:p>
    <w:p w14:paraId="785BB1BD" w14:textId="77777777" w:rsidR="000A4A2C" w:rsidRPr="00D967AC" w:rsidRDefault="000A4A2C" w:rsidP="000A4A2C">
      <w:pPr>
        <w:pStyle w:val="2f5"/>
      </w:pPr>
      <w:r w:rsidRPr="00D967AC">
        <w:rPr>
          <w:rFonts w:hint="eastAsia"/>
        </w:rPr>
        <w:t xml:space="preserve">#                                                                               </w:t>
      </w:r>
    </w:p>
    <w:p w14:paraId="70BEA3FB" w14:textId="77777777" w:rsidR="000A4A2C" w:rsidRPr="00D967AC" w:rsidRDefault="000A4A2C" w:rsidP="000A4A2C">
      <w:pPr>
        <w:pStyle w:val="2f5"/>
      </w:pPr>
      <w:r w:rsidRPr="00D967AC">
        <w:rPr>
          <w:rFonts w:hint="eastAsia"/>
        </w:rPr>
        <w:t xml:space="preserve">return                                                                          </w:t>
      </w:r>
    </w:p>
    <w:p w14:paraId="5CA5CBFE" w14:textId="77777777" w:rsidR="000A4A2C" w:rsidRPr="00D967AC" w:rsidRDefault="000A4A2C" w:rsidP="000A4A2C">
      <w:pPr>
        <w:pStyle w:val="1e"/>
      </w:pPr>
      <w:r w:rsidRPr="00D967AC">
        <w:rPr>
          <w:rFonts w:hint="eastAsia"/>
        </w:rPr>
        <w:t># Check the drop profiles applied to the interface.</w:t>
      </w:r>
    </w:p>
    <w:p w14:paraId="5F8FBA32" w14:textId="77777777" w:rsidR="000A4A2C" w:rsidRPr="00D967AC" w:rsidRDefault="000A4A2C" w:rsidP="000A4A2C">
      <w:pPr>
        <w:pStyle w:val="2f5"/>
      </w:pPr>
      <w:r w:rsidRPr="00D967AC">
        <w:rPr>
          <w:rFonts w:hint="eastAsia"/>
        </w:rPr>
        <w:t>[R1-qos-queue-profile-queue-profile1] quit</w:t>
      </w:r>
    </w:p>
    <w:p w14:paraId="27E6F1B9" w14:textId="77777777" w:rsidR="000A4A2C" w:rsidRPr="00D967AC" w:rsidRDefault="000A4A2C" w:rsidP="000A4A2C">
      <w:pPr>
        <w:pStyle w:val="2f5"/>
      </w:pPr>
      <w:r w:rsidRPr="00D967AC">
        <w:rPr>
          <w:rFonts w:hint="eastAsia"/>
        </w:rPr>
        <w:t>[R1] display drop-profile video</w:t>
      </w:r>
    </w:p>
    <w:p w14:paraId="61D40CB6" w14:textId="77777777" w:rsidR="000A4A2C" w:rsidRPr="00D967AC" w:rsidRDefault="000A4A2C" w:rsidP="000A4A2C">
      <w:pPr>
        <w:pStyle w:val="2f5"/>
      </w:pPr>
      <w:r w:rsidRPr="00D967AC">
        <w:rPr>
          <w:rFonts w:hint="eastAsia"/>
        </w:rPr>
        <w:t>Drop-profile[2]: video</w:t>
      </w:r>
    </w:p>
    <w:p w14:paraId="1EF89F66" w14:textId="77777777" w:rsidR="000A4A2C" w:rsidRPr="00D967AC" w:rsidRDefault="000A4A2C" w:rsidP="000A4A2C">
      <w:pPr>
        <w:pStyle w:val="2f5"/>
      </w:pPr>
      <w:r w:rsidRPr="00D967AC">
        <w:rPr>
          <w:rFonts w:hint="eastAsia"/>
        </w:rPr>
        <w:t>DSCP               Low-limit   High-limit  Discard-percentage</w:t>
      </w:r>
    </w:p>
    <w:p w14:paraId="4307DA81" w14:textId="77777777" w:rsidR="000A4A2C" w:rsidRPr="00D967AC" w:rsidRDefault="000A4A2C" w:rsidP="000A4A2C">
      <w:pPr>
        <w:pStyle w:val="2f5"/>
      </w:pPr>
      <w:r w:rsidRPr="00D967AC">
        <w:rPr>
          <w:rFonts w:hint="eastAsia"/>
        </w:rPr>
        <w:t>-----------------------------------------------------------------</w:t>
      </w:r>
    </w:p>
    <w:p w14:paraId="1F566786" w14:textId="77777777" w:rsidR="000A4A2C" w:rsidRPr="00D967AC" w:rsidRDefault="000A4A2C" w:rsidP="000A4A2C">
      <w:pPr>
        <w:pStyle w:val="2f5"/>
      </w:pPr>
      <w:r w:rsidRPr="00D967AC">
        <w:rPr>
          <w:rFonts w:hint="eastAsia"/>
        </w:rPr>
        <w:t>0(default)         30          100         10</w:t>
      </w:r>
    </w:p>
    <w:p w14:paraId="50CE3F4B" w14:textId="77777777" w:rsidR="000A4A2C" w:rsidRPr="00D967AC" w:rsidRDefault="000A4A2C" w:rsidP="000A4A2C">
      <w:pPr>
        <w:pStyle w:val="2f5"/>
      </w:pPr>
      <w:r w:rsidRPr="00D967AC">
        <w:rPr>
          <w:rFonts w:hint="eastAsia"/>
        </w:rPr>
        <w:t>1                  30          100         10</w:t>
      </w:r>
    </w:p>
    <w:p w14:paraId="135F0241" w14:textId="77777777" w:rsidR="000A4A2C" w:rsidRPr="00D967AC" w:rsidRDefault="000A4A2C" w:rsidP="000A4A2C">
      <w:pPr>
        <w:pStyle w:val="2f5"/>
      </w:pPr>
      <w:r w:rsidRPr="00D967AC">
        <w:rPr>
          <w:rFonts w:hint="eastAsia"/>
        </w:rPr>
        <w:t>2                  30          100         10</w:t>
      </w:r>
    </w:p>
    <w:p w14:paraId="3EE64191" w14:textId="77777777" w:rsidR="000A4A2C" w:rsidRPr="00D967AC" w:rsidRDefault="000A4A2C" w:rsidP="000A4A2C">
      <w:pPr>
        <w:pStyle w:val="2f5"/>
      </w:pPr>
      <w:r w:rsidRPr="00D967AC">
        <w:rPr>
          <w:rFonts w:hint="eastAsia"/>
        </w:rPr>
        <w:t>3                  30          100         10</w:t>
      </w:r>
    </w:p>
    <w:p w14:paraId="226E3C3B" w14:textId="77777777" w:rsidR="000A4A2C" w:rsidRPr="00D967AC" w:rsidRDefault="000A4A2C" w:rsidP="000A4A2C">
      <w:pPr>
        <w:pStyle w:val="2f5"/>
      </w:pPr>
      <w:r w:rsidRPr="00D967AC">
        <w:rPr>
          <w:rFonts w:hint="eastAsia"/>
        </w:rPr>
        <w:t>4                  30          100         10</w:t>
      </w:r>
    </w:p>
    <w:p w14:paraId="7A097421" w14:textId="77777777" w:rsidR="000A4A2C" w:rsidRPr="00D967AC" w:rsidRDefault="000A4A2C" w:rsidP="000A4A2C">
      <w:pPr>
        <w:pStyle w:val="2f5"/>
      </w:pPr>
      <w:r w:rsidRPr="00D967AC">
        <w:rPr>
          <w:rFonts w:hint="eastAsia"/>
        </w:rPr>
        <w:t>5                  30          100         10</w:t>
      </w:r>
    </w:p>
    <w:p w14:paraId="57B907E1" w14:textId="77777777" w:rsidR="000A4A2C" w:rsidRPr="00D967AC" w:rsidRDefault="000A4A2C" w:rsidP="000A4A2C">
      <w:pPr>
        <w:pStyle w:val="2f5"/>
      </w:pPr>
      <w:r w:rsidRPr="00D967AC">
        <w:rPr>
          <w:rFonts w:hint="eastAsia"/>
        </w:rPr>
        <w:t>6                  30          100         10</w:t>
      </w:r>
    </w:p>
    <w:p w14:paraId="7070202C" w14:textId="77777777" w:rsidR="000A4A2C" w:rsidRPr="00D967AC" w:rsidRDefault="000A4A2C" w:rsidP="000A4A2C">
      <w:pPr>
        <w:pStyle w:val="2f5"/>
      </w:pPr>
      <w:r w:rsidRPr="00D967AC">
        <w:rPr>
          <w:rFonts w:hint="eastAsia"/>
        </w:rPr>
        <w:t>7                  30          100         10</w:t>
      </w:r>
    </w:p>
    <w:p w14:paraId="188F253C" w14:textId="77777777" w:rsidR="000A4A2C" w:rsidRPr="00D967AC" w:rsidRDefault="000A4A2C" w:rsidP="000A4A2C">
      <w:pPr>
        <w:pStyle w:val="2f5"/>
      </w:pPr>
      <w:r w:rsidRPr="00D967AC">
        <w:rPr>
          <w:rFonts w:hint="eastAsia"/>
        </w:rPr>
        <w:t>8(cs1)             30          100         10</w:t>
      </w:r>
    </w:p>
    <w:p w14:paraId="46941BFB" w14:textId="77777777" w:rsidR="000A4A2C" w:rsidRPr="00D967AC" w:rsidRDefault="000A4A2C" w:rsidP="000A4A2C">
      <w:pPr>
        <w:pStyle w:val="2f5"/>
      </w:pPr>
      <w:r w:rsidRPr="00D967AC">
        <w:rPr>
          <w:rFonts w:hint="eastAsia"/>
        </w:rPr>
        <w:t>9                  30          100         10</w:t>
      </w:r>
    </w:p>
    <w:p w14:paraId="3B0233F7" w14:textId="77777777" w:rsidR="000A4A2C" w:rsidRPr="00D967AC" w:rsidRDefault="000A4A2C" w:rsidP="000A4A2C">
      <w:pPr>
        <w:pStyle w:val="2f5"/>
      </w:pPr>
      <w:r w:rsidRPr="00D967AC">
        <w:rPr>
          <w:rFonts w:hint="eastAsia"/>
        </w:rPr>
        <w:t>10(af11)           30          100         10</w:t>
      </w:r>
    </w:p>
    <w:p w14:paraId="5E906504" w14:textId="77777777" w:rsidR="000A4A2C" w:rsidRPr="00D967AC" w:rsidRDefault="000A4A2C" w:rsidP="000A4A2C">
      <w:pPr>
        <w:pStyle w:val="2f5"/>
      </w:pPr>
      <w:r w:rsidRPr="00D967AC">
        <w:rPr>
          <w:rFonts w:hint="eastAsia"/>
        </w:rPr>
        <w:t>11                 30          100         10</w:t>
      </w:r>
    </w:p>
    <w:p w14:paraId="648045EF" w14:textId="77777777" w:rsidR="000A4A2C" w:rsidRPr="00D967AC" w:rsidRDefault="000A4A2C" w:rsidP="000A4A2C">
      <w:pPr>
        <w:pStyle w:val="2f5"/>
      </w:pPr>
      <w:r w:rsidRPr="00D967AC">
        <w:rPr>
          <w:rFonts w:hint="eastAsia"/>
        </w:rPr>
        <w:t>12(af12)           30          100         10</w:t>
      </w:r>
    </w:p>
    <w:p w14:paraId="2807C8DA" w14:textId="77777777" w:rsidR="000A4A2C" w:rsidRPr="00D967AC" w:rsidRDefault="000A4A2C" w:rsidP="000A4A2C">
      <w:pPr>
        <w:pStyle w:val="2f5"/>
      </w:pPr>
      <w:r w:rsidRPr="00D967AC">
        <w:rPr>
          <w:rFonts w:hint="eastAsia"/>
        </w:rPr>
        <w:t>13                 30          100         10</w:t>
      </w:r>
    </w:p>
    <w:p w14:paraId="4DB123AB" w14:textId="77777777" w:rsidR="000A4A2C" w:rsidRPr="00D967AC" w:rsidRDefault="000A4A2C" w:rsidP="000A4A2C">
      <w:pPr>
        <w:pStyle w:val="2f5"/>
      </w:pPr>
      <w:r w:rsidRPr="00D967AC">
        <w:rPr>
          <w:rFonts w:hint="eastAsia"/>
        </w:rPr>
        <w:t>14(af13)           30          100         10</w:t>
      </w:r>
    </w:p>
    <w:p w14:paraId="1FB2341C" w14:textId="77777777" w:rsidR="000A4A2C" w:rsidRPr="00D967AC" w:rsidRDefault="000A4A2C" w:rsidP="000A4A2C">
      <w:pPr>
        <w:pStyle w:val="2f5"/>
      </w:pPr>
      <w:r w:rsidRPr="00D967AC">
        <w:rPr>
          <w:rFonts w:hint="eastAsia"/>
        </w:rPr>
        <w:t>15                 30          100         10</w:t>
      </w:r>
    </w:p>
    <w:p w14:paraId="1285D99C" w14:textId="77777777" w:rsidR="000A4A2C" w:rsidRPr="00D967AC" w:rsidRDefault="000A4A2C" w:rsidP="000A4A2C">
      <w:pPr>
        <w:pStyle w:val="2f5"/>
      </w:pPr>
      <w:r w:rsidRPr="00D967AC">
        <w:rPr>
          <w:rFonts w:hint="eastAsia"/>
        </w:rPr>
        <w:t>16(cs2)            30          100         10</w:t>
      </w:r>
    </w:p>
    <w:p w14:paraId="33F9FB6E" w14:textId="77777777" w:rsidR="000A4A2C" w:rsidRPr="00D967AC" w:rsidRDefault="000A4A2C" w:rsidP="000A4A2C">
      <w:pPr>
        <w:pStyle w:val="2f5"/>
      </w:pPr>
      <w:r w:rsidRPr="00D967AC">
        <w:rPr>
          <w:rFonts w:hint="eastAsia"/>
        </w:rPr>
        <w:t>17                 30          100         10</w:t>
      </w:r>
    </w:p>
    <w:p w14:paraId="182F88EC" w14:textId="77777777" w:rsidR="000A4A2C" w:rsidRPr="00D967AC" w:rsidRDefault="000A4A2C" w:rsidP="000A4A2C">
      <w:pPr>
        <w:pStyle w:val="2f5"/>
      </w:pPr>
      <w:r w:rsidRPr="00D967AC">
        <w:rPr>
          <w:rFonts w:hint="eastAsia"/>
        </w:rPr>
        <w:t>18(af21)           30          100         10</w:t>
      </w:r>
    </w:p>
    <w:p w14:paraId="72A49707" w14:textId="77777777" w:rsidR="000A4A2C" w:rsidRPr="00D967AC" w:rsidRDefault="000A4A2C" w:rsidP="000A4A2C">
      <w:pPr>
        <w:pStyle w:val="2f5"/>
      </w:pPr>
      <w:r w:rsidRPr="00D967AC">
        <w:rPr>
          <w:rFonts w:hint="eastAsia"/>
        </w:rPr>
        <w:t>19                 30          100         10</w:t>
      </w:r>
    </w:p>
    <w:p w14:paraId="2F42EAD2" w14:textId="77777777" w:rsidR="000A4A2C" w:rsidRPr="00D967AC" w:rsidRDefault="000A4A2C" w:rsidP="000A4A2C">
      <w:pPr>
        <w:pStyle w:val="2f5"/>
      </w:pPr>
      <w:r w:rsidRPr="00D967AC">
        <w:rPr>
          <w:rFonts w:hint="eastAsia"/>
        </w:rPr>
        <w:t>20(af22)           30          100         10</w:t>
      </w:r>
    </w:p>
    <w:p w14:paraId="353736C2" w14:textId="77777777" w:rsidR="000A4A2C" w:rsidRPr="00D967AC" w:rsidRDefault="000A4A2C" w:rsidP="000A4A2C">
      <w:pPr>
        <w:pStyle w:val="2f5"/>
      </w:pPr>
      <w:r w:rsidRPr="00D967AC">
        <w:rPr>
          <w:rFonts w:hint="eastAsia"/>
        </w:rPr>
        <w:t>21                 30          100         10</w:t>
      </w:r>
    </w:p>
    <w:p w14:paraId="223C7A5C" w14:textId="77777777" w:rsidR="000A4A2C" w:rsidRPr="00D967AC" w:rsidRDefault="000A4A2C" w:rsidP="000A4A2C">
      <w:pPr>
        <w:pStyle w:val="2f5"/>
      </w:pPr>
      <w:r w:rsidRPr="00D967AC">
        <w:rPr>
          <w:rFonts w:hint="eastAsia"/>
        </w:rPr>
        <w:t>22(af23)           30          100         10</w:t>
      </w:r>
    </w:p>
    <w:p w14:paraId="052ED2A6" w14:textId="77777777" w:rsidR="000A4A2C" w:rsidRPr="00D967AC" w:rsidRDefault="000A4A2C" w:rsidP="000A4A2C">
      <w:pPr>
        <w:pStyle w:val="2f5"/>
      </w:pPr>
      <w:r w:rsidRPr="00D967AC">
        <w:rPr>
          <w:rFonts w:hint="eastAsia"/>
        </w:rPr>
        <w:t>23                 30          100         10</w:t>
      </w:r>
    </w:p>
    <w:p w14:paraId="7053D8C2" w14:textId="77777777" w:rsidR="000A4A2C" w:rsidRPr="00D967AC" w:rsidRDefault="000A4A2C" w:rsidP="000A4A2C">
      <w:pPr>
        <w:pStyle w:val="2f5"/>
      </w:pPr>
      <w:r w:rsidRPr="00D967AC">
        <w:rPr>
          <w:rFonts w:hint="eastAsia"/>
        </w:rPr>
        <w:t>24(cs3)            30          100         10</w:t>
      </w:r>
    </w:p>
    <w:p w14:paraId="5BAF7BFE" w14:textId="77777777" w:rsidR="000A4A2C" w:rsidRPr="00D967AC" w:rsidRDefault="000A4A2C" w:rsidP="000A4A2C">
      <w:pPr>
        <w:pStyle w:val="2f5"/>
      </w:pPr>
      <w:r w:rsidRPr="00D967AC">
        <w:rPr>
          <w:rFonts w:hint="eastAsia"/>
        </w:rPr>
        <w:t>25                 30          100         10</w:t>
      </w:r>
    </w:p>
    <w:p w14:paraId="7634A04D" w14:textId="77777777" w:rsidR="000A4A2C" w:rsidRPr="00D967AC" w:rsidRDefault="000A4A2C" w:rsidP="000A4A2C">
      <w:pPr>
        <w:pStyle w:val="2f5"/>
      </w:pPr>
      <w:r w:rsidRPr="00D967AC">
        <w:rPr>
          <w:rFonts w:hint="eastAsia"/>
        </w:rPr>
        <w:t>26(af31)           30          100         10</w:t>
      </w:r>
    </w:p>
    <w:p w14:paraId="5BF6B2CA" w14:textId="77777777" w:rsidR="000A4A2C" w:rsidRPr="00D967AC" w:rsidRDefault="000A4A2C" w:rsidP="000A4A2C">
      <w:pPr>
        <w:pStyle w:val="2f5"/>
      </w:pPr>
      <w:r w:rsidRPr="00D967AC">
        <w:rPr>
          <w:rFonts w:hint="eastAsia"/>
        </w:rPr>
        <w:t>27                 30          100         10</w:t>
      </w:r>
    </w:p>
    <w:p w14:paraId="2235E34D" w14:textId="77777777" w:rsidR="000A4A2C" w:rsidRPr="00D967AC" w:rsidRDefault="000A4A2C" w:rsidP="000A4A2C">
      <w:pPr>
        <w:pStyle w:val="2f5"/>
      </w:pPr>
      <w:r w:rsidRPr="00D967AC">
        <w:rPr>
          <w:rFonts w:hint="eastAsia"/>
        </w:rPr>
        <w:t>28(af32)           30          100         10</w:t>
      </w:r>
    </w:p>
    <w:p w14:paraId="085DB461" w14:textId="77777777" w:rsidR="000A4A2C" w:rsidRPr="00D967AC" w:rsidRDefault="000A4A2C" w:rsidP="000A4A2C">
      <w:pPr>
        <w:pStyle w:val="2f5"/>
      </w:pPr>
      <w:r w:rsidRPr="00D967AC">
        <w:rPr>
          <w:rFonts w:hint="eastAsia"/>
        </w:rPr>
        <w:t>29                 30          100         10</w:t>
      </w:r>
    </w:p>
    <w:p w14:paraId="0DDD9195" w14:textId="77777777" w:rsidR="000A4A2C" w:rsidRPr="00D967AC" w:rsidRDefault="000A4A2C" w:rsidP="000A4A2C">
      <w:pPr>
        <w:pStyle w:val="2f5"/>
      </w:pPr>
      <w:r w:rsidRPr="00D967AC">
        <w:rPr>
          <w:rFonts w:hint="eastAsia"/>
        </w:rPr>
        <w:t>30(af33)           30          100         10</w:t>
      </w:r>
    </w:p>
    <w:p w14:paraId="0826B848" w14:textId="77777777" w:rsidR="000A4A2C" w:rsidRPr="00D967AC" w:rsidRDefault="000A4A2C" w:rsidP="000A4A2C">
      <w:pPr>
        <w:pStyle w:val="2f5"/>
      </w:pPr>
      <w:r w:rsidRPr="00D967AC">
        <w:rPr>
          <w:rFonts w:hint="eastAsia"/>
        </w:rPr>
        <w:t>31                 30          100         10</w:t>
      </w:r>
    </w:p>
    <w:p w14:paraId="507849A5" w14:textId="77777777" w:rsidR="000A4A2C" w:rsidRPr="00D967AC" w:rsidRDefault="000A4A2C" w:rsidP="000A4A2C">
      <w:pPr>
        <w:pStyle w:val="2f5"/>
      </w:pPr>
      <w:r w:rsidRPr="00D967AC">
        <w:rPr>
          <w:rFonts w:hint="eastAsia"/>
        </w:rPr>
        <w:t>32(cs4)            30          100         10</w:t>
      </w:r>
    </w:p>
    <w:p w14:paraId="31AE0E37" w14:textId="77777777" w:rsidR="000A4A2C" w:rsidRPr="00D967AC" w:rsidRDefault="000A4A2C" w:rsidP="000A4A2C">
      <w:pPr>
        <w:pStyle w:val="2f5"/>
      </w:pPr>
      <w:r w:rsidRPr="00D967AC">
        <w:rPr>
          <w:rFonts w:hint="eastAsia"/>
        </w:rPr>
        <w:t>33                 30          100         10</w:t>
      </w:r>
    </w:p>
    <w:p w14:paraId="7D64348F" w14:textId="77777777" w:rsidR="000A4A2C" w:rsidRPr="00D967AC" w:rsidRDefault="000A4A2C" w:rsidP="000A4A2C">
      <w:pPr>
        <w:pStyle w:val="2f5"/>
      </w:pPr>
      <w:r w:rsidRPr="00D967AC">
        <w:rPr>
          <w:rFonts w:hint="eastAsia"/>
        </w:rPr>
        <w:t>34(af41)           30          100         10</w:t>
      </w:r>
    </w:p>
    <w:p w14:paraId="08415753" w14:textId="77777777" w:rsidR="000A4A2C" w:rsidRPr="00D967AC" w:rsidRDefault="000A4A2C" w:rsidP="000A4A2C">
      <w:pPr>
        <w:pStyle w:val="2f5"/>
      </w:pPr>
      <w:r w:rsidRPr="00D967AC">
        <w:rPr>
          <w:rFonts w:hint="eastAsia"/>
        </w:rPr>
        <w:t>35                 30          100         10</w:t>
      </w:r>
    </w:p>
    <w:p w14:paraId="4DBFCAEA" w14:textId="77777777" w:rsidR="000A4A2C" w:rsidRPr="00D967AC" w:rsidRDefault="000A4A2C" w:rsidP="000A4A2C">
      <w:pPr>
        <w:pStyle w:val="2f5"/>
      </w:pPr>
      <w:r w:rsidRPr="00D967AC">
        <w:rPr>
          <w:rFonts w:hint="eastAsia"/>
        </w:rPr>
        <w:t>36(af42)           30          100         10</w:t>
      </w:r>
    </w:p>
    <w:p w14:paraId="51D862F3" w14:textId="77777777" w:rsidR="000A4A2C" w:rsidRPr="00D967AC" w:rsidRDefault="000A4A2C" w:rsidP="000A4A2C">
      <w:pPr>
        <w:pStyle w:val="2f5"/>
      </w:pPr>
      <w:r w:rsidRPr="00D967AC">
        <w:rPr>
          <w:rFonts w:hint="eastAsia"/>
        </w:rPr>
        <w:t>37                 30          100         10</w:t>
      </w:r>
    </w:p>
    <w:p w14:paraId="7558EC5A" w14:textId="77777777" w:rsidR="000A4A2C" w:rsidRPr="00D967AC" w:rsidRDefault="000A4A2C" w:rsidP="000A4A2C">
      <w:pPr>
        <w:pStyle w:val="2f5"/>
      </w:pPr>
      <w:r w:rsidRPr="00D967AC">
        <w:rPr>
          <w:rFonts w:hint="eastAsia"/>
        </w:rPr>
        <w:t>38(af43)           60           80         20</w:t>
      </w:r>
    </w:p>
    <w:p w14:paraId="6F701DFF" w14:textId="77777777" w:rsidR="000A4A2C" w:rsidRPr="00D967AC" w:rsidRDefault="000A4A2C" w:rsidP="000A4A2C">
      <w:pPr>
        <w:pStyle w:val="2f5"/>
      </w:pPr>
      <w:r w:rsidRPr="00D967AC">
        <w:rPr>
          <w:rFonts w:hint="eastAsia"/>
        </w:rPr>
        <w:t>39                 30          100         10</w:t>
      </w:r>
    </w:p>
    <w:p w14:paraId="3B3BAFA8" w14:textId="77777777" w:rsidR="000A4A2C" w:rsidRPr="00D967AC" w:rsidRDefault="000A4A2C" w:rsidP="000A4A2C">
      <w:pPr>
        <w:pStyle w:val="2f5"/>
      </w:pPr>
      <w:r w:rsidRPr="00D967AC">
        <w:rPr>
          <w:rFonts w:hint="eastAsia"/>
        </w:rPr>
        <w:t>40(cs5)            30          100         10</w:t>
      </w:r>
    </w:p>
    <w:p w14:paraId="7BCE88C9" w14:textId="77777777" w:rsidR="000A4A2C" w:rsidRPr="00D967AC" w:rsidRDefault="000A4A2C" w:rsidP="000A4A2C">
      <w:pPr>
        <w:pStyle w:val="2f5"/>
      </w:pPr>
      <w:r w:rsidRPr="00D967AC">
        <w:rPr>
          <w:rFonts w:hint="eastAsia"/>
        </w:rPr>
        <w:t>41                 30          100         10</w:t>
      </w:r>
    </w:p>
    <w:p w14:paraId="3D626F2C" w14:textId="77777777" w:rsidR="000A4A2C" w:rsidRPr="00D967AC" w:rsidRDefault="000A4A2C" w:rsidP="000A4A2C">
      <w:pPr>
        <w:pStyle w:val="2f5"/>
      </w:pPr>
      <w:r w:rsidRPr="00D967AC">
        <w:rPr>
          <w:rFonts w:hint="eastAsia"/>
        </w:rPr>
        <w:t>42                 30          100         10</w:t>
      </w:r>
    </w:p>
    <w:p w14:paraId="044FB10C" w14:textId="77777777" w:rsidR="000A4A2C" w:rsidRPr="00D967AC" w:rsidRDefault="000A4A2C" w:rsidP="000A4A2C">
      <w:pPr>
        <w:pStyle w:val="2f5"/>
      </w:pPr>
      <w:r w:rsidRPr="00D967AC">
        <w:rPr>
          <w:rFonts w:hint="eastAsia"/>
        </w:rPr>
        <w:t>43                 30          100         10</w:t>
      </w:r>
    </w:p>
    <w:p w14:paraId="0047C678" w14:textId="77777777" w:rsidR="000A4A2C" w:rsidRPr="00D967AC" w:rsidRDefault="000A4A2C" w:rsidP="000A4A2C">
      <w:pPr>
        <w:pStyle w:val="2f5"/>
      </w:pPr>
      <w:r w:rsidRPr="00D967AC">
        <w:rPr>
          <w:rFonts w:hint="eastAsia"/>
        </w:rPr>
        <w:lastRenderedPageBreak/>
        <w:t>44                 30          100         10</w:t>
      </w:r>
    </w:p>
    <w:p w14:paraId="5C95AA68" w14:textId="77777777" w:rsidR="000A4A2C" w:rsidRPr="00D967AC" w:rsidRDefault="000A4A2C" w:rsidP="000A4A2C">
      <w:pPr>
        <w:pStyle w:val="2f5"/>
      </w:pPr>
      <w:r w:rsidRPr="00D967AC">
        <w:rPr>
          <w:rFonts w:hint="eastAsia"/>
        </w:rPr>
        <w:t>45                 30          100         10</w:t>
      </w:r>
    </w:p>
    <w:p w14:paraId="74B73631" w14:textId="77777777" w:rsidR="000A4A2C" w:rsidRPr="00D967AC" w:rsidRDefault="000A4A2C" w:rsidP="000A4A2C">
      <w:pPr>
        <w:pStyle w:val="2f5"/>
      </w:pPr>
      <w:r w:rsidRPr="00D967AC">
        <w:rPr>
          <w:rFonts w:hint="eastAsia"/>
        </w:rPr>
        <w:t>46(ef)             30          100         10</w:t>
      </w:r>
    </w:p>
    <w:p w14:paraId="33A6D8EF" w14:textId="77777777" w:rsidR="000A4A2C" w:rsidRPr="00D967AC" w:rsidRDefault="000A4A2C" w:rsidP="000A4A2C">
      <w:pPr>
        <w:pStyle w:val="2f5"/>
      </w:pPr>
      <w:r w:rsidRPr="00D967AC">
        <w:rPr>
          <w:rFonts w:hint="eastAsia"/>
        </w:rPr>
        <w:t>47                 30          100         10</w:t>
      </w:r>
    </w:p>
    <w:p w14:paraId="22DD084A" w14:textId="77777777" w:rsidR="000A4A2C" w:rsidRPr="00D967AC" w:rsidRDefault="000A4A2C" w:rsidP="000A4A2C">
      <w:pPr>
        <w:pStyle w:val="2f5"/>
      </w:pPr>
      <w:r w:rsidRPr="00D967AC">
        <w:rPr>
          <w:rFonts w:hint="eastAsia"/>
        </w:rPr>
        <w:t>48(cs6)            30          100         10</w:t>
      </w:r>
    </w:p>
    <w:p w14:paraId="1493D2F5" w14:textId="77777777" w:rsidR="000A4A2C" w:rsidRPr="00D967AC" w:rsidRDefault="000A4A2C" w:rsidP="000A4A2C">
      <w:pPr>
        <w:pStyle w:val="2f5"/>
      </w:pPr>
      <w:r w:rsidRPr="00D967AC">
        <w:rPr>
          <w:rFonts w:hint="eastAsia"/>
        </w:rPr>
        <w:t>49                 30          100         10</w:t>
      </w:r>
    </w:p>
    <w:p w14:paraId="0610ACD7" w14:textId="77777777" w:rsidR="000A4A2C" w:rsidRPr="00D967AC" w:rsidRDefault="000A4A2C" w:rsidP="000A4A2C">
      <w:pPr>
        <w:pStyle w:val="2f5"/>
      </w:pPr>
      <w:r w:rsidRPr="00D967AC">
        <w:rPr>
          <w:rFonts w:hint="eastAsia"/>
        </w:rPr>
        <w:t>50                 30          100         10</w:t>
      </w:r>
    </w:p>
    <w:p w14:paraId="48C3718C" w14:textId="77777777" w:rsidR="000A4A2C" w:rsidRPr="00D967AC" w:rsidRDefault="000A4A2C" w:rsidP="000A4A2C">
      <w:pPr>
        <w:pStyle w:val="2f5"/>
      </w:pPr>
      <w:r w:rsidRPr="00D967AC">
        <w:rPr>
          <w:rFonts w:hint="eastAsia"/>
        </w:rPr>
        <w:t>51                 30          100         10</w:t>
      </w:r>
    </w:p>
    <w:p w14:paraId="0CE7DF9B" w14:textId="77777777" w:rsidR="000A4A2C" w:rsidRPr="00D967AC" w:rsidRDefault="000A4A2C" w:rsidP="000A4A2C">
      <w:pPr>
        <w:pStyle w:val="2f5"/>
      </w:pPr>
      <w:r w:rsidRPr="00D967AC">
        <w:rPr>
          <w:rFonts w:hint="eastAsia"/>
        </w:rPr>
        <w:t>52                 30          100         10</w:t>
      </w:r>
    </w:p>
    <w:p w14:paraId="3679E552" w14:textId="77777777" w:rsidR="000A4A2C" w:rsidRPr="00D967AC" w:rsidRDefault="000A4A2C" w:rsidP="000A4A2C">
      <w:pPr>
        <w:pStyle w:val="2f5"/>
      </w:pPr>
      <w:r w:rsidRPr="00D967AC">
        <w:rPr>
          <w:rFonts w:hint="eastAsia"/>
        </w:rPr>
        <w:t>53                 30          100         10</w:t>
      </w:r>
    </w:p>
    <w:p w14:paraId="7D5F547A" w14:textId="77777777" w:rsidR="000A4A2C" w:rsidRPr="00D967AC" w:rsidRDefault="000A4A2C" w:rsidP="000A4A2C">
      <w:pPr>
        <w:pStyle w:val="2f5"/>
      </w:pPr>
      <w:r w:rsidRPr="00D967AC">
        <w:rPr>
          <w:rFonts w:hint="eastAsia"/>
        </w:rPr>
        <w:t>54                 30          100         10</w:t>
      </w:r>
    </w:p>
    <w:p w14:paraId="4D38B66B" w14:textId="77777777" w:rsidR="000A4A2C" w:rsidRPr="00D967AC" w:rsidRDefault="000A4A2C" w:rsidP="000A4A2C">
      <w:pPr>
        <w:pStyle w:val="2f5"/>
      </w:pPr>
      <w:r w:rsidRPr="00D967AC">
        <w:rPr>
          <w:rFonts w:hint="eastAsia"/>
        </w:rPr>
        <w:t>55                 30          100         10</w:t>
      </w:r>
    </w:p>
    <w:p w14:paraId="13BB0881" w14:textId="77777777" w:rsidR="000A4A2C" w:rsidRPr="00D967AC" w:rsidRDefault="000A4A2C" w:rsidP="000A4A2C">
      <w:pPr>
        <w:pStyle w:val="2f5"/>
      </w:pPr>
      <w:r w:rsidRPr="00D967AC">
        <w:rPr>
          <w:rFonts w:hint="eastAsia"/>
        </w:rPr>
        <w:t>56(cs7)            30          100         10</w:t>
      </w:r>
    </w:p>
    <w:p w14:paraId="09420A58" w14:textId="77777777" w:rsidR="000A4A2C" w:rsidRPr="00D967AC" w:rsidRDefault="000A4A2C" w:rsidP="000A4A2C">
      <w:pPr>
        <w:pStyle w:val="2f5"/>
      </w:pPr>
      <w:r w:rsidRPr="00D967AC">
        <w:rPr>
          <w:rFonts w:hint="eastAsia"/>
        </w:rPr>
        <w:t>57                 30          100         10</w:t>
      </w:r>
    </w:p>
    <w:p w14:paraId="45937E67" w14:textId="77777777" w:rsidR="000A4A2C" w:rsidRPr="00D967AC" w:rsidRDefault="000A4A2C" w:rsidP="000A4A2C">
      <w:pPr>
        <w:pStyle w:val="2f5"/>
      </w:pPr>
      <w:r w:rsidRPr="00D967AC">
        <w:rPr>
          <w:rFonts w:hint="eastAsia"/>
        </w:rPr>
        <w:t>58                 30          100         10</w:t>
      </w:r>
    </w:p>
    <w:p w14:paraId="4665043E" w14:textId="77777777" w:rsidR="000A4A2C" w:rsidRPr="00D967AC" w:rsidRDefault="000A4A2C" w:rsidP="000A4A2C">
      <w:pPr>
        <w:pStyle w:val="2f5"/>
      </w:pPr>
      <w:r w:rsidRPr="00D967AC">
        <w:rPr>
          <w:rFonts w:hint="eastAsia"/>
        </w:rPr>
        <w:t>59                 30          100         10</w:t>
      </w:r>
    </w:p>
    <w:p w14:paraId="2C609BA9" w14:textId="77777777" w:rsidR="000A4A2C" w:rsidRPr="00D967AC" w:rsidRDefault="000A4A2C" w:rsidP="000A4A2C">
      <w:pPr>
        <w:pStyle w:val="2f5"/>
      </w:pPr>
      <w:r w:rsidRPr="00D967AC">
        <w:rPr>
          <w:rFonts w:hint="eastAsia"/>
        </w:rPr>
        <w:t>60                 30          100         10</w:t>
      </w:r>
    </w:p>
    <w:p w14:paraId="114073C5" w14:textId="77777777" w:rsidR="000A4A2C" w:rsidRPr="00D967AC" w:rsidRDefault="000A4A2C" w:rsidP="000A4A2C">
      <w:pPr>
        <w:pStyle w:val="2f5"/>
      </w:pPr>
      <w:r w:rsidRPr="00D967AC">
        <w:rPr>
          <w:rFonts w:hint="eastAsia"/>
        </w:rPr>
        <w:t>61                 30          100         10</w:t>
      </w:r>
    </w:p>
    <w:p w14:paraId="70A60A14" w14:textId="77777777" w:rsidR="000A4A2C" w:rsidRPr="00D967AC" w:rsidRDefault="000A4A2C" w:rsidP="000A4A2C">
      <w:pPr>
        <w:pStyle w:val="2f5"/>
      </w:pPr>
      <w:r w:rsidRPr="00D967AC">
        <w:rPr>
          <w:rFonts w:hint="eastAsia"/>
        </w:rPr>
        <w:t>62                 30          100         10</w:t>
      </w:r>
    </w:p>
    <w:p w14:paraId="2CDDA657" w14:textId="77777777" w:rsidR="000A4A2C" w:rsidRPr="00D967AC" w:rsidRDefault="000A4A2C" w:rsidP="000A4A2C">
      <w:pPr>
        <w:pStyle w:val="2f5"/>
      </w:pPr>
      <w:r w:rsidRPr="00D967AC">
        <w:rPr>
          <w:rFonts w:hint="eastAsia"/>
        </w:rPr>
        <w:t>63                 30          100         10</w:t>
      </w:r>
    </w:p>
    <w:p w14:paraId="4E4321DC" w14:textId="77777777" w:rsidR="000A4A2C" w:rsidRPr="00D967AC" w:rsidRDefault="000A4A2C" w:rsidP="000A4A2C">
      <w:pPr>
        <w:pStyle w:val="2f5"/>
      </w:pPr>
    </w:p>
    <w:p w14:paraId="0076CEFD" w14:textId="77777777" w:rsidR="000A4A2C" w:rsidRPr="00D967AC" w:rsidRDefault="000A4A2C" w:rsidP="000A4A2C">
      <w:pPr>
        <w:pStyle w:val="2f5"/>
      </w:pPr>
      <w:r w:rsidRPr="00D967AC">
        <w:rPr>
          <w:rFonts w:hint="eastAsia"/>
        </w:rPr>
        <w:t>[R1] display drop-profile data</w:t>
      </w:r>
    </w:p>
    <w:p w14:paraId="68EF801F" w14:textId="77777777" w:rsidR="000A4A2C" w:rsidRPr="00D967AC" w:rsidRDefault="000A4A2C" w:rsidP="000A4A2C">
      <w:pPr>
        <w:pStyle w:val="2f5"/>
      </w:pPr>
      <w:r w:rsidRPr="00D967AC">
        <w:rPr>
          <w:rFonts w:hint="eastAsia"/>
        </w:rPr>
        <w:t>Drop-profile[1]: data</w:t>
      </w:r>
    </w:p>
    <w:p w14:paraId="471318A7" w14:textId="77777777" w:rsidR="000A4A2C" w:rsidRPr="00D967AC" w:rsidRDefault="000A4A2C" w:rsidP="000A4A2C">
      <w:pPr>
        <w:pStyle w:val="2f5"/>
      </w:pPr>
      <w:r w:rsidRPr="00D967AC">
        <w:rPr>
          <w:rFonts w:hint="eastAsia"/>
        </w:rPr>
        <w:t>DSCP               Low-limit   High-limit  Discard-percentage</w:t>
      </w:r>
    </w:p>
    <w:p w14:paraId="42A5997B" w14:textId="77777777" w:rsidR="000A4A2C" w:rsidRPr="00D967AC" w:rsidRDefault="000A4A2C" w:rsidP="000A4A2C">
      <w:pPr>
        <w:pStyle w:val="2f5"/>
      </w:pPr>
      <w:r w:rsidRPr="00D967AC">
        <w:rPr>
          <w:rFonts w:hint="eastAsia"/>
        </w:rPr>
        <w:t>-----------------------------------------------------------------</w:t>
      </w:r>
    </w:p>
    <w:p w14:paraId="65FDE337" w14:textId="77777777" w:rsidR="000A4A2C" w:rsidRPr="00D967AC" w:rsidRDefault="000A4A2C" w:rsidP="000A4A2C">
      <w:pPr>
        <w:pStyle w:val="2f5"/>
      </w:pPr>
      <w:r w:rsidRPr="00D967AC">
        <w:rPr>
          <w:rFonts w:hint="eastAsia"/>
        </w:rPr>
        <w:t>0(default)         30          100         10</w:t>
      </w:r>
    </w:p>
    <w:p w14:paraId="5802A586" w14:textId="77777777" w:rsidR="000A4A2C" w:rsidRPr="00D967AC" w:rsidRDefault="000A4A2C" w:rsidP="000A4A2C">
      <w:pPr>
        <w:pStyle w:val="2f5"/>
      </w:pPr>
      <w:r w:rsidRPr="00D967AC">
        <w:rPr>
          <w:rFonts w:hint="eastAsia"/>
        </w:rPr>
        <w:t>1                  30          100         10</w:t>
      </w:r>
    </w:p>
    <w:p w14:paraId="7894D8C6" w14:textId="77777777" w:rsidR="000A4A2C" w:rsidRPr="00D967AC" w:rsidRDefault="000A4A2C" w:rsidP="000A4A2C">
      <w:pPr>
        <w:pStyle w:val="2f5"/>
      </w:pPr>
      <w:r w:rsidRPr="00D967AC">
        <w:rPr>
          <w:rFonts w:hint="eastAsia"/>
        </w:rPr>
        <w:t>2                  30          100         10</w:t>
      </w:r>
    </w:p>
    <w:p w14:paraId="014D0EA2" w14:textId="77777777" w:rsidR="000A4A2C" w:rsidRPr="00D967AC" w:rsidRDefault="000A4A2C" w:rsidP="000A4A2C">
      <w:pPr>
        <w:pStyle w:val="2f5"/>
      </w:pPr>
      <w:r w:rsidRPr="00D967AC">
        <w:rPr>
          <w:rFonts w:hint="eastAsia"/>
        </w:rPr>
        <w:t>3                  30          100         10</w:t>
      </w:r>
    </w:p>
    <w:p w14:paraId="04370325" w14:textId="77777777" w:rsidR="000A4A2C" w:rsidRPr="00D967AC" w:rsidRDefault="000A4A2C" w:rsidP="000A4A2C">
      <w:pPr>
        <w:pStyle w:val="2f5"/>
      </w:pPr>
      <w:r w:rsidRPr="00D967AC">
        <w:rPr>
          <w:rFonts w:hint="eastAsia"/>
        </w:rPr>
        <w:t>4                  30          100         10</w:t>
      </w:r>
    </w:p>
    <w:p w14:paraId="4D804EF3" w14:textId="77777777" w:rsidR="000A4A2C" w:rsidRPr="00D967AC" w:rsidRDefault="000A4A2C" w:rsidP="000A4A2C">
      <w:pPr>
        <w:pStyle w:val="2f5"/>
      </w:pPr>
      <w:r w:rsidRPr="00D967AC">
        <w:rPr>
          <w:rFonts w:hint="eastAsia"/>
        </w:rPr>
        <w:t>5                  30          100         10</w:t>
      </w:r>
    </w:p>
    <w:p w14:paraId="4E61A191" w14:textId="77777777" w:rsidR="000A4A2C" w:rsidRPr="00D967AC" w:rsidRDefault="000A4A2C" w:rsidP="000A4A2C">
      <w:pPr>
        <w:pStyle w:val="2f5"/>
      </w:pPr>
      <w:r w:rsidRPr="00D967AC">
        <w:rPr>
          <w:rFonts w:hint="eastAsia"/>
        </w:rPr>
        <w:t>6                  30          100         10</w:t>
      </w:r>
    </w:p>
    <w:p w14:paraId="128017BD" w14:textId="77777777" w:rsidR="000A4A2C" w:rsidRPr="00D967AC" w:rsidRDefault="000A4A2C" w:rsidP="000A4A2C">
      <w:pPr>
        <w:pStyle w:val="2f5"/>
      </w:pPr>
      <w:r w:rsidRPr="00D967AC">
        <w:rPr>
          <w:rFonts w:hint="eastAsia"/>
        </w:rPr>
        <w:t>7                  30          100         10</w:t>
      </w:r>
    </w:p>
    <w:p w14:paraId="571B5BE4" w14:textId="77777777" w:rsidR="000A4A2C" w:rsidRPr="00D967AC" w:rsidRDefault="000A4A2C" w:rsidP="000A4A2C">
      <w:pPr>
        <w:pStyle w:val="2f5"/>
      </w:pPr>
      <w:r w:rsidRPr="00D967AC">
        <w:rPr>
          <w:rFonts w:hint="eastAsia"/>
        </w:rPr>
        <w:t>8(cs1)             30          100         10</w:t>
      </w:r>
    </w:p>
    <w:p w14:paraId="4FA11670" w14:textId="77777777" w:rsidR="000A4A2C" w:rsidRPr="00D967AC" w:rsidRDefault="000A4A2C" w:rsidP="000A4A2C">
      <w:pPr>
        <w:pStyle w:val="2f5"/>
      </w:pPr>
      <w:r w:rsidRPr="00D967AC">
        <w:rPr>
          <w:rFonts w:hint="eastAsia"/>
        </w:rPr>
        <w:t>9                  30          100         10</w:t>
      </w:r>
    </w:p>
    <w:p w14:paraId="71E6B401" w14:textId="77777777" w:rsidR="000A4A2C" w:rsidRPr="00D967AC" w:rsidRDefault="000A4A2C" w:rsidP="000A4A2C">
      <w:pPr>
        <w:pStyle w:val="2f5"/>
      </w:pPr>
      <w:r w:rsidRPr="00D967AC">
        <w:rPr>
          <w:rFonts w:hint="eastAsia"/>
        </w:rPr>
        <w:t>10(af11)           30          100         10</w:t>
      </w:r>
    </w:p>
    <w:p w14:paraId="3A948B17" w14:textId="77777777" w:rsidR="000A4A2C" w:rsidRPr="00D967AC" w:rsidRDefault="000A4A2C" w:rsidP="000A4A2C">
      <w:pPr>
        <w:pStyle w:val="2f5"/>
      </w:pPr>
      <w:r w:rsidRPr="00D967AC">
        <w:rPr>
          <w:rFonts w:hint="eastAsia"/>
        </w:rPr>
        <w:t>11                 30          100         10</w:t>
      </w:r>
    </w:p>
    <w:p w14:paraId="6FA8CD97" w14:textId="77777777" w:rsidR="000A4A2C" w:rsidRPr="00D967AC" w:rsidRDefault="000A4A2C" w:rsidP="000A4A2C">
      <w:pPr>
        <w:pStyle w:val="2f5"/>
      </w:pPr>
      <w:r w:rsidRPr="00D967AC">
        <w:rPr>
          <w:rFonts w:hint="eastAsia"/>
        </w:rPr>
        <w:t>12(af12)           30          100         10</w:t>
      </w:r>
    </w:p>
    <w:p w14:paraId="39E40AB3" w14:textId="77777777" w:rsidR="000A4A2C" w:rsidRPr="00D967AC" w:rsidRDefault="000A4A2C" w:rsidP="000A4A2C">
      <w:pPr>
        <w:pStyle w:val="2f5"/>
      </w:pPr>
      <w:r w:rsidRPr="00D967AC">
        <w:rPr>
          <w:rFonts w:hint="eastAsia"/>
        </w:rPr>
        <w:t>13                 30          100         10</w:t>
      </w:r>
    </w:p>
    <w:p w14:paraId="7C7B3DC8" w14:textId="77777777" w:rsidR="000A4A2C" w:rsidRPr="00D967AC" w:rsidRDefault="000A4A2C" w:rsidP="000A4A2C">
      <w:pPr>
        <w:pStyle w:val="2f5"/>
      </w:pPr>
      <w:r w:rsidRPr="00D967AC">
        <w:rPr>
          <w:rFonts w:hint="eastAsia"/>
        </w:rPr>
        <w:t>14(af13)           30          100         10</w:t>
      </w:r>
    </w:p>
    <w:p w14:paraId="1EFE09CF" w14:textId="77777777" w:rsidR="000A4A2C" w:rsidRPr="00D967AC" w:rsidRDefault="000A4A2C" w:rsidP="000A4A2C">
      <w:pPr>
        <w:pStyle w:val="2f5"/>
      </w:pPr>
      <w:r w:rsidRPr="00D967AC">
        <w:rPr>
          <w:rFonts w:hint="eastAsia"/>
        </w:rPr>
        <w:t>15                 30          100         10</w:t>
      </w:r>
    </w:p>
    <w:p w14:paraId="12CB1043" w14:textId="77777777" w:rsidR="000A4A2C" w:rsidRPr="00D967AC" w:rsidRDefault="000A4A2C" w:rsidP="000A4A2C">
      <w:pPr>
        <w:pStyle w:val="2f5"/>
      </w:pPr>
      <w:r w:rsidRPr="00D967AC">
        <w:rPr>
          <w:rFonts w:hint="eastAsia"/>
        </w:rPr>
        <w:t>16(cs2)            30          100         10</w:t>
      </w:r>
    </w:p>
    <w:p w14:paraId="133B8773" w14:textId="77777777" w:rsidR="000A4A2C" w:rsidRPr="00D967AC" w:rsidRDefault="000A4A2C" w:rsidP="000A4A2C">
      <w:pPr>
        <w:pStyle w:val="2f5"/>
      </w:pPr>
      <w:r w:rsidRPr="00D967AC">
        <w:rPr>
          <w:rFonts w:hint="eastAsia"/>
        </w:rPr>
        <w:t>17                 30          100         10</w:t>
      </w:r>
    </w:p>
    <w:p w14:paraId="6DC80796" w14:textId="77777777" w:rsidR="000A4A2C" w:rsidRPr="00D967AC" w:rsidRDefault="000A4A2C" w:rsidP="000A4A2C">
      <w:pPr>
        <w:pStyle w:val="2f5"/>
      </w:pPr>
      <w:r w:rsidRPr="00D967AC">
        <w:rPr>
          <w:rFonts w:hint="eastAsia"/>
        </w:rPr>
        <w:t>18(af21)           30          100         10</w:t>
      </w:r>
    </w:p>
    <w:p w14:paraId="2DD80A44" w14:textId="77777777" w:rsidR="000A4A2C" w:rsidRPr="00D967AC" w:rsidRDefault="000A4A2C" w:rsidP="000A4A2C">
      <w:pPr>
        <w:pStyle w:val="2f5"/>
      </w:pPr>
      <w:r w:rsidRPr="00D967AC">
        <w:rPr>
          <w:rFonts w:hint="eastAsia"/>
        </w:rPr>
        <w:t>19                 30          100         10</w:t>
      </w:r>
    </w:p>
    <w:p w14:paraId="540EA772" w14:textId="77777777" w:rsidR="000A4A2C" w:rsidRPr="00D967AC" w:rsidRDefault="000A4A2C" w:rsidP="000A4A2C">
      <w:pPr>
        <w:pStyle w:val="2f5"/>
      </w:pPr>
      <w:r w:rsidRPr="00D967AC">
        <w:rPr>
          <w:rFonts w:hint="eastAsia"/>
        </w:rPr>
        <w:t>20(af22)           30          100         10</w:t>
      </w:r>
    </w:p>
    <w:p w14:paraId="513AAAF6" w14:textId="77777777" w:rsidR="000A4A2C" w:rsidRPr="00D967AC" w:rsidRDefault="000A4A2C" w:rsidP="000A4A2C">
      <w:pPr>
        <w:pStyle w:val="2f5"/>
      </w:pPr>
      <w:r w:rsidRPr="00D967AC">
        <w:rPr>
          <w:rFonts w:hint="eastAsia"/>
        </w:rPr>
        <w:t>21                 30          100         10</w:t>
      </w:r>
    </w:p>
    <w:p w14:paraId="52BD8472" w14:textId="77777777" w:rsidR="000A4A2C" w:rsidRPr="00D967AC" w:rsidRDefault="000A4A2C" w:rsidP="000A4A2C">
      <w:pPr>
        <w:pStyle w:val="2f5"/>
      </w:pPr>
      <w:r w:rsidRPr="00D967AC">
        <w:rPr>
          <w:rFonts w:hint="eastAsia"/>
        </w:rPr>
        <w:t>22(af23)           30          100         10</w:t>
      </w:r>
    </w:p>
    <w:p w14:paraId="4B8EE487" w14:textId="77777777" w:rsidR="000A4A2C" w:rsidRPr="00D967AC" w:rsidRDefault="000A4A2C" w:rsidP="000A4A2C">
      <w:pPr>
        <w:pStyle w:val="2f5"/>
      </w:pPr>
      <w:r w:rsidRPr="00D967AC">
        <w:rPr>
          <w:rFonts w:hint="eastAsia"/>
        </w:rPr>
        <w:t>23                 30          100         10</w:t>
      </w:r>
    </w:p>
    <w:p w14:paraId="43E1E416" w14:textId="77777777" w:rsidR="000A4A2C" w:rsidRPr="00D967AC" w:rsidRDefault="000A4A2C" w:rsidP="000A4A2C">
      <w:pPr>
        <w:pStyle w:val="2f5"/>
      </w:pPr>
      <w:r w:rsidRPr="00D967AC">
        <w:rPr>
          <w:rFonts w:hint="eastAsia"/>
        </w:rPr>
        <w:t>24(cs3)            30          100         10</w:t>
      </w:r>
    </w:p>
    <w:p w14:paraId="4BF8000D" w14:textId="77777777" w:rsidR="000A4A2C" w:rsidRPr="00D967AC" w:rsidRDefault="000A4A2C" w:rsidP="000A4A2C">
      <w:pPr>
        <w:pStyle w:val="2f5"/>
      </w:pPr>
      <w:r w:rsidRPr="00D967AC">
        <w:rPr>
          <w:rFonts w:hint="eastAsia"/>
        </w:rPr>
        <w:t>25                 30          100         10</w:t>
      </w:r>
    </w:p>
    <w:p w14:paraId="0426C752" w14:textId="77777777" w:rsidR="000A4A2C" w:rsidRPr="00D967AC" w:rsidRDefault="000A4A2C" w:rsidP="000A4A2C">
      <w:pPr>
        <w:pStyle w:val="2f5"/>
      </w:pPr>
      <w:r w:rsidRPr="00D967AC">
        <w:rPr>
          <w:rFonts w:hint="eastAsia"/>
        </w:rPr>
        <w:t>26(af31)           40           60         40</w:t>
      </w:r>
    </w:p>
    <w:p w14:paraId="5EB94B09" w14:textId="77777777" w:rsidR="000A4A2C" w:rsidRPr="00D967AC" w:rsidRDefault="000A4A2C" w:rsidP="000A4A2C">
      <w:pPr>
        <w:pStyle w:val="2f5"/>
      </w:pPr>
      <w:r w:rsidRPr="00D967AC">
        <w:rPr>
          <w:rFonts w:hint="eastAsia"/>
        </w:rPr>
        <w:t>27                 30          100         10</w:t>
      </w:r>
    </w:p>
    <w:p w14:paraId="05808598" w14:textId="77777777" w:rsidR="000A4A2C" w:rsidRPr="00D967AC" w:rsidRDefault="000A4A2C" w:rsidP="000A4A2C">
      <w:pPr>
        <w:pStyle w:val="2f5"/>
      </w:pPr>
      <w:r w:rsidRPr="00D967AC">
        <w:rPr>
          <w:rFonts w:hint="eastAsia"/>
        </w:rPr>
        <w:t>28(af32)           50           70         30</w:t>
      </w:r>
    </w:p>
    <w:p w14:paraId="2E91CC38" w14:textId="77777777" w:rsidR="000A4A2C" w:rsidRPr="00D967AC" w:rsidRDefault="000A4A2C" w:rsidP="000A4A2C">
      <w:pPr>
        <w:pStyle w:val="2f5"/>
      </w:pPr>
      <w:r w:rsidRPr="00D967AC">
        <w:rPr>
          <w:rFonts w:hint="eastAsia"/>
        </w:rPr>
        <w:t>29                 30          100         10</w:t>
      </w:r>
    </w:p>
    <w:p w14:paraId="2A545C6F" w14:textId="77777777" w:rsidR="000A4A2C" w:rsidRPr="00D967AC" w:rsidRDefault="000A4A2C" w:rsidP="000A4A2C">
      <w:pPr>
        <w:pStyle w:val="2f5"/>
      </w:pPr>
      <w:r w:rsidRPr="00D967AC">
        <w:rPr>
          <w:rFonts w:hint="eastAsia"/>
        </w:rPr>
        <w:lastRenderedPageBreak/>
        <w:t>30(af33)           30          100         10</w:t>
      </w:r>
    </w:p>
    <w:p w14:paraId="016ACADF" w14:textId="77777777" w:rsidR="000A4A2C" w:rsidRPr="00D967AC" w:rsidRDefault="000A4A2C" w:rsidP="000A4A2C">
      <w:pPr>
        <w:pStyle w:val="2f5"/>
      </w:pPr>
      <w:r w:rsidRPr="00D967AC">
        <w:rPr>
          <w:rFonts w:hint="eastAsia"/>
        </w:rPr>
        <w:t>31                 30          100         10</w:t>
      </w:r>
    </w:p>
    <w:p w14:paraId="78F5777E" w14:textId="77777777" w:rsidR="000A4A2C" w:rsidRPr="00D967AC" w:rsidRDefault="000A4A2C" w:rsidP="000A4A2C">
      <w:pPr>
        <w:pStyle w:val="2f5"/>
      </w:pPr>
      <w:r w:rsidRPr="00D967AC">
        <w:rPr>
          <w:rFonts w:hint="eastAsia"/>
        </w:rPr>
        <w:t>32(cs4)            30          100         10</w:t>
      </w:r>
    </w:p>
    <w:p w14:paraId="7BF61C99" w14:textId="77777777" w:rsidR="000A4A2C" w:rsidRPr="00D967AC" w:rsidRDefault="000A4A2C" w:rsidP="000A4A2C">
      <w:pPr>
        <w:pStyle w:val="2f5"/>
      </w:pPr>
      <w:r w:rsidRPr="00D967AC">
        <w:rPr>
          <w:rFonts w:hint="eastAsia"/>
        </w:rPr>
        <w:t>33                 30          100         10</w:t>
      </w:r>
    </w:p>
    <w:p w14:paraId="2BB420AE" w14:textId="77777777" w:rsidR="000A4A2C" w:rsidRPr="00D967AC" w:rsidRDefault="000A4A2C" w:rsidP="000A4A2C">
      <w:pPr>
        <w:pStyle w:val="2f5"/>
      </w:pPr>
      <w:r w:rsidRPr="00D967AC">
        <w:rPr>
          <w:rFonts w:hint="eastAsia"/>
        </w:rPr>
        <w:t>34(af41)           30          100         10</w:t>
      </w:r>
    </w:p>
    <w:p w14:paraId="385679DE" w14:textId="77777777" w:rsidR="000A4A2C" w:rsidRPr="00D967AC" w:rsidRDefault="000A4A2C" w:rsidP="000A4A2C">
      <w:pPr>
        <w:pStyle w:val="2f5"/>
      </w:pPr>
      <w:r w:rsidRPr="00D967AC">
        <w:rPr>
          <w:rFonts w:hint="eastAsia"/>
        </w:rPr>
        <w:t>35                 30          100         10</w:t>
      </w:r>
    </w:p>
    <w:p w14:paraId="688E1E80" w14:textId="77777777" w:rsidR="000A4A2C" w:rsidRPr="00D967AC" w:rsidRDefault="000A4A2C" w:rsidP="000A4A2C">
      <w:pPr>
        <w:pStyle w:val="2f5"/>
      </w:pPr>
      <w:r w:rsidRPr="00D967AC">
        <w:rPr>
          <w:rFonts w:hint="eastAsia"/>
        </w:rPr>
        <w:t>36(af42)           30          100         10</w:t>
      </w:r>
    </w:p>
    <w:p w14:paraId="2F350113" w14:textId="77777777" w:rsidR="000A4A2C" w:rsidRPr="00D967AC" w:rsidRDefault="000A4A2C" w:rsidP="000A4A2C">
      <w:pPr>
        <w:pStyle w:val="2f5"/>
      </w:pPr>
      <w:r w:rsidRPr="00D967AC">
        <w:rPr>
          <w:rFonts w:hint="eastAsia"/>
        </w:rPr>
        <w:t>37                 30          100         10</w:t>
      </w:r>
    </w:p>
    <w:p w14:paraId="1F76F0F3" w14:textId="77777777" w:rsidR="000A4A2C" w:rsidRPr="00D967AC" w:rsidRDefault="000A4A2C" w:rsidP="000A4A2C">
      <w:pPr>
        <w:pStyle w:val="2f5"/>
      </w:pPr>
      <w:r w:rsidRPr="00D967AC">
        <w:rPr>
          <w:rFonts w:hint="eastAsia"/>
        </w:rPr>
        <w:t>38(af43)           60           80         20</w:t>
      </w:r>
    </w:p>
    <w:p w14:paraId="310652D9" w14:textId="77777777" w:rsidR="000A4A2C" w:rsidRPr="00D967AC" w:rsidRDefault="000A4A2C" w:rsidP="000A4A2C">
      <w:pPr>
        <w:pStyle w:val="2f5"/>
      </w:pPr>
      <w:r w:rsidRPr="00D967AC">
        <w:rPr>
          <w:rFonts w:hint="eastAsia"/>
        </w:rPr>
        <w:t>39                 30          100         10</w:t>
      </w:r>
    </w:p>
    <w:p w14:paraId="5AA52DFD" w14:textId="77777777" w:rsidR="000A4A2C" w:rsidRPr="00D967AC" w:rsidRDefault="000A4A2C" w:rsidP="000A4A2C">
      <w:pPr>
        <w:pStyle w:val="2f5"/>
      </w:pPr>
      <w:r w:rsidRPr="00D967AC">
        <w:rPr>
          <w:rFonts w:hint="eastAsia"/>
        </w:rPr>
        <w:t>40(cs5)            30          100         10</w:t>
      </w:r>
    </w:p>
    <w:p w14:paraId="0DE236FA" w14:textId="77777777" w:rsidR="000A4A2C" w:rsidRPr="00D967AC" w:rsidRDefault="000A4A2C" w:rsidP="000A4A2C">
      <w:pPr>
        <w:pStyle w:val="2f5"/>
      </w:pPr>
      <w:r w:rsidRPr="00D967AC">
        <w:rPr>
          <w:rFonts w:hint="eastAsia"/>
        </w:rPr>
        <w:t>41                 30          100         10</w:t>
      </w:r>
    </w:p>
    <w:p w14:paraId="3A63D629" w14:textId="77777777" w:rsidR="000A4A2C" w:rsidRPr="00D967AC" w:rsidRDefault="000A4A2C" w:rsidP="000A4A2C">
      <w:pPr>
        <w:pStyle w:val="2f5"/>
      </w:pPr>
      <w:r w:rsidRPr="00D967AC">
        <w:rPr>
          <w:rFonts w:hint="eastAsia"/>
        </w:rPr>
        <w:t>42                 30          100         10</w:t>
      </w:r>
    </w:p>
    <w:p w14:paraId="231BA55C" w14:textId="77777777" w:rsidR="000A4A2C" w:rsidRPr="00D967AC" w:rsidRDefault="000A4A2C" w:rsidP="000A4A2C">
      <w:pPr>
        <w:pStyle w:val="2f5"/>
      </w:pPr>
      <w:r w:rsidRPr="00D967AC">
        <w:rPr>
          <w:rFonts w:hint="eastAsia"/>
        </w:rPr>
        <w:t>43                 30          100         10</w:t>
      </w:r>
    </w:p>
    <w:p w14:paraId="76A37251" w14:textId="77777777" w:rsidR="000A4A2C" w:rsidRPr="00D967AC" w:rsidRDefault="000A4A2C" w:rsidP="000A4A2C">
      <w:pPr>
        <w:pStyle w:val="2f5"/>
      </w:pPr>
      <w:r w:rsidRPr="00D967AC">
        <w:rPr>
          <w:rFonts w:hint="eastAsia"/>
        </w:rPr>
        <w:t>44                 30          100         10</w:t>
      </w:r>
    </w:p>
    <w:p w14:paraId="77657A98" w14:textId="77777777" w:rsidR="000A4A2C" w:rsidRPr="00D967AC" w:rsidRDefault="000A4A2C" w:rsidP="000A4A2C">
      <w:pPr>
        <w:pStyle w:val="2f5"/>
      </w:pPr>
      <w:r w:rsidRPr="00D967AC">
        <w:rPr>
          <w:rFonts w:hint="eastAsia"/>
        </w:rPr>
        <w:t>45                 30          100         10</w:t>
      </w:r>
    </w:p>
    <w:p w14:paraId="0B1D0C16" w14:textId="77777777" w:rsidR="000A4A2C" w:rsidRPr="00D967AC" w:rsidRDefault="000A4A2C" w:rsidP="000A4A2C">
      <w:pPr>
        <w:pStyle w:val="2f5"/>
      </w:pPr>
      <w:r w:rsidRPr="00D967AC">
        <w:rPr>
          <w:rFonts w:hint="eastAsia"/>
        </w:rPr>
        <w:t>46(ef)             30          100         10</w:t>
      </w:r>
    </w:p>
    <w:p w14:paraId="74656D00" w14:textId="77777777" w:rsidR="000A4A2C" w:rsidRPr="00D967AC" w:rsidRDefault="000A4A2C" w:rsidP="000A4A2C">
      <w:pPr>
        <w:pStyle w:val="2f5"/>
      </w:pPr>
      <w:r w:rsidRPr="00D967AC">
        <w:rPr>
          <w:rFonts w:hint="eastAsia"/>
        </w:rPr>
        <w:t>47                 30          100         10</w:t>
      </w:r>
    </w:p>
    <w:p w14:paraId="72137E00" w14:textId="77777777" w:rsidR="000A4A2C" w:rsidRPr="00D967AC" w:rsidRDefault="000A4A2C" w:rsidP="000A4A2C">
      <w:pPr>
        <w:pStyle w:val="2f5"/>
      </w:pPr>
      <w:r w:rsidRPr="00D967AC">
        <w:rPr>
          <w:rFonts w:hint="eastAsia"/>
        </w:rPr>
        <w:t>48(cs6)            30          100         10</w:t>
      </w:r>
    </w:p>
    <w:p w14:paraId="70D5C081" w14:textId="77777777" w:rsidR="000A4A2C" w:rsidRPr="00D967AC" w:rsidRDefault="000A4A2C" w:rsidP="000A4A2C">
      <w:pPr>
        <w:pStyle w:val="2f5"/>
      </w:pPr>
      <w:r w:rsidRPr="00D967AC">
        <w:rPr>
          <w:rFonts w:hint="eastAsia"/>
        </w:rPr>
        <w:t>49                 30          100         10</w:t>
      </w:r>
    </w:p>
    <w:p w14:paraId="53471477" w14:textId="77777777" w:rsidR="000A4A2C" w:rsidRPr="00D967AC" w:rsidRDefault="000A4A2C" w:rsidP="000A4A2C">
      <w:pPr>
        <w:pStyle w:val="2f5"/>
      </w:pPr>
      <w:r w:rsidRPr="00D967AC">
        <w:rPr>
          <w:rFonts w:hint="eastAsia"/>
        </w:rPr>
        <w:t>50                 30          100         10</w:t>
      </w:r>
    </w:p>
    <w:p w14:paraId="68E8FFF4" w14:textId="77777777" w:rsidR="000A4A2C" w:rsidRPr="00D967AC" w:rsidRDefault="000A4A2C" w:rsidP="000A4A2C">
      <w:pPr>
        <w:pStyle w:val="2f5"/>
      </w:pPr>
      <w:r w:rsidRPr="00D967AC">
        <w:rPr>
          <w:rFonts w:hint="eastAsia"/>
        </w:rPr>
        <w:t>51                 30          100         10</w:t>
      </w:r>
    </w:p>
    <w:p w14:paraId="4DB034F7" w14:textId="77777777" w:rsidR="000A4A2C" w:rsidRPr="00D967AC" w:rsidRDefault="000A4A2C" w:rsidP="000A4A2C">
      <w:pPr>
        <w:pStyle w:val="2f5"/>
      </w:pPr>
      <w:r w:rsidRPr="00D967AC">
        <w:rPr>
          <w:rFonts w:hint="eastAsia"/>
        </w:rPr>
        <w:t>52                 30          100         10</w:t>
      </w:r>
    </w:p>
    <w:p w14:paraId="7BECD533" w14:textId="77777777" w:rsidR="000A4A2C" w:rsidRPr="00D967AC" w:rsidRDefault="000A4A2C" w:rsidP="000A4A2C">
      <w:pPr>
        <w:pStyle w:val="2f5"/>
      </w:pPr>
      <w:r w:rsidRPr="00D967AC">
        <w:rPr>
          <w:rFonts w:hint="eastAsia"/>
        </w:rPr>
        <w:t>53                 30          100         10</w:t>
      </w:r>
    </w:p>
    <w:p w14:paraId="47BBEDD4" w14:textId="77777777" w:rsidR="000A4A2C" w:rsidRPr="00D967AC" w:rsidRDefault="000A4A2C" w:rsidP="000A4A2C">
      <w:pPr>
        <w:pStyle w:val="2f5"/>
      </w:pPr>
      <w:r w:rsidRPr="00D967AC">
        <w:rPr>
          <w:rFonts w:hint="eastAsia"/>
        </w:rPr>
        <w:t>54                 30          100         10</w:t>
      </w:r>
    </w:p>
    <w:p w14:paraId="0F9FB1DD" w14:textId="77777777" w:rsidR="000A4A2C" w:rsidRPr="00D967AC" w:rsidRDefault="000A4A2C" w:rsidP="000A4A2C">
      <w:pPr>
        <w:pStyle w:val="2f5"/>
      </w:pPr>
      <w:r w:rsidRPr="00D967AC">
        <w:rPr>
          <w:rFonts w:hint="eastAsia"/>
        </w:rPr>
        <w:t>55                 30          100         10</w:t>
      </w:r>
    </w:p>
    <w:p w14:paraId="7C772893" w14:textId="77777777" w:rsidR="000A4A2C" w:rsidRPr="00D967AC" w:rsidRDefault="000A4A2C" w:rsidP="000A4A2C">
      <w:pPr>
        <w:pStyle w:val="2f5"/>
      </w:pPr>
      <w:r w:rsidRPr="00D967AC">
        <w:rPr>
          <w:rFonts w:hint="eastAsia"/>
        </w:rPr>
        <w:t>56(cs7)            30          100         10</w:t>
      </w:r>
    </w:p>
    <w:p w14:paraId="025C7F93" w14:textId="77777777" w:rsidR="000A4A2C" w:rsidRPr="00D967AC" w:rsidRDefault="000A4A2C" w:rsidP="000A4A2C">
      <w:pPr>
        <w:pStyle w:val="2f5"/>
      </w:pPr>
      <w:r w:rsidRPr="00D967AC">
        <w:rPr>
          <w:rFonts w:hint="eastAsia"/>
        </w:rPr>
        <w:t>57                 30          100         10</w:t>
      </w:r>
    </w:p>
    <w:p w14:paraId="3196DABB" w14:textId="77777777" w:rsidR="000A4A2C" w:rsidRPr="00D967AC" w:rsidRDefault="000A4A2C" w:rsidP="000A4A2C">
      <w:pPr>
        <w:pStyle w:val="2f5"/>
      </w:pPr>
      <w:r w:rsidRPr="00D967AC">
        <w:rPr>
          <w:rFonts w:hint="eastAsia"/>
        </w:rPr>
        <w:t>58                 30          100         10</w:t>
      </w:r>
    </w:p>
    <w:p w14:paraId="035217D9" w14:textId="77777777" w:rsidR="000A4A2C" w:rsidRPr="00D967AC" w:rsidRDefault="000A4A2C" w:rsidP="000A4A2C">
      <w:pPr>
        <w:pStyle w:val="2f5"/>
      </w:pPr>
      <w:r w:rsidRPr="00D967AC">
        <w:rPr>
          <w:rFonts w:hint="eastAsia"/>
        </w:rPr>
        <w:t>59                 30          100         10</w:t>
      </w:r>
    </w:p>
    <w:p w14:paraId="7F699720" w14:textId="77777777" w:rsidR="000A4A2C" w:rsidRPr="00D967AC" w:rsidRDefault="000A4A2C" w:rsidP="000A4A2C">
      <w:pPr>
        <w:pStyle w:val="2f5"/>
      </w:pPr>
      <w:r w:rsidRPr="00D967AC">
        <w:rPr>
          <w:rFonts w:hint="eastAsia"/>
        </w:rPr>
        <w:t>60                 30          100         10</w:t>
      </w:r>
    </w:p>
    <w:p w14:paraId="10D7A8C8" w14:textId="77777777" w:rsidR="000A4A2C" w:rsidRPr="00D967AC" w:rsidRDefault="000A4A2C" w:rsidP="000A4A2C">
      <w:pPr>
        <w:pStyle w:val="2f5"/>
      </w:pPr>
      <w:r w:rsidRPr="00D967AC">
        <w:rPr>
          <w:rFonts w:hint="eastAsia"/>
        </w:rPr>
        <w:t>61                 30          100         10</w:t>
      </w:r>
    </w:p>
    <w:p w14:paraId="3C72B854" w14:textId="77777777" w:rsidR="000A4A2C" w:rsidRPr="00D967AC" w:rsidRDefault="000A4A2C" w:rsidP="000A4A2C">
      <w:pPr>
        <w:pStyle w:val="2f5"/>
      </w:pPr>
      <w:r w:rsidRPr="00D967AC">
        <w:rPr>
          <w:rFonts w:hint="eastAsia"/>
        </w:rPr>
        <w:t>62                 30          100         10</w:t>
      </w:r>
    </w:p>
    <w:p w14:paraId="181646C9" w14:textId="77777777" w:rsidR="000A4A2C" w:rsidRPr="00D967AC" w:rsidRDefault="000A4A2C" w:rsidP="000A4A2C">
      <w:pPr>
        <w:pStyle w:val="2f5"/>
      </w:pPr>
      <w:r w:rsidRPr="00D967AC">
        <w:rPr>
          <w:rFonts w:hint="eastAsia"/>
        </w:rPr>
        <w:t>63                 30          100         10</w:t>
      </w:r>
    </w:p>
    <w:p w14:paraId="29A63F73" w14:textId="77777777" w:rsidR="000A4A2C" w:rsidRPr="00D967AC" w:rsidRDefault="000A4A2C" w:rsidP="000A4A2C">
      <w:pPr>
        <w:pStyle w:val="2f5"/>
      </w:pPr>
    </w:p>
    <w:p w14:paraId="69DCDB9E" w14:textId="77777777" w:rsidR="000A4A2C" w:rsidRPr="00D967AC" w:rsidRDefault="000A4A2C" w:rsidP="000A4A2C">
      <w:pPr>
        <w:pStyle w:val="3"/>
      </w:pPr>
      <w:bookmarkStart w:id="133" w:name="_Toc63253549"/>
      <w:bookmarkStart w:id="134" w:name="_Toc116563182"/>
      <w:r w:rsidRPr="00D967AC">
        <w:rPr>
          <w:rFonts w:hint="eastAsia"/>
        </w:rPr>
        <w:t>Reference Configuration</w:t>
      </w:r>
      <w:bookmarkEnd w:id="133"/>
      <w:bookmarkEnd w:id="134"/>
    </w:p>
    <w:p w14:paraId="58E2291E" w14:textId="77777777" w:rsidR="000A4A2C" w:rsidRPr="00D967AC" w:rsidRDefault="000A4A2C" w:rsidP="000A4A2C">
      <w:pPr>
        <w:pStyle w:val="4"/>
        <w:rPr>
          <w:rFonts w:hint="default"/>
        </w:rPr>
      </w:pPr>
      <w:r w:rsidRPr="00D967AC">
        <w:t>Configurations of R1</w:t>
      </w:r>
    </w:p>
    <w:p w14:paraId="7750533D" w14:textId="77777777" w:rsidR="000A4A2C" w:rsidRPr="00D967AC" w:rsidRDefault="000A4A2C" w:rsidP="000A4A2C">
      <w:pPr>
        <w:pStyle w:val="2f5"/>
      </w:pPr>
      <w:r w:rsidRPr="00D967AC">
        <w:rPr>
          <w:rFonts w:hint="eastAsia"/>
        </w:rPr>
        <w:t>#</w:t>
      </w:r>
    </w:p>
    <w:p w14:paraId="5F964837" w14:textId="77777777" w:rsidR="000A4A2C" w:rsidRPr="00D967AC" w:rsidRDefault="000A4A2C" w:rsidP="000A4A2C">
      <w:pPr>
        <w:pStyle w:val="2f5"/>
      </w:pPr>
      <w:r w:rsidRPr="00D967AC">
        <w:rPr>
          <w:rFonts w:hint="eastAsia"/>
        </w:rPr>
        <w:t xml:space="preserve"> sysname R1</w:t>
      </w:r>
    </w:p>
    <w:p w14:paraId="235D45F7" w14:textId="77777777" w:rsidR="000A4A2C" w:rsidRPr="00D967AC" w:rsidRDefault="000A4A2C" w:rsidP="000A4A2C">
      <w:pPr>
        <w:pStyle w:val="2f5"/>
      </w:pPr>
      <w:r w:rsidRPr="00D967AC">
        <w:rPr>
          <w:rFonts w:hint="eastAsia"/>
        </w:rPr>
        <w:t>#</w:t>
      </w:r>
    </w:p>
    <w:p w14:paraId="4C51E25B" w14:textId="77777777" w:rsidR="000A4A2C" w:rsidRPr="00D967AC" w:rsidRDefault="000A4A2C" w:rsidP="000A4A2C">
      <w:pPr>
        <w:pStyle w:val="2f5"/>
      </w:pPr>
      <w:r w:rsidRPr="00D967AC">
        <w:rPr>
          <w:rFonts w:hint="eastAsia"/>
        </w:rPr>
        <w:t>vlan batch 20 30</w:t>
      </w:r>
    </w:p>
    <w:p w14:paraId="7C659DCA" w14:textId="77777777" w:rsidR="000A4A2C" w:rsidRPr="00D967AC" w:rsidRDefault="000A4A2C" w:rsidP="000A4A2C">
      <w:pPr>
        <w:pStyle w:val="2f5"/>
      </w:pPr>
      <w:r w:rsidRPr="00D967AC">
        <w:rPr>
          <w:rFonts w:hint="eastAsia"/>
        </w:rPr>
        <w:t xml:space="preserve">#                                                                               </w:t>
      </w:r>
    </w:p>
    <w:p w14:paraId="61633B54" w14:textId="77777777" w:rsidR="000A4A2C" w:rsidRPr="00D967AC" w:rsidRDefault="000A4A2C" w:rsidP="000A4A2C">
      <w:pPr>
        <w:pStyle w:val="2f5"/>
      </w:pPr>
      <w:r w:rsidRPr="00D967AC">
        <w:rPr>
          <w:rFonts w:hint="eastAsia"/>
        </w:rPr>
        <w:t xml:space="preserve">drop-profile data                                                               </w:t>
      </w:r>
    </w:p>
    <w:p w14:paraId="36E7E38D" w14:textId="77777777" w:rsidR="000A4A2C" w:rsidRPr="00D967AC" w:rsidRDefault="000A4A2C" w:rsidP="000A4A2C">
      <w:pPr>
        <w:pStyle w:val="2f5"/>
      </w:pPr>
      <w:r w:rsidRPr="00D967AC">
        <w:rPr>
          <w:rFonts w:hint="eastAsia"/>
        </w:rPr>
        <w:t>wred dscp</w:t>
      </w:r>
    </w:p>
    <w:p w14:paraId="7911707C" w14:textId="77777777" w:rsidR="000A4A2C" w:rsidRPr="00D967AC" w:rsidRDefault="000A4A2C" w:rsidP="000A4A2C">
      <w:pPr>
        <w:pStyle w:val="2f5"/>
      </w:pPr>
      <w:r w:rsidRPr="00D967AC">
        <w:rPr>
          <w:rFonts w:hint="eastAsia"/>
        </w:rPr>
        <w:t xml:space="preserve">  dscp af31 low-limit 40 high-limit 60 discard-percentage 40                      </w:t>
      </w:r>
    </w:p>
    <w:p w14:paraId="2D154434" w14:textId="77777777" w:rsidR="000A4A2C" w:rsidRPr="00D967AC" w:rsidRDefault="000A4A2C" w:rsidP="000A4A2C">
      <w:pPr>
        <w:pStyle w:val="2f5"/>
      </w:pPr>
      <w:r w:rsidRPr="00D967AC">
        <w:rPr>
          <w:rFonts w:hint="eastAsia"/>
        </w:rPr>
        <w:t xml:space="preserve">  dscp af32 low-limit 50 high-limit 70 discard-percentage 30                      </w:t>
      </w:r>
    </w:p>
    <w:p w14:paraId="23E63BCF" w14:textId="77777777" w:rsidR="000A4A2C" w:rsidRPr="00D967AC" w:rsidRDefault="000A4A2C" w:rsidP="000A4A2C">
      <w:pPr>
        <w:pStyle w:val="2f5"/>
      </w:pPr>
      <w:r w:rsidRPr="00D967AC">
        <w:rPr>
          <w:rFonts w:hint="eastAsia"/>
        </w:rPr>
        <w:t xml:space="preserve">#                                                                               </w:t>
      </w:r>
    </w:p>
    <w:p w14:paraId="52914186" w14:textId="77777777" w:rsidR="000A4A2C" w:rsidRPr="00D967AC" w:rsidRDefault="000A4A2C" w:rsidP="000A4A2C">
      <w:pPr>
        <w:pStyle w:val="2f5"/>
      </w:pPr>
      <w:r w:rsidRPr="00D967AC">
        <w:rPr>
          <w:rFonts w:hint="eastAsia"/>
        </w:rPr>
        <w:t xml:space="preserve">drop-profile video                                                              </w:t>
      </w:r>
    </w:p>
    <w:p w14:paraId="298B9CE7" w14:textId="77777777" w:rsidR="000A4A2C" w:rsidRPr="00D967AC" w:rsidRDefault="000A4A2C" w:rsidP="000A4A2C">
      <w:pPr>
        <w:pStyle w:val="2f5"/>
      </w:pPr>
      <w:r w:rsidRPr="00D967AC">
        <w:rPr>
          <w:rFonts w:hint="eastAsia"/>
        </w:rPr>
        <w:t>wred dscp</w:t>
      </w:r>
    </w:p>
    <w:p w14:paraId="6C0F20FB" w14:textId="77777777" w:rsidR="000A4A2C" w:rsidRPr="00D967AC" w:rsidRDefault="000A4A2C" w:rsidP="000A4A2C">
      <w:pPr>
        <w:pStyle w:val="2f5"/>
      </w:pPr>
      <w:r w:rsidRPr="00D967AC">
        <w:rPr>
          <w:rFonts w:hint="eastAsia"/>
        </w:rPr>
        <w:t xml:space="preserve">  dscp af43 low-limit 60 high-limit 80 discard-percentage 20                      </w:t>
      </w:r>
    </w:p>
    <w:p w14:paraId="1B713FF0" w14:textId="77777777" w:rsidR="000A4A2C" w:rsidRPr="00D967AC" w:rsidRDefault="000A4A2C" w:rsidP="000A4A2C">
      <w:pPr>
        <w:pStyle w:val="2f5"/>
      </w:pPr>
      <w:r w:rsidRPr="00D967AC">
        <w:rPr>
          <w:rFonts w:hint="eastAsia"/>
        </w:rPr>
        <w:t xml:space="preserve">#                                                                               </w:t>
      </w:r>
    </w:p>
    <w:p w14:paraId="62AE8C50" w14:textId="77777777" w:rsidR="000A4A2C" w:rsidRPr="00D967AC" w:rsidRDefault="000A4A2C" w:rsidP="000A4A2C">
      <w:pPr>
        <w:pStyle w:val="2f5"/>
      </w:pPr>
      <w:r w:rsidRPr="00D967AC">
        <w:rPr>
          <w:rFonts w:hint="eastAsia"/>
        </w:rPr>
        <w:t xml:space="preserve">qos queue-profile queue-profile1                                                </w:t>
      </w:r>
    </w:p>
    <w:p w14:paraId="5D49C6C2" w14:textId="77777777" w:rsidR="000A4A2C" w:rsidRPr="00D967AC" w:rsidRDefault="000A4A2C" w:rsidP="000A4A2C">
      <w:pPr>
        <w:pStyle w:val="2f5"/>
      </w:pPr>
      <w:r w:rsidRPr="00D967AC">
        <w:rPr>
          <w:rFonts w:hint="eastAsia"/>
        </w:rPr>
        <w:lastRenderedPageBreak/>
        <w:t xml:space="preserve">  queue 3 drop-profile data                                                     </w:t>
      </w:r>
    </w:p>
    <w:p w14:paraId="725AD751" w14:textId="77777777" w:rsidR="000A4A2C" w:rsidRPr="00D967AC" w:rsidRDefault="000A4A2C" w:rsidP="000A4A2C">
      <w:pPr>
        <w:pStyle w:val="2f5"/>
      </w:pPr>
      <w:r w:rsidRPr="00D967AC">
        <w:rPr>
          <w:rFonts w:hint="eastAsia"/>
        </w:rPr>
        <w:t xml:space="preserve">  queue 4 drop-profile video                                                    </w:t>
      </w:r>
    </w:p>
    <w:p w14:paraId="22032C46" w14:textId="77777777" w:rsidR="000A4A2C" w:rsidRPr="00D967AC" w:rsidRDefault="000A4A2C" w:rsidP="000A4A2C">
      <w:pPr>
        <w:pStyle w:val="2f5"/>
      </w:pPr>
      <w:r w:rsidRPr="00D967AC">
        <w:rPr>
          <w:rFonts w:hint="eastAsia"/>
        </w:rPr>
        <w:t xml:space="preserve">  schedule wfq 3 to 4 pq 5                                                      </w:t>
      </w:r>
    </w:p>
    <w:p w14:paraId="6EC637FE" w14:textId="77777777" w:rsidR="000A4A2C" w:rsidRPr="00D967AC" w:rsidRDefault="000A4A2C" w:rsidP="000A4A2C">
      <w:pPr>
        <w:pStyle w:val="2f5"/>
      </w:pPr>
      <w:r w:rsidRPr="00D967AC">
        <w:rPr>
          <w:rFonts w:hint="eastAsia"/>
        </w:rPr>
        <w:t>#</w:t>
      </w:r>
    </w:p>
    <w:p w14:paraId="455EFED0" w14:textId="77777777" w:rsidR="000A4A2C" w:rsidRPr="00D967AC" w:rsidRDefault="000A4A2C" w:rsidP="000A4A2C">
      <w:pPr>
        <w:pStyle w:val="2f5"/>
      </w:pPr>
      <w:r w:rsidRPr="00D967AC">
        <w:rPr>
          <w:rFonts w:hint="eastAsia"/>
        </w:rPr>
        <w:t xml:space="preserve">interface Vlanif20                                                              </w:t>
      </w:r>
    </w:p>
    <w:p w14:paraId="68624EFF" w14:textId="77777777" w:rsidR="000A4A2C" w:rsidRPr="00D967AC" w:rsidRDefault="000A4A2C" w:rsidP="000A4A2C">
      <w:pPr>
        <w:pStyle w:val="2f5"/>
      </w:pPr>
      <w:r w:rsidRPr="00D967AC">
        <w:rPr>
          <w:rFonts w:hint="eastAsia"/>
        </w:rPr>
        <w:t xml:space="preserve"> ip address 192.168.2.1 255.255.255.0                                           </w:t>
      </w:r>
    </w:p>
    <w:p w14:paraId="1E7D79E2" w14:textId="77777777" w:rsidR="000A4A2C" w:rsidRPr="00D967AC" w:rsidRDefault="000A4A2C" w:rsidP="000A4A2C">
      <w:pPr>
        <w:pStyle w:val="2f5"/>
      </w:pPr>
      <w:r w:rsidRPr="00D967AC">
        <w:rPr>
          <w:rFonts w:hint="eastAsia"/>
        </w:rPr>
        <w:t xml:space="preserve">#                                                                               </w:t>
      </w:r>
    </w:p>
    <w:p w14:paraId="4EB9A67F" w14:textId="77777777" w:rsidR="000A4A2C" w:rsidRPr="00D967AC" w:rsidRDefault="000A4A2C" w:rsidP="000A4A2C">
      <w:pPr>
        <w:pStyle w:val="2f5"/>
      </w:pPr>
      <w:r w:rsidRPr="00D967AC">
        <w:rPr>
          <w:rFonts w:hint="eastAsia"/>
        </w:rPr>
        <w:t xml:space="preserve">interface Vlanif30                                                              </w:t>
      </w:r>
    </w:p>
    <w:p w14:paraId="43353658" w14:textId="77777777" w:rsidR="000A4A2C" w:rsidRPr="00D967AC" w:rsidRDefault="000A4A2C" w:rsidP="000A4A2C">
      <w:pPr>
        <w:pStyle w:val="2f5"/>
      </w:pPr>
      <w:r w:rsidRPr="00D967AC">
        <w:rPr>
          <w:rFonts w:hint="eastAsia"/>
        </w:rPr>
        <w:t xml:space="preserve"> ip address 192.168.3.1 255.255.255.0                                           </w:t>
      </w:r>
    </w:p>
    <w:p w14:paraId="6B72B07F" w14:textId="77777777" w:rsidR="000A4A2C" w:rsidRPr="00D967AC" w:rsidRDefault="000A4A2C" w:rsidP="000A4A2C">
      <w:pPr>
        <w:pStyle w:val="2f5"/>
      </w:pPr>
      <w:r w:rsidRPr="00D967AC">
        <w:rPr>
          <w:rFonts w:hint="eastAsia"/>
        </w:rPr>
        <w:t>#</w:t>
      </w:r>
    </w:p>
    <w:p w14:paraId="29E9F2DF" w14:textId="77777777" w:rsidR="000A4A2C" w:rsidRPr="00D967AC" w:rsidRDefault="000A4A2C" w:rsidP="000A4A2C">
      <w:pPr>
        <w:pStyle w:val="2f5"/>
      </w:pPr>
      <w:r w:rsidRPr="00D967AC">
        <w:rPr>
          <w:rFonts w:hint="eastAsia"/>
        </w:rPr>
        <w:t>interface GigabitEthernet0/0/1</w:t>
      </w:r>
    </w:p>
    <w:p w14:paraId="0F171CDF" w14:textId="77777777" w:rsidR="000A4A2C" w:rsidRPr="00D967AC" w:rsidRDefault="000A4A2C" w:rsidP="000A4A2C">
      <w:pPr>
        <w:pStyle w:val="2f5"/>
      </w:pPr>
      <w:r w:rsidRPr="00D967AC">
        <w:rPr>
          <w:rFonts w:hint="eastAsia"/>
        </w:rPr>
        <w:t xml:space="preserve"> portswitch                                                        </w:t>
      </w:r>
    </w:p>
    <w:p w14:paraId="04BB51E9" w14:textId="77777777" w:rsidR="000A4A2C" w:rsidRPr="00D967AC" w:rsidRDefault="000A4A2C" w:rsidP="000A4A2C">
      <w:pPr>
        <w:pStyle w:val="2f5"/>
      </w:pPr>
      <w:r w:rsidRPr="00D967AC">
        <w:rPr>
          <w:rFonts w:hint="eastAsia"/>
        </w:rPr>
        <w:t xml:space="preserve"> port link-type trunk                                                           </w:t>
      </w:r>
    </w:p>
    <w:p w14:paraId="21420248" w14:textId="77777777" w:rsidR="000A4A2C" w:rsidRPr="00D967AC" w:rsidRDefault="000A4A2C" w:rsidP="000A4A2C">
      <w:pPr>
        <w:pStyle w:val="2f5"/>
      </w:pPr>
      <w:r w:rsidRPr="00D967AC">
        <w:rPr>
          <w:rFonts w:hint="eastAsia"/>
        </w:rPr>
        <w:t xml:space="preserve"> port trunk allow-pass vlan 20                                                  </w:t>
      </w:r>
    </w:p>
    <w:p w14:paraId="7C5E4531" w14:textId="77777777" w:rsidR="000A4A2C" w:rsidRPr="00D967AC" w:rsidRDefault="000A4A2C" w:rsidP="000A4A2C">
      <w:pPr>
        <w:pStyle w:val="2f5"/>
      </w:pPr>
      <w:r w:rsidRPr="00D967AC">
        <w:rPr>
          <w:rFonts w:hint="eastAsia"/>
        </w:rPr>
        <w:t xml:space="preserve"> trust dscp  </w:t>
      </w:r>
    </w:p>
    <w:p w14:paraId="47915C1E" w14:textId="77777777" w:rsidR="000A4A2C" w:rsidRPr="00D967AC" w:rsidRDefault="000A4A2C" w:rsidP="000A4A2C">
      <w:pPr>
        <w:pStyle w:val="2f5"/>
      </w:pPr>
      <w:r w:rsidRPr="00D967AC">
        <w:rPr>
          <w:rFonts w:hint="eastAsia"/>
        </w:rPr>
        <w:t xml:space="preserve">#                                                                               </w:t>
      </w:r>
    </w:p>
    <w:p w14:paraId="2E87B35B" w14:textId="77777777" w:rsidR="000A4A2C" w:rsidRPr="00D967AC" w:rsidRDefault="000A4A2C" w:rsidP="000A4A2C">
      <w:pPr>
        <w:pStyle w:val="2f5"/>
      </w:pPr>
      <w:r w:rsidRPr="00D967AC">
        <w:rPr>
          <w:rFonts w:hint="eastAsia"/>
        </w:rPr>
        <w:t>interface GigabitEthernet0/0/2</w:t>
      </w:r>
    </w:p>
    <w:p w14:paraId="26F87656" w14:textId="77777777" w:rsidR="000A4A2C" w:rsidRPr="00D967AC" w:rsidRDefault="000A4A2C" w:rsidP="000A4A2C">
      <w:pPr>
        <w:pStyle w:val="2f5"/>
      </w:pPr>
      <w:r w:rsidRPr="00D967AC">
        <w:rPr>
          <w:rFonts w:hint="eastAsia"/>
        </w:rPr>
        <w:t xml:space="preserve"> portswitch                                                        </w:t>
      </w:r>
    </w:p>
    <w:p w14:paraId="24E097A3" w14:textId="77777777" w:rsidR="000A4A2C" w:rsidRPr="00D967AC" w:rsidRDefault="000A4A2C" w:rsidP="000A4A2C">
      <w:pPr>
        <w:pStyle w:val="2f5"/>
      </w:pPr>
      <w:r w:rsidRPr="00D967AC">
        <w:rPr>
          <w:rFonts w:hint="eastAsia"/>
        </w:rPr>
        <w:t xml:space="preserve"> port link-type trunk                                                           </w:t>
      </w:r>
    </w:p>
    <w:p w14:paraId="57260C40" w14:textId="77777777" w:rsidR="000A4A2C" w:rsidRPr="00D967AC" w:rsidRDefault="000A4A2C" w:rsidP="000A4A2C">
      <w:pPr>
        <w:pStyle w:val="2f5"/>
      </w:pPr>
      <w:r w:rsidRPr="00D967AC">
        <w:rPr>
          <w:rFonts w:hint="eastAsia"/>
        </w:rPr>
        <w:t xml:space="preserve"> port trunk allow-pass vlan 30                                                  </w:t>
      </w:r>
    </w:p>
    <w:p w14:paraId="69B0CA64" w14:textId="77777777" w:rsidR="000A4A2C" w:rsidRPr="00D967AC" w:rsidRDefault="000A4A2C" w:rsidP="000A4A2C">
      <w:pPr>
        <w:pStyle w:val="2f5"/>
      </w:pPr>
      <w:r w:rsidRPr="00D967AC">
        <w:rPr>
          <w:rFonts w:hint="eastAsia"/>
        </w:rPr>
        <w:t xml:space="preserve"> trust dscp </w:t>
      </w:r>
    </w:p>
    <w:p w14:paraId="3E5141AF" w14:textId="77777777" w:rsidR="000A4A2C" w:rsidRPr="00D967AC" w:rsidRDefault="000A4A2C" w:rsidP="000A4A2C">
      <w:pPr>
        <w:pStyle w:val="2f5"/>
      </w:pPr>
      <w:r w:rsidRPr="00D967AC">
        <w:rPr>
          <w:rFonts w:hint="eastAsia"/>
        </w:rPr>
        <w:t xml:space="preserve">#                                                                               </w:t>
      </w:r>
    </w:p>
    <w:p w14:paraId="4E51AADE" w14:textId="77777777" w:rsidR="000A4A2C" w:rsidRPr="00D967AC" w:rsidRDefault="000A4A2C" w:rsidP="000A4A2C">
      <w:pPr>
        <w:pStyle w:val="2f5"/>
      </w:pPr>
      <w:r w:rsidRPr="00D967AC">
        <w:rPr>
          <w:rFonts w:hint="eastAsia"/>
        </w:rPr>
        <w:t xml:space="preserve">interface GigabitEthernet0/0/3          </w:t>
      </w:r>
    </w:p>
    <w:p w14:paraId="2E14EDC0" w14:textId="77777777" w:rsidR="000A4A2C" w:rsidRPr="00D967AC" w:rsidRDefault="000A4A2C" w:rsidP="000A4A2C">
      <w:pPr>
        <w:pStyle w:val="2f5"/>
      </w:pPr>
      <w:r w:rsidRPr="00D967AC">
        <w:rPr>
          <w:rFonts w:hint="eastAsia"/>
        </w:rPr>
        <w:t xml:space="preserve"> ip address 192.168.4.1 255.255.255.0                                           </w:t>
      </w:r>
    </w:p>
    <w:p w14:paraId="73F1B630" w14:textId="77777777" w:rsidR="000A4A2C" w:rsidRPr="00D967AC" w:rsidRDefault="000A4A2C" w:rsidP="000A4A2C">
      <w:pPr>
        <w:pStyle w:val="2f5"/>
      </w:pPr>
      <w:r w:rsidRPr="00D967AC">
        <w:rPr>
          <w:rFonts w:hint="eastAsia"/>
        </w:rPr>
        <w:t xml:space="preserve"> qos queue-profile queue-profile1</w:t>
      </w:r>
    </w:p>
    <w:p w14:paraId="1AE74EAB" w14:textId="77777777" w:rsidR="000A4A2C" w:rsidRPr="00D967AC" w:rsidRDefault="000A4A2C" w:rsidP="000A4A2C">
      <w:pPr>
        <w:pStyle w:val="2f5"/>
      </w:pPr>
      <w:r w:rsidRPr="00D967AC">
        <w:rPr>
          <w:rFonts w:hint="eastAsia"/>
        </w:rPr>
        <w:t>#</w:t>
      </w:r>
    </w:p>
    <w:p w14:paraId="36C1BA15" w14:textId="77777777" w:rsidR="000A4A2C" w:rsidRPr="00D967AC" w:rsidRDefault="000A4A2C" w:rsidP="000A4A2C">
      <w:pPr>
        <w:pStyle w:val="2f5"/>
      </w:pPr>
      <w:r w:rsidRPr="00D967AC">
        <w:rPr>
          <w:rFonts w:hint="eastAsia"/>
        </w:rPr>
        <w:t>return</w:t>
      </w:r>
    </w:p>
    <w:p w14:paraId="410C87CD" w14:textId="77777777" w:rsidR="000A4A2C" w:rsidRPr="00D967AC" w:rsidRDefault="000A4A2C" w:rsidP="000A4A2C">
      <w:pPr>
        <w:pStyle w:val="4"/>
        <w:rPr>
          <w:rFonts w:hint="default"/>
        </w:rPr>
      </w:pPr>
      <w:r w:rsidRPr="00D967AC">
        <w:t>Configurations of R2</w:t>
      </w:r>
    </w:p>
    <w:p w14:paraId="18C2AAF4" w14:textId="77777777" w:rsidR="000A4A2C" w:rsidRPr="00D967AC" w:rsidRDefault="000A4A2C" w:rsidP="000A4A2C">
      <w:pPr>
        <w:pStyle w:val="2f5"/>
      </w:pPr>
      <w:r w:rsidRPr="00D967AC">
        <w:t>#</w:t>
      </w:r>
    </w:p>
    <w:p w14:paraId="7F250032" w14:textId="77777777" w:rsidR="000A4A2C" w:rsidRPr="00D967AC" w:rsidRDefault="000A4A2C" w:rsidP="000A4A2C">
      <w:pPr>
        <w:pStyle w:val="2f5"/>
      </w:pPr>
      <w:r w:rsidRPr="00D967AC">
        <w:t>interface GigabitEthernet0/0/3</w:t>
      </w:r>
    </w:p>
    <w:p w14:paraId="498568C9" w14:textId="77777777" w:rsidR="000A4A2C" w:rsidRPr="00D967AC" w:rsidRDefault="000A4A2C" w:rsidP="000A4A2C">
      <w:pPr>
        <w:pStyle w:val="2f5"/>
      </w:pPr>
      <w:r w:rsidRPr="00D967AC">
        <w:t xml:space="preserve"> ip address 192.168.4.2 255.255.255.0</w:t>
      </w:r>
    </w:p>
    <w:p w14:paraId="1E11D325" w14:textId="77777777" w:rsidR="000A4A2C" w:rsidRPr="00D967AC" w:rsidRDefault="000A4A2C" w:rsidP="000A4A2C">
      <w:pPr>
        <w:pStyle w:val="2f5"/>
      </w:pPr>
      <w:r w:rsidRPr="00D967AC">
        <w:t>#</w:t>
      </w:r>
    </w:p>
    <w:p w14:paraId="2CDDEA0A" w14:textId="77777777" w:rsidR="000A4A2C" w:rsidRPr="00D967AC" w:rsidRDefault="000A4A2C" w:rsidP="000A4A2C">
      <w:pPr>
        <w:pStyle w:val="2f5"/>
      </w:pPr>
      <w:r w:rsidRPr="00D967AC">
        <w:t>ip route-static 0.0.0.0 0.0.0.0 192.168.4.1</w:t>
      </w:r>
    </w:p>
    <w:p w14:paraId="586852EE" w14:textId="77777777" w:rsidR="000A4A2C" w:rsidRPr="00D967AC" w:rsidRDefault="000A4A2C" w:rsidP="000A4A2C">
      <w:pPr>
        <w:pStyle w:val="2f5"/>
      </w:pPr>
      <w:r w:rsidRPr="00D967AC">
        <w:rPr>
          <w:rFonts w:hint="eastAsia"/>
        </w:rPr>
        <w:t>SW1's configuration</w:t>
      </w:r>
    </w:p>
    <w:p w14:paraId="3542515F" w14:textId="77777777" w:rsidR="000A4A2C" w:rsidRPr="00D967AC" w:rsidRDefault="000A4A2C" w:rsidP="000A4A2C">
      <w:pPr>
        <w:pStyle w:val="2f5"/>
      </w:pPr>
      <w:r w:rsidRPr="00D967AC">
        <w:t>#</w:t>
      </w:r>
    </w:p>
    <w:p w14:paraId="4C388C57" w14:textId="77777777" w:rsidR="000A4A2C" w:rsidRPr="00D967AC" w:rsidRDefault="000A4A2C" w:rsidP="000A4A2C">
      <w:pPr>
        <w:pStyle w:val="2f5"/>
      </w:pPr>
      <w:r w:rsidRPr="00D967AC">
        <w:t xml:space="preserve">vlan batch 20  </w:t>
      </w:r>
    </w:p>
    <w:p w14:paraId="306CD5D9" w14:textId="77777777" w:rsidR="000A4A2C" w:rsidRPr="00D967AC" w:rsidRDefault="000A4A2C" w:rsidP="000A4A2C">
      <w:pPr>
        <w:pStyle w:val="2f5"/>
      </w:pPr>
      <w:r w:rsidRPr="00D967AC">
        <w:t>#</w:t>
      </w:r>
    </w:p>
    <w:p w14:paraId="5A54C36B" w14:textId="77777777" w:rsidR="000A4A2C" w:rsidRPr="00D967AC" w:rsidRDefault="000A4A2C" w:rsidP="000A4A2C">
      <w:pPr>
        <w:pStyle w:val="2f5"/>
      </w:pPr>
      <w:r w:rsidRPr="00D967AC">
        <w:t>interface GigabitEthernet0/0/1</w:t>
      </w:r>
    </w:p>
    <w:p w14:paraId="00D9B4B2" w14:textId="77777777" w:rsidR="000A4A2C" w:rsidRPr="00D967AC" w:rsidRDefault="000A4A2C" w:rsidP="000A4A2C">
      <w:pPr>
        <w:pStyle w:val="2f5"/>
      </w:pPr>
      <w:r w:rsidRPr="00D967AC">
        <w:t xml:space="preserve"> port link-type trunk</w:t>
      </w:r>
    </w:p>
    <w:p w14:paraId="3AF5B574" w14:textId="77777777" w:rsidR="000A4A2C" w:rsidRPr="00D967AC" w:rsidRDefault="000A4A2C" w:rsidP="000A4A2C">
      <w:pPr>
        <w:pStyle w:val="2f5"/>
      </w:pPr>
      <w:r w:rsidRPr="00D967AC">
        <w:t xml:space="preserve"> port trunk allow-pass vlan 20</w:t>
      </w:r>
    </w:p>
    <w:p w14:paraId="7F3F0418" w14:textId="77777777" w:rsidR="000A4A2C" w:rsidRPr="00D967AC" w:rsidRDefault="000A4A2C" w:rsidP="000A4A2C">
      <w:pPr>
        <w:pStyle w:val="2f5"/>
      </w:pPr>
      <w:r w:rsidRPr="00D967AC">
        <w:rPr>
          <w:rFonts w:hint="eastAsia"/>
        </w:rPr>
        <w:t>SW2's configuration</w:t>
      </w:r>
    </w:p>
    <w:p w14:paraId="2F8D1A09" w14:textId="77777777" w:rsidR="000A4A2C" w:rsidRPr="00D967AC" w:rsidRDefault="000A4A2C" w:rsidP="000A4A2C">
      <w:pPr>
        <w:pStyle w:val="2f5"/>
      </w:pPr>
      <w:r w:rsidRPr="00D967AC">
        <w:t>#</w:t>
      </w:r>
    </w:p>
    <w:p w14:paraId="532C94EC" w14:textId="77777777" w:rsidR="000A4A2C" w:rsidRPr="00D967AC" w:rsidRDefault="000A4A2C" w:rsidP="000A4A2C">
      <w:pPr>
        <w:pStyle w:val="2f5"/>
      </w:pPr>
      <w:r w:rsidRPr="00D967AC">
        <w:t xml:space="preserve">vlan batch 30 </w:t>
      </w:r>
    </w:p>
    <w:p w14:paraId="705A10C7" w14:textId="77777777" w:rsidR="000A4A2C" w:rsidRPr="00D967AC" w:rsidRDefault="000A4A2C" w:rsidP="000A4A2C">
      <w:pPr>
        <w:pStyle w:val="2f5"/>
      </w:pPr>
      <w:r w:rsidRPr="00D967AC">
        <w:t>#</w:t>
      </w:r>
    </w:p>
    <w:p w14:paraId="4A42837A" w14:textId="77777777" w:rsidR="000A4A2C" w:rsidRPr="00D967AC" w:rsidRDefault="000A4A2C" w:rsidP="000A4A2C">
      <w:pPr>
        <w:pStyle w:val="2f5"/>
      </w:pPr>
      <w:r w:rsidRPr="00D967AC">
        <w:t>interface GigabitEthernet0/0/1</w:t>
      </w:r>
    </w:p>
    <w:p w14:paraId="74BAA96C" w14:textId="77777777" w:rsidR="000A4A2C" w:rsidRPr="00D967AC" w:rsidRDefault="000A4A2C" w:rsidP="000A4A2C">
      <w:pPr>
        <w:pStyle w:val="2f5"/>
      </w:pPr>
      <w:r w:rsidRPr="00D967AC">
        <w:t xml:space="preserve"> port link-type trunk</w:t>
      </w:r>
    </w:p>
    <w:p w14:paraId="380286BA" w14:textId="77777777" w:rsidR="000A4A2C" w:rsidRPr="00D967AC" w:rsidRDefault="000A4A2C" w:rsidP="000A4A2C">
      <w:pPr>
        <w:pStyle w:val="2f5"/>
      </w:pPr>
      <w:r w:rsidRPr="00D967AC">
        <w:t xml:space="preserve"> port trunk allow-pass vlan 30</w:t>
      </w:r>
    </w:p>
    <w:p w14:paraId="53F75606" w14:textId="77777777" w:rsidR="000A4A2C" w:rsidRPr="00D967AC" w:rsidRDefault="000A4A2C" w:rsidP="000A4A2C">
      <w:pPr>
        <w:pStyle w:val="2"/>
        <w:rPr>
          <w:lang w:eastAsia="zh-CN"/>
        </w:rPr>
      </w:pPr>
      <w:bookmarkStart w:id="135" w:name="_Toc63253550"/>
      <w:bookmarkStart w:id="136" w:name="_Toc116563183"/>
      <w:r w:rsidRPr="00D967AC">
        <w:rPr>
          <w:rFonts w:hint="eastAsia"/>
        </w:rPr>
        <w:lastRenderedPageBreak/>
        <w:t>Lab 5: HQoS Configuration</w:t>
      </w:r>
      <w:bookmarkEnd w:id="135"/>
      <w:bookmarkEnd w:id="136"/>
    </w:p>
    <w:p w14:paraId="52AC16D2" w14:textId="77777777" w:rsidR="000A4A2C" w:rsidRPr="00D967AC" w:rsidRDefault="000A4A2C" w:rsidP="000A4A2C">
      <w:pPr>
        <w:pStyle w:val="3"/>
      </w:pPr>
      <w:bookmarkStart w:id="137" w:name="_Toc63253551"/>
      <w:bookmarkStart w:id="138" w:name="_Toc116563184"/>
      <w:r w:rsidRPr="00D967AC">
        <w:rPr>
          <w:rFonts w:hint="eastAsia"/>
        </w:rPr>
        <w:t>Introduction</w:t>
      </w:r>
      <w:bookmarkEnd w:id="137"/>
      <w:bookmarkEnd w:id="138"/>
    </w:p>
    <w:p w14:paraId="2EF44CAF" w14:textId="77777777" w:rsidR="000A4A2C" w:rsidRPr="00D967AC" w:rsidRDefault="000A4A2C" w:rsidP="000A4A2C">
      <w:pPr>
        <w:pStyle w:val="4"/>
        <w:rPr>
          <w:rFonts w:hint="default"/>
        </w:rPr>
      </w:pPr>
      <w:r w:rsidRPr="00D967AC">
        <w:t>About This Lab</w:t>
      </w:r>
    </w:p>
    <w:p w14:paraId="6D2E999B" w14:textId="77777777" w:rsidR="000A4A2C" w:rsidRPr="00D967AC" w:rsidRDefault="000A4A2C" w:rsidP="000A4A2C">
      <w:pPr>
        <w:pStyle w:val="1e"/>
      </w:pPr>
      <w:r w:rsidRPr="00D967AC">
        <w:rPr>
          <w:rFonts w:hint="eastAsia"/>
        </w:rPr>
        <w:t>Traditional QoS schedules traffic based on interfaces. An interface can only differentiate service priorities. The traffic of the same priority uses the same interface queue and competes for the same queue resources. Therefore, traditional QoS is unable to provide differentiated services based on types of traffic and users.</w:t>
      </w:r>
    </w:p>
    <w:p w14:paraId="2FC7CCD1" w14:textId="77777777" w:rsidR="000A4A2C" w:rsidRPr="00D967AC" w:rsidRDefault="000A4A2C" w:rsidP="000A4A2C">
      <w:pPr>
        <w:pStyle w:val="1e"/>
      </w:pPr>
      <w:r w:rsidRPr="00D967AC">
        <w:rPr>
          <w:rFonts w:hint="eastAsia"/>
        </w:rPr>
        <w:t>As the number of users increases continuously and services develop, users require differentiated services to achieve better QoS. HQoS meets this requirement by implementing hierarchical scheduling based on multiple levels of queues, differentiating both services and users to provide refined QoS guarantee.</w:t>
      </w:r>
    </w:p>
    <w:p w14:paraId="1F092AFF" w14:textId="77777777" w:rsidR="000A4A2C" w:rsidRPr="00D967AC" w:rsidRDefault="000A4A2C" w:rsidP="000A4A2C">
      <w:pPr>
        <w:pStyle w:val="1e"/>
      </w:pPr>
      <w:r w:rsidRPr="00D967AC">
        <w:rPr>
          <w:rFonts w:hint="eastAsia"/>
        </w:rPr>
        <w:t>HQoS implements hierarchical scheduling based on queues. Currently, the device supports three levels of queues, that is, level-3 flow queue, level-2 subscriber queue, and level-1 port queue. The three-level queues are scheduled in a tree architecture, in which the flow queue is taken as the leaf node and the port queue as the root node. Packets on an interface are first sent to the leaf nodes and then sent out of the root node upon multi-level scheduling.</w:t>
      </w:r>
    </w:p>
    <w:p w14:paraId="3DC32D89" w14:textId="77777777" w:rsidR="000A4A2C" w:rsidRPr="00D967AC" w:rsidRDefault="000A4A2C" w:rsidP="000A4A2C">
      <w:pPr>
        <w:pStyle w:val="1e"/>
      </w:pPr>
    </w:p>
    <w:p w14:paraId="03B6C3C1" w14:textId="77777777" w:rsidR="000A4A2C" w:rsidRPr="00D967AC" w:rsidRDefault="000A4A2C" w:rsidP="000A4A2C">
      <w:pPr>
        <w:pStyle w:val="4"/>
        <w:rPr>
          <w:rFonts w:hint="default"/>
        </w:rPr>
      </w:pPr>
      <w:r w:rsidRPr="00D967AC">
        <w:t>Objectives</w:t>
      </w:r>
    </w:p>
    <w:p w14:paraId="15807492" w14:textId="77777777" w:rsidR="000A4A2C" w:rsidRPr="00D967AC" w:rsidRDefault="000A4A2C" w:rsidP="000A4A2C">
      <w:pPr>
        <w:pStyle w:val="1e"/>
      </w:pPr>
      <w:r w:rsidRPr="00D967AC">
        <w:t>Upon completion of this task, you will be able to:</w:t>
      </w:r>
    </w:p>
    <w:p w14:paraId="7C04B404" w14:textId="77777777" w:rsidR="000A4A2C" w:rsidRPr="00D967AC" w:rsidRDefault="000A4A2C" w:rsidP="000A4A2C">
      <w:pPr>
        <w:pStyle w:val="4a"/>
      </w:pPr>
      <w:r w:rsidRPr="00D967AC">
        <w:rPr>
          <w:rFonts w:hint="eastAsia"/>
        </w:rPr>
        <w:t>Configure a VLAN-based traffic policy.</w:t>
      </w:r>
    </w:p>
    <w:p w14:paraId="5B7AF962" w14:textId="77777777" w:rsidR="000A4A2C" w:rsidRPr="00D967AC" w:rsidRDefault="000A4A2C" w:rsidP="000A4A2C">
      <w:pPr>
        <w:pStyle w:val="4a"/>
      </w:pPr>
      <w:r w:rsidRPr="00D967AC">
        <w:rPr>
          <w:rFonts w:hint="eastAsia"/>
        </w:rPr>
        <w:t>Configure the device to place packets in queues based on traffic classification.</w:t>
      </w:r>
    </w:p>
    <w:p w14:paraId="17BE0F3A" w14:textId="77777777" w:rsidR="000A4A2C" w:rsidRPr="00D967AC" w:rsidRDefault="000A4A2C" w:rsidP="000A4A2C">
      <w:pPr>
        <w:pStyle w:val="4a"/>
      </w:pPr>
      <w:r w:rsidRPr="00D967AC">
        <w:rPr>
          <w:rFonts w:hint="eastAsia"/>
        </w:rPr>
        <w:t>Configure a parent traffic policy and bind it to a child traffic policy.</w:t>
      </w:r>
    </w:p>
    <w:p w14:paraId="715AE9C0" w14:textId="77777777" w:rsidR="000A4A2C" w:rsidRPr="00D967AC" w:rsidRDefault="000A4A2C" w:rsidP="000A4A2C">
      <w:pPr>
        <w:pStyle w:val="4a"/>
      </w:pPr>
      <w:r w:rsidRPr="00D967AC">
        <w:rPr>
          <w:rFonts w:hint="eastAsia"/>
        </w:rPr>
        <w:t>Configure traffic shaping for packets from different VLANs.</w:t>
      </w:r>
    </w:p>
    <w:p w14:paraId="47C6681B" w14:textId="77777777" w:rsidR="000A4A2C" w:rsidRPr="00D967AC" w:rsidRDefault="000A4A2C" w:rsidP="000A4A2C">
      <w:pPr>
        <w:pStyle w:val="4a"/>
      </w:pPr>
      <w:r w:rsidRPr="00D967AC">
        <w:rPr>
          <w:rFonts w:hint="eastAsia"/>
        </w:rPr>
        <w:t>Apply the parent traffic policy to an interface.</w:t>
      </w:r>
    </w:p>
    <w:p w14:paraId="2194A94E" w14:textId="77777777" w:rsidR="000A4A2C" w:rsidRPr="00D967AC" w:rsidRDefault="000A4A2C" w:rsidP="000A4A2C">
      <w:pPr>
        <w:pStyle w:val="4a"/>
      </w:pPr>
    </w:p>
    <w:p w14:paraId="5F2FD27A" w14:textId="77777777" w:rsidR="000A4A2C" w:rsidRPr="00D967AC" w:rsidRDefault="000A4A2C" w:rsidP="000A4A2C">
      <w:pPr>
        <w:pStyle w:val="4"/>
        <w:rPr>
          <w:rFonts w:hint="default"/>
        </w:rPr>
      </w:pPr>
      <w:r w:rsidRPr="00D967AC">
        <w:t>Networking Topology</w:t>
      </w:r>
    </w:p>
    <w:p w14:paraId="48AA748D" w14:textId="77777777" w:rsidR="000A4A2C" w:rsidRPr="00D967AC" w:rsidRDefault="000A4A2C" w:rsidP="000A4A2C">
      <w:pPr>
        <w:pStyle w:val="Figure"/>
        <w:ind w:left="0"/>
        <w:jc w:val="right"/>
        <w:rPr>
          <w:rFonts w:hint="eastAsia"/>
        </w:rPr>
      </w:pPr>
      <w:r w:rsidRPr="00D967AC">
        <w:rPr>
          <w:noProof/>
        </w:rPr>
        <w:drawing>
          <wp:inline distT="0" distB="0" distL="0" distR="0" wp14:anchorId="35857D8E" wp14:editId="5D2E84E2">
            <wp:extent cx="5230800" cy="2069960"/>
            <wp:effectExtent l="19050" t="19050" r="27305" b="2603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30800" cy="2069960"/>
                    </a:xfrm>
                    <a:prstGeom prst="rect">
                      <a:avLst/>
                    </a:prstGeom>
                    <a:noFill/>
                    <a:ln>
                      <a:solidFill>
                        <a:schemeClr val="bg1">
                          <a:lumMod val="85000"/>
                        </a:schemeClr>
                      </a:solidFill>
                    </a:ln>
                  </pic:spPr>
                </pic:pic>
              </a:graphicData>
            </a:graphic>
          </wp:inline>
        </w:drawing>
      </w:r>
    </w:p>
    <w:p w14:paraId="4E462415" w14:textId="77777777" w:rsidR="000A4A2C" w:rsidRPr="00D967AC" w:rsidRDefault="000A4A2C" w:rsidP="000A4A2C">
      <w:pPr>
        <w:rPr>
          <w:rFonts w:hint="eastAsia"/>
        </w:rPr>
      </w:pPr>
    </w:p>
    <w:p w14:paraId="73E311D1" w14:textId="77777777" w:rsidR="000A4A2C" w:rsidRPr="00D967AC" w:rsidRDefault="000A4A2C" w:rsidP="000A4A2C">
      <w:pPr>
        <w:pStyle w:val="1e"/>
      </w:pPr>
      <w:r w:rsidRPr="00D967AC">
        <w:rPr>
          <w:rFonts w:hint="eastAsia"/>
        </w:rPr>
        <w:lastRenderedPageBreak/>
        <w:t>Two departments of the enterprise branch belong to VLAN 10 and VLAN 20, and the enterprise headquarters belongs to VLAN 30. The enterprise branch connects to the router through the switch and connects to the headquarters through two sub-interfaces on GE0/0/3 of the router. Each department has voice, video, and data flows, and control packets from the NMS.</w:t>
      </w:r>
    </w:p>
    <w:p w14:paraId="692F771C" w14:textId="77777777" w:rsidR="000A4A2C" w:rsidRPr="00D967AC" w:rsidRDefault="000A4A2C" w:rsidP="000A4A2C">
      <w:pPr>
        <w:pStyle w:val="1e"/>
      </w:pPr>
      <w:r w:rsidRPr="00D967AC">
        <w:rPr>
          <w:rFonts w:hint="eastAsia"/>
        </w:rPr>
        <w:t>Packets are marked with different DSCP priorities by the switch, and the priorities of voice service, NMS control service, video service, and data service are ef, cs6, af11, and af11. Each department needs to have its CIR and share the maximum bandwidth of the interface. Voice packets need to be processed first with short delay, NMS control packets need to be processed first, and bandwidth of video and data packets needs to be ensured.</w:t>
      </w:r>
    </w:p>
    <w:p w14:paraId="5CF9547F" w14:textId="77777777" w:rsidR="000A4A2C" w:rsidRPr="00D967AC" w:rsidRDefault="000A4A2C" w:rsidP="000A4A2C">
      <w:pPr>
        <w:pStyle w:val="1e"/>
      </w:pPr>
    </w:p>
    <w:p w14:paraId="642B787B" w14:textId="77777777" w:rsidR="000A4A2C" w:rsidRPr="00D967AC" w:rsidRDefault="000A4A2C" w:rsidP="000A4A2C">
      <w:pPr>
        <w:pStyle w:val="3"/>
      </w:pPr>
      <w:bookmarkStart w:id="139" w:name="_Toc63253552"/>
      <w:bookmarkStart w:id="140" w:name="_Toc116563185"/>
      <w:r w:rsidRPr="00D967AC">
        <w:rPr>
          <w:rFonts w:hint="eastAsia"/>
        </w:rPr>
        <w:t>Lab Configuration</w:t>
      </w:r>
      <w:bookmarkEnd w:id="139"/>
      <w:bookmarkEnd w:id="140"/>
    </w:p>
    <w:p w14:paraId="72B9F98C" w14:textId="77777777" w:rsidR="000A4A2C" w:rsidRPr="00D967AC" w:rsidRDefault="000A4A2C" w:rsidP="000A4A2C">
      <w:pPr>
        <w:pStyle w:val="4"/>
        <w:rPr>
          <w:rFonts w:hint="default"/>
        </w:rPr>
      </w:pPr>
      <w:r w:rsidRPr="00D967AC">
        <w:t>Configuration Roadmap</w:t>
      </w:r>
    </w:p>
    <w:p w14:paraId="63A75B28" w14:textId="77777777" w:rsidR="000A4A2C" w:rsidRPr="00D967AC" w:rsidRDefault="000A4A2C" w:rsidP="000A4A2C">
      <w:pPr>
        <w:pStyle w:val="1e"/>
      </w:pPr>
      <w:r w:rsidRPr="00D967AC">
        <w:rPr>
          <w:rFonts w:hint="eastAsia"/>
        </w:rPr>
        <w:t>Configure traffic policy nesting to provide differentiated services for different services. The configuration roadmap is as follows:</w:t>
      </w:r>
    </w:p>
    <w:p w14:paraId="2660EB91" w14:textId="77777777" w:rsidR="000A4A2C" w:rsidRPr="00D967AC" w:rsidRDefault="000A4A2C" w:rsidP="00015FB7">
      <w:pPr>
        <w:pStyle w:val="4a"/>
        <w:numPr>
          <w:ilvl w:val="0"/>
          <w:numId w:val="33"/>
        </w:numPr>
        <w:ind w:left="1454" w:hanging="432"/>
      </w:pPr>
      <w:r w:rsidRPr="00D967AC">
        <w:rPr>
          <w:rFonts w:hint="eastAsia"/>
        </w:rPr>
        <w:t>Create VLANs and VLANIF interfaces and configure interfaces so that enterprise users can access the WAN-side network through the router.</w:t>
      </w:r>
    </w:p>
    <w:p w14:paraId="6F39F1F0" w14:textId="77777777" w:rsidR="000A4A2C" w:rsidRPr="00D967AC" w:rsidRDefault="000A4A2C" w:rsidP="00015FB7">
      <w:pPr>
        <w:pStyle w:val="4a"/>
        <w:numPr>
          <w:ilvl w:val="0"/>
          <w:numId w:val="33"/>
        </w:numPr>
        <w:ind w:left="1454" w:hanging="432"/>
      </w:pPr>
      <w:r w:rsidRPr="00D967AC">
        <w:rPr>
          <w:rFonts w:hint="eastAsia"/>
        </w:rPr>
        <w:t>Configure child traffic policies for VLAN 10 and VLAN 20 on the router, configure traffic classifiers based on DSCP priorities to send voice packets to LLQ queues, NMS control packets to EF queues, and video and data packets to AF queues, and bind drop profiles.</w:t>
      </w:r>
    </w:p>
    <w:p w14:paraId="1D038358" w14:textId="77777777" w:rsidR="000A4A2C" w:rsidRPr="00D967AC" w:rsidRDefault="000A4A2C" w:rsidP="00015FB7">
      <w:pPr>
        <w:pStyle w:val="4a"/>
        <w:numPr>
          <w:ilvl w:val="0"/>
          <w:numId w:val="33"/>
        </w:numPr>
        <w:ind w:left="1454" w:hanging="432"/>
      </w:pPr>
      <w:r w:rsidRPr="00D967AC">
        <w:rPr>
          <w:rFonts w:hint="eastAsia"/>
        </w:rPr>
        <w:t>Configure a traffic policy on the router, configure traffic classifiers based on VLAN IDs to shape packets from different VLANs, and bind the traffic policy to the child traffic policies.</w:t>
      </w:r>
    </w:p>
    <w:p w14:paraId="2AD283E3" w14:textId="77777777" w:rsidR="000A4A2C" w:rsidRDefault="000A4A2C" w:rsidP="00015FB7">
      <w:pPr>
        <w:pStyle w:val="4a"/>
        <w:numPr>
          <w:ilvl w:val="0"/>
          <w:numId w:val="33"/>
        </w:numPr>
        <w:ind w:left="1454" w:hanging="432"/>
      </w:pPr>
      <w:r w:rsidRPr="00D967AC">
        <w:rPr>
          <w:rFonts w:hint="eastAsia"/>
        </w:rPr>
        <w:t>Apply the traffic policy to the interface of the router connected to the WAN-side network to provide differentiated QoS services.</w:t>
      </w:r>
    </w:p>
    <w:p w14:paraId="691A68CA" w14:textId="77777777" w:rsidR="000A4A2C" w:rsidRPr="00D967AC" w:rsidRDefault="000A4A2C" w:rsidP="000A4A2C">
      <w:pPr>
        <w:pStyle w:val="4a"/>
        <w:ind w:left="1454"/>
      </w:pPr>
    </w:p>
    <w:p w14:paraId="3532F89B" w14:textId="77777777" w:rsidR="000A4A2C" w:rsidRPr="00D967AC" w:rsidRDefault="000A4A2C" w:rsidP="000A4A2C">
      <w:pPr>
        <w:pStyle w:val="4"/>
        <w:rPr>
          <w:rFonts w:hint="default"/>
        </w:rPr>
      </w:pPr>
      <w:r w:rsidRPr="00D967AC">
        <w:t>Configuration Procedure</w:t>
      </w:r>
    </w:p>
    <w:p w14:paraId="7F78295F" w14:textId="77777777" w:rsidR="000A4A2C" w:rsidRPr="00D967AC" w:rsidRDefault="000A4A2C" w:rsidP="000A4A2C">
      <w:pPr>
        <w:pStyle w:val="30"/>
        <w:ind w:left="1701" w:hanging="159"/>
        <w:outlineLvl w:val="4"/>
      </w:pPr>
      <w:r w:rsidRPr="00D967AC">
        <w:rPr>
          <w:rFonts w:hint="eastAsia"/>
        </w:rPr>
        <w:t>Create VLANs and configure interfaces.</w:t>
      </w:r>
    </w:p>
    <w:p w14:paraId="3FD82443" w14:textId="77777777" w:rsidR="000A4A2C" w:rsidRPr="00D967AC" w:rsidRDefault="000A4A2C" w:rsidP="000A4A2C">
      <w:pPr>
        <w:pStyle w:val="1e"/>
      </w:pPr>
      <w:r w:rsidRPr="00D967AC">
        <w:rPr>
          <w:rFonts w:hint="eastAsia"/>
        </w:rPr>
        <w:t># Create VLAN 10 and VLAN 20 on the router.</w:t>
      </w:r>
    </w:p>
    <w:p w14:paraId="61F3F6D4" w14:textId="77777777" w:rsidR="000A4A2C" w:rsidRPr="00D967AC" w:rsidRDefault="000A4A2C" w:rsidP="000A4A2C">
      <w:pPr>
        <w:pStyle w:val="2f5"/>
      </w:pPr>
      <w:r w:rsidRPr="00D967AC">
        <w:rPr>
          <w:rFonts w:hint="eastAsia"/>
        </w:rPr>
        <w:t>&lt;Huawei&gt; system-view</w:t>
      </w:r>
    </w:p>
    <w:p w14:paraId="675110B5" w14:textId="77777777" w:rsidR="000A4A2C" w:rsidRPr="00D967AC" w:rsidRDefault="000A4A2C" w:rsidP="000A4A2C">
      <w:pPr>
        <w:pStyle w:val="2f5"/>
      </w:pPr>
      <w:r w:rsidRPr="00D967AC">
        <w:rPr>
          <w:rFonts w:hint="eastAsia"/>
        </w:rPr>
        <w:t>[Huawei] sysname Router</w:t>
      </w:r>
    </w:p>
    <w:p w14:paraId="2BFAECF6" w14:textId="77777777" w:rsidR="000A4A2C" w:rsidRPr="00D967AC" w:rsidRDefault="000A4A2C" w:rsidP="000A4A2C">
      <w:pPr>
        <w:pStyle w:val="2f5"/>
      </w:pPr>
      <w:r w:rsidRPr="00D967AC">
        <w:rPr>
          <w:rFonts w:hint="eastAsia"/>
        </w:rPr>
        <w:t>[Router] vlan batch 10 20</w:t>
      </w:r>
    </w:p>
    <w:p w14:paraId="546160D9" w14:textId="77777777" w:rsidR="000A4A2C" w:rsidRPr="00D967AC" w:rsidRDefault="000A4A2C" w:rsidP="000A4A2C">
      <w:pPr>
        <w:pStyle w:val="1e"/>
      </w:pPr>
      <w:r w:rsidRPr="00D967AC">
        <w:rPr>
          <w:rFonts w:hint="eastAsia"/>
        </w:rPr>
        <w:t># Configure GE0/0/1 as a trunk interface and add GE0/0/1 to VLAN 10.</w:t>
      </w:r>
    </w:p>
    <w:p w14:paraId="36CD499D" w14:textId="77777777" w:rsidR="000A4A2C" w:rsidRPr="00D967AC" w:rsidRDefault="000A4A2C" w:rsidP="000A4A2C">
      <w:pPr>
        <w:pStyle w:val="2f5"/>
      </w:pPr>
      <w:r w:rsidRPr="00D967AC">
        <w:rPr>
          <w:rFonts w:hint="eastAsia"/>
        </w:rPr>
        <w:t>[Router] interface GigabitEthernet 0/0/1</w:t>
      </w:r>
    </w:p>
    <w:p w14:paraId="7C8DCB45" w14:textId="77777777" w:rsidR="000A4A2C" w:rsidRPr="00D967AC" w:rsidRDefault="000A4A2C" w:rsidP="000A4A2C">
      <w:pPr>
        <w:pStyle w:val="2f5"/>
      </w:pPr>
      <w:r w:rsidRPr="00D967AC">
        <w:rPr>
          <w:rFonts w:hint="eastAsia"/>
        </w:rPr>
        <w:t>[Router-GigabitEthernet0/0/1] portswitch</w:t>
      </w:r>
    </w:p>
    <w:p w14:paraId="66BC21F5" w14:textId="77777777" w:rsidR="000A4A2C" w:rsidRPr="00D967AC" w:rsidRDefault="000A4A2C" w:rsidP="000A4A2C">
      <w:pPr>
        <w:pStyle w:val="2f5"/>
      </w:pPr>
      <w:r w:rsidRPr="00D967AC">
        <w:rPr>
          <w:rFonts w:hint="eastAsia"/>
        </w:rPr>
        <w:t>[Router-GigabitEthernet0/0/1] port link-type trunk</w:t>
      </w:r>
    </w:p>
    <w:p w14:paraId="5A6F92A3" w14:textId="77777777" w:rsidR="000A4A2C" w:rsidRPr="00D967AC" w:rsidRDefault="000A4A2C" w:rsidP="000A4A2C">
      <w:pPr>
        <w:pStyle w:val="2f5"/>
      </w:pPr>
      <w:r w:rsidRPr="00D967AC">
        <w:rPr>
          <w:rFonts w:hint="eastAsia"/>
        </w:rPr>
        <w:t>[Router-GigabitEthernet0/0/1] port trunk allow-pass vlan 10</w:t>
      </w:r>
    </w:p>
    <w:p w14:paraId="055960DE" w14:textId="77777777" w:rsidR="000A4A2C" w:rsidRPr="00D967AC" w:rsidRDefault="000A4A2C" w:rsidP="000A4A2C">
      <w:pPr>
        <w:pStyle w:val="2f5"/>
      </w:pPr>
      <w:r w:rsidRPr="00D967AC">
        <w:rPr>
          <w:rFonts w:hint="eastAsia"/>
        </w:rPr>
        <w:t>[Router-GigabitEthernet0/0/1] quit</w:t>
      </w:r>
    </w:p>
    <w:p w14:paraId="50E5DC78" w14:textId="77777777" w:rsidR="000A4A2C" w:rsidRPr="00D967AC" w:rsidRDefault="000A4A2C" w:rsidP="000A4A2C">
      <w:pPr>
        <w:pStyle w:val="1e"/>
      </w:pPr>
      <w:r w:rsidRPr="00D967AC">
        <w:rPr>
          <w:rFonts w:hint="eastAsia"/>
        </w:rPr>
        <w:lastRenderedPageBreak/>
        <w:t># Configure GE0/0/2 as a trunk interface and add GE0/0/2 to VLAN 20.</w:t>
      </w:r>
    </w:p>
    <w:p w14:paraId="1D47CDCC" w14:textId="77777777" w:rsidR="000A4A2C" w:rsidRPr="00D967AC" w:rsidRDefault="000A4A2C" w:rsidP="000A4A2C">
      <w:pPr>
        <w:pStyle w:val="2f5"/>
      </w:pPr>
      <w:r w:rsidRPr="00D967AC">
        <w:rPr>
          <w:rFonts w:hint="eastAsia"/>
        </w:rPr>
        <w:t>[Router] interface GigabitEthernet 0/0/2</w:t>
      </w:r>
    </w:p>
    <w:p w14:paraId="66AEDBA8" w14:textId="77777777" w:rsidR="000A4A2C" w:rsidRPr="00D967AC" w:rsidRDefault="000A4A2C" w:rsidP="000A4A2C">
      <w:pPr>
        <w:pStyle w:val="2f5"/>
      </w:pPr>
      <w:r w:rsidRPr="00D967AC">
        <w:rPr>
          <w:rFonts w:hint="eastAsia"/>
        </w:rPr>
        <w:t>[Router-GigabitEthernet0/0/2] portswitch</w:t>
      </w:r>
    </w:p>
    <w:p w14:paraId="5D2D9FFC" w14:textId="77777777" w:rsidR="000A4A2C" w:rsidRPr="00D967AC" w:rsidRDefault="000A4A2C" w:rsidP="000A4A2C">
      <w:pPr>
        <w:pStyle w:val="2f5"/>
      </w:pPr>
      <w:r w:rsidRPr="00D967AC">
        <w:rPr>
          <w:rFonts w:hint="eastAsia"/>
        </w:rPr>
        <w:t>[Router-GigabitEthernet0/0/2] port link-type trunk</w:t>
      </w:r>
    </w:p>
    <w:p w14:paraId="3A5F6C3A" w14:textId="77777777" w:rsidR="000A4A2C" w:rsidRPr="00D967AC" w:rsidRDefault="000A4A2C" w:rsidP="000A4A2C">
      <w:pPr>
        <w:pStyle w:val="2f5"/>
      </w:pPr>
      <w:r w:rsidRPr="00D967AC">
        <w:rPr>
          <w:rFonts w:hint="eastAsia"/>
        </w:rPr>
        <w:t>[Router-GigabitEthernet0/0/2] port trunk allow-pass vlan 20</w:t>
      </w:r>
    </w:p>
    <w:p w14:paraId="79C7B333" w14:textId="77777777" w:rsidR="000A4A2C" w:rsidRPr="00D967AC" w:rsidRDefault="000A4A2C" w:rsidP="000A4A2C">
      <w:pPr>
        <w:pStyle w:val="2f5"/>
      </w:pPr>
      <w:r w:rsidRPr="00D967AC">
        <w:rPr>
          <w:rFonts w:hint="eastAsia"/>
        </w:rPr>
        <w:t>[Router-GigabitEthernet0/0/2] quit</w:t>
      </w:r>
    </w:p>
    <w:p w14:paraId="7D32AC53" w14:textId="77777777" w:rsidR="000A4A2C" w:rsidRPr="00D967AC" w:rsidRDefault="000A4A2C" w:rsidP="000A4A2C">
      <w:pPr>
        <w:pStyle w:val="1e"/>
      </w:pPr>
      <w:r w:rsidRPr="00D967AC">
        <w:rPr>
          <w:rFonts w:hint="eastAsia"/>
        </w:rPr>
        <w:t>Configure the interface of the switch connected to the router as a trunk interface and add it to VLAN 10 and VLAN 20. The configuration details are not provided.</w:t>
      </w:r>
    </w:p>
    <w:p w14:paraId="1C09F5A6" w14:textId="77777777" w:rsidR="000A4A2C" w:rsidRPr="00D967AC" w:rsidRDefault="000A4A2C" w:rsidP="000A4A2C">
      <w:pPr>
        <w:pStyle w:val="1e"/>
      </w:pPr>
      <w:r w:rsidRPr="00D967AC">
        <w:rPr>
          <w:rFonts w:hint="eastAsia"/>
        </w:rPr>
        <w:t># Create VLANIF 10 and VLANIF 20, and set the IP address of VLANIF 10 to 192.168.1.1/24 and that of VLANIF 20 to 192.168.2.1/24.</w:t>
      </w:r>
    </w:p>
    <w:p w14:paraId="4521A0C5" w14:textId="77777777" w:rsidR="000A4A2C" w:rsidRPr="00D967AC" w:rsidRDefault="000A4A2C" w:rsidP="000A4A2C">
      <w:pPr>
        <w:pStyle w:val="2f5"/>
      </w:pPr>
      <w:r w:rsidRPr="00D967AC">
        <w:rPr>
          <w:rFonts w:hint="eastAsia"/>
        </w:rPr>
        <w:t>[Router] interface vlanif 10</w:t>
      </w:r>
    </w:p>
    <w:p w14:paraId="362179A3" w14:textId="77777777" w:rsidR="000A4A2C" w:rsidRPr="00D967AC" w:rsidRDefault="000A4A2C" w:rsidP="000A4A2C">
      <w:pPr>
        <w:pStyle w:val="2f5"/>
      </w:pPr>
      <w:r w:rsidRPr="00D967AC">
        <w:rPr>
          <w:rFonts w:hint="eastAsia"/>
        </w:rPr>
        <w:t>[Router-Vlanif10] ip address 192.168.1.1 24</w:t>
      </w:r>
    </w:p>
    <w:p w14:paraId="3D443469" w14:textId="77777777" w:rsidR="000A4A2C" w:rsidRPr="00D967AC" w:rsidRDefault="000A4A2C" w:rsidP="000A4A2C">
      <w:pPr>
        <w:pStyle w:val="2f5"/>
      </w:pPr>
      <w:r w:rsidRPr="00D967AC">
        <w:rPr>
          <w:rFonts w:hint="eastAsia"/>
        </w:rPr>
        <w:t>[Router-Vlanif10] quit</w:t>
      </w:r>
    </w:p>
    <w:p w14:paraId="7C9B83F2" w14:textId="77777777" w:rsidR="000A4A2C" w:rsidRPr="00D967AC" w:rsidRDefault="000A4A2C" w:rsidP="000A4A2C">
      <w:pPr>
        <w:pStyle w:val="2f5"/>
      </w:pPr>
      <w:r w:rsidRPr="00D967AC">
        <w:rPr>
          <w:rFonts w:hint="eastAsia"/>
        </w:rPr>
        <w:t>[Router] interface vlanif 20</w:t>
      </w:r>
    </w:p>
    <w:p w14:paraId="7521D904" w14:textId="77777777" w:rsidR="000A4A2C" w:rsidRPr="00D967AC" w:rsidRDefault="000A4A2C" w:rsidP="000A4A2C">
      <w:pPr>
        <w:pStyle w:val="2f5"/>
      </w:pPr>
      <w:r w:rsidRPr="00D967AC">
        <w:rPr>
          <w:rFonts w:hint="eastAsia"/>
        </w:rPr>
        <w:t>[Router-Vlanif20] ip address 192.168.2.1 24</w:t>
      </w:r>
    </w:p>
    <w:p w14:paraId="2E8F6345" w14:textId="77777777" w:rsidR="000A4A2C" w:rsidRPr="00D967AC" w:rsidRDefault="000A4A2C" w:rsidP="000A4A2C">
      <w:pPr>
        <w:pStyle w:val="2f5"/>
      </w:pPr>
      <w:r w:rsidRPr="00D967AC">
        <w:rPr>
          <w:rFonts w:hint="eastAsia"/>
        </w:rPr>
        <w:t>[Router-Vlanif20] quit</w:t>
      </w:r>
    </w:p>
    <w:p w14:paraId="4DE0086F" w14:textId="77777777" w:rsidR="000A4A2C" w:rsidRPr="00D967AC" w:rsidRDefault="000A4A2C" w:rsidP="000A4A2C">
      <w:pPr>
        <w:pStyle w:val="1e"/>
      </w:pPr>
      <w:r w:rsidRPr="00D967AC">
        <w:rPr>
          <w:rFonts w:hint="eastAsia"/>
        </w:rPr>
        <w:t># Configure IP address 192.168.3.1/24 for GE0/0/3.</w:t>
      </w:r>
    </w:p>
    <w:p w14:paraId="26B07746" w14:textId="77777777" w:rsidR="000A4A2C" w:rsidRPr="00D967AC" w:rsidRDefault="000A4A2C" w:rsidP="000A4A2C">
      <w:pPr>
        <w:pStyle w:val="2f5"/>
      </w:pPr>
      <w:r w:rsidRPr="00D967AC">
        <w:rPr>
          <w:rFonts w:hint="eastAsia"/>
        </w:rPr>
        <w:t>[Router] interface gigabitethernet 0/0/3</w:t>
      </w:r>
    </w:p>
    <w:p w14:paraId="5ADC6FF3" w14:textId="77777777" w:rsidR="000A4A2C" w:rsidRPr="00D967AC" w:rsidRDefault="000A4A2C" w:rsidP="000A4A2C">
      <w:pPr>
        <w:pStyle w:val="2f5"/>
      </w:pPr>
      <w:r w:rsidRPr="00D967AC">
        <w:rPr>
          <w:rFonts w:hint="eastAsia"/>
        </w:rPr>
        <w:t>[Router-GigabitEthernet0/0/3] ip address 192.168.3.1 24</w:t>
      </w:r>
    </w:p>
    <w:p w14:paraId="55BFADF8" w14:textId="77777777" w:rsidR="000A4A2C" w:rsidRPr="00D967AC" w:rsidRDefault="000A4A2C" w:rsidP="000A4A2C">
      <w:pPr>
        <w:pStyle w:val="2f5"/>
      </w:pPr>
      <w:r w:rsidRPr="00D967AC">
        <w:rPr>
          <w:rFonts w:hint="eastAsia"/>
        </w:rPr>
        <w:t>[Router-GigabitEthernet0/0/3] quit</w:t>
      </w:r>
    </w:p>
    <w:p w14:paraId="3581E420" w14:textId="77777777" w:rsidR="000A4A2C" w:rsidRPr="00D967AC" w:rsidRDefault="000A4A2C" w:rsidP="000A4A2C">
      <w:pPr>
        <w:pStyle w:val="1e"/>
      </w:pPr>
      <w:r w:rsidRPr="00D967AC">
        <w:rPr>
          <w:rFonts w:hint="eastAsia"/>
        </w:rPr>
        <w:t># Configure the control VLAN of G</w:t>
      </w:r>
      <w:r w:rsidRPr="00D967AC">
        <w:t>E0/0/3.1</w:t>
      </w:r>
      <w:r w:rsidRPr="00D967AC">
        <w:rPr>
          <w:rFonts w:hint="eastAsia"/>
        </w:rPr>
        <w:t xml:space="preserve"> as VLAN 10, set the encapsulation mode to Dot1q, and assign 192.168.4.1/24 to it. Configure the control VLAN of G</w:t>
      </w:r>
      <w:r w:rsidRPr="00D967AC">
        <w:t>E0/0/3.2</w:t>
      </w:r>
      <w:r w:rsidRPr="00D967AC">
        <w:rPr>
          <w:rFonts w:hint="eastAsia"/>
        </w:rPr>
        <w:t xml:space="preserve"> as VLAN 20, set the encapsulation mode to Dot1q, and assign 192.168.5.1/24 to it.</w:t>
      </w:r>
    </w:p>
    <w:p w14:paraId="53198214" w14:textId="77777777" w:rsidR="000A4A2C" w:rsidRPr="00D967AC" w:rsidRDefault="000A4A2C" w:rsidP="000A4A2C">
      <w:pPr>
        <w:pStyle w:val="2f5"/>
      </w:pPr>
      <w:r w:rsidRPr="00D967AC">
        <w:rPr>
          <w:rFonts w:hint="eastAsia"/>
        </w:rPr>
        <w:t>[Router] interface gigabitethernet 0/0/3.1</w:t>
      </w:r>
    </w:p>
    <w:p w14:paraId="14A02D08" w14:textId="77777777" w:rsidR="000A4A2C" w:rsidRPr="00D967AC" w:rsidRDefault="000A4A2C" w:rsidP="000A4A2C">
      <w:pPr>
        <w:pStyle w:val="2f5"/>
      </w:pPr>
      <w:r w:rsidRPr="00D967AC">
        <w:rPr>
          <w:rFonts w:hint="eastAsia"/>
        </w:rPr>
        <w:t>[Router-GigabitEthernet0/0/3.1] ip address 192.168.4.1 24</w:t>
      </w:r>
    </w:p>
    <w:p w14:paraId="5FEC57BB" w14:textId="77777777" w:rsidR="000A4A2C" w:rsidRPr="00D967AC" w:rsidRDefault="000A4A2C" w:rsidP="000A4A2C">
      <w:pPr>
        <w:pStyle w:val="2f5"/>
      </w:pPr>
      <w:r w:rsidRPr="00D967AC">
        <w:rPr>
          <w:rFonts w:hint="eastAsia"/>
        </w:rPr>
        <w:t>[Router-GigabitEthernet0/0/3.1] dot1q termination vid 10</w:t>
      </w:r>
    </w:p>
    <w:p w14:paraId="08EE9A3F" w14:textId="77777777" w:rsidR="000A4A2C" w:rsidRPr="00D967AC" w:rsidRDefault="000A4A2C" w:rsidP="000A4A2C">
      <w:pPr>
        <w:pStyle w:val="2f5"/>
      </w:pPr>
      <w:r w:rsidRPr="00D967AC">
        <w:rPr>
          <w:rFonts w:hint="eastAsia"/>
        </w:rPr>
        <w:t>[Router-GigabitEthernet0/0/3.1] quit</w:t>
      </w:r>
    </w:p>
    <w:p w14:paraId="44A01949" w14:textId="77777777" w:rsidR="000A4A2C" w:rsidRPr="00D967AC" w:rsidRDefault="000A4A2C" w:rsidP="000A4A2C">
      <w:pPr>
        <w:pStyle w:val="2f5"/>
      </w:pPr>
      <w:r w:rsidRPr="00D967AC">
        <w:rPr>
          <w:rFonts w:hint="eastAsia"/>
        </w:rPr>
        <w:t>[Router] interface gigabitethernet 0/0/3.2</w:t>
      </w:r>
    </w:p>
    <w:p w14:paraId="4CF6DA6A" w14:textId="77777777" w:rsidR="000A4A2C" w:rsidRPr="00D967AC" w:rsidRDefault="000A4A2C" w:rsidP="000A4A2C">
      <w:pPr>
        <w:pStyle w:val="2f5"/>
      </w:pPr>
      <w:r w:rsidRPr="00D967AC">
        <w:rPr>
          <w:rFonts w:hint="eastAsia"/>
        </w:rPr>
        <w:t>[Router-GigabitEthernet0/0/3.2] ip address 192.168.5.1 24</w:t>
      </w:r>
    </w:p>
    <w:p w14:paraId="3525E6A1" w14:textId="77777777" w:rsidR="000A4A2C" w:rsidRPr="00D967AC" w:rsidRDefault="000A4A2C" w:rsidP="000A4A2C">
      <w:pPr>
        <w:pStyle w:val="2f5"/>
      </w:pPr>
      <w:r w:rsidRPr="00D967AC">
        <w:rPr>
          <w:rFonts w:hint="eastAsia"/>
        </w:rPr>
        <w:t>[Router-GigabitEthernet0/0/3.2] dot1q termination vid 20</w:t>
      </w:r>
    </w:p>
    <w:p w14:paraId="0A0D8B54" w14:textId="77777777" w:rsidR="000A4A2C" w:rsidRPr="00D967AC" w:rsidRDefault="000A4A2C" w:rsidP="000A4A2C">
      <w:pPr>
        <w:pStyle w:val="2f5"/>
      </w:pPr>
      <w:r w:rsidRPr="00D967AC">
        <w:rPr>
          <w:rFonts w:hint="eastAsia"/>
        </w:rPr>
        <w:t>[Router-GigabitEthernet0/0/3.2] quit</w:t>
      </w:r>
    </w:p>
    <w:p w14:paraId="44A6CB04" w14:textId="77777777" w:rsidR="000A4A2C" w:rsidRPr="00D967AC" w:rsidRDefault="000A4A2C" w:rsidP="000A4A2C">
      <w:pPr>
        <w:pStyle w:val="30"/>
        <w:ind w:left="1701" w:hanging="159"/>
        <w:outlineLvl w:val="4"/>
      </w:pPr>
      <w:r w:rsidRPr="00D967AC">
        <w:rPr>
          <w:rFonts w:hint="eastAsia"/>
        </w:rPr>
        <w:t xml:space="preserve">Configure child traffic policies bound to </w:t>
      </w:r>
      <w:r w:rsidRPr="00D967AC">
        <w:rPr>
          <w:rFonts w:hint="eastAsia"/>
          <w:b/>
        </w:rPr>
        <w:t>groupa</w:t>
      </w:r>
      <w:r w:rsidRPr="00D967AC">
        <w:rPr>
          <w:rFonts w:hint="eastAsia"/>
        </w:rPr>
        <w:t xml:space="preserve"> and </w:t>
      </w:r>
      <w:r w:rsidRPr="00D967AC">
        <w:rPr>
          <w:rFonts w:hint="eastAsia"/>
          <w:b/>
        </w:rPr>
        <w:t>groupb</w:t>
      </w:r>
      <w:r w:rsidRPr="00D967AC">
        <w:rPr>
          <w:rFonts w:hint="eastAsia"/>
        </w:rPr>
        <w:t>.</w:t>
      </w:r>
    </w:p>
    <w:p w14:paraId="4DC72674" w14:textId="77777777" w:rsidR="000A4A2C" w:rsidRPr="00D967AC" w:rsidRDefault="000A4A2C" w:rsidP="000A4A2C">
      <w:pPr>
        <w:pStyle w:val="1e"/>
      </w:pPr>
      <w:r w:rsidRPr="00D967AC">
        <w:rPr>
          <w:rFonts w:hint="eastAsia"/>
        </w:rPr>
        <w:t xml:space="preserve"># Create traffic classifiers </w:t>
      </w:r>
      <w:r w:rsidRPr="00D967AC">
        <w:rPr>
          <w:rFonts w:hint="eastAsia"/>
          <w:b/>
        </w:rPr>
        <w:t>data</w:t>
      </w:r>
      <w:r w:rsidRPr="00D967AC">
        <w:rPr>
          <w:rFonts w:hint="eastAsia"/>
        </w:rPr>
        <w:t xml:space="preserve">, </w:t>
      </w:r>
      <w:r w:rsidRPr="00D967AC">
        <w:rPr>
          <w:rFonts w:hint="eastAsia"/>
          <w:b/>
        </w:rPr>
        <w:t>video</w:t>
      </w:r>
      <w:r w:rsidRPr="00D967AC">
        <w:rPr>
          <w:rFonts w:hint="eastAsia"/>
        </w:rPr>
        <w:t xml:space="preserve">, </w:t>
      </w:r>
      <w:r w:rsidRPr="00D967AC">
        <w:rPr>
          <w:rFonts w:hint="eastAsia"/>
          <w:b/>
        </w:rPr>
        <w:t>control</w:t>
      </w:r>
      <w:r w:rsidRPr="00D967AC">
        <w:rPr>
          <w:rFonts w:hint="eastAsia"/>
        </w:rPr>
        <w:t xml:space="preserve">, and </w:t>
      </w:r>
      <w:r w:rsidRPr="00D967AC">
        <w:rPr>
          <w:rFonts w:hint="eastAsia"/>
          <w:b/>
        </w:rPr>
        <w:t>voice</w:t>
      </w:r>
      <w:r w:rsidRPr="00D967AC">
        <w:rPr>
          <w:rFonts w:hint="eastAsia"/>
        </w:rPr>
        <w:t xml:space="preserve"> on the router to classify different service flows from the enterprise based on DSCP priorities.</w:t>
      </w:r>
    </w:p>
    <w:p w14:paraId="6C1B0D59" w14:textId="77777777" w:rsidR="000A4A2C" w:rsidRPr="00D967AC" w:rsidRDefault="000A4A2C" w:rsidP="000A4A2C">
      <w:pPr>
        <w:pStyle w:val="2f5"/>
      </w:pPr>
      <w:r w:rsidRPr="00D967AC">
        <w:rPr>
          <w:rFonts w:hint="eastAsia"/>
        </w:rPr>
        <w:t>[Router] traffic classifier data</w:t>
      </w:r>
    </w:p>
    <w:p w14:paraId="64DC0E09" w14:textId="77777777" w:rsidR="000A4A2C" w:rsidRPr="00D967AC" w:rsidRDefault="000A4A2C" w:rsidP="000A4A2C">
      <w:pPr>
        <w:pStyle w:val="2f5"/>
      </w:pPr>
      <w:r w:rsidRPr="00D967AC">
        <w:rPr>
          <w:rFonts w:hint="eastAsia"/>
        </w:rPr>
        <w:t>[Router-classifier-data] if-match dscp af11</w:t>
      </w:r>
    </w:p>
    <w:p w14:paraId="69134F1A" w14:textId="77777777" w:rsidR="000A4A2C" w:rsidRPr="00D967AC" w:rsidRDefault="000A4A2C" w:rsidP="000A4A2C">
      <w:pPr>
        <w:pStyle w:val="2f5"/>
      </w:pPr>
      <w:r w:rsidRPr="00D967AC">
        <w:rPr>
          <w:rFonts w:hint="eastAsia"/>
        </w:rPr>
        <w:t>[Router-classifier-data] quit</w:t>
      </w:r>
    </w:p>
    <w:p w14:paraId="24CE7E80" w14:textId="77777777" w:rsidR="000A4A2C" w:rsidRPr="00D967AC" w:rsidRDefault="000A4A2C" w:rsidP="000A4A2C">
      <w:pPr>
        <w:pStyle w:val="2f5"/>
      </w:pPr>
      <w:r w:rsidRPr="00D967AC">
        <w:rPr>
          <w:rFonts w:hint="eastAsia"/>
        </w:rPr>
        <w:t>[Router] traffic classifier video</w:t>
      </w:r>
    </w:p>
    <w:p w14:paraId="20D7B71D" w14:textId="77777777" w:rsidR="000A4A2C" w:rsidRPr="00D967AC" w:rsidRDefault="000A4A2C" w:rsidP="000A4A2C">
      <w:pPr>
        <w:pStyle w:val="2f5"/>
      </w:pPr>
      <w:r w:rsidRPr="00D967AC">
        <w:rPr>
          <w:rFonts w:hint="eastAsia"/>
        </w:rPr>
        <w:t>[Router-classifier-video] if-match dscp af21</w:t>
      </w:r>
    </w:p>
    <w:p w14:paraId="0E98995F" w14:textId="77777777" w:rsidR="000A4A2C" w:rsidRPr="00D967AC" w:rsidRDefault="000A4A2C" w:rsidP="000A4A2C">
      <w:pPr>
        <w:pStyle w:val="2f5"/>
      </w:pPr>
      <w:r w:rsidRPr="00D967AC">
        <w:rPr>
          <w:rFonts w:hint="eastAsia"/>
        </w:rPr>
        <w:t>[Router-classifier-video] quit</w:t>
      </w:r>
    </w:p>
    <w:p w14:paraId="0F409015" w14:textId="77777777" w:rsidR="000A4A2C" w:rsidRPr="00D967AC" w:rsidRDefault="000A4A2C" w:rsidP="000A4A2C">
      <w:pPr>
        <w:pStyle w:val="2f5"/>
      </w:pPr>
      <w:r w:rsidRPr="00D967AC">
        <w:rPr>
          <w:rFonts w:hint="eastAsia"/>
        </w:rPr>
        <w:t>[Router] traffic classifier control</w:t>
      </w:r>
    </w:p>
    <w:p w14:paraId="3AE41C71" w14:textId="77777777" w:rsidR="000A4A2C" w:rsidRPr="00D967AC" w:rsidRDefault="000A4A2C" w:rsidP="000A4A2C">
      <w:pPr>
        <w:pStyle w:val="2f5"/>
      </w:pPr>
      <w:r w:rsidRPr="00D967AC">
        <w:rPr>
          <w:rFonts w:hint="eastAsia"/>
        </w:rPr>
        <w:t>[Router-classifier-control] if-match dscp cs6</w:t>
      </w:r>
    </w:p>
    <w:p w14:paraId="5C23F856" w14:textId="77777777" w:rsidR="000A4A2C" w:rsidRPr="00D967AC" w:rsidRDefault="000A4A2C" w:rsidP="000A4A2C">
      <w:pPr>
        <w:pStyle w:val="2f5"/>
      </w:pPr>
      <w:r w:rsidRPr="00D967AC">
        <w:rPr>
          <w:rFonts w:hint="eastAsia"/>
        </w:rPr>
        <w:t>[Router-classifier-control] quit</w:t>
      </w:r>
    </w:p>
    <w:p w14:paraId="6AFADA8C" w14:textId="77777777" w:rsidR="000A4A2C" w:rsidRPr="00D967AC" w:rsidRDefault="000A4A2C" w:rsidP="000A4A2C">
      <w:pPr>
        <w:pStyle w:val="2f5"/>
      </w:pPr>
      <w:r w:rsidRPr="00D967AC">
        <w:rPr>
          <w:rFonts w:hint="eastAsia"/>
        </w:rPr>
        <w:t>[Router] traffic classifier voice</w:t>
      </w:r>
    </w:p>
    <w:p w14:paraId="349F2EDC" w14:textId="77777777" w:rsidR="000A4A2C" w:rsidRPr="00D967AC" w:rsidRDefault="000A4A2C" w:rsidP="000A4A2C">
      <w:pPr>
        <w:pStyle w:val="2f5"/>
      </w:pPr>
      <w:r w:rsidRPr="00D967AC">
        <w:rPr>
          <w:rFonts w:hint="eastAsia"/>
        </w:rPr>
        <w:lastRenderedPageBreak/>
        <w:t>[Router-classifier-voice] if-match dscp ef</w:t>
      </w:r>
    </w:p>
    <w:p w14:paraId="59D58D74" w14:textId="77777777" w:rsidR="000A4A2C" w:rsidRPr="00D967AC" w:rsidRDefault="000A4A2C" w:rsidP="000A4A2C">
      <w:pPr>
        <w:pStyle w:val="2f5"/>
      </w:pPr>
      <w:r w:rsidRPr="00D967AC">
        <w:rPr>
          <w:rFonts w:hint="eastAsia"/>
        </w:rPr>
        <w:t>[Router-classifier-voice] quit</w:t>
      </w:r>
    </w:p>
    <w:p w14:paraId="70A08BAE" w14:textId="77777777" w:rsidR="000A4A2C" w:rsidRPr="00D967AC" w:rsidRDefault="000A4A2C" w:rsidP="000A4A2C">
      <w:pPr>
        <w:pStyle w:val="1e"/>
      </w:pPr>
      <w:r w:rsidRPr="00D967AC">
        <w:rPr>
          <w:rFonts w:hint="eastAsia"/>
        </w:rPr>
        <w:t xml:space="preserve"># Create drop profiles </w:t>
      </w:r>
      <w:r w:rsidRPr="00D967AC">
        <w:rPr>
          <w:rFonts w:hint="eastAsia"/>
          <w:b/>
        </w:rPr>
        <w:t>data</w:t>
      </w:r>
      <w:r w:rsidRPr="00D967AC">
        <w:rPr>
          <w:rFonts w:hint="eastAsia"/>
        </w:rPr>
        <w:t xml:space="preserve"> and </w:t>
      </w:r>
      <w:r w:rsidRPr="00D967AC">
        <w:rPr>
          <w:rFonts w:hint="eastAsia"/>
          <w:b/>
        </w:rPr>
        <w:t>video</w:t>
      </w:r>
      <w:r w:rsidRPr="00D967AC">
        <w:rPr>
          <w:rFonts w:hint="eastAsia"/>
        </w:rPr>
        <w:t xml:space="preserve"> on the router.</w:t>
      </w:r>
    </w:p>
    <w:p w14:paraId="5A1B8BAB" w14:textId="77777777" w:rsidR="000A4A2C" w:rsidRPr="00D967AC" w:rsidRDefault="000A4A2C" w:rsidP="000A4A2C">
      <w:pPr>
        <w:pStyle w:val="2f5"/>
      </w:pPr>
      <w:r w:rsidRPr="00D967AC">
        <w:rPr>
          <w:rFonts w:hint="eastAsia"/>
        </w:rPr>
        <w:t>[Router] drop-profile data</w:t>
      </w:r>
    </w:p>
    <w:p w14:paraId="6DCA09E4" w14:textId="77777777" w:rsidR="000A4A2C" w:rsidRPr="00D967AC" w:rsidRDefault="000A4A2C" w:rsidP="000A4A2C">
      <w:pPr>
        <w:pStyle w:val="2f5"/>
      </w:pPr>
      <w:r w:rsidRPr="00D967AC">
        <w:rPr>
          <w:rFonts w:hint="eastAsia"/>
        </w:rPr>
        <w:t>[Router-drop-profile-data] wred dscp</w:t>
      </w:r>
    </w:p>
    <w:p w14:paraId="7AEA69CF" w14:textId="77777777" w:rsidR="000A4A2C" w:rsidRPr="00D967AC" w:rsidRDefault="000A4A2C" w:rsidP="000A4A2C">
      <w:pPr>
        <w:pStyle w:val="2f5"/>
      </w:pPr>
      <w:r w:rsidRPr="00D967AC">
        <w:rPr>
          <w:rFonts w:hint="eastAsia"/>
        </w:rPr>
        <w:t>[Router-drop-profile-data] dscp 10 low-limit 70 high-limit 85 discard-percentage 60</w:t>
      </w:r>
    </w:p>
    <w:p w14:paraId="0DEA1F51" w14:textId="77777777" w:rsidR="000A4A2C" w:rsidRPr="00D967AC" w:rsidRDefault="000A4A2C" w:rsidP="000A4A2C">
      <w:pPr>
        <w:pStyle w:val="2f5"/>
      </w:pPr>
      <w:r w:rsidRPr="00D967AC">
        <w:rPr>
          <w:rFonts w:hint="eastAsia"/>
        </w:rPr>
        <w:t>[Router-drop-profile-data] quit</w:t>
      </w:r>
    </w:p>
    <w:p w14:paraId="69C0164E" w14:textId="77777777" w:rsidR="000A4A2C" w:rsidRPr="00D967AC" w:rsidRDefault="000A4A2C" w:rsidP="000A4A2C">
      <w:pPr>
        <w:pStyle w:val="2f5"/>
      </w:pPr>
      <w:r w:rsidRPr="00D967AC">
        <w:rPr>
          <w:rFonts w:hint="eastAsia"/>
        </w:rPr>
        <w:t>[Router] drop-profile video</w:t>
      </w:r>
    </w:p>
    <w:p w14:paraId="09248ACD" w14:textId="77777777" w:rsidR="000A4A2C" w:rsidRPr="00D967AC" w:rsidRDefault="000A4A2C" w:rsidP="000A4A2C">
      <w:pPr>
        <w:pStyle w:val="2f5"/>
      </w:pPr>
      <w:r w:rsidRPr="00D967AC">
        <w:rPr>
          <w:rFonts w:hint="eastAsia"/>
        </w:rPr>
        <w:t>[Router-drop-profile-video] wred dscp</w:t>
      </w:r>
    </w:p>
    <w:p w14:paraId="59ED937E" w14:textId="77777777" w:rsidR="000A4A2C" w:rsidRPr="00D967AC" w:rsidRDefault="000A4A2C" w:rsidP="000A4A2C">
      <w:pPr>
        <w:pStyle w:val="2f5"/>
      </w:pPr>
      <w:r w:rsidRPr="00D967AC">
        <w:rPr>
          <w:rFonts w:hint="eastAsia"/>
        </w:rPr>
        <w:t>[Router-drop-profile-video] dscp 18 low-limit 80 high-limit 95 discard-percentage 60</w:t>
      </w:r>
    </w:p>
    <w:p w14:paraId="0A402B62" w14:textId="77777777" w:rsidR="000A4A2C" w:rsidRPr="00D967AC" w:rsidRDefault="000A4A2C" w:rsidP="000A4A2C">
      <w:pPr>
        <w:pStyle w:val="2f5"/>
      </w:pPr>
      <w:r w:rsidRPr="00D967AC">
        <w:rPr>
          <w:rFonts w:hint="eastAsia"/>
        </w:rPr>
        <w:t>[Router-drop-profile-video] quit</w:t>
      </w:r>
    </w:p>
    <w:p w14:paraId="5ACD0393" w14:textId="77777777" w:rsidR="000A4A2C" w:rsidRPr="00D967AC" w:rsidRDefault="000A4A2C" w:rsidP="000A4A2C">
      <w:pPr>
        <w:pStyle w:val="1e"/>
      </w:pPr>
      <w:r w:rsidRPr="00D967AC">
        <w:rPr>
          <w:rFonts w:hint="eastAsia"/>
        </w:rPr>
        <w:t xml:space="preserve"># Create traffic behaviors </w:t>
      </w:r>
      <w:r w:rsidRPr="00D967AC">
        <w:rPr>
          <w:rFonts w:hint="eastAsia"/>
          <w:b/>
        </w:rPr>
        <w:t>data</w:t>
      </w:r>
      <w:r w:rsidRPr="00D967AC">
        <w:rPr>
          <w:rFonts w:hint="eastAsia"/>
        </w:rPr>
        <w:t xml:space="preserve">, </w:t>
      </w:r>
      <w:r w:rsidRPr="00D967AC">
        <w:rPr>
          <w:rFonts w:hint="eastAsia"/>
          <w:b/>
        </w:rPr>
        <w:t>video</w:t>
      </w:r>
      <w:r w:rsidRPr="00D967AC">
        <w:rPr>
          <w:rFonts w:hint="eastAsia"/>
        </w:rPr>
        <w:t xml:space="preserve">, </w:t>
      </w:r>
      <w:r w:rsidRPr="00D967AC">
        <w:rPr>
          <w:rFonts w:hint="eastAsia"/>
          <w:b/>
        </w:rPr>
        <w:t>control</w:t>
      </w:r>
      <w:r w:rsidRPr="00D967AC">
        <w:rPr>
          <w:rFonts w:hint="eastAsia"/>
        </w:rPr>
        <w:t xml:space="preserve">, and </w:t>
      </w:r>
      <w:r w:rsidRPr="00D967AC">
        <w:rPr>
          <w:rFonts w:hint="eastAsia"/>
          <w:b/>
        </w:rPr>
        <w:t>voice</w:t>
      </w:r>
      <w:r w:rsidRPr="00D967AC">
        <w:rPr>
          <w:rFonts w:hint="eastAsia"/>
        </w:rPr>
        <w:t xml:space="preserve"> on the router to achieve congestion management and congestion avoidance for different service flows of the enterprise.</w:t>
      </w:r>
    </w:p>
    <w:p w14:paraId="060F085B" w14:textId="77777777" w:rsidR="000A4A2C" w:rsidRPr="00D967AC" w:rsidRDefault="000A4A2C" w:rsidP="000A4A2C">
      <w:pPr>
        <w:pStyle w:val="2f5"/>
      </w:pPr>
      <w:r w:rsidRPr="00D967AC">
        <w:rPr>
          <w:rFonts w:hint="eastAsia"/>
        </w:rPr>
        <w:t>[Router] traffic behavior data</w:t>
      </w:r>
    </w:p>
    <w:p w14:paraId="09C03865" w14:textId="77777777" w:rsidR="000A4A2C" w:rsidRPr="00D967AC" w:rsidRDefault="000A4A2C" w:rsidP="000A4A2C">
      <w:pPr>
        <w:pStyle w:val="2f5"/>
      </w:pPr>
      <w:r w:rsidRPr="00D967AC">
        <w:rPr>
          <w:rFonts w:hint="eastAsia"/>
        </w:rPr>
        <w:t>[Router-behavior-data] queue af bandwidth pct 45</w:t>
      </w:r>
    </w:p>
    <w:p w14:paraId="2E402A0C" w14:textId="77777777" w:rsidR="000A4A2C" w:rsidRPr="00D967AC" w:rsidRDefault="000A4A2C" w:rsidP="000A4A2C">
      <w:pPr>
        <w:pStyle w:val="2f5"/>
      </w:pPr>
      <w:r w:rsidRPr="00D967AC">
        <w:rPr>
          <w:rFonts w:hint="eastAsia"/>
        </w:rPr>
        <w:t>[Router-behavior-data] drop-profile data</w:t>
      </w:r>
    </w:p>
    <w:p w14:paraId="6E99E067" w14:textId="77777777" w:rsidR="000A4A2C" w:rsidRPr="00D967AC" w:rsidRDefault="000A4A2C" w:rsidP="000A4A2C">
      <w:pPr>
        <w:pStyle w:val="2f5"/>
      </w:pPr>
      <w:r w:rsidRPr="00D967AC">
        <w:rPr>
          <w:rFonts w:hint="eastAsia"/>
        </w:rPr>
        <w:t>[Router-behavior-data] quit</w:t>
      </w:r>
    </w:p>
    <w:p w14:paraId="2042CBA7" w14:textId="77777777" w:rsidR="000A4A2C" w:rsidRPr="00D967AC" w:rsidRDefault="000A4A2C" w:rsidP="000A4A2C">
      <w:pPr>
        <w:pStyle w:val="2f5"/>
      </w:pPr>
      <w:r w:rsidRPr="00D967AC">
        <w:rPr>
          <w:rFonts w:hint="eastAsia"/>
        </w:rPr>
        <w:t>[Router] traffic behavior video</w:t>
      </w:r>
    </w:p>
    <w:p w14:paraId="3D8B7F70" w14:textId="77777777" w:rsidR="000A4A2C" w:rsidRPr="00D967AC" w:rsidRDefault="000A4A2C" w:rsidP="000A4A2C">
      <w:pPr>
        <w:pStyle w:val="2f5"/>
      </w:pPr>
      <w:r w:rsidRPr="00D967AC">
        <w:rPr>
          <w:rFonts w:hint="eastAsia"/>
        </w:rPr>
        <w:t>[Router-behavior-video] queue af bandwidth pct 30</w:t>
      </w:r>
    </w:p>
    <w:p w14:paraId="2BA4C740" w14:textId="77777777" w:rsidR="000A4A2C" w:rsidRPr="00D967AC" w:rsidRDefault="000A4A2C" w:rsidP="000A4A2C">
      <w:pPr>
        <w:pStyle w:val="2f5"/>
      </w:pPr>
      <w:r w:rsidRPr="00D967AC">
        <w:rPr>
          <w:rFonts w:hint="eastAsia"/>
        </w:rPr>
        <w:t>[Router-behavior-video] drop-profile video</w:t>
      </w:r>
    </w:p>
    <w:p w14:paraId="6B7CBABD" w14:textId="77777777" w:rsidR="000A4A2C" w:rsidRPr="00D967AC" w:rsidRDefault="000A4A2C" w:rsidP="000A4A2C">
      <w:pPr>
        <w:pStyle w:val="2f5"/>
      </w:pPr>
      <w:r w:rsidRPr="00D967AC">
        <w:rPr>
          <w:rFonts w:hint="eastAsia"/>
        </w:rPr>
        <w:t>[Router-behavior-video] quit</w:t>
      </w:r>
    </w:p>
    <w:p w14:paraId="2B14D25B" w14:textId="77777777" w:rsidR="000A4A2C" w:rsidRPr="00D967AC" w:rsidRDefault="000A4A2C" w:rsidP="000A4A2C">
      <w:pPr>
        <w:pStyle w:val="2f5"/>
      </w:pPr>
      <w:r w:rsidRPr="00D967AC">
        <w:rPr>
          <w:rFonts w:hint="eastAsia"/>
        </w:rPr>
        <w:t>[Router] traffic behavior control</w:t>
      </w:r>
    </w:p>
    <w:p w14:paraId="58D6C3E6" w14:textId="77777777" w:rsidR="000A4A2C" w:rsidRPr="00D967AC" w:rsidRDefault="000A4A2C" w:rsidP="000A4A2C">
      <w:pPr>
        <w:pStyle w:val="2f5"/>
      </w:pPr>
      <w:r w:rsidRPr="00D967AC">
        <w:rPr>
          <w:rFonts w:hint="eastAsia"/>
        </w:rPr>
        <w:t>[Router-behavior-control] queue ef bandwidth pct 5</w:t>
      </w:r>
    </w:p>
    <w:p w14:paraId="42263C66" w14:textId="77777777" w:rsidR="000A4A2C" w:rsidRPr="00D967AC" w:rsidRDefault="000A4A2C" w:rsidP="000A4A2C">
      <w:pPr>
        <w:pStyle w:val="2f5"/>
      </w:pPr>
      <w:r w:rsidRPr="00D967AC">
        <w:rPr>
          <w:rFonts w:hint="eastAsia"/>
        </w:rPr>
        <w:t>[Router-behavior-control] quit</w:t>
      </w:r>
    </w:p>
    <w:p w14:paraId="4FE7F9D5" w14:textId="77777777" w:rsidR="000A4A2C" w:rsidRPr="00D967AC" w:rsidRDefault="000A4A2C" w:rsidP="000A4A2C">
      <w:pPr>
        <w:pStyle w:val="2f5"/>
      </w:pPr>
      <w:r w:rsidRPr="00D967AC">
        <w:rPr>
          <w:rFonts w:hint="eastAsia"/>
        </w:rPr>
        <w:t>[Router] traffic behavior voice</w:t>
      </w:r>
    </w:p>
    <w:p w14:paraId="116845FC" w14:textId="77777777" w:rsidR="000A4A2C" w:rsidRPr="00D967AC" w:rsidRDefault="000A4A2C" w:rsidP="000A4A2C">
      <w:pPr>
        <w:pStyle w:val="2f5"/>
      </w:pPr>
      <w:r w:rsidRPr="00D967AC">
        <w:rPr>
          <w:rFonts w:hint="eastAsia"/>
        </w:rPr>
        <w:t>[Router-behavior-voice] queue llq bandwidth pct 15</w:t>
      </w:r>
    </w:p>
    <w:p w14:paraId="685193B6" w14:textId="77777777" w:rsidR="000A4A2C" w:rsidRPr="00D967AC" w:rsidRDefault="000A4A2C" w:rsidP="000A4A2C">
      <w:pPr>
        <w:pStyle w:val="2f5"/>
      </w:pPr>
      <w:r w:rsidRPr="00D967AC">
        <w:rPr>
          <w:rFonts w:hint="eastAsia"/>
        </w:rPr>
        <w:t>[Router-behavior-voice] quit</w:t>
      </w:r>
    </w:p>
    <w:p w14:paraId="1C9C8BAE" w14:textId="77777777" w:rsidR="000A4A2C" w:rsidRPr="00D967AC" w:rsidRDefault="000A4A2C" w:rsidP="000A4A2C">
      <w:pPr>
        <w:pStyle w:val="1e"/>
      </w:pPr>
      <w:r w:rsidRPr="00D967AC">
        <w:rPr>
          <w:rFonts w:hint="eastAsia"/>
        </w:rPr>
        <w:t xml:space="preserve"># Define child traffic policies bound to </w:t>
      </w:r>
      <w:r w:rsidRPr="00D967AC">
        <w:rPr>
          <w:rFonts w:hint="eastAsia"/>
          <w:b/>
        </w:rPr>
        <w:t>groupa</w:t>
      </w:r>
      <w:r w:rsidRPr="00D967AC">
        <w:rPr>
          <w:rFonts w:hint="eastAsia"/>
        </w:rPr>
        <w:t xml:space="preserve"> and </w:t>
      </w:r>
      <w:r w:rsidRPr="00D967AC">
        <w:rPr>
          <w:rFonts w:hint="eastAsia"/>
          <w:b/>
        </w:rPr>
        <w:t>groupb</w:t>
      </w:r>
      <w:r w:rsidRPr="00D967AC">
        <w:rPr>
          <w:rFonts w:hint="eastAsia"/>
        </w:rPr>
        <w:t xml:space="preserve"> on the router.</w:t>
      </w:r>
    </w:p>
    <w:p w14:paraId="3CA74E87" w14:textId="77777777" w:rsidR="000A4A2C" w:rsidRPr="00D967AC" w:rsidRDefault="000A4A2C" w:rsidP="000A4A2C">
      <w:pPr>
        <w:pStyle w:val="2f5"/>
      </w:pPr>
      <w:r w:rsidRPr="00D967AC">
        <w:rPr>
          <w:rFonts w:hint="eastAsia"/>
        </w:rPr>
        <w:t>[Router] traffic policy groupa-sub</w:t>
      </w:r>
    </w:p>
    <w:p w14:paraId="797C7359" w14:textId="77777777" w:rsidR="000A4A2C" w:rsidRPr="00D967AC" w:rsidRDefault="000A4A2C" w:rsidP="000A4A2C">
      <w:pPr>
        <w:pStyle w:val="2f5"/>
      </w:pPr>
      <w:r w:rsidRPr="00D967AC">
        <w:rPr>
          <w:rFonts w:hint="eastAsia"/>
        </w:rPr>
        <w:t>[Router-trafficpolicy-groupa-sub] classifier voice behavior voice</w:t>
      </w:r>
    </w:p>
    <w:p w14:paraId="36620329" w14:textId="77777777" w:rsidR="000A4A2C" w:rsidRPr="00D967AC" w:rsidRDefault="000A4A2C" w:rsidP="000A4A2C">
      <w:pPr>
        <w:pStyle w:val="2f5"/>
      </w:pPr>
      <w:r w:rsidRPr="00D967AC">
        <w:rPr>
          <w:rFonts w:hint="eastAsia"/>
        </w:rPr>
        <w:t>[Router-trafficpolicy-groupa-sub] classifier control behavior control</w:t>
      </w:r>
    </w:p>
    <w:p w14:paraId="69201009" w14:textId="77777777" w:rsidR="000A4A2C" w:rsidRPr="00D967AC" w:rsidRDefault="000A4A2C" w:rsidP="000A4A2C">
      <w:pPr>
        <w:pStyle w:val="2f5"/>
      </w:pPr>
      <w:r w:rsidRPr="00D967AC">
        <w:rPr>
          <w:rFonts w:hint="eastAsia"/>
        </w:rPr>
        <w:t>[Router-trafficpolicy-groupa-sub] classifier video behavior video</w:t>
      </w:r>
    </w:p>
    <w:p w14:paraId="0E1428CD" w14:textId="77777777" w:rsidR="000A4A2C" w:rsidRPr="00D967AC" w:rsidRDefault="000A4A2C" w:rsidP="000A4A2C">
      <w:pPr>
        <w:pStyle w:val="2f5"/>
      </w:pPr>
      <w:r w:rsidRPr="00D967AC">
        <w:rPr>
          <w:rFonts w:hint="eastAsia"/>
        </w:rPr>
        <w:t>[Router-trafficpolicy-groupa-sub] classifier data behavior data</w:t>
      </w:r>
    </w:p>
    <w:p w14:paraId="366DF9CB" w14:textId="77777777" w:rsidR="000A4A2C" w:rsidRPr="00D967AC" w:rsidRDefault="000A4A2C" w:rsidP="000A4A2C">
      <w:pPr>
        <w:pStyle w:val="2f5"/>
      </w:pPr>
      <w:r w:rsidRPr="00D967AC">
        <w:rPr>
          <w:rFonts w:hint="eastAsia"/>
        </w:rPr>
        <w:t>[Router-trafficpolicy-groupa-sub] quit</w:t>
      </w:r>
    </w:p>
    <w:p w14:paraId="3414B8DD" w14:textId="77777777" w:rsidR="000A4A2C" w:rsidRPr="00D967AC" w:rsidRDefault="000A4A2C" w:rsidP="000A4A2C">
      <w:pPr>
        <w:pStyle w:val="2f5"/>
      </w:pPr>
      <w:r w:rsidRPr="00D967AC">
        <w:rPr>
          <w:rFonts w:hint="eastAsia"/>
        </w:rPr>
        <w:t>[Router] traffic policy groupb-sub</w:t>
      </w:r>
    </w:p>
    <w:p w14:paraId="1A04C124" w14:textId="77777777" w:rsidR="000A4A2C" w:rsidRPr="00D967AC" w:rsidRDefault="000A4A2C" w:rsidP="000A4A2C">
      <w:pPr>
        <w:pStyle w:val="2f5"/>
      </w:pPr>
      <w:r w:rsidRPr="00D967AC">
        <w:rPr>
          <w:rFonts w:hint="eastAsia"/>
        </w:rPr>
        <w:t>[Router-trafficpolicy-groupb-sub] classifier voice behavior voice</w:t>
      </w:r>
    </w:p>
    <w:p w14:paraId="4372472A" w14:textId="77777777" w:rsidR="000A4A2C" w:rsidRPr="00D967AC" w:rsidRDefault="000A4A2C" w:rsidP="000A4A2C">
      <w:pPr>
        <w:pStyle w:val="2f5"/>
      </w:pPr>
      <w:r w:rsidRPr="00D967AC">
        <w:rPr>
          <w:rFonts w:hint="eastAsia"/>
        </w:rPr>
        <w:t>[Router-trafficpolicy-groupb-sub] classifier control behavior control</w:t>
      </w:r>
    </w:p>
    <w:p w14:paraId="1220DBDF" w14:textId="77777777" w:rsidR="000A4A2C" w:rsidRPr="00D967AC" w:rsidRDefault="000A4A2C" w:rsidP="000A4A2C">
      <w:pPr>
        <w:pStyle w:val="2f5"/>
      </w:pPr>
      <w:r w:rsidRPr="00D967AC">
        <w:rPr>
          <w:rFonts w:hint="eastAsia"/>
        </w:rPr>
        <w:t>[Router-trafficpolicy-groupb-sub] classifier video behavior video</w:t>
      </w:r>
    </w:p>
    <w:p w14:paraId="119FA3AD" w14:textId="77777777" w:rsidR="000A4A2C" w:rsidRPr="00D967AC" w:rsidRDefault="000A4A2C" w:rsidP="000A4A2C">
      <w:pPr>
        <w:pStyle w:val="2f5"/>
      </w:pPr>
      <w:r w:rsidRPr="00D967AC">
        <w:rPr>
          <w:rFonts w:hint="eastAsia"/>
        </w:rPr>
        <w:t>[Router-trafficpolicy-groupb-sub] classifier data behavior data</w:t>
      </w:r>
    </w:p>
    <w:p w14:paraId="3456D706" w14:textId="77777777" w:rsidR="000A4A2C" w:rsidRPr="00D967AC" w:rsidRDefault="000A4A2C" w:rsidP="000A4A2C">
      <w:pPr>
        <w:pStyle w:val="2f5"/>
      </w:pPr>
      <w:r w:rsidRPr="00D967AC">
        <w:rPr>
          <w:rFonts w:hint="eastAsia"/>
        </w:rPr>
        <w:t>[Router-trafficpolicy-groupb-sub] quit</w:t>
      </w:r>
    </w:p>
    <w:p w14:paraId="0283DD58" w14:textId="77777777" w:rsidR="000A4A2C" w:rsidRPr="00D967AC" w:rsidRDefault="000A4A2C" w:rsidP="000A4A2C">
      <w:pPr>
        <w:pStyle w:val="30"/>
        <w:ind w:left="1701" w:hanging="159"/>
        <w:outlineLvl w:val="4"/>
      </w:pPr>
      <w:r w:rsidRPr="00D967AC">
        <w:rPr>
          <w:rFonts w:hint="eastAsia"/>
        </w:rPr>
        <w:t>Configure parent traffic policies.</w:t>
      </w:r>
    </w:p>
    <w:p w14:paraId="17CF3C7B" w14:textId="77777777" w:rsidR="000A4A2C" w:rsidRPr="00D967AC" w:rsidRDefault="000A4A2C" w:rsidP="000A4A2C">
      <w:pPr>
        <w:pStyle w:val="1e"/>
      </w:pPr>
      <w:r w:rsidRPr="00D967AC">
        <w:rPr>
          <w:rFonts w:hint="eastAsia"/>
        </w:rPr>
        <w:t xml:space="preserve"># Configure traffic classifiers </w:t>
      </w:r>
      <w:r w:rsidRPr="00D967AC">
        <w:rPr>
          <w:rFonts w:hint="eastAsia"/>
          <w:b/>
        </w:rPr>
        <w:t>groupa</w:t>
      </w:r>
      <w:r w:rsidRPr="00D967AC">
        <w:rPr>
          <w:rFonts w:hint="eastAsia"/>
        </w:rPr>
        <w:t xml:space="preserve"> and </w:t>
      </w:r>
      <w:r w:rsidRPr="00D967AC">
        <w:rPr>
          <w:rFonts w:hint="eastAsia"/>
          <w:b/>
        </w:rPr>
        <w:t>groupb</w:t>
      </w:r>
      <w:r w:rsidRPr="00D967AC">
        <w:rPr>
          <w:rFonts w:hint="eastAsia"/>
        </w:rPr>
        <w:t xml:space="preserve"> on the router to classify different service flows from the enterprise based on the VLAN ID.</w:t>
      </w:r>
    </w:p>
    <w:p w14:paraId="0450076B" w14:textId="77777777" w:rsidR="000A4A2C" w:rsidRPr="00D967AC" w:rsidRDefault="000A4A2C" w:rsidP="000A4A2C">
      <w:pPr>
        <w:pStyle w:val="2f5"/>
      </w:pPr>
      <w:r w:rsidRPr="00D967AC">
        <w:rPr>
          <w:rFonts w:hint="eastAsia"/>
        </w:rPr>
        <w:t>[Router] traffic classifier groupa</w:t>
      </w:r>
    </w:p>
    <w:p w14:paraId="0D3937FD" w14:textId="77777777" w:rsidR="000A4A2C" w:rsidRPr="00D967AC" w:rsidRDefault="000A4A2C" w:rsidP="000A4A2C">
      <w:pPr>
        <w:pStyle w:val="2f5"/>
      </w:pPr>
      <w:r w:rsidRPr="00D967AC">
        <w:rPr>
          <w:rFonts w:hint="eastAsia"/>
        </w:rPr>
        <w:lastRenderedPageBreak/>
        <w:t>[Router-classifier-groupa] if-match vlan-id 10</w:t>
      </w:r>
    </w:p>
    <w:p w14:paraId="6725AD83" w14:textId="77777777" w:rsidR="000A4A2C" w:rsidRPr="00D967AC" w:rsidRDefault="000A4A2C" w:rsidP="000A4A2C">
      <w:pPr>
        <w:pStyle w:val="2f5"/>
      </w:pPr>
      <w:r w:rsidRPr="00D967AC">
        <w:rPr>
          <w:rFonts w:hint="eastAsia"/>
        </w:rPr>
        <w:t>[Router-classifier-groupa] quit</w:t>
      </w:r>
    </w:p>
    <w:p w14:paraId="2B7E7B2B" w14:textId="77777777" w:rsidR="000A4A2C" w:rsidRPr="00D967AC" w:rsidRDefault="000A4A2C" w:rsidP="000A4A2C">
      <w:pPr>
        <w:pStyle w:val="2f5"/>
      </w:pPr>
      <w:r w:rsidRPr="00D967AC">
        <w:rPr>
          <w:rFonts w:hint="eastAsia"/>
        </w:rPr>
        <w:t>[Router] traffic classifier groupb</w:t>
      </w:r>
    </w:p>
    <w:p w14:paraId="2E47EEC6" w14:textId="77777777" w:rsidR="000A4A2C" w:rsidRPr="00D967AC" w:rsidRDefault="000A4A2C" w:rsidP="000A4A2C">
      <w:pPr>
        <w:pStyle w:val="2f5"/>
      </w:pPr>
      <w:r w:rsidRPr="00D967AC">
        <w:rPr>
          <w:rFonts w:hint="eastAsia"/>
        </w:rPr>
        <w:t>[Router-classifier-groupb] if-match vlan-id 20</w:t>
      </w:r>
    </w:p>
    <w:p w14:paraId="189FE6B7" w14:textId="77777777" w:rsidR="000A4A2C" w:rsidRPr="00D967AC" w:rsidRDefault="000A4A2C" w:rsidP="000A4A2C">
      <w:pPr>
        <w:pStyle w:val="2f5"/>
      </w:pPr>
      <w:r w:rsidRPr="00D967AC">
        <w:rPr>
          <w:rFonts w:hint="eastAsia"/>
        </w:rPr>
        <w:t>[Router-classifier-groupb] quit</w:t>
      </w:r>
    </w:p>
    <w:p w14:paraId="4962CA94" w14:textId="77777777" w:rsidR="000A4A2C" w:rsidRPr="00D967AC" w:rsidRDefault="000A4A2C" w:rsidP="000A4A2C">
      <w:pPr>
        <w:pStyle w:val="1e"/>
      </w:pPr>
      <w:r w:rsidRPr="00D967AC">
        <w:rPr>
          <w:rFonts w:hint="eastAsia"/>
        </w:rPr>
        <w:t xml:space="preserve"># Create traffic behaviors </w:t>
      </w:r>
      <w:r w:rsidRPr="00D967AC">
        <w:rPr>
          <w:rFonts w:hint="eastAsia"/>
          <w:b/>
        </w:rPr>
        <w:t>groupa</w:t>
      </w:r>
      <w:r w:rsidRPr="00D967AC">
        <w:rPr>
          <w:rFonts w:hint="eastAsia"/>
        </w:rPr>
        <w:t xml:space="preserve"> and </w:t>
      </w:r>
      <w:r w:rsidRPr="00D967AC">
        <w:rPr>
          <w:rFonts w:hint="eastAsia"/>
          <w:b/>
        </w:rPr>
        <w:t>groupb</w:t>
      </w:r>
      <w:r w:rsidRPr="00D967AC">
        <w:rPr>
          <w:rFonts w:hint="eastAsia"/>
        </w:rPr>
        <w:t xml:space="preserve"> on the router to shape packets from different VLANs and bind them to child traffic policies.</w:t>
      </w:r>
    </w:p>
    <w:p w14:paraId="6E027045" w14:textId="77777777" w:rsidR="000A4A2C" w:rsidRPr="00D967AC" w:rsidRDefault="000A4A2C" w:rsidP="000A4A2C">
      <w:pPr>
        <w:pStyle w:val="2f5"/>
      </w:pPr>
      <w:r w:rsidRPr="00D967AC">
        <w:rPr>
          <w:rFonts w:hint="eastAsia"/>
        </w:rPr>
        <w:t>[Router] traffic behavior groupa</w:t>
      </w:r>
    </w:p>
    <w:p w14:paraId="6E9A0578" w14:textId="77777777" w:rsidR="000A4A2C" w:rsidRPr="00D967AC" w:rsidRDefault="000A4A2C" w:rsidP="000A4A2C">
      <w:pPr>
        <w:pStyle w:val="2f5"/>
      </w:pPr>
      <w:r w:rsidRPr="00D967AC">
        <w:rPr>
          <w:rFonts w:hint="eastAsia"/>
        </w:rPr>
        <w:t>[Router-behavior-groupa] gts cir 20000 cbs 500000 queue-length 50</w:t>
      </w:r>
    </w:p>
    <w:p w14:paraId="25D0B6EB" w14:textId="77777777" w:rsidR="000A4A2C" w:rsidRPr="00D967AC" w:rsidRDefault="000A4A2C" w:rsidP="000A4A2C">
      <w:pPr>
        <w:pStyle w:val="2f5"/>
      </w:pPr>
      <w:r w:rsidRPr="00D967AC">
        <w:rPr>
          <w:rFonts w:hint="eastAsia"/>
        </w:rPr>
        <w:t>[Router-behavior-groupa] traffic-policy groupa-sub</w:t>
      </w:r>
    </w:p>
    <w:p w14:paraId="5306259E" w14:textId="77777777" w:rsidR="000A4A2C" w:rsidRPr="00D967AC" w:rsidRDefault="000A4A2C" w:rsidP="000A4A2C">
      <w:pPr>
        <w:pStyle w:val="2f5"/>
      </w:pPr>
      <w:r w:rsidRPr="00D967AC">
        <w:rPr>
          <w:rFonts w:hint="eastAsia"/>
        </w:rPr>
        <w:t>[Router-behavior-groupa] quit</w:t>
      </w:r>
    </w:p>
    <w:p w14:paraId="2DDE0CD8" w14:textId="77777777" w:rsidR="000A4A2C" w:rsidRPr="00D967AC" w:rsidRDefault="000A4A2C" w:rsidP="000A4A2C">
      <w:pPr>
        <w:pStyle w:val="2f5"/>
      </w:pPr>
      <w:r w:rsidRPr="00D967AC">
        <w:rPr>
          <w:rFonts w:hint="eastAsia"/>
        </w:rPr>
        <w:t>[Router] traffic behavior groupb</w:t>
      </w:r>
    </w:p>
    <w:p w14:paraId="3A9F8A45" w14:textId="77777777" w:rsidR="000A4A2C" w:rsidRPr="00D967AC" w:rsidRDefault="000A4A2C" w:rsidP="000A4A2C">
      <w:pPr>
        <w:pStyle w:val="2f5"/>
      </w:pPr>
      <w:r w:rsidRPr="00D967AC">
        <w:rPr>
          <w:rFonts w:hint="eastAsia"/>
        </w:rPr>
        <w:t>[Router-behavior-groupb] gts cir 30000 cbs 750000 queue-length 50</w:t>
      </w:r>
    </w:p>
    <w:p w14:paraId="15883DB4" w14:textId="77777777" w:rsidR="000A4A2C" w:rsidRPr="00D967AC" w:rsidRDefault="000A4A2C" w:rsidP="000A4A2C">
      <w:pPr>
        <w:pStyle w:val="2f5"/>
      </w:pPr>
      <w:r w:rsidRPr="00D967AC">
        <w:rPr>
          <w:rFonts w:hint="eastAsia"/>
        </w:rPr>
        <w:t>[Router-behavior-groupb] traffic-policy groupb-sub</w:t>
      </w:r>
    </w:p>
    <w:p w14:paraId="26B3E48E" w14:textId="77777777" w:rsidR="000A4A2C" w:rsidRPr="00D967AC" w:rsidRDefault="000A4A2C" w:rsidP="000A4A2C">
      <w:pPr>
        <w:pStyle w:val="2f5"/>
      </w:pPr>
      <w:r w:rsidRPr="00D967AC">
        <w:rPr>
          <w:rFonts w:hint="eastAsia"/>
        </w:rPr>
        <w:t>[Router-behavior-groupb] quit</w:t>
      </w:r>
    </w:p>
    <w:p w14:paraId="5E53DDF9" w14:textId="77777777" w:rsidR="000A4A2C" w:rsidRPr="00D967AC" w:rsidRDefault="000A4A2C" w:rsidP="000A4A2C">
      <w:pPr>
        <w:pStyle w:val="1e"/>
      </w:pPr>
      <w:r w:rsidRPr="00D967AC">
        <w:rPr>
          <w:rFonts w:hint="eastAsia"/>
        </w:rPr>
        <w:t># Configure a parent traffic policy on the router.</w:t>
      </w:r>
    </w:p>
    <w:p w14:paraId="527770BF" w14:textId="77777777" w:rsidR="000A4A2C" w:rsidRPr="00D967AC" w:rsidRDefault="000A4A2C" w:rsidP="000A4A2C">
      <w:pPr>
        <w:pStyle w:val="2f5"/>
      </w:pPr>
      <w:r w:rsidRPr="00D967AC">
        <w:rPr>
          <w:rFonts w:hint="eastAsia"/>
        </w:rPr>
        <w:t>[Router] traffic policy enterprise</w:t>
      </w:r>
    </w:p>
    <w:p w14:paraId="4B2D40AE" w14:textId="77777777" w:rsidR="000A4A2C" w:rsidRPr="00D967AC" w:rsidRDefault="000A4A2C" w:rsidP="000A4A2C">
      <w:pPr>
        <w:pStyle w:val="2f5"/>
      </w:pPr>
      <w:r w:rsidRPr="00D967AC">
        <w:rPr>
          <w:rFonts w:hint="eastAsia"/>
        </w:rPr>
        <w:t>[Router-trafficpolicy-enterprise] classifier groupa behavior groupa</w:t>
      </w:r>
    </w:p>
    <w:p w14:paraId="22171F44" w14:textId="77777777" w:rsidR="000A4A2C" w:rsidRPr="00D967AC" w:rsidRDefault="000A4A2C" w:rsidP="000A4A2C">
      <w:pPr>
        <w:pStyle w:val="2f5"/>
      </w:pPr>
      <w:r w:rsidRPr="00D967AC">
        <w:rPr>
          <w:rFonts w:hint="eastAsia"/>
        </w:rPr>
        <w:t>[Router-trafficpolicy-enterprise] classifier groupb behavior groupb</w:t>
      </w:r>
    </w:p>
    <w:p w14:paraId="6C173530" w14:textId="77777777" w:rsidR="000A4A2C" w:rsidRPr="00D967AC" w:rsidRDefault="000A4A2C" w:rsidP="000A4A2C">
      <w:pPr>
        <w:pStyle w:val="2f5"/>
      </w:pPr>
      <w:r w:rsidRPr="00D967AC">
        <w:rPr>
          <w:rFonts w:hint="eastAsia"/>
        </w:rPr>
        <w:t>[Router-trafficpolicy-enterprise] quit</w:t>
      </w:r>
    </w:p>
    <w:p w14:paraId="51606933" w14:textId="77777777" w:rsidR="000A4A2C" w:rsidRPr="00D967AC" w:rsidRDefault="000A4A2C" w:rsidP="000A4A2C">
      <w:pPr>
        <w:pStyle w:val="30"/>
        <w:ind w:left="1701" w:hanging="159"/>
        <w:outlineLvl w:val="4"/>
      </w:pPr>
      <w:r w:rsidRPr="00D967AC">
        <w:rPr>
          <w:rFonts w:hint="eastAsia"/>
        </w:rPr>
        <w:t>Apply the parent traffic policy.</w:t>
      </w:r>
    </w:p>
    <w:p w14:paraId="7AB09F9E" w14:textId="77777777" w:rsidR="000A4A2C" w:rsidRPr="00D967AC" w:rsidRDefault="000A4A2C" w:rsidP="000A4A2C">
      <w:pPr>
        <w:pStyle w:val="1e"/>
      </w:pPr>
      <w:r w:rsidRPr="00D967AC">
        <w:rPr>
          <w:rFonts w:hint="eastAsia"/>
        </w:rPr>
        <w:t># Apply the parent traffic policy on GE0/0/3 of the router in the outbound direction.</w:t>
      </w:r>
    </w:p>
    <w:p w14:paraId="64E86549" w14:textId="77777777" w:rsidR="000A4A2C" w:rsidRPr="00D967AC" w:rsidRDefault="000A4A2C" w:rsidP="000A4A2C">
      <w:pPr>
        <w:pStyle w:val="2f5"/>
      </w:pPr>
      <w:r w:rsidRPr="00D967AC">
        <w:rPr>
          <w:rFonts w:hint="eastAsia"/>
        </w:rPr>
        <w:t>[Router] interface gigabitethernet 0/0/3</w:t>
      </w:r>
    </w:p>
    <w:p w14:paraId="42828925" w14:textId="77777777" w:rsidR="000A4A2C" w:rsidRPr="00D967AC" w:rsidRDefault="000A4A2C" w:rsidP="000A4A2C">
      <w:pPr>
        <w:pStyle w:val="2f5"/>
      </w:pPr>
      <w:r w:rsidRPr="00D967AC">
        <w:rPr>
          <w:rFonts w:hint="eastAsia"/>
        </w:rPr>
        <w:t>[Router-GigabitEthernet0/0/3] traffic-policy enterprise outbound</w:t>
      </w:r>
    </w:p>
    <w:p w14:paraId="24D4324D" w14:textId="77777777" w:rsidR="000A4A2C" w:rsidRPr="00D967AC" w:rsidRDefault="000A4A2C" w:rsidP="000A4A2C">
      <w:pPr>
        <w:pStyle w:val="1e"/>
      </w:pPr>
      <w:r w:rsidRPr="00D967AC">
        <w:t>----End</w:t>
      </w:r>
    </w:p>
    <w:p w14:paraId="7B9A6FFD" w14:textId="77777777" w:rsidR="000A4A2C" w:rsidRPr="00D967AC" w:rsidRDefault="000A4A2C" w:rsidP="000A4A2C">
      <w:pPr>
        <w:pStyle w:val="1e"/>
      </w:pPr>
    </w:p>
    <w:p w14:paraId="6EC729B4" w14:textId="77777777" w:rsidR="000A4A2C" w:rsidRPr="00D967AC" w:rsidRDefault="000A4A2C" w:rsidP="000A4A2C">
      <w:pPr>
        <w:pStyle w:val="3"/>
      </w:pPr>
      <w:bookmarkStart w:id="141" w:name="_Toc63253553"/>
      <w:bookmarkStart w:id="142" w:name="_Toc116563186"/>
      <w:r w:rsidRPr="00D967AC">
        <w:rPr>
          <w:rFonts w:hint="eastAsia"/>
        </w:rPr>
        <w:t>Verification</w:t>
      </w:r>
      <w:bookmarkEnd w:id="141"/>
      <w:bookmarkEnd w:id="142"/>
    </w:p>
    <w:p w14:paraId="6997D4B3" w14:textId="77777777" w:rsidR="000A4A2C" w:rsidRPr="00D967AC" w:rsidRDefault="000A4A2C" w:rsidP="000A4A2C">
      <w:pPr>
        <w:pStyle w:val="1e"/>
      </w:pPr>
      <w:r w:rsidRPr="00D967AC">
        <w:rPr>
          <w:rFonts w:hint="eastAsia"/>
        </w:rPr>
        <w:t># Check the configuration of the interface on the router.</w:t>
      </w:r>
    </w:p>
    <w:p w14:paraId="00C7D00A" w14:textId="77777777" w:rsidR="000A4A2C" w:rsidRPr="00D967AC" w:rsidRDefault="000A4A2C" w:rsidP="000A4A2C">
      <w:pPr>
        <w:pStyle w:val="2f5"/>
      </w:pPr>
      <w:r w:rsidRPr="00D967AC">
        <w:rPr>
          <w:rFonts w:hint="eastAsia"/>
        </w:rPr>
        <w:t>[Router-GigabitEthernet3/0/0] display this</w:t>
      </w:r>
    </w:p>
    <w:p w14:paraId="0C84D086" w14:textId="77777777" w:rsidR="000A4A2C" w:rsidRPr="00D967AC" w:rsidRDefault="000A4A2C" w:rsidP="000A4A2C">
      <w:pPr>
        <w:pStyle w:val="2f5"/>
      </w:pPr>
      <w:r w:rsidRPr="00D967AC">
        <w:rPr>
          <w:rFonts w:hint="eastAsia"/>
        </w:rPr>
        <w:t xml:space="preserve"># </w:t>
      </w:r>
    </w:p>
    <w:p w14:paraId="5E4063B2" w14:textId="77777777" w:rsidR="000A4A2C" w:rsidRPr="00D967AC" w:rsidRDefault="000A4A2C" w:rsidP="000A4A2C">
      <w:pPr>
        <w:pStyle w:val="2f5"/>
      </w:pPr>
      <w:r w:rsidRPr="00D967AC">
        <w:rPr>
          <w:rFonts w:hint="eastAsia"/>
        </w:rPr>
        <w:t xml:space="preserve">interface GigabitEthernet3/0/0                                                  </w:t>
      </w:r>
    </w:p>
    <w:p w14:paraId="673D7FC9" w14:textId="77777777" w:rsidR="000A4A2C" w:rsidRPr="00D967AC" w:rsidRDefault="000A4A2C" w:rsidP="000A4A2C">
      <w:pPr>
        <w:pStyle w:val="2f5"/>
      </w:pPr>
      <w:r w:rsidRPr="00D967AC">
        <w:rPr>
          <w:rFonts w:hint="eastAsia"/>
        </w:rPr>
        <w:t xml:space="preserve"> ip address 192.168.3.1 255.255.255.0                                           </w:t>
      </w:r>
    </w:p>
    <w:p w14:paraId="3D5C3B8E" w14:textId="77777777" w:rsidR="000A4A2C" w:rsidRPr="00D967AC" w:rsidRDefault="000A4A2C" w:rsidP="000A4A2C">
      <w:pPr>
        <w:pStyle w:val="2f5"/>
      </w:pPr>
      <w:r w:rsidRPr="00D967AC">
        <w:rPr>
          <w:rFonts w:hint="eastAsia"/>
        </w:rPr>
        <w:t xml:space="preserve"> traffic-policy enterprise outbound                                             </w:t>
      </w:r>
    </w:p>
    <w:p w14:paraId="166581E4" w14:textId="77777777" w:rsidR="000A4A2C" w:rsidRPr="00D967AC" w:rsidRDefault="000A4A2C" w:rsidP="000A4A2C">
      <w:pPr>
        <w:pStyle w:val="2f5"/>
      </w:pPr>
      <w:r w:rsidRPr="00D967AC">
        <w:rPr>
          <w:rFonts w:hint="eastAsia"/>
        </w:rPr>
        <w:t xml:space="preserve">#                                                                       </w:t>
      </w:r>
    </w:p>
    <w:p w14:paraId="4F34D05C" w14:textId="77777777" w:rsidR="000A4A2C" w:rsidRPr="00D967AC" w:rsidRDefault="000A4A2C" w:rsidP="000A4A2C">
      <w:pPr>
        <w:pStyle w:val="1e"/>
      </w:pPr>
      <w:r w:rsidRPr="00D967AC">
        <w:rPr>
          <w:rFonts w:hint="eastAsia"/>
        </w:rPr>
        <w:t># Check the configuration of the</w:t>
      </w:r>
      <w:r w:rsidRPr="00D967AC">
        <w:t xml:space="preserve"> traffic policy applied to the interface. </w:t>
      </w:r>
    </w:p>
    <w:p w14:paraId="382A2CAB" w14:textId="77777777" w:rsidR="000A4A2C" w:rsidRPr="00D967AC" w:rsidRDefault="000A4A2C" w:rsidP="000A4A2C">
      <w:pPr>
        <w:pStyle w:val="2f5"/>
      </w:pPr>
      <w:r w:rsidRPr="00D967AC">
        <w:rPr>
          <w:rFonts w:hint="eastAsia"/>
        </w:rPr>
        <w:t>[Router-GigabitEthernet3/0/0] quit</w:t>
      </w:r>
    </w:p>
    <w:p w14:paraId="45006E64" w14:textId="77777777" w:rsidR="000A4A2C" w:rsidRPr="00D967AC" w:rsidRDefault="000A4A2C" w:rsidP="000A4A2C">
      <w:pPr>
        <w:pStyle w:val="2f5"/>
      </w:pPr>
      <w:r w:rsidRPr="00D967AC">
        <w:rPr>
          <w:rFonts w:hint="eastAsia"/>
        </w:rPr>
        <w:t>[Router] display traffic-policy applied-record enterprise</w:t>
      </w:r>
    </w:p>
    <w:p w14:paraId="3C97DD1A" w14:textId="77777777" w:rsidR="000A4A2C" w:rsidRPr="00D967AC" w:rsidRDefault="000A4A2C" w:rsidP="000A4A2C">
      <w:pPr>
        <w:pStyle w:val="2f5"/>
      </w:pPr>
      <w:r w:rsidRPr="00D967AC">
        <w:rPr>
          <w:rFonts w:hint="eastAsia"/>
        </w:rPr>
        <w:t xml:space="preserve">-------------------------------------------------                               </w:t>
      </w:r>
    </w:p>
    <w:p w14:paraId="290A0211" w14:textId="77777777" w:rsidR="000A4A2C" w:rsidRPr="00D967AC" w:rsidRDefault="000A4A2C" w:rsidP="000A4A2C">
      <w:pPr>
        <w:pStyle w:val="2f5"/>
      </w:pPr>
      <w:r w:rsidRPr="00D967AC">
        <w:rPr>
          <w:rFonts w:hint="eastAsia"/>
        </w:rPr>
        <w:t xml:space="preserve">  Policy Name:   enterprise                                                     </w:t>
      </w:r>
    </w:p>
    <w:p w14:paraId="7FFE14EC" w14:textId="77777777" w:rsidR="000A4A2C" w:rsidRPr="00D967AC" w:rsidRDefault="000A4A2C" w:rsidP="000A4A2C">
      <w:pPr>
        <w:pStyle w:val="2f5"/>
      </w:pPr>
      <w:r w:rsidRPr="00D967AC">
        <w:rPr>
          <w:rFonts w:hint="eastAsia"/>
        </w:rPr>
        <w:t xml:space="preserve">  Policy Index:  2                                                              </w:t>
      </w:r>
    </w:p>
    <w:p w14:paraId="51759E44" w14:textId="77777777" w:rsidR="000A4A2C" w:rsidRPr="00D967AC" w:rsidRDefault="000A4A2C" w:rsidP="000A4A2C">
      <w:pPr>
        <w:pStyle w:val="2f5"/>
      </w:pPr>
      <w:r w:rsidRPr="00D967AC">
        <w:rPr>
          <w:rFonts w:hint="eastAsia"/>
        </w:rPr>
        <w:t xml:space="preserve">     Classifier:groupa     Behavior:groupa     Precedence:5                                </w:t>
      </w:r>
    </w:p>
    <w:p w14:paraId="28456C59" w14:textId="77777777" w:rsidR="000A4A2C" w:rsidRPr="00D967AC" w:rsidRDefault="000A4A2C" w:rsidP="000A4A2C">
      <w:pPr>
        <w:pStyle w:val="2f5"/>
      </w:pPr>
      <w:r w:rsidRPr="00D967AC">
        <w:rPr>
          <w:rFonts w:hint="eastAsia"/>
        </w:rPr>
        <w:lastRenderedPageBreak/>
        <w:t xml:space="preserve">     Classifier:groupb     Behavior:groupb     Precedence:10                                 </w:t>
      </w:r>
    </w:p>
    <w:p w14:paraId="0A5A5D6A" w14:textId="77777777" w:rsidR="000A4A2C" w:rsidRPr="00D967AC" w:rsidRDefault="000A4A2C" w:rsidP="000A4A2C">
      <w:pPr>
        <w:pStyle w:val="2f5"/>
      </w:pPr>
      <w:r w:rsidRPr="00D967AC">
        <w:rPr>
          <w:rFonts w:hint="eastAsia"/>
        </w:rPr>
        <w:t xml:space="preserve">-------------------------------------------------                               </w:t>
      </w:r>
    </w:p>
    <w:p w14:paraId="47BE5F22" w14:textId="77777777" w:rsidR="000A4A2C" w:rsidRPr="00D967AC" w:rsidRDefault="000A4A2C" w:rsidP="000A4A2C">
      <w:pPr>
        <w:pStyle w:val="2f5"/>
      </w:pPr>
      <w:r w:rsidRPr="00D967AC">
        <w:rPr>
          <w:rFonts w:hint="eastAsia"/>
        </w:rPr>
        <w:t xml:space="preserve"> *interface GigabitEthernet3/0/0                                                </w:t>
      </w:r>
    </w:p>
    <w:p w14:paraId="6D547AF5" w14:textId="77777777" w:rsidR="000A4A2C" w:rsidRPr="00D967AC" w:rsidRDefault="000A4A2C" w:rsidP="000A4A2C">
      <w:pPr>
        <w:pStyle w:val="2f5"/>
      </w:pPr>
      <w:r w:rsidRPr="00D967AC">
        <w:rPr>
          <w:rFonts w:hint="eastAsia"/>
        </w:rPr>
        <w:t xml:space="preserve">    traffic-policy enterprise outbound                                          </w:t>
      </w:r>
    </w:p>
    <w:p w14:paraId="5CFE0083" w14:textId="77777777" w:rsidR="000A4A2C" w:rsidRPr="00D967AC" w:rsidRDefault="000A4A2C" w:rsidP="000A4A2C">
      <w:pPr>
        <w:pStyle w:val="2f5"/>
      </w:pPr>
      <w:r w:rsidRPr="00D967AC">
        <w:rPr>
          <w:rFonts w:hint="eastAsia"/>
        </w:rPr>
        <w:t xml:space="preserve">      slot 3    :  success                                                      </w:t>
      </w:r>
    </w:p>
    <w:p w14:paraId="17669701" w14:textId="77777777" w:rsidR="000A4A2C" w:rsidRPr="00D967AC" w:rsidRDefault="000A4A2C" w:rsidP="000A4A2C">
      <w:pPr>
        <w:pStyle w:val="2f5"/>
      </w:pPr>
      <w:r w:rsidRPr="00D967AC">
        <w:rPr>
          <w:rFonts w:hint="eastAsia"/>
        </w:rPr>
        <w:t xml:space="preserve">      nest Policy :  groupa-sub                                                 </w:t>
      </w:r>
    </w:p>
    <w:p w14:paraId="55BBCD0A" w14:textId="77777777" w:rsidR="000A4A2C" w:rsidRPr="00D967AC" w:rsidRDefault="000A4A2C" w:rsidP="000A4A2C">
      <w:pPr>
        <w:pStyle w:val="2f5"/>
      </w:pPr>
      <w:r w:rsidRPr="00D967AC">
        <w:rPr>
          <w:rFonts w:hint="eastAsia"/>
        </w:rPr>
        <w:t xml:space="preserve">      slot 0    :  success                                                      </w:t>
      </w:r>
    </w:p>
    <w:p w14:paraId="20B5E402" w14:textId="77777777" w:rsidR="000A4A2C" w:rsidRPr="00D967AC" w:rsidRDefault="000A4A2C" w:rsidP="000A4A2C">
      <w:pPr>
        <w:pStyle w:val="2f5"/>
      </w:pPr>
      <w:r w:rsidRPr="00D967AC">
        <w:rPr>
          <w:rFonts w:hint="eastAsia"/>
        </w:rPr>
        <w:t xml:space="preserve">      nest Policy :  groupb-sub                                                 </w:t>
      </w:r>
    </w:p>
    <w:p w14:paraId="7CF8DF5D" w14:textId="77777777" w:rsidR="000A4A2C" w:rsidRPr="00D967AC" w:rsidRDefault="000A4A2C" w:rsidP="000A4A2C">
      <w:pPr>
        <w:pStyle w:val="2f5"/>
      </w:pPr>
      <w:r w:rsidRPr="00D967AC">
        <w:rPr>
          <w:rFonts w:hint="eastAsia"/>
        </w:rPr>
        <w:t xml:space="preserve">      slot 0    :  success                                                      </w:t>
      </w:r>
    </w:p>
    <w:p w14:paraId="729DED4A" w14:textId="77777777" w:rsidR="000A4A2C" w:rsidRPr="00D967AC" w:rsidRDefault="000A4A2C" w:rsidP="000A4A2C">
      <w:pPr>
        <w:pStyle w:val="2f5"/>
      </w:pPr>
      <w:r w:rsidRPr="00D967AC">
        <w:rPr>
          <w:rFonts w:hint="eastAsia"/>
        </w:rPr>
        <w:t xml:space="preserve">   Classifier: groupa                                                           </w:t>
      </w:r>
    </w:p>
    <w:p w14:paraId="2FA52F7D" w14:textId="77777777" w:rsidR="000A4A2C" w:rsidRPr="00D967AC" w:rsidRDefault="000A4A2C" w:rsidP="000A4A2C">
      <w:pPr>
        <w:pStyle w:val="2f5"/>
      </w:pPr>
      <w:r w:rsidRPr="00D967AC">
        <w:rPr>
          <w:rFonts w:hint="eastAsia"/>
        </w:rPr>
        <w:t xml:space="preserve">    Operator: OR                                                                </w:t>
      </w:r>
    </w:p>
    <w:p w14:paraId="6F1B8EC5" w14:textId="77777777" w:rsidR="000A4A2C" w:rsidRPr="00D967AC" w:rsidRDefault="000A4A2C" w:rsidP="000A4A2C">
      <w:pPr>
        <w:pStyle w:val="2f5"/>
      </w:pPr>
      <w:r w:rsidRPr="00D967AC">
        <w:rPr>
          <w:rFonts w:hint="eastAsia"/>
        </w:rPr>
        <w:t xml:space="preserve">    Rule(s) :                                                                   </w:t>
      </w:r>
    </w:p>
    <w:p w14:paraId="0F411CE5" w14:textId="77777777" w:rsidR="000A4A2C" w:rsidRPr="00D967AC" w:rsidRDefault="000A4A2C" w:rsidP="000A4A2C">
      <w:pPr>
        <w:pStyle w:val="2f5"/>
      </w:pPr>
      <w:r w:rsidRPr="00D967AC">
        <w:rPr>
          <w:rFonts w:hint="eastAsia"/>
        </w:rPr>
        <w:t xml:space="preserve">     if-match vlan-id 10                                                        </w:t>
      </w:r>
    </w:p>
    <w:p w14:paraId="4FFE4473" w14:textId="77777777" w:rsidR="000A4A2C" w:rsidRPr="00D967AC" w:rsidRDefault="000A4A2C" w:rsidP="000A4A2C">
      <w:pPr>
        <w:pStyle w:val="2f5"/>
      </w:pPr>
      <w:r w:rsidRPr="00D967AC">
        <w:rPr>
          <w:rFonts w:hint="eastAsia"/>
        </w:rPr>
        <w:t xml:space="preserve">     Behavior: groupa                                                           </w:t>
      </w:r>
    </w:p>
    <w:p w14:paraId="6894BFA6" w14:textId="77777777" w:rsidR="000A4A2C" w:rsidRPr="00D967AC" w:rsidRDefault="000A4A2C" w:rsidP="000A4A2C">
      <w:pPr>
        <w:pStyle w:val="2f5"/>
      </w:pPr>
      <w:r w:rsidRPr="00D967AC">
        <w:rPr>
          <w:rFonts w:hint="eastAsia"/>
        </w:rPr>
        <w:t xml:space="preserve">      General Traffic Shape:                                                    </w:t>
      </w:r>
    </w:p>
    <w:p w14:paraId="2D893546" w14:textId="77777777" w:rsidR="000A4A2C" w:rsidRPr="00D967AC" w:rsidRDefault="000A4A2C" w:rsidP="000A4A2C">
      <w:pPr>
        <w:pStyle w:val="2f5"/>
      </w:pPr>
      <w:r w:rsidRPr="00D967AC">
        <w:rPr>
          <w:rFonts w:hint="eastAsia"/>
        </w:rPr>
        <w:t xml:space="preserve">        CIR 20000 (Kbps), CBS 500000 (byte)                                     </w:t>
      </w:r>
    </w:p>
    <w:p w14:paraId="03CD7C79" w14:textId="77777777" w:rsidR="000A4A2C" w:rsidRPr="00D967AC" w:rsidRDefault="000A4A2C" w:rsidP="000A4A2C">
      <w:pPr>
        <w:pStyle w:val="2f5"/>
      </w:pPr>
      <w:r w:rsidRPr="00D967AC">
        <w:rPr>
          <w:rFonts w:hint="eastAsia"/>
        </w:rPr>
        <w:t xml:space="preserve">        Queue length 50 (Packets)                                               </w:t>
      </w:r>
    </w:p>
    <w:p w14:paraId="7D2CF0B7" w14:textId="77777777" w:rsidR="000A4A2C" w:rsidRPr="00D967AC" w:rsidRDefault="000A4A2C" w:rsidP="000A4A2C">
      <w:pPr>
        <w:pStyle w:val="2f5"/>
      </w:pPr>
      <w:r w:rsidRPr="00D967AC">
        <w:rPr>
          <w:rFonts w:hint="eastAsia"/>
        </w:rPr>
        <w:t xml:space="preserve">      Nest Policy :  groupa-sub                                                 </w:t>
      </w:r>
    </w:p>
    <w:p w14:paraId="401B969D" w14:textId="77777777" w:rsidR="000A4A2C" w:rsidRPr="00D967AC" w:rsidRDefault="000A4A2C" w:rsidP="000A4A2C">
      <w:pPr>
        <w:pStyle w:val="2f5"/>
      </w:pPr>
      <w:r w:rsidRPr="00D967AC">
        <w:rPr>
          <w:rFonts w:hint="eastAsia"/>
        </w:rPr>
        <w:t xml:space="preserve">       Classifier: voice                                                        </w:t>
      </w:r>
    </w:p>
    <w:p w14:paraId="7D6DE1DE" w14:textId="77777777" w:rsidR="000A4A2C" w:rsidRPr="00D967AC" w:rsidRDefault="000A4A2C" w:rsidP="000A4A2C">
      <w:pPr>
        <w:pStyle w:val="2f5"/>
      </w:pPr>
      <w:r w:rsidRPr="00D967AC">
        <w:rPr>
          <w:rFonts w:hint="eastAsia"/>
        </w:rPr>
        <w:t xml:space="preserve">        Operator: OR                                                            </w:t>
      </w:r>
    </w:p>
    <w:p w14:paraId="7B7F03DF" w14:textId="77777777" w:rsidR="000A4A2C" w:rsidRPr="00D967AC" w:rsidRDefault="000A4A2C" w:rsidP="000A4A2C">
      <w:pPr>
        <w:pStyle w:val="2f5"/>
      </w:pPr>
      <w:r w:rsidRPr="00D967AC">
        <w:rPr>
          <w:rFonts w:hint="eastAsia"/>
        </w:rPr>
        <w:t xml:space="preserve">        Rule(s) :                                                               </w:t>
      </w:r>
    </w:p>
    <w:p w14:paraId="52C47686" w14:textId="77777777" w:rsidR="000A4A2C" w:rsidRPr="00D967AC" w:rsidRDefault="000A4A2C" w:rsidP="000A4A2C">
      <w:pPr>
        <w:pStyle w:val="2f5"/>
      </w:pPr>
      <w:r w:rsidRPr="00D967AC">
        <w:rPr>
          <w:rFonts w:hint="eastAsia"/>
        </w:rPr>
        <w:t xml:space="preserve">         if-match dscp ef                                                       </w:t>
      </w:r>
    </w:p>
    <w:p w14:paraId="5603DDE7" w14:textId="77777777" w:rsidR="000A4A2C" w:rsidRPr="00D967AC" w:rsidRDefault="000A4A2C" w:rsidP="000A4A2C">
      <w:pPr>
        <w:pStyle w:val="2f5"/>
      </w:pPr>
      <w:r w:rsidRPr="00D967AC">
        <w:rPr>
          <w:rFonts w:hint="eastAsia"/>
        </w:rPr>
        <w:t xml:space="preserve">         Behavior: voice                                                        </w:t>
      </w:r>
    </w:p>
    <w:p w14:paraId="6D64BDFB" w14:textId="77777777" w:rsidR="000A4A2C" w:rsidRPr="00D967AC" w:rsidRDefault="000A4A2C" w:rsidP="000A4A2C">
      <w:pPr>
        <w:pStyle w:val="2f5"/>
      </w:pPr>
      <w:r w:rsidRPr="00D967AC">
        <w:rPr>
          <w:rFonts w:hint="eastAsia"/>
        </w:rPr>
        <w:t xml:space="preserve">           Low-latency:                                                         </w:t>
      </w:r>
    </w:p>
    <w:p w14:paraId="4CD948EF" w14:textId="77777777" w:rsidR="000A4A2C" w:rsidRPr="00D967AC" w:rsidRDefault="000A4A2C" w:rsidP="000A4A2C">
      <w:pPr>
        <w:pStyle w:val="2f5"/>
      </w:pPr>
      <w:r w:rsidRPr="00D967AC">
        <w:rPr>
          <w:rFonts w:hint="eastAsia"/>
        </w:rPr>
        <w:t xml:space="preserve">             Bandwidth 15 (%)                                                   </w:t>
      </w:r>
    </w:p>
    <w:p w14:paraId="46CFD150" w14:textId="77777777" w:rsidR="000A4A2C" w:rsidRPr="00D967AC" w:rsidRDefault="000A4A2C" w:rsidP="000A4A2C">
      <w:pPr>
        <w:pStyle w:val="2f5"/>
      </w:pPr>
      <w:r w:rsidRPr="00D967AC">
        <w:rPr>
          <w:rFonts w:hint="eastAsia"/>
        </w:rPr>
        <w:t xml:space="preserve">             Bandwidth 3000 (Kbps) CBS 75000 (Bytes)                            </w:t>
      </w:r>
    </w:p>
    <w:p w14:paraId="2D9DD7C2" w14:textId="77777777" w:rsidR="000A4A2C" w:rsidRPr="00D967AC" w:rsidRDefault="000A4A2C" w:rsidP="000A4A2C">
      <w:pPr>
        <w:pStyle w:val="2f5"/>
      </w:pPr>
      <w:r w:rsidRPr="00D967AC">
        <w:rPr>
          <w:rFonts w:hint="eastAsia"/>
        </w:rPr>
        <w:t xml:space="preserve">       Classifier: control                                                      </w:t>
      </w:r>
    </w:p>
    <w:p w14:paraId="1B6B0452" w14:textId="77777777" w:rsidR="000A4A2C" w:rsidRPr="00D967AC" w:rsidRDefault="000A4A2C" w:rsidP="000A4A2C">
      <w:pPr>
        <w:pStyle w:val="2f5"/>
      </w:pPr>
      <w:r w:rsidRPr="00D967AC">
        <w:rPr>
          <w:rFonts w:hint="eastAsia"/>
        </w:rPr>
        <w:t xml:space="preserve">        Operator: OR                                                            </w:t>
      </w:r>
    </w:p>
    <w:p w14:paraId="73918545" w14:textId="77777777" w:rsidR="000A4A2C" w:rsidRPr="00D967AC" w:rsidRDefault="000A4A2C" w:rsidP="000A4A2C">
      <w:pPr>
        <w:pStyle w:val="2f5"/>
      </w:pPr>
      <w:r w:rsidRPr="00D967AC">
        <w:rPr>
          <w:rFonts w:hint="eastAsia"/>
        </w:rPr>
        <w:t xml:space="preserve">        Rule(s) :                                                               </w:t>
      </w:r>
    </w:p>
    <w:p w14:paraId="30B28CD9" w14:textId="77777777" w:rsidR="000A4A2C" w:rsidRPr="00D967AC" w:rsidRDefault="000A4A2C" w:rsidP="000A4A2C">
      <w:pPr>
        <w:pStyle w:val="2f5"/>
      </w:pPr>
      <w:r w:rsidRPr="00D967AC">
        <w:rPr>
          <w:rFonts w:hint="eastAsia"/>
        </w:rPr>
        <w:t xml:space="preserve">         if-match dscp cs6                                                      </w:t>
      </w:r>
    </w:p>
    <w:p w14:paraId="4CD22025" w14:textId="77777777" w:rsidR="000A4A2C" w:rsidRPr="00D967AC" w:rsidRDefault="000A4A2C" w:rsidP="000A4A2C">
      <w:pPr>
        <w:pStyle w:val="2f5"/>
      </w:pPr>
      <w:r w:rsidRPr="00D967AC">
        <w:rPr>
          <w:rFonts w:hint="eastAsia"/>
        </w:rPr>
        <w:t xml:space="preserve">         Behavior: control                                                      </w:t>
      </w:r>
    </w:p>
    <w:p w14:paraId="342817F0" w14:textId="77777777" w:rsidR="000A4A2C" w:rsidRPr="00D967AC" w:rsidRDefault="000A4A2C" w:rsidP="000A4A2C">
      <w:pPr>
        <w:pStyle w:val="2f5"/>
      </w:pPr>
      <w:r w:rsidRPr="00D967AC">
        <w:rPr>
          <w:rFonts w:hint="eastAsia"/>
        </w:rPr>
        <w:t xml:space="preserve">           Expedited Forwarding:                                                </w:t>
      </w:r>
    </w:p>
    <w:p w14:paraId="012B2CA1" w14:textId="77777777" w:rsidR="000A4A2C" w:rsidRPr="00D967AC" w:rsidRDefault="000A4A2C" w:rsidP="000A4A2C">
      <w:pPr>
        <w:pStyle w:val="2f5"/>
      </w:pPr>
      <w:r w:rsidRPr="00D967AC">
        <w:rPr>
          <w:rFonts w:hint="eastAsia"/>
        </w:rPr>
        <w:t xml:space="preserve">             Bandwidth 5 (%)                                                    </w:t>
      </w:r>
    </w:p>
    <w:p w14:paraId="705BD92D" w14:textId="77777777" w:rsidR="000A4A2C" w:rsidRPr="00D967AC" w:rsidRDefault="000A4A2C" w:rsidP="000A4A2C">
      <w:pPr>
        <w:pStyle w:val="2f5"/>
      </w:pPr>
      <w:r w:rsidRPr="00D967AC">
        <w:rPr>
          <w:rFonts w:hint="eastAsia"/>
        </w:rPr>
        <w:t xml:space="preserve">             Bandwidth 1000 (Kbps) CBS 25000 (Bytes)                            </w:t>
      </w:r>
    </w:p>
    <w:p w14:paraId="0EA79880" w14:textId="77777777" w:rsidR="000A4A2C" w:rsidRPr="00D967AC" w:rsidRDefault="000A4A2C" w:rsidP="000A4A2C">
      <w:pPr>
        <w:pStyle w:val="2f5"/>
      </w:pPr>
      <w:r w:rsidRPr="00D967AC">
        <w:rPr>
          <w:rFonts w:hint="eastAsia"/>
        </w:rPr>
        <w:t xml:space="preserve">             Queue Length: 64 (Packets) 131072 (Bytes)                          </w:t>
      </w:r>
    </w:p>
    <w:p w14:paraId="4E921CF9" w14:textId="77777777" w:rsidR="000A4A2C" w:rsidRPr="00D967AC" w:rsidRDefault="000A4A2C" w:rsidP="000A4A2C">
      <w:pPr>
        <w:pStyle w:val="2f5"/>
      </w:pPr>
      <w:r w:rsidRPr="00D967AC">
        <w:rPr>
          <w:rFonts w:hint="eastAsia"/>
        </w:rPr>
        <w:t xml:space="preserve">       Classifier: video                                                        </w:t>
      </w:r>
    </w:p>
    <w:p w14:paraId="566E5851" w14:textId="77777777" w:rsidR="000A4A2C" w:rsidRPr="00D967AC" w:rsidRDefault="000A4A2C" w:rsidP="000A4A2C">
      <w:pPr>
        <w:pStyle w:val="2f5"/>
      </w:pPr>
      <w:r w:rsidRPr="00D967AC">
        <w:rPr>
          <w:rFonts w:hint="eastAsia"/>
        </w:rPr>
        <w:t xml:space="preserve">        Operator: OR                                                            </w:t>
      </w:r>
    </w:p>
    <w:p w14:paraId="623F0FCA" w14:textId="77777777" w:rsidR="000A4A2C" w:rsidRPr="00D967AC" w:rsidRDefault="000A4A2C" w:rsidP="000A4A2C">
      <w:pPr>
        <w:pStyle w:val="2f5"/>
      </w:pPr>
      <w:r w:rsidRPr="00D967AC">
        <w:rPr>
          <w:rFonts w:hint="eastAsia"/>
        </w:rPr>
        <w:t xml:space="preserve">        Rule(s) :                                                               </w:t>
      </w:r>
    </w:p>
    <w:p w14:paraId="284D9598" w14:textId="77777777" w:rsidR="000A4A2C" w:rsidRPr="00D967AC" w:rsidRDefault="000A4A2C" w:rsidP="000A4A2C">
      <w:pPr>
        <w:pStyle w:val="2f5"/>
      </w:pPr>
      <w:r w:rsidRPr="00D967AC">
        <w:rPr>
          <w:rFonts w:hint="eastAsia"/>
        </w:rPr>
        <w:t xml:space="preserve">         if-match dscp af21                                                     </w:t>
      </w:r>
    </w:p>
    <w:p w14:paraId="4370C08F" w14:textId="77777777" w:rsidR="000A4A2C" w:rsidRPr="00D967AC" w:rsidRDefault="000A4A2C" w:rsidP="000A4A2C">
      <w:pPr>
        <w:pStyle w:val="2f5"/>
      </w:pPr>
      <w:r w:rsidRPr="00D967AC">
        <w:rPr>
          <w:rFonts w:hint="eastAsia"/>
        </w:rPr>
        <w:t xml:space="preserve">         Behavior: video                                                        </w:t>
      </w:r>
    </w:p>
    <w:p w14:paraId="57980DB5" w14:textId="77777777" w:rsidR="000A4A2C" w:rsidRPr="00D967AC" w:rsidRDefault="000A4A2C" w:rsidP="000A4A2C">
      <w:pPr>
        <w:pStyle w:val="2f5"/>
      </w:pPr>
      <w:r w:rsidRPr="00D967AC">
        <w:rPr>
          <w:rFonts w:hint="eastAsia"/>
        </w:rPr>
        <w:t xml:space="preserve">           Assured Forwarding:                                                  </w:t>
      </w:r>
    </w:p>
    <w:p w14:paraId="7F52B7D6" w14:textId="77777777" w:rsidR="000A4A2C" w:rsidRPr="00D967AC" w:rsidRDefault="000A4A2C" w:rsidP="000A4A2C">
      <w:pPr>
        <w:pStyle w:val="2f5"/>
      </w:pPr>
      <w:r w:rsidRPr="00D967AC">
        <w:rPr>
          <w:rFonts w:hint="eastAsia"/>
        </w:rPr>
        <w:t xml:space="preserve">             Bandwidth 30 (%)                                                   </w:t>
      </w:r>
    </w:p>
    <w:p w14:paraId="236379D7" w14:textId="77777777" w:rsidR="000A4A2C" w:rsidRPr="00D967AC" w:rsidRDefault="000A4A2C" w:rsidP="000A4A2C">
      <w:pPr>
        <w:pStyle w:val="2f5"/>
      </w:pPr>
      <w:r w:rsidRPr="00D967AC">
        <w:rPr>
          <w:rFonts w:hint="eastAsia"/>
        </w:rPr>
        <w:t xml:space="preserve">             Bandwidth 6000 (Kbps)                                              </w:t>
      </w:r>
    </w:p>
    <w:p w14:paraId="3A45F291" w14:textId="77777777" w:rsidR="000A4A2C" w:rsidRPr="00D967AC" w:rsidRDefault="000A4A2C" w:rsidP="000A4A2C">
      <w:pPr>
        <w:pStyle w:val="2f5"/>
      </w:pPr>
      <w:r w:rsidRPr="00D967AC">
        <w:rPr>
          <w:rFonts w:hint="eastAsia"/>
        </w:rPr>
        <w:t xml:space="preserve">             Drop Method: WRED                                                  </w:t>
      </w:r>
    </w:p>
    <w:p w14:paraId="287766C4" w14:textId="77777777" w:rsidR="000A4A2C" w:rsidRPr="00D967AC" w:rsidRDefault="000A4A2C" w:rsidP="000A4A2C">
      <w:pPr>
        <w:pStyle w:val="2f5"/>
      </w:pPr>
      <w:r w:rsidRPr="00D967AC">
        <w:rPr>
          <w:rFonts w:hint="eastAsia"/>
        </w:rPr>
        <w:t xml:space="preserve">             Drop-profile: video                                                </w:t>
      </w:r>
    </w:p>
    <w:p w14:paraId="07AE28A0" w14:textId="77777777" w:rsidR="000A4A2C" w:rsidRPr="00D967AC" w:rsidRDefault="000A4A2C" w:rsidP="000A4A2C">
      <w:pPr>
        <w:pStyle w:val="2f5"/>
      </w:pPr>
      <w:r w:rsidRPr="00D967AC">
        <w:rPr>
          <w:rFonts w:hint="eastAsia"/>
        </w:rPr>
        <w:t xml:space="preserve">       Classifier: data                                                         </w:t>
      </w:r>
    </w:p>
    <w:p w14:paraId="3F59372D" w14:textId="77777777" w:rsidR="000A4A2C" w:rsidRPr="00D967AC" w:rsidRDefault="000A4A2C" w:rsidP="000A4A2C">
      <w:pPr>
        <w:pStyle w:val="2f5"/>
      </w:pPr>
      <w:r w:rsidRPr="00D967AC">
        <w:rPr>
          <w:rFonts w:hint="eastAsia"/>
        </w:rPr>
        <w:t xml:space="preserve">        Operator: OR                                                            </w:t>
      </w:r>
    </w:p>
    <w:p w14:paraId="5CA683E6" w14:textId="77777777" w:rsidR="000A4A2C" w:rsidRPr="00D967AC" w:rsidRDefault="000A4A2C" w:rsidP="000A4A2C">
      <w:pPr>
        <w:pStyle w:val="2f5"/>
      </w:pPr>
      <w:r w:rsidRPr="00D967AC">
        <w:rPr>
          <w:rFonts w:hint="eastAsia"/>
        </w:rPr>
        <w:t xml:space="preserve">        Rule(s) :                                                               </w:t>
      </w:r>
    </w:p>
    <w:p w14:paraId="7B1F047D" w14:textId="77777777" w:rsidR="000A4A2C" w:rsidRPr="00D967AC" w:rsidRDefault="000A4A2C" w:rsidP="000A4A2C">
      <w:pPr>
        <w:pStyle w:val="2f5"/>
      </w:pPr>
      <w:r w:rsidRPr="00D967AC">
        <w:rPr>
          <w:rFonts w:hint="eastAsia"/>
        </w:rPr>
        <w:t xml:space="preserve">         if-match dscp af11                                                     </w:t>
      </w:r>
    </w:p>
    <w:p w14:paraId="6FFC2BDD" w14:textId="77777777" w:rsidR="000A4A2C" w:rsidRPr="00D967AC" w:rsidRDefault="000A4A2C" w:rsidP="000A4A2C">
      <w:pPr>
        <w:pStyle w:val="2f5"/>
      </w:pPr>
      <w:r w:rsidRPr="00D967AC">
        <w:rPr>
          <w:rFonts w:hint="eastAsia"/>
        </w:rPr>
        <w:t xml:space="preserve">         Behavior: data                                                         </w:t>
      </w:r>
    </w:p>
    <w:p w14:paraId="382BB240" w14:textId="77777777" w:rsidR="000A4A2C" w:rsidRPr="00D967AC" w:rsidRDefault="000A4A2C" w:rsidP="000A4A2C">
      <w:pPr>
        <w:pStyle w:val="2f5"/>
      </w:pPr>
      <w:r w:rsidRPr="00D967AC">
        <w:rPr>
          <w:rFonts w:hint="eastAsia"/>
        </w:rPr>
        <w:t xml:space="preserve">           Assured Forwarding:                                                  </w:t>
      </w:r>
    </w:p>
    <w:p w14:paraId="7F62098D" w14:textId="77777777" w:rsidR="000A4A2C" w:rsidRPr="00D967AC" w:rsidRDefault="000A4A2C" w:rsidP="000A4A2C">
      <w:pPr>
        <w:pStyle w:val="2f5"/>
      </w:pPr>
      <w:r w:rsidRPr="00D967AC">
        <w:rPr>
          <w:rFonts w:hint="eastAsia"/>
        </w:rPr>
        <w:t xml:space="preserve">             Bandwidth 45 (%)                                                   </w:t>
      </w:r>
    </w:p>
    <w:p w14:paraId="6F157149" w14:textId="77777777" w:rsidR="000A4A2C" w:rsidRPr="00D967AC" w:rsidRDefault="000A4A2C" w:rsidP="000A4A2C">
      <w:pPr>
        <w:pStyle w:val="2f5"/>
      </w:pPr>
      <w:r w:rsidRPr="00D967AC">
        <w:rPr>
          <w:rFonts w:hint="eastAsia"/>
        </w:rPr>
        <w:t xml:space="preserve">             Bandwidth 9000 (Kbps)                                              </w:t>
      </w:r>
    </w:p>
    <w:p w14:paraId="24A80285" w14:textId="77777777" w:rsidR="000A4A2C" w:rsidRPr="00D967AC" w:rsidRDefault="000A4A2C" w:rsidP="000A4A2C">
      <w:pPr>
        <w:pStyle w:val="2f5"/>
      </w:pPr>
      <w:r w:rsidRPr="00D967AC">
        <w:rPr>
          <w:rFonts w:hint="eastAsia"/>
        </w:rPr>
        <w:t xml:space="preserve">             Drop Method: WRED                                                  </w:t>
      </w:r>
    </w:p>
    <w:p w14:paraId="5C756BAD" w14:textId="77777777" w:rsidR="000A4A2C" w:rsidRPr="00D967AC" w:rsidRDefault="000A4A2C" w:rsidP="000A4A2C">
      <w:pPr>
        <w:pStyle w:val="2f5"/>
      </w:pPr>
      <w:r w:rsidRPr="00D967AC">
        <w:rPr>
          <w:rFonts w:hint="eastAsia"/>
        </w:rPr>
        <w:t xml:space="preserve">             Drop-profile: data                                                 </w:t>
      </w:r>
    </w:p>
    <w:p w14:paraId="1FB0B101" w14:textId="77777777" w:rsidR="000A4A2C" w:rsidRPr="00D967AC" w:rsidRDefault="000A4A2C" w:rsidP="000A4A2C">
      <w:pPr>
        <w:pStyle w:val="2f5"/>
      </w:pPr>
      <w:r w:rsidRPr="00D967AC">
        <w:rPr>
          <w:rFonts w:hint="eastAsia"/>
        </w:rPr>
        <w:lastRenderedPageBreak/>
        <w:t xml:space="preserve">   Behavior: Be </w:t>
      </w:r>
    </w:p>
    <w:p w14:paraId="58832F14" w14:textId="77777777" w:rsidR="000A4A2C" w:rsidRPr="00D967AC" w:rsidRDefault="000A4A2C" w:rsidP="000A4A2C">
      <w:pPr>
        <w:pStyle w:val="2f5"/>
      </w:pPr>
      <w:r w:rsidRPr="00D967AC">
        <w:rPr>
          <w:rFonts w:hint="eastAsia"/>
        </w:rPr>
        <w:t xml:space="preserve">     Assured Forwarding:  </w:t>
      </w:r>
    </w:p>
    <w:p w14:paraId="3BB2098D" w14:textId="77777777" w:rsidR="000A4A2C" w:rsidRPr="00D967AC" w:rsidRDefault="000A4A2C" w:rsidP="000A4A2C">
      <w:pPr>
        <w:pStyle w:val="2f5"/>
      </w:pPr>
      <w:r w:rsidRPr="00D967AC">
        <w:rPr>
          <w:rFonts w:hint="eastAsia"/>
        </w:rPr>
        <w:t xml:space="preserve">       Bandwidth 50000 (Kbps)   </w:t>
      </w:r>
    </w:p>
    <w:p w14:paraId="382546A8" w14:textId="77777777" w:rsidR="000A4A2C" w:rsidRPr="00D967AC" w:rsidRDefault="000A4A2C" w:rsidP="000A4A2C">
      <w:pPr>
        <w:pStyle w:val="2f5"/>
      </w:pPr>
      <w:r w:rsidRPr="00D967AC">
        <w:rPr>
          <w:rFonts w:hint="eastAsia"/>
        </w:rPr>
        <w:t xml:space="preserve">   Classifier: groupb                                                           </w:t>
      </w:r>
    </w:p>
    <w:p w14:paraId="09146C1B" w14:textId="77777777" w:rsidR="000A4A2C" w:rsidRPr="00D967AC" w:rsidRDefault="000A4A2C" w:rsidP="000A4A2C">
      <w:pPr>
        <w:pStyle w:val="2f5"/>
      </w:pPr>
      <w:r w:rsidRPr="00D967AC">
        <w:rPr>
          <w:rFonts w:hint="eastAsia"/>
        </w:rPr>
        <w:t xml:space="preserve">    Operator: OR                                                                </w:t>
      </w:r>
    </w:p>
    <w:p w14:paraId="6F840FD0" w14:textId="77777777" w:rsidR="000A4A2C" w:rsidRPr="00D967AC" w:rsidRDefault="000A4A2C" w:rsidP="000A4A2C">
      <w:pPr>
        <w:pStyle w:val="2f5"/>
      </w:pPr>
      <w:r w:rsidRPr="00D967AC">
        <w:rPr>
          <w:rFonts w:hint="eastAsia"/>
        </w:rPr>
        <w:t xml:space="preserve">    Rule(s) :                                                                   </w:t>
      </w:r>
    </w:p>
    <w:p w14:paraId="385F8DC2" w14:textId="77777777" w:rsidR="000A4A2C" w:rsidRPr="00D967AC" w:rsidRDefault="000A4A2C" w:rsidP="000A4A2C">
      <w:pPr>
        <w:pStyle w:val="2f5"/>
      </w:pPr>
      <w:r w:rsidRPr="00D967AC">
        <w:rPr>
          <w:rFonts w:hint="eastAsia"/>
        </w:rPr>
        <w:t xml:space="preserve">     if-match vlan-id 20                                                        </w:t>
      </w:r>
    </w:p>
    <w:p w14:paraId="44CE143B" w14:textId="77777777" w:rsidR="000A4A2C" w:rsidRPr="00D967AC" w:rsidRDefault="000A4A2C" w:rsidP="000A4A2C">
      <w:pPr>
        <w:pStyle w:val="2f5"/>
      </w:pPr>
      <w:r w:rsidRPr="00D967AC">
        <w:rPr>
          <w:rFonts w:hint="eastAsia"/>
        </w:rPr>
        <w:t xml:space="preserve">     Behavior: groupb                                                           </w:t>
      </w:r>
    </w:p>
    <w:p w14:paraId="30EB0396" w14:textId="77777777" w:rsidR="000A4A2C" w:rsidRPr="00D967AC" w:rsidRDefault="000A4A2C" w:rsidP="000A4A2C">
      <w:pPr>
        <w:pStyle w:val="2f5"/>
      </w:pPr>
      <w:r w:rsidRPr="00D967AC">
        <w:rPr>
          <w:rFonts w:hint="eastAsia"/>
        </w:rPr>
        <w:t xml:space="preserve">      General Traffic Shape:                                                    </w:t>
      </w:r>
    </w:p>
    <w:p w14:paraId="42F55767" w14:textId="77777777" w:rsidR="000A4A2C" w:rsidRPr="00D967AC" w:rsidRDefault="000A4A2C" w:rsidP="000A4A2C">
      <w:pPr>
        <w:pStyle w:val="2f5"/>
      </w:pPr>
      <w:r w:rsidRPr="00D967AC">
        <w:rPr>
          <w:rFonts w:hint="eastAsia"/>
        </w:rPr>
        <w:t xml:space="preserve">        CIR 30000 (Kbps), CBS 750000 (byte)                                     </w:t>
      </w:r>
    </w:p>
    <w:p w14:paraId="5926CFF3" w14:textId="77777777" w:rsidR="000A4A2C" w:rsidRPr="00D967AC" w:rsidRDefault="000A4A2C" w:rsidP="000A4A2C">
      <w:pPr>
        <w:pStyle w:val="2f5"/>
      </w:pPr>
      <w:r w:rsidRPr="00D967AC">
        <w:rPr>
          <w:rFonts w:hint="eastAsia"/>
        </w:rPr>
        <w:t xml:space="preserve">        Queue length 50 (Packets)                                               </w:t>
      </w:r>
    </w:p>
    <w:p w14:paraId="41048CB2" w14:textId="77777777" w:rsidR="000A4A2C" w:rsidRPr="00D967AC" w:rsidRDefault="000A4A2C" w:rsidP="000A4A2C">
      <w:pPr>
        <w:pStyle w:val="2f5"/>
      </w:pPr>
      <w:r w:rsidRPr="00D967AC">
        <w:rPr>
          <w:rFonts w:hint="eastAsia"/>
        </w:rPr>
        <w:t xml:space="preserve">      Nest Policy :  groupa-sub                                                 </w:t>
      </w:r>
    </w:p>
    <w:p w14:paraId="66966653" w14:textId="77777777" w:rsidR="000A4A2C" w:rsidRPr="00D967AC" w:rsidRDefault="000A4A2C" w:rsidP="000A4A2C">
      <w:pPr>
        <w:pStyle w:val="2f5"/>
      </w:pPr>
      <w:r w:rsidRPr="00D967AC">
        <w:rPr>
          <w:rFonts w:hint="eastAsia"/>
        </w:rPr>
        <w:t xml:space="preserve">      Nest Policy :  groupb-sub                                                 </w:t>
      </w:r>
    </w:p>
    <w:p w14:paraId="32E059F1" w14:textId="77777777" w:rsidR="000A4A2C" w:rsidRPr="00D967AC" w:rsidRDefault="000A4A2C" w:rsidP="000A4A2C">
      <w:pPr>
        <w:pStyle w:val="2f5"/>
      </w:pPr>
      <w:r w:rsidRPr="00D967AC">
        <w:rPr>
          <w:rFonts w:hint="eastAsia"/>
        </w:rPr>
        <w:t xml:space="preserve">       Classifier: voice                                                        </w:t>
      </w:r>
    </w:p>
    <w:p w14:paraId="63E73995" w14:textId="77777777" w:rsidR="000A4A2C" w:rsidRPr="00D967AC" w:rsidRDefault="000A4A2C" w:rsidP="000A4A2C">
      <w:pPr>
        <w:pStyle w:val="2f5"/>
      </w:pPr>
      <w:r w:rsidRPr="00D967AC">
        <w:rPr>
          <w:rFonts w:hint="eastAsia"/>
        </w:rPr>
        <w:t xml:space="preserve">        Operator: OR                                                            </w:t>
      </w:r>
    </w:p>
    <w:p w14:paraId="3898EA76" w14:textId="77777777" w:rsidR="000A4A2C" w:rsidRPr="00D967AC" w:rsidRDefault="000A4A2C" w:rsidP="000A4A2C">
      <w:pPr>
        <w:pStyle w:val="2f5"/>
      </w:pPr>
      <w:r w:rsidRPr="00D967AC">
        <w:rPr>
          <w:rFonts w:hint="eastAsia"/>
        </w:rPr>
        <w:t xml:space="preserve">        Rule(s) :                                                               </w:t>
      </w:r>
    </w:p>
    <w:p w14:paraId="5D6788D5" w14:textId="77777777" w:rsidR="000A4A2C" w:rsidRPr="00D967AC" w:rsidRDefault="000A4A2C" w:rsidP="000A4A2C">
      <w:pPr>
        <w:pStyle w:val="2f5"/>
      </w:pPr>
      <w:r w:rsidRPr="00D967AC">
        <w:rPr>
          <w:rFonts w:hint="eastAsia"/>
        </w:rPr>
        <w:t xml:space="preserve">         if-match dscp ef                                                       </w:t>
      </w:r>
    </w:p>
    <w:p w14:paraId="67F936A8" w14:textId="77777777" w:rsidR="000A4A2C" w:rsidRPr="00D967AC" w:rsidRDefault="000A4A2C" w:rsidP="000A4A2C">
      <w:pPr>
        <w:pStyle w:val="2f5"/>
      </w:pPr>
      <w:r w:rsidRPr="00D967AC">
        <w:rPr>
          <w:rFonts w:hint="eastAsia"/>
        </w:rPr>
        <w:t xml:space="preserve">         Behavior: voice                                                        </w:t>
      </w:r>
    </w:p>
    <w:p w14:paraId="5EB2BEB8" w14:textId="77777777" w:rsidR="000A4A2C" w:rsidRPr="00D967AC" w:rsidRDefault="000A4A2C" w:rsidP="000A4A2C">
      <w:pPr>
        <w:pStyle w:val="2f5"/>
      </w:pPr>
      <w:r w:rsidRPr="00D967AC">
        <w:rPr>
          <w:rFonts w:hint="eastAsia"/>
        </w:rPr>
        <w:t xml:space="preserve">           Low-latency:                                                         </w:t>
      </w:r>
    </w:p>
    <w:p w14:paraId="0A4B8412" w14:textId="77777777" w:rsidR="000A4A2C" w:rsidRPr="00D967AC" w:rsidRDefault="000A4A2C" w:rsidP="000A4A2C">
      <w:pPr>
        <w:pStyle w:val="2f5"/>
      </w:pPr>
      <w:r w:rsidRPr="00D967AC">
        <w:rPr>
          <w:rFonts w:hint="eastAsia"/>
        </w:rPr>
        <w:t xml:space="preserve">             Bandwidth 15 (%)                                                   </w:t>
      </w:r>
    </w:p>
    <w:p w14:paraId="0E16573F" w14:textId="77777777" w:rsidR="000A4A2C" w:rsidRPr="00D967AC" w:rsidRDefault="000A4A2C" w:rsidP="000A4A2C">
      <w:pPr>
        <w:pStyle w:val="2f5"/>
      </w:pPr>
      <w:r w:rsidRPr="00D967AC">
        <w:rPr>
          <w:rFonts w:hint="eastAsia"/>
        </w:rPr>
        <w:t xml:space="preserve">             Bandwidth 4500 (Kbps) CBS 112500 (Bytes)                           </w:t>
      </w:r>
    </w:p>
    <w:p w14:paraId="0A1DC1EA" w14:textId="77777777" w:rsidR="000A4A2C" w:rsidRPr="00D967AC" w:rsidRDefault="000A4A2C" w:rsidP="000A4A2C">
      <w:pPr>
        <w:pStyle w:val="2f5"/>
      </w:pPr>
      <w:r w:rsidRPr="00D967AC">
        <w:rPr>
          <w:rFonts w:hint="eastAsia"/>
        </w:rPr>
        <w:t xml:space="preserve">       Classifier: control                                                      </w:t>
      </w:r>
    </w:p>
    <w:p w14:paraId="32A4E010" w14:textId="77777777" w:rsidR="000A4A2C" w:rsidRPr="00D967AC" w:rsidRDefault="000A4A2C" w:rsidP="000A4A2C">
      <w:pPr>
        <w:pStyle w:val="2f5"/>
      </w:pPr>
      <w:r w:rsidRPr="00D967AC">
        <w:rPr>
          <w:rFonts w:hint="eastAsia"/>
        </w:rPr>
        <w:t xml:space="preserve">        Operator: OR                                                            </w:t>
      </w:r>
    </w:p>
    <w:p w14:paraId="7A34862C" w14:textId="77777777" w:rsidR="000A4A2C" w:rsidRPr="00D967AC" w:rsidRDefault="000A4A2C" w:rsidP="000A4A2C">
      <w:pPr>
        <w:pStyle w:val="2f5"/>
      </w:pPr>
      <w:r w:rsidRPr="00D967AC">
        <w:rPr>
          <w:rFonts w:hint="eastAsia"/>
        </w:rPr>
        <w:t xml:space="preserve">        Rule(s) :                                                               </w:t>
      </w:r>
    </w:p>
    <w:p w14:paraId="4C0C474F" w14:textId="77777777" w:rsidR="000A4A2C" w:rsidRPr="00D967AC" w:rsidRDefault="000A4A2C" w:rsidP="000A4A2C">
      <w:pPr>
        <w:pStyle w:val="2f5"/>
      </w:pPr>
      <w:r w:rsidRPr="00D967AC">
        <w:rPr>
          <w:rFonts w:hint="eastAsia"/>
        </w:rPr>
        <w:t xml:space="preserve">         if-match dscp cs6                                                      </w:t>
      </w:r>
    </w:p>
    <w:p w14:paraId="0E188F53" w14:textId="77777777" w:rsidR="000A4A2C" w:rsidRPr="00D967AC" w:rsidRDefault="000A4A2C" w:rsidP="000A4A2C">
      <w:pPr>
        <w:pStyle w:val="2f5"/>
      </w:pPr>
      <w:r w:rsidRPr="00D967AC">
        <w:rPr>
          <w:rFonts w:hint="eastAsia"/>
        </w:rPr>
        <w:t xml:space="preserve">         Behavior: control                                                      </w:t>
      </w:r>
    </w:p>
    <w:p w14:paraId="5F3F0CA9" w14:textId="77777777" w:rsidR="000A4A2C" w:rsidRPr="00D967AC" w:rsidRDefault="000A4A2C" w:rsidP="000A4A2C">
      <w:pPr>
        <w:pStyle w:val="2f5"/>
      </w:pPr>
      <w:r w:rsidRPr="00D967AC">
        <w:rPr>
          <w:rFonts w:hint="eastAsia"/>
        </w:rPr>
        <w:t xml:space="preserve">           Expedited Forwarding:                                                </w:t>
      </w:r>
    </w:p>
    <w:p w14:paraId="10D5A15D" w14:textId="77777777" w:rsidR="000A4A2C" w:rsidRPr="00D967AC" w:rsidRDefault="000A4A2C" w:rsidP="000A4A2C">
      <w:pPr>
        <w:pStyle w:val="2f5"/>
      </w:pPr>
      <w:r w:rsidRPr="00D967AC">
        <w:rPr>
          <w:rFonts w:hint="eastAsia"/>
        </w:rPr>
        <w:t xml:space="preserve">             Bandwidth 5 (%)                                                    </w:t>
      </w:r>
    </w:p>
    <w:p w14:paraId="6E9C2AD3" w14:textId="77777777" w:rsidR="000A4A2C" w:rsidRPr="00D967AC" w:rsidRDefault="000A4A2C" w:rsidP="000A4A2C">
      <w:pPr>
        <w:pStyle w:val="2f5"/>
      </w:pPr>
      <w:r w:rsidRPr="00D967AC">
        <w:rPr>
          <w:rFonts w:hint="eastAsia"/>
        </w:rPr>
        <w:t xml:space="preserve">             Bandwidth 1500 (Kbps) CBS 37500 (Bytes)                            </w:t>
      </w:r>
    </w:p>
    <w:p w14:paraId="7823C9C6" w14:textId="77777777" w:rsidR="000A4A2C" w:rsidRPr="00D967AC" w:rsidRDefault="000A4A2C" w:rsidP="000A4A2C">
      <w:pPr>
        <w:pStyle w:val="2f5"/>
      </w:pPr>
      <w:r w:rsidRPr="00D967AC">
        <w:rPr>
          <w:rFonts w:hint="eastAsia"/>
        </w:rPr>
        <w:t xml:space="preserve">             Queue Length: 64 (Packets) 131072 (Bytes)                          </w:t>
      </w:r>
    </w:p>
    <w:p w14:paraId="1000AB24" w14:textId="77777777" w:rsidR="000A4A2C" w:rsidRPr="00D967AC" w:rsidRDefault="000A4A2C" w:rsidP="000A4A2C">
      <w:pPr>
        <w:pStyle w:val="2f5"/>
      </w:pPr>
      <w:r w:rsidRPr="00D967AC">
        <w:rPr>
          <w:rFonts w:hint="eastAsia"/>
        </w:rPr>
        <w:t xml:space="preserve">       Classifier: video                                                        </w:t>
      </w:r>
    </w:p>
    <w:p w14:paraId="04B24173" w14:textId="77777777" w:rsidR="000A4A2C" w:rsidRPr="00D967AC" w:rsidRDefault="000A4A2C" w:rsidP="000A4A2C">
      <w:pPr>
        <w:pStyle w:val="2f5"/>
      </w:pPr>
      <w:r w:rsidRPr="00D967AC">
        <w:rPr>
          <w:rFonts w:hint="eastAsia"/>
        </w:rPr>
        <w:t xml:space="preserve">        Operator: OR                                                            </w:t>
      </w:r>
    </w:p>
    <w:p w14:paraId="45858330" w14:textId="77777777" w:rsidR="000A4A2C" w:rsidRPr="00D967AC" w:rsidRDefault="000A4A2C" w:rsidP="000A4A2C">
      <w:pPr>
        <w:pStyle w:val="2f5"/>
      </w:pPr>
      <w:r w:rsidRPr="00D967AC">
        <w:rPr>
          <w:rFonts w:hint="eastAsia"/>
        </w:rPr>
        <w:t xml:space="preserve">        Rule(s) :                                                               </w:t>
      </w:r>
    </w:p>
    <w:p w14:paraId="2E069AEF" w14:textId="77777777" w:rsidR="000A4A2C" w:rsidRPr="00D967AC" w:rsidRDefault="000A4A2C" w:rsidP="000A4A2C">
      <w:pPr>
        <w:pStyle w:val="2f5"/>
      </w:pPr>
      <w:r w:rsidRPr="00D967AC">
        <w:rPr>
          <w:rFonts w:hint="eastAsia"/>
        </w:rPr>
        <w:t xml:space="preserve">         if-match dscp af21                                                     </w:t>
      </w:r>
    </w:p>
    <w:p w14:paraId="4E729C23" w14:textId="77777777" w:rsidR="000A4A2C" w:rsidRPr="00D967AC" w:rsidRDefault="000A4A2C" w:rsidP="000A4A2C">
      <w:pPr>
        <w:pStyle w:val="2f5"/>
      </w:pPr>
      <w:r w:rsidRPr="00D967AC">
        <w:rPr>
          <w:rFonts w:hint="eastAsia"/>
        </w:rPr>
        <w:t xml:space="preserve">         Behavior: video                                                        </w:t>
      </w:r>
    </w:p>
    <w:p w14:paraId="1DDCD856" w14:textId="77777777" w:rsidR="000A4A2C" w:rsidRPr="00D967AC" w:rsidRDefault="000A4A2C" w:rsidP="000A4A2C">
      <w:pPr>
        <w:pStyle w:val="2f5"/>
      </w:pPr>
      <w:r w:rsidRPr="00D967AC">
        <w:rPr>
          <w:rFonts w:hint="eastAsia"/>
        </w:rPr>
        <w:t xml:space="preserve">           Assured Forwarding:                                                  </w:t>
      </w:r>
    </w:p>
    <w:p w14:paraId="3C642B1E" w14:textId="77777777" w:rsidR="000A4A2C" w:rsidRPr="00D967AC" w:rsidRDefault="000A4A2C" w:rsidP="000A4A2C">
      <w:pPr>
        <w:pStyle w:val="2f5"/>
      </w:pPr>
      <w:r w:rsidRPr="00D967AC">
        <w:rPr>
          <w:rFonts w:hint="eastAsia"/>
        </w:rPr>
        <w:t xml:space="preserve">             Bandwidth 30 (%)                                                   </w:t>
      </w:r>
    </w:p>
    <w:p w14:paraId="69D6E980" w14:textId="77777777" w:rsidR="000A4A2C" w:rsidRPr="00D967AC" w:rsidRDefault="000A4A2C" w:rsidP="000A4A2C">
      <w:pPr>
        <w:pStyle w:val="2f5"/>
      </w:pPr>
      <w:r w:rsidRPr="00D967AC">
        <w:rPr>
          <w:rFonts w:hint="eastAsia"/>
        </w:rPr>
        <w:t xml:space="preserve">             Bandwidth 9000 (Kbps)                                              </w:t>
      </w:r>
    </w:p>
    <w:p w14:paraId="74C8B7E7" w14:textId="77777777" w:rsidR="000A4A2C" w:rsidRPr="00D967AC" w:rsidRDefault="000A4A2C" w:rsidP="000A4A2C">
      <w:pPr>
        <w:pStyle w:val="2f5"/>
      </w:pPr>
      <w:r w:rsidRPr="00D967AC">
        <w:rPr>
          <w:rFonts w:hint="eastAsia"/>
        </w:rPr>
        <w:t xml:space="preserve">             Drop Method: WRED                                                  </w:t>
      </w:r>
    </w:p>
    <w:p w14:paraId="5344020B" w14:textId="77777777" w:rsidR="000A4A2C" w:rsidRPr="00D967AC" w:rsidRDefault="000A4A2C" w:rsidP="000A4A2C">
      <w:pPr>
        <w:pStyle w:val="2f5"/>
      </w:pPr>
      <w:r w:rsidRPr="00D967AC">
        <w:rPr>
          <w:rFonts w:hint="eastAsia"/>
        </w:rPr>
        <w:t xml:space="preserve">             Drop-profile: video                                                </w:t>
      </w:r>
    </w:p>
    <w:p w14:paraId="730F33D7" w14:textId="77777777" w:rsidR="000A4A2C" w:rsidRPr="00D967AC" w:rsidRDefault="000A4A2C" w:rsidP="000A4A2C">
      <w:pPr>
        <w:pStyle w:val="2f5"/>
      </w:pPr>
      <w:r w:rsidRPr="00D967AC">
        <w:rPr>
          <w:rFonts w:hint="eastAsia"/>
        </w:rPr>
        <w:t xml:space="preserve">       Classifier: data                                                         </w:t>
      </w:r>
    </w:p>
    <w:p w14:paraId="2944A2C3" w14:textId="77777777" w:rsidR="000A4A2C" w:rsidRPr="00D967AC" w:rsidRDefault="000A4A2C" w:rsidP="000A4A2C">
      <w:pPr>
        <w:pStyle w:val="2f5"/>
      </w:pPr>
      <w:r w:rsidRPr="00D967AC">
        <w:rPr>
          <w:rFonts w:hint="eastAsia"/>
        </w:rPr>
        <w:t xml:space="preserve">        Operator: OR                                                            </w:t>
      </w:r>
    </w:p>
    <w:p w14:paraId="4924DCCB" w14:textId="77777777" w:rsidR="000A4A2C" w:rsidRPr="00D967AC" w:rsidRDefault="000A4A2C" w:rsidP="000A4A2C">
      <w:pPr>
        <w:pStyle w:val="2f5"/>
      </w:pPr>
      <w:r w:rsidRPr="00D967AC">
        <w:rPr>
          <w:rFonts w:hint="eastAsia"/>
        </w:rPr>
        <w:t xml:space="preserve">        Rule(s) :                                                               </w:t>
      </w:r>
    </w:p>
    <w:p w14:paraId="26373C4D" w14:textId="77777777" w:rsidR="000A4A2C" w:rsidRPr="00D967AC" w:rsidRDefault="000A4A2C" w:rsidP="000A4A2C">
      <w:pPr>
        <w:pStyle w:val="2f5"/>
      </w:pPr>
      <w:r w:rsidRPr="00D967AC">
        <w:rPr>
          <w:rFonts w:hint="eastAsia"/>
        </w:rPr>
        <w:t xml:space="preserve">         if-match dscp af11                                                     </w:t>
      </w:r>
    </w:p>
    <w:p w14:paraId="301126AC" w14:textId="77777777" w:rsidR="000A4A2C" w:rsidRPr="00D967AC" w:rsidRDefault="000A4A2C" w:rsidP="000A4A2C">
      <w:pPr>
        <w:pStyle w:val="2f5"/>
      </w:pPr>
      <w:r w:rsidRPr="00D967AC">
        <w:rPr>
          <w:rFonts w:hint="eastAsia"/>
        </w:rPr>
        <w:t xml:space="preserve">         Behavior: data                                                         </w:t>
      </w:r>
    </w:p>
    <w:p w14:paraId="1D056004" w14:textId="77777777" w:rsidR="000A4A2C" w:rsidRPr="00D967AC" w:rsidRDefault="000A4A2C" w:rsidP="000A4A2C">
      <w:pPr>
        <w:pStyle w:val="2f5"/>
      </w:pPr>
      <w:r w:rsidRPr="00D967AC">
        <w:rPr>
          <w:rFonts w:hint="eastAsia"/>
        </w:rPr>
        <w:t xml:space="preserve">           Assured Forwarding:                                                  </w:t>
      </w:r>
    </w:p>
    <w:p w14:paraId="72413086" w14:textId="77777777" w:rsidR="000A4A2C" w:rsidRPr="00D967AC" w:rsidRDefault="000A4A2C" w:rsidP="000A4A2C">
      <w:pPr>
        <w:pStyle w:val="2f5"/>
      </w:pPr>
      <w:r w:rsidRPr="00D967AC">
        <w:rPr>
          <w:rFonts w:hint="eastAsia"/>
        </w:rPr>
        <w:t xml:space="preserve">             Bandwidth 45 (%)                                                   </w:t>
      </w:r>
    </w:p>
    <w:p w14:paraId="49EF71ED" w14:textId="77777777" w:rsidR="000A4A2C" w:rsidRPr="00D967AC" w:rsidRDefault="000A4A2C" w:rsidP="000A4A2C">
      <w:pPr>
        <w:pStyle w:val="2f5"/>
      </w:pPr>
      <w:r w:rsidRPr="00D967AC">
        <w:rPr>
          <w:rFonts w:hint="eastAsia"/>
        </w:rPr>
        <w:t xml:space="preserve">             Bandwidth 13500 (Kbps)                                             </w:t>
      </w:r>
    </w:p>
    <w:p w14:paraId="01F264A6" w14:textId="77777777" w:rsidR="000A4A2C" w:rsidRPr="00D967AC" w:rsidRDefault="000A4A2C" w:rsidP="000A4A2C">
      <w:pPr>
        <w:pStyle w:val="2f5"/>
      </w:pPr>
      <w:r w:rsidRPr="00D967AC">
        <w:rPr>
          <w:rFonts w:hint="eastAsia"/>
        </w:rPr>
        <w:t xml:space="preserve">             Drop Method: WRED                                                  </w:t>
      </w:r>
    </w:p>
    <w:p w14:paraId="4B0BD5B9" w14:textId="77777777" w:rsidR="000A4A2C" w:rsidRPr="00D967AC" w:rsidRDefault="000A4A2C" w:rsidP="000A4A2C">
      <w:pPr>
        <w:pStyle w:val="2f5"/>
      </w:pPr>
      <w:r w:rsidRPr="00D967AC">
        <w:rPr>
          <w:rFonts w:hint="eastAsia"/>
        </w:rPr>
        <w:t xml:space="preserve">             Drop-profile: data                                                 </w:t>
      </w:r>
    </w:p>
    <w:p w14:paraId="2012F480" w14:textId="77777777" w:rsidR="000A4A2C" w:rsidRPr="00D967AC" w:rsidRDefault="000A4A2C" w:rsidP="000A4A2C">
      <w:pPr>
        <w:pStyle w:val="2f5"/>
      </w:pPr>
      <w:r w:rsidRPr="00D967AC">
        <w:rPr>
          <w:rFonts w:hint="eastAsia"/>
        </w:rPr>
        <w:t xml:space="preserve">   Behavior: Be   </w:t>
      </w:r>
    </w:p>
    <w:p w14:paraId="123A9843" w14:textId="77777777" w:rsidR="000A4A2C" w:rsidRPr="00D967AC" w:rsidRDefault="000A4A2C" w:rsidP="000A4A2C">
      <w:pPr>
        <w:pStyle w:val="2f5"/>
      </w:pPr>
      <w:r w:rsidRPr="00D967AC">
        <w:rPr>
          <w:rFonts w:hint="eastAsia"/>
        </w:rPr>
        <w:t xml:space="preserve">     Assured Forwarding:    </w:t>
      </w:r>
    </w:p>
    <w:p w14:paraId="6CEFF9EF" w14:textId="77777777" w:rsidR="000A4A2C" w:rsidRPr="00D967AC" w:rsidRDefault="000A4A2C" w:rsidP="000A4A2C">
      <w:pPr>
        <w:pStyle w:val="2f5"/>
      </w:pPr>
      <w:r w:rsidRPr="00D967AC">
        <w:rPr>
          <w:rFonts w:hint="eastAsia"/>
        </w:rPr>
        <w:t xml:space="preserve">       Bandwidth 50000 (Kbps)  </w:t>
      </w:r>
    </w:p>
    <w:p w14:paraId="4D543D7C" w14:textId="77777777" w:rsidR="000A4A2C" w:rsidRPr="00D967AC" w:rsidRDefault="000A4A2C" w:rsidP="000A4A2C">
      <w:pPr>
        <w:pStyle w:val="2f5"/>
      </w:pPr>
      <w:r w:rsidRPr="00D967AC">
        <w:rPr>
          <w:rFonts w:hint="eastAsia"/>
        </w:rPr>
        <w:t xml:space="preserve">-------------------------------------------------                               </w:t>
      </w:r>
    </w:p>
    <w:p w14:paraId="33C79B09" w14:textId="77777777" w:rsidR="000A4A2C" w:rsidRPr="00D967AC" w:rsidRDefault="000A4A2C" w:rsidP="000A4A2C">
      <w:pPr>
        <w:pStyle w:val="2f5"/>
      </w:pPr>
      <w:r w:rsidRPr="00D967AC">
        <w:rPr>
          <w:rFonts w:hint="eastAsia"/>
        </w:rPr>
        <w:t xml:space="preserve">  Policy total applied times: 1.           </w:t>
      </w:r>
    </w:p>
    <w:p w14:paraId="0B936BB5" w14:textId="77777777" w:rsidR="000A4A2C" w:rsidRPr="00D967AC" w:rsidRDefault="000A4A2C" w:rsidP="000A4A2C">
      <w:pPr>
        <w:pStyle w:val="3"/>
      </w:pPr>
      <w:bookmarkStart w:id="143" w:name="_Toc63253554"/>
      <w:bookmarkStart w:id="144" w:name="_Toc116563187"/>
      <w:r w:rsidRPr="00D967AC">
        <w:rPr>
          <w:rFonts w:hint="eastAsia"/>
        </w:rPr>
        <w:lastRenderedPageBreak/>
        <w:t>Reference Configuration</w:t>
      </w:r>
      <w:bookmarkEnd w:id="143"/>
      <w:bookmarkEnd w:id="144"/>
    </w:p>
    <w:p w14:paraId="3197C483" w14:textId="77777777" w:rsidR="000A4A2C" w:rsidRPr="00D967AC" w:rsidRDefault="000A4A2C" w:rsidP="000A4A2C">
      <w:pPr>
        <w:pStyle w:val="4"/>
        <w:rPr>
          <w:rFonts w:hint="default"/>
        </w:rPr>
      </w:pPr>
      <w:r w:rsidRPr="00D967AC">
        <w:t>Configurations of Router</w:t>
      </w:r>
    </w:p>
    <w:p w14:paraId="265AB38D" w14:textId="77777777" w:rsidR="000A4A2C" w:rsidRPr="00D967AC" w:rsidRDefault="000A4A2C" w:rsidP="000A4A2C">
      <w:pPr>
        <w:pStyle w:val="2f5"/>
      </w:pPr>
      <w:r w:rsidRPr="00D967AC">
        <w:rPr>
          <w:rFonts w:hint="eastAsia"/>
        </w:rPr>
        <w:t xml:space="preserve"> sysname Router</w:t>
      </w:r>
    </w:p>
    <w:p w14:paraId="00A6F986" w14:textId="77777777" w:rsidR="000A4A2C" w:rsidRPr="00D967AC" w:rsidRDefault="000A4A2C" w:rsidP="000A4A2C">
      <w:pPr>
        <w:pStyle w:val="2f5"/>
      </w:pPr>
      <w:r w:rsidRPr="00D967AC">
        <w:rPr>
          <w:rFonts w:hint="eastAsia"/>
        </w:rPr>
        <w:t xml:space="preserve">#                                                                               </w:t>
      </w:r>
    </w:p>
    <w:p w14:paraId="20BF403B" w14:textId="77777777" w:rsidR="000A4A2C" w:rsidRPr="00D967AC" w:rsidRDefault="000A4A2C" w:rsidP="000A4A2C">
      <w:pPr>
        <w:pStyle w:val="2f5"/>
      </w:pPr>
      <w:r w:rsidRPr="00D967AC">
        <w:rPr>
          <w:rFonts w:hint="eastAsia"/>
        </w:rPr>
        <w:t xml:space="preserve">vlan batch 10 20                                                               </w:t>
      </w:r>
    </w:p>
    <w:p w14:paraId="640FD3E6" w14:textId="77777777" w:rsidR="000A4A2C" w:rsidRPr="00D967AC" w:rsidRDefault="000A4A2C" w:rsidP="000A4A2C">
      <w:pPr>
        <w:pStyle w:val="2f5"/>
      </w:pPr>
      <w:r w:rsidRPr="00D967AC">
        <w:rPr>
          <w:rFonts w:hint="eastAsia"/>
        </w:rPr>
        <w:t xml:space="preserve">#                                                                               </w:t>
      </w:r>
    </w:p>
    <w:p w14:paraId="4E411A4C" w14:textId="77777777" w:rsidR="000A4A2C" w:rsidRPr="00D967AC" w:rsidRDefault="000A4A2C" w:rsidP="000A4A2C">
      <w:pPr>
        <w:pStyle w:val="2f5"/>
      </w:pPr>
      <w:r w:rsidRPr="00D967AC">
        <w:rPr>
          <w:rFonts w:hint="eastAsia"/>
        </w:rPr>
        <w:t xml:space="preserve">drop-profile data                                                               </w:t>
      </w:r>
    </w:p>
    <w:p w14:paraId="329AC1CF" w14:textId="77777777" w:rsidR="000A4A2C" w:rsidRPr="00D967AC" w:rsidRDefault="000A4A2C" w:rsidP="000A4A2C">
      <w:pPr>
        <w:pStyle w:val="2f5"/>
      </w:pPr>
      <w:r w:rsidRPr="00D967AC">
        <w:rPr>
          <w:rFonts w:hint="eastAsia"/>
        </w:rPr>
        <w:t>wred dscp</w:t>
      </w:r>
    </w:p>
    <w:p w14:paraId="7609E0C3" w14:textId="77777777" w:rsidR="000A4A2C" w:rsidRPr="00D967AC" w:rsidRDefault="000A4A2C" w:rsidP="000A4A2C">
      <w:pPr>
        <w:pStyle w:val="2f5"/>
      </w:pPr>
      <w:r w:rsidRPr="00D967AC">
        <w:rPr>
          <w:rFonts w:hint="eastAsia"/>
        </w:rPr>
        <w:t xml:space="preserve">   dscp af11 low-limit 70 high-limit 85 discard-percentage 60                      </w:t>
      </w:r>
    </w:p>
    <w:p w14:paraId="74008C60" w14:textId="77777777" w:rsidR="000A4A2C" w:rsidRPr="00D967AC" w:rsidRDefault="000A4A2C" w:rsidP="000A4A2C">
      <w:pPr>
        <w:pStyle w:val="2f5"/>
      </w:pPr>
      <w:r w:rsidRPr="00D967AC">
        <w:rPr>
          <w:rFonts w:hint="eastAsia"/>
        </w:rPr>
        <w:t xml:space="preserve">drop-profile video                                                              </w:t>
      </w:r>
    </w:p>
    <w:p w14:paraId="541642AC" w14:textId="77777777" w:rsidR="000A4A2C" w:rsidRPr="00D967AC" w:rsidRDefault="000A4A2C" w:rsidP="000A4A2C">
      <w:pPr>
        <w:pStyle w:val="2f5"/>
      </w:pPr>
      <w:r w:rsidRPr="00D967AC">
        <w:rPr>
          <w:rFonts w:hint="eastAsia"/>
        </w:rPr>
        <w:t>wred dscp</w:t>
      </w:r>
    </w:p>
    <w:p w14:paraId="7508ADCD" w14:textId="77777777" w:rsidR="000A4A2C" w:rsidRPr="00D967AC" w:rsidRDefault="000A4A2C" w:rsidP="000A4A2C">
      <w:pPr>
        <w:pStyle w:val="2f5"/>
      </w:pPr>
      <w:r w:rsidRPr="00D967AC">
        <w:rPr>
          <w:rFonts w:hint="eastAsia"/>
        </w:rPr>
        <w:t xml:space="preserve">  dscp af21 low-limit 80 high-limit 95 discard-percentage 60                      </w:t>
      </w:r>
    </w:p>
    <w:p w14:paraId="69009233" w14:textId="77777777" w:rsidR="000A4A2C" w:rsidRPr="00D967AC" w:rsidRDefault="000A4A2C" w:rsidP="000A4A2C">
      <w:pPr>
        <w:pStyle w:val="2f5"/>
      </w:pPr>
      <w:r w:rsidRPr="00D967AC">
        <w:rPr>
          <w:rFonts w:hint="eastAsia"/>
        </w:rPr>
        <w:t xml:space="preserve">#                                                                               </w:t>
      </w:r>
    </w:p>
    <w:p w14:paraId="55F58AC3" w14:textId="77777777" w:rsidR="000A4A2C" w:rsidRPr="00D967AC" w:rsidRDefault="000A4A2C" w:rsidP="000A4A2C">
      <w:pPr>
        <w:pStyle w:val="2f5"/>
      </w:pPr>
      <w:r w:rsidRPr="00D967AC">
        <w:rPr>
          <w:rFonts w:hint="eastAsia"/>
        </w:rPr>
        <w:t xml:space="preserve">traffic classifier control operator or                                          </w:t>
      </w:r>
    </w:p>
    <w:p w14:paraId="47D94BAF" w14:textId="77777777" w:rsidR="000A4A2C" w:rsidRPr="00D967AC" w:rsidRDefault="000A4A2C" w:rsidP="000A4A2C">
      <w:pPr>
        <w:pStyle w:val="2f5"/>
      </w:pPr>
      <w:r w:rsidRPr="00D967AC">
        <w:rPr>
          <w:rFonts w:hint="eastAsia"/>
        </w:rPr>
        <w:t xml:space="preserve"> if-match dscp cs6                                                              </w:t>
      </w:r>
    </w:p>
    <w:p w14:paraId="7639412D" w14:textId="77777777" w:rsidR="000A4A2C" w:rsidRPr="00D967AC" w:rsidRDefault="000A4A2C" w:rsidP="000A4A2C">
      <w:pPr>
        <w:pStyle w:val="2f5"/>
      </w:pPr>
      <w:r w:rsidRPr="00D967AC">
        <w:rPr>
          <w:rFonts w:hint="eastAsia"/>
        </w:rPr>
        <w:t xml:space="preserve">traffic classifier groupb operator or                                           </w:t>
      </w:r>
    </w:p>
    <w:p w14:paraId="0D865BEE" w14:textId="77777777" w:rsidR="000A4A2C" w:rsidRPr="00D967AC" w:rsidRDefault="000A4A2C" w:rsidP="000A4A2C">
      <w:pPr>
        <w:pStyle w:val="2f5"/>
      </w:pPr>
      <w:r w:rsidRPr="00D967AC">
        <w:rPr>
          <w:rFonts w:hint="eastAsia"/>
        </w:rPr>
        <w:t xml:space="preserve"> if-match vlan-id 20                                                            </w:t>
      </w:r>
    </w:p>
    <w:p w14:paraId="7681613F" w14:textId="77777777" w:rsidR="000A4A2C" w:rsidRPr="00D967AC" w:rsidRDefault="000A4A2C" w:rsidP="000A4A2C">
      <w:pPr>
        <w:pStyle w:val="2f5"/>
      </w:pPr>
      <w:r w:rsidRPr="00D967AC">
        <w:rPr>
          <w:rFonts w:hint="eastAsia"/>
        </w:rPr>
        <w:t xml:space="preserve">traffic classifier video operator or                                            </w:t>
      </w:r>
    </w:p>
    <w:p w14:paraId="5C7C9908" w14:textId="77777777" w:rsidR="000A4A2C" w:rsidRPr="00D967AC" w:rsidRDefault="000A4A2C" w:rsidP="000A4A2C">
      <w:pPr>
        <w:pStyle w:val="2f5"/>
      </w:pPr>
      <w:r w:rsidRPr="00D967AC">
        <w:rPr>
          <w:rFonts w:hint="eastAsia"/>
        </w:rPr>
        <w:t xml:space="preserve"> if-match dscp af21                                                             </w:t>
      </w:r>
    </w:p>
    <w:p w14:paraId="3307BE85" w14:textId="77777777" w:rsidR="000A4A2C" w:rsidRPr="00D967AC" w:rsidRDefault="000A4A2C" w:rsidP="000A4A2C">
      <w:pPr>
        <w:pStyle w:val="2f5"/>
      </w:pPr>
      <w:r w:rsidRPr="00D967AC">
        <w:rPr>
          <w:rFonts w:hint="eastAsia"/>
        </w:rPr>
        <w:t xml:space="preserve">traffic classifier groupa operator or                                           </w:t>
      </w:r>
    </w:p>
    <w:p w14:paraId="4B24BC66" w14:textId="77777777" w:rsidR="000A4A2C" w:rsidRPr="00D967AC" w:rsidRDefault="000A4A2C" w:rsidP="000A4A2C">
      <w:pPr>
        <w:pStyle w:val="2f5"/>
      </w:pPr>
      <w:r w:rsidRPr="00D967AC">
        <w:rPr>
          <w:rFonts w:hint="eastAsia"/>
        </w:rPr>
        <w:t xml:space="preserve"> if-match vlan-id 10                                                            </w:t>
      </w:r>
    </w:p>
    <w:p w14:paraId="5B5C64DA" w14:textId="77777777" w:rsidR="000A4A2C" w:rsidRPr="00D967AC" w:rsidRDefault="000A4A2C" w:rsidP="000A4A2C">
      <w:pPr>
        <w:pStyle w:val="2f5"/>
      </w:pPr>
      <w:r w:rsidRPr="00D967AC">
        <w:rPr>
          <w:rFonts w:hint="eastAsia"/>
        </w:rPr>
        <w:t xml:space="preserve">traffic classifier data operator or                                             </w:t>
      </w:r>
    </w:p>
    <w:p w14:paraId="0295EA32" w14:textId="77777777" w:rsidR="000A4A2C" w:rsidRPr="00D967AC" w:rsidRDefault="000A4A2C" w:rsidP="000A4A2C">
      <w:pPr>
        <w:pStyle w:val="2f5"/>
      </w:pPr>
      <w:r w:rsidRPr="00D967AC">
        <w:rPr>
          <w:rFonts w:hint="eastAsia"/>
        </w:rPr>
        <w:t xml:space="preserve"> if-match dscp af11                                                             </w:t>
      </w:r>
    </w:p>
    <w:p w14:paraId="4C464253" w14:textId="77777777" w:rsidR="000A4A2C" w:rsidRPr="00D967AC" w:rsidRDefault="000A4A2C" w:rsidP="000A4A2C">
      <w:pPr>
        <w:pStyle w:val="2f5"/>
      </w:pPr>
      <w:r w:rsidRPr="00D967AC">
        <w:rPr>
          <w:rFonts w:hint="eastAsia"/>
        </w:rPr>
        <w:t xml:space="preserve">traffic classifier voice operator or                                            </w:t>
      </w:r>
    </w:p>
    <w:p w14:paraId="3E6B52E8" w14:textId="77777777" w:rsidR="000A4A2C" w:rsidRPr="00D967AC" w:rsidRDefault="000A4A2C" w:rsidP="000A4A2C">
      <w:pPr>
        <w:pStyle w:val="2f5"/>
      </w:pPr>
      <w:r w:rsidRPr="00D967AC">
        <w:rPr>
          <w:rFonts w:hint="eastAsia"/>
        </w:rPr>
        <w:t xml:space="preserve"> if-match dscp ef                                                               </w:t>
      </w:r>
    </w:p>
    <w:p w14:paraId="36585637" w14:textId="77777777" w:rsidR="000A4A2C" w:rsidRPr="00D967AC" w:rsidRDefault="000A4A2C" w:rsidP="000A4A2C">
      <w:pPr>
        <w:pStyle w:val="2f5"/>
      </w:pPr>
      <w:r w:rsidRPr="00D967AC">
        <w:rPr>
          <w:rFonts w:hint="eastAsia"/>
        </w:rPr>
        <w:t xml:space="preserve">#                                                                               </w:t>
      </w:r>
    </w:p>
    <w:p w14:paraId="75F03DD7" w14:textId="77777777" w:rsidR="000A4A2C" w:rsidRPr="00D967AC" w:rsidRDefault="000A4A2C" w:rsidP="000A4A2C">
      <w:pPr>
        <w:pStyle w:val="2f5"/>
      </w:pPr>
      <w:r w:rsidRPr="00D967AC">
        <w:rPr>
          <w:rFonts w:hint="eastAsia"/>
        </w:rPr>
        <w:t xml:space="preserve">traffic behavior control                                                        </w:t>
      </w:r>
    </w:p>
    <w:p w14:paraId="1C815459" w14:textId="77777777" w:rsidR="000A4A2C" w:rsidRPr="00D967AC" w:rsidRDefault="000A4A2C" w:rsidP="000A4A2C">
      <w:pPr>
        <w:pStyle w:val="2f5"/>
      </w:pPr>
      <w:r w:rsidRPr="00D967AC">
        <w:rPr>
          <w:rFonts w:hint="eastAsia"/>
        </w:rPr>
        <w:t xml:space="preserve"> queue ef bandwidth pct 5                                                       </w:t>
      </w:r>
    </w:p>
    <w:p w14:paraId="288D9BE5" w14:textId="77777777" w:rsidR="000A4A2C" w:rsidRPr="00D967AC" w:rsidRDefault="000A4A2C" w:rsidP="000A4A2C">
      <w:pPr>
        <w:pStyle w:val="2f5"/>
      </w:pPr>
      <w:r w:rsidRPr="00D967AC">
        <w:rPr>
          <w:rFonts w:hint="eastAsia"/>
        </w:rPr>
        <w:t xml:space="preserve">traffic behavior groupb                                                         </w:t>
      </w:r>
    </w:p>
    <w:p w14:paraId="5BA2778E" w14:textId="77777777" w:rsidR="000A4A2C" w:rsidRPr="00D967AC" w:rsidRDefault="000A4A2C" w:rsidP="000A4A2C">
      <w:pPr>
        <w:pStyle w:val="2f5"/>
      </w:pPr>
      <w:r w:rsidRPr="00D967AC">
        <w:rPr>
          <w:rFonts w:hint="eastAsia"/>
        </w:rPr>
        <w:t xml:space="preserve"> gts cir 30000 cbs 750000 queue-length 50                                       </w:t>
      </w:r>
    </w:p>
    <w:p w14:paraId="02D17ADA" w14:textId="77777777" w:rsidR="000A4A2C" w:rsidRPr="00D967AC" w:rsidRDefault="000A4A2C" w:rsidP="000A4A2C">
      <w:pPr>
        <w:pStyle w:val="2f5"/>
      </w:pPr>
      <w:r w:rsidRPr="00D967AC">
        <w:rPr>
          <w:rFonts w:hint="eastAsia"/>
        </w:rPr>
        <w:t xml:space="preserve"> traffic-policy groupb-sub                                                      </w:t>
      </w:r>
    </w:p>
    <w:p w14:paraId="39629EC4" w14:textId="77777777" w:rsidR="000A4A2C" w:rsidRPr="00D967AC" w:rsidRDefault="000A4A2C" w:rsidP="000A4A2C">
      <w:pPr>
        <w:pStyle w:val="2f5"/>
      </w:pPr>
      <w:r w:rsidRPr="00D967AC">
        <w:rPr>
          <w:rFonts w:hint="eastAsia"/>
        </w:rPr>
        <w:t xml:space="preserve">traffic behavior video                                                          </w:t>
      </w:r>
    </w:p>
    <w:p w14:paraId="17718712" w14:textId="77777777" w:rsidR="000A4A2C" w:rsidRPr="00D967AC" w:rsidRDefault="000A4A2C" w:rsidP="000A4A2C">
      <w:pPr>
        <w:pStyle w:val="2f5"/>
      </w:pPr>
      <w:r w:rsidRPr="00D967AC">
        <w:rPr>
          <w:rFonts w:hint="eastAsia"/>
        </w:rPr>
        <w:t xml:space="preserve"> queue af bandwidth pct 30                                                      </w:t>
      </w:r>
    </w:p>
    <w:p w14:paraId="79577B0D" w14:textId="77777777" w:rsidR="000A4A2C" w:rsidRPr="00D967AC" w:rsidRDefault="000A4A2C" w:rsidP="000A4A2C">
      <w:pPr>
        <w:pStyle w:val="2f5"/>
      </w:pPr>
      <w:r w:rsidRPr="00D967AC">
        <w:rPr>
          <w:rFonts w:hint="eastAsia"/>
        </w:rPr>
        <w:t xml:space="preserve"> drop-profile video                                                             </w:t>
      </w:r>
    </w:p>
    <w:p w14:paraId="2C18A6CC" w14:textId="77777777" w:rsidR="000A4A2C" w:rsidRPr="00D967AC" w:rsidRDefault="000A4A2C" w:rsidP="000A4A2C">
      <w:pPr>
        <w:pStyle w:val="2f5"/>
      </w:pPr>
      <w:r w:rsidRPr="00D967AC">
        <w:rPr>
          <w:rFonts w:hint="eastAsia"/>
        </w:rPr>
        <w:t xml:space="preserve">traffic behavior groupa                                                         </w:t>
      </w:r>
    </w:p>
    <w:p w14:paraId="48C3AA5D" w14:textId="77777777" w:rsidR="000A4A2C" w:rsidRPr="00D967AC" w:rsidRDefault="000A4A2C" w:rsidP="000A4A2C">
      <w:pPr>
        <w:pStyle w:val="2f5"/>
      </w:pPr>
      <w:r w:rsidRPr="00D967AC">
        <w:rPr>
          <w:rFonts w:hint="eastAsia"/>
        </w:rPr>
        <w:t xml:space="preserve"> gts cir 20000 cbs 500000 queue-length 50                                       </w:t>
      </w:r>
    </w:p>
    <w:p w14:paraId="156B8BDA" w14:textId="77777777" w:rsidR="000A4A2C" w:rsidRPr="00D967AC" w:rsidRDefault="000A4A2C" w:rsidP="000A4A2C">
      <w:pPr>
        <w:pStyle w:val="2f5"/>
      </w:pPr>
      <w:r w:rsidRPr="00D967AC">
        <w:rPr>
          <w:rFonts w:hint="eastAsia"/>
        </w:rPr>
        <w:t xml:space="preserve"> traffic-policy groupa-sub                                                      </w:t>
      </w:r>
    </w:p>
    <w:p w14:paraId="59E0EA68" w14:textId="77777777" w:rsidR="000A4A2C" w:rsidRPr="00D967AC" w:rsidRDefault="000A4A2C" w:rsidP="000A4A2C">
      <w:pPr>
        <w:pStyle w:val="2f5"/>
      </w:pPr>
      <w:r w:rsidRPr="00D967AC">
        <w:rPr>
          <w:rFonts w:hint="eastAsia"/>
        </w:rPr>
        <w:t xml:space="preserve">traffic behavior data                                                           </w:t>
      </w:r>
    </w:p>
    <w:p w14:paraId="248D8B2C" w14:textId="77777777" w:rsidR="000A4A2C" w:rsidRPr="00D967AC" w:rsidRDefault="000A4A2C" w:rsidP="000A4A2C">
      <w:pPr>
        <w:pStyle w:val="2f5"/>
      </w:pPr>
      <w:r w:rsidRPr="00D967AC">
        <w:rPr>
          <w:rFonts w:hint="eastAsia"/>
        </w:rPr>
        <w:t xml:space="preserve"> queue af bandwidth pct 45                                                      </w:t>
      </w:r>
    </w:p>
    <w:p w14:paraId="6520E655" w14:textId="77777777" w:rsidR="000A4A2C" w:rsidRPr="00D967AC" w:rsidRDefault="000A4A2C" w:rsidP="000A4A2C">
      <w:pPr>
        <w:pStyle w:val="2f5"/>
      </w:pPr>
      <w:r w:rsidRPr="00D967AC">
        <w:rPr>
          <w:rFonts w:hint="eastAsia"/>
        </w:rPr>
        <w:t xml:space="preserve"> drop-profile data                                                              </w:t>
      </w:r>
    </w:p>
    <w:p w14:paraId="3A31326E" w14:textId="77777777" w:rsidR="000A4A2C" w:rsidRPr="00D967AC" w:rsidRDefault="000A4A2C" w:rsidP="000A4A2C">
      <w:pPr>
        <w:pStyle w:val="2f5"/>
      </w:pPr>
      <w:r w:rsidRPr="00D967AC">
        <w:rPr>
          <w:rFonts w:hint="eastAsia"/>
        </w:rPr>
        <w:t xml:space="preserve">traffic behavior voice                                                          </w:t>
      </w:r>
    </w:p>
    <w:p w14:paraId="0C6880DA" w14:textId="77777777" w:rsidR="000A4A2C" w:rsidRPr="00D967AC" w:rsidRDefault="000A4A2C" w:rsidP="000A4A2C">
      <w:pPr>
        <w:pStyle w:val="2f5"/>
      </w:pPr>
      <w:r w:rsidRPr="00D967AC">
        <w:rPr>
          <w:rFonts w:hint="eastAsia"/>
        </w:rPr>
        <w:t xml:space="preserve"> queue llq bandwidth pct 15                                                     </w:t>
      </w:r>
    </w:p>
    <w:p w14:paraId="2023EB56" w14:textId="77777777" w:rsidR="000A4A2C" w:rsidRPr="00D967AC" w:rsidRDefault="000A4A2C" w:rsidP="000A4A2C">
      <w:pPr>
        <w:pStyle w:val="2f5"/>
      </w:pPr>
      <w:r w:rsidRPr="00D967AC">
        <w:rPr>
          <w:rFonts w:hint="eastAsia"/>
        </w:rPr>
        <w:t xml:space="preserve">#                                                                               </w:t>
      </w:r>
    </w:p>
    <w:p w14:paraId="1D08084D" w14:textId="77777777" w:rsidR="000A4A2C" w:rsidRPr="00D967AC" w:rsidRDefault="000A4A2C" w:rsidP="000A4A2C">
      <w:pPr>
        <w:pStyle w:val="2f5"/>
      </w:pPr>
      <w:r w:rsidRPr="00D967AC">
        <w:rPr>
          <w:rFonts w:hint="eastAsia"/>
        </w:rPr>
        <w:t xml:space="preserve">traffic policy groupa-sub                                                       </w:t>
      </w:r>
    </w:p>
    <w:p w14:paraId="58334571" w14:textId="77777777" w:rsidR="000A4A2C" w:rsidRPr="00D967AC" w:rsidRDefault="000A4A2C" w:rsidP="000A4A2C">
      <w:pPr>
        <w:pStyle w:val="2f5"/>
      </w:pPr>
      <w:r w:rsidRPr="00D967AC">
        <w:rPr>
          <w:rFonts w:hint="eastAsia"/>
        </w:rPr>
        <w:t xml:space="preserve"> classifier voice behavior voice precedence 5                              </w:t>
      </w:r>
    </w:p>
    <w:p w14:paraId="41FBE73A" w14:textId="77777777" w:rsidR="000A4A2C" w:rsidRPr="00D967AC" w:rsidRDefault="000A4A2C" w:rsidP="000A4A2C">
      <w:pPr>
        <w:pStyle w:val="2f5"/>
      </w:pPr>
      <w:r w:rsidRPr="00D967AC">
        <w:rPr>
          <w:rFonts w:hint="eastAsia"/>
        </w:rPr>
        <w:t xml:space="preserve"> classifier control behavior control precedence 10                                            </w:t>
      </w:r>
    </w:p>
    <w:p w14:paraId="77E27A7A" w14:textId="77777777" w:rsidR="000A4A2C" w:rsidRPr="00D967AC" w:rsidRDefault="000A4A2C" w:rsidP="000A4A2C">
      <w:pPr>
        <w:pStyle w:val="2f5"/>
      </w:pPr>
      <w:r w:rsidRPr="00D967AC">
        <w:rPr>
          <w:rFonts w:hint="eastAsia"/>
        </w:rPr>
        <w:t xml:space="preserve"> classifier video behavior video precedence 15                                                </w:t>
      </w:r>
    </w:p>
    <w:p w14:paraId="4681956D" w14:textId="77777777" w:rsidR="000A4A2C" w:rsidRPr="00D967AC" w:rsidRDefault="000A4A2C" w:rsidP="000A4A2C">
      <w:pPr>
        <w:pStyle w:val="2f5"/>
      </w:pPr>
      <w:r w:rsidRPr="00D967AC">
        <w:rPr>
          <w:rFonts w:hint="eastAsia"/>
        </w:rPr>
        <w:t xml:space="preserve"> classifier data behavior data precedence 20                                                  </w:t>
      </w:r>
    </w:p>
    <w:p w14:paraId="744E6138" w14:textId="77777777" w:rsidR="000A4A2C" w:rsidRPr="00D967AC" w:rsidRDefault="000A4A2C" w:rsidP="000A4A2C">
      <w:pPr>
        <w:pStyle w:val="2f5"/>
      </w:pPr>
      <w:r w:rsidRPr="00D967AC">
        <w:rPr>
          <w:rFonts w:hint="eastAsia"/>
        </w:rPr>
        <w:t xml:space="preserve">traffic policy enterprise                                                       </w:t>
      </w:r>
    </w:p>
    <w:p w14:paraId="7DF48D63" w14:textId="77777777" w:rsidR="000A4A2C" w:rsidRPr="00D967AC" w:rsidRDefault="000A4A2C" w:rsidP="000A4A2C">
      <w:pPr>
        <w:pStyle w:val="2f5"/>
      </w:pPr>
      <w:r w:rsidRPr="00D967AC">
        <w:rPr>
          <w:rFonts w:hint="eastAsia"/>
        </w:rPr>
        <w:t xml:space="preserve"> classifier groupa behavior groupa precedence 5                                              </w:t>
      </w:r>
    </w:p>
    <w:p w14:paraId="29E10C79" w14:textId="77777777" w:rsidR="000A4A2C" w:rsidRPr="00D967AC" w:rsidRDefault="000A4A2C" w:rsidP="000A4A2C">
      <w:pPr>
        <w:pStyle w:val="2f5"/>
      </w:pPr>
      <w:r w:rsidRPr="00D967AC">
        <w:rPr>
          <w:rFonts w:hint="eastAsia"/>
        </w:rPr>
        <w:t xml:space="preserve"> classifier groupb behavior groupb precedence 10                                              </w:t>
      </w:r>
    </w:p>
    <w:p w14:paraId="39A83B06" w14:textId="77777777" w:rsidR="000A4A2C" w:rsidRPr="00D967AC" w:rsidRDefault="000A4A2C" w:rsidP="000A4A2C">
      <w:pPr>
        <w:pStyle w:val="2f5"/>
      </w:pPr>
      <w:r w:rsidRPr="00D967AC">
        <w:rPr>
          <w:rFonts w:hint="eastAsia"/>
        </w:rPr>
        <w:t xml:space="preserve">traffic policy groupb-sub                                                       </w:t>
      </w:r>
    </w:p>
    <w:p w14:paraId="05ED3072" w14:textId="77777777" w:rsidR="000A4A2C" w:rsidRPr="00D967AC" w:rsidRDefault="000A4A2C" w:rsidP="000A4A2C">
      <w:pPr>
        <w:pStyle w:val="2f5"/>
      </w:pPr>
      <w:r w:rsidRPr="00D967AC">
        <w:rPr>
          <w:rFonts w:hint="eastAsia"/>
        </w:rPr>
        <w:t xml:space="preserve"> classifier voice behavior voice precedence 5                                               </w:t>
      </w:r>
    </w:p>
    <w:p w14:paraId="77684207" w14:textId="77777777" w:rsidR="000A4A2C" w:rsidRPr="00D967AC" w:rsidRDefault="000A4A2C" w:rsidP="000A4A2C">
      <w:pPr>
        <w:pStyle w:val="2f5"/>
      </w:pPr>
      <w:r w:rsidRPr="00D967AC">
        <w:rPr>
          <w:rFonts w:hint="eastAsia"/>
        </w:rPr>
        <w:lastRenderedPageBreak/>
        <w:t xml:space="preserve"> classifier control behavior control precedence 10                                           </w:t>
      </w:r>
    </w:p>
    <w:p w14:paraId="75BA04B8" w14:textId="77777777" w:rsidR="000A4A2C" w:rsidRPr="00D967AC" w:rsidRDefault="000A4A2C" w:rsidP="000A4A2C">
      <w:pPr>
        <w:pStyle w:val="2f5"/>
      </w:pPr>
      <w:r w:rsidRPr="00D967AC">
        <w:rPr>
          <w:rFonts w:hint="eastAsia"/>
        </w:rPr>
        <w:t xml:space="preserve"> classifier video behavior video precedence 15                                               </w:t>
      </w:r>
    </w:p>
    <w:p w14:paraId="7C54028C" w14:textId="77777777" w:rsidR="000A4A2C" w:rsidRPr="00D967AC" w:rsidRDefault="000A4A2C" w:rsidP="000A4A2C">
      <w:pPr>
        <w:pStyle w:val="2f5"/>
      </w:pPr>
      <w:r w:rsidRPr="00D967AC">
        <w:rPr>
          <w:rFonts w:hint="eastAsia"/>
        </w:rPr>
        <w:t xml:space="preserve"> classifier data behavior data precedence 20                                                 </w:t>
      </w:r>
    </w:p>
    <w:p w14:paraId="3DF2B0DE" w14:textId="77777777" w:rsidR="000A4A2C" w:rsidRPr="00D967AC" w:rsidRDefault="000A4A2C" w:rsidP="000A4A2C">
      <w:pPr>
        <w:pStyle w:val="2f5"/>
      </w:pPr>
      <w:r w:rsidRPr="00D967AC">
        <w:rPr>
          <w:rFonts w:hint="eastAsia"/>
        </w:rPr>
        <w:t xml:space="preserve">#                                                                               </w:t>
      </w:r>
    </w:p>
    <w:p w14:paraId="2277FFCE" w14:textId="77777777" w:rsidR="000A4A2C" w:rsidRPr="00D967AC" w:rsidRDefault="000A4A2C" w:rsidP="000A4A2C">
      <w:pPr>
        <w:pStyle w:val="2f5"/>
      </w:pPr>
      <w:r w:rsidRPr="00D967AC">
        <w:rPr>
          <w:rFonts w:hint="eastAsia"/>
        </w:rPr>
        <w:t xml:space="preserve">interface Vlanif10                                                              </w:t>
      </w:r>
    </w:p>
    <w:p w14:paraId="709D3C6D" w14:textId="77777777" w:rsidR="000A4A2C" w:rsidRPr="00D967AC" w:rsidRDefault="000A4A2C" w:rsidP="000A4A2C">
      <w:pPr>
        <w:pStyle w:val="2f5"/>
      </w:pPr>
      <w:r w:rsidRPr="00D967AC">
        <w:rPr>
          <w:rFonts w:hint="eastAsia"/>
        </w:rPr>
        <w:t xml:space="preserve"> ip address 192.168.1.1 255.255.255.0                                           </w:t>
      </w:r>
    </w:p>
    <w:p w14:paraId="5B242372" w14:textId="77777777" w:rsidR="000A4A2C" w:rsidRPr="00D967AC" w:rsidRDefault="000A4A2C" w:rsidP="000A4A2C">
      <w:pPr>
        <w:pStyle w:val="2f5"/>
      </w:pPr>
      <w:r w:rsidRPr="00D967AC">
        <w:rPr>
          <w:rFonts w:hint="eastAsia"/>
        </w:rPr>
        <w:t xml:space="preserve">#                                                                               </w:t>
      </w:r>
    </w:p>
    <w:p w14:paraId="1470C461" w14:textId="77777777" w:rsidR="000A4A2C" w:rsidRPr="00D967AC" w:rsidRDefault="000A4A2C" w:rsidP="000A4A2C">
      <w:pPr>
        <w:pStyle w:val="2f5"/>
      </w:pPr>
      <w:r w:rsidRPr="00D967AC">
        <w:rPr>
          <w:rFonts w:hint="eastAsia"/>
        </w:rPr>
        <w:t xml:space="preserve">interface Vlanif20                                                              </w:t>
      </w:r>
    </w:p>
    <w:p w14:paraId="452A694C" w14:textId="77777777" w:rsidR="000A4A2C" w:rsidRPr="00D967AC" w:rsidRDefault="000A4A2C" w:rsidP="000A4A2C">
      <w:pPr>
        <w:pStyle w:val="2f5"/>
      </w:pPr>
      <w:r w:rsidRPr="00D967AC">
        <w:rPr>
          <w:rFonts w:hint="eastAsia"/>
        </w:rPr>
        <w:t xml:space="preserve"> ip address 192.168.2.1 255.255.255.0                                           </w:t>
      </w:r>
    </w:p>
    <w:p w14:paraId="07165AF6" w14:textId="77777777" w:rsidR="000A4A2C" w:rsidRPr="00D967AC" w:rsidRDefault="000A4A2C" w:rsidP="000A4A2C">
      <w:pPr>
        <w:pStyle w:val="2f5"/>
      </w:pPr>
      <w:r w:rsidRPr="00D967AC">
        <w:rPr>
          <w:rFonts w:hint="eastAsia"/>
        </w:rPr>
        <w:t xml:space="preserve">#                                                                               </w:t>
      </w:r>
    </w:p>
    <w:p w14:paraId="7FAC3461" w14:textId="77777777" w:rsidR="000A4A2C" w:rsidRPr="00D967AC" w:rsidRDefault="000A4A2C" w:rsidP="000A4A2C">
      <w:pPr>
        <w:pStyle w:val="2f5"/>
      </w:pPr>
      <w:r w:rsidRPr="00D967AC">
        <w:rPr>
          <w:rFonts w:hint="eastAsia"/>
        </w:rPr>
        <w:t>interface GigabitEthernet0/0/1</w:t>
      </w:r>
    </w:p>
    <w:p w14:paraId="0C62631B" w14:textId="77777777" w:rsidR="000A4A2C" w:rsidRPr="00D967AC" w:rsidRDefault="000A4A2C" w:rsidP="000A4A2C">
      <w:pPr>
        <w:pStyle w:val="2f5"/>
      </w:pPr>
      <w:r w:rsidRPr="00D967AC">
        <w:t xml:space="preserve"> portswitch</w:t>
      </w:r>
    </w:p>
    <w:p w14:paraId="3580ABA5" w14:textId="77777777" w:rsidR="000A4A2C" w:rsidRPr="00D967AC" w:rsidRDefault="000A4A2C" w:rsidP="000A4A2C">
      <w:pPr>
        <w:pStyle w:val="2f5"/>
      </w:pPr>
      <w:r w:rsidRPr="00D967AC">
        <w:rPr>
          <w:rFonts w:hint="eastAsia"/>
        </w:rPr>
        <w:t xml:space="preserve"> port link-type trunk                                                           </w:t>
      </w:r>
    </w:p>
    <w:p w14:paraId="2445B28F" w14:textId="77777777" w:rsidR="000A4A2C" w:rsidRPr="00D967AC" w:rsidRDefault="000A4A2C" w:rsidP="000A4A2C">
      <w:pPr>
        <w:pStyle w:val="2f5"/>
      </w:pPr>
      <w:r w:rsidRPr="00D967AC">
        <w:rPr>
          <w:rFonts w:hint="eastAsia"/>
        </w:rPr>
        <w:t xml:space="preserve"> port trunk allow-pass vlan 10                                                  </w:t>
      </w:r>
    </w:p>
    <w:p w14:paraId="20DFD4B8" w14:textId="77777777" w:rsidR="000A4A2C" w:rsidRPr="00D967AC" w:rsidRDefault="000A4A2C" w:rsidP="000A4A2C">
      <w:pPr>
        <w:pStyle w:val="2f5"/>
      </w:pPr>
      <w:r w:rsidRPr="00D967AC">
        <w:rPr>
          <w:rFonts w:hint="eastAsia"/>
        </w:rPr>
        <w:t xml:space="preserve">#                                                                               </w:t>
      </w:r>
    </w:p>
    <w:p w14:paraId="45F0563C" w14:textId="77777777" w:rsidR="000A4A2C" w:rsidRPr="00D967AC" w:rsidRDefault="000A4A2C" w:rsidP="000A4A2C">
      <w:pPr>
        <w:pStyle w:val="2f5"/>
      </w:pPr>
      <w:r w:rsidRPr="00D967AC">
        <w:rPr>
          <w:rFonts w:hint="eastAsia"/>
        </w:rPr>
        <w:t>interface GigabitEthernet0/0/2</w:t>
      </w:r>
    </w:p>
    <w:p w14:paraId="302908E6" w14:textId="77777777" w:rsidR="000A4A2C" w:rsidRPr="00D967AC" w:rsidRDefault="000A4A2C" w:rsidP="000A4A2C">
      <w:pPr>
        <w:pStyle w:val="2f5"/>
      </w:pPr>
      <w:r w:rsidRPr="00D967AC">
        <w:t xml:space="preserve"> portswitch</w:t>
      </w:r>
    </w:p>
    <w:p w14:paraId="314735E0" w14:textId="77777777" w:rsidR="000A4A2C" w:rsidRPr="00D967AC" w:rsidRDefault="000A4A2C" w:rsidP="000A4A2C">
      <w:pPr>
        <w:pStyle w:val="2f5"/>
      </w:pPr>
      <w:r w:rsidRPr="00D967AC">
        <w:rPr>
          <w:rFonts w:hint="eastAsia"/>
        </w:rPr>
        <w:t xml:space="preserve"> port link-type trunk                                                           </w:t>
      </w:r>
    </w:p>
    <w:p w14:paraId="13EA8F72" w14:textId="77777777" w:rsidR="000A4A2C" w:rsidRPr="00D967AC" w:rsidRDefault="000A4A2C" w:rsidP="000A4A2C">
      <w:pPr>
        <w:pStyle w:val="2f5"/>
      </w:pPr>
      <w:r w:rsidRPr="00D967AC">
        <w:rPr>
          <w:rFonts w:hint="eastAsia"/>
        </w:rPr>
        <w:t xml:space="preserve"> port trunk allow-pass vlan 20                                                  </w:t>
      </w:r>
    </w:p>
    <w:p w14:paraId="288DBD51" w14:textId="77777777" w:rsidR="000A4A2C" w:rsidRPr="00D967AC" w:rsidRDefault="000A4A2C" w:rsidP="000A4A2C">
      <w:pPr>
        <w:pStyle w:val="2f5"/>
      </w:pPr>
      <w:r w:rsidRPr="00D967AC">
        <w:rPr>
          <w:rFonts w:hint="eastAsia"/>
        </w:rPr>
        <w:t xml:space="preserve">#                                                                               </w:t>
      </w:r>
    </w:p>
    <w:p w14:paraId="60A4890B" w14:textId="77777777" w:rsidR="000A4A2C" w:rsidRPr="00D967AC" w:rsidRDefault="000A4A2C" w:rsidP="000A4A2C">
      <w:pPr>
        <w:pStyle w:val="2f5"/>
      </w:pPr>
      <w:r w:rsidRPr="00D967AC">
        <w:rPr>
          <w:rFonts w:hint="eastAsia"/>
        </w:rPr>
        <w:t xml:space="preserve">interface GigabitEthernet0/0/3                                   </w:t>
      </w:r>
    </w:p>
    <w:p w14:paraId="232A42D0" w14:textId="77777777" w:rsidR="000A4A2C" w:rsidRPr="00D967AC" w:rsidRDefault="000A4A2C" w:rsidP="000A4A2C">
      <w:pPr>
        <w:pStyle w:val="2f5"/>
      </w:pPr>
      <w:r w:rsidRPr="00D967AC">
        <w:rPr>
          <w:rFonts w:hint="eastAsia"/>
        </w:rPr>
        <w:t xml:space="preserve"> ip address 192.168.3.1 255.255.255.0                                           </w:t>
      </w:r>
    </w:p>
    <w:p w14:paraId="2751FAE8" w14:textId="77777777" w:rsidR="000A4A2C" w:rsidRPr="00D967AC" w:rsidRDefault="000A4A2C" w:rsidP="000A4A2C">
      <w:pPr>
        <w:pStyle w:val="2f5"/>
      </w:pPr>
      <w:r w:rsidRPr="00D967AC">
        <w:rPr>
          <w:rFonts w:hint="eastAsia"/>
        </w:rPr>
        <w:t xml:space="preserve"> traffic-policy enterprise outbound                                             </w:t>
      </w:r>
    </w:p>
    <w:p w14:paraId="0F136BDA" w14:textId="77777777" w:rsidR="000A4A2C" w:rsidRPr="00D967AC" w:rsidRDefault="000A4A2C" w:rsidP="000A4A2C">
      <w:pPr>
        <w:pStyle w:val="2f5"/>
      </w:pPr>
      <w:r w:rsidRPr="00D967AC">
        <w:rPr>
          <w:rFonts w:hint="eastAsia"/>
        </w:rPr>
        <w:t xml:space="preserve">#                                                                               </w:t>
      </w:r>
    </w:p>
    <w:p w14:paraId="771D4E4D" w14:textId="77777777" w:rsidR="000A4A2C" w:rsidRPr="00D967AC" w:rsidRDefault="000A4A2C" w:rsidP="000A4A2C">
      <w:pPr>
        <w:pStyle w:val="2f5"/>
      </w:pPr>
      <w:r w:rsidRPr="00D967AC">
        <w:rPr>
          <w:rFonts w:hint="eastAsia"/>
        </w:rPr>
        <w:t xml:space="preserve">interface GigabitEthernet0/0/3.1                                   </w:t>
      </w:r>
    </w:p>
    <w:p w14:paraId="3A51E472" w14:textId="77777777" w:rsidR="000A4A2C" w:rsidRPr="00D967AC" w:rsidRDefault="000A4A2C" w:rsidP="000A4A2C">
      <w:pPr>
        <w:pStyle w:val="2f5"/>
      </w:pPr>
      <w:r w:rsidRPr="00D967AC">
        <w:rPr>
          <w:rFonts w:hint="eastAsia"/>
        </w:rPr>
        <w:t xml:space="preserve"> dot1q termination vid 10                                                      </w:t>
      </w:r>
    </w:p>
    <w:p w14:paraId="72B5C8A5" w14:textId="77777777" w:rsidR="000A4A2C" w:rsidRPr="00D967AC" w:rsidRDefault="000A4A2C" w:rsidP="000A4A2C">
      <w:pPr>
        <w:pStyle w:val="2f5"/>
      </w:pPr>
      <w:r w:rsidRPr="00D967AC">
        <w:rPr>
          <w:rFonts w:hint="eastAsia"/>
        </w:rPr>
        <w:t xml:space="preserve"> ip address 192.168.4.1 255.255.255.0                                           </w:t>
      </w:r>
    </w:p>
    <w:p w14:paraId="42DF5CF9" w14:textId="77777777" w:rsidR="000A4A2C" w:rsidRPr="00D967AC" w:rsidRDefault="000A4A2C" w:rsidP="000A4A2C">
      <w:pPr>
        <w:pStyle w:val="2f5"/>
      </w:pPr>
      <w:r w:rsidRPr="00D967AC">
        <w:rPr>
          <w:rFonts w:hint="eastAsia"/>
        </w:rPr>
        <w:t xml:space="preserve">#                                                                               </w:t>
      </w:r>
    </w:p>
    <w:p w14:paraId="0DFEA031" w14:textId="77777777" w:rsidR="000A4A2C" w:rsidRPr="00D967AC" w:rsidRDefault="000A4A2C" w:rsidP="000A4A2C">
      <w:pPr>
        <w:pStyle w:val="2f5"/>
      </w:pPr>
      <w:r w:rsidRPr="00D967AC">
        <w:rPr>
          <w:rFonts w:hint="eastAsia"/>
        </w:rPr>
        <w:t xml:space="preserve">interface GigabitEthernet0/0/3.2                                   </w:t>
      </w:r>
    </w:p>
    <w:p w14:paraId="7C542235" w14:textId="77777777" w:rsidR="000A4A2C" w:rsidRPr="00D967AC" w:rsidRDefault="000A4A2C" w:rsidP="000A4A2C">
      <w:pPr>
        <w:pStyle w:val="2f5"/>
      </w:pPr>
      <w:r w:rsidRPr="00D967AC">
        <w:rPr>
          <w:rFonts w:hint="eastAsia"/>
        </w:rPr>
        <w:t xml:space="preserve"> dot1q termination vid 20                                                      </w:t>
      </w:r>
    </w:p>
    <w:p w14:paraId="42B1441D" w14:textId="77777777" w:rsidR="000A4A2C" w:rsidRPr="00D967AC" w:rsidRDefault="000A4A2C" w:rsidP="000A4A2C">
      <w:pPr>
        <w:pStyle w:val="2f5"/>
      </w:pPr>
      <w:r w:rsidRPr="00D967AC">
        <w:rPr>
          <w:rFonts w:hint="eastAsia"/>
        </w:rPr>
        <w:t xml:space="preserve"> ip address 192.168.5.1 255.255.255.0                                           </w:t>
      </w:r>
    </w:p>
    <w:p w14:paraId="258EE5ED" w14:textId="77777777" w:rsidR="000A4A2C" w:rsidRPr="00D967AC" w:rsidRDefault="000A4A2C" w:rsidP="000A4A2C">
      <w:pPr>
        <w:pStyle w:val="2f5"/>
      </w:pPr>
      <w:r w:rsidRPr="00D967AC">
        <w:rPr>
          <w:rFonts w:hint="eastAsia"/>
        </w:rPr>
        <w:t xml:space="preserve">#                                                                               </w:t>
      </w:r>
    </w:p>
    <w:p w14:paraId="76178352" w14:textId="77777777" w:rsidR="000A4A2C" w:rsidRPr="00D967AC" w:rsidRDefault="000A4A2C" w:rsidP="000A4A2C">
      <w:pPr>
        <w:pStyle w:val="2f5"/>
      </w:pPr>
      <w:r w:rsidRPr="00D967AC">
        <w:rPr>
          <w:rFonts w:hint="eastAsia"/>
        </w:rPr>
        <w:t xml:space="preserve">return  </w:t>
      </w:r>
    </w:p>
    <w:p w14:paraId="7F15D2E7" w14:textId="77777777" w:rsidR="000A4A2C" w:rsidRPr="00D967AC" w:rsidRDefault="000A4A2C" w:rsidP="000A4A2C">
      <w:pPr>
        <w:pStyle w:val="2f5"/>
      </w:pPr>
    </w:p>
    <w:p w14:paraId="0348DA56" w14:textId="77777777" w:rsidR="000A4A2C" w:rsidRPr="00D967AC" w:rsidRDefault="000A4A2C" w:rsidP="000A4A2C">
      <w:pPr>
        <w:pStyle w:val="3"/>
      </w:pPr>
      <w:bookmarkStart w:id="145" w:name="_Toc63253555"/>
      <w:bookmarkStart w:id="146" w:name="_Toc116563188"/>
      <w:r w:rsidRPr="00D967AC">
        <w:rPr>
          <w:rFonts w:hint="eastAsia"/>
        </w:rPr>
        <w:t>Quiz</w:t>
      </w:r>
      <w:bookmarkEnd w:id="145"/>
      <w:bookmarkEnd w:id="146"/>
    </w:p>
    <w:p w14:paraId="1CECD6CF" w14:textId="77777777" w:rsidR="000A4A2C" w:rsidRPr="00D967AC" w:rsidRDefault="000A4A2C" w:rsidP="000A4A2C">
      <w:pPr>
        <w:pStyle w:val="1e"/>
      </w:pPr>
      <w:r w:rsidRPr="00D967AC">
        <w:rPr>
          <w:rFonts w:hint="eastAsia"/>
        </w:rPr>
        <w:t>Each traffic behavior in a parent traffic policy can be bound to only one child traffic policy, whereas different traffic behaviors can be bound to different child traffic policies.</w:t>
      </w:r>
    </w:p>
    <w:p w14:paraId="44F97434" w14:textId="77777777" w:rsidR="000A4A2C" w:rsidRPr="00D967AC" w:rsidRDefault="000A4A2C" w:rsidP="000A4A2C">
      <w:pPr>
        <w:pStyle w:val="1e"/>
      </w:pPr>
    </w:p>
    <w:p w14:paraId="30EBD7CB" w14:textId="77777777" w:rsidR="000A4A2C" w:rsidRPr="00D967AC" w:rsidRDefault="000A4A2C" w:rsidP="000A4A2C">
      <w:pPr>
        <w:pStyle w:val="1e"/>
      </w:pPr>
    </w:p>
    <w:p w14:paraId="62C2459C" w14:textId="77777777" w:rsidR="000A4A2C" w:rsidRPr="00D967AC" w:rsidRDefault="000A4A2C" w:rsidP="000A4A2C">
      <w:pPr>
        <w:pStyle w:val="1e"/>
      </w:pPr>
    </w:p>
    <w:p w14:paraId="51F55AB8" w14:textId="77777777" w:rsidR="000A4A2C" w:rsidRPr="00D967AC" w:rsidRDefault="000A4A2C" w:rsidP="000A4A2C">
      <w:pPr>
        <w:pStyle w:val="1e"/>
      </w:pPr>
    </w:p>
    <w:p w14:paraId="4CA63802" w14:textId="77777777" w:rsidR="000A4A2C" w:rsidRPr="00D967AC" w:rsidRDefault="000A4A2C" w:rsidP="000A4A2C">
      <w:pPr>
        <w:pStyle w:val="1e"/>
      </w:pPr>
    </w:p>
    <w:p w14:paraId="1FBF8589" w14:textId="77777777" w:rsidR="000A4A2C" w:rsidRPr="00D967AC" w:rsidRDefault="000A4A2C" w:rsidP="000A4A2C">
      <w:pPr>
        <w:pStyle w:val="1e"/>
      </w:pPr>
    </w:p>
    <w:p w14:paraId="1172A653" w14:textId="77777777" w:rsidR="000A4A2C" w:rsidRPr="00D967AC" w:rsidRDefault="000A4A2C" w:rsidP="000A4A2C">
      <w:pPr>
        <w:pStyle w:val="1e"/>
      </w:pPr>
    </w:p>
    <w:p w14:paraId="7663718D" w14:textId="77777777" w:rsidR="000A4A2C" w:rsidRPr="00D967AC" w:rsidRDefault="000A4A2C" w:rsidP="000A4A2C">
      <w:pPr>
        <w:pStyle w:val="1e"/>
      </w:pPr>
    </w:p>
    <w:p w14:paraId="60081F4A" w14:textId="77777777" w:rsidR="000A4A2C" w:rsidRPr="00D967AC" w:rsidRDefault="000A4A2C" w:rsidP="000A4A2C">
      <w:pPr>
        <w:pStyle w:val="1e"/>
      </w:pPr>
    </w:p>
    <w:p w14:paraId="32A53778" w14:textId="77777777" w:rsidR="000A4A2C" w:rsidRPr="00D967AC" w:rsidRDefault="000A4A2C" w:rsidP="000A4A2C">
      <w:pPr>
        <w:pStyle w:val="1e"/>
      </w:pPr>
    </w:p>
    <w:p w14:paraId="074DCB6B" w14:textId="77777777" w:rsidR="000A4A2C" w:rsidRPr="00D967AC" w:rsidRDefault="000A4A2C" w:rsidP="000A4A2C">
      <w:pPr>
        <w:pStyle w:val="1e"/>
      </w:pPr>
    </w:p>
    <w:p w14:paraId="4E816CA9" w14:textId="77777777" w:rsidR="000A4A2C" w:rsidRPr="00D967AC" w:rsidRDefault="000A4A2C" w:rsidP="000A4A2C">
      <w:pPr>
        <w:pStyle w:val="1"/>
        <w:ind w:firstLine="3685"/>
      </w:pPr>
      <w:bookmarkStart w:id="147" w:name="_Toc63253556"/>
      <w:bookmarkStart w:id="148" w:name="_Toc116563189"/>
      <w:r w:rsidRPr="00D967AC">
        <w:rPr>
          <w:rFonts w:hint="eastAsia"/>
        </w:rPr>
        <w:lastRenderedPageBreak/>
        <w:t>HA Technology Lab</w:t>
      </w:r>
      <w:bookmarkEnd w:id="147"/>
      <w:bookmarkEnd w:id="148"/>
    </w:p>
    <w:p w14:paraId="5632705A" w14:textId="77777777" w:rsidR="000A4A2C" w:rsidRPr="00D967AC" w:rsidRDefault="000A4A2C" w:rsidP="000A4A2C">
      <w:pPr>
        <w:pStyle w:val="2"/>
      </w:pPr>
      <w:bookmarkStart w:id="149" w:name="_Toc63253557"/>
      <w:bookmarkStart w:id="150" w:name="_Toc116563190"/>
      <w:r w:rsidRPr="00D967AC">
        <w:rPr>
          <w:rFonts w:hint="eastAsia"/>
        </w:rPr>
        <w:t>VRRP Configuration</w:t>
      </w:r>
      <w:bookmarkEnd w:id="149"/>
      <w:bookmarkEnd w:id="150"/>
    </w:p>
    <w:p w14:paraId="680D082E" w14:textId="77777777" w:rsidR="000A4A2C" w:rsidRPr="00D967AC" w:rsidRDefault="000A4A2C" w:rsidP="000A4A2C">
      <w:pPr>
        <w:pStyle w:val="3"/>
      </w:pPr>
      <w:bookmarkStart w:id="151" w:name="_Toc63253558"/>
      <w:bookmarkStart w:id="152" w:name="_Toc116563191"/>
      <w:r w:rsidRPr="00D967AC">
        <w:rPr>
          <w:rFonts w:hint="eastAsia"/>
        </w:rPr>
        <w:t>Introduction</w:t>
      </w:r>
      <w:bookmarkEnd w:id="151"/>
      <w:bookmarkEnd w:id="152"/>
    </w:p>
    <w:p w14:paraId="56FFC498" w14:textId="77777777" w:rsidR="000A4A2C" w:rsidRPr="00D967AC" w:rsidRDefault="000A4A2C" w:rsidP="000A4A2C">
      <w:pPr>
        <w:pStyle w:val="4"/>
        <w:rPr>
          <w:rFonts w:hint="default"/>
        </w:rPr>
      </w:pPr>
      <w:r w:rsidRPr="00D967AC">
        <w:t>About This Lab</w:t>
      </w:r>
    </w:p>
    <w:p w14:paraId="2D25ED09" w14:textId="77777777" w:rsidR="000A4A2C" w:rsidRPr="00D967AC" w:rsidRDefault="000A4A2C" w:rsidP="000A4A2C">
      <w:pPr>
        <w:pStyle w:val="1e"/>
      </w:pPr>
      <w:r w:rsidRPr="00D967AC">
        <w:rPr>
          <w:rFonts w:hint="eastAsia"/>
        </w:rPr>
        <w:t>Generally, all hosts on the same network segment are configured with the same default route with the gateway address as the next-hop address. The hosts use the default route to send packets to the gateway and the gateway forwards the packets to other network segments. When the gateway fails, hosts with the same default route cannot communicate with external networks. To improve network reliability, multiple egress gateways can be configured. However, route selection between the gateways becomes an issue.</w:t>
      </w:r>
    </w:p>
    <w:p w14:paraId="230348BD" w14:textId="77777777" w:rsidR="000A4A2C" w:rsidRPr="00D967AC" w:rsidRDefault="000A4A2C" w:rsidP="000A4A2C">
      <w:pPr>
        <w:pStyle w:val="1e"/>
      </w:pPr>
      <w:r w:rsidRPr="00D967AC">
        <w:rPr>
          <w:rFonts w:hint="eastAsia"/>
        </w:rPr>
        <w:t>The Virtual Router Redundancy Protocol (VRRP) groups multiple routing devices into a virtual router. The virtual IP address of the virtual router is used as the default gateway address for communication with an external network.</w:t>
      </w:r>
    </w:p>
    <w:p w14:paraId="500A45AA" w14:textId="77777777" w:rsidR="000A4A2C" w:rsidRPr="00D967AC" w:rsidRDefault="000A4A2C" w:rsidP="000A4A2C">
      <w:pPr>
        <w:pStyle w:val="1e"/>
      </w:pPr>
      <w:r w:rsidRPr="00D967AC">
        <w:rPr>
          <w:rFonts w:hint="eastAsia"/>
        </w:rPr>
        <w:t>VRRP virtualizes multiple routing devices into a virtual router without changing the networking. The virtual router IP address is configured as the default gateway address. If a gateway fails, VRRP selects a different gateway to forward traffic, thereby ensuring reliable communication.</w:t>
      </w:r>
    </w:p>
    <w:p w14:paraId="351F5DC8" w14:textId="77777777" w:rsidR="000A4A2C" w:rsidRPr="00D967AC" w:rsidRDefault="000A4A2C" w:rsidP="000A4A2C">
      <w:pPr>
        <w:pStyle w:val="1e"/>
      </w:pPr>
    </w:p>
    <w:p w14:paraId="0F5D7F07" w14:textId="77777777" w:rsidR="000A4A2C" w:rsidRPr="00D967AC" w:rsidRDefault="000A4A2C" w:rsidP="000A4A2C">
      <w:pPr>
        <w:pStyle w:val="4"/>
        <w:rPr>
          <w:rFonts w:hint="default"/>
        </w:rPr>
      </w:pPr>
      <w:r w:rsidRPr="00D967AC">
        <w:t>Objectives</w:t>
      </w:r>
    </w:p>
    <w:p w14:paraId="10DED9F5" w14:textId="77777777" w:rsidR="000A4A2C" w:rsidRPr="00D967AC" w:rsidRDefault="000A4A2C" w:rsidP="000A4A2C">
      <w:pPr>
        <w:pStyle w:val="1e"/>
      </w:pPr>
      <w:r w:rsidRPr="00D967AC">
        <w:t>Upon completion of this task, you will be able to:</w:t>
      </w:r>
    </w:p>
    <w:p w14:paraId="505C3823" w14:textId="77777777" w:rsidR="000A4A2C" w:rsidRPr="00D967AC" w:rsidRDefault="000A4A2C" w:rsidP="000A4A2C">
      <w:pPr>
        <w:pStyle w:val="4a"/>
      </w:pPr>
      <w:r w:rsidRPr="00D967AC">
        <w:rPr>
          <w:rFonts w:hint="eastAsia"/>
        </w:rPr>
        <w:t>Configure VRRP groups and virtual IP addresses.</w:t>
      </w:r>
    </w:p>
    <w:p w14:paraId="7CE27007" w14:textId="77777777" w:rsidR="000A4A2C" w:rsidRPr="00D967AC" w:rsidRDefault="000A4A2C" w:rsidP="000A4A2C">
      <w:pPr>
        <w:pStyle w:val="4a"/>
      </w:pPr>
      <w:r w:rsidRPr="00D967AC">
        <w:rPr>
          <w:rFonts w:hint="eastAsia"/>
        </w:rPr>
        <w:t>Configure the VRRP priority.</w:t>
      </w:r>
    </w:p>
    <w:p w14:paraId="15F0AA2A" w14:textId="77777777" w:rsidR="000A4A2C" w:rsidRPr="00D967AC" w:rsidRDefault="000A4A2C" w:rsidP="000A4A2C">
      <w:pPr>
        <w:pStyle w:val="4a"/>
      </w:pPr>
      <w:r w:rsidRPr="00D967AC">
        <w:rPr>
          <w:rFonts w:hint="eastAsia"/>
        </w:rPr>
        <w:t>Verify the VRRP configuration.</w:t>
      </w:r>
    </w:p>
    <w:p w14:paraId="4CBCDD35" w14:textId="77777777" w:rsidR="000A4A2C" w:rsidRPr="00D967AC" w:rsidRDefault="000A4A2C" w:rsidP="000A4A2C">
      <w:pPr>
        <w:pStyle w:val="4a"/>
      </w:pPr>
      <w:r w:rsidRPr="00D967AC">
        <w:rPr>
          <w:rFonts w:hint="eastAsia"/>
        </w:rPr>
        <w:t>Associate VRRP with an uplink.</w:t>
      </w:r>
    </w:p>
    <w:p w14:paraId="047F0CD4" w14:textId="77777777" w:rsidR="000A4A2C" w:rsidRPr="00D967AC" w:rsidRDefault="000A4A2C" w:rsidP="000A4A2C">
      <w:pPr>
        <w:pStyle w:val="4a"/>
      </w:pPr>
      <w:r w:rsidRPr="00D967AC">
        <w:rPr>
          <w:rFonts w:hint="eastAsia"/>
        </w:rPr>
        <w:t>Master the configuration of VRRP groups in load balancing mode.</w:t>
      </w:r>
    </w:p>
    <w:p w14:paraId="191BDAF0" w14:textId="77777777" w:rsidR="000A4A2C" w:rsidRPr="00D967AC" w:rsidRDefault="000A4A2C" w:rsidP="000A4A2C">
      <w:pPr>
        <w:pStyle w:val="4"/>
        <w:rPr>
          <w:rFonts w:hint="default"/>
        </w:rPr>
      </w:pPr>
      <w:r w:rsidRPr="00D967AC">
        <w:lastRenderedPageBreak/>
        <w:t>Networking Topology</w:t>
      </w:r>
    </w:p>
    <w:p w14:paraId="5CAAEC52" w14:textId="77777777" w:rsidR="000A4A2C" w:rsidRPr="00D967AC" w:rsidRDefault="000A4A2C" w:rsidP="000A4A2C">
      <w:pPr>
        <w:rPr>
          <w:rFonts w:hint="eastAsia"/>
        </w:rPr>
      </w:pPr>
      <w:r w:rsidRPr="00D967AC">
        <w:rPr>
          <w:noProof/>
        </w:rPr>
        <w:drawing>
          <wp:inline distT="0" distB="0" distL="0" distR="0" wp14:anchorId="5CACA9D7" wp14:editId="66FC91D7">
            <wp:extent cx="4724400" cy="2886075"/>
            <wp:effectExtent l="19050" t="19050" r="19050" b="285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24400" cy="2886075"/>
                    </a:xfrm>
                    <a:prstGeom prst="rect">
                      <a:avLst/>
                    </a:prstGeom>
                    <a:noFill/>
                    <a:ln>
                      <a:solidFill>
                        <a:schemeClr val="bg1">
                          <a:lumMod val="85000"/>
                        </a:schemeClr>
                      </a:solidFill>
                    </a:ln>
                  </pic:spPr>
                </pic:pic>
              </a:graphicData>
            </a:graphic>
          </wp:inline>
        </w:drawing>
      </w:r>
    </w:p>
    <w:p w14:paraId="2438FC67" w14:textId="77777777" w:rsidR="000A4A2C" w:rsidRPr="00D967AC" w:rsidRDefault="000A4A2C" w:rsidP="000A4A2C">
      <w:pPr>
        <w:rPr>
          <w:rFonts w:hint="eastAsia"/>
        </w:rPr>
      </w:pPr>
    </w:p>
    <w:p w14:paraId="3937C380" w14:textId="77777777" w:rsidR="000A4A2C" w:rsidRPr="00D967AC" w:rsidRDefault="000A4A2C" w:rsidP="000A4A2C">
      <w:pPr>
        <w:pStyle w:val="1e"/>
      </w:pPr>
      <w:r w:rsidRPr="00D967AC">
        <w:rPr>
          <w:rFonts w:hint="eastAsia"/>
        </w:rPr>
        <w:t>R1 functions as the gateway between the LAN and the external network and is connected to aggregation routers R2 and R3 through a switch. R2</w:t>
      </w:r>
      <w:r w:rsidRPr="00D967AC">
        <w:t xml:space="preserve"> </w:t>
      </w:r>
      <w:r w:rsidRPr="00D967AC">
        <w:rPr>
          <w:rFonts w:hint="eastAsia"/>
        </w:rPr>
        <w:t>and</w:t>
      </w:r>
      <w:r w:rsidRPr="00D967AC">
        <w:t xml:space="preserve"> </w:t>
      </w:r>
      <w:r w:rsidRPr="00D967AC">
        <w:rPr>
          <w:rFonts w:hint="eastAsia"/>
        </w:rPr>
        <w:t>R3are connected to the same LAN through S1. VRRPv2 needs to be enabled on the interfaces connecting R2 and R3 to S1 to implement first-hop redundancy. R2 is the master device, and R3 is the backup device. No additional configuration is required on the switch. The switch only transparently forwards packets.</w:t>
      </w:r>
    </w:p>
    <w:p w14:paraId="2B53D54D" w14:textId="77777777" w:rsidR="000A4A2C" w:rsidRPr="00D967AC" w:rsidRDefault="000A4A2C" w:rsidP="000A4A2C">
      <w:pPr>
        <w:pStyle w:val="1e"/>
      </w:pPr>
    </w:p>
    <w:p w14:paraId="4A2AAF9B" w14:textId="77777777" w:rsidR="000A4A2C" w:rsidRPr="00D967AC" w:rsidRDefault="000A4A2C" w:rsidP="000A4A2C">
      <w:pPr>
        <w:pStyle w:val="3"/>
      </w:pPr>
      <w:bookmarkStart w:id="153" w:name="_Toc63253559"/>
      <w:bookmarkStart w:id="154" w:name="_Toc116563192"/>
      <w:r w:rsidRPr="00D967AC">
        <w:rPr>
          <w:rFonts w:hint="eastAsia"/>
        </w:rPr>
        <w:t>Lab Configuration</w:t>
      </w:r>
      <w:bookmarkEnd w:id="153"/>
      <w:bookmarkEnd w:id="154"/>
    </w:p>
    <w:p w14:paraId="629FB5D5" w14:textId="77777777" w:rsidR="000A4A2C" w:rsidRPr="00D967AC" w:rsidRDefault="000A4A2C" w:rsidP="000A4A2C">
      <w:pPr>
        <w:pStyle w:val="4"/>
        <w:rPr>
          <w:rFonts w:hint="default"/>
        </w:rPr>
      </w:pPr>
      <w:r w:rsidRPr="00D967AC">
        <w:t>Configuration Roadmap</w:t>
      </w:r>
    </w:p>
    <w:p w14:paraId="240F9521" w14:textId="77777777" w:rsidR="000A4A2C" w:rsidRPr="00D967AC" w:rsidRDefault="000A4A2C" w:rsidP="00015FB7">
      <w:pPr>
        <w:pStyle w:val="4a"/>
        <w:numPr>
          <w:ilvl w:val="0"/>
          <w:numId w:val="34"/>
        </w:numPr>
        <w:ind w:left="1454" w:hanging="432"/>
      </w:pPr>
      <w:r w:rsidRPr="00D967AC">
        <w:rPr>
          <w:rFonts w:hint="eastAsia"/>
        </w:rPr>
        <w:t>Configure IP addresses and routing protocols for different device interfaces to enable reachability at the network layer.</w:t>
      </w:r>
    </w:p>
    <w:p w14:paraId="04D8EA49" w14:textId="77777777" w:rsidR="000A4A2C" w:rsidRPr="00D967AC" w:rsidRDefault="000A4A2C" w:rsidP="00015FB7">
      <w:pPr>
        <w:pStyle w:val="4a"/>
        <w:numPr>
          <w:ilvl w:val="0"/>
          <w:numId w:val="34"/>
        </w:numPr>
        <w:ind w:left="1454" w:hanging="432"/>
      </w:pPr>
      <w:r w:rsidRPr="00D967AC">
        <w:rPr>
          <w:rFonts w:hint="eastAsia"/>
        </w:rPr>
        <w:t>Create a VRRP group on R2 and R3. Configure R2 with a higher priority than R3, so R2 functions as the master device to transmit traffic and R3 serves as the backup device to provide backup.</w:t>
      </w:r>
    </w:p>
    <w:p w14:paraId="10A09716" w14:textId="77777777" w:rsidR="000A4A2C" w:rsidRPr="00D967AC" w:rsidRDefault="000A4A2C" w:rsidP="00015FB7">
      <w:pPr>
        <w:pStyle w:val="4a"/>
        <w:numPr>
          <w:ilvl w:val="0"/>
          <w:numId w:val="34"/>
        </w:numPr>
        <w:ind w:left="1454" w:hanging="432"/>
      </w:pPr>
      <w:r w:rsidRPr="00D967AC">
        <w:rPr>
          <w:rFonts w:hint="eastAsia"/>
        </w:rPr>
        <w:t>Configure association between VRRP and GE0/0/0 on R2. When the link between R2 and R1 fails, the VRRP group can detect the fault and perform an active/standby VRRP switchover.</w:t>
      </w:r>
    </w:p>
    <w:p w14:paraId="7BD0F30B" w14:textId="77777777" w:rsidR="000A4A2C" w:rsidRPr="00D967AC" w:rsidRDefault="000A4A2C" w:rsidP="00015FB7">
      <w:pPr>
        <w:pStyle w:val="4a"/>
        <w:numPr>
          <w:ilvl w:val="0"/>
          <w:numId w:val="34"/>
        </w:numPr>
        <w:ind w:left="1454" w:hanging="432"/>
      </w:pPr>
      <w:r w:rsidRPr="00D967AC">
        <w:rPr>
          <w:rFonts w:hint="eastAsia"/>
        </w:rPr>
        <w:t>Create VRRP groups 1 and 2 on R2 and R3. Configure R2 as the master device and R3 as the backup device of VRRP group 1. Configure R3 as the master device and R2 as the backup device of VRRP group 2.</w:t>
      </w:r>
    </w:p>
    <w:p w14:paraId="1A08D4D9" w14:textId="77777777" w:rsidR="000A4A2C" w:rsidRPr="00D967AC" w:rsidRDefault="000A4A2C" w:rsidP="000A4A2C">
      <w:pPr>
        <w:pStyle w:val="4a"/>
        <w:ind w:left="1454"/>
      </w:pPr>
    </w:p>
    <w:p w14:paraId="5FDA5961" w14:textId="77777777" w:rsidR="000A4A2C" w:rsidRPr="00D967AC" w:rsidRDefault="000A4A2C" w:rsidP="000A4A2C">
      <w:pPr>
        <w:pStyle w:val="4a"/>
        <w:ind w:left="1454"/>
      </w:pPr>
    </w:p>
    <w:p w14:paraId="56A3C231" w14:textId="77777777" w:rsidR="000A4A2C" w:rsidRPr="00D967AC" w:rsidRDefault="000A4A2C" w:rsidP="000A4A2C">
      <w:pPr>
        <w:pStyle w:val="4"/>
        <w:rPr>
          <w:rFonts w:hint="default"/>
        </w:rPr>
      </w:pPr>
      <w:r w:rsidRPr="00D967AC">
        <w:lastRenderedPageBreak/>
        <w:t>Configuration Procedure</w:t>
      </w:r>
    </w:p>
    <w:p w14:paraId="635DB77A" w14:textId="77777777" w:rsidR="000A4A2C" w:rsidRPr="00D967AC" w:rsidRDefault="000A4A2C" w:rsidP="000A4A2C">
      <w:pPr>
        <w:pStyle w:val="30"/>
        <w:ind w:left="1701" w:hanging="159"/>
        <w:outlineLvl w:val="4"/>
      </w:pPr>
      <w:r w:rsidRPr="00D967AC">
        <w:rPr>
          <w:rFonts w:hint="eastAsia"/>
        </w:rPr>
        <w:t>Perform basic network configuration.</w:t>
      </w:r>
    </w:p>
    <w:p w14:paraId="1D54AFD2" w14:textId="77777777" w:rsidR="000A4A2C" w:rsidRPr="00D967AC" w:rsidRDefault="000A4A2C" w:rsidP="000A4A2C">
      <w:pPr>
        <w:pStyle w:val="1e"/>
      </w:pPr>
      <w:r w:rsidRPr="00D967AC">
        <w:rPr>
          <w:rFonts w:hint="eastAsia"/>
        </w:rPr>
        <w:t># Rename R1 and configure IP addresses for interfaces.</w:t>
      </w:r>
    </w:p>
    <w:p w14:paraId="54E9BF5D" w14:textId="77777777" w:rsidR="000A4A2C" w:rsidRPr="00D967AC" w:rsidRDefault="000A4A2C" w:rsidP="000A4A2C">
      <w:pPr>
        <w:pStyle w:val="2f5"/>
      </w:pPr>
      <w:r w:rsidRPr="00D967AC">
        <w:rPr>
          <w:rFonts w:hint="eastAsia"/>
        </w:rPr>
        <w:t xml:space="preserve">&lt;Huawei&gt;system-view </w:t>
      </w:r>
    </w:p>
    <w:p w14:paraId="265F35D8" w14:textId="77777777" w:rsidR="000A4A2C" w:rsidRPr="00D967AC" w:rsidRDefault="000A4A2C" w:rsidP="000A4A2C">
      <w:pPr>
        <w:pStyle w:val="2f5"/>
      </w:pPr>
      <w:r w:rsidRPr="00D967AC">
        <w:rPr>
          <w:rFonts w:hint="eastAsia"/>
        </w:rPr>
        <w:t>Enter system view, return user view with Ctrl+Z.</w:t>
      </w:r>
    </w:p>
    <w:p w14:paraId="2DA157E4" w14:textId="77777777" w:rsidR="000A4A2C" w:rsidRPr="00D967AC" w:rsidRDefault="000A4A2C" w:rsidP="000A4A2C">
      <w:pPr>
        <w:pStyle w:val="2f5"/>
      </w:pPr>
      <w:r w:rsidRPr="00D967AC">
        <w:rPr>
          <w:rFonts w:hint="eastAsia"/>
        </w:rPr>
        <w:t>[Huawei]sysname R1</w:t>
      </w:r>
    </w:p>
    <w:p w14:paraId="21B5970D" w14:textId="77777777" w:rsidR="000A4A2C" w:rsidRPr="00D967AC" w:rsidRDefault="000A4A2C" w:rsidP="000A4A2C">
      <w:pPr>
        <w:pStyle w:val="2f5"/>
      </w:pPr>
      <w:r w:rsidRPr="00D967AC">
        <w:rPr>
          <w:rFonts w:hint="eastAsia"/>
        </w:rPr>
        <w:t>[R1]interface loopback 0</w:t>
      </w:r>
    </w:p>
    <w:p w14:paraId="4E70A3AA" w14:textId="77777777" w:rsidR="000A4A2C" w:rsidRPr="00D967AC" w:rsidRDefault="000A4A2C" w:rsidP="000A4A2C">
      <w:pPr>
        <w:pStyle w:val="2f5"/>
      </w:pPr>
      <w:r w:rsidRPr="00D967AC">
        <w:rPr>
          <w:rFonts w:hint="eastAsia"/>
        </w:rPr>
        <w:t>[R1-LoopBack0]ip address 1.1.1.1 32</w:t>
      </w:r>
    </w:p>
    <w:p w14:paraId="524397B5" w14:textId="77777777" w:rsidR="000A4A2C" w:rsidRPr="00D967AC" w:rsidRDefault="000A4A2C" w:rsidP="000A4A2C">
      <w:pPr>
        <w:pStyle w:val="2f5"/>
      </w:pPr>
      <w:r w:rsidRPr="00D967AC">
        <w:rPr>
          <w:rFonts w:hint="eastAsia"/>
        </w:rPr>
        <w:t>[R1-LoopBack0]quit</w:t>
      </w:r>
    </w:p>
    <w:p w14:paraId="061FEAA0" w14:textId="77777777" w:rsidR="000A4A2C" w:rsidRPr="00D967AC" w:rsidRDefault="000A4A2C" w:rsidP="000A4A2C">
      <w:pPr>
        <w:pStyle w:val="2f5"/>
      </w:pPr>
      <w:r w:rsidRPr="00D967AC">
        <w:rPr>
          <w:rFonts w:hint="eastAsia"/>
        </w:rPr>
        <w:t xml:space="preserve">[R1]interface GigabitEthernet 0/0/0 </w:t>
      </w:r>
    </w:p>
    <w:p w14:paraId="1178B6DF" w14:textId="77777777" w:rsidR="000A4A2C" w:rsidRPr="00D967AC" w:rsidRDefault="000A4A2C" w:rsidP="000A4A2C">
      <w:pPr>
        <w:pStyle w:val="2f5"/>
      </w:pPr>
      <w:r w:rsidRPr="00D967AC">
        <w:rPr>
          <w:rFonts w:hint="eastAsia"/>
        </w:rPr>
        <w:t>[R1-GigabitEthernet0/0/0]ip address 10.0.123.1 24</w:t>
      </w:r>
    </w:p>
    <w:p w14:paraId="5F0C4C12" w14:textId="77777777" w:rsidR="000A4A2C" w:rsidRPr="00D967AC" w:rsidRDefault="000A4A2C" w:rsidP="000A4A2C">
      <w:pPr>
        <w:pStyle w:val="1e"/>
      </w:pPr>
      <w:r w:rsidRPr="00D967AC">
        <w:rPr>
          <w:rFonts w:hint="eastAsia"/>
        </w:rPr>
        <w:t># Rename R2 and configure IP addresses for interfaces.</w:t>
      </w:r>
    </w:p>
    <w:p w14:paraId="75CF3E2E" w14:textId="77777777" w:rsidR="000A4A2C" w:rsidRPr="00D967AC" w:rsidRDefault="000A4A2C" w:rsidP="000A4A2C">
      <w:pPr>
        <w:pStyle w:val="2f5"/>
      </w:pPr>
      <w:r w:rsidRPr="00D967AC">
        <w:rPr>
          <w:rFonts w:hint="eastAsia"/>
        </w:rPr>
        <w:t xml:space="preserve">&lt;Huawei&gt;system-view </w:t>
      </w:r>
    </w:p>
    <w:p w14:paraId="2A915D47" w14:textId="77777777" w:rsidR="000A4A2C" w:rsidRPr="00D967AC" w:rsidRDefault="000A4A2C" w:rsidP="000A4A2C">
      <w:pPr>
        <w:pStyle w:val="2f5"/>
      </w:pPr>
      <w:r w:rsidRPr="00D967AC">
        <w:rPr>
          <w:rFonts w:hint="eastAsia"/>
        </w:rPr>
        <w:t>Enter system view, return user view with Ctrl+Z.</w:t>
      </w:r>
    </w:p>
    <w:p w14:paraId="25B43C4B" w14:textId="77777777" w:rsidR="000A4A2C" w:rsidRPr="00D967AC" w:rsidRDefault="000A4A2C" w:rsidP="000A4A2C">
      <w:pPr>
        <w:pStyle w:val="2f5"/>
      </w:pPr>
      <w:r w:rsidRPr="00D967AC">
        <w:rPr>
          <w:rFonts w:hint="eastAsia"/>
        </w:rPr>
        <w:t>[Huawei]sysname R2</w:t>
      </w:r>
    </w:p>
    <w:p w14:paraId="0E79D860" w14:textId="77777777" w:rsidR="000A4A2C" w:rsidRPr="00D967AC" w:rsidRDefault="000A4A2C" w:rsidP="000A4A2C">
      <w:pPr>
        <w:pStyle w:val="2f5"/>
      </w:pPr>
      <w:r w:rsidRPr="00D967AC">
        <w:rPr>
          <w:rFonts w:hint="eastAsia"/>
        </w:rPr>
        <w:t>[R2]interface GigabitEthernet 0/0/0</w:t>
      </w:r>
    </w:p>
    <w:p w14:paraId="736E8728" w14:textId="77777777" w:rsidR="000A4A2C" w:rsidRPr="00D967AC" w:rsidRDefault="000A4A2C" w:rsidP="000A4A2C">
      <w:pPr>
        <w:pStyle w:val="2f5"/>
      </w:pPr>
      <w:r w:rsidRPr="00D967AC">
        <w:rPr>
          <w:rFonts w:hint="eastAsia"/>
        </w:rPr>
        <w:t>[R2-GigabitEthernet0/0/0]ip address 10.0.123.2 24</w:t>
      </w:r>
    </w:p>
    <w:p w14:paraId="7243F0C8" w14:textId="77777777" w:rsidR="000A4A2C" w:rsidRPr="00D967AC" w:rsidRDefault="000A4A2C" w:rsidP="000A4A2C">
      <w:pPr>
        <w:pStyle w:val="2f5"/>
      </w:pPr>
      <w:r w:rsidRPr="00D967AC">
        <w:rPr>
          <w:rFonts w:hint="eastAsia"/>
        </w:rPr>
        <w:t>[R2-GigabitEthernet0/0/0]quit</w:t>
      </w:r>
    </w:p>
    <w:p w14:paraId="33790E2F" w14:textId="77777777" w:rsidR="000A4A2C" w:rsidRPr="00D967AC" w:rsidRDefault="000A4A2C" w:rsidP="000A4A2C">
      <w:pPr>
        <w:pStyle w:val="2f5"/>
      </w:pPr>
      <w:r w:rsidRPr="00D967AC">
        <w:rPr>
          <w:rFonts w:hint="eastAsia"/>
        </w:rPr>
        <w:t>[R2]interface GigabitEthernet 0/0/1</w:t>
      </w:r>
    </w:p>
    <w:p w14:paraId="4621FFB5" w14:textId="77777777" w:rsidR="000A4A2C" w:rsidRPr="00D967AC" w:rsidRDefault="000A4A2C" w:rsidP="000A4A2C">
      <w:pPr>
        <w:pStyle w:val="2f5"/>
      </w:pPr>
      <w:r w:rsidRPr="00D967AC">
        <w:rPr>
          <w:rFonts w:hint="eastAsia"/>
        </w:rPr>
        <w:t>[R2-GigabitEthernet0/0/1]ip address 192.168.1.2 24</w:t>
      </w:r>
    </w:p>
    <w:p w14:paraId="215BAC68" w14:textId="77777777" w:rsidR="000A4A2C" w:rsidRPr="00D967AC" w:rsidRDefault="000A4A2C" w:rsidP="000A4A2C">
      <w:pPr>
        <w:pStyle w:val="1e"/>
      </w:pPr>
      <w:r w:rsidRPr="00D967AC">
        <w:rPr>
          <w:rFonts w:hint="eastAsia"/>
        </w:rPr>
        <w:t># Rename R3 and configure IP addresses for interfaces.</w:t>
      </w:r>
    </w:p>
    <w:p w14:paraId="54F1C99A" w14:textId="77777777" w:rsidR="000A4A2C" w:rsidRPr="00D967AC" w:rsidRDefault="000A4A2C" w:rsidP="000A4A2C">
      <w:pPr>
        <w:pStyle w:val="2f5"/>
      </w:pPr>
      <w:r w:rsidRPr="00D967AC">
        <w:rPr>
          <w:rFonts w:hint="eastAsia"/>
        </w:rPr>
        <w:t xml:space="preserve">&lt;Huawei&gt;system-view </w:t>
      </w:r>
    </w:p>
    <w:p w14:paraId="5ACFFF25" w14:textId="77777777" w:rsidR="000A4A2C" w:rsidRPr="00D967AC" w:rsidRDefault="000A4A2C" w:rsidP="000A4A2C">
      <w:pPr>
        <w:pStyle w:val="2f5"/>
      </w:pPr>
      <w:r w:rsidRPr="00D967AC">
        <w:rPr>
          <w:rFonts w:hint="eastAsia"/>
        </w:rPr>
        <w:t>Enter system view, return user view with Ctrl+Z.</w:t>
      </w:r>
    </w:p>
    <w:p w14:paraId="787C2559" w14:textId="77777777" w:rsidR="000A4A2C" w:rsidRPr="00D967AC" w:rsidRDefault="000A4A2C" w:rsidP="000A4A2C">
      <w:pPr>
        <w:pStyle w:val="2f5"/>
      </w:pPr>
      <w:r w:rsidRPr="00D967AC">
        <w:rPr>
          <w:rFonts w:hint="eastAsia"/>
        </w:rPr>
        <w:t>[Huawei]sysname R3</w:t>
      </w:r>
    </w:p>
    <w:p w14:paraId="4DB1D1A6" w14:textId="77777777" w:rsidR="000A4A2C" w:rsidRPr="00D967AC" w:rsidRDefault="000A4A2C" w:rsidP="000A4A2C">
      <w:pPr>
        <w:pStyle w:val="2f5"/>
      </w:pPr>
      <w:r w:rsidRPr="00D967AC">
        <w:rPr>
          <w:rFonts w:hint="eastAsia"/>
        </w:rPr>
        <w:t>[R3]interface GigabitEthernet 0/0/0</w:t>
      </w:r>
    </w:p>
    <w:p w14:paraId="39C4B322" w14:textId="77777777" w:rsidR="000A4A2C" w:rsidRPr="00D967AC" w:rsidRDefault="000A4A2C" w:rsidP="000A4A2C">
      <w:pPr>
        <w:pStyle w:val="2f5"/>
      </w:pPr>
      <w:r w:rsidRPr="00D967AC">
        <w:rPr>
          <w:rFonts w:hint="eastAsia"/>
        </w:rPr>
        <w:t>[R3-GigabitEthernet0/0/0]ip address 10.0.123.3 24</w:t>
      </w:r>
    </w:p>
    <w:p w14:paraId="4A18F36C" w14:textId="77777777" w:rsidR="000A4A2C" w:rsidRPr="00D967AC" w:rsidRDefault="000A4A2C" w:rsidP="000A4A2C">
      <w:pPr>
        <w:pStyle w:val="2f5"/>
      </w:pPr>
      <w:r w:rsidRPr="00D967AC">
        <w:rPr>
          <w:rFonts w:hint="eastAsia"/>
        </w:rPr>
        <w:t>[R3-GigabitEthernet0/0/0]quit</w:t>
      </w:r>
    </w:p>
    <w:p w14:paraId="3A3F486E" w14:textId="77777777" w:rsidR="000A4A2C" w:rsidRPr="00D967AC" w:rsidRDefault="000A4A2C" w:rsidP="000A4A2C">
      <w:pPr>
        <w:pStyle w:val="2f5"/>
      </w:pPr>
      <w:r w:rsidRPr="00D967AC">
        <w:rPr>
          <w:rFonts w:hint="eastAsia"/>
        </w:rPr>
        <w:t>[R3]interface GigabitEthernet 0/0/1</w:t>
      </w:r>
    </w:p>
    <w:p w14:paraId="28CA87C4" w14:textId="77777777" w:rsidR="000A4A2C" w:rsidRPr="00D967AC" w:rsidRDefault="000A4A2C" w:rsidP="000A4A2C">
      <w:pPr>
        <w:pStyle w:val="2f5"/>
      </w:pPr>
      <w:r w:rsidRPr="00D967AC">
        <w:rPr>
          <w:rFonts w:hint="eastAsia"/>
        </w:rPr>
        <w:t>[R3-GigabitEthernet0/0/1]ip address 192.168.1.3 24</w:t>
      </w:r>
    </w:p>
    <w:p w14:paraId="7CC741F1" w14:textId="77777777" w:rsidR="000A4A2C" w:rsidRPr="00D967AC" w:rsidRDefault="000A4A2C" w:rsidP="000A4A2C">
      <w:pPr>
        <w:pStyle w:val="1e"/>
      </w:pPr>
      <w:r w:rsidRPr="00D967AC">
        <w:rPr>
          <w:rFonts w:hint="eastAsia"/>
        </w:rPr>
        <w:t># Rename R4 and configure an IP address for an interface.</w:t>
      </w:r>
    </w:p>
    <w:p w14:paraId="0339AF4B" w14:textId="77777777" w:rsidR="000A4A2C" w:rsidRPr="00D967AC" w:rsidRDefault="000A4A2C" w:rsidP="000A4A2C">
      <w:pPr>
        <w:pStyle w:val="2f5"/>
      </w:pPr>
      <w:r w:rsidRPr="00D967AC">
        <w:rPr>
          <w:rFonts w:hint="eastAsia"/>
        </w:rPr>
        <w:t xml:space="preserve">&lt;Huawei&gt;system-view </w:t>
      </w:r>
    </w:p>
    <w:p w14:paraId="570683B9" w14:textId="77777777" w:rsidR="000A4A2C" w:rsidRPr="00D967AC" w:rsidRDefault="000A4A2C" w:rsidP="000A4A2C">
      <w:pPr>
        <w:pStyle w:val="2f5"/>
      </w:pPr>
      <w:r w:rsidRPr="00D967AC">
        <w:rPr>
          <w:rFonts w:hint="eastAsia"/>
        </w:rPr>
        <w:t>Enter system view, return user view with Ctrl+Z.</w:t>
      </w:r>
    </w:p>
    <w:p w14:paraId="2FF821E2" w14:textId="77777777" w:rsidR="000A4A2C" w:rsidRPr="00D967AC" w:rsidRDefault="000A4A2C" w:rsidP="000A4A2C">
      <w:pPr>
        <w:pStyle w:val="2f5"/>
      </w:pPr>
      <w:r w:rsidRPr="00D967AC">
        <w:rPr>
          <w:rFonts w:hint="eastAsia"/>
        </w:rPr>
        <w:t>[Huawei]sysname R4</w:t>
      </w:r>
    </w:p>
    <w:p w14:paraId="5D38A521" w14:textId="77777777" w:rsidR="000A4A2C" w:rsidRPr="00D967AC" w:rsidRDefault="000A4A2C" w:rsidP="000A4A2C">
      <w:pPr>
        <w:pStyle w:val="2f5"/>
      </w:pPr>
      <w:r w:rsidRPr="00D967AC">
        <w:rPr>
          <w:rFonts w:hint="eastAsia"/>
        </w:rPr>
        <w:t>[R4]interface GigabitEthernet 0/0/1</w:t>
      </w:r>
    </w:p>
    <w:p w14:paraId="6123CE82" w14:textId="77777777" w:rsidR="000A4A2C" w:rsidRPr="00D967AC" w:rsidRDefault="000A4A2C" w:rsidP="000A4A2C">
      <w:pPr>
        <w:pStyle w:val="2f5"/>
      </w:pPr>
      <w:r w:rsidRPr="00D967AC">
        <w:rPr>
          <w:rFonts w:hint="eastAsia"/>
        </w:rPr>
        <w:t>[R4-GigabitEthernet0/0/1]ip address 192.168.1.4 24</w:t>
      </w:r>
    </w:p>
    <w:p w14:paraId="35B6442B" w14:textId="77777777" w:rsidR="000A4A2C" w:rsidRPr="00D967AC" w:rsidRDefault="000A4A2C" w:rsidP="000A4A2C">
      <w:pPr>
        <w:pStyle w:val="1e"/>
      </w:pPr>
      <w:r w:rsidRPr="00D967AC">
        <w:rPr>
          <w:rFonts w:hint="eastAsia"/>
        </w:rPr>
        <w:t># Rename R5 and configure an IP address for an interface.</w:t>
      </w:r>
    </w:p>
    <w:p w14:paraId="2C61F186" w14:textId="77777777" w:rsidR="000A4A2C" w:rsidRPr="00D967AC" w:rsidRDefault="000A4A2C" w:rsidP="000A4A2C">
      <w:pPr>
        <w:pStyle w:val="2f5"/>
      </w:pPr>
      <w:r w:rsidRPr="00D967AC">
        <w:rPr>
          <w:rFonts w:hint="eastAsia"/>
        </w:rPr>
        <w:t xml:space="preserve">&lt;Huawei&gt;system-view </w:t>
      </w:r>
    </w:p>
    <w:p w14:paraId="447B7B98" w14:textId="77777777" w:rsidR="000A4A2C" w:rsidRPr="00D967AC" w:rsidRDefault="000A4A2C" w:rsidP="000A4A2C">
      <w:pPr>
        <w:pStyle w:val="2f5"/>
      </w:pPr>
      <w:r w:rsidRPr="00D967AC">
        <w:rPr>
          <w:rFonts w:hint="eastAsia"/>
        </w:rPr>
        <w:t>Enter system view, return user view with Ctrl+Z.</w:t>
      </w:r>
    </w:p>
    <w:p w14:paraId="50414EDC" w14:textId="77777777" w:rsidR="000A4A2C" w:rsidRPr="00D967AC" w:rsidRDefault="000A4A2C" w:rsidP="000A4A2C">
      <w:pPr>
        <w:pStyle w:val="2f5"/>
      </w:pPr>
      <w:r w:rsidRPr="00D967AC">
        <w:rPr>
          <w:rFonts w:hint="eastAsia"/>
        </w:rPr>
        <w:t>[Huawei]sysname R5</w:t>
      </w:r>
    </w:p>
    <w:p w14:paraId="747B2330" w14:textId="77777777" w:rsidR="000A4A2C" w:rsidRPr="00D967AC" w:rsidRDefault="000A4A2C" w:rsidP="000A4A2C">
      <w:pPr>
        <w:pStyle w:val="2f5"/>
      </w:pPr>
      <w:r w:rsidRPr="00D967AC">
        <w:rPr>
          <w:rFonts w:hint="eastAsia"/>
        </w:rPr>
        <w:t>[R5]interface GigabitEthernet 0/0/1</w:t>
      </w:r>
    </w:p>
    <w:p w14:paraId="3301DD67" w14:textId="77777777" w:rsidR="000A4A2C" w:rsidRPr="00D967AC" w:rsidRDefault="000A4A2C" w:rsidP="000A4A2C">
      <w:pPr>
        <w:pStyle w:val="2f5"/>
      </w:pPr>
      <w:r w:rsidRPr="00D967AC">
        <w:rPr>
          <w:rFonts w:hint="eastAsia"/>
        </w:rPr>
        <w:t>[R5-GigabitEthernet0/0/1]ip address 192.168.1.5 24</w:t>
      </w:r>
    </w:p>
    <w:p w14:paraId="699780B9" w14:textId="77777777" w:rsidR="000A4A2C" w:rsidRPr="00D967AC" w:rsidRDefault="000A4A2C" w:rsidP="000A4A2C">
      <w:pPr>
        <w:pStyle w:val="1e"/>
      </w:pPr>
      <w:r w:rsidRPr="00D967AC">
        <w:rPr>
          <w:rFonts w:hint="eastAsia"/>
        </w:rPr>
        <w:lastRenderedPageBreak/>
        <w:t># After the configuration is complete, test the connectivity between R1 and R2 and between R1 and R3. Here, R1 is used as an example.</w:t>
      </w:r>
    </w:p>
    <w:p w14:paraId="74321DE8" w14:textId="77777777" w:rsidR="000A4A2C" w:rsidRPr="00D967AC" w:rsidRDefault="000A4A2C" w:rsidP="000A4A2C">
      <w:pPr>
        <w:pStyle w:val="2f5"/>
      </w:pPr>
      <w:r w:rsidRPr="00D967AC">
        <w:rPr>
          <w:rFonts w:hint="eastAsia"/>
        </w:rPr>
        <w:t>[R1]ping 10.0.123.2</w:t>
      </w:r>
    </w:p>
    <w:p w14:paraId="41B25247" w14:textId="77777777" w:rsidR="000A4A2C" w:rsidRPr="00D967AC" w:rsidRDefault="000A4A2C" w:rsidP="000A4A2C">
      <w:pPr>
        <w:pStyle w:val="2f5"/>
      </w:pPr>
      <w:r w:rsidRPr="00D967AC">
        <w:rPr>
          <w:rFonts w:hint="eastAsia"/>
        </w:rPr>
        <w:t xml:space="preserve">  PING 10.0.123.2: 56  data bytes, press CTRL_C to break</w:t>
      </w:r>
    </w:p>
    <w:p w14:paraId="710B5784" w14:textId="77777777" w:rsidR="000A4A2C" w:rsidRPr="00D967AC" w:rsidRDefault="000A4A2C" w:rsidP="000A4A2C">
      <w:pPr>
        <w:pStyle w:val="2f5"/>
      </w:pPr>
      <w:r w:rsidRPr="00D967AC">
        <w:rPr>
          <w:rFonts w:hint="eastAsia"/>
        </w:rPr>
        <w:t xml:space="preserve">    Reply from 10.0.123.2: bytes=56 Sequence=1 ttl=255 time=1 ms</w:t>
      </w:r>
    </w:p>
    <w:p w14:paraId="5B29481B" w14:textId="77777777" w:rsidR="000A4A2C" w:rsidRPr="00D967AC" w:rsidRDefault="000A4A2C" w:rsidP="000A4A2C">
      <w:pPr>
        <w:pStyle w:val="2f5"/>
      </w:pPr>
      <w:r w:rsidRPr="00D967AC">
        <w:rPr>
          <w:rFonts w:hint="eastAsia"/>
        </w:rPr>
        <w:t xml:space="preserve">    Reply from 10.0.123.2: bytes=56 Sequence=2 ttl=255 time=1 ms</w:t>
      </w:r>
    </w:p>
    <w:p w14:paraId="59C0160A" w14:textId="77777777" w:rsidR="000A4A2C" w:rsidRPr="00D967AC" w:rsidRDefault="000A4A2C" w:rsidP="000A4A2C">
      <w:pPr>
        <w:pStyle w:val="2f5"/>
      </w:pPr>
      <w:r w:rsidRPr="00D967AC">
        <w:rPr>
          <w:rFonts w:hint="eastAsia"/>
        </w:rPr>
        <w:t xml:space="preserve">    Reply from 10.0.123.2: bytes=56 Sequence=3 ttl=255 time=1 ms</w:t>
      </w:r>
    </w:p>
    <w:p w14:paraId="391A5C7E" w14:textId="77777777" w:rsidR="000A4A2C" w:rsidRPr="00D967AC" w:rsidRDefault="000A4A2C" w:rsidP="000A4A2C">
      <w:pPr>
        <w:pStyle w:val="2f5"/>
      </w:pPr>
      <w:r w:rsidRPr="00D967AC">
        <w:rPr>
          <w:rFonts w:hint="eastAsia"/>
        </w:rPr>
        <w:t xml:space="preserve">    Reply from 10.0.123.2: bytes=56 Sequence=4 ttl=255 time=1 ms</w:t>
      </w:r>
    </w:p>
    <w:p w14:paraId="435B25F7" w14:textId="77777777" w:rsidR="000A4A2C" w:rsidRPr="00D967AC" w:rsidRDefault="000A4A2C" w:rsidP="000A4A2C">
      <w:pPr>
        <w:pStyle w:val="2f5"/>
      </w:pPr>
      <w:r w:rsidRPr="00D967AC">
        <w:rPr>
          <w:rFonts w:hint="eastAsia"/>
        </w:rPr>
        <w:t xml:space="preserve">    Reply from 10.0.123.2: bytes=56 Sequence=5 ttl=255 time=1 ms</w:t>
      </w:r>
    </w:p>
    <w:p w14:paraId="1ACC468E" w14:textId="77777777" w:rsidR="000A4A2C" w:rsidRPr="00D967AC" w:rsidRDefault="000A4A2C" w:rsidP="000A4A2C">
      <w:pPr>
        <w:pStyle w:val="2f5"/>
      </w:pPr>
    </w:p>
    <w:p w14:paraId="29BB768D" w14:textId="77777777" w:rsidR="000A4A2C" w:rsidRPr="00D967AC" w:rsidRDefault="000A4A2C" w:rsidP="000A4A2C">
      <w:pPr>
        <w:pStyle w:val="2f5"/>
      </w:pPr>
      <w:r w:rsidRPr="00D967AC">
        <w:rPr>
          <w:rFonts w:hint="eastAsia"/>
        </w:rPr>
        <w:t xml:space="preserve">  --- 10.0.123.2 ping statistics ---</w:t>
      </w:r>
    </w:p>
    <w:p w14:paraId="17BFC535" w14:textId="77777777" w:rsidR="000A4A2C" w:rsidRPr="00D967AC" w:rsidRDefault="000A4A2C" w:rsidP="000A4A2C">
      <w:pPr>
        <w:pStyle w:val="2f5"/>
      </w:pPr>
      <w:r w:rsidRPr="00D967AC">
        <w:rPr>
          <w:rFonts w:hint="eastAsia"/>
        </w:rPr>
        <w:t xml:space="preserve">    5 packet(s) transmitted</w:t>
      </w:r>
    </w:p>
    <w:p w14:paraId="32FD4EC2" w14:textId="77777777" w:rsidR="000A4A2C" w:rsidRPr="00D967AC" w:rsidRDefault="000A4A2C" w:rsidP="000A4A2C">
      <w:pPr>
        <w:pStyle w:val="2f5"/>
      </w:pPr>
      <w:r w:rsidRPr="00D967AC">
        <w:rPr>
          <w:rFonts w:hint="eastAsia"/>
        </w:rPr>
        <w:t xml:space="preserve">    5 packet(s) received</w:t>
      </w:r>
    </w:p>
    <w:p w14:paraId="3AC32D69" w14:textId="77777777" w:rsidR="000A4A2C" w:rsidRPr="00D967AC" w:rsidRDefault="000A4A2C" w:rsidP="000A4A2C">
      <w:pPr>
        <w:pStyle w:val="2f5"/>
      </w:pPr>
      <w:r w:rsidRPr="00D967AC">
        <w:rPr>
          <w:rFonts w:hint="eastAsia"/>
        </w:rPr>
        <w:t xml:space="preserve">    0.00% packet loss</w:t>
      </w:r>
    </w:p>
    <w:p w14:paraId="6CB1F32D" w14:textId="77777777" w:rsidR="000A4A2C" w:rsidRPr="00D967AC" w:rsidRDefault="000A4A2C" w:rsidP="000A4A2C">
      <w:pPr>
        <w:pStyle w:val="2f5"/>
        <w:ind w:firstLine="360"/>
      </w:pPr>
      <w:r w:rsidRPr="00D967AC">
        <w:rPr>
          <w:rFonts w:hint="eastAsia"/>
        </w:rPr>
        <w:t>round-trip min/avg/max = 1/1/1 ms</w:t>
      </w:r>
    </w:p>
    <w:p w14:paraId="01CB03FB" w14:textId="77777777" w:rsidR="000A4A2C" w:rsidRPr="00D967AC" w:rsidRDefault="000A4A2C" w:rsidP="000A4A2C">
      <w:pPr>
        <w:pStyle w:val="2f5"/>
        <w:ind w:firstLine="360"/>
      </w:pPr>
    </w:p>
    <w:p w14:paraId="646466C2" w14:textId="77777777" w:rsidR="000A4A2C" w:rsidRPr="00D967AC" w:rsidRDefault="000A4A2C" w:rsidP="000A4A2C">
      <w:pPr>
        <w:pStyle w:val="2f5"/>
      </w:pPr>
      <w:r w:rsidRPr="00D967AC">
        <w:rPr>
          <w:rFonts w:hint="eastAsia"/>
        </w:rPr>
        <w:t>[R1]ping 10.0.123.3</w:t>
      </w:r>
    </w:p>
    <w:p w14:paraId="7AC7119E" w14:textId="77777777" w:rsidR="000A4A2C" w:rsidRPr="00D967AC" w:rsidRDefault="000A4A2C" w:rsidP="000A4A2C">
      <w:pPr>
        <w:pStyle w:val="2f5"/>
      </w:pPr>
      <w:r w:rsidRPr="00D967AC">
        <w:rPr>
          <w:rFonts w:hint="eastAsia"/>
        </w:rPr>
        <w:t xml:space="preserve">  PING 10.0.123.3: 56  data bytes, press CTRL_C to break</w:t>
      </w:r>
    </w:p>
    <w:p w14:paraId="41FBD5E1" w14:textId="77777777" w:rsidR="000A4A2C" w:rsidRPr="00D967AC" w:rsidRDefault="000A4A2C" w:rsidP="000A4A2C">
      <w:pPr>
        <w:pStyle w:val="2f5"/>
      </w:pPr>
      <w:r w:rsidRPr="00D967AC">
        <w:rPr>
          <w:rFonts w:hint="eastAsia"/>
        </w:rPr>
        <w:t xml:space="preserve">    Reply from 10.0.123.3: bytes=56 Sequence=1 ttl=255 time=1 ms</w:t>
      </w:r>
    </w:p>
    <w:p w14:paraId="7548FFC3" w14:textId="77777777" w:rsidR="000A4A2C" w:rsidRPr="00D967AC" w:rsidRDefault="000A4A2C" w:rsidP="000A4A2C">
      <w:pPr>
        <w:pStyle w:val="2f5"/>
      </w:pPr>
      <w:r w:rsidRPr="00D967AC">
        <w:rPr>
          <w:rFonts w:hint="eastAsia"/>
        </w:rPr>
        <w:t xml:space="preserve">    Reply from 10.0.123.3: bytes=56 Sequence=2 ttl=255 time=1 ms</w:t>
      </w:r>
    </w:p>
    <w:p w14:paraId="0C88D2AE" w14:textId="77777777" w:rsidR="000A4A2C" w:rsidRPr="00D967AC" w:rsidRDefault="000A4A2C" w:rsidP="000A4A2C">
      <w:pPr>
        <w:pStyle w:val="2f5"/>
      </w:pPr>
      <w:r w:rsidRPr="00D967AC">
        <w:rPr>
          <w:rFonts w:hint="eastAsia"/>
        </w:rPr>
        <w:t xml:space="preserve">    Reply from 10.0.123.3: bytes=56 Sequence=3 ttl=255 time=1 ms</w:t>
      </w:r>
    </w:p>
    <w:p w14:paraId="780713FB" w14:textId="77777777" w:rsidR="000A4A2C" w:rsidRPr="00D967AC" w:rsidRDefault="000A4A2C" w:rsidP="000A4A2C">
      <w:pPr>
        <w:pStyle w:val="2f5"/>
      </w:pPr>
      <w:r w:rsidRPr="00D967AC">
        <w:rPr>
          <w:rFonts w:hint="eastAsia"/>
        </w:rPr>
        <w:t xml:space="preserve">    Reply from 10.0.123.3: bytes=56 Sequence=4 ttl=255 time=1 ms</w:t>
      </w:r>
    </w:p>
    <w:p w14:paraId="42967BEB" w14:textId="77777777" w:rsidR="000A4A2C" w:rsidRPr="00D967AC" w:rsidRDefault="000A4A2C" w:rsidP="000A4A2C">
      <w:pPr>
        <w:pStyle w:val="2f5"/>
      </w:pPr>
      <w:r w:rsidRPr="00D967AC">
        <w:rPr>
          <w:rFonts w:hint="eastAsia"/>
        </w:rPr>
        <w:t xml:space="preserve">    Reply from 10.0.123.3: bytes=56 Sequence=5 ttl=255 time=1 ms</w:t>
      </w:r>
    </w:p>
    <w:p w14:paraId="221CCA67" w14:textId="77777777" w:rsidR="000A4A2C" w:rsidRPr="00D967AC" w:rsidRDefault="000A4A2C" w:rsidP="000A4A2C">
      <w:pPr>
        <w:pStyle w:val="2f5"/>
      </w:pPr>
    </w:p>
    <w:p w14:paraId="458D97B3" w14:textId="77777777" w:rsidR="000A4A2C" w:rsidRPr="00D967AC" w:rsidRDefault="000A4A2C" w:rsidP="000A4A2C">
      <w:pPr>
        <w:pStyle w:val="2f5"/>
      </w:pPr>
      <w:r w:rsidRPr="00D967AC">
        <w:rPr>
          <w:rFonts w:hint="eastAsia"/>
        </w:rPr>
        <w:t xml:space="preserve">  --- 10.0.123.3 ping statistics ---</w:t>
      </w:r>
    </w:p>
    <w:p w14:paraId="64019667" w14:textId="77777777" w:rsidR="000A4A2C" w:rsidRPr="00D967AC" w:rsidRDefault="000A4A2C" w:rsidP="000A4A2C">
      <w:pPr>
        <w:pStyle w:val="2f5"/>
      </w:pPr>
      <w:r w:rsidRPr="00D967AC">
        <w:rPr>
          <w:rFonts w:hint="eastAsia"/>
        </w:rPr>
        <w:t xml:space="preserve">    5 packet(s) transmitted</w:t>
      </w:r>
    </w:p>
    <w:p w14:paraId="2BF3C83C" w14:textId="77777777" w:rsidR="000A4A2C" w:rsidRPr="00D967AC" w:rsidRDefault="000A4A2C" w:rsidP="000A4A2C">
      <w:pPr>
        <w:pStyle w:val="2f5"/>
      </w:pPr>
      <w:r w:rsidRPr="00D967AC">
        <w:rPr>
          <w:rFonts w:hint="eastAsia"/>
        </w:rPr>
        <w:t xml:space="preserve">    5 packet(s) received</w:t>
      </w:r>
    </w:p>
    <w:p w14:paraId="42555EF8" w14:textId="77777777" w:rsidR="000A4A2C" w:rsidRPr="00D967AC" w:rsidRDefault="000A4A2C" w:rsidP="000A4A2C">
      <w:pPr>
        <w:pStyle w:val="2f5"/>
      </w:pPr>
      <w:r w:rsidRPr="00D967AC">
        <w:rPr>
          <w:rFonts w:hint="eastAsia"/>
        </w:rPr>
        <w:t xml:space="preserve">    0.00% packet loss</w:t>
      </w:r>
    </w:p>
    <w:p w14:paraId="60291A45" w14:textId="77777777" w:rsidR="000A4A2C" w:rsidRPr="00D967AC" w:rsidRDefault="000A4A2C" w:rsidP="000A4A2C">
      <w:pPr>
        <w:pStyle w:val="2f5"/>
      </w:pPr>
      <w:r w:rsidRPr="00D967AC">
        <w:rPr>
          <w:rFonts w:hint="eastAsia"/>
        </w:rPr>
        <w:t xml:space="preserve">    round-trip min/avg/max = 1/1/1 ms</w:t>
      </w:r>
    </w:p>
    <w:p w14:paraId="23E1C287" w14:textId="77777777" w:rsidR="000A4A2C" w:rsidRPr="00D967AC" w:rsidRDefault="000A4A2C" w:rsidP="000A4A2C">
      <w:pPr>
        <w:pStyle w:val="30"/>
        <w:ind w:left="1701" w:hanging="159"/>
        <w:outlineLvl w:val="4"/>
      </w:pPr>
      <w:r w:rsidRPr="00D967AC">
        <w:rPr>
          <w:rFonts w:hint="eastAsia"/>
        </w:rPr>
        <w:t>Configure OSPF and static routes.</w:t>
      </w:r>
    </w:p>
    <w:p w14:paraId="26F07961" w14:textId="77777777" w:rsidR="000A4A2C" w:rsidRPr="00D967AC" w:rsidRDefault="000A4A2C" w:rsidP="000A4A2C">
      <w:pPr>
        <w:pStyle w:val="1e"/>
      </w:pPr>
      <w:r w:rsidRPr="00D967AC">
        <w:rPr>
          <w:rFonts w:hint="eastAsia"/>
        </w:rPr>
        <w:t># Loopback0 of R1 and interfaces connecting R1, R2, and R3 run in OSPF area 0. The IP addresses of interfaces connecting R2 and R3 to S1 need to be advertised to OSPF, but no neighbor relationship is established. The silent mode is used in this case.</w:t>
      </w:r>
    </w:p>
    <w:p w14:paraId="726D4AE3" w14:textId="77777777" w:rsidR="000A4A2C" w:rsidRPr="00D967AC" w:rsidRDefault="000A4A2C" w:rsidP="000A4A2C">
      <w:pPr>
        <w:pStyle w:val="1e"/>
      </w:pPr>
      <w:r w:rsidRPr="00D967AC">
        <w:rPr>
          <w:rFonts w:hint="eastAsia"/>
        </w:rPr>
        <w:t># R4 and R5 simulate PCs and use default static routes to 192.168.1.1 (VRRP virtual IP address) on the network segment.</w:t>
      </w:r>
    </w:p>
    <w:p w14:paraId="65DEDFB2" w14:textId="77777777" w:rsidR="000A4A2C" w:rsidRPr="00D967AC" w:rsidRDefault="000A4A2C" w:rsidP="000A4A2C">
      <w:pPr>
        <w:pStyle w:val="1e"/>
      </w:pPr>
      <w:r w:rsidRPr="00D967AC">
        <w:rPr>
          <w:rFonts w:hint="eastAsia"/>
        </w:rPr>
        <w:t>In this way, R1 can learn the route to the network segment 192.168.1.0, and R2 and R3 can learn the route to 1.1.1.1.</w:t>
      </w:r>
    </w:p>
    <w:p w14:paraId="3238ABF9" w14:textId="77777777" w:rsidR="000A4A2C" w:rsidRPr="00D967AC" w:rsidRDefault="000A4A2C" w:rsidP="000A4A2C">
      <w:pPr>
        <w:pStyle w:val="2f5"/>
      </w:pPr>
      <w:r w:rsidRPr="00D967AC">
        <w:rPr>
          <w:rFonts w:hint="eastAsia"/>
        </w:rPr>
        <w:t xml:space="preserve">[R1]ospf 1 </w:t>
      </w:r>
    </w:p>
    <w:p w14:paraId="432A300C" w14:textId="77777777" w:rsidR="000A4A2C" w:rsidRPr="00D967AC" w:rsidRDefault="000A4A2C" w:rsidP="000A4A2C">
      <w:pPr>
        <w:pStyle w:val="2f5"/>
      </w:pPr>
      <w:r w:rsidRPr="00D967AC">
        <w:rPr>
          <w:rFonts w:hint="eastAsia"/>
        </w:rPr>
        <w:t>[R1-ospf-1]area 0</w:t>
      </w:r>
    </w:p>
    <w:p w14:paraId="448205DD" w14:textId="77777777" w:rsidR="000A4A2C" w:rsidRPr="00D967AC" w:rsidRDefault="000A4A2C" w:rsidP="000A4A2C">
      <w:pPr>
        <w:pStyle w:val="2f5"/>
      </w:pPr>
      <w:r w:rsidRPr="00D967AC">
        <w:rPr>
          <w:rFonts w:hint="eastAsia"/>
        </w:rPr>
        <w:t>[R1-ospf-1-area-0.0.0.0]network 10.0.123.0 0.0.0.255</w:t>
      </w:r>
    </w:p>
    <w:p w14:paraId="4B27D064" w14:textId="77777777" w:rsidR="000A4A2C" w:rsidRPr="00D967AC" w:rsidRDefault="000A4A2C" w:rsidP="000A4A2C">
      <w:pPr>
        <w:pStyle w:val="2f5"/>
      </w:pPr>
      <w:r w:rsidRPr="00D967AC">
        <w:rPr>
          <w:rFonts w:hint="eastAsia"/>
        </w:rPr>
        <w:t>[R1-ospf-1-area-0.0.0.0]network 1.1.1.1 0.0.0.0</w:t>
      </w:r>
    </w:p>
    <w:p w14:paraId="517275C0" w14:textId="77777777" w:rsidR="000A4A2C" w:rsidRPr="00D967AC" w:rsidRDefault="000A4A2C" w:rsidP="000A4A2C">
      <w:pPr>
        <w:pStyle w:val="2f5"/>
      </w:pPr>
    </w:p>
    <w:p w14:paraId="2F1C3665" w14:textId="77777777" w:rsidR="000A4A2C" w:rsidRPr="00D967AC" w:rsidRDefault="000A4A2C" w:rsidP="000A4A2C">
      <w:pPr>
        <w:pStyle w:val="2f5"/>
      </w:pPr>
      <w:r w:rsidRPr="00D967AC">
        <w:rPr>
          <w:rFonts w:hint="eastAsia"/>
        </w:rPr>
        <w:t>[R2]ospf 1</w:t>
      </w:r>
    </w:p>
    <w:p w14:paraId="685F8CE4" w14:textId="77777777" w:rsidR="000A4A2C" w:rsidRPr="00D967AC" w:rsidRDefault="000A4A2C" w:rsidP="000A4A2C">
      <w:pPr>
        <w:pStyle w:val="2f5"/>
      </w:pPr>
      <w:r w:rsidRPr="00D967AC">
        <w:rPr>
          <w:rFonts w:hint="eastAsia"/>
        </w:rPr>
        <w:t>[R2-ospf-1]silent-interface GigabitEthernet 0/0/1</w:t>
      </w:r>
    </w:p>
    <w:p w14:paraId="34ACFC9E" w14:textId="77777777" w:rsidR="000A4A2C" w:rsidRPr="00D967AC" w:rsidRDefault="000A4A2C" w:rsidP="000A4A2C">
      <w:pPr>
        <w:pStyle w:val="2f5"/>
      </w:pPr>
      <w:r w:rsidRPr="00D967AC">
        <w:rPr>
          <w:rFonts w:hint="eastAsia"/>
        </w:rPr>
        <w:t>[R2-ospf-1]area 0</w:t>
      </w:r>
    </w:p>
    <w:p w14:paraId="6B64018D" w14:textId="77777777" w:rsidR="000A4A2C" w:rsidRPr="00D967AC" w:rsidRDefault="000A4A2C" w:rsidP="000A4A2C">
      <w:pPr>
        <w:pStyle w:val="2f5"/>
      </w:pPr>
      <w:r w:rsidRPr="00D967AC">
        <w:rPr>
          <w:rFonts w:hint="eastAsia"/>
        </w:rPr>
        <w:t>[R2-ospf-1-area-0.0.0.0]network 10.0.123.0 0.0.0.255</w:t>
      </w:r>
    </w:p>
    <w:p w14:paraId="769C7B5A" w14:textId="77777777" w:rsidR="000A4A2C" w:rsidRPr="00D967AC" w:rsidRDefault="000A4A2C" w:rsidP="000A4A2C">
      <w:pPr>
        <w:pStyle w:val="2f5"/>
      </w:pPr>
      <w:r w:rsidRPr="00D967AC">
        <w:rPr>
          <w:rFonts w:hint="eastAsia"/>
        </w:rPr>
        <w:t>[R2-ospf-1-area-0.0.0.0]network 192.168.1.0 0.0.0.255</w:t>
      </w:r>
    </w:p>
    <w:p w14:paraId="6C3512B8" w14:textId="77777777" w:rsidR="000A4A2C" w:rsidRPr="00D967AC" w:rsidRDefault="000A4A2C" w:rsidP="000A4A2C">
      <w:pPr>
        <w:pStyle w:val="2f5"/>
      </w:pPr>
    </w:p>
    <w:p w14:paraId="4B1C13C1" w14:textId="77777777" w:rsidR="000A4A2C" w:rsidRPr="00D967AC" w:rsidRDefault="000A4A2C" w:rsidP="000A4A2C">
      <w:pPr>
        <w:pStyle w:val="2f5"/>
      </w:pPr>
      <w:r w:rsidRPr="00D967AC">
        <w:rPr>
          <w:rFonts w:hint="eastAsia"/>
        </w:rPr>
        <w:t>[R3]ospf 1</w:t>
      </w:r>
    </w:p>
    <w:p w14:paraId="0F2EB725" w14:textId="77777777" w:rsidR="000A4A2C" w:rsidRPr="00D967AC" w:rsidRDefault="000A4A2C" w:rsidP="000A4A2C">
      <w:pPr>
        <w:pStyle w:val="2f5"/>
      </w:pPr>
      <w:r w:rsidRPr="00D967AC">
        <w:rPr>
          <w:rFonts w:hint="eastAsia"/>
        </w:rPr>
        <w:lastRenderedPageBreak/>
        <w:t>[R3-ospf-1]silent-interface GigabitEthernet 0/0/1</w:t>
      </w:r>
    </w:p>
    <w:p w14:paraId="0E34CCBA" w14:textId="77777777" w:rsidR="000A4A2C" w:rsidRPr="00D967AC" w:rsidRDefault="000A4A2C" w:rsidP="000A4A2C">
      <w:pPr>
        <w:pStyle w:val="2f5"/>
      </w:pPr>
      <w:r w:rsidRPr="00D967AC">
        <w:rPr>
          <w:rFonts w:hint="eastAsia"/>
        </w:rPr>
        <w:t>[R3-ospf-1]area 0</w:t>
      </w:r>
    </w:p>
    <w:p w14:paraId="1A9EBD96" w14:textId="77777777" w:rsidR="000A4A2C" w:rsidRPr="00D967AC" w:rsidRDefault="000A4A2C" w:rsidP="000A4A2C">
      <w:pPr>
        <w:pStyle w:val="2f5"/>
      </w:pPr>
      <w:r w:rsidRPr="00D967AC">
        <w:rPr>
          <w:rFonts w:hint="eastAsia"/>
        </w:rPr>
        <w:t>[R3-ospf-1-area-0.0.0.0]network 10.0.123.0 0.0.0.255</w:t>
      </w:r>
    </w:p>
    <w:p w14:paraId="56DBD7F1" w14:textId="77777777" w:rsidR="000A4A2C" w:rsidRPr="00D967AC" w:rsidRDefault="000A4A2C" w:rsidP="000A4A2C">
      <w:pPr>
        <w:pStyle w:val="2f5"/>
      </w:pPr>
      <w:r w:rsidRPr="00D967AC">
        <w:rPr>
          <w:rFonts w:hint="eastAsia"/>
        </w:rPr>
        <w:t>[R3-ospf-1-area-0.0.0.0]network 192.168.1.0 0.0.0.255</w:t>
      </w:r>
    </w:p>
    <w:p w14:paraId="4AF81816" w14:textId="77777777" w:rsidR="000A4A2C" w:rsidRPr="00D967AC" w:rsidRDefault="000A4A2C" w:rsidP="000A4A2C">
      <w:pPr>
        <w:pStyle w:val="2f5"/>
      </w:pPr>
    </w:p>
    <w:p w14:paraId="2AC0CE2C" w14:textId="77777777" w:rsidR="000A4A2C" w:rsidRPr="00D967AC" w:rsidRDefault="000A4A2C" w:rsidP="000A4A2C">
      <w:pPr>
        <w:pStyle w:val="2f5"/>
      </w:pPr>
      <w:r w:rsidRPr="00D967AC">
        <w:rPr>
          <w:rFonts w:hint="eastAsia"/>
        </w:rPr>
        <w:t>[R4]ip route-static 0.0.0.0 0.0.0.0 192.168.1.1</w:t>
      </w:r>
    </w:p>
    <w:p w14:paraId="41B24114" w14:textId="77777777" w:rsidR="000A4A2C" w:rsidRPr="00D967AC" w:rsidRDefault="000A4A2C" w:rsidP="000A4A2C">
      <w:pPr>
        <w:pStyle w:val="2f5"/>
      </w:pPr>
      <w:r w:rsidRPr="00D967AC">
        <w:rPr>
          <w:rFonts w:hint="eastAsia"/>
        </w:rPr>
        <w:t>[R5]ip route-static 0.0.0.0 0.0.0.0 192.168.1.1</w:t>
      </w:r>
    </w:p>
    <w:p w14:paraId="6E7786F6" w14:textId="77777777" w:rsidR="000A4A2C" w:rsidRPr="00D967AC" w:rsidRDefault="000A4A2C" w:rsidP="000A4A2C">
      <w:pPr>
        <w:pStyle w:val="1e"/>
      </w:pPr>
      <w:r w:rsidRPr="00D967AC">
        <w:rPr>
          <w:rFonts w:hint="eastAsia"/>
        </w:rPr>
        <w:t># After the configuration is complete, check the routing table of each device. The following example uses routing tables of R1, R2, and R4.</w:t>
      </w:r>
    </w:p>
    <w:p w14:paraId="7A817E61" w14:textId="77777777" w:rsidR="000A4A2C" w:rsidRPr="00D967AC" w:rsidRDefault="000A4A2C" w:rsidP="000A4A2C">
      <w:pPr>
        <w:pStyle w:val="2f5"/>
      </w:pPr>
      <w:r w:rsidRPr="00D967AC">
        <w:rPr>
          <w:rFonts w:hint="eastAsia"/>
        </w:rPr>
        <w:t>[R1]display ip routing-table</w:t>
      </w:r>
    </w:p>
    <w:p w14:paraId="54DA488C" w14:textId="77777777" w:rsidR="000A4A2C" w:rsidRPr="00D967AC" w:rsidRDefault="000A4A2C" w:rsidP="000A4A2C">
      <w:pPr>
        <w:pStyle w:val="2f5"/>
      </w:pPr>
      <w:r w:rsidRPr="00D967AC">
        <w:rPr>
          <w:rFonts w:hint="eastAsia"/>
        </w:rPr>
        <w:t>Route Flags: R - relay, D - download to fib</w:t>
      </w:r>
    </w:p>
    <w:p w14:paraId="551DFFB2" w14:textId="77777777" w:rsidR="000A4A2C" w:rsidRPr="00D967AC" w:rsidRDefault="000A4A2C" w:rsidP="000A4A2C">
      <w:pPr>
        <w:pStyle w:val="2f5"/>
      </w:pPr>
      <w:r w:rsidRPr="00D967AC">
        <w:rPr>
          <w:rFonts w:hint="eastAsia"/>
        </w:rPr>
        <w:t>------------------------------------------------------------------------------</w:t>
      </w:r>
    </w:p>
    <w:p w14:paraId="7AE72B86" w14:textId="77777777" w:rsidR="000A4A2C" w:rsidRPr="00D967AC" w:rsidRDefault="000A4A2C" w:rsidP="000A4A2C">
      <w:pPr>
        <w:pStyle w:val="2f5"/>
      </w:pPr>
      <w:r w:rsidRPr="00D967AC">
        <w:rPr>
          <w:rFonts w:hint="eastAsia"/>
        </w:rPr>
        <w:t>Routing Tables: Public</w:t>
      </w:r>
    </w:p>
    <w:p w14:paraId="117DA80C" w14:textId="77777777" w:rsidR="000A4A2C" w:rsidRPr="00D967AC" w:rsidRDefault="000A4A2C" w:rsidP="000A4A2C">
      <w:pPr>
        <w:pStyle w:val="2f5"/>
      </w:pPr>
      <w:r w:rsidRPr="00D967AC">
        <w:rPr>
          <w:rFonts w:hint="eastAsia"/>
        </w:rPr>
        <w:t xml:space="preserve">         Destinations : 9        Routes : 10       </w:t>
      </w:r>
    </w:p>
    <w:p w14:paraId="1CA48B49" w14:textId="77777777" w:rsidR="000A4A2C" w:rsidRPr="00D967AC" w:rsidRDefault="000A4A2C" w:rsidP="000A4A2C">
      <w:pPr>
        <w:pStyle w:val="2f5"/>
      </w:pPr>
    </w:p>
    <w:p w14:paraId="6F802876" w14:textId="77777777" w:rsidR="000A4A2C" w:rsidRPr="00D967AC" w:rsidRDefault="000A4A2C" w:rsidP="000A4A2C">
      <w:pPr>
        <w:pStyle w:val="2f5"/>
      </w:pPr>
      <w:r w:rsidRPr="00D967AC">
        <w:rPr>
          <w:rFonts w:hint="eastAsia"/>
        </w:rPr>
        <w:t>Destination/Mask    Proto   Pre  Cost      Flags NextHop         Interface</w:t>
      </w:r>
    </w:p>
    <w:p w14:paraId="229D38DF" w14:textId="77777777" w:rsidR="000A4A2C" w:rsidRPr="00D967AC" w:rsidRDefault="000A4A2C" w:rsidP="000A4A2C">
      <w:pPr>
        <w:pStyle w:val="2f5"/>
      </w:pPr>
    </w:p>
    <w:p w14:paraId="049B7C30" w14:textId="77777777" w:rsidR="000A4A2C" w:rsidRPr="00D967AC" w:rsidRDefault="000A4A2C" w:rsidP="000A4A2C">
      <w:pPr>
        <w:pStyle w:val="2f5"/>
      </w:pPr>
      <w:r w:rsidRPr="00D967AC">
        <w:rPr>
          <w:rFonts w:hint="eastAsia"/>
        </w:rPr>
        <w:t>1.1.1.1/32     Direct  0    0          D   127.0.0.1       LoopBack0</w:t>
      </w:r>
    </w:p>
    <w:p w14:paraId="5BF7E140" w14:textId="77777777" w:rsidR="000A4A2C" w:rsidRPr="00D967AC" w:rsidRDefault="000A4A2C" w:rsidP="000A4A2C">
      <w:pPr>
        <w:pStyle w:val="2f5"/>
      </w:pPr>
      <w:r w:rsidRPr="00D967AC">
        <w:rPr>
          <w:rFonts w:hint="eastAsia"/>
        </w:rPr>
        <w:t>10.0.123.0/24    Direct  0    0          D   10.0.123.1      GigabitEthernet0/0/0</w:t>
      </w:r>
    </w:p>
    <w:p w14:paraId="4F894DB5" w14:textId="77777777" w:rsidR="000A4A2C" w:rsidRPr="00D967AC" w:rsidRDefault="000A4A2C" w:rsidP="000A4A2C">
      <w:pPr>
        <w:pStyle w:val="2f5"/>
      </w:pPr>
      <w:r w:rsidRPr="00D967AC">
        <w:rPr>
          <w:rFonts w:hint="eastAsia"/>
        </w:rPr>
        <w:t>10.0.123.1/32    Direct  0    0          D   127.0.0.1       GigabitEthernet0/0/0</w:t>
      </w:r>
    </w:p>
    <w:p w14:paraId="61770373" w14:textId="77777777" w:rsidR="000A4A2C" w:rsidRPr="00D967AC" w:rsidRDefault="000A4A2C" w:rsidP="000A4A2C">
      <w:pPr>
        <w:pStyle w:val="2f5"/>
      </w:pPr>
      <w:r w:rsidRPr="00D967AC">
        <w:rPr>
          <w:rFonts w:hint="eastAsia"/>
        </w:rPr>
        <w:t>10.0.123.255/32    Direct  0    0          D   127.0.0.1       GigabitEthernet0/0/0</w:t>
      </w:r>
    </w:p>
    <w:p w14:paraId="2DCC45CB" w14:textId="77777777" w:rsidR="000A4A2C" w:rsidRPr="00D967AC" w:rsidRDefault="000A4A2C" w:rsidP="000A4A2C">
      <w:pPr>
        <w:pStyle w:val="2f5"/>
      </w:pPr>
      <w:r w:rsidRPr="00D967AC">
        <w:rPr>
          <w:rFonts w:hint="eastAsia"/>
        </w:rPr>
        <w:t>127.0.0.0/8      Direct  0    0           D   127.0.0.1       InLoopBack0</w:t>
      </w:r>
    </w:p>
    <w:p w14:paraId="109E4F9F" w14:textId="77777777" w:rsidR="000A4A2C" w:rsidRPr="00D967AC" w:rsidRDefault="000A4A2C" w:rsidP="000A4A2C">
      <w:pPr>
        <w:pStyle w:val="2f5"/>
      </w:pPr>
      <w:r w:rsidRPr="00D967AC">
        <w:rPr>
          <w:rFonts w:hint="eastAsia"/>
        </w:rPr>
        <w:t>127.0.0.1/32    Direct  0    0           D   127.0.0.1       InLoopBack0</w:t>
      </w:r>
    </w:p>
    <w:p w14:paraId="24613631" w14:textId="77777777" w:rsidR="000A4A2C" w:rsidRPr="00D967AC" w:rsidRDefault="000A4A2C" w:rsidP="000A4A2C">
      <w:pPr>
        <w:pStyle w:val="2f5"/>
      </w:pPr>
      <w:r w:rsidRPr="00D967AC">
        <w:rPr>
          <w:rFonts w:hint="eastAsia"/>
        </w:rPr>
        <w:t>127.255.255.255/32 Direct  0    0           D   127.0.0.1       InLoopBack0</w:t>
      </w:r>
    </w:p>
    <w:p w14:paraId="4068CED1" w14:textId="77777777" w:rsidR="000A4A2C" w:rsidRPr="00D967AC" w:rsidRDefault="000A4A2C" w:rsidP="000A4A2C">
      <w:pPr>
        <w:pStyle w:val="2f5"/>
      </w:pPr>
      <w:r w:rsidRPr="00D967AC">
        <w:rPr>
          <w:rFonts w:hint="eastAsia"/>
        </w:rPr>
        <w:t xml:space="preserve"> 192.168.1.0/24   OSPF    10   2           D   10.0.123.3      GigabitEthernet0/0/0</w:t>
      </w:r>
    </w:p>
    <w:p w14:paraId="0FD2F9AD" w14:textId="77777777" w:rsidR="000A4A2C" w:rsidRPr="00D967AC" w:rsidRDefault="000A4A2C" w:rsidP="000A4A2C">
      <w:pPr>
        <w:pStyle w:val="2f5"/>
      </w:pPr>
      <w:r w:rsidRPr="00D967AC">
        <w:rPr>
          <w:rFonts w:hint="eastAsia"/>
        </w:rPr>
        <w:t xml:space="preserve">                    OSPF    10   2           D   10.0.123.2      GigabitEthernet0/0/0</w:t>
      </w:r>
    </w:p>
    <w:p w14:paraId="2BC11BD8" w14:textId="77777777" w:rsidR="000A4A2C" w:rsidRPr="00D967AC" w:rsidRDefault="000A4A2C" w:rsidP="000A4A2C">
      <w:pPr>
        <w:pStyle w:val="2f5"/>
      </w:pPr>
      <w:r w:rsidRPr="00D967AC">
        <w:rPr>
          <w:rFonts w:hint="eastAsia"/>
        </w:rPr>
        <w:t>255.255.255.255/32  Direct  0    0           D   127.0.0.1       InLoopBack0</w:t>
      </w:r>
    </w:p>
    <w:p w14:paraId="2A55F793" w14:textId="77777777" w:rsidR="000A4A2C" w:rsidRPr="00D967AC" w:rsidRDefault="000A4A2C" w:rsidP="000A4A2C">
      <w:pPr>
        <w:pStyle w:val="2f5"/>
      </w:pPr>
    </w:p>
    <w:p w14:paraId="3F078E88" w14:textId="77777777" w:rsidR="000A4A2C" w:rsidRPr="00D967AC" w:rsidRDefault="000A4A2C" w:rsidP="000A4A2C">
      <w:pPr>
        <w:pStyle w:val="2f5"/>
      </w:pPr>
      <w:r w:rsidRPr="00D967AC">
        <w:rPr>
          <w:rFonts w:hint="eastAsia"/>
        </w:rPr>
        <w:t xml:space="preserve">[R2]display ip routing-table </w:t>
      </w:r>
    </w:p>
    <w:p w14:paraId="1FF3BFDD" w14:textId="77777777" w:rsidR="000A4A2C" w:rsidRPr="00D967AC" w:rsidRDefault="000A4A2C" w:rsidP="000A4A2C">
      <w:pPr>
        <w:pStyle w:val="2f5"/>
      </w:pPr>
      <w:r w:rsidRPr="00D967AC">
        <w:rPr>
          <w:rFonts w:hint="eastAsia"/>
        </w:rPr>
        <w:t>Route Flags: R - relay, D - download to fib</w:t>
      </w:r>
    </w:p>
    <w:p w14:paraId="65144D8F" w14:textId="77777777" w:rsidR="000A4A2C" w:rsidRPr="00D967AC" w:rsidRDefault="000A4A2C" w:rsidP="000A4A2C">
      <w:pPr>
        <w:pStyle w:val="2f5"/>
      </w:pPr>
      <w:r w:rsidRPr="00D967AC">
        <w:rPr>
          <w:rFonts w:hint="eastAsia"/>
        </w:rPr>
        <w:t>------------------------------------------------------------------------------</w:t>
      </w:r>
    </w:p>
    <w:p w14:paraId="56F063B4" w14:textId="77777777" w:rsidR="000A4A2C" w:rsidRPr="00D967AC" w:rsidRDefault="000A4A2C" w:rsidP="000A4A2C">
      <w:pPr>
        <w:pStyle w:val="2f5"/>
      </w:pPr>
      <w:r w:rsidRPr="00D967AC">
        <w:rPr>
          <w:rFonts w:hint="eastAsia"/>
        </w:rPr>
        <w:t>Routing Tables: Public</w:t>
      </w:r>
    </w:p>
    <w:p w14:paraId="5F2DDACA" w14:textId="77777777" w:rsidR="000A4A2C" w:rsidRPr="00D967AC" w:rsidRDefault="000A4A2C" w:rsidP="000A4A2C">
      <w:pPr>
        <w:pStyle w:val="2f5"/>
      </w:pPr>
      <w:r w:rsidRPr="00D967AC">
        <w:rPr>
          <w:rFonts w:hint="eastAsia"/>
        </w:rPr>
        <w:t xml:space="preserve">         Destinations : 12       Routes : 12       </w:t>
      </w:r>
    </w:p>
    <w:p w14:paraId="7D2F4E85" w14:textId="77777777" w:rsidR="000A4A2C" w:rsidRPr="00D967AC" w:rsidRDefault="000A4A2C" w:rsidP="000A4A2C">
      <w:pPr>
        <w:pStyle w:val="2f5"/>
      </w:pPr>
    </w:p>
    <w:p w14:paraId="1AE44E0A" w14:textId="77777777" w:rsidR="000A4A2C" w:rsidRPr="00D967AC" w:rsidRDefault="000A4A2C" w:rsidP="000A4A2C">
      <w:pPr>
        <w:pStyle w:val="2f5"/>
      </w:pPr>
      <w:r w:rsidRPr="00D967AC">
        <w:rPr>
          <w:rFonts w:hint="eastAsia"/>
        </w:rPr>
        <w:t>Destination/Mask    Proto   Pre  Cost      Flags NextHop         Interface</w:t>
      </w:r>
    </w:p>
    <w:p w14:paraId="439283B7" w14:textId="77777777" w:rsidR="000A4A2C" w:rsidRPr="00D967AC" w:rsidRDefault="000A4A2C" w:rsidP="000A4A2C">
      <w:pPr>
        <w:pStyle w:val="2f5"/>
      </w:pPr>
    </w:p>
    <w:p w14:paraId="66D3D227" w14:textId="77777777" w:rsidR="000A4A2C" w:rsidRPr="00D967AC" w:rsidRDefault="000A4A2C" w:rsidP="000A4A2C">
      <w:pPr>
        <w:pStyle w:val="2f5"/>
      </w:pPr>
      <w:r w:rsidRPr="00D967AC">
        <w:rPr>
          <w:rFonts w:hint="eastAsia"/>
        </w:rPr>
        <w:t xml:space="preserve">        1.1.1.1/32  OSPF  10   1           D   10.0.123.1      GigabitEthernet0/0/0</w:t>
      </w:r>
    </w:p>
    <w:p w14:paraId="673217BA" w14:textId="77777777" w:rsidR="000A4A2C" w:rsidRPr="00D967AC" w:rsidRDefault="000A4A2C" w:rsidP="000A4A2C">
      <w:pPr>
        <w:pStyle w:val="2f5"/>
      </w:pPr>
      <w:r w:rsidRPr="00D967AC">
        <w:rPr>
          <w:rFonts w:hint="eastAsia"/>
        </w:rPr>
        <w:t xml:space="preserve">       10.0.0.2/32  Direct  0    0           D   127.0.0.1       LoopBack0</w:t>
      </w:r>
    </w:p>
    <w:p w14:paraId="07C53A8D" w14:textId="77777777" w:rsidR="000A4A2C" w:rsidRPr="00D967AC" w:rsidRDefault="000A4A2C" w:rsidP="000A4A2C">
      <w:pPr>
        <w:pStyle w:val="2f5"/>
      </w:pPr>
      <w:r w:rsidRPr="00D967AC">
        <w:rPr>
          <w:rFonts w:hint="eastAsia"/>
        </w:rPr>
        <w:t xml:space="preserve">     10.0.123.0/24  Direct  0    0           D   10.0.123.2      GigabitEthernet0/0/0</w:t>
      </w:r>
    </w:p>
    <w:p w14:paraId="3463EFFE" w14:textId="77777777" w:rsidR="000A4A2C" w:rsidRPr="00D967AC" w:rsidRDefault="000A4A2C" w:rsidP="000A4A2C">
      <w:pPr>
        <w:pStyle w:val="2f5"/>
      </w:pPr>
      <w:r w:rsidRPr="00D967AC">
        <w:rPr>
          <w:rFonts w:hint="eastAsia"/>
        </w:rPr>
        <w:t xml:space="preserve">     10.0.123.2/32  Direct  0    0           D   127.0.0.1       GigabitEthernet0/0/0</w:t>
      </w:r>
    </w:p>
    <w:p w14:paraId="78FAA2A9" w14:textId="77777777" w:rsidR="000A4A2C" w:rsidRPr="00D967AC" w:rsidRDefault="000A4A2C" w:rsidP="000A4A2C">
      <w:pPr>
        <w:pStyle w:val="2f5"/>
      </w:pPr>
      <w:r w:rsidRPr="00D967AC">
        <w:rPr>
          <w:rFonts w:hint="eastAsia"/>
        </w:rPr>
        <w:t xml:space="preserve">   10.0.123.255/32  Direct  0    0           D   127.0.0.1       GigabitEthernet0/0/0</w:t>
      </w:r>
    </w:p>
    <w:p w14:paraId="423F20DC" w14:textId="77777777" w:rsidR="000A4A2C" w:rsidRPr="00D967AC" w:rsidRDefault="000A4A2C" w:rsidP="000A4A2C">
      <w:pPr>
        <w:pStyle w:val="2f5"/>
      </w:pPr>
      <w:r w:rsidRPr="00D967AC">
        <w:rPr>
          <w:rFonts w:hint="eastAsia"/>
        </w:rPr>
        <w:t xml:space="preserve">      127.0.0.0/8    Direct  0    0           D   127.0.0.1       InLoopBack0</w:t>
      </w:r>
    </w:p>
    <w:p w14:paraId="0ADC6E51" w14:textId="77777777" w:rsidR="000A4A2C" w:rsidRPr="00D967AC" w:rsidRDefault="000A4A2C" w:rsidP="000A4A2C">
      <w:pPr>
        <w:pStyle w:val="2f5"/>
      </w:pPr>
      <w:r w:rsidRPr="00D967AC">
        <w:rPr>
          <w:rFonts w:hint="eastAsia"/>
        </w:rPr>
        <w:t xml:space="preserve">      127.0.0.1/32   Direct  0    0           D   127.0.0.1       InLoopBack0</w:t>
      </w:r>
    </w:p>
    <w:p w14:paraId="4580DD76" w14:textId="77777777" w:rsidR="000A4A2C" w:rsidRPr="00D967AC" w:rsidRDefault="000A4A2C" w:rsidP="000A4A2C">
      <w:pPr>
        <w:pStyle w:val="2f5"/>
      </w:pPr>
      <w:r w:rsidRPr="00D967AC">
        <w:rPr>
          <w:rFonts w:hint="eastAsia"/>
        </w:rPr>
        <w:t>127.255.255.255/32  Direct  0    0           D   127.0.0.1       InLoopBack0</w:t>
      </w:r>
    </w:p>
    <w:p w14:paraId="7BBCCF01" w14:textId="77777777" w:rsidR="000A4A2C" w:rsidRPr="00D967AC" w:rsidRDefault="000A4A2C" w:rsidP="000A4A2C">
      <w:pPr>
        <w:pStyle w:val="2f5"/>
      </w:pPr>
      <w:r w:rsidRPr="00D967AC">
        <w:rPr>
          <w:rFonts w:hint="eastAsia"/>
        </w:rPr>
        <w:t xml:space="preserve">    192.168.1.0/24   Direct  0    0           D   192.168.1.2     GigabitEthernet0/0/1</w:t>
      </w:r>
    </w:p>
    <w:p w14:paraId="155E6316" w14:textId="77777777" w:rsidR="000A4A2C" w:rsidRPr="00D967AC" w:rsidRDefault="000A4A2C" w:rsidP="000A4A2C">
      <w:pPr>
        <w:pStyle w:val="2f5"/>
      </w:pPr>
      <w:r w:rsidRPr="00D967AC">
        <w:rPr>
          <w:rFonts w:hint="eastAsia"/>
        </w:rPr>
        <w:t xml:space="preserve">    192.168.1.2/32   Direct  0    0           D   127.0.0.1       GigabitEthernet0/0/1</w:t>
      </w:r>
    </w:p>
    <w:p w14:paraId="610BF112" w14:textId="77777777" w:rsidR="000A4A2C" w:rsidRPr="00D967AC" w:rsidRDefault="000A4A2C" w:rsidP="000A4A2C">
      <w:pPr>
        <w:pStyle w:val="2f5"/>
      </w:pPr>
      <w:r w:rsidRPr="00D967AC">
        <w:rPr>
          <w:rFonts w:hint="eastAsia"/>
        </w:rPr>
        <w:t xml:space="preserve">  192.168.1.255/32   Direct  0    0           D   127.0.0.1       GigabitEthernet0/0/1</w:t>
      </w:r>
    </w:p>
    <w:p w14:paraId="222C3494" w14:textId="77777777" w:rsidR="000A4A2C" w:rsidRPr="00D967AC" w:rsidRDefault="000A4A2C" w:rsidP="000A4A2C">
      <w:pPr>
        <w:pStyle w:val="2f5"/>
      </w:pPr>
      <w:r w:rsidRPr="00D967AC">
        <w:rPr>
          <w:rFonts w:hint="eastAsia"/>
        </w:rPr>
        <w:t>255.255.255.255/32   Direct  0    0           D   127.0.0.1       InLoopBack0</w:t>
      </w:r>
    </w:p>
    <w:p w14:paraId="14E9E0F8" w14:textId="77777777" w:rsidR="000A4A2C" w:rsidRPr="00D967AC" w:rsidRDefault="000A4A2C" w:rsidP="000A4A2C">
      <w:pPr>
        <w:pStyle w:val="2f5"/>
      </w:pPr>
    </w:p>
    <w:p w14:paraId="6B683D58" w14:textId="77777777" w:rsidR="000A4A2C" w:rsidRPr="00D967AC" w:rsidRDefault="000A4A2C" w:rsidP="000A4A2C">
      <w:pPr>
        <w:pStyle w:val="2f5"/>
      </w:pPr>
      <w:r w:rsidRPr="00D967AC">
        <w:rPr>
          <w:rFonts w:hint="eastAsia"/>
        </w:rPr>
        <w:t xml:space="preserve">[R4]display ip routing-table </w:t>
      </w:r>
    </w:p>
    <w:p w14:paraId="19063C1A" w14:textId="77777777" w:rsidR="000A4A2C" w:rsidRPr="00D967AC" w:rsidRDefault="000A4A2C" w:rsidP="000A4A2C">
      <w:pPr>
        <w:pStyle w:val="2f5"/>
      </w:pPr>
      <w:r w:rsidRPr="00D967AC">
        <w:rPr>
          <w:rFonts w:hint="eastAsia"/>
        </w:rPr>
        <w:t>Route Flags: R - relay, D - download to fib</w:t>
      </w:r>
    </w:p>
    <w:p w14:paraId="1F3C70E9" w14:textId="77777777" w:rsidR="000A4A2C" w:rsidRPr="00D967AC" w:rsidRDefault="000A4A2C" w:rsidP="000A4A2C">
      <w:pPr>
        <w:pStyle w:val="2f5"/>
      </w:pPr>
      <w:r w:rsidRPr="00D967AC">
        <w:rPr>
          <w:rFonts w:hint="eastAsia"/>
        </w:rPr>
        <w:t>------------------------------------------------------------------------------</w:t>
      </w:r>
    </w:p>
    <w:p w14:paraId="6CC46EB6" w14:textId="77777777" w:rsidR="000A4A2C" w:rsidRPr="00D967AC" w:rsidRDefault="000A4A2C" w:rsidP="000A4A2C">
      <w:pPr>
        <w:pStyle w:val="2f5"/>
      </w:pPr>
      <w:r w:rsidRPr="00D967AC">
        <w:rPr>
          <w:rFonts w:hint="eastAsia"/>
        </w:rPr>
        <w:t>Routing Tables: Public</w:t>
      </w:r>
    </w:p>
    <w:p w14:paraId="46D834AD" w14:textId="77777777" w:rsidR="000A4A2C" w:rsidRPr="00D967AC" w:rsidRDefault="000A4A2C" w:rsidP="000A4A2C">
      <w:pPr>
        <w:pStyle w:val="2f5"/>
      </w:pPr>
      <w:r w:rsidRPr="00D967AC">
        <w:rPr>
          <w:rFonts w:hint="eastAsia"/>
        </w:rPr>
        <w:lastRenderedPageBreak/>
        <w:t xml:space="preserve">         Destinations : 9        Routes : 9        </w:t>
      </w:r>
    </w:p>
    <w:p w14:paraId="6F69B4B9" w14:textId="77777777" w:rsidR="000A4A2C" w:rsidRPr="00D967AC" w:rsidRDefault="000A4A2C" w:rsidP="000A4A2C">
      <w:pPr>
        <w:pStyle w:val="2f5"/>
      </w:pPr>
    </w:p>
    <w:p w14:paraId="45472248" w14:textId="77777777" w:rsidR="000A4A2C" w:rsidRPr="00D967AC" w:rsidRDefault="000A4A2C" w:rsidP="000A4A2C">
      <w:pPr>
        <w:pStyle w:val="2f5"/>
      </w:pPr>
      <w:r w:rsidRPr="00D967AC">
        <w:rPr>
          <w:rFonts w:hint="eastAsia"/>
        </w:rPr>
        <w:t>Destination/Mask    Proto   Pre  Cost      Flags NextHop         Interface</w:t>
      </w:r>
    </w:p>
    <w:p w14:paraId="54FAEE69" w14:textId="77777777" w:rsidR="000A4A2C" w:rsidRPr="00D967AC" w:rsidRDefault="000A4A2C" w:rsidP="000A4A2C">
      <w:pPr>
        <w:pStyle w:val="2f5"/>
      </w:pPr>
    </w:p>
    <w:p w14:paraId="39990C36" w14:textId="77777777" w:rsidR="000A4A2C" w:rsidRPr="00D967AC" w:rsidRDefault="000A4A2C" w:rsidP="000A4A2C">
      <w:pPr>
        <w:pStyle w:val="2f5"/>
      </w:pPr>
      <w:r w:rsidRPr="00D967AC">
        <w:rPr>
          <w:rFonts w:hint="eastAsia"/>
        </w:rPr>
        <w:t xml:space="preserve">        0.0.0.0/0   Static  60   0          RD   192.168.1.1     GigabitEthernet0/0/1</w:t>
      </w:r>
    </w:p>
    <w:p w14:paraId="3F7633D5" w14:textId="77777777" w:rsidR="000A4A2C" w:rsidRPr="00D967AC" w:rsidRDefault="000A4A2C" w:rsidP="000A4A2C">
      <w:pPr>
        <w:pStyle w:val="2f5"/>
      </w:pPr>
      <w:r w:rsidRPr="00D967AC">
        <w:rPr>
          <w:rFonts w:hint="eastAsia"/>
        </w:rPr>
        <w:t xml:space="preserve">       10.0.0.4/32  Direct  0    0           D   127.0.0.1       LoopBack0</w:t>
      </w:r>
    </w:p>
    <w:p w14:paraId="34AF3F68" w14:textId="77777777" w:rsidR="000A4A2C" w:rsidRPr="00D967AC" w:rsidRDefault="000A4A2C" w:rsidP="000A4A2C">
      <w:pPr>
        <w:pStyle w:val="2f5"/>
      </w:pPr>
      <w:r w:rsidRPr="00D967AC">
        <w:rPr>
          <w:rFonts w:hint="eastAsia"/>
        </w:rPr>
        <w:t xml:space="preserve">      127.0.0.0/8   Direct  0    0           D   127.0.0.1       InLoopBack0</w:t>
      </w:r>
    </w:p>
    <w:p w14:paraId="42204821" w14:textId="77777777" w:rsidR="000A4A2C" w:rsidRPr="00D967AC" w:rsidRDefault="000A4A2C" w:rsidP="000A4A2C">
      <w:pPr>
        <w:pStyle w:val="2f5"/>
      </w:pPr>
      <w:r w:rsidRPr="00D967AC">
        <w:rPr>
          <w:rFonts w:hint="eastAsia"/>
        </w:rPr>
        <w:t xml:space="preserve">      127.0.0.1/32  Direct  0    0           D   127.0.0.1       InLoopBack0</w:t>
      </w:r>
    </w:p>
    <w:p w14:paraId="6B7C0189" w14:textId="77777777" w:rsidR="000A4A2C" w:rsidRPr="00D967AC" w:rsidRDefault="000A4A2C" w:rsidP="000A4A2C">
      <w:pPr>
        <w:pStyle w:val="2f5"/>
      </w:pPr>
      <w:r w:rsidRPr="00D967AC">
        <w:rPr>
          <w:rFonts w:hint="eastAsia"/>
        </w:rPr>
        <w:t>127.255.255.255/32 Direct  0    0           D   127.0.0.1       InLoopBack0</w:t>
      </w:r>
    </w:p>
    <w:p w14:paraId="0F53E606" w14:textId="77777777" w:rsidR="000A4A2C" w:rsidRPr="00D967AC" w:rsidRDefault="000A4A2C" w:rsidP="000A4A2C">
      <w:pPr>
        <w:pStyle w:val="2f5"/>
      </w:pPr>
      <w:r w:rsidRPr="00D967AC">
        <w:rPr>
          <w:rFonts w:hint="eastAsia"/>
        </w:rPr>
        <w:t xml:space="preserve">    192.168.1.0/24  Direct  0    0           D   192.168.1.4     GigabitEthernet0/0/1</w:t>
      </w:r>
    </w:p>
    <w:p w14:paraId="20AC3465" w14:textId="77777777" w:rsidR="000A4A2C" w:rsidRPr="00D967AC" w:rsidRDefault="000A4A2C" w:rsidP="000A4A2C">
      <w:pPr>
        <w:pStyle w:val="2f5"/>
      </w:pPr>
      <w:r w:rsidRPr="00D967AC">
        <w:rPr>
          <w:rFonts w:hint="eastAsia"/>
        </w:rPr>
        <w:t xml:space="preserve">    192.168.1.4/32  Direct  0    0           D   127.0.0.1       GigabitEthernet0/0/1</w:t>
      </w:r>
    </w:p>
    <w:p w14:paraId="0962D3B9" w14:textId="77777777" w:rsidR="000A4A2C" w:rsidRPr="00D967AC" w:rsidRDefault="000A4A2C" w:rsidP="000A4A2C">
      <w:pPr>
        <w:pStyle w:val="2f5"/>
      </w:pPr>
      <w:r w:rsidRPr="00D967AC">
        <w:rPr>
          <w:rFonts w:hint="eastAsia"/>
        </w:rPr>
        <w:t xml:space="preserve">  192.168.1.255/32  Direct  0    0           D   127.0.0.1       GigabitEthernet0/0/1</w:t>
      </w:r>
    </w:p>
    <w:p w14:paraId="2F610932" w14:textId="77777777" w:rsidR="000A4A2C" w:rsidRPr="00D967AC" w:rsidRDefault="000A4A2C" w:rsidP="000A4A2C">
      <w:pPr>
        <w:pStyle w:val="2f5"/>
      </w:pPr>
      <w:r w:rsidRPr="00D967AC">
        <w:rPr>
          <w:rFonts w:hint="eastAsia"/>
        </w:rPr>
        <w:t>255.255.255.255/32  Direct  0    0           D   127.0.0.1       InLoopBack0</w:t>
      </w:r>
    </w:p>
    <w:p w14:paraId="38AA845A" w14:textId="77777777" w:rsidR="000A4A2C" w:rsidRPr="00D967AC" w:rsidRDefault="000A4A2C" w:rsidP="000A4A2C">
      <w:pPr>
        <w:pStyle w:val="1e"/>
      </w:pPr>
      <w:r w:rsidRPr="00D967AC">
        <w:rPr>
          <w:rFonts w:hint="eastAsia"/>
        </w:rPr>
        <w:t>The preceding command output shows that R1 has learned the route to 192.168.1.0/24, R2 has learned the route to 1.1.1.1/32, and R4 has a default static route to 192.168.1.1.</w:t>
      </w:r>
    </w:p>
    <w:p w14:paraId="00A44B96" w14:textId="77777777" w:rsidR="000A4A2C" w:rsidRPr="00D967AC" w:rsidRDefault="000A4A2C" w:rsidP="000A4A2C">
      <w:pPr>
        <w:pStyle w:val="1e"/>
      </w:pPr>
    </w:p>
    <w:p w14:paraId="39F479A2" w14:textId="77777777" w:rsidR="000A4A2C" w:rsidRPr="00D967AC" w:rsidRDefault="000A4A2C" w:rsidP="000A4A2C">
      <w:pPr>
        <w:pStyle w:val="30"/>
        <w:ind w:left="1701" w:hanging="159"/>
        <w:outlineLvl w:val="4"/>
      </w:pPr>
      <w:r w:rsidRPr="00D967AC">
        <w:rPr>
          <w:rFonts w:hint="eastAsia"/>
        </w:rPr>
        <w:t>Configure a VRRP group and a virtual IP address.</w:t>
      </w:r>
    </w:p>
    <w:p w14:paraId="72EB01E8" w14:textId="77777777" w:rsidR="000A4A2C" w:rsidRPr="00D967AC" w:rsidRDefault="000A4A2C" w:rsidP="000A4A2C">
      <w:pPr>
        <w:pStyle w:val="1e"/>
      </w:pPr>
      <w:r w:rsidRPr="00D967AC">
        <w:rPr>
          <w:rFonts w:hint="eastAsia"/>
        </w:rPr>
        <w:t># Enable VRRP on the interfaces of R2 and R3 and configure the VRID and virtual IP address.</w:t>
      </w:r>
    </w:p>
    <w:p w14:paraId="3CB52694" w14:textId="77777777" w:rsidR="000A4A2C" w:rsidRPr="00D967AC" w:rsidRDefault="000A4A2C" w:rsidP="000A4A2C">
      <w:pPr>
        <w:pStyle w:val="2f5"/>
      </w:pPr>
      <w:r w:rsidRPr="00D967AC">
        <w:rPr>
          <w:rFonts w:hint="eastAsia"/>
        </w:rPr>
        <w:t>[R2]interface GigabitEthernet 0/0/1</w:t>
      </w:r>
    </w:p>
    <w:p w14:paraId="0C95DB01" w14:textId="77777777" w:rsidR="000A4A2C" w:rsidRPr="00D967AC" w:rsidRDefault="000A4A2C" w:rsidP="000A4A2C">
      <w:pPr>
        <w:pStyle w:val="2f5"/>
      </w:pPr>
      <w:r w:rsidRPr="00D967AC">
        <w:rPr>
          <w:rFonts w:hint="eastAsia"/>
        </w:rPr>
        <w:t>[R2-GigabitEthernet0/0/1]vrrp vrid 1 virtual-ip 192.168.1.1</w:t>
      </w:r>
    </w:p>
    <w:p w14:paraId="6BFF63AB" w14:textId="77777777" w:rsidR="000A4A2C" w:rsidRPr="00D967AC" w:rsidRDefault="000A4A2C" w:rsidP="000A4A2C">
      <w:pPr>
        <w:pStyle w:val="1e"/>
      </w:pPr>
      <w:r w:rsidRPr="00D967AC">
        <w:rPr>
          <w:rFonts w:hint="eastAsia"/>
        </w:rPr>
        <w:t># After a waiting period, if R2 detects that no other member exists in the VRRP group, it becomes the master.</w:t>
      </w:r>
    </w:p>
    <w:p w14:paraId="3F9F7AB3" w14:textId="77777777" w:rsidR="000A4A2C" w:rsidRPr="00D967AC" w:rsidRDefault="000A4A2C" w:rsidP="000A4A2C">
      <w:pPr>
        <w:pStyle w:val="2f5"/>
      </w:pPr>
      <w:r w:rsidRPr="00D967AC">
        <w:rPr>
          <w:rFonts w:hint="eastAsia"/>
        </w:rPr>
        <w:t>[R3]interface GigabitEthernet 0/0/1</w:t>
      </w:r>
    </w:p>
    <w:p w14:paraId="64330E4D" w14:textId="77777777" w:rsidR="000A4A2C" w:rsidRPr="00D967AC" w:rsidRDefault="000A4A2C" w:rsidP="000A4A2C">
      <w:pPr>
        <w:pStyle w:val="2f5"/>
      </w:pPr>
      <w:r w:rsidRPr="00D967AC">
        <w:rPr>
          <w:rFonts w:hint="eastAsia"/>
        </w:rPr>
        <w:t xml:space="preserve">[R3-GigabitEthernet0/0/1]vrrp vrid 1 virtual-ip 192.168.1.1 </w:t>
      </w:r>
    </w:p>
    <w:p w14:paraId="15B881AF" w14:textId="77777777" w:rsidR="000A4A2C" w:rsidRPr="00D967AC" w:rsidRDefault="000A4A2C" w:rsidP="000A4A2C">
      <w:pPr>
        <w:pStyle w:val="1e"/>
      </w:pPr>
      <w:r w:rsidRPr="00D967AC">
        <w:rPr>
          <w:rFonts w:hint="eastAsia"/>
        </w:rPr>
        <w:t># After the configuration is complete, check the VRRP status on R2 and R3.</w:t>
      </w:r>
    </w:p>
    <w:p w14:paraId="6253C4A7" w14:textId="77777777" w:rsidR="000A4A2C" w:rsidRPr="00D967AC" w:rsidRDefault="000A4A2C" w:rsidP="000A4A2C">
      <w:pPr>
        <w:pStyle w:val="2f5"/>
      </w:pPr>
      <w:r w:rsidRPr="00D967AC">
        <w:rPr>
          <w:rFonts w:hint="eastAsia"/>
        </w:rPr>
        <w:t xml:space="preserve">[R2]display vrrp  </w:t>
      </w:r>
    </w:p>
    <w:p w14:paraId="42AC2FB5" w14:textId="77777777" w:rsidR="000A4A2C" w:rsidRPr="00D967AC" w:rsidRDefault="000A4A2C" w:rsidP="000A4A2C">
      <w:pPr>
        <w:pStyle w:val="2f5"/>
      </w:pPr>
      <w:r w:rsidRPr="00D967AC">
        <w:rPr>
          <w:rFonts w:hint="eastAsia"/>
        </w:rPr>
        <w:t xml:space="preserve">  GigabitEthernet0/0/1 | Virtual Router 1</w:t>
      </w:r>
    </w:p>
    <w:p w14:paraId="62AF01F4" w14:textId="77777777" w:rsidR="000A4A2C" w:rsidRPr="00D967AC" w:rsidRDefault="000A4A2C" w:rsidP="000A4A2C">
      <w:pPr>
        <w:pStyle w:val="2f5"/>
      </w:pPr>
      <w:r w:rsidRPr="00D967AC">
        <w:rPr>
          <w:rFonts w:hint="eastAsia"/>
        </w:rPr>
        <w:t xml:space="preserve">    State : Master</w:t>
      </w:r>
    </w:p>
    <w:p w14:paraId="6EEAC741" w14:textId="77777777" w:rsidR="000A4A2C" w:rsidRPr="00D967AC" w:rsidRDefault="000A4A2C" w:rsidP="000A4A2C">
      <w:pPr>
        <w:pStyle w:val="2f5"/>
      </w:pPr>
      <w:r w:rsidRPr="00D967AC">
        <w:rPr>
          <w:rFonts w:hint="eastAsia"/>
        </w:rPr>
        <w:t xml:space="preserve">    Virtual IP : 192.168.1.1</w:t>
      </w:r>
    </w:p>
    <w:p w14:paraId="3FEAEBBE" w14:textId="77777777" w:rsidR="000A4A2C" w:rsidRPr="00D967AC" w:rsidRDefault="000A4A2C" w:rsidP="000A4A2C">
      <w:pPr>
        <w:pStyle w:val="2f5"/>
      </w:pPr>
      <w:r w:rsidRPr="00D967AC">
        <w:rPr>
          <w:rFonts w:hint="eastAsia"/>
        </w:rPr>
        <w:t xml:space="preserve">    Master IP : 192.168.1.2</w:t>
      </w:r>
    </w:p>
    <w:p w14:paraId="3262BDDA" w14:textId="77777777" w:rsidR="000A4A2C" w:rsidRPr="00D967AC" w:rsidRDefault="000A4A2C" w:rsidP="000A4A2C">
      <w:pPr>
        <w:pStyle w:val="2f5"/>
      </w:pPr>
      <w:r w:rsidRPr="00D967AC">
        <w:rPr>
          <w:rFonts w:hint="eastAsia"/>
        </w:rPr>
        <w:t xml:space="preserve">    PriorityRun : 100</w:t>
      </w:r>
    </w:p>
    <w:p w14:paraId="111A2845" w14:textId="77777777" w:rsidR="000A4A2C" w:rsidRPr="00D967AC" w:rsidRDefault="000A4A2C" w:rsidP="000A4A2C">
      <w:pPr>
        <w:pStyle w:val="2f5"/>
      </w:pPr>
      <w:r w:rsidRPr="00D967AC">
        <w:rPr>
          <w:rFonts w:hint="eastAsia"/>
        </w:rPr>
        <w:t xml:space="preserve">    PriorityConfig : 100</w:t>
      </w:r>
    </w:p>
    <w:p w14:paraId="33878AE7" w14:textId="77777777" w:rsidR="000A4A2C" w:rsidRPr="00D967AC" w:rsidRDefault="000A4A2C" w:rsidP="000A4A2C">
      <w:pPr>
        <w:pStyle w:val="2f5"/>
      </w:pPr>
      <w:r w:rsidRPr="00D967AC">
        <w:rPr>
          <w:rFonts w:hint="eastAsia"/>
        </w:rPr>
        <w:t xml:space="preserve">    MasterPriority : 100</w:t>
      </w:r>
    </w:p>
    <w:p w14:paraId="71E87D5B" w14:textId="77777777" w:rsidR="000A4A2C" w:rsidRPr="00D967AC" w:rsidRDefault="000A4A2C" w:rsidP="000A4A2C">
      <w:pPr>
        <w:pStyle w:val="2f5"/>
      </w:pPr>
      <w:r w:rsidRPr="00D967AC">
        <w:rPr>
          <w:rFonts w:hint="eastAsia"/>
        </w:rPr>
        <w:t xml:space="preserve">    Preempt : YES   Delay Time : 0 s</w:t>
      </w:r>
    </w:p>
    <w:p w14:paraId="7F1E0A29" w14:textId="77777777" w:rsidR="000A4A2C" w:rsidRPr="00D967AC" w:rsidRDefault="000A4A2C" w:rsidP="000A4A2C">
      <w:pPr>
        <w:pStyle w:val="2f5"/>
      </w:pPr>
      <w:r w:rsidRPr="00D967AC">
        <w:rPr>
          <w:rFonts w:hint="eastAsia"/>
        </w:rPr>
        <w:t xml:space="preserve">    TimerRun : 1 s</w:t>
      </w:r>
    </w:p>
    <w:p w14:paraId="3E78BBB5" w14:textId="77777777" w:rsidR="000A4A2C" w:rsidRPr="00D967AC" w:rsidRDefault="000A4A2C" w:rsidP="000A4A2C">
      <w:pPr>
        <w:pStyle w:val="2f5"/>
      </w:pPr>
      <w:r w:rsidRPr="00D967AC">
        <w:rPr>
          <w:rFonts w:hint="eastAsia"/>
        </w:rPr>
        <w:t xml:space="preserve">    TimerConfig : 1 s</w:t>
      </w:r>
    </w:p>
    <w:p w14:paraId="38C5EF7D" w14:textId="77777777" w:rsidR="000A4A2C" w:rsidRPr="00D967AC" w:rsidRDefault="000A4A2C" w:rsidP="000A4A2C">
      <w:pPr>
        <w:pStyle w:val="2f5"/>
      </w:pPr>
      <w:r w:rsidRPr="00D967AC">
        <w:rPr>
          <w:rFonts w:hint="eastAsia"/>
        </w:rPr>
        <w:t xml:space="preserve">    Auth type : NONE</w:t>
      </w:r>
    </w:p>
    <w:p w14:paraId="1C8154FF" w14:textId="77777777" w:rsidR="000A4A2C" w:rsidRPr="00D967AC" w:rsidRDefault="000A4A2C" w:rsidP="000A4A2C">
      <w:pPr>
        <w:pStyle w:val="2f5"/>
      </w:pPr>
      <w:r w:rsidRPr="00D967AC">
        <w:rPr>
          <w:rFonts w:hint="eastAsia"/>
        </w:rPr>
        <w:t xml:space="preserve">    Virtual MAC : 0000-5e00-0101</w:t>
      </w:r>
    </w:p>
    <w:p w14:paraId="28A67229" w14:textId="77777777" w:rsidR="000A4A2C" w:rsidRPr="00D967AC" w:rsidRDefault="000A4A2C" w:rsidP="000A4A2C">
      <w:pPr>
        <w:pStyle w:val="2f5"/>
      </w:pPr>
      <w:r w:rsidRPr="00D967AC">
        <w:rPr>
          <w:rFonts w:hint="eastAsia"/>
        </w:rPr>
        <w:t xml:space="preserve">    Check TTL : YES</w:t>
      </w:r>
    </w:p>
    <w:p w14:paraId="1476593A" w14:textId="77777777" w:rsidR="000A4A2C" w:rsidRPr="00D967AC" w:rsidRDefault="000A4A2C" w:rsidP="000A4A2C">
      <w:pPr>
        <w:pStyle w:val="2f5"/>
      </w:pPr>
      <w:r w:rsidRPr="00D967AC">
        <w:rPr>
          <w:rFonts w:hint="eastAsia"/>
        </w:rPr>
        <w:t xml:space="preserve">    Config type : normal-vrrp</w:t>
      </w:r>
    </w:p>
    <w:p w14:paraId="1B49C0BE" w14:textId="77777777" w:rsidR="000A4A2C" w:rsidRPr="00D967AC" w:rsidRDefault="000A4A2C" w:rsidP="000A4A2C">
      <w:pPr>
        <w:pStyle w:val="2f5"/>
      </w:pPr>
      <w:r w:rsidRPr="00D967AC">
        <w:rPr>
          <w:rFonts w:hint="eastAsia"/>
        </w:rPr>
        <w:t xml:space="preserve">    Backup-forward : disabled</w:t>
      </w:r>
    </w:p>
    <w:p w14:paraId="7773F51D" w14:textId="77777777" w:rsidR="000A4A2C" w:rsidRPr="00D967AC" w:rsidRDefault="000A4A2C" w:rsidP="000A4A2C">
      <w:pPr>
        <w:pStyle w:val="2f5"/>
      </w:pPr>
      <w:r w:rsidRPr="00D967AC">
        <w:rPr>
          <w:rFonts w:hint="eastAsia"/>
        </w:rPr>
        <w:t xml:space="preserve">    Create time : 2016-07-22 18:00:03</w:t>
      </w:r>
    </w:p>
    <w:p w14:paraId="368F4D4D" w14:textId="77777777" w:rsidR="000A4A2C" w:rsidRPr="00D967AC" w:rsidRDefault="000A4A2C" w:rsidP="000A4A2C">
      <w:pPr>
        <w:pStyle w:val="2f5"/>
      </w:pPr>
      <w:r w:rsidRPr="00D967AC">
        <w:rPr>
          <w:rFonts w:hint="eastAsia"/>
        </w:rPr>
        <w:t>Last change time : 2016-07-22 18:00:07</w:t>
      </w:r>
    </w:p>
    <w:p w14:paraId="32954EE0" w14:textId="77777777" w:rsidR="000A4A2C" w:rsidRPr="00D967AC" w:rsidRDefault="000A4A2C" w:rsidP="000A4A2C">
      <w:pPr>
        <w:pStyle w:val="2f5"/>
      </w:pPr>
    </w:p>
    <w:p w14:paraId="24FFC14A" w14:textId="77777777" w:rsidR="000A4A2C" w:rsidRPr="00D967AC" w:rsidRDefault="000A4A2C" w:rsidP="000A4A2C">
      <w:pPr>
        <w:pStyle w:val="2f5"/>
      </w:pPr>
      <w:r w:rsidRPr="00D967AC">
        <w:rPr>
          <w:rFonts w:hint="eastAsia"/>
        </w:rPr>
        <w:t>[R3]display vrrp</w:t>
      </w:r>
    </w:p>
    <w:p w14:paraId="02A70C87" w14:textId="77777777" w:rsidR="000A4A2C" w:rsidRPr="00D967AC" w:rsidRDefault="000A4A2C" w:rsidP="000A4A2C">
      <w:pPr>
        <w:pStyle w:val="2f5"/>
      </w:pPr>
      <w:r w:rsidRPr="00D967AC">
        <w:rPr>
          <w:rFonts w:hint="eastAsia"/>
        </w:rPr>
        <w:t xml:space="preserve">  GigabitEthernet0/0/1 | Virtual Router 1</w:t>
      </w:r>
    </w:p>
    <w:p w14:paraId="5D9845F2" w14:textId="77777777" w:rsidR="000A4A2C" w:rsidRPr="00D967AC" w:rsidRDefault="000A4A2C" w:rsidP="000A4A2C">
      <w:pPr>
        <w:pStyle w:val="2f5"/>
      </w:pPr>
      <w:r w:rsidRPr="00D967AC">
        <w:rPr>
          <w:rFonts w:hint="eastAsia"/>
        </w:rPr>
        <w:lastRenderedPageBreak/>
        <w:t xml:space="preserve">    State : Backup</w:t>
      </w:r>
    </w:p>
    <w:p w14:paraId="35C049E1" w14:textId="77777777" w:rsidR="000A4A2C" w:rsidRPr="00D967AC" w:rsidRDefault="000A4A2C" w:rsidP="000A4A2C">
      <w:pPr>
        <w:pStyle w:val="2f5"/>
      </w:pPr>
      <w:r w:rsidRPr="00D967AC">
        <w:rPr>
          <w:rFonts w:hint="eastAsia"/>
        </w:rPr>
        <w:t xml:space="preserve">    Virtual IP : 192.168.1.1</w:t>
      </w:r>
    </w:p>
    <w:p w14:paraId="2CDF1BF9" w14:textId="77777777" w:rsidR="000A4A2C" w:rsidRPr="00D967AC" w:rsidRDefault="000A4A2C" w:rsidP="000A4A2C">
      <w:pPr>
        <w:pStyle w:val="2f5"/>
      </w:pPr>
      <w:r w:rsidRPr="00D967AC">
        <w:rPr>
          <w:rFonts w:hint="eastAsia"/>
        </w:rPr>
        <w:t xml:space="preserve">    Master IP : 192.168.1.2</w:t>
      </w:r>
    </w:p>
    <w:p w14:paraId="0640F421" w14:textId="77777777" w:rsidR="000A4A2C" w:rsidRPr="00D967AC" w:rsidRDefault="000A4A2C" w:rsidP="000A4A2C">
      <w:pPr>
        <w:pStyle w:val="2f5"/>
      </w:pPr>
      <w:r w:rsidRPr="00D967AC">
        <w:rPr>
          <w:rFonts w:hint="eastAsia"/>
        </w:rPr>
        <w:t xml:space="preserve">    PriorityRun : 100</w:t>
      </w:r>
    </w:p>
    <w:p w14:paraId="04E25335" w14:textId="77777777" w:rsidR="000A4A2C" w:rsidRPr="00D967AC" w:rsidRDefault="000A4A2C" w:rsidP="000A4A2C">
      <w:pPr>
        <w:pStyle w:val="2f5"/>
      </w:pPr>
      <w:r w:rsidRPr="00D967AC">
        <w:rPr>
          <w:rFonts w:hint="eastAsia"/>
        </w:rPr>
        <w:t xml:space="preserve">    PriorityConfig : 100</w:t>
      </w:r>
    </w:p>
    <w:p w14:paraId="799EDB16" w14:textId="77777777" w:rsidR="000A4A2C" w:rsidRPr="00D967AC" w:rsidRDefault="000A4A2C" w:rsidP="000A4A2C">
      <w:pPr>
        <w:pStyle w:val="2f5"/>
      </w:pPr>
      <w:r w:rsidRPr="00D967AC">
        <w:rPr>
          <w:rFonts w:hint="eastAsia"/>
        </w:rPr>
        <w:t xml:space="preserve">    MasterPriority : 100</w:t>
      </w:r>
    </w:p>
    <w:p w14:paraId="5E47DC18" w14:textId="77777777" w:rsidR="000A4A2C" w:rsidRPr="00D967AC" w:rsidRDefault="000A4A2C" w:rsidP="000A4A2C">
      <w:pPr>
        <w:pStyle w:val="2f5"/>
      </w:pPr>
      <w:r w:rsidRPr="00D967AC">
        <w:rPr>
          <w:rFonts w:hint="eastAsia"/>
        </w:rPr>
        <w:t xml:space="preserve">    Preempt : YES   Delay Time : 0 s</w:t>
      </w:r>
    </w:p>
    <w:p w14:paraId="05D35D5D" w14:textId="77777777" w:rsidR="000A4A2C" w:rsidRPr="00D967AC" w:rsidRDefault="000A4A2C" w:rsidP="000A4A2C">
      <w:pPr>
        <w:pStyle w:val="2f5"/>
      </w:pPr>
      <w:r w:rsidRPr="00D967AC">
        <w:rPr>
          <w:rFonts w:hint="eastAsia"/>
        </w:rPr>
        <w:t xml:space="preserve">    TimerRun : 1 s</w:t>
      </w:r>
    </w:p>
    <w:p w14:paraId="18B167B1" w14:textId="77777777" w:rsidR="000A4A2C" w:rsidRPr="00D967AC" w:rsidRDefault="000A4A2C" w:rsidP="000A4A2C">
      <w:pPr>
        <w:pStyle w:val="2f5"/>
      </w:pPr>
      <w:r w:rsidRPr="00D967AC">
        <w:rPr>
          <w:rFonts w:hint="eastAsia"/>
        </w:rPr>
        <w:t xml:space="preserve">    TimerConfig : 1 s</w:t>
      </w:r>
    </w:p>
    <w:p w14:paraId="68E3BFE6" w14:textId="77777777" w:rsidR="000A4A2C" w:rsidRPr="00D967AC" w:rsidRDefault="000A4A2C" w:rsidP="000A4A2C">
      <w:pPr>
        <w:pStyle w:val="2f5"/>
      </w:pPr>
      <w:r w:rsidRPr="00D967AC">
        <w:rPr>
          <w:rFonts w:hint="eastAsia"/>
        </w:rPr>
        <w:t xml:space="preserve">    Auth type : NONE</w:t>
      </w:r>
    </w:p>
    <w:p w14:paraId="0445C927" w14:textId="77777777" w:rsidR="000A4A2C" w:rsidRPr="00D967AC" w:rsidRDefault="000A4A2C" w:rsidP="000A4A2C">
      <w:pPr>
        <w:pStyle w:val="2f5"/>
      </w:pPr>
      <w:r w:rsidRPr="00D967AC">
        <w:rPr>
          <w:rFonts w:hint="eastAsia"/>
        </w:rPr>
        <w:t xml:space="preserve">    Virtual MAC : 0000-5e00-0101</w:t>
      </w:r>
    </w:p>
    <w:p w14:paraId="0442948B" w14:textId="77777777" w:rsidR="000A4A2C" w:rsidRPr="00D967AC" w:rsidRDefault="000A4A2C" w:rsidP="000A4A2C">
      <w:pPr>
        <w:pStyle w:val="2f5"/>
      </w:pPr>
      <w:r w:rsidRPr="00D967AC">
        <w:rPr>
          <w:rFonts w:hint="eastAsia"/>
        </w:rPr>
        <w:t xml:space="preserve">    Check TTL : YES</w:t>
      </w:r>
    </w:p>
    <w:p w14:paraId="094954E4" w14:textId="77777777" w:rsidR="000A4A2C" w:rsidRPr="00D967AC" w:rsidRDefault="000A4A2C" w:rsidP="000A4A2C">
      <w:pPr>
        <w:pStyle w:val="2f5"/>
      </w:pPr>
      <w:r w:rsidRPr="00D967AC">
        <w:rPr>
          <w:rFonts w:hint="eastAsia"/>
        </w:rPr>
        <w:t xml:space="preserve">    Config type : normal-vrrp</w:t>
      </w:r>
    </w:p>
    <w:p w14:paraId="5D4A71BD" w14:textId="77777777" w:rsidR="000A4A2C" w:rsidRPr="00D967AC" w:rsidRDefault="000A4A2C" w:rsidP="000A4A2C">
      <w:pPr>
        <w:pStyle w:val="2f5"/>
      </w:pPr>
      <w:r w:rsidRPr="00D967AC">
        <w:rPr>
          <w:rFonts w:hint="eastAsia"/>
        </w:rPr>
        <w:t xml:space="preserve">    Backup-forward : disabled</w:t>
      </w:r>
    </w:p>
    <w:p w14:paraId="0BFA415F" w14:textId="77777777" w:rsidR="000A4A2C" w:rsidRPr="00D967AC" w:rsidRDefault="000A4A2C" w:rsidP="000A4A2C">
      <w:pPr>
        <w:pStyle w:val="2f5"/>
      </w:pPr>
      <w:r w:rsidRPr="00D967AC">
        <w:rPr>
          <w:rFonts w:hint="eastAsia"/>
        </w:rPr>
        <w:t xml:space="preserve">    Create time : 2016-07-22 18:03:16</w:t>
      </w:r>
    </w:p>
    <w:p w14:paraId="1AAA8798" w14:textId="77777777" w:rsidR="000A4A2C" w:rsidRPr="00D967AC" w:rsidRDefault="000A4A2C" w:rsidP="000A4A2C">
      <w:pPr>
        <w:pStyle w:val="2f5"/>
      </w:pPr>
      <w:r w:rsidRPr="00D967AC">
        <w:rPr>
          <w:rFonts w:hint="eastAsia"/>
        </w:rPr>
        <w:t xml:space="preserve">    Last change time : 2016-07-22 18:03:16</w:t>
      </w:r>
    </w:p>
    <w:p w14:paraId="1B20A0E5" w14:textId="77777777" w:rsidR="000A4A2C" w:rsidRPr="00D967AC" w:rsidRDefault="000A4A2C" w:rsidP="000A4A2C">
      <w:pPr>
        <w:pStyle w:val="1e"/>
      </w:pPr>
      <w:r w:rsidRPr="00D967AC">
        <w:rPr>
          <w:rFonts w:hint="eastAsia"/>
        </w:rPr>
        <w:t>R2 is elected as the master router, and R3 is elected as the backup router. However, no priority is configured, and priorities of the master and backup devices are both 100. In this case, if R3 starts first, R3 becomes the master device, which is not the expected result.</w:t>
      </w:r>
    </w:p>
    <w:p w14:paraId="4DC94064" w14:textId="77777777" w:rsidR="000A4A2C" w:rsidRPr="00D967AC" w:rsidRDefault="000A4A2C" w:rsidP="000A4A2C">
      <w:pPr>
        <w:pStyle w:val="1e"/>
      </w:pPr>
    </w:p>
    <w:p w14:paraId="3CB815F1" w14:textId="77777777" w:rsidR="000A4A2C" w:rsidRPr="00D967AC" w:rsidRDefault="000A4A2C" w:rsidP="000A4A2C">
      <w:pPr>
        <w:pStyle w:val="30"/>
        <w:ind w:left="1701" w:hanging="159"/>
        <w:outlineLvl w:val="4"/>
      </w:pPr>
      <w:r w:rsidRPr="00D967AC">
        <w:rPr>
          <w:rFonts w:hint="eastAsia"/>
        </w:rPr>
        <w:t>Configure the priority of the VRRP device and verify the active/standby switchover.</w:t>
      </w:r>
    </w:p>
    <w:p w14:paraId="7D2EA1AD" w14:textId="77777777" w:rsidR="000A4A2C" w:rsidRPr="00D967AC" w:rsidRDefault="000A4A2C" w:rsidP="000A4A2C">
      <w:pPr>
        <w:pStyle w:val="1e"/>
      </w:pPr>
      <w:r w:rsidRPr="00D967AC">
        <w:rPr>
          <w:rFonts w:hint="eastAsia"/>
        </w:rPr>
        <w:t># Configure VRRP priorities on R2 and R3. A larger value indicates a higher priority. Therefore, set the VRRP priority of R2 to 120 and that of R3 to 110.</w:t>
      </w:r>
    </w:p>
    <w:p w14:paraId="00FD75F8" w14:textId="77777777" w:rsidR="000A4A2C" w:rsidRPr="00D967AC" w:rsidRDefault="000A4A2C" w:rsidP="000A4A2C">
      <w:pPr>
        <w:pStyle w:val="2f5"/>
      </w:pPr>
      <w:r w:rsidRPr="00D967AC">
        <w:rPr>
          <w:rFonts w:hint="eastAsia"/>
        </w:rPr>
        <w:t>[R2]interface GigabitEthernet 0/0/1</w:t>
      </w:r>
    </w:p>
    <w:p w14:paraId="16A351FC" w14:textId="77777777" w:rsidR="000A4A2C" w:rsidRPr="00D967AC" w:rsidRDefault="000A4A2C" w:rsidP="000A4A2C">
      <w:pPr>
        <w:pStyle w:val="2f5"/>
      </w:pPr>
      <w:r w:rsidRPr="00D967AC">
        <w:rPr>
          <w:rFonts w:hint="eastAsia"/>
        </w:rPr>
        <w:t xml:space="preserve">[R2-GigabitEthernet0/0/1]vrrp vrid 1 priority 120 </w:t>
      </w:r>
    </w:p>
    <w:p w14:paraId="128CEE71" w14:textId="77777777" w:rsidR="000A4A2C" w:rsidRPr="00D967AC" w:rsidRDefault="000A4A2C" w:rsidP="000A4A2C">
      <w:pPr>
        <w:pStyle w:val="2f5"/>
      </w:pPr>
    </w:p>
    <w:p w14:paraId="43A42560" w14:textId="77777777" w:rsidR="000A4A2C" w:rsidRPr="00D967AC" w:rsidRDefault="000A4A2C" w:rsidP="000A4A2C">
      <w:pPr>
        <w:pStyle w:val="2f5"/>
      </w:pPr>
      <w:r w:rsidRPr="00D967AC">
        <w:rPr>
          <w:rFonts w:hint="eastAsia"/>
        </w:rPr>
        <w:t>[R3]interface GigabitEthernet 0/0/1</w:t>
      </w:r>
    </w:p>
    <w:p w14:paraId="0B3ABE8A" w14:textId="77777777" w:rsidR="000A4A2C" w:rsidRPr="00D967AC" w:rsidRDefault="000A4A2C" w:rsidP="000A4A2C">
      <w:pPr>
        <w:pStyle w:val="2f5"/>
      </w:pPr>
      <w:r w:rsidRPr="00D967AC">
        <w:rPr>
          <w:rFonts w:hint="eastAsia"/>
        </w:rPr>
        <w:t>[R3-GigabitEthernet0/0/1]vrrp vrid 1 priority 110</w:t>
      </w:r>
    </w:p>
    <w:p w14:paraId="67AC6A14" w14:textId="77777777" w:rsidR="000A4A2C" w:rsidRPr="00D967AC" w:rsidRDefault="000A4A2C" w:rsidP="000A4A2C">
      <w:pPr>
        <w:pStyle w:val="1e"/>
      </w:pPr>
      <w:r w:rsidRPr="00D967AC">
        <w:rPr>
          <w:rFonts w:hint="eastAsia"/>
        </w:rPr>
        <w:t># Verify the configuration after priority change.</w:t>
      </w:r>
    </w:p>
    <w:p w14:paraId="5C6E7913" w14:textId="77777777" w:rsidR="000A4A2C" w:rsidRPr="00D967AC" w:rsidRDefault="000A4A2C" w:rsidP="000A4A2C">
      <w:pPr>
        <w:pStyle w:val="2f5"/>
      </w:pPr>
      <w:r w:rsidRPr="00D967AC">
        <w:rPr>
          <w:rFonts w:hint="eastAsia"/>
        </w:rPr>
        <w:t>[R2]display vrrp</w:t>
      </w:r>
    </w:p>
    <w:p w14:paraId="1527B8C1" w14:textId="77777777" w:rsidR="000A4A2C" w:rsidRPr="00D967AC" w:rsidRDefault="000A4A2C" w:rsidP="000A4A2C">
      <w:pPr>
        <w:pStyle w:val="2f5"/>
      </w:pPr>
      <w:r w:rsidRPr="00D967AC">
        <w:rPr>
          <w:rFonts w:hint="eastAsia"/>
        </w:rPr>
        <w:t xml:space="preserve">  GigabitEthernet0/0/1 | Virtual Router 1</w:t>
      </w:r>
    </w:p>
    <w:p w14:paraId="2FE77857" w14:textId="77777777" w:rsidR="000A4A2C" w:rsidRPr="00D967AC" w:rsidRDefault="000A4A2C" w:rsidP="000A4A2C">
      <w:pPr>
        <w:pStyle w:val="2f5"/>
      </w:pPr>
      <w:r w:rsidRPr="00D967AC">
        <w:rPr>
          <w:rFonts w:hint="eastAsia"/>
        </w:rPr>
        <w:t xml:space="preserve">    State : Master</w:t>
      </w:r>
    </w:p>
    <w:p w14:paraId="5E006C3C" w14:textId="77777777" w:rsidR="000A4A2C" w:rsidRPr="00D967AC" w:rsidRDefault="000A4A2C" w:rsidP="000A4A2C">
      <w:pPr>
        <w:pStyle w:val="2f5"/>
      </w:pPr>
      <w:r w:rsidRPr="00D967AC">
        <w:rPr>
          <w:rFonts w:hint="eastAsia"/>
        </w:rPr>
        <w:t xml:space="preserve">    Virtual IP : 192.168.1.1</w:t>
      </w:r>
    </w:p>
    <w:p w14:paraId="51451057" w14:textId="77777777" w:rsidR="000A4A2C" w:rsidRPr="00D967AC" w:rsidRDefault="000A4A2C" w:rsidP="000A4A2C">
      <w:pPr>
        <w:pStyle w:val="2f5"/>
      </w:pPr>
      <w:r w:rsidRPr="00D967AC">
        <w:rPr>
          <w:rFonts w:hint="eastAsia"/>
        </w:rPr>
        <w:t xml:space="preserve">    Master IP : 192.168.1.2</w:t>
      </w:r>
    </w:p>
    <w:p w14:paraId="6190AB93" w14:textId="77777777" w:rsidR="000A4A2C" w:rsidRPr="00D967AC" w:rsidRDefault="000A4A2C" w:rsidP="000A4A2C">
      <w:pPr>
        <w:pStyle w:val="2f5"/>
      </w:pPr>
      <w:r w:rsidRPr="00D967AC">
        <w:rPr>
          <w:rFonts w:hint="eastAsia"/>
        </w:rPr>
        <w:t xml:space="preserve">    PriorityRun : 120</w:t>
      </w:r>
    </w:p>
    <w:p w14:paraId="06131BAB" w14:textId="77777777" w:rsidR="000A4A2C" w:rsidRPr="00D967AC" w:rsidRDefault="000A4A2C" w:rsidP="000A4A2C">
      <w:pPr>
        <w:pStyle w:val="2f5"/>
      </w:pPr>
      <w:r w:rsidRPr="00D967AC">
        <w:rPr>
          <w:rFonts w:hint="eastAsia"/>
        </w:rPr>
        <w:t xml:space="preserve">    PriorityConfig : 120</w:t>
      </w:r>
    </w:p>
    <w:p w14:paraId="26192CDD" w14:textId="77777777" w:rsidR="000A4A2C" w:rsidRPr="00D967AC" w:rsidRDefault="000A4A2C" w:rsidP="000A4A2C">
      <w:pPr>
        <w:pStyle w:val="2f5"/>
      </w:pPr>
      <w:r w:rsidRPr="00D967AC">
        <w:rPr>
          <w:rFonts w:hint="eastAsia"/>
        </w:rPr>
        <w:t xml:space="preserve">    MasterPriority : 120</w:t>
      </w:r>
    </w:p>
    <w:p w14:paraId="2EDAE78A" w14:textId="77777777" w:rsidR="000A4A2C" w:rsidRPr="00D967AC" w:rsidRDefault="000A4A2C" w:rsidP="000A4A2C">
      <w:pPr>
        <w:pStyle w:val="2f5"/>
      </w:pPr>
      <w:r w:rsidRPr="00D967AC">
        <w:rPr>
          <w:rFonts w:hint="eastAsia"/>
        </w:rPr>
        <w:t xml:space="preserve">    Preempt : YES   Delay Time : 0 s</w:t>
      </w:r>
    </w:p>
    <w:p w14:paraId="1EF15707" w14:textId="77777777" w:rsidR="000A4A2C" w:rsidRPr="00D967AC" w:rsidRDefault="000A4A2C" w:rsidP="000A4A2C">
      <w:pPr>
        <w:pStyle w:val="2f5"/>
      </w:pPr>
      <w:r w:rsidRPr="00D967AC">
        <w:rPr>
          <w:rFonts w:hint="eastAsia"/>
        </w:rPr>
        <w:t xml:space="preserve">    TimerRun : 1 s</w:t>
      </w:r>
    </w:p>
    <w:p w14:paraId="2BA45C5E" w14:textId="77777777" w:rsidR="000A4A2C" w:rsidRPr="00D967AC" w:rsidRDefault="000A4A2C" w:rsidP="000A4A2C">
      <w:pPr>
        <w:pStyle w:val="2f5"/>
      </w:pPr>
      <w:r w:rsidRPr="00D967AC">
        <w:rPr>
          <w:rFonts w:hint="eastAsia"/>
        </w:rPr>
        <w:t xml:space="preserve">    TimerConfig : 1 s</w:t>
      </w:r>
    </w:p>
    <w:p w14:paraId="5B785E29" w14:textId="77777777" w:rsidR="000A4A2C" w:rsidRPr="00D967AC" w:rsidRDefault="000A4A2C" w:rsidP="000A4A2C">
      <w:pPr>
        <w:pStyle w:val="2f5"/>
      </w:pPr>
      <w:r w:rsidRPr="00D967AC">
        <w:rPr>
          <w:rFonts w:hint="eastAsia"/>
        </w:rPr>
        <w:t xml:space="preserve">    Auth type : NONE</w:t>
      </w:r>
    </w:p>
    <w:p w14:paraId="33C126D5" w14:textId="77777777" w:rsidR="000A4A2C" w:rsidRPr="00D967AC" w:rsidRDefault="000A4A2C" w:rsidP="000A4A2C">
      <w:pPr>
        <w:pStyle w:val="2f5"/>
      </w:pPr>
      <w:r w:rsidRPr="00D967AC">
        <w:rPr>
          <w:rFonts w:hint="eastAsia"/>
        </w:rPr>
        <w:t xml:space="preserve">    Virtual MAC : 0000-5e00-0101</w:t>
      </w:r>
    </w:p>
    <w:p w14:paraId="13FB8E5A" w14:textId="77777777" w:rsidR="000A4A2C" w:rsidRPr="00D967AC" w:rsidRDefault="000A4A2C" w:rsidP="000A4A2C">
      <w:pPr>
        <w:pStyle w:val="2f5"/>
      </w:pPr>
      <w:r w:rsidRPr="00D967AC">
        <w:rPr>
          <w:rFonts w:hint="eastAsia"/>
        </w:rPr>
        <w:t xml:space="preserve">    Check TTL : YES</w:t>
      </w:r>
    </w:p>
    <w:p w14:paraId="3490C56C" w14:textId="77777777" w:rsidR="000A4A2C" w:rsidRPr="00D967AC" w:rsidRDefault="000A4A2C" w:rsidP="000A4A2C">
      <w:pPr>
        <w:pStyle w:val="2f5"/>
      </w:pPr>
      <w:r w:rsidRPr="00D967AC">
        <w:rPr>
          <w:rFonts w:hint="eastAsia"/>
        </w:rPr>
        <w:t xml:space="preserve">    Config type : normal-vrrp</w:t>
      </w:r>
    </w:p>
    <w:p w14:paraId="30F298F3" w14:textId="77777777" w:rsidR="000A4A2C" w:rsidRPr="00D967AC" w:rsidRDefault="000A4A2C" w:rsidP="000A4A2C">
      <w:pPr>
        <w:pStyle w:val="2f5"/>
      </w:pPr>
      <w:r w:rsidRPr="00D967AC">
        <w:rPr>
          <w:rFonts w:hint="eastAsia"/>
        </w:rPr>
        <w:t xml:space="preserve">    Backup-forward : disabled</w:t>
      </w:r>
    </w:p>
    <w:p w14:paraId="65E27E83" w14:textId="77777777" w:rsidR="000A4A2C" w:rsidRPr="00D967AC" w:rsidRDefault="000A4A2C" w:rsidP="000A4A2C">
      <w:pPr>
        <w:pStyle w:val="2f5"/>
      </w:pPr>
      <w:r w:rsidRPr="00D967AC">
        <w:rPr>
          <w:rFonts w:hint="eastAsia"/>
        </w:rPr>
        <w:t xml:space="preserve">    Create time : 2016-07-22 18:00:03</w:t>
      </w:r>
    </w:p>
    <w:p w14:paraId="3D1C586F" w14:textId="77777777" w:rsidR="000A4A2C" w:rsidRPr="00D967AC" w:rsidRDefault="000A4A2C" w:rsidP="000A4A2C">
      <w:pPr>
        <w:pStyle w:val="2f5"/>
      </w:pPr>
      <w:r w:rsidRPr="00D967AC">
        <w:rPr>
          <w:rFonts w:hint="eastAsia"/>
        </w:rPr>
        <w:t xml:space="preserve">    Last change time : 2016-07-22 18:00:07</w:t>
      </w:r>
    </w:p>
    <w:p w14:paraId="037962EF" w14:textId="77777777" w:rsidR="000A4A2C" w:rsidRPr="00D967AC" w:rsidRDefault="000A4A2C" w:rsidP="000A4A2C">
      <w:pPr>
        <w:pStyle w:val="2f5"/>
      </w:pPr>
    </w:p>
    <w:p w14:paraId="62D51EAC" w14:textId="77777777" w:rsidR="000A4A2C" w:rsidRPr="00D967AC" w:rsidRDefault="000A4A2C" w:rsidP="000A4A2C">
      <w:pPr>
        <w:pStyle w:val="2f5"/>
      </w:pPr>
      <w:r w:rsidRPr="00D967AC">
        <w:rPr>
          <w:rFonts w:hint="eastAsia"/>
        </w:rPr>
        <w:lastRenderedPageBreak/>
        <w:t>[R3]display vrrp</w:t>
      </w:r>
    </w:p>
    <w:p w14:paraId="2506A100" w14:textId="77777777" w:rsidR="000A4A2C" w:rsidRPr="00D967AC" w:rsidRDefault="000A4A2C" w:rsidP="000A4A2C">
      <w:pPr>
        <w:pStyle w:val="2f5"/>
      </w:pPr>
      <w:r w:rsidRPr="00D967AC">
        <w:rPr>
          <w:rFonts w:hint="eastAsia"/>
        </w:rPr>
        <w:t xml:space="preserve">  GigabitEthernet0/0/1 | Virtual Router 1</w:t>
      </w:r>
    </w:p>
    <w:p w14:paraId="0A5B41CA" w14:textId="77777777" w:rsidR="000A4A2C" w:rsidRPr="00D967AC" w:rsidRDefault="000A4A2C" w:rsidP="000A4A2C">
      <w:pPr>
        <w:pStyle w:val="2f5"/>
      </w:pPr>
      <w:r w:rsidRPr="00D967AC">
        <w:rPr>
          <w:rFonts w:hint="eastAsia"/>
        </w:rPr>
        <w:t xml:space="preserve">    State : Backup</w:t>
      </w:r>
    </w:p>
    <w:p w14:paraId="69F78C1E" w14:textId="77777777" w:rsidR="000A4A2C" w:rsidRPr="00D967AC" w:rsidRDefault="000A4A2C" w:rsidP="000A4A2C">
      <w:pPr>
        <w:pStyle w:val="2f5"/>
      </w:pPr>
      <w:r w:rsidRPr="00D967AC">
        <w:rPr>
          <w:rFonts w:hint="eastAsia"/>
        </w:rPr>
        <w:t xml:space="preserve">    Virtual IP : 192.168.1.1</w:t>
      </w:r>
    </w:p>
    <w:p w14:paraId="58C73B68" w14:textId="77777777" w:rsidR="000A4A2C" w:rsidRPr="00D967AC" w:rsidRDefault="000A4A2C" w:rsidP="000A4A2C">
      <w:pPr>
        <w:pStyle w:val="2f5"/>
      </w:pPr>
      <w:r w:rsidRPr="00D967AC">
        <w:rPr>
          <w:rFonts w:hint="eastAsia"/>
        </w:rPr>
        <w:t xml:space="preserve">    Master IP : 192.168.1.2</w:t>
      </w:r>
    </w:p>
    <w:p w14:paraId="6E3EDCD2" w14:textId="77777777" w:rsidR="000A4A2C" w:rsidRPr="00D967AC" w:rsidRDefault="000A4A2C" w:rsidP="000A4A2C">
      <w:pPr>
        <w:pStyle w:val="2f5"/>
      </w:pPr>
      <w:r w:rsidRPr="00D967AC">
        <w:rPr>
          <w:rFonts w:hint="eastAsia"/>
        </w:rPr>
        <w:t xml:space="preserve">    PriorityRun : 110</w:t>
      </w:r>
    </w:p>
    <w:p w14:paraId="7CAA4E89" w14:textId="77777777" w:rsidR="000A4A2C" w:rsidRPr="00D967AC" w:rsidRDefault="000A4A2C" w:rsidP="000A4A2C">
      <w:pPr>
        <w:pStyle w:val="2f5"/>
      </w:pPr>
      <w:r w:rsidRPr="00D967AC">
        <w:rPr>
          <w:rFonts w:hint="eastAsia"/>
        </w:rPr>
        <w:t xml:space="preserve">    PriorityConfig : 110</w:t>
      </w:r>
    </w:p>
    <w:p w14:paraId="2C93CD7D" w14:textId="77777777" w:rsidR="000A4A2C" w:rsidRPr="00D967AC" w:rsidRDefault="000A4A2C" w:rsidP="000A4A2C">
      <w:pPr>
        <w:pStyle w:val="2f5"/>
      </w:pPr>
      <w:r w:rsidRPr="00D967AC">
        <w:rPr>
          <w:rFonts w:hint="eastAsia"/>
        </w:rPr>
        <w:t xml:space="preserve">    MasterPriority : 120</w:t>
      </w:r>
    </w:p>
    <w:p w14:paraId="3D3F07A8" w14:textId="77777777" w:rsidR="000A4A2C" w:rsidRPr="00D967AC" w:rsidRDefault="000A4A2C" w:rsidP="000A4A2C">
      <w:pPr>
        <w:pStyle w:val="2f5"/>
      </w:pPr>
      <w:r w:rsidRPr="00D967AC">
        <w:rPr>
          <w:rFonts w:hint="eastAsia"/>
        </w:rPr>
        <w:t xml:space="preserve">    Preempt : YES   Delay Time : 0 s</w:t>
      </w:r>
    </w:p>
    <w:p w14:paraId="36158A4E" w14:textId="77777777" w:rsidR="000A4A2C" w:rsidRPr="00D967AC" w:rsidRDefault="000A4A2C" w:rsidP="000A4A2C">
      <w:pPr>
        <w:pStyle w:val="2f5"/>
      </w:pPr>
      <w:r w:rsidRPr="00D967AC">
        <w:rPr>
          <w:rFonts w:hint="eastAsia"/>
        </w:rPr>
        <w:t xml:space="preserve">    TimerRun : 1 s</w:t>
      </w:r>
    </w:p>
    <w:p w14:paraId="736796BE" w14:textId="77777777" w:rsidR="000A4A2C" w:rsidRPr="00D967AC" w:rsidRDefault="000A4A2C" w:rsidP="000A4A2C">
      <w:pPr>
        <w:pStyle w:val="2f5"/>
      </w:pPr>
      <w:r w:rsidRPr="00D967AC">
        <w:rPr>
          <w:rFonts w:hint="eastAsia"/>
        </w:rPr>
        <w:t xml:space="preserve">    TimerConfig : 1 s</w:t>
      </w:r>
    </w:p>
    <w:p w14:paraId="680EF101" w14:textId="77777777" w:rsidR="000A4A2C" w:rsidRPr="00D967AC" w:rsidRDefault="000A4A2C" w:rsidP="000A4A2C">
      <w:pPr>
        <w:pStyle w:val="2f5"/>
      </w:pPr>
      <w:r w:rsidRPr="00D967AC">
        <w:rPr>
          <w:rFonts w:hint="eastAsia"/>
        </w:rPr>
        <w:t xml:space="preserve">    Auth type : NONE</w:t>
      </w:r>
    </w:p>
    <w:p w14:paraId="2040A87A" w14:textId="77777777" w:rsidR="000A4A2C" w:rsidRPr="00D967AC" w:rsidRDefault="000A4A2C" w:rsidP="000A4A2C">
      <w:pPr>
        <w:pStyle w:val="2f5"/>
      </w:pPr>
      <w:r w:rsidRPr="00D967AC">
        <w:rPr>
          <w:rFonts w:hint="eastAsia"/>
        </w:rPr>
        <w:t xml:space="preserve">    Virtual MAC : 0000-5e00-0101</w:t>
      </w:r>
    </w:p>
    <w:p w14:paraId="6B8C267C" w14:textId="77777777" w:rsidR="000A4A2C" w:rsidRPr="00D967AC" w:rsidRDefault="000A4A2C" w:rsidP="000A4A2C">
      <w:pPr>
        <w:pStyle w:val="2f5"/>
      </w:pPr>
      <w:r w:rsidRPr="00D967AC">
        <w:rPr>
          <w:rFonts w:hint="eastAsia"/>
        </w:rPr>
        <w:t xml:space="preserve">    Check TTL : YES</w:t>
      </w:r>
    </w:p>
    <w:p w14:paraId="7AAD5EE6" w14:textId="77777777" w:rsidR="000A4A2C" w:rsidRPr="00D967AC" w:rsidRDefault="000A4A2C" w:rsidP="000A4A2C">
      <w:pPr>
        <w:pStyle w:val="2f5"/>
      </w:pPr>
      <w:r w:rsidRPr="00D967AC">
        <w:rPr>
          <w:rFonts w:hint="eastAsia"/>
        </w:rPr>
        <w:t xml:space="preserve">    Config type : normal-vrrp</w:t>
      </w:r>
    </w:p>
    <w:p w14:paraId="681EA77F" w14:textId="77777777" w:rsidR="000A4A2C" w:rsidRPr="00D967AC" w:rsidRDefault="000A4A2C" w:rsidP="000A4A2C">
      <w:pPr>
        <w:pStyle w:val="2f5"/>
      </w:pPr>
      <w:r w:rsidRPr="00D967AC">
        <w:rPr>
          <w:rFonts w:hint="eastAsia"/>
        </w:rPr>
        <w:t xml:space="preserve">    Backup-forward : disabled</w:t>
      </w:r>
    </w:p>
    <w:p w14:paraId="7B0C9C68" w14:textId="77777777" w:rsidR="000A4A2C" w:rsidRPr="00D967AC" w:rsidRDefault="000A4A2C" w:rsidP="000A4A2C">
      <w:pPr>
        <w:pStyle w:val="2f5"/>
      </w:pPr>
      <w:r w:rsidRPr="00D967AC">
        <w:rPr>
          <w:rFonts w:hint="eastAsia"/>
        </w:rPr>
        <w:t xml:space="preserve">    Create time : 2016-07-22 18:03:16</w:t>
      </w:r>
    </w:p>
    <w:p w14:paraId="2DD949DA" w14:textId="77777777" w:rsidR="000A4A2C" w:rsidRPr="00D967AC" w:rsidRDefault="000A4A2C" w:rsidP="000A4A2C">
      <w:pPr>
        <w:pStyle w:val="2f5"/>
      </w:pPr>
      <w:r w:rsidRPr="00D967AC">
        <w:rPr>
          <w:rFonts w:hint="eastAsia"/>
        </w:rPr>
        <w:t xml:space="preserve">    Last change time : 2016-07-22 18:03:16</w:t>
      </w:r>
    </w:p>
    <w:p w14:paraId="03F304A5" w14:textId="77777777" w:rsidR="000A4A2C" w:rsidRPr="00D967AC" w:rsidRDefault="000A4A2C" w:rsidP="000A4A2C">
      <w:pPr>
        <w:pStyle w:val="1e"/>
      </w:pPr>
      <w:r w:rsidRPr="00D967AC">
        <w:rPr>
          <w:rFonts w:hint="eastAsia"/>
        </w:rPr>
        <w:t># The command output shows that the VRRP priority has been successfully changed. By default, VRRP preemption is enabled. If the priority of R3 is changed to a higher value, an active/standby switchover occurs.</w:t>
      </w:r>
    </w:p>
    <w:p w14:paraId="1D05D641" w14:textId="77777777" w:rsidR="000A4A2C" w:rsidRPr="00D967AC" w:rsidRDefault="000A4A2C" w:rsidP="000A4A2C">
      <w:pPr>
        <w:pStyle w:val="1e"/>
      </w:pPr>
    </w:p>
    <w:p w14:paraId="03F94AD1" w14:textId="77777777" w:rsidR="000A4A2C" w:rsidRPr="00D967AC" w:rsidRDefault="000A4A2C" w:rsidP="000A4A2C">
      <w:pPr>
        <w:pStyle w:val="1e"/>
      </w:pPr>
      <w:r w:rsidRPr="00D967AC">
        <w:rPr>
          <w:rFonts w:hint="eastAsia"/>
        </w:rPr>
        <w:t>Verify the connectivity between R4 and R1.</w:t>
      </w:r>
    </w:p>
    <w:p w14:paraId="0DB7E72E" w14:textId="77777777" w:rsidR="000A4A2C" w:rsidRPr="00D967AC" w:rsidRDefault="000A4A2C" w:rsidP="000A4A2C">
      <w:pPr>
        <w:pStyle w:val="2f5"/>
      </w:pPr>
      <w:r w:rsidRPr="00D967AC">
        <w:rPr>
          <w:rFonts w:hint="eastAsia"/>
        </w:rPr>
        <w:t>[R4]ping 1.1.1.1</w:t>
      </w:r>
    </w:p>
    <w:p w14:paraId="632C8C7A" w14:textId="77777777" w:rsidR="000A4A2C" w:rsidRPr="00D967AC" w:rsidRDefault="000A4A2C" w:rsidP="000A4A2C">
      <w:pPr>
        <w:pStyle w:val="2f5"/>
      </w:pPr>
      <w:r w:rsidRPr="00D967AC">
        <w:rPr>
          <w:rFonts w:hint="eastAsia"/>
        </w:rPr>
        <w:t xml:space="preserve">  PING 1.1.1.1: 56  data bytes, press CTRL_C to break</w:t>
      </w:r>
    </w:p>
    <w:p w14:paraId="3F160A13" w14:textId="77777777" w:rsidR="000A4A2C" w:rsidRPr="00D967AC" w:rsidRDefault="000A4A2C" w:rsidP="000A4A2C">
      <w:pPr>
        <w:pStyle w:val="2f5"/>
      </w:pPr>
      <w:r w:rsidRPr="00D967AC">
        <w:rPr>
          <w:rFonts w:hint="eastAsia"/>
        </w:rPr>
        <w:t xml:space="preserve">    Reply from 1.1.1.1: bytes=56 Sequence=1 ttl=254 time=57 ms</w:t>
      </w:r>
    </w:p>
    <w:p w14:paraId="4B8D4801" w14:textId="77777777" w:rsidR="000A4A2C" w:rsidRPr="00D967AC" w:rsidRDefault="000A4A2C" w:rsidP="000A4A2C">
      <w:pPr>
        <w:pStyle w:val="2f5"/>
      </w:pPr>
      <w:r w:rsidRPr="00D967AC">
        <w:rPr>
          <w:rFonts w:hint="eastAsia"/>
        </w:rPr>
        <w:t xml:space="preserve">    Reply from 1.1.1.1: bytes=56 Sequence=2 ttl=254 time=1 ms</w:t>
      </w:r>
    </w:p>
    <w:p w14:paraId="061024AF" w14:textId="77777777" w:rsidR="000A4A2C" w:rsidRPr="00D967AC" w:rsidRDefault="000A4A2C" w:rsidP="000A4A2C">
      <w:pPr>
        <w:pStyle w:val="2f5"/>
      </w:pPr>
      <w:r w:rsidRPr="00D967AC">
        <w:rPr>
          <w:rFonts w:hint="eastAsia"/>
        </w:rPr>
        <w:t xml:space="preserve">    Reply from 1.1.1.1: bytes=56 Sequence=3 ttl=254 time=1 ms</w:t>
      </w:r>
    </w:p>
    <w:p w14:paraId="345C0AA4" w14:textId="77777777" w:rsidR="000A4A2C" w:rsidRPr="00D967AC" w:rsidRDefault="000A4A2C" w:rsidP="000A4A2C">
      <w:pPr>
        <w:pStyle w:val="2f5"/>
      </w:pPr>
      <w:r w:rsidRPr="00D967AC">
        <w:rPr>
          <w:rFonts w:hint="eastAsia"/>
        </w:rPr>
        <w:t xml:space="preserve">    Reply from 1.1.1.1: bytes=56 Sequence=4 ttl=254 time=1 ms</w:t>
      </w:r>
    </w:p>
    <w:p w14:paraId="4A1110D7" w14:textId="77777777" w:rsidR="000A4A2C" w:rsidRPr="00D967AC" w:rsidRDefault="000A4A2C" w:rsidP="000A4A2C">
      <w:pPr>
        <w:pStyle w:val="2f5"/>
      </w:pPr>
      <w:r w:rsidRPr="00D967AC">
        <w:rPr>
          <w:rFonts w:hint="eastAsia"/>
        </w:rPr>
        <w:t xml:space="preserve">    Reply from 1.1.1.1: bytes=56 Sequence=5 ttl=254 time=1 ms</w:t>
      </w:r>
    </w:p>
    <w:p w14:paraId="0BBFEB17" w14:textId="77777777" w:rsidR="000A4A2C" w:rsidRPr="00D967AC" w:rsidRDefault="000A4A2C" w:rsidP="000A4A2C">
      <w:pPr>
        <w:pStyle w:val="2f5"/>
      </w:pPr>
    </w:p>
    <w:p w14:paraId="5CAA82CF" w14:textId="77777777" w:rsidR="000A4A2C" w:rsidRPr="00D967AC" w:rsidRDefault="000A4A2C" w:rsidP="000A4A2C">
      <w:pPr>
        <w:pStyle w:val="2f5"/>
      </w:pPr>
      <w:r w:rsidRPr="00D967AC">
        <w:rPr>
          <w:rFonts w:hint="eastAsia"/>
        </w:rPr>
        <w:t xml:space="preserve">  --- 1.1.1.1 ping statistics ---</w:t>
      </w:r>
    </w:p>
    <w:p w14:paraId="1469148C" w14:textId="77777777" w:rsidR="000A4A2C" w:rsidRPr="00D967AC" w:rsidRDefault="000A4A2C" w:rsidP="000A4A2C">
      <w:pPr>
        <w:pStyle w:val="2f5"/>
      </w:pPr>
      <w:r w:rsidRPr="00D967AC">
        <w:rPr>
          <w:rFonts w:hint="eastAsia"/>
        </w:rPr>
        <w:t xml:space="preserve">    5 packet(s) transmitted</w:t>
      </w:r>
    </w:p>
    <w:p w14:paraId="1E45EE11" w14:textId="77777777" w:rsidR="000A4A2C" w:rsidRPr="00D967AC" w:rsidRDefault="000A4A2C" w:rsidP="000A4A2C">
      <w:pPr>
        <w:pStyle w:val="2f5"/>
      </w:pPr>
      <w:r w:rsidRPr="00D967AC">
        <w:rPr>
          <w:rFonts w:hint="eastAsia"/>
        </w:rPr>
        <w:t xml:space="preserve">    5 packet(s) received</w:t>
      </w:r>
    </w:p>
    <w:p w14:paraId="7BCAC648" w14:textId="77777777" w:rsidR="000A4A2C" w:rsidRPr="00D967AC" w:rsidRDefault="000A4A2C" w:rsidP="000A4A2C">
      <w:pPr>
        <w:pStyle w:val="2f5"/>
      </w:pPr>
      <w:r w:rsidRPr="00D967AC">
        <w:rPr>
          <w:rFonts w:hint="eastAsia"/>
        </w:rPr>
        <w:t xml:space="preserve">    0.00% packet loss</w:t>
      </w:r>
    </w:p>
    <w:p w14:paraId="2D25BCA2" w14:textId="77777777" w:rsidR="000A4A2C" w:rsidRPr="00D967AC" w:rsidRDefault="000A4A2C" w:rsidP="000A4A2C">
      <w:pPr>
        <w:pStyle w:val="2f5"/>
      </w:pPr>
      <w:r w:rsidRPr="00D967AC">
        <w:rPr>
          <w:rFonts w:hint="eastAsia"/>
        </w:rPr>
        <w:t xml:space="preserve">    round-trip min/avg/max = 1/12/57 ms</w:t>
      </w:r>
    </w:p>
    <w:p w14:paraId="1BC24BBA" w14:textId="77777777" w:rsidR="000A4A2C" w:rsidRPr="00D967AC" w:rsidRDefault="000A4A2C" w:rsidP="000A4A2C">
      <w:pPr>
        <w:pStyle w:val="1e"/>
      </w:pPr>
      <w:r w:rsidRPr="00D967AC">
        <w:rPr>
          <w:rFonts w:hint="eastAsia"/>
        </w:rPr>
        <w:t># The command output shows that the virtual gateway works properly and can forward data from the LAN where R4 resides to R1. In normal cases, the master device forwards data. Therefore, traffic passes through R2. To verify the failover status, perform the ping function from R4 to R1 for a long time and disable the interface connecting R2 to S1.</w:t>
      </w:r>
    </w:p>
    <w:p w14:paraId="07DFCCE1" w14:textId="77777777" w:rsidR="000A4A2C" w:rsidRPr="00D967AC" w:rsidRDefault="000A4A2C" w:rsidP="000A4A2C">
      <w:pPr>
        <w:pStyle w:val="2f5"/>
      </w:pPr>
      <w:r w:rsidRPr="00D967AC">
        <w:rPr>
          <w:rFonts w:hint="eastAsia"/>
        </w:rPr>
        <w:t>[R2]interface GigabitEthernet 0/0/1</w:t>
      </w:r>
    </w:p>
    <w:p w14:paraId="2FC390F5" w14:textId="77777777" w:rsidR="000A4A2C" w:rsidRPr="00D967AC" w:rsidRDefault="000A4A2C" w:rsidP="000A4A2C">
      <w:pPr>
        <w:pStyle w:val="2f5"/>
      </w:pPr>
      <w:r w:rsidRPr="00D967AC">
        <w:rPr>
          <w:rFonts w:hint="eastAsia"/>
        </w:rPr>
        <w:t>[R2-GigabitEthernet0/0/1]shutdown</w:t>
      </w:r>
    </w:p>
    <w:p w14:paraId="7C9CC9D6" w14:textId="77777777" w:rsidR="000A4A2C" w:rsidRPr="00D967AC" w:rsidRDefault="000A4A2C" w:rsidP="000A4A2C">
      <w:pPr>
        <w:pStyle w:val="1e"/>
      </w:pPr>
      <w:r w:rsidRPr="00D967AC">
        <w:rPr>
          <w:rFonts w:hint="eastAsia"/>
        </w:rPr>
        <w:t># During the active/standby switchover, R4 discards two data packets, but subsequent data packets are forwarded normally.</w:t>
      </w:r>
    </w:p>
    <w:p w14:paraId="25F817D8" w14:textId="77777777" w:rsidR="000A4A2C" w:rsidRPr="00D967AC" w:rsidRDefault="000A4A2C" w:rsidP="000A4A2C">
      <w:pPr>
        <w:pStyle w:val="2f5"/>
      </w:pPr>
      <w:r w:rsidRPr="00D967AC">
        <w:rPr>
          <w:rFonts w:hint="eastAsia"/>
        </w:rPr>
        <w:t>[R4]ping -c 1000 1.1.1.1</w:t>
      </w:r>
    </w:p>
    <w:p w14:paraId="39B7921C" w14:textId="77777777" w:rsidR="000A4A2C" w:rsidRPr="00D967AC" w:rsidRDefault="000A4A2C" w:rsidP="000A4A2C">
      <w:pPr>
        <w:pStyle w:val="2f5"/>
      </w:pPr>
      <w:r w:rsidRPr="00D967AC">
        <w:rPr>
          <w:rFonts w:hint="eastAsia"/>
        </w:rPr>
        <w:t xml:space="preserve">  PING 1.1.1.1: 56  data bytes, press CTRL_C to break</w:t>
      </w:r>
    </w:p>
    <w:p w14:paraId="526D1171" w14:textId="77777777" w:rsidR="000A4A2C" w:rsidRPr="00D967AC" w:rsidRDefault="000A4A2C" w:rsidP="000A4A2C">
      <w:pPr>
        <w:pStyle w:val="2f5"/>
      </w:pPr>
      <w:r w:rsidRPr="00D967AC">
        <w:rPr>
          <w:rFonts w:hint="eastAsia"/>
        </w:rPr>
        <w:t xml:space="preserve">    Reply from 1.1.1.1: bytes=56 Sequence=1 ttl=254 time=1 ms</w:t>
      </w:r>
    </w:p>
    <w:p w14:paraId="3D42EAA7" w14:textId="77777777" w:rsidR="000A4A2C" w:rsidRPr="00D967AC" w:rsidRDefault="000A4A2C" w:rsidP="000A4A2C">
      <w:pPr>
        <w:pStyle w:val="2f5"/>
      </w:pPr>
      <w:r w:rsidRPr="00D967AC">
        <w:rPr>
          <w:rFonts w:hint="eastAsia"/>
        </w:rPr>
        <w:lastRenderedPageBreak/>
        <w:t xml:space="preserve">    Reply from 1.1.1.1: bytes=56 Sequence=2 ttl=254 time=1 ms</w:t>
      </w:r>
    </w:p>
    <w:p w14:paraId="4B30D0E6" w14:textId="77777777" w:rsidR="000A4A2C" w:rsidRPr="00D967AC" w:rsidRDefault="000A4A2C" w:rsidP="000A4A2C">
      <w:pPr>
        <w:pStyle w:val="2f5"/>
      </w:pPr>
      <w:r w:rsidRPr="00D967AC">
        <w:rPr>
          <w:rFonts w:hint="eastAsia"/>
        </w:rPr>
        <w:t xml:space="preserve">    Reply from 1.1.1.1: bytes=56 Sequence=3 ttl=254 time=1 ms</w:t>
      </w:r>
    </w:p>
    <w:p w14:paraId="2ACAE54B" w14:textId="77777777" w:rsidR="000A4A2C" w:rsidRPr="00D967AC" w:rsidRDefault="000A4A2C" w:rsidP="000A4A2C">
      <w:pPr>
        <w:pStyle w:val="2f5"/>
      </w:pPr>
      <w:r w:rsidRPr="00D967AC">
        <w:rPr>
          <w:rFonts w:hint="eastAsia"/>
        </w:rPr>
        <w:t xml:space="preserve">    Reply from 1.1.1.1: bytes=56 Sequence=4 ttl=254 time=1 ms</w:t>
      </w:r>
    </w:p>
    <w:p w14:paraId="44CB2AA3" w14:textId="77777777" w:rsidR="000A4A2C" w:rsidRPr="00D967AC" w:rsidRDefault="000A4A2C" w:rsidP="000A4A2C">
      <w:pPr>
        <w:pStyle w:val="2f5"/>
      </w:pPr>
      <w:r w:rsidRPr="00D967AC">
        <w:rPr>
          <w:rFonts w:hint="eastAsia"/>
        </w:rPr>
        <w:t xml:space="preserve">    Reply from 1.1.1.1: bytes=56 Sequence=5 ttl=254 time=1 ms</w:t>
      </w:r>
    </w:p>
    <w:p w14:paraId="412F987D" w14:textId="77777777" w:rsidR="000A4A2C" w:rsidRPr="00D967AC" w:rsidRDefault="000A4A2C" w:rsidP="000A4A2C">
      <w:pPr>
        <w:pStyle w:val="2f5"/>
      </w:pPr>
      <w:r w:rsidRPr="00D967AC">
        <w:rPr>
          <w:rFonts w:hint="eastAsia"/>
        </w:rPr>
        <w:t xml:space="preserve">    Reply from 1.1.1.1: bytes=56 Sequence=6 ttl=254 time=1 ms</w:t>
      </w:r>
    </w:p>
    <w:p w14:paraId="59F9D51E" w14:textId="77777777" w:rsidR="000A4A2C" w:rsidRPr="00D967AC" w:rsidRDefault="000A4A2C" w:rsidP="000A4A2C">
      <w:pPr>
        <w:pStyle w:val="2f5"/>
      </w:pPr>
      <w:r w:rsidRPr="00D967AC">
        <w:rPr>
          <w:rFonts w:hint="eastAsia"/>
        </w:rPr>
        <w:t xml:space="preserve">    Request time out</w:t>
      </w:r>
    </w:p>
    <w:p w14:paraId="6071B457" w14:textId="77777777" w:rsidR="000A4A2C" w:rsidRPr="00D967AC" w:rsidRDefault="000A4A2C" w:rsidP="000A4A2C">
      <w:pPr>
        <w:pStyle w:val="2f5"/>
      </w:pPr>
      <w:r w:rsidRPr="00D967AC">
        <w:rPr>
          <w:rFonts w:hint="eastAsia"/>
        </w:rPr>
        <w:t xml:space="preserve">    Request time out</w:t>
      </w:r>
    </w:p>
    <w:p w14:paraId="052062A6" w14:textId="77777777" w:rsidR="000A4A2C" w:rsidRPr="00D967AC" w:rsidRDefault="000A4A2C" w:rsidP="000A4A2C">
      <w:pPr>
        <w:pStyle w:val="2f5"/>
      </w:pPr>
      <w:r w:rsidRPr="00D967AC">
        <w:rPr>
          <w:rFonts w:hint="eastAsia"/>
        </w:rPr>
        <w:t xml:space="preserve">    Reply from 1.1.1.1: bytes=56 Sequence=9 ttl=254 time=1 ms</w:t>
      </w:r>
    </w:p>
    <w:p w14:paraId="46752324" w14:textId="77777777" w:rsidR="000A4A2C" w:rsidRPr="00D967AC" w:rsidRDefault="000A4A2C" w:rsidP="000A4A2C">
      <w:pPr>
        <w:pStyle w:val="2f5"/>
      </w:pPr>
      <w:r w:rsidRPr="00D967AC">
        <w:rPr>
          <w:rFonts w:hint="eastAsia"/>
        </w:rPr>
        <w:t xml:space="preserve">    Reply from 1.1.1.1: bytes=56 Sequence=10 ttl=254 time=1 ms</w:t>
      </w:r>
    </w:p>
    <w:p w14:paraId="16D1F5B2" w14:textId="77777777" w:rsidR="000A4A2C" w:rsidRPr="00D967AC" w:rsidRDefault="000A4A2C" w:rsidP="000A4A2C">
      <w:pPr>
        <w:pStyle w:val="2f5"/>
      </w:pPr>
      <w:r w:rsidRPr="00D967AC">
        <w:rPr>
          <w:rFonts w:hint="eastAsia"/>
        </w:rPr>
        <w:t xml:space="preserve">    Reply from 1.1.1.1: bytes=56 Sequence=11 ttl=254 time=1 ms</w:t>
      </w:r>
    </w:p>
    <w:p w14:paraId="0FCB6A6F" w14:textId="77777777" w:rsidR="000A4A2C" w:rsidRPr="00D967AC" w:rsidRDefault="000A4A2C" w:rsidP="000A4A2C">
      <w:pPr>
        <w:pStyle w:val="2f5"/>
      </w:pPr>
      <w:r w:rsidRPr="00D967AC">
        <w:rPr>
          <w:rFonts w:hint="eastAsia"/>
        </w:rPr>
        <w:t xml:space="preserve">    Reply from 1.1.1.1: bytes=56 Sequence=12 ttl=254 time=1 ms</w:t>
      </w:r>
    </w:p>
    <w:p w14:paraId="09BEE3B8" w14:textId="77777777" w:rsidR="000A4A2C" w:rsidRPr="00D967AC" w:rsidRDefault="000A4A2C" w:rsidP="000A4A2C">
      <w:pPr>
        <w:pStyle w:val="2f5"/>
      </w:pPr>
      <w:r w:rsidRPr="00D967AC">
        <w:rPr>
          <w:rFonts w:hint="eastAsia"/>
        </w:rPr>
        <w:t xml:space="preserve">    Reply from 1.1.1.1: bytes=56 Sequence=13 ttl=254 time=1 ms</w:t>
      </w:r>
    </w:p>
    <w:p w14:paraId="7B32B094" w14:textId="77777777" w:rsidR="000A4A2C" w:rsidRPr="00D967AC" w:rsidRDefault="000A4A2C" w:rsidP="000A4A2C">
      <w:pPr>
        <w:pStyle w:val="2f5"/>
      </w:pPr>
      <w:r w:rsidRPr="00D967AC">
        <w:rPr>
          <w:rFonts w:hint="eastAsia"/>
        </w:rPr>
        <w:t xml:space="preserve">    Reply from 1.1.1.1: bytes=56 Sequence=14 ttl=254 time=1 ms</w:t>
      </w:r>
    </w:p>
    <w:p w14:paraId="62AD1A72" w14:textId="77777777" w:rsidR="000A4A2C" w:rsidRPr="00D967AC" w:rsidRDefault="000A4A2C" w:rsidP="000A4A2C">
      <w:pPr>
        <w:pStyle w:val="2f5"/>
      </w:pPr>
      <w:r w:rsidRPr="00D967AC">
        <w:rPr>
          <w:rFonts w:hint="eastAsia"/>
        </w:rPr>
        <w:t xml:space="preserve">    Reply from 1.1.1.1: bytes=56 Sequence=15 ttl=254 time=1 ms</w:t>
      </w:r>
    </w:p>
    <w:p w14:paraId="25DC6AD9" w14:textId="77777777" w:rsidR="000A4A2C" w:rsidRPr="00D967AC" w:rsidRDefault="000A4A2C" w:rsidP="000A4A2C">
      <w:pPr>
        <w:pStyle w:val="2f5"/>
      </w:pPr>
      <w:r w:rsidRPr="00D967AC">
        <w:rPr>
          <w:rFonts w:hint="eastAsia"/>
        </w:rPr>
        <w:t xml:space="preserve">    Reply from 1.1.1.1: bytes=56 Sequence=16 ttl=254 time=1 ms</w:t>
      </w:r>
    </w:p>
    <w:p w14:paraId="13FBBBBC" w14:textId="77777777" w:rsidR="000A4A2C" w:rsidRPr="00D967AC" w:rsidRDefault="000A4A2C" w:rsidP="000A4A2C">
      <w:pPr>
        <w:pStyle w:val="2f5"/>
      </w:pPr>
      <w:r w:rsidRPr="00D967AC">
        <w:rPr>
          <w:rFonts w:hint="eastAsia"/>
        </w:rPr>
        <w:t xml:space="preserve">    Reply from 1.1.1.1: bytes=56 Sequence=17 ttl=254 time=1 ms</w:t>
      </w:r>
    </w:p>
    <w:p w14:paraId="3B5DD7EA" w14:textId="77777777" w:rsidR="000A4A2C" w:rsidRPr="00D967AC" w:rsidRDefault="000A4A2C" w:rsidP="000A4A2C">
      <w:pPr>
        <w:pStyle w:val="2f5"/>
      </w:pPr>
      <w:r w:rsidRPr="00D967AC">
        <w:rPr>
          <w:rFonts w:hint="eastAsia"/>
        </w:rPr>
        <w:t xml:space="preserve">    Reply from 1.1.1.1: bytes=56 Sequence=18 ttl=254 time=1 ms</w:t>
      </w:r>
    </w:p>
    <w:p w14:paraId="1A3103D4" w14:textId="77777777" w:rsidR="000A4A2C" w:rsidRPr="00D967AC" w:rsidRDefault="000A4A2C" w:rsidP="000A4A2C">
      <w:pPr>
        <w:pStyle w:val="2f5"/>
      </w:pPr>
      <w:r w:rsidRPr="00D967AC">
        <w:rPr>
          <w:rFonts w:hint="eastAsia"/>
        </w:rPr>
        <w:t xml:space="preserve">    Reply from 1.1.1.1: bytes=56 Sequence=19 ttl=254 time=1 ms</w:t>
      </w:r>
    </w:p>
    <w:p w14:paraId="656C8AFE" w14:textId="77777777" w:rsidR="000A4A2C" w:rsidRPr="00D967AC" w:rsidRDefault="000A4A2C" w:rsidP="000A4A2C">
      <w:pPr>
        <w:pStyle w:val="2f5"/>
      </w:pPr>
      <w:r w:rsidRPr="00D967AC">
        <w:rPr>
          <w:rFonts w:hint="eastAsia"/>
        </w:rPr>
        <w:t xml:space="preserve">    Reply from 1.1.1.1: bytes=56 Sequence=20 ttl=254 time=1 ms</w:t>
      </w:r>
    </w:p>
    <w:p w14:paraId="101D2E35" w14:textId="77777777" w:rsidR="000A4A2C" w:rsidRPr="00D967AC" w:rsidRDefault="000A4A2C" w:rsidP="000A4A2C">
      <w:pPr>
        <w:pStyle w:val="2f5"/>
      </w:pPr>
    </w:p>
    <w:p w14:paraId="4A826B5D" w14:textId="77777777" w:rsidR="000A4A2C" w:rsidRPr="00D967AC" w:rsidRDefault="000A4A2C" w:rsidP="000A4A2C">
      <w:pPr>
        <w:pStyle w:val="2f5"/>
      </w:pPr>
      <w:r w:rsidRPr="00D967AC">
        <w:rPr>
          <w:rFonts w:hint="eastAsia"/>
        </w:rPr>
        <w:t xml:space="preserve">  --- 1.1.1.1 ping statistics ---</w:t>
      </w:r>
    </w:p>
    <w:p w14:paraId="085DACE6" w14:textId="77777777" w:rsidR="000A4A2C" w:rsidRPr="00D967AC" w:rsidRDefault="000A4A2C" w:rsidP="000A4A2C">
      <w:pPr>
        <w:pStyle w:val="2f5"/>
      </w:pPr>
      <w:r w:rsidRPr="00D967AC">
        <w:rPr>
          <w:rFonts w:hint="eastAsia"/>
        </w:rPr>
        <w:t xml:space="preserve">    20 packet(s) transmitted</w:t>
      </w:r>
    </w:p>
    <w:p w14:paraId="0CBEAC6E" w14:textId="77777777" w:rsidR="000A4A2C" w:rsidRPr="00D967AC" w:rsidRDefault="000A4A2C" w:rsidP="000A4A2C">
      <w:pPr>
        <w:pStyle w:val="2f5"/>
      </w:pPr>
      <w:r w:rsidRPr="00D967AC">
        <w:rPr>
          <w:rFonts w:hint="eastAsia"/>
        </w:rPr>
        <w:t xml:space="preserve">    18 packet(s) received</w:t>
      </w:r>
    </w:p>
    <w:p w14:paraId="09E9A645" w14:textId="77777777" w:rsidR="000A4A2C" w:rsidRPr="00D967AC" w:rsidRDefault="000A4A2C" w:rsidP="000A4A2C">
      <w:pPr>
        <w:pStyle w:val="2f5"/>
      </w:pPr>
      <w:r w:rsidRPr="00D967AC">
        <w:rPr>
          <w:rFonts w:hint="eastAsia"/>
        </w:rPr>
        <w:t xml:space="preserve">    10.00% packet loss</w:t>
      </w:r>
    </w:p>
    <w:p w14:paraId="639C6248" w14:textId="77777777" w:rsidR="000A4A2C" w:rsidRPr="00D967AC" w:rsidRDefault="000A4A2C" w:rsidP="000A4A2C">
      <w:pPr>
        <w:pStyle w:val="2f5"/>
      </w:pPr>
      <w:r w:rsidRPr="00D967AC">
        <w:rPr>
          <w:rFonts w:hint="eastAsia"/>
        </w:rPr>
        <w:t xml:space="preserve">    round-trip min/avg/max = 1/1/1 ms</w:t>
      </w:r>
    </w:p>
    <w:p w14:paraId="01734D5C" w14:textId="77777777" w:rsidR="000A4A2C" w:rsidRPr="00D967AC" w:rsidRDefault="000A4A2C" w:rsidP="000A4A2C">
      <w:pPr>
        <w:pStyle w:val="1e"/>
      </w:pPr>
      <w:r w:rsidRPr="00D967AC">
        <w:rPr>
          <w:rFonts w:hint="eastAsia"/>
        </w:rPr>
        <w:t># R3 becomes the master due to the active/standby switchover.</w:t>
      </w:r>
    </w:p>
    <w:p w14:paraId="3F6B76CC" w14:textId="77777777" w:rsidR="000A4A2C" w:rsidRPr="00D967AC" w:rsidRDefault="000A4A2C" w:rsidP="000A4A2C">
      <w:pPr>
        <w:pStyle w:val="2f5"/>
      </w:pPr>
      <w:r w:rsidRPr="00D967AC">
        <w:rPr>
          <w:rFonts w:hint="eastAsia"/>
        </w:rPr>
        <w:t xml:space="preserve"> [R3]display vrrp</w:t>
      </w:r>
    </w:p>
    <w:p w14:paraId="18B948AE" w14:textId="77777777" w:rsidR="000A4A2C" w:rsidRPr="00D967AC" w:rsidRDefault="000A4A2C" w:rsidP="000A4A2C">
      <w:pPr>
        <w:pStyle w:val="2f5"/>
      </w:pPr>
      <w:r w:rsidRPr="00D967AC">
        <w:rPr>
          <w:rFonts w:hint="eastAsia"/>
        </w:rPr>
        <w:t xml:space="preserve">  GigabitEthernet0/0/1 | Virtual Router 1</w:t>
      </w:r>
    </w:p>
    <w:p w14:paraId="1725EE9D" w14:textId="77777777" w:rsidR="000A4A2C" w:rsidRPr="00D967AC" w:rsidRDefault="000A4A2C" w:rsidP="000A4A2C">
      <w:pPr>
        <w:pStyle w:val="2f5"/>
      </w:pPr>
      <w:r w:rsidRPr="00D967AC">
        <w:rPr>
          <w:rFonts w:hint="eastAsia"/>
        </w:rPr>
        <w:t xml:space="preserve">    State : Master</w:t>
      </w:r>
    </w:p>
    <w:p w14:paraId="253FC7BE" w14:textId="77777777" w:rsidR="000A4A2C" w:rsidRPr="00D967AC" w:rsidRDefault="000A4A2C" w:rsidP="000A4A2C">
      <w:pPr>
        <w:pStyle w:val="2f5"/>
      </w:pPr>
      <w:r w:rsidRPr="00D967AC">
        <w:rPr>
          <w:rFonts w:hint="eastAsia"/>
        </w:rPr>
        <w:t xml:space="preserve">    Virtual IP : 192.168.1.1</w:t>
      </w:r>
    </w:p>
    <w:p w14:paraId="1ADE7B2C" w14:textId="77777777" w:rsidR="000A4A2C" w:rsidRPr="00D967AC" w:rsidRDefault="000A4A2C" w:rsidP="000A4A2C">
      <w:pPr>
        <w:pStyle w:val="2f5"/>
      </w:pPr>
      <w:r w:rsidRPr="00D967AC">
        <w:rPr>
          <w:rFonts w:hint="eastAsia"/>
        </w:rPr>
        <w:t xml:space="preserve">    Master IP : 192.168.1.3</w:t>
      </w:r>
    </w:p>
    <w:p w14:paraId="642814D5" w14:textId="77777777" w:rsidR="000A4A2C" w:rsidRPr="00D967AC" w:rsidRDefault="000A4A2C" w:rsidP="000A4A2C">
      <w:pPr>
        <w:pStyle w:val="2f5"/>
      </w:pPr>
      <w:r w:rsidRPr="00D967AC">
        <w:rPr>
          <w:rFonts w:hint="eastAsia"/>
        </w:rPr>
        <w:t xml:space="preserve">    PriorityRun : 110</w:t>
      </w:r>
    </w:p>
    <w:p w14:paraId="70B42504" w14:textId="77777777" w:rsidR="000A4A2C" w:rsidRPr="00D967AC" w:rsidRDefault="000A4A2C" w:rsidP="000A4A2C">
      <w:pPr>
        <w:pStyle w:val="2f5"/>
      </w:pPr>
      <w:r w:rsidRPr="00D967AC">
        <w:rPr>
          <w:rFonts w:hint="eastAsia"/>
        </w:rPr>
        <w:t xml:space="preserve">    PriorityConfig : 110</w:t>
      </w:r>
    </w:p>
    <w:p w14:paraId="49FCEB09" w14:textId="77777777" w:rsidR="000A4A2C" w:rsidRPr="00D967AC" w:rsidRDefault="000A4A2C" w:rsidP="000A4A2C">
      <w:pPr>
        <w:pStyle w:val="2f5"/>
      </w:pPr>
      <w:r w:rsidRPr="00D967AC">
        <w:rPr>
          <w:rFonts w:hint="eastAsia"/>
        </w:rPr>
        <w:t xml:space="preserve">    MasterPriority : 110</w:t>
      </w:r>
    </w:p>
    <w:p w14:paraId="06D1975B" w14:textId="77777777" w:rsidR="000A4A2C" w:rsidRPr="00D967AC" w:rsidRDefault="000A4A2C" w:rsidP="000A4A2C">
      <w:pPr>
        <w:pStyle w:val="2f5"/>
      </w:pPr>
      <w:r w:rsidRPr="00D967AC">
        <w:rPr>
          <w:rFonts w:hint="eastAsia"/>
        </w:rPr>
        <w:t xml:space="preserve">    Preempt : YES   Delay Time : 0 s</w:t>
      </w:r>
    </w:p>
    <w:p w14:paraId="31A844CB" w14:textId="77777777" w:rsidR="000A4A2C" w:rsidRPr="00D967AC" w:rsidRDefault="000A4A2C" w:rsidP="000A4A2C">
      <w:pPr>
        <w:pStyle w:val="2f5"/>
      </w:pPr>
      <w:r w:rsidRPr="00D967AC">
        <w:rPr>
          <w:rFonts w:hint="eastAsia"/>
        </w:rPr>
        <w:t xml:space="preserve">    TimerRun : 1 s</w:t>
      </w:r>
    </w:p>
    <w:p w14:paraId="1F63E535" w14:textId="77777777" w:rsidR="000A4A2C" w:rsidRPr="00D967AC" w:rsidRDefault="000A4A2C" w:rsidP="000A4A2C">
      <w:pPr>
        <w:pStyle w:val="2f5"/>
      </w:pPr>
      <w:r w:rsidRPr="00D967AC">
        <w:rPr>
          <w:rFonts w:hint="eastAsia"/>
        </w:rPr>
        <w:t xml:space="preserve">    TimerConfig : 1 s</w:t>
      </w:r>
    </w:p>
    <w:p w14:paraId="565CE457" w14:textId="77777777" w:rsidR="000A4A2C" w:rsidRPr="00D967AC" w:rsidRDefault="000A4A2C" w:rsidP="000A4A2C">
      <w:pPr>
        <w:pStyle w:val="2f5"/>
      </w:pPr>
      <w:r w:rsidRPr="00D967AC">
        <w:rPr>
          <w:rFonts w:hint="eastAsia"/>
        </w:rPr>
        <w:t xml:space="preserve">    Auth type : NONE</w:t>
      </w:r>
    </w:p>
    <w:p w14:paraId="44B0BF63" w14:textId="77777777" w:rsidR="000A4A2C" w:rsidRPr="00D967AC" w:rsidRDefault="000A4A2C" w:rsidP="000A4A2C">
      <w:pPr>
        <w:pStyle w:val="2f5"/>
      </w:pPr>
      <w:r w:rsidRPr="00D967AC">
        <w:rPr>
          <w:rFonts w:hint="eastAsia"/>
        </w:rPr>
        <w:t xml:space="preserve">    Virtual MAC : 0000-5e00-0101</w:t>
      </w:r>
    </w:p>
    <w:p w14:paraId="4BAB1461" w14:textId="77777777" w:rsidR="000A4A2C" w:rsidRPr="00D967AC" w:rsidRDefault="000A4A2C" w:rsidP="000A4A2C">
      <w:pPr>
        <w:pStyle w:val="2f5"/>
      </w:pPr>
      <w:r w:rsidRPr="00D967AC">
        <w:rPr>
          <w:rFonts w:hint="eastAsia"/>
        </w:rPr>
        <w:t xml:space="preserve">    Check TTL : YES</w:t>
      </w:r>
    </w:p>
    <w:p w14:paraId="7D3997CA" w14:textId="77777777" w:rsidR="000A4A2C" w:rsidRPr="00D967AC" w:rsidRDefault="000A4A2C" w:rsidP="000A4A2C">
      <w:pPr>
        <w:pStyle w:val="2f5"/>
      </w:pPr>
      <w:r w:rsidRPr="00D967AC">
        <w:rPr>
          <w:rFonts w:hint="eastAsia"/>
        </w:rPr>
        <w:t xml:space="preserve">    Config type : normal-vrrp</w:t>
      </w:r>
    </w:p>
    <w:p w14:paraId="25811652" w14:textId="77777777" w:rsidR="000A4A2C" w:rsidRPr="00D967AC" w:rsidRDefault="000A4A2C" w:rsidP="000A4A2C">
      <w:pPr>
        <w:pStyle w:val="2f5"/>
      </w:pPr>
      <w:r w:rsidRPr="00D967AC">
        <w:rPr>
          <w:rFonts w:hint="eastAsia"/>
        </w:rPr>
        <w:t xml:space="preserve">    Backup-forward : disabled</w:t>
      </w:r>
    </w:p>
    <w:p w14:paraId="64421E08" w14:textId="77777777" w:rsidR="000A4A2C" w:rsidRPr="00D967AC" w:rsidRDefault="000A4A2C" w:rsidP="000A4A2C">
      <w:pPr>
        <w:pStyle w:val="2f5"/>
      </w:pPr>
      <w:r w:rsidRPr="00D967AC">
        <w:rPr>
          <w:rFonts w:hint="eastAsia"/>
        </w:rPr>
        <w:t xml:space="preserve">    Create time : 2016-07-22 18:03:16</w:t>
      </w:r>
    </w:p>
    <w:p w14:paraId="5786F55E" w14:textId="77777777" w:rsidR="000A4A2C" w:rsidRPr="00D967AC" w:rsidRDefault="000A4A2C" w:rsidP="000A4A2C">
      <w:pPr>
        <w:pStyle w:val="2f5"/>
      </w:pPr>
      <w:r w:rsidRPr="00D967AC">
        <w:rPr>
          <w:rFonts w:hint="eastAsia"/>
        </w:rPr>
        <w:t xml:space="preserve">    Last change time : 2016-07-22 18:29:41</w:t>
      </w:r>
    </w:p>
    <w:p w14:paraId="6F7FF688" w14:textId="77777777" w:rsidR="000A4A2C" w:rsidRPr="00D967AC" w:rsidRDefault="000A4A2C" w:rsidP="000A4A2C">
      <w:pPr>
        <w:pStyle w:val="30"/>
        <w:ind w:left="1701" w:hanging="159"/>
        <w:outlineLvl w:val="4"/>
      </w:pPr>
      <w:r w:rsidRPr="00D967AC">
        <w:rPr>
          <w:rFonts w:hint="eastAsia"/>
        </w:rPr>
        <w:t>Associate VRRP with an uplink.</w:t>
      </w:r>
    </w:p>
    <w:p w14:paraId="1B21A204" w14:textId="77777777" w:rsidR="000A4A2C" w:rsidRPr="00D967AC" w:rsidRDefault="000A4A2C" w:rsidP="000A4A2C">
      <w:pPr>
        <w:pStyle w:val="1e"/>
      </w:pPr>
      <w:r w:rsidRPr="00D967AC">
        <w:rPr>
          <w:rFonts w:hint="eastAsia"/>
        </w:rPr>
        <w:t># The active/standby VRRP switchover is implemented by listening to VRRP Advertisement packets. If the backup device cannot listen to packets sent by the master device or its priority is higher than that of the master device, the backup device performs preemption. By default, the preemption delay is not set.</w:t>
      </w:r>
    </w:p>
    <w:p w14:paraId="7451286D" w14:textId="77777777" w:rsidR="000A4A2C" w:rsidRPr="00D967AC" w:rsidRDefault="000A4A2C" w:rsidP="000A4A2C">
      <w:pPr>
        <w:pStyle w:val="1e"/>
      </w:pPr>
      <w:r w:rsidRPr="00D967AC">
        <w:rPr>
          <w:rFonts w:hint="eastAsia"/>
        </w:rPr>
        <w:lastRenderedPageBreak/>
        <w:t>If the fault occurs on the uplink and no active/standby switchover is performed, all Internet access traffic cannot be forwarded after reaching R2. Therefore, VRRP is associated with an uplink. When the uplink is faulty, R2 automatically decreases its priority, and R3 performs preemption to switch traffic to the backup device and uplink for forwarding.</w:t>
      </w:r>
    </w:p>
    <w:p w14:paraId="6888C78B" w14:textId="77777777" w:rsidR="000A4A2C" w:rsidRPr="00D967AC" w:rsidRDefault="000A4A2C" w:rsidP="000A4A2C">
      <w:pPr>
        <w:pStyle w:val="1e"/>
      </w:pPr>
      <w:r w:rsidRPr="00D967AC">
        <w:rPr>
          <w:rFonts w:hint="eastAsia"/>
        </w:rPr>
        <w:t>Before associating VRRP with an uplink, restore the link that is shut down.</w:t>
      </w:r>
    </w:p>
    <w:p w14:paraId="625C19B4" w14:textId="77777777" w:rsidR="000A4A2C" w:rsidRPr="00D967AC" w:rsidRDefault="000A4A2C" w:rsidP="000A4A2C">
      <w:pPr>
        <w:pStyle w:val="1e"/>
      </w:pPr>
      <w:r w:rsidRPr="00D967AC">
        <w:rPr>
          <w:rFonts w:hint="eastAsia"/>
        </w:rPr>
        <w:t>Configure R2 to track the uplink interface and set the penalty value to 30. That is, when the link fails, the running priority of R2 changes to 90, which is lower than R3 (110).</w:t>
      </w:r>
    </w:p>
    <w:p w14:paraId="0252F20D" w14:textId="77777777" w:rsidR="000A4A2C" w:rsidRPr="00D967AC" w:rsidRDefault="000A4A2C" w:rsidP="000A4A2C">
      <w:pPr>
        <w:pStyle w:val="2f5"/>
      </w:pPr>
      <w:r w:rsidRPr="00D967AC">
        <w:rPr>
          <w:rFonts w:hint="eastAsia"/>
        </w:rPr>
        <w:t>[R2]interface GigabitEthernet 0/0/1</w:t>
      </w:r>
    </w:p>
    <w:p w14:paraId="431C802A" w14:textId="77777777" w:rsidR="000A4A2C" w:rsidRPr="00D967AC" w:rsidRDefault="000A4A2C" w:rsidP="000A4A2C">
      <w:pPr>
        <w:pStyle w:val="2f5"/>
      </w:pPr>
      <w:r w:rsidRPr="00D967AC">
        <w:rPr>
          <w:rFonts w:hint="eastAsia"/>
        </w:rPr>
        <w:t>[R2-GigabitEthernet0/0/1]undo shutdown</w:t>
      </w:r>
    </w:p>
    <w:p w14:paraId="376DA1E1" w14:textId="77777777" w:rsidR="000A4A2C" w:rsidRPr="00D967AC" w:rsidRDefault="000A4A2C" w:rsidP="000A4A2C">
      <w:pPr>
        <w:pStyle w:val="2f5"/>
      </w:pPr>
      <w:r w:rsidRPr="00D967AC">
        <w:rPr>
          <w:rFonts w:hint="eastAsia"/>
        </w:rPr>
        <w:t>[R2-GigabitEthernet0/0/1]vrrp vrid 1 track interface GigabitEthernet 0/0/0 reduced 30</w:t>
      </w:r>
    </w:p>
    <w:p w14:paraId="03E7FE52" w14:textId="77777777" w:rsidR="000A4A2C" w:rsidRPr="00D967AC" w:rsidRDefault="000A4A2C" w:rsidP="000A4A2C">
      <w:pPr>
        <w:pStyle w:val="1e"/>
      </w:pPr>
      <w:r w:rsidRPr="00D967AC">
        <w:rPr>
          <w:rFonts w:hint="eastAsia"/>
        </w:rPr>
        <w:t>Check the association configuration.</w:t>
      </w:r>
    </w:p>
    <w:p w14:paraId="76145180" w14:textId="77777777" w:rsidR="000A4A2C" w:rsidRPr="00D967AC" w:rsidRDefault="000A4A2C" w:rsidP="000A4A2C">
      <w:pPr>
        <w:pStyle w:val="2f5"/>
      </w:pPr>
      <w:r w:rsidRPr="00D967AC">
        <w:rPr>
          <w:rFonts w:hint="eastAsia"/>
        </w:rPr>
        <w:t>[R2]display vrrp</w:t>
      </w:r>
    </w:p>
    <w:p w14:paraId="048780CF" w14:textId="77777777" w:rsidR="000A4A2C" w:rsidRPr="00D967AC" w:rsidRDefault="000A4A2C" w:rsidP="000A4A2C">
      <w:pPr>
        <w:pStyle w:val="2f5"/>
      </w:pPr>
      <w:r w:rsidRPr="00D967AC">
        <w:rPr>
          <w:rFonts w:hint="eastAsia"/>
        </w:rPr>
        <w:t xml:space="preserve">  GigabitEthernet0/0/1 | Virtual Router 1</w:t>
      </w:r>
    </w:p>
    <w:p w14:paraId="5D65287D" w14:textId="77777777" w:rsidR="000A4A2C" w:rsidRPr="00D967AC" w:rsidRDefault="000A4A2C" w:rsidP="000A4A2C">
      <w:pPr>
        <w:pStyle w:val="2f5"/>
      </w:pPr>
      <w:r w:rsidRPr="00D967AC">
        <w:rPr>
          <w:rFonts w:hint="eastAsia"/>
        </w:rPr>
        <w:t xml:space="preserve">    State : Master</w:t>
      </w:r>
    </w:p>
    <w:p w14:paraId="0CCF3275" w14:textId="77777777" w:rsidR="000A4A2C" w:rsidRPr="00D967AC" w:rsidRDefault="000A4A2C" w:rsidP="000A4A2C">
      <w:pPr>
        <w:pStyle w:val="2f5"/>
      </w:pPr>
      <w:r w:rsidRPr="00D967AC">
        <w:rPr>
          <w:rFonts w:hint="eastAsia"/>
        </w:rPr>
        <w:t xml:space="preserve">    Virtual IP : 192.168.1.1</w:t>
      </w:r>
    </w:p>
    <w:p w14:paraId="03CF6D54" w14:textId="77777777" w:rsidR="000A4A2C" w:rsidRPr="00D967AC" w:rsidRDefault="000A4A2C" w:rsidP="000A4A2C">
      <w:pPr>
        <w:pStyle w:val="2f5"/>
      </w:pPr>
      <w:r w:rsidRPr="00D967AC">
        <w:rPr>
          <w:rFonts w:hint="eastAsia"/>
        </w:rPr>
        <w:t xml:space="preserve">    Master IP : 192.168.1.2</w:t>
      </w:r>
    </w:p>
    <w:p w14:paraId="47A1D32E" w14:textId="77777777" w:rsidR="000A4A2C" w:rsidRPr="00D967AC" w:rsidRDefault="000A4A2C" w:rsidP="000A4A2C">
      <w:pPr>
        <w:pStyle w:val="2f5"/>
      </w:pPr>
      <w:r w:rsidRPr="00D967AC">
        <w:rPr>
          <w:rFonts w:hint="eastAsia"/>
        </w:rPr>
        <w:t xml:space="preserve">    PriorityRun : 120</w:t>
      </w:r>
    </w:p>
    <w:p w14:paraId="262F773C" w14:textId="77777777" w:rsidR="000A4A2C" w:rsidRPr="00D967AC" w:rsidRDefault="000A4A2C" w:rsidP="000A4A2C">
      <w:pPr>
        <w:pStyle w:val="2f5"/>
      </w:pPr>
      <w:r w:rsidRPr="00D967AC">
        <w:rPr>
          <w:rFonts w:hint="eastAsia"/>
        </w:rPr>
        <w:t xml:space="preserve">    PriorityConfig : 120</w:t>
      </w:r>
    </w:p>
    <w:p w14:paraId="05FE0561" w14:textId="77777777" w:rsidR="000A4A2C" w:rsidRPr="00D967AC" w:rsidRDefault="000A4A2C" w:rsidP="000A4A2C">
      <w:pPr>
        <w:pStyle w:val="2f5"/>
      </w:pPr>
      <w:r w:rsidRPr="00D967AC">
        <w:rPr>
          <w:rFonts w:hint="eastAsia"/>
        </w:rPr>
        <w:t xml:space="preserve">    MasterPriority : 120</w:t>
      </w:r>
    </w:p>
    <w:p w14:paraId="7D20FFC6" w14:textId="77777777" w:rsidR="000A4A2C" w:rsidRPr="00D967AC" w:rsidRDefault="000A4A2C" w:rsidP="000A4A2C">
      <w:pPr>
        <w:pStyle w:val="2f5"/>
      </w:pPr>
      <w:r w:rsidRPr="00D967AC">
        <w:rPr>
          <w:rFonts w:hint="eastAsia"/>
        </w:rPr>
        <w:t xml:space="preserve">    Preempt : YES   Delay Time : 0 s</w:t>
      </w:r>
    </w:p>
    <w:p w14:paraId="76014F34" w14:textId="77777777" w:rsidR="000A4A2C" w:rsidRPr="00D967AC" w:rsidRDefault="000A4A2C" w:rsidP="000A4A2C">
      <w:pPr>
        <w:pStyle w:val="2f5"/>
      </w:pPr>
      <w:r w:rsidRPr="00D967AC">
        <w:rPr>
          <w:rFonts w:hint="eastAsia"/>
        </w:rPr>
        <w:t xml:space="preserve">    TimerRun : 1 s</w:t>
      </w:r>
    </w:p>
    <w:p w14:paraId="2B487CE5" w14:textId="77777777" w:rsidR="000A4A2C" w:rsidRPr="00D967AC" w:rsidRDefault="000A4A2C" w:rsidP="000A4A2C">
      <w:pPr>
        <w:pStyle w:val="2f5"/>
      </w:pPr>
      <w:r w:rsidRPr="00D967AC">
        <w:rPr>
          <w:rFonts w:hint="eastAsia"/>
        </w:rPr>
        <w:t xml:space="preserve">    TimerConfig : 1 s</w:t>
      </w:r>
    </w:p>
    <w:p w14:paraId="16EC328A" w14:textId="77777777" w:rsidR="000A4A2C" w:rsidRPr="00D967AC" w:rsidRDefault="000A4A2C" w:rsidP="000A4A2C">
      <w:pPr>
        <w:pStyle w:val="2f5"/>
      </w:pPr>
      <w:r w:rsidRPr="00D967AC">
        <w:rPr>
          <w:rFonts w:hint="eastAsia"/>
        </w:rPr>
        <w:t xml:space="preserve">    Auth type : NONE</w:t>
      </w:r>
    </w:p>
    <w:p w14:paraId="7E5B8756" w14:textId="77777777" w:rsidR="000A4A2C" w:rsidRPr="00D967AC" w:rsidRDefault="000A4A2C" w:rsidP="000A4A2C">
      <w:pPr>
        <w:pStyle w:val="2f5"/>
      </w:pPr>
      <w:r w:rsidRPr="00D967AC">
        <w:rPr>
          <w:rFonts w:hint="eastAsia"/>
        </w:rPr>
        <w:t xml:space="preserve">    Virtual MAC : 0000-5e00-0101</w:t>
      </w:r>
    </w:p>
    <w:p w14:paraId="1863D8B8" w14:textId="77777777" w:rsidR="000A4A2C" w:rsidRPr="00D967AC" w:rsidRDefault="000A4A2C" w:rsidP="000A4A2C">
      <w:pPr>
        <w:pStyle w:val="2f5"/>
      </w:pPr>
      <w:r w:rsidRPr="00D967AC">
        <w:rPr>
          <w:rFonts w:hint="eastAsia"/>
        </w:rPr>
        <w:t xml:space="preserve">    Check TTL : YES</w:t>
      </w:r>
    </w:p>
    <w:p w14:paraId="497DC2AA" w14:textId="77777777" w:rsidR="000A4A2C" w:rsidRPr="00D967AC" w:rsidRDefault="000A4A2C" w:rsidP="000A4A2C">
      <w:pPr>
        <w:pStyle w:val="2f5"/>
      </w:pPr>
      <w:r w:rsidRPr="00D967AC">
        <w:rPr>
          <w:rFonts w:hint="eastAsia"/>
        </w:rPr>
        <w:t xml:space="preserve">    Config type : normal-vrrp</w:t>
      </w:r>
    </w:p>
    <w:p w14:paraId="78A1D9F5" w14:textId="77777777" w:rsidR="000A4A2C" w:rsidRPr="00D967AC" w:rsidRDefault="000A4A2C" w:rsidP="000A4A2C">
      <w:pPr>
        <w:pStyle w:val="2f5"/>
      </w:pPr>
      <w:r w:rsidRPr="00D967AC">
        <w:rPr>
          <w:rFonts w:hint="eastAsia"/>
        </w:rPr>
        <w:t xml:space="preserve">    Backup-forward : disabled</w:t>
      </w:r>
    </w:p>
    <w:p w14:paraId="743382EA" w14:textId="77777777" w:rsidR="000A4A2C" w:rsidRPr="00D967AC" w:rsidRDefault="000A4A2C" w:rsidP="000A4A2C">
      <w:pPr>
        <w:pStyle w:val="2f5"/>
      </w:pPr>
      <w:r w:rsidRPr="00D967AC">
        <w:rPr>
          <w:rFonts w:hint="eastAsia"/>
        </w:rPr>
        <w:t xml:space="preserve">    Track IF : GigabitEthernet0/0/0   Priority reduced : 30</w:t>
      </w:r>
    </w:p>
    <w:p w14:paraId="77322F09" w14:textId="77777777" w:rsidR="000A4A2C" w:rsidRPr="00D967AC" w:rsidRDefault="000A4A2C" w:rsidP="000A4A2C">
      <w:pPr>
        <w:pStyle w:val="2f5"/>
      </w:pPr>
      <w:r w:rsidRPr="00D967AC">
        <w:rPr>
          <w:rFonts w:hint="eastAsia"/>
        </w:rPr>
        <w:t xml:space="preserve">    IF state : UP</w:t>
      </w:r>
    </w:p>
    <w:p w14:paraId="5B4358FD" w14:textId="77777777" w:rsidR="000A4A2C" w:rsidRPr="00D967AC" w:rsidRDefault="000A4A2C" w:rsidP="000A4A2C">
      <w:pPr>
        <w:pStyle w:val="2f5"/>
      </w:pPr>
      <w:r w:rsidRPr="00D967AC">
        <w:rPr>
          <w:rFonts w:hint="eastAsia"/>
        </w:rPr>
        <w:t xml:space="preserve">    Create time : 2016-07-25 17:14:56 UTC-08:00</w:t>
      </w:r>
    </w:p>
    <w:p w14:paraId="41B9D154" w14:textId="77777777" w:rsidR="000A4A2C" w:rsidRPr="00D967AC" w:rsidRDefault="000A4A2C" w:rsidP="000A4A2C">
      <w:pPr>
        <w:pStyle w:val="2f5"/>
      </w:pPr>
      <w:r w:rsidRPr="00D967AC">
        <w:rPr>
          <w:rFonts w:hint="eastAsia"/>
        </w:rPr>
        <w:t xml:space="preserve">    Last change time : 2016-07-25 17:32:27 UTC-08:00</w:t>
      </w:r>
    </w:p>
    <w:p w14:paraId="10A0612E" w14:textId="77777777" w:rsidR="000A4A2C" w:rsidRPr="00D967AC" w:rsidRDefault="000A4A2C" w:rsidP="000A4A2C">
      <w:pPr>
        <w:pStyle w:val="1e"/>
      </w:pPr>
      <w:r w:rsidRPr="00D967AC">
        <w:rPr>
          <w:rFonts w:hint="eastAsia"/>
        </w:rPr>
        <w:t># Perform the ping operation on R4 for a long time and shut down the uplink interface of R2.</w:t>
      </w:r>
    </w:p>
    <w:p w14:paraId="73BCD722" w14:textId="77777777" w:rsidR="000A4A2C" w:rsidRPr="00D967AC" w:rsidRDefault="000A4A2C" w:rsidP="000A4A2C">
      <w:pPr>
        <w:pStyle w:val="2f5"/>
      </w:pPr>
      <w:r w:rsidRPr="00D967AC">
        <w:rPr>
          <w:rFonts w:hint="eastAsia"/>
        </w:rPr>
        <w:t>[R2]interface GigabitEthernet 0/0/0</w:t>
      </w:r>
    </w:p>
    <w:p w14:paraId="2E9620C0" w14:textId="77777777" w:rsidR="000A4A2C" w:rsidRPr="00D967AC" w:rsidRDefault="000A4A2C" w:rsidP="000A4A2C">
      <w:pPr>
        <w:pStyle w:val="2f5"/>
      </w:pPr>
      <w:r w:rsidRPr="00D967AC">
        <w:rPr>
          <w:rFonts w:hint="eastAsia"/>
        </w:rPr>
        <w:t>[R2-GigabitEthernet0/0/0]shutdown</w:t>
      </w:r>
    </w:p>
    <w:p w14:paraId="507320B8" w14:textId="77777777" w:rsidR="000A4A2C" w:rsidRPr="00D967AC" w:rsidRDefault="000A4A2C" w:rsidP="000A4A2C">
      <w:pPr>
        <w:pStyle w:val="2f5"/>
      </w:pPr>
    </w:p>
    <w:p w14:paraId="6BBB0ACF" w14:textId="77777777" w:rsidR="000A4A2C" w:rsidRPr="00D967AC" w:rsidRDefault="000A4A2C" w:rsidP="000A4A2C">
      <w:pPr>
        <w:pStyle w:val="2f5"/>
      </w:pPr>
      <w:r w:rsidRPr="00D967AC">
        <w:rPr>
          <w:rFonts w:hint="eastAsia"/>
        </w:rPr>
        <w:t>[R2]display vrrp</w:t>
      </w:r>
    </w:p>
    <w:p w14:paraId="019A8A7C" w14:textId="77777777" w:rsidR="000A4A2C" w:rsidRPr="00D967AC" w:rsidRDefault="000A4A2C" w:rsidP="000A4A2C">
      <w:pPr>
        <w:pStyle w:val="2f5"/>
      </w:pPr>
      <w:r w:rsidRPr="00D967AC">
        <w:rPr>
          <w:rFonts w:hint="eastAsia"/>
        </w:rPr>
        <w:t xml:space="preserve">  GigabitEthernet0/0/1 | Virtual Router 1</w:t>
      </w:r>
    </w:p>
    <w:p w14:paraId="20BF5E16" w14:textId="77777777" w:rsidR="000A4A2C" w:rsidRPr="00D967AC" w:rsidRDefault="000A4A2C" w:rsidP="000A4A2C">
      <w:pPr>
        <w:pStyle w:val="2f5"/>
      </w:pPr>
      <w:r w:rsidRPr="00D967AC">
        <w:rPr>
          <w:rFonts w:hint="eastAsia"/>
        </w:rPr>
        <w:t xml:space="preserve">    State : Backup</w:t>
      </w:r>
    </w:p>
    <w:p w14:paraId="68893DD2" w14:textId="77777777" w:rsidR="000A4A2C" w:rsidRPr="00D967AC" w:rsidRDefault="000A4A2C" w:rsidP="000A4A2C">
      <w:pPr>
        <w:pStyle w:val="2f5"/>
      </w:pPr>
      <w:r w:rsidRPr="00D967AC">
        <w:rPr>
          <w:rFonts w:hint="eastAsia"/>
        </w:rPr>
        <w:t xml:space="preserve">    Virtual IP : 192.168.1.1</w:t>
      </w:r>
    </w:p>
    <w:p w14:paraId="74157FBC" w14:textId="77777777" w:rsidR="000A4A2C" w:rsidRPr="00D967AC" w:rsidRDefault="000A4A2C" w:rsidP="000A4A2C">
      <w:pPr>
        <w:pStyle w:val="2f5"/>
      </w:pPr>
      <w:r w:rsidRPr="00D967AC">
        <w:rPr>
          <w:rFonts w:hint="eastAsia"/>
        </w:rPr>
        <w:t xml:space="preserve">    Master IP : 192.168.1.3</w:t>
      </w:r>
    </w:p>
    <w:p w14:paraId="77D23ABE" w14:textId="77777777" w:rsidR="000A4A2C" w:rsidRPr="00D967AC" w:rsidRDefault="000A4A2C" w:rsidP="000A4A2C">
      <w:pPr>
        <w:pStyle w:val="2f5"/>
      </w:pPr>
      <w:r w:rsidRPr="00D967AC">
        <w:rPr>
          <w:rFonts w:hint="eastAsia"/>
        </w:rPr>
        <w:t xml:space="preserve">    PriorityRun : 90</w:t>
      </w:r>
    </w:p>
    <w:p w14:paraId="57247725" w14:textId="77777777" w:rsidR="000A4A2C" w:rsidRPr="00D967AC" w:rsidRDefault="000A4A2C" w:rsidP="000A4A2C">
      <w:pPr>
        <w:pStyle w:val="2f5"/>
      </w:pPr>
      <w:r w:rsidRPr="00D967AC">
        <w:rPr>
          <w:rFonts w:hint="eastAsia"/>
        </w:rPr>
        <w:t xml:space="preserve">    PriorityConfig : 120</w:t>
      </w:r>
    </w:p>
    <w:p w14:paraId="2CFBA47A" w14:textId="77777777" w:rsidR="000A4A2C" w:rsidRPr="00D967AC" w:rsidRDefault="000A4A2C" w:rsidP="000A4A2C">
      <w:pPr>
        <w:pStyle w:val="2f5"/>
      </w:pPr>
      <w:r w:rsidRPr="00D967AC">
        <w:rPr>
          <w:rFonts w:hint="eastAsia"/>
        </w:rPr>
        <w:t xml:space="preserve">    MasterPriority : 110</w:t>
      </w:r>
    </w:p>
    <w:p w14:paraId="4CE1B496" w14:textId="77777777" w:rsidR="000A4A2C" w:rsidRPr="00D967AC" w:rsidRDefault="000A4A2C" w:rsidP="000A4A2C">
      <w:pPr>
        <w:pStyle w:val="2f5"/>
      </w:pPr>
      <w:r w:rsidRPr="00D967AC">
        <w:rPr>
          <w:rFonts w:hint="eastAsia"/>
        </w:rPr>
        <w:t xml:space="preserve">    Preempt : YES   Delay Time : 0 s</w:t>
      </w:r>
    </w:p>
    <w:p w14:paraId="09D9B749" w14:textId="77777777" w:rsidR="000A4A2C" w:rsidRPr="00D967AC" w:rsidRDefault="000A4A2C" w:rsidP="000A4A2C">
      <w:pPr>
        <w:pStyle w:val="2f5"/>
      </w:pPr>
      <w:r w:rsidRPr="00D967AC">
        <w:rPr>
          <w:rFonts w:hint="eastAsia"/>
        </w:rPr>
        <w:t xml:space="preserve">    TimerRun : 1 s</w:t>
      </w:r>
    </w:p>
    <w:p w14:paraId="0059285E" w14:textId="77777777" w:rsidR="000A4A2C" w:rsidRPr="00D967AC" w:rsidRDefault="000A4A2C" w:rsidP="000A4A2C">
      <w:pPr>
        <w:pStyle w:val="2f5"/>
      </w:pPr>
      <w:r w:rsidRPr="00D967AC">
        <w:rPr>
          <w:rFonts w:hint="eastAsia"/>
        </w:rPr>
        <w:t xml:space="preserve">    TimerConfig : 1 s</w:t>
      </w:r>
    </w:p>
    <w:p w14:paraId="776E3E24" w14:textId="77777777" w:rsidR="000A4A2C" w:rsidRPr="00D967AC" w:rsidRDefault="000A4A2C" w:rsidP="000A4A2C">
      <w:pPr>
        <w:pStyle w:val="2f5"/>
      </w:pPr>
      <w:r w:rsidRPr="00D967AC">
        <w:rPr>
          <w:rFonts w:hint="eastAsia"/>
        </w:rPr>
        <w:t xml:space="preserve">    Auth type : NONE</w:t>
      </w:r>
    </w:p>
    <w:p w14:paraId="5B52DA6C" w14:textId="77777777" w:rsidR="000A4A2C" w:rsidRPr="00D967AC" w:rsidRDefault="000A4A2C" w:rsidP="000A4A2C">
      <w:pPr>
        <w:pStyle w:val="2f5"/>
      </w:pPr>
      <w:r w:rsidRPr="00D967AC">
        <w:rPr>
          <w:rFonts w:hint="eastAsia"/>
        </w:rPr>
        <w:lastRenderedPageBreak/>
        <w:t xml:space="preserve">    Virtual MAC : 0000-5e00-0101</w:t>
      </w:r>
    </w:p>
    <w:p w14:paraId="14924651" w14:textId="77777777" w:rsidR="000A4A2C" w:rsidRPr="00D967AC" w:rsidRDefault="000A4A2C" w:rsidP="000A4A2C">
      <w:pPr>
        <w:pStyle w:val="2f5"/>
      </w:pPr>
      <w:r w:rsidRPr="00D967AC">
        <w:rPr>
          <w:rFonts w:hint="eastAsia"/>
        </w:rPr>
        <w:t xml:space="preserve">    Check TTL : YES</w:t>
      </w:r>
    </w:p>
    <w:p w14:paraId="4AA0462D" w14:textId="77777777" w:rsidR="000A4A2C" w:rsidRPr="00D967AC" w:rsidRDefault="000A4A2C" w:rsidP="000A4A2C">
      <w:pPr>
        <w:pStyle w:val="2f5"/>
      </w:pPr>
      <w:r w:rsidRPr="00D967AC">
        <w:rPr>
          <w:rFonts w:hint="eastAsia"/>
        </w:rPr>
        <w:t xml:space="preserve">    Config type : normal-vrrp</w:t>
      </w:r>
    </w:p>
    <w:p w14:paraId="01B10165" w14:textId="77777777" w:rsidR="000A4A2C" w:rsidRPr="00D967AC" w:rsidRDefault="000A4A2C" w:rsidP="000A4A2C">
      <w:pPr>
        <w:pStyle w:val="2f5"/>
      </w:pPr>
      <w:r w:rsidRPr="00D967AC">
        <w:rPr>
          <w:rFonts w:hint="eastAsia"/>
        </w:rPr>
        <w:t xml:space="preserve">    Backup-forward : disabled</w:t>
      </w:r>
    </w:p>
    <w:p w14:paraId="7E8F3962" w14:textId="77777777" w:rsidR="000A4A2C" w:rsidRPr="00D967AC" w:rsidRDefault="000A4A2C" w:rsidP="000A4A2C">
      <w:pPr>
        <w:pStyle w:val="2f5"/>
      </w:pPr>
      <w:r w:rsidRPr="00D967AC">
        <w:rPr>
          <w:rFonts w:hint="eastAsia"/>
        </w:rPr>
        <w:t xml:space="preserve">    Track IF : GigabitEthernet0/0/0   Priority reduced : 30</w:t>
      </w:r>
    </w:p>
    <w:p w14:paraId="57995F8F" w14:textId="77777777" w:rsidR="000A4A2C" w:rsidRPr="00D967AC" w:rsidRDefault="000A4A2C" w:rsidP="000A4A2C">
      <w:pPr>
        <w:pStyle w:val="2f5"/>
      </w:pPr>
      <w:r w:rsidRPr="00D967AC">
        <w:rPr>
          <w:rFonts w:hint="eastAsia"/>
        </w:rPr>
        <w:t xml:space="preserve">    IF state : DOWN</w:t>
      </w:r>
    </w:p>
    <w:p w14:paraId="31F3E491" w14:textId="77777777" w:rsidR="000A4A2C" w:rsidRPr="00D967AC" w:rsidRDefault="000A4A2C" w:rsidP="000A4A2C">
      <w:pPr>
        <w:pStyle w:val="2f5"/>
      </w:pPr>
      <w:r w:rsidRPr="00D967AC">
        <w:rPr>
          <w:rFonts w:hint="eastAsia"/>
        </w:rPr>
        <w:t xml:space="preserve">    Create time : 2016-07-25 17:14:56 UTC-08:00</w:t>
      </w:r>
    </w:p>
    <w:p w14:paraId="74944C90" w14:textId="77777777" w:rsidR="000A4A2C" w:rsidRPr="00D967AC" w:rsidRDefault="000A4A2C" w:rsidP="000A4A2C">
      <w:pPr>
        <w:pStyle w:val="2f5"/>
      </w:pPr>
      <w:r w:rsidRPr="00D967AC">
        <w:rPr>
          <w:rFonts w:hint="eastAsia"/>
        </w:rPr>
        <w:t xml:space="preserve">    Last change time : 2016-07-25 19:57:46 UTC-08:00</w:t>
      </w:r>
    </w:p>
    <w:p w14:paraId="784A31DC" w14:textId="77777777" w:rsidR="000A4A2C" w:rsidRPr="00D967AC" w:rsidRDefault="000A4A2C" w:rsidP="000A4A2C">
      <w:pPr>
        <w:pStyle w:val="2f5"/>
      </w:pPr>
    </w:p>
    <w:p w14:paraId="5167C75F" w14:textId="77777777" w:rsidR="000A4A2C" w:rsidRPr="00D967AC" w:rsidRDefault="000A4A2C" w:rsidP="000A4A2C">
      <w:pPr>
        <w:pStyle w:val="2f5"/>
      </w:pPr>
      <w:r w:rsidRPr="00D967AC">
        <w:rPr>
          <w:rFonts w:hint="eastAsia"/>
        </w:rPr>
        <w:t>[R3]display vrrp</w:t>
      </w:r>
    </w:p>
    <w:p w14:paraId="15586A7F" w14:textId="77777777" w:rsidR="000A4A2C" w:rsidRPr="00D967AC" w:rsidRDefault="000A4A2C" w:rsidP="000A4A2C">
      <w:pPr>
        <w:pStyle w:val="2f5"/>
      </w:pPr>
      <w:r w:rsidRPr="00D967AC">
        <w:rPr>
          <w:rFonts w:hint="eastAsia"/>
        </w:rPr>
        <w:t xml:space="preserve">  GigabitEthernet0/0/1 | Virtual Router 1</w:t>
      </w:r>
    </w:p>
    <w:p w14:paraId="7BFA3B96" w14:textId="77777777" w:rsidR="000A4A2C" w:rsidRPr="00D967AC" w:rsidRDefault="000A4A2C" w:rsidP="000A4A2C">
      <w:pPr>
        <w:pStyle w:val="2f5"/>
      </w:pPr>
      <w:r w:rsidRPr="00D967AC">
        <w:rPr>
          <w:rFonts w:hint="eastAsia"/>
        </w:rPr>
        <w:t xml:space="preserve">    State : Master</w:t>
      </w:r>
    </w:p>
    <w:p w14:paraId="49CCE533" w14:textId="77777777" w:rsidR="000A4A2C" w:rsidRPr="00D967AC" w:rsidRDefault="000A4A2C" w:rsidP="000A4A2C">
      <w:pPr>
        <w:pStyle w:val="2f5"/>
      </w:pPr>
      <w:r w:rsidRPr="00D967AC">
        <w:rPr>
          <w:rFonts w:hint="eastAsia"/>
        </w:rPr>
        <w:t xml:space="preserve">    Virtual IP : 192.168.1.1</w:t>
      </w:r>
    </w:p>
    <w:p w14:paraId="5481AB2B" w14:textId="77777777" w:rsidR="000A4A2C" w:rsidRPr="00D967AC" w:rsidRDefault="000A4A2C" w:rsidP="000A4A2C">
      <w:pPr>
        <w:pStyle w:val="2f5"/>
      </w:pPr>
      <w:r w:rsidRPr="00D967AC">
        <w:rPr>
          <w:rFonts w:hint="eastAsia"/>
        </w:rPr>
        <w:t xml:space="preserve">    Master IP : 192.168.1.3</w:t>
      </w:r>
    </w:p>
    <w:p w14:paraId="0D908211" w14:textId="77777777" w:rsidR="000A4A2C" w:rsidRPr="00D967AC" w:rsidRDefault="000A4A2C" w:rsidP="000A4A2C">
      <w:pPr>
        <w:pStyle w:val="2f5"/>
      </w:pPr>
      <w:r w:rsidRPr="00D967AC">
        <w:rPr>
          <w:rFonts w:hint="eastAsia"/>
        </w:rPr>
        <w:t xml:space="preserve">    PriorityRun : 110</w:t>
      </w:r>
    </w:p>
    <w:p w14:paraId="7BDA79CC" w14:textId="77777777" w:rsidR="000A4A2C" w:rsidRPr="00D967AC" w:rsidRDefault="000A4A2C" w:rsidP="000A4A2C">
      <w:pPr>
        <w:pStyle w:val="2f5"/>
      </w:pPr>
      <w:r w:rsidRPr="00D967AC">
        <w:rPr>
          <w:rFonts w:hint="eastAsia"/>
        </w:rPr>
        <w:t xml:space="preserve">    PriorityConfig : 110</w:t>
      </w:r>
    </w:p>
    <w:p w14:paraId="077F8D16" w14:textId="77777777" w:rsidR="000A4A2C" w:rsidRPr="00D967AC" w:rsidRDefault="000A4A2C" w:rsidP="000A4A2C">
      <w:pPr>
        <w:pStyle w:val="2f5"/>
      </w:pPr>
      <w:r w:rsidRPr="00D967AC">
        <w:rPr>
          <w:rFonts w:hint="eastAsia"/>
        </w:rPr>
        <w:t xml:space="preserve">    MasterPriority : 110</w:t>
      </w:r>
    </w:p>
    <w:p w14:paraId="43542FC7" w14:textId="77777777" w:rsidR="000A4A2C" w:rsidRPr="00D967AC" w:rsidRDefault="000A4A2C" w:rsidP="000A4A2C">
      <w:pPr>
        <w:pStyle w:val="2f5"/>
      </w:pPr>
      <w:r w:rsidRPr="00D967AC">
        <w:rPr>
          <w:rFonts w:hint="eastAsia"/>
        </w:rPr>
        <w:t xml:space="preserve">    Preempt : YES   Delay Time : 0 s</w:t>
      </w:r>
    </w:p>
    <w:p w14:paraId="0FB9B445" w14:textId="77777777" w:rsidR="000A4A2C" w:rsidRPr="00D967AC" w:rsidRDefault="000A4A2C" w:rsidP="000A4A2C">
      <w:pPr>
        <w:pStyle w:val="2f5"/>
      </w:pPr>
      <w:r w:rsidRPr="00D967AC">
        <w:rPr>
          <w:rFonts w:hint="eastAsia"/>
        </w:rPr>
        <w:t xml:space="preserve">    TimerRun : 1 s</w:t>
      </w:r>
    </w:p>
    <w:p w14:paraId="62457FC6" w14:textId="77777777" w:rsidR="000A4A2C" w:rsidRPr="00D967AC" w:rsidRDefault="000A4A2C" w:rsidP="000A4A2C">
      <w:pPr>
        <w:pStyle w:val="2f5"/>
      </w:pPr>
      <w:r w:rsidRPr="00D967AC">
        <w:rPr>
          <w:rFonts w:hint="eastAsia"/>
        </w:rPr>
        <w:t xml:space="preserve">    TimerConfig : 1 s</w:t>
      </w:r>
    </w:p>
    <w:p w14:paraId="1F43BE6D" w14:textId="77777777" w:rsidR="000A4A2C" w:rsidRPr="00D967AC" w:rsidRDefault="000A4A2C" w:rsidP="000A4A2C">
      <w:pPr>
        <w:pStyle w:val="2f5"/>
      </w:pPr>
      <w:r w:rsidRPr="00D967AC">
        <w:rPr>
          <w:rFonts w:hint="eastAsia"/>
        </w:rPr>
        <w:t xml:space="preserve">    Auth type : NONE</w:t>
      </w:r>
    </w:p>
    <w:p w14:paraId="04ED19DE" w14:textId="77777777" w:rsidR="000A4A2C" w:rsidRPr="00D967AC" w:rsidRDefault="000A4A2C" w:rsidP="000A4A2C">
      <w:pPr>
        <w:pStyle w:val="2f5"/>
      </w:pPr>
      <w:r w:rsidRPr="00D967AC">
        <w:rPr>
          <w:rFonts w:hint="eastAsia"/>
        </w:rPr>
        <w:t xml:space="preserve">    Virtual MAC : 0000-5e00-0101</w:t>
      </w:r>
    </w:p>
    <w:p w14:paraId="17060AF4" w14:textId="77777777" w:rsidR="000A4A2C" w:rsidRPr="00D967AC" w:rsidRDefault="000A4A2C" w:rsidP="000A4A2C">
      <w:pPr>
        <w:pStyle w:val="2f5"/>
      </w:pPr>
      <w:r w:rsidRPr="00D967AC">
        <w:rPr>
          <w:rFonts w:hint="eastAsia"/>
        </w:rPr>
        <w:t xml:space="preserve">    Check TTL : YES</w:t>
      </w:r>
    </w:p>
    <w:p w14:paraId="5DDEFA0C" w14:textId="77777777" w:rsidR="000A4A2C" w:rsidRPr="00D967AC" w:rsidRDefault="000A4A2C" w:rsidP="000A4A2C">
      <w:pPr>
        <w:pStyle w:val="2f5"/>
      </w:pPr>
      <w:r w:rsidRPr="00D967AC">
        <w:rPr>
          <w:rFonts w:hint="eastAsia"/>
        </w:rPr>
        <w:t xml:space="preserve">    Config type : normal-vrrp</w:t>
      </w:r>
    </w:p>
    <w:p w14:paraId="4E2B7C2B" w14:textId="77777777" w:rsidR="000A4A2C" w:rsidRPr="00D967AC" w:rsidRDefault="000A4A2C" w:rsidP="000A4A2C">
      <w:pPr>
        <w:pStyle w:val="2f5"/>
      </w:pPr>
      <w:r w:rsidRPr="00D967AC">
        <w:rPr>
          <w:rFonts w:hint="eastAsia"/>
        </w:rPr>
        <w:t xml:space="preserve">    Backup-forward : disabled</w:t>
      </w:r>
    </w:p>
    <w:p w14:paraId="75476758" w14:textId="77777777" w:rsidR="000A4A2C" w:rsidRPr="00D967AC" w:rsidRDefault="000A4A2C" w:rsidP="000A4A2C">
      <w:pPr>
        <w:pStyle w:val="2f5"/>
      </w:pPr>
      <w:r w:rsidRPr="00D967AC">
        <w:rPr>
          <w:rFonts w:hint="eastAsia"/>
        </w:rPr>
        <w:t xml:space="preserve">    Create time : 2016-07-25 17:20:00 UTC-08:00</w:t>
      </w:r>
    </w:p>
    <w:p w14:paraId="4F54801F" w14:textId="77777777" w:rsidR="000A4A2C" w:rsidRPr="00D967AC" w:rsidRDefault="000A4A2C" w:rsidP="000A4A2C">
      <w:pPr>
        <w:pStyle w:val="2f5"/>
      </w:pPr>
      <w:r w:rsidRPr="00D967AC">
        <w:rPr>
          <w:rFonts w:hint="eastAsia"/>
        </w:rPr>
        <w:t xml:space="preserve">    Last change time : 2016-07-25 19:56:24 UTC-08:00</w:t>
      </w:r>
    </w:p>
    <w:p w14:paraId="77C4077D" w14:textId="77777777" w:rsidR="000A4A2C" w:rsidRPr="00D967AC" w:rsidRDefault="000A4A2C" w:rsidP="000A4A2C">
      <w:pPr>
        <w:pStyle w:val="1e"/>
      </w:pPr>
      <w:r w:rsidRPr="00D967AC">
        <w:rPr>
          <w:rFonts w:hint="eastAsia"/>
        </w:rPr>
        <w:t># Check the master/backup status of R3. R3 becomes the master, and Internet access traffic is successfully diverted to R3.</w:t>
      </w:r>
    </w:p>
    <w:p w14:paraId="36604BA2" w14:textId="77777777" w:rsidR="000A4A2C" w:rsidRPr="00D967AC" w:rsidRDefault="000A4A2C" w:rsidP="000A4A2C">
      <w:pPr>
        <w:pStyle w:val="1e"/>
      </w:pPr>
      <w:r w:rsidRPr="00D967AC">
        <w:rPr>
          <w:rFonts w:hint="eastAsia"/>
        </w:rPr>
        <w:t>Restore the uplink of R2 and priority. The R2 preempts to be the master device again. (In this process, a large number of packets are lost on R4 because OSPF routes are not fast converged. For details about how to speed up route convergence, see the OSPF lab.)</w:t>
      </w:r>
    </w:p>
    <w:p w14:paraId="27425E32" w14:textId="77777777" w:rsidR="000A4A2C" w:rsidRPr="00D967AC" w:rsidRDefault="000A4A2C" w:rsidP="000A4A2C">
      <w:pPr>
        <w:pStyle w:val="2f5"/>
      </w:pPr>
      <w:r w:rsidRPr="00D967AC">
        <w:rPr>
          <w:rFonts w:hint="eastAsia"/>
        </w:rPr>
        <w:t>[R2]interface GigabitEthernet 0/0/0</w:t>
      </w:r>
    </w:p>
    <w:p w14:paraId="38245D8F" w14:textId="77777777" w:rsidR="000A4A2C" w:rsidRPr="00D967AC" w:rsidRDefault="000A4A2C" w:rsidP="000A4A2C">
      <w:pPr>
        <w:pStyle w:val="2f5"/>
      </w:pPr>
      <w:r w:rsidRPr="00D967AC">
        <w:rPr>
          <w:rFonts w:hint="eastAsia"/>
        </w:rPr>
        <w:t>[R2-GigabitEthernet0/0/0]undo shutdown</w:t>
      </w:r>
    </w:p>
    <w:p w14:paraId="66261608" w14:textId="77777777" w:rsidR="000A4A2C" w:rsidRPr="00D967AC" w:rsidRDefault="000A4A2C" w:rsidP="000A4A2C">
      <w:pPr>
        <w:pStyle w:val="2f5"/>
      </w:pPr>
    </w:p>
    <w:p w14:paraId="5E281E00" w14:textId="77777777" w:rsidR="000A4A2C" w:rsidRPr="00D967AC" w:rsidRDefault="000A4A2C" w:rsidP="000A4A2C">
      <w:pPr>
        <w:pStyle w:val="2f5"/>
      </w:pPr>
      <w:r w:rsidRPr="00D967AC">
        <w:rPr>
          <w:rFonts w:hint="eastAsia"/>
        </w:rPr>
        <w:t>[R2]display vrrp</w:t>
      </w:r>
    </w:p>
    <w:p w14:paraId="4413D1D2" w14:textId="77777777" w:rsidR="000A4A2C" w:rsidRPr="00D967AC" w:rsidRDefault="000A4A2C" w:rsidP="000A4A2C">
      <w:pPr>
        <w:pStyle w:val="2f5"/>
      </w:pPr>
      <w:r w:rsidRPr="00D967AC">
        <w:rPr>
          <w:rFonts w:hint="eastAsia"/>
        </w:rPr>
        <w:t xml:space="preserve">  GigabitEthernet0/0/1 | Virtual Router 1</w:t>
      </w:r>
    </w:p>
    <w:p w14:paraId="47654DBD" w14:textId="77777777" w:rsidR="000A4A2C" w:rsidRPr="00D967AC" w:rsidRDefault="000A4A2C" w:rsidP="000A4A2C">
      <w:pPr>
        <w:pStyle w:val="2f5"/>
      </w:pPr>
      <w:r w:rsidRPr="00D967AC">
        <w:rPr>
          <w:rFonts w:hint="eastAsia"/>
        </w:rPr>
        <w:t xml:space="preserve">    State : Master</w:t>
      </w:r>
    </w:p>
    <w:p w14:paraId="14642D72" w14:textId="77777777" w:rsidR="000A4A2C" w:rsidRPr="00D967AC" w:rsidRDefault="000A4A2C" w:rsidP="000A4A2C">
      <w:pPr>
        <w:pStyle w:val="2f5"/>
      </w:pPr>
      <w:r w:rsidRPr="00D967AC">
        <w:rPr>
          <w:rFonts w:hint="eastAsia"/>
        </w:rPr>
        <w:t xml:space="preserve">    Virtual IP : 192.168.1.1</w:t>
      </w:r>
    </w:p>
    <w:p w14:paraId="62302376" w14:textId="77777777" w:rsidR="000A4A2C" w:rsidRPr="00D967AC" w:rsidRDefault="000A4A2C" w:rsidP="000A4A2C">
      <w:pPr>
        <w:pStyle w:val="2f5"/>
      </w:pPr>
      <w:r w:rsidRPr="00D967AC">
        <w:rPr>
          <w:rFonts w:hint="eastAsia"/>
        </w:rPr>
        <w:t xml:space="preserve">    Master IP : 192.168.1.2</w:t>
      </w:r>
    </w:p>
    <w:p w14:paraId="6BCD56C8" w14:textId="77777777" w:rsidR="000A4A2C" w:rsidRPr="00D967AC" w:rsidRDefault="000A4A2C" w:rsidP="000A4A2C">
      <w:pPr>
        <w:pStyle w:val="2f5"/>
      </w:pPr>
      <w:r w:rsidRPr="00D967AC">
        <w:rPr>
          <w:rFonts w:hint="eastAsia"/>
        </w:rPr>
        <w:t xml:space="preserve">    PriorityRun : 120</w:t>
      </w:r>
    </w:p>
    <w:p w14:paraId="3F872C98" w14:textId="77777777" w:rsidR="000A4A2C" w:rsidRPr="00D967AC" w:rsidRDefault="000A4A2C" w:rsidP="000A4A2C">
      <w:pPr>
        <w:pStyle w:val="2f5"/>
      </w:pPr>
      <w:r w:rsidRPr="00D967AC">
        <w:rPr>
          <w:rFonts w:hint="eastAsia"/>
        </w:rPr>
        <w:t xml:space="preserve">    PriorityConfig : 120</w:t>
      </w:r>
    </w:p>
    <w:p w14:paraId="3FC69976" w14:textId="77777777" w:rsidR="000A4A2C" w:rsidRPr="00D967AC" w:rsidRDefault="000A4A2C" w:rsidP="000A4A2C">
      <w:pPr>
        <w:pStyle w:val="2f5"/>
      </w:pPr>
      <w:r w:rsidRPr="00D967AC">
        <w:rPr>
          <w:rFonts w:hint="eastAsia"/>
        </w:rPr>
        <w:t xml:space="preserve">    MasterPriority : 120</w:t>
      </w:r>
    </w:p>
    <w:p w14:paraId="40FA2054" w14:textId="77777777" w:rsidR="000A4A2C" w:rsidRPr="00D967AC" w:rsidRDefault="000A4A2C" w:rsidP="000A4A2C">
      <w:pPr>
        <w:pStyle w:val="2f5"/>
      </w:pPr>
      <w:r w:rsidRPr="00D967AC">
        <w:rPr>
          <w:rFonts w:hint="eastAsia"/>
        </w:rPr>
        <w:t xml:space="preserve">    Preempt : YES   Delay Time : 0 s</w:t>
      </w:r>
    </w:p>
    <w:p w14:paraId="56B715E6" w14:textId="77777777" w:rsidR="000A4A2C" w:rsidRPr="00D967AC" w:rsidRDefault="000A4A2C" w:rsidP="000A4A2C">
      <w:pPr>
        <w:pStyle w:val="2f5"/>
      </w:pPr>
      <w:r w:rsidRPr="00D967AC">
        <w:rPr>
          <w:rFonts w:hint="eastAsia"/>
        </w:rPr>
        <w:t xml:space="preserve">    TimerRun : 1 s</w:t>
      </w:r>
    </w:p>
    <w:p w14:paraId="48CFFB29" w14:textId="77777777" w:rsidR="000A4A2C" w:rsidRPr="00D967AC" w:rsidRDefault="000A4A2C" w:rsidP="000A4A2C">
      <w:pPr>
        <w:pStyle w:val="2f5"/>
      </w:pPr>
      <w:r w:rsidRPr="00D967AC">
        <w:rPr>
          <w:rFonts w:hint="eastAsia"/>
        </w:rPr>
        <w:t xml:space="preserve">    TimerConfig : 1 s</w:t>
      </w:r>
    </w:p>
    <w:p w14:paraId="6DE32F3B" w14:textId="77777777" w:rsidR="000A4A2C" w:rsidRPr="00D967AC" w:rsidRDefault="000A4A2C" w:rsidP="000A4A2C">
      <w:pPr>
        <w:pStyle w:val="2f5"/>
      </w:pPr>
      <w:r w:rsidRPr="00D967AC">
        <w:rPr>
          <w:rFonts w:hint="eastAsia"/>
        </w:rPr>
        <w:t xml:space="preserve">    Auth type : NONE</w:t>
      </w:r>
    </w:p>
    <w:p w14:paraId="3F97D462" w14:textId="77777777" w:rsidR="000A4A2C" w:rsidRPr="00D967AC" w:rsidRDefault="000A4A2C" w:rsidP="000A4A2C">
      <w:pPr>
        <w:pStyle w:val="2f5"/>
      </w:pPr>
      <w:r w:rsidRPr="00D967AC">
        <w:rPr>
          <w:rFonts w:hint="eastAsia"/>
        </w:rPr>
        <w:t xml:space="preserve">    Virtual MAC : 0000-5e00-0101</w:t>
      </w:r>
    </w:p>
    <w:p w14:paraId="3EBB8772" w14:textId="77777777" w:rsidR="000A4A2C" w:rsidRPr="00D967AC" w:rsidRDefault="000A4A2C" w:rsidP="000A4A2C">
      <w:pPr>
        <w:pStyle w:val="2f5"/>
      </w:pPr>
      <w:r w:rsidRPr="00D967AC">
        <w:rPr>
          <w:rFonts w:hint="eastAsia"/>
        </w:rPr>
        <w:t xml:space="preserve">    Check TTL : YES</w:t>
      </w:r>
    </w:p>
    <w:p w14:paraId="3B480412" w14:textId="77777777" w:rsidR="000A4A2C" w:rsidRPr="00D967AC" w:rsidRDefault="000A4A2C" w:rsidP="000A4A2C">
      <w:pPr>
        <w:pStyle w:val="2f5"/>
      </w:pPr>
      <w:r w:rsidRPr="00D967AC">
        <w:rPr>
          <w:rFonts w:hint="eastAsia"/>
        </w:rPr>
        <w:t xml:space="preserve">    Config type : normal-vrrp</w:t>
      </w:r>
    </w:p>
    <w:p w14:paraId="54D0F058" w14:textId="77777777" w:rsidR="000A4A2C" w:rsidRPr="00D967AC" w:rsidRDefault="000A4A2C" w:rsidP="000A4A2C">
      <w:pPr>
        <w:pStyle w:val="2f5"/>
      </w:pPr>
      <w:r w:rsidRPr="00D967AC">
        <w:rPr>
          <w:rFonts w:hint="eastAsia"/>
        </w:rPr>
        <w:t xml:space="preserve">    Backup-forward : disabled</w:t>
      </w:r>
    </w:p>
    <w:p w14:paraId="6EA13695" w14:textId="77777777" w:rsidR="000A4A2C" w:rsidRPr="00D967AC" w:rsidRDefault="000A4A2C" w:rsidP="000A4A2C">
      <w:pPr>
        <w:pStyle w:val="2f5"/>
      </w:pPr>
      <w:r w:rsidRPr="00D967AC">
        <w:rPr>
          <w:rFonts w:hint="eastAsia"/>
        </w:rPr>
        <w:t xml:space="preserve">    Track IF : GigabitEthernet0/0/0   Priority reduced : 30</w:t>
      </w:r>
    </w:p>
    <w:p w14:paraId="39B7F16F" w14:textId="77777777" w:rsidR="000A4A2C" w:rsidRPr="00D967AC" w:rsidRDefault="000A4A2C" w:rsidP="000A4A2C">
      <w:pPr>
        <w:pStyle w:val="2f5"/>
      </w:pPr>
      <w:r w:rsidRPr="00D967AC">
        <w:rPr>
          <w:rFonts w:hint="eastAsia"/>
        </w:rPr>
        <w:lastRenderedPageBreak/>
        <w:t xml:space="preserve">    IF state : UP</w:t>
      </w:r>
    </w:p>
    <w:p w14:paraId="60B5FA2D" w14:textId="77777777" w:rsidR="000A4A2C" w:rsidRPr="00D967AC" w:rsidRDefault="000A4A2C" w:rsidP="000A4A2C">
      <w:pPr>
        <w:pStyle w:val="2f5"/>
      </w:pPr>
      <w:r w:rsidRPr="00D967AC">
        <w:rPr>
          <w:rFonts w:hint="eastAsia"/>
        </w:rPr>
        <w:t xml:space="preserve">    Create time : 2016-07-25 17:14:56 UTC-08:00</w:t>
      </w:r>
    </w:p>
    <w:p w14:paraId="404B7BCC" w14:textId="77777777" w:rsidR="000A4A2C" w:rsidRPr="00D967AC" w:rsidRDefault="000A4A2C" w:rsidP="000A4A2C">
      <w:pPr>
        <w:pStyle w:val="2f5"/>
      </w:pPr>
      <w:r w:rsidRPr="00D967AC">
        <w:rPr>
          <w:rFonts w:hint="eastAsia"/>
        </w:rPr>
        <w:t xml:space="preserve">    Last change time : 2016-07-25 20:04:40 UTC-08:00</w:t>
      </w:r>
    </w:p>
    <w:p w14:paraId="2AD906B8" w14:textId="77777777" w:rsidR="000A4A2C" w:rsidRPr="00D967AC" w:rsidRDefault="000A4A2C" w:rsidP="000A4A2C">
      <w:pPr>
        <w:pStyle w:val="1e"/>
      </w:pPr>
      <w:r w:rsidRPr="00D967AC">
        <w:rPr>
          <w:rFonts w:hint="eastAsia"/>
        </w:rPr>
        <w:t># Note: After the interface goes Up, the OSPF neighbor relationship needs to be re-established on the uplink interface of R2. If OSPF fast convergence is not configured, data cannot be forwarded for several seconds. Therefore, you are advised to set the preemption delay to be greater than the OSPF convergence time during revertive switching.</w:t>
      </w:r>
    </w:p>
    <w:p w14:paraId="62E390DE" w14:textId="77777777" w:rsidR="000A4A2C" w:rsidRPr="00D967AC" w:rsidRDefault="000A4A2C" w:rsidP="000A4A2C">
      <w:pPr>
        <w:pStyle w:val="2f5"/>
      </w:pPr>
      <w:r w:rsidRPr="00D967AC">
        <w:rPr>
          <w:rFonts w:hint="eastAsia"/>
        </w:rPr>
        <w:t>[R2]interface GigabitEthernet 0/0/1</w:t>
      </w:r>
    </w:p>
    <w:p w14:paraId="4F396E30" w14:textId="77777777" w:rsidR="000A4A2C" w:rsidRPr="00D967AC" w:rsidRDefault="000A4A2C" w:rsidP="000A4A2C">
      <w:pPr>
        <w:pStyle w:val="2f5"/>
      </w:pPr>
      <w:r w:rsidRPr="00D967AC">
        <w:rPr>
          <w:rFonts w:hint="eastAsia"/>
        </w:rPr>
        <w:t>[R2-GigabitEthernet0/0/1]vrrp vrid 1 preempt-mode timer delay 10</w:t>
      </w:r>
    </w:p>
    <w:p w14:paraId="69450399" w14:textId="77777777" w:rsidR="000A4A2C" w:rsidRPr="00D967AC" w:rsidRDefault="000A4A2C" w:rsidP="000A4A2C">
      <w:pPr>
        <w:pStyle w:val="1e"/>
      </w:pPr>
      <w:r w:rsidRPr="00D967AC">
        <w:rPr>
          <w:rFonts w:hint="eastAsia"/>
        </w:rPr>
        <w:t># Check VRRP again and find that the preemption delay is set successfully.</w:t>
      </w:r>
    </w:p>
    <w:p w14:paraId="17A7EE75" w14:textId="77777777" w:rsidR="000A4A2C" w:rsidRPr="00D967AC" w:rsidRDefault="000A4A2C" w:rsidP="000A4A2C">
      <w:pPr>
        <w:pStyle w:val="2f5"/>
      </w:pPr>
      <w:r w:rsidRPr="00D967AC">
        <w:rPr>
          <w:rFonts w:hint="eastAsia"/>
        </w:rPr>
        <w:t>[R2]display vrrp</w:t>
      </w:r>
    </w:p>
    <w:p w14:paraId="2073CB3C" w14:textId="77777777" w:rsidR="000A4A2C" w:rsidRPr="00D967AC" w:rsidRDefault="000A4A2C" w:rsidP="000A4A2C">
      <w:pPr>
        <w:pStyle w:val="2f5"/>
      </w:pPr>
      <w:r w:rsidRPr="00D967AC">
        <w:rPr>
          <w:rFonts w:hint="eastAsia"/>
        </w:rPr>
        <w:t xml:space="preserve">  GigabitEthernet0/0/1 | Virtual Router 1</w:t>
      </w:r>
    </w:p>
    <w:p w14:paraId="15487047" w14:textId="77777777" w:rsidR="000A4A2C" w:rsidRPr="00D967AC" w:rsidRDefault="000A4A2C" w:rsidP="000A4A2C">
      <w:pPr>
        <w:pStyle w:val="2f5"/>
      </w:pPr>
      <w:r w:rsidRPr="00D967AC">
        <w:rPr>
          <w:rFonts w:hint="eastAsia"/>
        </w:rPr>
        <w:t xml:space="preserve">    State : Master</w:t>
      </w:r>
    </w:p>
    <w:p w14:paraId="1707FF1B" w14:textId="77777777" w:rsidR="000A4A2C" w:rsidRPr="00D967AC" w:rsidRDefault="000A4A2C" w:rsidP="000A4A2C">
      <w:pPr>
        <w:pStyle w:val="2f5"/>
      </w:pPr>
      <w:r w:rsidRPr="00D967AC">
        <w:rPr>
          <w:rFonts w:hint="eastAsia"/>
        </w:rPr>
        <w:t xml:space="preserve">    Virtual IP : 192.168.1.1</w:t>
      </w:r>
    </w:p>
    <w:p w14:paraId="28D261D6" w14:textId="77777777" w:rsidR="000A4A2C" w:rsidRPr="00D967AC" w:rsidRDefault="000A4A2C" w:rsidP="000A4A2C">
      <w:pPr>
        <w:pStyle w:val="2f5"/>
      </w:pPr>
      <w:r w:rsidRPr="00D967AC">
        <w:rPr>
          <w:rFonts w:hint="eastAsia"/>
        </w:rPr>
        <w:t xml:space="preserve">    Master IP : 192.168.1.2</w:t>
      </w:r>
    </w:p>
    <w:p w14:paraId="2A001CF8" w14:textId="77777777" w:rsidR="000A4A2C" w:rsidRPr="00D967AC" w:rsidRDefault="000A4A2C" w:rsidP="000A4A2C">
      <w:pPr>
        <w:pStyle w:val="2f5"/>
      </w:pPr>
      <w:r w:rsidRPr="00D967AC">
        <w:rPr>
          <w:rFonts w:hint="eastAsia"/>
        </w:rPr>
        <w:t xml:space="preserve">    PriorityRun : 120</w:t>
      </w:r>
    </w:p>
    <w:p w14:paraId="616421D8" w14:textId="77777777" w:rsidR="000A4A2C" w:rsidRPr="00D967AC" w:rsidRDefault="000A4A2C" w:rsidP="000A4A2C">
      <w:pPr>
        <w:pStyle w:val="2f5"/>
      </w:pPr>
      <w:r w:rsidRPr="00D967AC">
        <w:rPr>
          <w:rFonts w:hint="eastAsia"/>
        </w:rPr>
        <w:t xml:space="preserve">    PriorityConfig : 120</w:t>
      </w:r>
    </w:p>
    <w:p w14:paraId="59734DCF" w14:textId="77777777" w:rsidR="000A4A2C" w:rsidRPr="00D967AC" w:rsidRDefault="000A4A2C" w:rsidP="000A4A2C">
      <w:pPr>
        <w:pStyle w:val="2f5"/>
      </w:pPr>
      <w:r w:rsidRPr="00D967AC">
        <w:rPr>
          <w:rFonts w:hint="eastAsia"/>
        </w:rPr>
        <w:t xml:space="preserve">    MasterPriority : 120</w:t>
      </w:r>
    </w:p>
    <w:p w14:paraId="377CDF15" w14:textId="77777777" w:rsidR="000A4A2C" w:rsidRPr="00D967AC" w:rsidRDefault="000A4A2C" w:rsidP="000A4A2C">
      <w:pPr>
        <w:pStyle w:val="2f5"/>
      </w:pPr>
      <w:r w:rsidRPr="00D967AC">
        <w:rPr>
          <w:rFonts w:hint="eastAsia"/>
        </w:rPr>
        <w:t xml:space="preserve">    Preempt : YES   Delay Time : 10 s</w:t>
      </w:r>
    </w:p>
    <w:p w14:paraId="4C86FD26" w14:textId="77777777" w:rsidR="000A4A2C" w:rsidRPr="00D967AC" w:rsidRDefault="000A4A2C" w:rsidP="000A4A2C">
      <w:pPr>
        <w:pStyle w:val="2f5"/>
      </w:pPr>
      <w:r w:rsidRPr="00D967AC">
        <w:rPr>
          <w:rFonts w:hint="eastAsia"/>
        </w:rPr>
        <w:t xml:space="preserve">    TimerRun : 1 s</w:t>
      </w:r>
    </w:p>
    <w:p w14:paraId="71AA7072" w14:textId="77777777" w:rsidR="000A4A2C" w:rsidRPr="00D967AC" w:rsidRDefault="000A4A2C" w:rsidP="000A4A2C">
      <w:pPr>
        <w:pStyle w:val="2f5"/>
      </w:pPr>
      <w:r w:rsidRPr="00D967AC">
        <w:rPr>
          <w:rFonts w:hint="eastAsia"/>
        </w:rPr>
        <w:t xml:space="preserve">    TimerConfig : 1 s</w:t>
      </w:r>
    </w:p>
    <w:p w14:paraId="32A8B6DB" w14:textId="77777777" w:rsidR="000A4A2C" w:rsidRPr="00D967AC" w:rsidRDefault="000A4A2C" w:rsidP="000A4A2C">
      <w:pPr>
        <w:pStyle w:val="2f5"/>
      </w:pPr>
      <w:r w:rsidRPr="00D967AC">
        <w:rPr>
          <w:rFonts w:hint="eastAsia"/>
        </w:rPr>
        <w:t xml:space="preserve">    Auth type : NONE</w:t>
      </w:r>
    </w:p>
    <w:p w14:paraId="0D7BC9B3" w14:textId="77777777" w:rsidR="000A4A2C" w:rsidRPr="00D967AC" w:rsidRDefault="000A4A2C" w:rsidP="000A4A2C">
      <w:pPr>
        <w:pStyle w:val="2f5"/>
      </w:pPr>
      <w:r w:rsidRPr="00D967AC">
        <w:rPr>
          <w:rFonts w:hint="eastAsia"/>
        </w:rPr>
        <w:t xml:space="preserve">    Virtual MAC : 0000-5e00-0101</w:t>
      </w:r>
    </w:p>
    <w:p w14:paraId="60F59F35" w14:textId="77777777" w:rsidR="000A4A2C" w:rsidRPr="00D967AC" w:rsidRDefault="000A4A2C" w:rsidP="000A4A2C">
      <w:pPr>
        <w:pStyle w:val="2f5"/>
      </w:pPr>
      <w:r w:rsidRPr="00D967AC">
        <w:rPr>
          <w:rFonts w:hint="eastAsia"/>
        </w:rPr>
        <w:t xml:space="preserve">    Check TTL : YES</w:t>
      </w:r>
    </w:p>
    <w:p w14:paraId="49E9A386" w14:textId="77777777" w:rsidR="000A4A2C" w:rsidRPr="00D967AC" w:rsidRDefault="000A4A2C" w:rsidP="000A4A2C">
      <w:pPr>
        <w:pStyle w:val="2f5"/>
      </w:pPr>
      <w:r w:rsidRPr="00D967AC">
        <w:rPr>
          <w:rFonts w:hint="eastAsia"/>
        </w:rPr>
        <w:t xml:space="preserve">    Config type : normal-vrrp</w:t>
      </w:r>
    </w:p>
    <w:p w14:paraId="23331B68" w14:textId="77777777" w:rsidR="000A4A2C" w:rsidRPr="00D967AC" w:rsidRDefault="000A4A2C" w:rsidP="000A4A2C">
      <w:pPr>
        <w:pStyle w:val="2f5"/>
      </w:pPr>
      <w:r w:rsidRPr="00D967AC">
        <w:rPr>
          <w:rFonts w:hint="eastAsia"/>
        </w:rPr>
        <w:t xml:space="preserve">    Backup-forward : disabled</w:t>
      </w:r>
    </w:p>
    <w:p w14:paraId="7AAF2272" w14:textId="77777777" w:rsidR="000A4A2C" w:rsidRPr="00D967AC" w:rsidRDefault="000A4A2C" w:rsidP="000A4A2C">
      <w:pPr>
        <w:pStyle w:val="2f5"/>
      </w:pPr>
      <w:r w:rsidRPr="00D967AC">
        <w:rPr>
          <w:rFonts w:hint="eastAsia"/>
        </w:rPr>
        <w:t xml:space="preserve">    Track IF : GigabitEthernet0/0/0   Priority reduced : 30</w:t>
      </w:r>
    </w:p>
    <w:p w14:paraId="2BC95C10" w14:textId="77777777" w:rsidR="000A4A2C" w:rsidRPr="00D967AC" w:rsidRDefault="000A4A2C" w:rsidP="000A4A2C">
      <w:pPr>
        <w:pStyle w:val="2f5"/>
      </w:pPr>
      <w:r w:rsidRPr="00D967AC">
        <w:rPr>
          <w:rFonts w:hint="eastAsia"/>
        </w:rPr>
        <w:t xml:space="preserve">    IF state : UP</w:t>
      </w:r>
    </w:p>
    <w:p w14:paraId="66DD93F9" w14:textId="77777777" w:rsidR="000A4A2C" w:rsidRPr="00D967AC" w:rsidRDefault="000A4A2C" w:rsidP="000A4A2C">
      <w:pPr>
        <w:pStyle w:val="2f5"/>
      </w:pPr>
      <w:r w:rsidRPr="00D967AC">
        <w:rPr>
          <w:rFonts w:hint="eastAsia"/>
        </w:rPr>
        <w:t xml:space="preserve">    Create time : 2016-07-25 17:14:56 UTC-08:00</w:t>
      </w:r>
    </w:p>
    <w:p w14:paraId="5D82A035" w14:textId="77777777" w:rsidR="000A4A2C" w:rsidRPr="00D967AC" w:rsidRDefault="000A4A2C" w:rsidP="000A4A2C">
      <w:pPr>
        <w:pStyle w:val="2f5"/>
      </w:pPr>
      <w:r w:rsidRPr="00D967AC">
        <w:rPr>
          <w:rFonts w:hint="eastAsia"/>
        </w:rPr>
        <w:t xml:space="preserve">    Last change time : 2016-07-25 20:04:40 UTC-08:00</w:t>
      </w:r>
    </w:p>
    <w:p w14:paraId="7748E88B" w14:textId="77777777" w:rsidR="000A4A2C" w:rsidRPr="00D967AC" w:rsidRDefault="000A4A2C" w:rsidP="000A4A2C">
      <w:pPr>
        <w:pStyle w:val="30"/>
        <w:ind w:left="1701" w:hanging="159"/>
        <w:outlineLvl w:val="4"/>
      </w:pPr>
      <w:r w:rsidRPr="00D967AC">
        <w:rPr>
          <w:rFonts w:hint="eastAsia"/>
        </w:rPr>
        <w:t>Configure load balancing among multiple VRRP groups.</w:t>
      </w:r>
    </w:p>
    <w:p w14:paraId="430E0DCA" w14:textId="77777777" w:rsidR="000A4A2C" w:rsidRPr="00D967AC" w:rsidRDefault="000A4A2C" w:rsidP="000A4A2C">
      <w:pPr>
        <w:pStyle w:val="1e"/>
      </w:pPr>
      <w:r w:rsidRPr="00D967AC">
        <w:rPr>
          <w:rFonts w:hint="eastAsia"/>
        </w:rPr>
        <w:t># In normal situations, all traffic is forwarded by the master device, and the backup device is in idle state.</w:t>
      </w:r>
    </w:p>
    <w:p w14:paraId="0D33CA70" w14:textId="77777777" w:rsidR="000A4A2C" w:rsidRPr="00D967AC" w:rsidRDefault="000A4A2C" w:rsidP="000A4A2C">
      <w:pPr>
        <w:pStyle w:val="1e"/>
      </w:pPr>
      <w:r w:rsidRPr="00D967AC">
        <w:rPr>
          <w:rFonts w:hint="eastAsia"/>
        </w:rPr>
        <w:t>To implement load balancing of dual gateways, you can configure multiple VRRP groups. Create VRRP group 1 on R2 and R3, and set the virtual IP address to 192.168.1.1, and configure R2 as the master device. Create VRRP group 2, set the virtual IP address to 192.168.1.254, and configure R3 as the master device. Set the default gateway address of R4 to 192.168.1.1 and that of R5 to 192.168.1.254. In this way, Internet access traffic of hosts on this network segment can be shared by the two gateways.</w:t>
      </w:r>
    </w:p>
    <w:p w14:paraId="16E9EC2D" w14:textId="77777777" w:rsidR="000A4A2C" w:rsidRPr="00D967AC" w:rsidRDefault="000A4A2C" w:rsidP="000A4A2C">
      <w:pPr>
        <w:pStyle w:val="1e"/>
      </w:pPr>
      <w:r w:rsidRPr="00D967AC">
        <w:rPr>
          <w:rFonts w:hint="eastAsia"/>
        </w:rPr>
        <w:t>The configuration is as follows.</w:t>
      </w:r>
    </w:p>
    <w:p w14:paraId="27164ABF" w14:textId="77777777" w:rsidR="000A4A2C" w:rsidRPr="00D967AC" w:rsidRDefault="000A4A2C" w:rsidP="000A4A2C">
      <w:pPr>
        <w:pStyle w:val="2f5"/>
      </w:pPr>
      <w:r w:rsidRPr="00D967AC">
        <w:rPr>
          <w:rFonts w:hint="eastAsia"/>
        </w:rPr>
        <w:t>[R2]interface GigabitEthernet 0/0/1</w:t>
      </w:r>
    </w:p>
    <w:p w14:paraId="1D3E5768" w14:textId="77777777" w:rsidR="000A4A2C" w:rsidRPr="00D967AC" w:rsidRDefault="000A4A2C" w:rsidP="000A4A2C">
      <w:pPr>
        <w:pStyle w:val="2f5"/>
      </w:pPr>
      <w:r w:rsidRPr="00D967AC">
        <w:rPr>
          <w:rFonts w:hint="eastAsia"/>
        </w:rPr>
        <w:t>[R2-GigabitEthernet0/0/1]vrrp vrid 2 virtual-ip 192.168.1.254</w:t>
      </w:r>
    </w:p>
    <w:p w14:paraId="7BABF856" w14:textId="77777777" w:rsidR="000A4A2C" w:rsidRPr="00D967AC" w:rsidRDefault="000A4A2C" w:rsidP="000A4A2C">
      <w:pPr>
        <w:pStyle w:val="2f5"/>
      </w:pPr>
      <w:r w:rsidRPr="00D967AC">
        <w:rPr>
          <w:rFonts w:hint="eastAsia"/>
        </w:rPr>
        <w:t>[R2-GigabitEthernet0/0/1]vrrp vrid 2 priority 110</w:t>
      </w:r>
    </w:p>
    <w:p w14:paraId="0F62E6FE" w14:textId="77777777" w:rsidR="000A4A2C" w:rsidRPr="00D967AC" w:rsidRDefault="000A4A2C" w:rsidP="000A4A2C">
      <w:pPr>
        <w:pStyle w:val="2f5"/>
      </w:pPr>
    </w:p>
    <w:p w14:paraId="6044598A" w14:textId="77777777" w:rsidR="000A4A2C" w:rsidRPr="00D967AC" w:rsidRDefault="000A4A2C" w:rsidP="000A4A2C">
      <w:pPr>
        <w:pStyle w:val="2f5"/>
      </w:pPr>
      <w:r w:rsidRPr="00D967AC">
        <w:rPr>
          <w:rFonts w:hint="eastAsia"/>
        </w:rPr>
        <w:t>[R3]interface GigabitEthernet 0/0/1</w:t>
      </w:r>
    </w:p>
    <w:p w14:paraId="392BF6F9" w14:textId="77777777" w:rsidR="000A4A2C" w:rsidRPr="00D967AC" w:rsidRDefault="000A4A2C" w:rsidP="000A4A2C">
      <w:pPr>
        <w:pStyle w:val="2f5"/>
      </w:pPr>
      <w:r w:rsidRPr="00D967AC">
        <w:rPr>
          <w:rFonts w:hint="eastAsia"/>
        </w:rPr>
        <w:t>[R3-GigabitEthernet0/0/1]vrrp vrid 2 virtual-ip 192.168.1.254</w:t>
      </w:r>
    </w:p>
    <w:p w14:paraId="66AE8140" w14:textId="77777777" w:rsidR="000A4A2C" w:rsidRPr="00D967AC" w:rsidRDefault="000A4A2C" w:rsidP="000A4A2C">
      <w:pPr>
        <w:pStyle w:val="2f5"/>
      </w:pPr>
      <w:r w:rsidRPr="00D967AC">
        <w:rPr>
          <w:rFonts w:hint="eastAsia"/>
        </w:rPr>
        <w:lastRenderedPageBreak/>
        <w:t>[R3-GigabitEthernet0/0/1]vrrp vrid 2 priority 120</w:t>
      </w:r>
    </w:p>
    <w:p w14:paraId="4FA16970" w14:textId="77777777" w:rsidR="000A4A2C" w:rsidRPr="00D967AC" w:rsidRDefault="000A4A2C" w:rsidP="000A4A2C">
      <w:pPr>
        <w:pStyle w:val="2f5"/>
      </w:pPr>
      <w:r w:rsidRPr="00D967AC">
        <w:rPr>
          <w:rFonts w:hint="eastAsia"/>
        </w:rPr>
        <w:t>[R3-GigabitEthernet0/0/1]vrrp vrid 2 track interface GigabitEthernet0/0/0 reduced 30</w:t>
      </w:r>
    </w:p>
    <w:p w14:paraId="7E56CAD2" w14:textId="77777777" w:rsidR="000A4A2C" w:rsidRPr="00D967AC" w:rsidRDefault="000A4A2C" w:rsidP="000A4A2C">
      <w:pPr>
        <w:pStyle w:val="2f5"/>
      </w:pPr>
    </w:p>
    <w:p w14:paraId="62AFD206" w14:textId="77777777" w:rsidR="000A4A2C" w:rsidRPr="00D967AC" w:rsidRDefault="000A4A2C" w:rsidP="000A4A2C">
      <w:pPr>
        <w:pStyle w:val="2f5"/>
      </w:pPr>
      <w:r w:rsidRPr="00D967AC">
        <w:rPr>
          <w:rFonts w:hint="eastAsia"/>
        </w:rPr>
        <w:t>[R5]undo ip route-static 0.0.0.0 0.0.0.0 192.168.1.1</w:t>
      </w:r>
    </w:p>
    <w:p w14:paraId="0E191436" w14:textId="77777777" w:rsidR="000A4A2C" w:rsidRPr="00D967AC" w:rsidRDefault="000A4A2C" w:rsidP="000A4A2C">
      <w:pPr>
        <w:pStyle w:val="2f5"/>
      </w:pPr>
      <w:r w:rsidRPr="00D967AC">
        <w:rPr>
          <w:rFonts w:hint="eastAsia"/>
        </w:rPr>
        <w:t>[R5]ip route-static 0.0.0.0 0.0.0.0 192.168.1.254</w:t>
      </w:r>
    </w:p>
    <w:p w14:paraId="732921E6" w14:textId="77777777" w:rsidR="000A4A2C" w:rsidRPr="00D967AC" w:rsidRDefault="000A4A2C" w:rsidP="000A4A2C">
      <w:pPr>
        <w:pStyle w:val="1e"/>
      </w:pPr>
      <w:r w:rsidRPr="00D967AC">
        <w:rPr>
          <w:rFonts w:hint="eastAsia"/>
        </w:rPr>
        <w:t># Check the VRRP group status on R2 and R3.</w:t>
      </w:r>
    </w:p>
    <w:p w14:paraId="0C065CEF" w14:textId="77777777" w:rsidR="000A4A2C" w:rsidRPr="00D967AC" w:rsidRDefault="000A4A2C" w:rsidP="000A4A2C">
      <w:pPr>
        <w:pStyle w:val="2f5"/>
      </w:pPr>
      <w:r w:rsidRPr="00D967AC">
        <w:rPr>
          <w:rFonts w:hint="eastAsia"/>
        </w:rPr>
        <w:t>&lt;R2&gt;display vrrp</w:t>
      </w:r>
    </w:p>
    <w:p w14:paraId="6B27F159" w14:textId="77777777" w:rsidR="000A4A2C" w:rsidRPr="00D967AC" w:rsidRDefault="000A4A2C" w:rsidP="000A4A2C">
      <w:pPr>
        <w:pStyle w:val="2f5"/>
      </w:pPr>
      <w:r w:rsidRPr="00D967AC">
        <w:rPr>
          <w:rFonts w:hint="eastAsia"/>
        </w:rPr>
        <w:t xml:space="preserve">  GigabitEthernet0/0/1 | Virtual Router 1</w:t>
      </w:r>
    </w:p>
    <w:p w14:paraId="7662C9D5" w14:textId="77777777" w:rsidR="000A4A2C" w:rsidRPr="00D967AC" w:rsidRDefault="000A4A2C" w:rsidP="000A4A2C">
      <w:pPr>
        <w:pStyle w:val="2f5"/>
      </w:pPr>
      <w:r w:rsidRPr="00D967AC">
        <w:rPr>
          <w:rFonts w:hint="eastAsia"/>
        </w:rPr>
        <w:t xml:space="preserve">    State : Master</w:t>
      </w:r>
    </w:p>
    <w:p w14:paraId="46E5DCCD" w14:textId="77777777" w:rsidR="000A4A2C" w:rsidRPr="00D967AC" w:rsidRDefault="000A4A2C" w:rsidP="000A4A2C">
      <w:pPr>
        <w:pStyle w:val="2f5"/>
      </w:pPr>
      <w:r w:rsidRPr="00D967AC">
        <w:rPr>
          <w:rFonts w:hint="eastAsia"/>
        </w:rPr>
        <w:t xml:space="preserve">    Virtual IP : 192.168.1.1</w:t>
      </w:r>
    </w:p>
    <w:p w14:paraId="7B547804" w14:textId="77777777" w:rsidR="000A4A2C" w:rsidRPr="00D967AC" w:rsidRDefault="000A4A2C" w:rsidP="000A4A2C">
      <w:pPr>
        <w:pStyle w:val="2f5"/>
      </w:pPr>
      <w:r w:rsidRPr="00D967AC">
        <w:rPr>
          <w:rFonts w:hint="eastAsia"/>
        </w:rPr>
        <w:t xml:space="preserve">    Master IP : 192.168.1.2</w:t>
      </w:r>
    </w:p>
    <w:p w14:paraId="728D1F98" w14:textId="77777777" w:rsidR="000A4A2C" w:rsidRPr="00D967AC" w:rsidRDefault="000A4A2C" w:rsidP="000A4A2C">
      <w:pPr>
        <w:pStyle w:val="2f5"/>
      </w:pPr>
      <w:r w:rsidRPr="00D967AC">
        <w:rPr>
          <w:rFonts w:hint="eastAsia"/>
        </w:rPr>
        <w:t xml:space="preserve">    PriorityRun : 120</w:t>
      </w:r>
    </w:p>
    <w:p w14:paraId="2B020B06" w14:textId="77777777" w:rsidR="000A4A2C" w:rsidRPr="00D967AC" w:rsidRDefault="000A4A2C" w:rsidP="000A4A2C">
      <w:pPr>
        <w:pStyle w:val="2f5"/>
      </w:pPr>
      <w:r w:rsidRPr="00D967AC">
        <w:rPr>
          <w:rFonts w:hint="eastAsia"/>
        </w:rPr>
        <w:t xml:space="preserve">    PriorityConfig : 120</w:t>
      </w:r>
    </w:p>
    <w:p w14:paraId="086DA1F3" w14:textId="77777777" w:rsidR="000A4A2C" w:rsidRPr="00D967AC" w:rsidRDefault="000A4A2C" w:rsidP="000A4A2C">
      <w:pPr>
        <w:pStyle w:val="2f5"/>
      </w:pPr>
      <w:r w:rsidRPr="00D967AC">
        <w:rPr>
          <w:rFonts w:hint="eastAsia"/>
        </w:rPr>
        <w:t xml:space="preserve">    MasterPriority : 120</w:t>
      </w:r>
    </w:p>
    <w:p w14:paraId="70EAA6AA" w14:textId="77777777" w:rsidR="000A4A2C" w:rsidRPr="00D967AC" w:rsidRDefault="000A4A2C" w:rsidP="000A4A2C">
      <w:pPr>
        <w:pStyle w:val="2f5"/>
      </w:pPr>
      <w:r w:rsidRPr="00D967AC">
        <w:rPr>
          <w:rFonts w:hint="eastAsia"/>
        </w:rPr>
        <w:t xml:space="preserve">    Preempt : YES   Delay Time : 10 s</w:t>
      </w:r>
    </w:p>
    <w:p w14:paraId="7508BB38" w14:textId="77777777" w:rsidR="000A4A2C" w:rsidRPr="00D967AC" w:rsidRDefault="000A4A2C" w:rsidP="000A4A2C">
      <w:pPr>
        <w:pStyle w:val="2f5"/>
      </w:pPr>
      <w:r w:rsidRPr="00D967AC">
        <w:rPr>
          <w:rFonts w:hint="eastAsia"/>
        </w:rPr>
        <w:t xml:space="preserve">    TimerRun : 1 s</w:t>
      </w:r>
    </w:p>
    <w:p w14:paraId="6B035019" w14:textId="77777777" w:rsidR="000A4A2C" w:rsidRPr="00D967AC" w:rsidRDefault="000A4A2C" w:rsidP="000A4A2C">
      <w:pPr>
        <w:pStyle w:val="2f5"/>
      </w:pPr>
      <w:r w:rsidRPr="00D967AC">
        <w:rPr>
          <w:rFonts w:hint="eastAsia"/>
        </w:rPr>
        <w:t xml:space="preserve">    TimerConfig : 1 s</w:t>
      </w:r>
    </w:p>
    <w:p w14:paraId="7924B98D" w14:textId="77777777" w:rsidR="000A4A2C" w:rsidRPr="00D967AC" w:rsidRDefault="000A4A2C" w:rsidP="000A4A2C">
      <w:pPr>
        <w:pStyle w:val="2f5"/>
      </w:pPr>
      <w:r w:rsidRPr="00D967AC">
        <w:rPr>
          <w:rFonts w:hint="eastAsia"/>
        </w:rPr>
        <w:t xml:space="preserve">    Auth type : NONE</w:t>
      </w:r>
    </w:p>
    <w:p w14:paraId="10EF5AC6" w14:textId="77777777" w:rsidR="000A4A2C" w:rsidRPr="00D967AC" w:rsidRDefault="000A4A2C" w:rsidP="000A4A2C">
      <w:pPr>
        <w:pStyle w:val="2f5"/>
      </w:pPr>
      <w:r w:rsidRPr="00D967AC">
        <w:rPr>
          <w:rFonts w:hint="eastAsia"/>
        </w:rPr>
        <w:t xml:space="preserve">    Virtual MAC : 0000-5e00-0101</w:t>
      </w:r>
    </w:p>
    <w:p w14:paraId="497A1DD8" w14:textId="77777777" w:rsidR="000A4A2C" w:rsidRPr="00D967AC" w:rsidRDefault="000A4A2C" w:rsidP="000A4A2C">
      <w:pPr>
        <w:pStyle w:val="2f5"/>
      </w:pPr>
      <w:r w:rsidRPr="00D967AC">
        <w:rPr>
          <w:rFonts w:hint="eastAsia"/>
        </w:rPr>
        <w:t xml:space="preserve">    Check TTL : YES</w:t>
      </w:r>
    </w:p>
    <w:p w14:paraId="6CD7BEFC" w14:textId="77777777" w:rsidR="000A4A2C" w:rsidRPr="00D967AC" w:rsidRDefault="000A4A2C" w:rsidP="000A4A2C">
      <w:pPr>
        <w:pStyle w:val="2f5"/>
      </w:pPr>
      <w:r w:rsidRPr="00D967AC">
        <w:rPr>
          <w:rFonts w:hint="eastAsia"/>
        </w:rPr>
        <w:t xml:space="preserve">    Config type : normal-vrrp</w:t>
      </w:r>
    </w:p>
    <w:p w14:paraId="2BC6A962" w14:textId="77777777" w:rsidR="000A4A2C" w:rsidRPr="00D967AC" w:rsidRDefault="000A4A2C" w:rsidP="000A4A2C">
      <w:pPr>
        <w:pStyle w:val="2f5"/>
      </w:pPr>
      <w:r w:rsidRPr="00D967AC">
        <w:rPr>
          <w:rFonts w:hint="eastAsia"/>
        </w:rPr>
        <w:t xml:space="preserve">    Backup-forward : disabled</w:t>
      </w:r>
    </w:p>
    <w:p w14:paraId="7F5CD45D" w14:textId="77777777" w:rsidR="000A4A2C" w:rsidRPr="00D967AC" w:rsidRDefault="000A4A2C" w:rsidP="000A4A2C">
      <w:pPr>
        <w:pStyle w:val="2f5"/>
      </w:pPr>
      <w:r w:rsidRPr="00D967AC">
        <w:rPr>
          <w:rFonts w:hint="eastAsia"/>
        </w:rPr>
        <w:t xml:space="preserve">    Track IF : GigabitEthernet0/0/0   Priority reduced : 30</w:t>
      </w:r>
    </w:p>
    <w:p w14:paraId="274BE3BB" w14:textId="77777777" w:rsidR="000A4A2C" w:rsidRPr="00D967AC" w:rsidRDefault="000A4A2C" w:rsidP="000A4A2C">
      <w:pPr>
        <w:pStyle w:val="2f5"/>
      </w:pPr>
      <w:r w:rsidRPr="00D967AC">
        <w:rPr>
          <w:rFonts w:hint="eastAsia"/>
        </w:rPr>
        <w:t xml:space="preserve">    IF state : UP</w:t>
      </w:r>
    </w:p>
    <w:p w14:paraId="256C3ECC" w14:textId="77777777" w:rsidR="000A4A2C" w:rsidRPr="00D967AC" w:rsidRDefault="000A4A2C" w:rsidP="000A4A2C">
      <w:pPr>
        <w:pStyle w:val="2f5"/>
      </w:pPr>
      <w:r w:rsidRPr="00D967AC">
        <w:rPr>
          <w:rFonts w:hint="eastAsia"/>
        </w:rPr>
        <w:t xml:space="preserve">    Create time : 2016-07-25 17:14:56 UTC-08:00</w:t>
      </w:r>
    </w:p>
    <w:p w14:paraId="44B1E4FC" w14:textId="77777777" w:rsidR="000A4A2C" w:rsidRPr="00D967AC" w:rsidRDefault="000A4A2C" w:rsidP="000A4A2C">
      <w:pPr>
        <w:pStyle w:val="2f5"/>
      </w:pPr>
      <w:r w:rsidRPr="00D967AC">
        <w:rPr>
          <w:rFonts w:hint="eastAsia"/>
        </w:rPr>
        <w:t xml:space="preserve">    Last change time : 2016-07-25 20:04:40 UTC-08:00</w:t>
      </w:r>
    </w:p>
    <w:p w14:paraId="77AA7F52" w14:textId="77777777" w:rsidR="000A4A2C" w:rsidRPr="00D967AC" w:rsidRDefault="000A4A2C" w:rsidP="000A4A2C">
      <w:pPr>
        <w:pStyle w:val="2f5"/>
      </w:pPr>
    </w:p>
    <w:p w14:paraId="62E35C95" w14:textId="77777777" w:rsidR="000A4A2C" w:rsidRPr="00D967AC" w:rsidRDefault="000A4A2C" w:rsidP="000A4A2C">
      <w:pPr>
        <w:pStyle w:val="2f5"/>
      </w:pPr>
      <w:r w:rsidRPr="00D967AC">
        <w:rPr>
          <w:rFonts w:hint="eastAsia"/>
        </w:rPr>
        <w:t xml:space="preserve">  GigabitEthernet0/0/1 | Virtual Router 2</w:t>
      </w:r>
    </w:p>
    <w:p w14:paraId="47639A44" w14:textId="77777777" w:rsidR="000A4A2C" w:rsidRPr="00D967AC" w:rsidRDefault="000A4A2C" w:rsidP="000A4A2C">
      <w:pPr>
        <w:pStyle w:val="2f5"/>
      </w:pPr>
      <w:r w:rsidRPr="00D967AC">
        <w:rPr>
          <w:rFonts w:hint="eastAsia"/>
        </w:rPr>
        <w:t xml:space="preserve">    State : Backup</w:t>
      </w:r>
    </w:p>
    <w:p w14:paraId="5322103F" w14:textId="77777777" w:rsidR="000A4A2C" w:rsidRPr="00D967AC" w:rsidRDefault="000A4A2C" w:rsidP="000A4A2C">
      <w:pPr>
        <w:pStyle w:val="2f5"/>
      </w:pPr>
      <w:r w:rsidRPr="00D967AC">
        <w:rPr>
          <w:rFonts w:hint="eastAsia"/>
        </w:rPr>
        <w:t xml:space="preserve">    Virtual IP : 192.168.1.254</w:t>
      </w:r>
    </w:p>
    <w:p w14:paraId="5CD63027" w14:textId="77777777" w:rsidR="000A4A2C" w:rsidRPr="00D967AC" w:rsidRDefault="000A4A2C" w:rsidP="000A4A2C">
      <w:pPr>
        <w:pStyle w:val="2f5"/>
      </w:pPr>
      <w:r w:rsidRPr="00D967AC">
        <w:rPr>
          <w:rFonts w:hint="eastAsia"/>
        </w:rPr>
        <w:t xml:space="preserve">    Master IP : 192.168.1.3</w:t>
      </w:r>
    </w:p>
    <w:p w14:paraId="20023E42" w14:textId="77777777" w:rsidR="000A4A2C" w:rsidRPr="00D967AC" w:rsidRDefault="000A4A2C" w:rsidP="000A4A2C">
      <w:pPr>
        <w:pStyle w:val="2f5"/>
      </w:pPr>
      <w:r w:rsidRPr="00D967AC">
        <w:rPr>
          <w:rFonts w:hint="eastAsia"/>
        </w:rPr>
        <w:t xml:space="preserve">    PriorityRun : 110</w:t>
      </w:r>
    </w:p>
    <w:p w14:paraId="111B27A5" w14:textId="77777777" w:rsidR="000A4A2C" w:rsidRPr="00D967AC" w:rsidRDefault="000A4A2C" w:rsidP="000A4A2C">
      <w:pPr>
        <w:pStyle w:val="2f5"/>
      </w:pPr>
      <w:r w:rsidRPr="00D967AC">
        <w:rPr>
          <w:rFonts w:hint="eastAsia"/>
        </w:rPr>
        <w:t xml:space="preserve">    PriorityConfig : 110</w:t>
      </w:r>
    </w:p>
    <w:p w14:paraId="59CCAB39" w14:textId="77777777" w:rsidR="000A4A2C" w:rsidRPr="00D967AC" w:rsidRDefault="000A4A2C" w:rsidP="000A4A2C">
      <w:pPr>
        <w:pStyle w:val="2f5"/>
      </w:pPr>
      <w:r w:rsidRPr="00D967AC">
        <w:rPr>
          <w:rFonts w:hint="eastAsia"/>
        </w:rPr>
        <w:t xml:space="preserve">    MasterPriority : 120</w:t>
      </w:r>
    </w:p>
    <w:p w14:paraId="1BD19216" w14:textId="77777777" w:rsidR="000A4A2C" w:rsidRPr="00D967AC" w:rsidRDefault="000A4A2C" w:rsidP="000A4A2C">
      <w:pPr>
        <w:pStyle w:val="2f5"/>
      </w:pPr>
      <w:r w:rsidRPr="00D967AC">
        <w:rPr>
          <w:rFonts w:hint="eastAsia"/>
        </w:rPr>
        <w:t xml:space="preserve">    Preempt : YES   Delay Time : 0 s</w:t>
      </w:r>
    </w:p>
    <w:p w14:paraId="51DE0A71" w14:textId="77777777" w:rsidR="000A4A2C" w:rsidRPr="00D967AC" w:rsidRDefault="000A4A2C" w:rsidP="000A4A2C">
      <w:pPr>
        <w:pStyle w:val="2f5"/>
      </w:pPr>
      <w:r w:rsidRPr="00D967AC">
        <w:rPr>
          <w:rFonts w:hint="eastAsia"/>
        </w:rPr>
        <w:t xml:space="preserve">    TimerRun : 1 s</w:t>
      </w:r>
    </w:p>
    <w:p w14:paraId="4E437095" w14:textId="77777777" w:rsidR="000A4A2C" w:rsidRPr="00D967AC" w:rsidRDefault="000A4A2C" w:rsidP="000A4A2C">
      <w:pPr>
        <w:pStyle w:val="2f5"/>
      </w:pPr>
      <w:r w:rsidRPr="00D967AC">
        <w:rPr>
          <w:rFonts w:hint="eastAsia"/>
        </w:rPr>
        <w:t xml:space="preserve">    TimerConfig : 1 s</w:t>
      </w:r>
    </w:p>
    <w:p w14:paraId="0C42F4AD" w14:textId="77777777" w:rsidR="000A4A2C" w:rsidRPr="00D967AC" w:rsidRDefault="000A4A2C" w:rsidP="000A4A2C">
      <w:pPr>
        <w:pStyle w:val="2f5"/>
      </w:pPr>
      <w:r w:rsidRPr="00D967AC">
        <w:rPr>
          <w:rFonts w:hint="eastAsia"/>
        </w:rPr>
        <w:t xml:space="preserve">    Auth type : NONE</w:t>
      </w:r>
    </w:p>
    <w:p w14:paraId="7FB13D94" w14:textId="77777777" w:rsidR="000A4A2C" w:rsidRPr="00D967AC" w:rsidRDefault="000A4A2C" w:rsidP="000A4A2C">
      <w:pPr>
        <w:pStyle w:val="2f5"/>
      </w:pPr>
      <w:r w:rsidRPr="00D967AC">
        <w:rPr>
          <w:rFonts w:hint="eastAsia"/>
        </w:rPr>
        <w:t xml:space="preserve">    Virtual MAC : 0000-5e00-0102</w:t>
      </w:r>
    </w:p>
    <w:p w14:paraId="4D944177" w14:textId="77777777" w:rsidR="000A4A2C" w:rsidRPr="00D967AC" w:rsidRDefault="000A4A2C" w:rsidP="000A4A2C">
      <w:pPr>
        <w:pStyle w:val="2f5"/>
      </w:pPr>
      <w:r w:rsidRPr="00D967AC">
        <w:rPr>
          <w:rFonts w:hint="eastAsia"/>
        </w:rPr>
        <w:t xml:space="preserve">    Check TTL : YES</w:t>
      </w:r>
    </w:p>
    <w:p w14:paraId="4BA03EE2" w14:textId="77777777" w:rsidR="000A4A2C" w:rsidRPr="00D967AC" w:rsidRDefault="000A4A2C" w:rsidP="000A4A2C">
      <w:pPr>
        <w:pStyle w:val="2f5"/>
      </w:pPr>
      <w:r w:rsidRPr="00D967AC">
        <w:rPr>
          <w:rFonts w:hint="eastAsia"/>
        </w:rPr>
        <w:t xml:space="preserve">    Config type : normal-vrrp</w:t>
      </w:r>
    </w:p>
    <w:p w14:paraId="5D9936F9" w14:textId="77777777" w:rsidR="000A4A2C" w:rsidRPr="00D967AC" w:rsidRDefault="000A4A2C" w:rsidP="000A4A2C">
      <w:pPr>
        <w:pStyle w:val="2f5"/>
      </w:pPr>
      <w:r w:rsidRPr="00D967AC">
        <w:rPr>
          <w:rFonts w:hint="eastAsia"/>
        </w:rPr>
        <w:t xml:space="preserve">    Backup-forward : disabled</w:t>
      </w:r>
    </w:p>
    <w:p w14:paraId="59DEC440" w14:textId="77777777" w:rsidR="000A4A2C" w:rsidRPr="00D967AC" w:rsidRDefault="000A4A2C" w:rsidP="000A4A2C">
      <w:pPr>
        <w:pStyle w:val="2f5"/>
      </w:pPr>
      <w:r w:rsidRPr="00D967AC">
        <w:rPr>
          <w:rFonts w:hint="eastAsia"/>
        </w:rPr>
        <w:t xml:space="preserve">    Create time : 2016-07-25 17:15:54 UTC-08:00</w:t>
      </w:r>
    </w:p>
    <w:p w14:paraId="521BA444" w14:textId="77777777" w:rsidR="000A4A2C" w:rsidRPr="00D967AC" w:rsidRDefault="000A4A2C" w:rsidP="000A4A2C">
      <w:pPr>
        <w:pStyle w:val="2f5"/>
      </w:pPr>
      <w:r w:rsidRPr="00D967AC">
        <w:rPr>
          <w:rFonts w:hint="eastAsia"/>
        </w:rPr>
        <w:t xml:space="preserve">    Last change time : 2016-07-25 17:20:30 UTC-08:00</w:t>
      </w:r>
    </w:p>
    <w:p w14:paraId="09799674" w14:textId="77777777" w:rsidR="000A4A2C" w:rsidRPr="00D967AC" w:rsidRDefault="000A4A2C" w:rsidP="000A4A2C">
      <w:pPr>
        <w:pStyle w:val="2f5"/>
      </w:pPr>
    </w:p>
    <w:p w14:paraId="188D9A23" w14:textId="77777777" w:rsidR="000A4A2C" w:rsidRPr="00D967AC" w:rsidRDefault="000A4A2C" w:rsidP="000A4A2C">
      <w:pPr>
        <w:pStyle w:val="2f5"/>
      </w:pPr>
      <w:r w:rsidRPr="00D967AC">
        <w:rPr>
          <w:rFonts w:hint="eastAsia"/>
        </w:rPr>
        <w:t>&lt;R3&gt;display vrrp</w:t>
      </w:r>
    </w:p>
    <w:p w14:paraId="0B5EFAD3" w14:textId="77777777" w:rsidR="000A4A2C" w:rsidRPr="00D967AC" w:rsidRDefault="000A4A2C" w:rsidP="000A4A2C">
      <w:pPr>
        <w:pStyle w:val="2f5"/>
      </w:pPr>
      <w:r w:rsidRPr="00D967AC">
        <w:rPr>
          <w:rFonts w:hint="eastAsia"/>
        </w:rPr>
        <w:t xml:space="preserve">  GigabitEthernet0/0/1 | Virtual Router 1</w:t>
      </w:r>
    </w:p>
    <w:p w14:paraId="55C9166A" w14:textId="77777777" w:rsidR="000A4A2C" w:rsidRPr="00D967AC" w:rsidRDefault="000A4A2C" w:rsidP="000A4A2C">
      <w:pPr>
        <w:pStyle w:val="2f5"/>
      </w:pPr>
      <w:r w:rsidRPr="00D967AC">
        <w:rPr>
          <w:rFonts w:hint="eastAsia"/>
        </w:rPr>
        <w:t xml:space="preserve">    State : Backup</w:t>
      </w:r>
    </w:p>
    <w:p w14:paraId="1E6DCF54" w14:textId="77777777" w:rsidR="000A4A2C" w:rsidRPr="00D967AC" w:rsidRDefault="000A4A2C" w:rsidP="000A4A2C">
      <w:pPr>
        <w:pStyle w:val="2f5"/>
      </w:pPr>
      <w:r w:rsidRPr="00D967AC">
        <w:rPr>
          <w:rFonts w:hint="eastAsia"/>
        </w:rPr>
        <w:t xml:space="preserve">    Virtual IP : 192.168.1.1</w:t>
      </w:r>
    </w:p>
    <w:p w14:paraId="75B795CA" w14:textId="77777777" w:rsidR="000A4A2C" w:rsidRPr="00D967AC" w:rsidRDefault="000A4A2C" w:rsidP="000A4A2C">
      <w:pPr>
        <w:pStyle w:val="2f5"/>
      </w:pPr>
      <w:r w:rsidRPr="00D967AC">
        <w:rPr>
          <w:rFonts w:hint="eastAsia"/>
        </w:rPr>
        <w:t xml:space="preserve">    Master IP : 192.168.1.2</w:t>
      </w:r>
    </w:p>
    <w:p w14:paraId="1EFA6324" w14:textId="77777777" w:rsidR="000A4A2C" w:rsidRPr="00D967AC" w:rsidRDefault="000A4A2C" w:rsidP="000A4A2C">
      <w:pPr>
        <w:pStyle w:val="2f5"/>
      </w:pPr>
      <w:r w:rsidRPr="00D967AC">
        <w:rPr>
          <w:rFonts w:hint="eastAsia"/>
        </w:rPr>
        <w:t xml:space="preserve">    PriorityRun : 110</w:t>
      </w:r>
    </w:p>
    <w:p w14:paraId="06BA2031" w14:textId="77777777" w:rsidR="000A4A2C" w:rsidRPr="00D967AC" w:rsidRDefault="000A4A2C" w:rsidP="000A4A2C">
      <w:pPr>
        <w:pStyle w:val="2f5"/>
      </w:pPr>
      <w:r w:rsidRPr="00D967AC">
        <w:rPr>
          <w:rFonts w:hint="eastAsia"/>
        </w:rPr>
        <w:t xml:space="preserve">    PriorityConfig : 110</w:t>
      </w:r>
    </w:p>
    <w:p w14:paraId="2D71AF8D" w14:textId="77777777" w:rsidR="000A4A2C" w:rsidRPr="00D967AC" w:rsidRDefault="000A4A2C" w:rsidP="000A4A2C">
      <w:pPr>
        <w:pStyle w:val="2f5"/>
      </w:pPr>
      <w:r w:rsidRPr="00D967AC">
        <w:rPr>
          <w:rFonts w:hint="eastAsia"/>
        </w:rPr>
        <w:t xml:space="preserve">    MasterPriority : 120</w:t>
      </w:r>
    </w:p>
    <w:p w14:paraId="7D686D17" w14:textId="77777777" w:rsidR="000A4A2C" w:rsidRPr="00D967AC" w:rsidRDefault="000A4A2C" w:rsidP="000A4A2C">
      <w:pPr>
        <w:pStyle w:val="2f5"/>
      </w:pPr>
      <w:r w:rsidRPr="00D967AC">
        <w:rPr>
          <w:rFonts w:hint="eastAsia"/>
        </w:rPr>
        <w:lastRenderedPageBreak/>
        <w:t xml:space="preserve">    Preempt : YES   Delay Time : 0 s</w:t>
      </w:r>
    </w:p>
    <w:p w14:paraId="2A2E0664" w14:textId="77777777" w:rsidR="000A4A2C" w:rsidRPr="00D967AC" w:rsidRDefault="000A4A2C" w:rsidP="000A4A2C">
      <w:pPr>
        <w:pStyle w:val="2f5"/>
      </w:pPr>
      <w:r w:rsidRPr="00D967AC">
        <w:rPr>
          <w:rFonts w:hint="eastAsia"/>
        </w:rPr>
        <w:t xml:space="preserve">    TimerRun : 1 s</w:t>
      </w:r>
    </w:p>
    <w:p w14:paraId="42B7E7B2" w14:textId="77777777" w:rsidR="000A4A2C" w:rsidRPr="00D967AC" w:rsidRDefault="000A4A2C" w:rsidP="000A4A2C">
      <w:pPr>
        <w:pStyle w:val="2f5"/>
      </w:pPr>
      <w:r w:rsidRPr="00D967AC">
        <w:rPr>
          <w:rFonts w:hint="eastAsia"/>
        </w:rPr>
        <w:t xml:space="preserve">    TimerConfig : 1 s</w:t>
      </w:r>
    </w:p>
    <w:p w14:paraId="24406870" w14:textId="77777777" w:rsidR="000A4A2C" w:rsidRPr="00D967AC" w:rsidRDefault="000A4A2C" w:rsidP="000A4A2C">
      <w:pPr>
        <w:pStyle w:val="2f5"/>
      </w:pPr>
      <w:r w:rsidRPr="00D967AC">
        <w:rPr>
          <w:rFonts w:hint="eastAsia"/>
        </w:rPr>
        <w:t xml:space="preserve">    Auth type : NONE</w:t>
      </w:r>
    </w:p>
    <w:p w14:paraId="55F3632F" w14:textId="77777777" w:rsidR="000A4A2C" w:rsidRPr="00D967AC" w:rsidRDefault="000A4A2C" w:rsidP="000A4A2C">
      <w:pPr>
        <w:pStyle w:val="2f5"/>
      </w:pPr>
      <w:r w:rsidRPr="00D967AC">
        <w:rPr>
          <w:rFonts w:hint="eastAsia"/>
        </w:rPr>
        <w:t xml:space="preserve">    Virtual MAC : 0000-5e00-0101</w:t>
      </w:r>
    </w:p>
    <w:p w14:paraId="7530DB63" w14:textId="77777777" w:rsidR="000A4A2C" w:rsidRPr="00D967AC" w:rsidRDefault="000A4A2C" w:rsidP="000A4A2C">
      <w:pPr>
        <w:pStyle w:val="2f5"/>
      </w:pPr>
      <w:r w:rsidRPr="00D967AC">
        <w:rPr>
          <w:rFonts w:hint="eastAsia"/>
        </w:rPr>
        <w:t xml:space="preserve">    Check TTL : YES</w:t>
      </w:r>
    </w:p>
    <w:p w14:paraId="6E5D5295" w14:textId="77777777" w:rsidR="000A4A2C" w:rsidRPr="00D967AC" w:rsidRDefault="000A4A2C" w:rsidP="000A4A2C">
      <w:pPr>
        <w:pStyle w:val="2f5"/>
      </w:pPr>
      <w:r w:rsidRPr="00D967AC">
        <w:rPr>
          <w:rFonts w:hint="eastAsia"/>
        </w:rPr>
        <w:t xml:space="preserve">    Config type : normal-vrrp</w:t>
      </w:r>
    </w:p>
    <w:p w14:paraId="0D361472" w14:textId="77777777" w:rsidR="000A4A2C" w:rsidRPr="00D967AC" w:rsidRDefault="000A4A2C" w:rsidP="000A4A2C">
      <w:pPr>
        <w:pStyle w:val="2f5"/>
      </w:pPr>
      <w:r w:rsidRPr="00D967AC">
        <w:rPr>
          <w:rFonts w:hint="eastAsia"/>
        </w:rPr>
        <w:t xml:space="preserve">    Backup-forward : disabled</w:t>
      </w:r>
    </w:p>
    <w:p w14:paraId="6EBB05B2" w14:textId="77777777" w:rsidR="000A4A2C" w:rsidRPr="00D967AC" w:rsidRDefault="000A4A2C" w:rsidP="000A4A2C">
      <w:pPr>
        <w:pStyle w:val="2f5"/>
      </w:pPr>
      <w:r w:rsidRPr="00D967AC">
        <w:rPr>
          <w:rFonts w:hint="eastAsia"/>
        </w:rPr>
        <w:t xml:space="preserve">    Create time : 2016-07-25 17:20:00 UTC-08:00</w:t>
      </w:r>
    </w:p>
    <w:p w14:paraId="17D664EB" w14:textId="77777777" w:rsidR="000A4A2C" w:rsidRPr="00D967AC" w:rsidRDefault="000A4A2C" w:rsidP="000A4A2C">
      <w:pPr>
        <w:pStyle w:val="2f5"/>
      </w:pPr>
      <w:r w:rsidRPr="00D967AC">
        <w:rPr>
          <w:rFonts w:hint="eastAsia"/>
        </w:rPr>
        <w:t xml:space="preserve">    Last change time : 2016-07-25 20:03:15 UTC-08:00</w:t>
      </w:r>
    </w:p>
    <w:p w14:paraId="16EA4A8A" w14:textId="77777777" w:rsidR="000A4A2C" w:rsidRPr="00D967AC" w:rsidRDefault="000A4A2C" w:rsidP="000A4A2C">
      <w:pPr>
        <w:pStyle w:val="2f5"/>
      </w:pPr>
    </w:p>
    <w:p w14:paraId="353A4854" w14:textId="77777777" w:rsidR="000A4A2C" w:rsidRPr="00D967AC" w:rsidRDefault="000A4A2C" w:rsidP="000A4A2C">
      <w:pPr>
        <w:pStyle w:val="2f5"/>
      </w:pPr>
      <w:r w:rsidRPr="00D967AC">
        <w:rPr>
          <w:rFonts w:hint="eastAsia"/>
        </w:rPr>
        <w:t xml:space="preserve">  GigabitEthernet0/0/1 | Virtual Router 2</w:t>
      </w:r>
    </w:p>
    <w:p w14:paraId="17F5A133" w14:textId="77777777" w:rsidR="000A4A2C" w:rsidRPr="00D967AC" w:rsidRDefault="000A4A2C" w:rsidP="000A4A2C">
      <w:pPr>
        <w:pStyle w:val="2f5"/>
      </w:pPr>
      <w:r w:rsidRPr="00D967AC">
        <w:rPr>
          <w:rFonts w:hint="eastAsia"/>
        </w:rPr>
        <w:t xml:space="preserve">    State : Master</w:t>
      </w:r>
    </w:p>
    <w:p w14:paraId="4535DD78" w14:textId="77777777" w:rsidR="000A4A2C" w:rsidRPr="00D967AC" w:rsidRDefault="000A4A2C" w:rsidP="000A4A2C">
      <w:pPr>
        <w:pStyle w:val="2f5"/>
      </w:pPr>
      <w:r w:rsidRPr="00D967AC">
        <w:rPr>
          <w:rFonts w:hint="eastAsia"/>
        </w:rPr>
        <w:t xml:space="preserve">    Virtual IP : 192.168.1.254</w:t>
      </w:r>
    </w:p>
    <w:p w14:paraId="3E7E2A6C" w14:textId="77777777" w:rsidR="000A4A2C" w:rsidRPr="00D967AC" w:rsidRDefault="000A4A2C" w:rsidP="000A4A2C">
      <w:pPr>
        <w:pStyle w:val="2f5"/>
      </w:pPr>
      <w:r w:rsidRPr="00D967AC">
        <w:rPr>
          <w:rFonts w:hint="eastAsia"/>
        </w:rPr>
        <w:t xml:space="preserve">    Master IP : 192.168.1.3</w:t>
      </w:r>
    </w:p>
    <w:p w14:paraId="092E454F" w14:textId="77777777" w:rsidR="000A4A2C" w:rsidRPr="00D967AC" w:rsidRDefault="000A4A2C" w:rsidP="000A4A2C">
      <w:pPr>
        <w:pStyle w:val="2f5"/>
      </w:pPr>
      <w:r w:rsidRPr="00D967AC">
        <w:rPr>
          <w:rFonts w:hint="eastAsia"/>
        </w:rPr>
        <w:t xml:space="preserve">    PriorityRun : 120</w:t>
      </w:r>
    </w:p>
    <w:p w14:paraId="4F259388" w14:textId="77777777" w:rsidR="000A4A2C" w:rsidRPr="00D967AC" w:rsidRDefault="000A4A2C" w:rsidP="000A4A2C">
      <w:pPr>
        <w:pStyle w:val="2f5"/>
      </w:pPr>
      <w:r w:rsidRPr="00D967AC">
        <w:rPr>
          <w:rFonts w:hint="eastAsia"/>
        </w:rPr>
        <w:t xml:space="preserve">    PriorityConfig : 120</w:t>
      </w:r>
    </w:p>
    <w:p w14:paraId="6F99AC35" w14:textId="77777777" w:rsidR="000A4A2C" w:rsidRPr="00D967AC" w:rsidRDefault="000A4A2C" w:rsidP="000A4A2C">
      <w:pPr>
        <w:pStyle w:val="2f5"/>
      </w:pPr>
      <w:r w:rsidRPr="00D967AC">
        <w:rPr>
          <w:rFonts w:hint="eastAsia"/>
        </w:rPr>
        <w:t xml:space="preserve">    MasterPriority : 120</w:t>
      </w:r>
    </w:p>
    <w:p w14:paraId="75706B5B" w14:textId="77777777" w:rsidR="000A4A2C" w:rsidRPr="00D967AC" w:rsidRDefault="000A4A2C" w:rsidP="000A4A2C">
      <w:pPr>
        <w:pStyle w:val="2f5"/>
      </w:pPr>
      <w:r w:rsidRPr="00D967AC">
        <w:rPr>
          <w:rFonts w:hint="eastAsia"/>
        </w:rPr>
        <w:t xml:space="preserve">    Preempt : YES   Delay Time : 0 s</w:t>
      </w:r>
    </w:p>
    <w:p w14:paraId="74D376DE" w14:textId="77777777" w:rsidR="000A4A2C" w:rsidRPr="00D967AC" w:rsidRDefault="000A4A2C" w:rsidP="000A4A2C">
      <w:pPr>
        <w:pStyle w:val="2f5"/>
      </w:pPr>
      <w:r w:rsidRPr="00D967AC">
        <w:rPr>
          <w:rFonts w:hint="eastAsia"/>
        </w:rPr>
        <w:t xml:space="preserve">    TimerRun : 1 s</w:t>
      </w:r>
    </w:p>
    <w:p w14:paraId="6F8429BE" w14:textId="77777777" w:rsidR="000A4A2C" w:rsidRPr="00D967AC" w:rsidRDefault="000A4A2C" w:rsidP="000A4A2C">
      <w:pPr>
        <w:pStyle w:val="2f5"/>
      </w:pPr>
      <w:r w:rsidRPr="00D967AC">
        <w:rPr>
          <w:rFonts w:hint="eastAsia"/>
        </w:rPr>
        <w:t xml:space="preserve">    TimerConfig : 1 s</w:t>
      </w:r>
    </w:p>
    <w:p w14:paraId="3C424B0B" w14:textId="77777777" w:rsidR="000A4A2C" w:rsidRPr="00D967AC" w:rsidRDefault="000A4A2C" w:rsidP="000A4A2C">
      <w:pPr>
        <w:pStyle w:val="2f5"/>
      </w:pPr>
      <w:r w:rsidRPr="00D967AC">
        <w:rPr>
          <w:rFonts w:hint="eastAsia"/>
        </w:rPr>
        <w:t xml:space="preserve">    Auth type : NONE</w:t>
      </w:r>
    </w:p>
    <w:p w14:paraId="5645C9EC" w14:textId="77777777" w:rsidR="000A4A2C" w:rsidRPr="00D967AC" w:rsidRDefault="000A4A2C" w:rsidP="000A4A2C">
      <w:pPr>
        <w:pStyle w:val="2f5"/>
      </w:pPr>
      <w:r w:rsidRPr="00D967AC">
        <w:rPr>
          <w:rFonts w:hint="eastAsia"/>
        </w:rPr>
        <w:t xml:space="preserve">    Virtual MAC : 0000-5e00-0102</w:t>
      </w:r>
    </w:p>
    <w:p w14:paraId="4E605646" w14:textId="77777777" w:rsidR="000A4A2C" w:rsidRPr="00D967AC" w:rsidRDefault="000A4A2C" w:rsidP="000A4A2C">
      <w:pPr>
        <w:pStyle w:val="2f5"/>
      </w:pPr>
      <w:r w:rsidRPr="00D967AC">
        <w:rPr>
          <w:rFonts w:hint="eastAsia"/>
        </w:rPr>
        <w:t xml:space="preserve">    Check TTL : YES</w:t>
      </w:r>
    </w:p>
    <w:p w14:paraId="60DA98B7" w14:textId="77777777" w:rsidR="000A4A2C" w:rsidRPr="00D967AC" w:rsidRDefault="000A4A2C" w:rsidP="000A4A2C">
      <w:pPr>
        <w:pStyle w:val="2f5"/>
      </w:pPr>
      <w:r w:rsidRPr="00D967AC">
        <w:rPr>
          <w:rFonts w:hint="eastAsia"/>
        </w:rPr>
        <w:t xml:space="preserve">    Config type : normal-vrrp</w:t>
      </w:r>
    </w:p>
    <w:p w14:paraId="3D2183CA" w14:textId="77777777" w:rsidR="000A4A2C" w:rsidRPr="00D967AC" w:rsidRDefault="000A4A2C" w:rsidP="000A4A2C">
      <w:pPr>
        <w:pStyle w:val="2f5"/>
      </w:pPr>
      <w:r w:rsidRPr="00D967AC">
        <w:rPr>
          <w:rFonts w:hint="eastAsia"/>
        </w:rPr>
        <w:t xml:space="preserve">    Backup-forward : disabled</w:t>
      </w:r>
    </w:p>
    <w:p w14:paraId="49C9B805" w14:textId="77777777" w:rsidR="000A4A2C" w:rsidRPr="00D967AC" w:rsidRDefault="000A4A2C" w:rsidP="000A4A2C">
      <w:pPr>
        <w:pStyle w:val="2f5"/>
      </w:pPr>
      <w:r w:rsidRPr="00D967AC">
        <w:rPr>
          <w:rFonts w:hint="eastAsia"/>
        </w:rPr>
        <w:t xml:space="preserve">    Track IF : GigabitEthernet0/0/0   Priority reduced : 30</w:t>
      </w:r>
    </w:p>
    <w:p w14:paraId="5AA57746" w14:textId="77777777" w:rsidR="000A4A2C" w:rsidRPr="00D967AC" w:rsidRDefault="000A4A2C" w:rsidP="000A4A2C">
      <w:pPr>
        <w:pStyle w:val="2f5"/>
      </w:pPr>
      <w:r w:rsidRPr="00D967AC">
        <w:rPr>
          <w:rFonts w:hint="eastAsia"/>
        </w:rPr>
        <w:t xml:space="preserve">    IF state : UP</w:t>
      </w:r>
    </w:p>
    <w:p w14:paraId="18DDA202" w14:textId="77777777" w:rsidR="000A4A2C" w:rsidRPr="00D967AC" w:rsidRDefault="000A4A2C" w:rsidP="000A4A2C">
      <w:pPr>
        <w:pStyle w:val="2f5"/>
      </w:pPr>
      <w:r w:rsidRPr="00D967AC">
        <w:rPr>
          <w:rFonts w:hint="eastAsia"/>
        </w:rPr>
        <w:t xml:space="preserve">    Create time : 2016-07-25 17:20:14 UTC-08:00</w:t>
      </w:r>
    </w:p>
    <w:p w14:paraId="099CD795" w14:textId="77777777" w:rsidR="000A4A2C" w:rsidRPr="00D967AC" w:rsidRDefault="000A4A2C" w:rsidP="000A4A2C">
      <w:pPr>
        <w:pStyle w:val="2f5"/>
      </w:pPr>
      <w:r w:rsidRPr="00D967AC">
        <w:rPr>
          <w:rFonts w:hint="eastAsia"/>
        </w:rPr>
        <w:t xml:space="preserve">    Last change time : 2016-07-25 17:20:23 UTC-08:00</w:t>
      </w:r>
    </w:p>
    <w:p w14:paraId="61073316" w14:textId="77777777" w:rsidR="000A4A2C" w:rsidRPr="00D967AC" w:rsidRDefault="000A4A2C" w:rsidP="000A4A2C">
      <w:pPr>
        <w:pStyle w:val="1e"/>
      </w:pPr>
      <w:r w:rsidRPr="00D967AC">
        <w:rPr>
          <w:rFonts w:hint="eastAsia"/>
        </w:rPr>
        <w:t xml:space="preserve"># Run the </w:t>
      </w:r>
      <w:r w:rsidRPr="00D967AC">
        <w:rPr>
          <w:rFonts w:hint="eastAsia"/>
          <w:b/>
        </w:rPr>
        <w:t>tracert</w:t>
      </w:r>
      <w:r w:rsidRPr="00D967AC">
        <w:rPr>
          <w:rFonts w:hint="eastAsia"/>
        </w:rPr>
        <w:t xml:space="preserve"> command to check which gateway processes the data sent through the two default routes. The command output shows that the data sent from R4 is forwarded by the master device in VRRP group 1 and the data sent from R5 is forwarded by the master device in VRRP group 2.</w:t>
      </w:r>
    </w:p>
    <w:p w14:paraId="6C3FC987" w14:textId="77777777" w:rsidR="000A4A2C" w:rsidRPr="00D967AC" w:rsidRDefault="000A4A2C" w:rsidP="000A4A2C">
      <w:pPr>
        <w:pStyle w:val="1e"/>
      </w:pPr>
      <w:r w:rsidRPr="00D967AC">
        <w:rPr>
          <w:rFonts w:hint="eastAsia"/>
        </w:rPr>
        <w:t># Enable R1 to send ICMP Port Unreachable packets.</w:t>
      </w:r>
    </w:p>
    <w:p w14:paraId="66232784" w14:textId="77777777" w:rsidR="000A4A2C" w:rsidRPr="00D967AC" w:rsidRDefault="000A4A2C" w:rsidP="000A4A2C">
      <w:pPr>
        <w:pStyle w:val="2f5"/>
      </w:pPr>
      <w:r w:rsidRPr="00D967AC">
        <w:rPr>
          <w:rFonts w:hint="eastAsia"/>
        </w:rPr>
        <w:t>[R1]icmp port-unreachable send</w:t>
      </w:r>
    </w:p>
    <w:p w14:paraId="6DAFED4F" w14:textId="77777777" w:rsidR="000A4A2C" w:rsidRPr="00D967AC" w:rsidRDefault="000A4A2C" w:rsidP="000A4A2C">
      <w:pPr>
        <w:pStyle w:val="2f5"/>
      </w:pPr>
      <w:r w:rsidRPr="00D967AC">
        <w:rPr>
          <w:rFonts w:hint="eastAsia"/>
        </w:rPr>
        <w:t>&lt;R4&gt;tracert 1.1.1.1</w:t>
      </w:r>
    </w:p>
    <w:p w14:paraId="112FE14B" w14:textId="77777777" w:rsidR="000A4A2C" w:rsidRPr="00D967AC" w:rsidRDefault="000A4A2C" w:rsidP="000A4A2C">
      <w:pPr>
        <w:pStyle w:val="2f5"/>
      </w:pPr>
      <w:r w:rsidRPr="00D967AC">
        <w:rPr>
          <w:rFonts w:hint="eastAsia"/>
        </w:rPr>
        <w:t xml:space="preserve"> traceroute to  1.1.1.1(1.1.1.1), max hops: 30 ,packet length: 40,press CTRL_C t</w:t>
      </w:r>
    </w:p>
    <w:p w14:paraId="74E2BBCE" w14:textId="77777777" w:rsidR="000A4A2C" w:rsidRPr="00D967AC" w:rsidRDefault="000A4A2C" w:rsidP="000A4A2C">
      <w:pPr>
        <w:pStyle w:val="2f5"/>
      </w:pPr>
      <w:r w:rsidRPr="00D967AC">
        <w:rPr>
          <w:rFonts w:hint="eastAsia"/>
        </w:rPr>
        <w:t xml:space="preserve">o break </w:t>
      </w:r>
    </w:p>
    <w:p w14:paraId="394BCB91" w14:textId="77777777" w:rsidR="000A4A2C" w:rsidRPr="00D967AC" w:rsidRDefault="000A4A2C" w:rsidP="000A4A2C">
      <w:pPr>
        <w:pStyle w:val="2f5"/>
      </w:pPr>
      <w:r w:rsidRPr="00D967AC">
        <w:rPr>
          <w:rFonts w:hint="eastAsia"/>
        </w:rPr>
        <w:t xml:space="preserve"> 1 192.168.1.2 80 ms  40 ms  40 ms </w:t>
      </w:r>
    </w:p>
    <w:p w14:paraId="2BCD4BB9" w14:textId="77777777" w:rsidR="000A4A2C" w:rsidRPr="00D967AC" w:rsidRDefault="000A4A2C" w:rsidP="000A4A2C">
      <w:pPr>
        <w:pStyle w:val="2f5"/>
      </w:pPr>
      <w:r w:rsidRPr="00D967AC">
        <w:rPr>
          <w:rFonts w:hint="eastAsia"/>
        </w:rPr>
        <w:t xml:space="preserve"> 2 10.0.123.1 100 ms  70 ms  70 ms </w:t>
      </w:r>
    </w:p>
    <w:p w14:paraId="7DDECE12" w14:textId="77777777" w:rsidR="000A4A2C" w:rsidRPr="00D967AC" w:rsidRDefault="000A4A2C" w:rsidP="000A4A2C">
      <w:pPr>
        <w:pStyle w:val="2f5"/>
      </w:pPr>
    </w:p>
    <w:p w14:paraId="67948EE2" w14:textId="77777777" w:rsidR="000A4A2C" w:rsidRPr="00D967AC" w:rsidRDefault="000A4A2C" w:rsidP="000A4A2C">
      <w:pPr>
        <w:pStyle w:val="2f5"/>
      </w:pPr>
      <w:r w:rsidRPr="00D967AC">
        <w:rPr>
          <w:rFonts w:hint="eastAsia"/>
        </w:rPr>
        <w:t>&lt;R5&gt;tracert 1.1.1.1</w:t>
      </w:r>
    </w:p>
    <w:p w14:paraId="493A682A" w14:textId="77777777" w:rsidR="000A4A2C" w:rsidRPr="00D967AC" w:rsidRDefault="000A4A2C" w:rsidP="000A4A2C">
      <w:pPr>
        <w:pStyle w:val="2f5"/>
      </w:pPr>
      <w:r w:rsidRPr="00D967AC">
        <w:rPr>
          <w:rFonts w:hint="eastAsia"/>
        </w:rPr>
        <w:t xml:space="preserve"> traceroute to  1.1.1.1(1.1.1.1), max hops: 30 ,packet length: 40,press CTRL_C t</w:t>
      </w:r>
    </w:p>
    <w:p w14:paraId="60BAFAF5" w14:textId="77777777" w:rsidR="000A4A2C" w:rsidRPr="00D967AC" w:rsidRDefault="000A4A2C" w:rsidP="000A4A2C">
      <w:pPr>
        <w:pStyle w:val="2f5"/>
      </w:pPr>
      <w:r w:rsidRPr="00D967AC">
        <w:rPr>
          <w:rFonts w:hint="eastAsia"/>
        </w:rPr>
        <w:t xml:space="preserve">o break </w:t>
      </w:r>
    </w:p>
    <w:p w14:paraId="003A71D5" w14:textId="77777777" w:rsidR="000A4A2C" w:rsidRPr="00D967AC" w:rsidRDefault="000A4A2C" w:rsidP="000A4A2C">
      <w:pPr>
        <w:pStyle w:val="2f5"/>
      </w:pPr>
      <w:r w:rsidRPr="00D967AC">
        <w:rPr>
          <w:rFonts w:hint="eastAsia"/>
        </w:rPr>
        <w:t xml:space="preserve"> 1 192.168.1.3 50 ms  30 ms  50 ms </w:t>
      </w:r>
    </w:p>
    <w:p w14:paraId="5D2DB046" w14:textId="77777777" w:rsidR="000A4A2C" w:rsidRPr="00D967AC" w:rsidRDefault="000A4A2C" w:rsidP="000A4A2C">
      <w:pPr>
        <w:pStyle w:val="2f5"/>
      </w:pPr>
      <w:r w:rsidRPr="00D967AC">
        <w:rPr>
          <w:rFonts w:hint="eastAsia"/>
        </w:rPr>
        <w:t xml:space="preserve"> 2 10.0.123.1 60 ms  90 ms  60 ms</w:t>
      </w:r>
    </w:p>
    <w:p w14:paraId="3CD05A9A" w14:textId="77777777" w:rsidR="000A4A2C" w:rsidRPr="00D967AC" w:rsidRDefault="000A4A2C" w:rsidP="000A4A2C">
      <w:pPr>
        <w:pStyle w:val="1e"/>
      </w:pPr>
      <w:r w:rsidRPr="00D967AC">
        <w:rPr>
          <w:rFonts w:hint="eastAsia"/>
        </w:rPr>
        <w:t># Verify traffic switching after the uplink fails.</w:t>
      </w:r>
    </w:p>
    <w:p w14:paraId="2030A0C3" w14:textId="77777777" w:rsidR="000A4A2C" w:rsidRPr="00D967AC" w:rsidRDefault="000A4A2C" w:rsidP="000A4A2C">
      <w:pPr>
        <w:pStyle w:val="2f5"/>
      </w:pPr>
      <w:r w:rsidRPr="00D967AC">
        <w:rPr>
          <w:rFonts w:hint="eastAsia"/>
        </w:rPr>
        <w:t>[R2]interface GigabitEthernet 0/0/0</w:t>
      </w:r>
    </w:p>
    <w:p w14:paraId="04941204" w14:textId="77777777" w:rsidR="000A4A2C" w:rsidRPr="00D967AC" w:rsidRDefault="000A4A2C" w:rsidP="000A4A2C">
      <w:pPr>
        <w:pStyle w:val="2f5"/>
      </w:pPr>
      <w:r w:rsidRPr="00D967AC">
        <w:rPr>
          <w:rFonts w:hint="eastAsia"/>
        </w:rPr>
        <w:t>[R2-GigabitEthernet0/0/0]shutdown</w:t>
      </w:r>
    </w:p>
    <w:p w14:paraId="3F83C745" w14:textId="77777777" w:rsidR="000A4A2C" w:rsidRPr="00D967AC" w:rsidRDefault="000A4A2C" w:rsidP="000A4A2C">
      <w:pPr>
        <w:pStyle w:val="2f5"/>
      </w:pPr>
      <w:r w:rsidRPr="00D967AC">
        <w:rPr>
          <w:rFonts w:hint="eastAsia"/>
        </w:rPr>
        <w:lastRenderedPageBreak/>
        <w:t>&lt;R4&gt;tracert 1.1.1.1</w:t>
      </w:r>
    </w:p>
    <w:p w14:paraId="3D80752A" w14:textId="77777777" w:rsidR="000A4A2C" w:rsidRPr="00D967AC" w:rsidRDefault="000A4A2C" w:rsidP="000A4A2C">
      <w:pPr>
        <w:pStyle w:val="2f5"/>
      </w:pPr>
      <w:r w:rsidRPr="00D967AC">
        <w:rPr>
          <w:rFonts w:hint="eastAsia"/>
        </w:rPr>
        <w:t xml:space="preserve"> traceroute to  1.1.1.1(1.1.1.1), max hops: 30 ,packet length: 40,press CTRL_C t</w:t>
      </w:r>
    </w:p>
    <w:p w14:paraId="041B9099" w14:textId="77777777" w:rsidR="000A4A2C" w:rsidRPr="00D967AC" w:rsidRDefault="000A4A2C" w:rsidP="000A4A2C">
      <w:pPr>
        <w:pStyle w:val="2f5"/>
      </w:pPr>
      <w:r w:rsidRPr="00D967AC">
        <w:rPr>
          <w:rFonts w:hint="eastAsia"/>
        </w:rPr>
        <w:t xml:space="preserve">o break </w:t>
      </w:r>
    </w:p>
    <w:p w14:paraId="3086E3DF" w14:textId="77777777" w:rsidR="000A4A2C" w:rsidRPr="00D967AC" w:rsidRDefault="000A4A2C" w:rsidP="000A4A2C">
      <w:pPr>
        <w:pStyle w:val="2f5"/>
      </w:pPr>
      <w:r w:rsidRPr="00D967AC">
        <w:rPr>
          <w:rFonts w:hint="eastAsia"/>
        </w:rPr>
        <w:t xml:space="preserve"> 1 192.168.1.3 50 ms  40 ms  50 ms </w:t>
      </w:r>
    </w:p>
    <w:p w14:paraId="41E0B4E2" w14:textId="77777777" w:rsidR="000A4A2C" w:rsidRPr="00D967AC" w:rsidRDefault="000A4A2C" w:rsidP="000A4A2C">
      <w:pPr>
        <w:pStyle w:val="2f5"/>
      </w:pPr>
      <w:r w:rsidRPr="00D967AC">
        <w:rPr>
          <w:rFonts w:hint="eastAsia"/>
        </w:rPr>
        <w:t xml:space="preserve"> 2 10.0.123.1 70 ms  80 ms  50 ms </w:t>
      </w:r>
    </w:p>
    <w:p w14:paraId="648817E4" w14:textId="77777777" w:rsidR="000A4A2C" w:rsidRPr="00D967AC" w:rsidRDefault="000A4A2C" w:rsidP="000A4A2C">
      <w:pPr>
        <w:pStyle w:val="2f5"/>
      </w:pPr>
    </w:p>
    <w:p w14:paraId="54098535" w14:textId="77777777" w:rsidR="000A4A2C" w:rsidRPr="00D967AC" w:rsidRDefault="000A4A2C" w:rsidP="000A4A2C">
      <w:pPr>
        <w:pStyle w:val="2f5"/>
      </w:pPr>
      <w:r w:rsidRPr="00D967AC">
        <w:rPr>
          <w:rFonts w:hint="eastAsia"/>
        </w:rPr>
        <w:t>&lt;R5&gt;tracert 1.1.1.1</w:t>
      </w:r>
    </w:p>
    <w:p w14:paraId="0C481401" w14:textId="77777777" w:rsidR="000A4A2C" w:rsidRPr="00D967AC" w:rsidRDefault="000A4A2C" w:rsidP="000A4A2C">
      <w:pPr>
        <w:pStyle w:val="2f5"/>
      </w:pPr>
      <w:r w:rsidRPr="00D967AC">
        <w:rPr>
          <w:rFonts w:hint="eastAsia"/>
        </w:rPr>
        <w:t xml:space="preserve"> traceroute to  1.1.1.1(1.1.1.1), max hops: 30 ,packet length: 40,press CTRL_C t</w:t>
      </w:r>
    </w:p>
    <w:p w14:paraId="4434245C" w14:textId="77777777" w:rsidR="000A4A2C" w:rsidRPr="00D967AC" w:rsidRDefault="000A4A2C" w:rsidP="000A4A2C">
      <w:pPr>
        <w:pStyle w:val="2f5"/>
      </w:pPr>
      <w:r w:rsidRPr="00D967AC">
        <w:rPr>
          <w:rFonts w:hint="eastAsia"/>
        </w:rPr>
        <w:t xml:space="preserve">o break </w:t>
      </w:r>
    </w:p>
    <w:p w14:paraId="1F63A787" w14:textId="77777777" w:rsidR="000A4A2C" w:rsidRPr="00D967AC" w:rsidRDefault="000A4A2C" w:rsidP="000A4A2C">
      <w:pPr>
        <w:pStyle w:val="2f5"/>
      </w:pPr>
      <w:r w:rsidRPr="00D967AC">
        <w:rPr>
          <w:rFonts w:hint="eastAsia"/>
        </w:rPr>
        <w:t xml:space="preserve"> 1 192.168.1.3 40 ms  50 ms  40 ms </w:t>
      </w:r>
    </w:p>
    <w:p w14:paraId="4D1EB22B" w14:textId="77777777" w:rsidR="000A4A2C" w:rsidRPr="00D967AC" w:rsidRDefault="000A4A2C" w:rsidP="000A4A2C">
      <w:pPr>
        <w:pStyle w:val="2f5"/>
      </w:pPr>
      <w:r w:rsidRPr="00D967AC">
        <w:rPr>
          <w:rFonts w:hint="eastAsia"/>
        </w:rPr>
        <w:t xml:space="preserve"> 2 10.0.123.1 70 ms  100 ms  90 ms</w:t>
      </w:r>
    </w:p>
    <w:p w14:paraId="2DA60A71" w14:textId="77777777" w:rsidR="000A4A2C" w:rsidRPr="00D967AC" w:rsidRDefault="000A4A2C" w:rsidP="000A4A2C">
      <w:pPr>
        <w:pStyle w:val="1e"/>
      </w:pPr>
      <w:r w:rsidRPr="00D967AC">
        <w:t>----End</w:t>
      </w:r>
    </w:p>
    <w:p w14:paraId="55EB5D54" w14:textId="77777777" w:rsidR="000A4A2C" w:rsidRPr="00D967AC" w:rsidRDefault="000A4A2C" w:rsidP="000A4A2C">
      <w:pPr>
        <w:pStyle w:val="1e"/>
      </w:pPr>
    </w:p>
    <w:p w14:paraId="416835E8" w14:textId="77777777" w:rsidR="000A4A2C" w:rsidRPr="00D967AC" w:rsidRDefault="000A4A2C" w:rsidP="000A4A2C">
      <w:pPr>
        <w:pStyle w:val="3"/>
      </w:pPr>
      <w:bookmarkStart w:id="155" w:name="_Toc63253560"/>
      <w:bookmarkStart w:id="156" w:name="_Toc116563193"/>
      <w:r w:rsidRPr="00D967AC">
        <w:rPr>
          <w:rFonts w:hint="eastAsia"/>
        </w:rPr>
        <w:t>Verification</w:t>
      </w:r>
      <w:bookmarkEnd w:id="155"/>
      <w:bookmarkEnd w:id="156"/>
    </w:p>
    <w:p w14:paraId="55E8EFAE" w14:textId="77777777" w:rsidR="000A4A2C" w:rsidRPr="00D967AC" w:rsidRDefault="000A4A2C" w:rsidP="000A4A2C">
      <w:pPr>
        <w:pStyle w:val="1e"/>
      </w:pPr>
      <w:r w:rsidRPr="00D967AC">
        <w:rPr>
          <w:rFonts w:hint="eastAsia"/>
        </w:rPr>
        <w:t># Check the status of the VRRP groups. You can find the master/backup status, VRRP priority, association between VRRP and an uplink interface, and load balancing configuration.</w:t>
      </w:r>
    </w:p>
    <w:p w14:paraId="643FBD5A" w14:textId="77777777" w:rsidR="000A4A2C" w:rsidRPr="00D967AC" w:rsidRDefault="000A4A2C" w:rsidP="000A4A2C">
      <w:pPr>
        <w:pStyle w:val="2f5"/>
      </w:pPr>
      <w:r w:rsidRPr="00D967AC">
        <w:rPr>
          <w:rFonts w:hint="eastAsia"/>
        </w:rPr>
        <w:t>&lt;R2&gt;display vrrp</w:t>
      </w:r>
    </w:p>
    <w:p w14:paraId="7C50090C" w14:textId="77777777" w:rsidR="000A4A2C" w:rsidRPr="00D967AC" w:rsidRDefault="000A4A2C" w:rsidP="000A4A2C">
      <w:pPr>
        <w:pStyle w:val="2f5"/>
      </w:pPr>
      <w:r w:rsidRPr="00D967AC">
        <w:rPr>
          <w:rFonts w:hint="eastAsia"/>
        </w:rPr>
        <w:t xml:space="preserve">  GigabitEthernet0/0/1 | Virtual Router 1</w:t>
      </w:r>
    </w:p>
    <w:p w14:paraId="25780C05" w14:textId="77777777" w:rsidR="000A4A2C" w:rsidRPr="00D967AC" w:rsidRDefault="000A4A2C" w:rsidP="000A4A2C">
      <w:pPr>
        <w:pStyle w:val="2f5"/>
      </w:pPr>
      <w:r w:rsidRPr="00D967AC">
        <w:rPr>
          <w:rFonts w:hint="eastAsia"/>
        </w:rPr>
        <w:t xml:space="preserve">    State : Backup</w:t>
      </w:r>
    </w:p>
    <w:p w14:paraId="0971DCA2" w14:textId="77777777" w:rsidR="000A4A2C" w:rsidRPr="00D967AC" w:rsidRDefault="000A4A2C" w:rsidP="000A4A2C">
      <w:pPr>
        <w:pStyle w:val="2f5"/>
      </w:pPr>
      <w:r w:rsidRPr="00D967AC">
        <w:rPr>
          <w:rFonts w:hint="eastAsia"/>
        </w:rPr>
        <w:t xml:space="preserve">    Virtual IP : 192.168.1.1</w:t>
      </w:r>
    </w:p>
    <w:p w14:paraId="7029EAE5" w14:textId="77777777" w:rsidR="000A4A2C" w:rsidRPr="00D967AC" w:rsidRDefault="000A4A2C" w:rsidP="000A4A2C">
      <w:pPr>
        <w:pStyle w:val="2f5"/>
      </w:pPr>
      <w:r w:rsidRPr="00D967AC">
        <w:rPr>
          <w:rFonts w:hint="eastAsia"/>
        </w:rPr>
        <w:t xml:space="preserve">    Master IP : 192.168.1.3</w:t>
      </w:r>
    </w:p>
    <w:p w14:paraId="13254E4D" w14:textId="77777777" w:rsidR="000A4A2C" w:rsidRPr="00D967AC" w:rsidRDefault="000A4A2C" w:rsidP="000A4A2C">
      <w:pPr>
        <w:pStyle w:val="2f5"/>
      </w:pPr>
      <w:r w:rsidRPr="00D967AC">
        <w:rPr>
          <w:rFonts w:hint="eastAsia"/>
        </w:rPr>
        <w:t xml:space="preserve">    PriorityRun : 90</w:t>
      </w:r>
    </w:p>
    <w:p w14:paraId="1939A43C" w14:textId="77777777" w:rsidR="000A4A2C" w:rsidRPr="00D967AC" w:rsidRDefault="000A4A2C" w:rsidP="000A4A2C">
      <w:pPr>
        <w:pStyle w:val="2f5"/>
      </w:pPr>
      <w:r w:rsidRPr="00D967AC">
        <w:rPr>
          <w:rFonts w:hint="eastAsia"/>
        </w:rPr>
        <w:t xml:space="preserve">    PriorityConfig : 120</w:t>
      </w:r>
    </w:p>
    <w:p w14:paraId="535E577B" w14:textId="77777777" w:rsidR="000A4A2C" w:rsidRPr="00D967AC" w:rsidRDefault="000A4A2C" w:rsidP="000A4A2C">
      <w:pPr>
        <w:pStyle w:val="2f5"/>
      </w:pPr>
      <w:r w:rsidRPr="00D967AC">
        <w:rPr>
          <w:rFonts w:hint="eastAsia"/>
        </w:rPr>
        <w:t xml:space="preserve">    MasterPriority : 110</w:t>
      </w:r>
    </w:p>
    <w:p w14:paraId="654EE0AC" w14:textId="77777777" w:rsidR="000A4A2C" w:rsidRPr="00D967AC" w:rsidRDefault="000A4A2C" w:rsidP="000A4A2C">
      <w:pPr>
        <w:pStyle w:val="2f5"/>
      </w:pPr>
      <w:r w:rsidRPr="00D967AC">
        <w:rPr>
          <w:rFonts w:hint="eastAsia"/>
        </w:rPr>
        <w:t xml:space="preserve">    Preempt : YES   Delay Time : 10 s</w:t>
      </w:r>
    </w:p>
    <w:p w14:paraId="1E0E2245" w14:textId="77777777" w:rsidR="000A4A2C" w:rsidRPr="00D967AC" w:rsidRDefault="000A4A2C" w:rsidP="000A4A2C">
      <w:pPr>
        <w:pStyle w:val="2f5"/>
      </w:pPr>
      <w:r w:rsidRPr="00D967AC">
        <w:rPr>
          <w:rFonts w:hint="eastAsia"/>
        </w:rPr>
        <w:t xml:space="preserve">    TimerRun : 1 s</w:t>
      </w:r>
    </w:p>
    <w:p w14:paraId="1F45673E" w14:textId="77777777" w:rsidR="000A4A2C" w:rsidRPr="00D967AC" w:rsidRDefault="000A4A2C" w:rsidP="000A4A2C">
      <w:pPr>
        <w:pStyle w:val="2f5"/>
      </w:pPr>
      <w:r w:rsidRPr="00D967AC">
        <w:rPr>
          <w:rFonts w:hint="eastAsia"/>
        </w:rPr>
        <w:t xml:space="preserve">    TimerConfig : 1 s</w:t>
      </w:r>
    </w:p>
    <w:p w14:paraId="44967583" w14:textId="77777777" w:rsidR="000A4A2C" w:rsidRPr="00D967AC" w:rsidRDefault="000A4A2C" w:rsidP="000A4A2C">
      <w:pPr>
        <w:pStyle w:val="2f5"/>
      </w:pPr>
      <w:r w:rsidRPr="00D967AC">
        <w:rPr>
          <w:rFonts w:hint="eastAsia"/>
        </w:rPr>
        <w:t xml:space="preserve">    Auth type : NONE</w:t>
      </w:r>
    </w:p>
    <w:p w14:paraId="5B270113" w14:textId="77777777" w:rsidR="000A4A2C" w:rsidRPr="00D967AC" w:rsidRDefault="000A4A2C" w:rsidP="000A4A2C">
      <w:pPr>
        <w:pStyle w:val="2f5"/>
      </w:pPr>
      <w:r w:rsidRPr="00D967AC">
        <w:rPr>
          <w:rFonts w:hint="eastAsia"/>
        </w:rPr>
        <w:t xml:space="preserve">    Virtual MAC : 0000-5e00-0101</w:t>
      </w:r>
    </w:p>
    <w:p w14:paraId="0261119E" w14:textId="77777777" w:rsidR="000A4A2C" w:rsidRPr="00D967AC" w:rsidRDefault="000A4A2C" w:rsidP="000A4A2C">
      <w:pPr>
        <w:pStyle w:val="2f5"/>
      </w:pPr>
      <w:r w:rsidRPr="00D967AC">
        <w:rPr>
          <w:rFonts w:hint="eastAsia"/>
        </w:rPr>
        <w:t xml:space="preserve">    Check TTL : YES</w:t>
      </w:r>
    </w:p>
    <w:p w14:paraId="60ED9A76" w14:textId="77777777" w:rsidR="000A4A2C" w:rsidRPr="00D967AC" w:rsidRDefault="000A4A2C" w:rsidP="000A4A2C">
      <w:pPr>
        <w:pStyle w:val="2f5"/>
      </w:pPr>
      <w:r w:rsidRPr="00D967AC">
        <w:rPr>
          <w:rFonts w:hint="eastAsia"/>
        </w:rPr>
        <w:t xml:space="preserve">    Config type : normal-vrrp</w:t>
      </w:r>
    </w:p>
    <w:p w14:paraId="164B8653" w14:textId="77777777" w:rsidR="000A4A2C" w:rsidRPr="00D967AC" w:rsidRDefault="000A4A2C" w:rsidP="000A4A2C">
      <w:pPr>
        <w:pStyle w:val="2f5"/>
      </w:pPr>
      <w:r w:rsidRPr="00D967AC">
        <w:rPr>
          <w:rFonts w:hint="eastAsia"/>
        </w:rPr>
        <w:t xml:space="preserve">    Backup-forward : disabled</w:t>
      </w:r>
    </w:p>
    <w:p w14:paraId="6A6CE662" w14:textId="77777777" w:rsidR="000A4A2C" w:rsidRPr="00D967AC" w:rsidRDefault="000A4A2C" w:rsidP="000A4A2C">
      <w:pPr>
        <w:pStyle w:val="2f5"/>
      </w:pPr>
      <w:r w:rsidRPr="00D967AC">
        <w:rPr>
          <w:rFonts w:hint="eastAsia"/>
        </w:rPr>
        <w:t xml:space="preserve">    Track IF : GigabitEthernet0/0/0   Priority reduced : 30</w:t>
      </w:r>
    </w:p>
    <w:p w14:paraId="6ECF1B56" w14:textId="77777777" w:rsidR="000A4A2C" w:rsidRPr="00D967AC" w:rsidRDefault="000A4A2C" w:rsidP="000A4A2C">
      <w:pPr>
        <w:pStyle w:val="2f5"/>
      </w:pPr>
      <w:r w:rsidRPr="00D967AC">
        <w:rPr>
          <w:rFonts w:hint="eastAsia"/>
        </w:rPr>
        <w:t xml:space="preserve">    IF state : DOWN</w:t>
      </w:r>
    </w:p>
    <w:p w14:paraId="1A589500" w14:textId="77777777" w:rsidR="000A4A2C" w:rsidRPr="00D967AC" w:rsidRDefault="000A4A2C" w:rsidP="000A4A2C">
      <w:pPr>
        <w:pStyle w:val="2f5"/>
      </w:pPr>
      <w:r w:rsidRPr="00D967AC">
        <w:rPr>
          <w:rFonts w:hint="eastAsia"/>
        </w:rPr>
        <w:t xml:space="preserve">    Create time : 2016-07-25 17:14:56 UTC-08:00</w:t>
      </w:r>
    </w:p>
    <w:p w14:paraId="5358E40F" w14:textId="77777777" w:rsidR="000A4A2C" w:rsidRPr="00D967AC" w:rsidRDefault="000A4A2C" w:rsidP="000A4A2C">
      <w:pPr>
        <w:pStyle w:val="2f5"/>
      </w:pPr>
      <w:r w:rsidRPr="00D967AC">
        <w:rPr>
          <w:rFonts w:hint="eastAsia"/>
        </w:rPr>
        <w:t xml:space="preserve">    Last change time : 2016-07-25 20:48:28 UTC-08:00</w:t>
      </w:r>
    </w:p>
    <w:p w14:paraId="14320318" w14:textId="77777777" w:rsidR="000A4A2C" w:rsidRPr="00D967AC" w:rsidRDefault="000A4A2C" w:rsidP="000A4A2C">
      <w:pPr>
        <w:pStyle w:val="2f5"/>
      </w:pPr>
    </w:p>
    <w:p w14:paraId="5DAD7BEB" w14:textId="77777777" w:rsidR="000A4A2C" w:rsidRPr="00D967AC" w:rsidRDefault="000A4A2C" w:rsidP="000A4A2C">
      <w:pPr>
        <w:pStyle w:val="2f5"/>
      </w:pPr>
      <w:r w:rsidRPr="00D967AC">
        <w:rPr>
          <w:rFonts w:hint="eastAsia"/>
        </w:rPr>
        <w:t xml:space="preserve">  GigabitEthernet0/0/1 | Virtual Router 2</w:t>
      </w:r>
    </w:p>
    <w:p w14:paraId="6377DC28" w14:textId="77777777" w:rsidR="000A4A2C" w:rsidRPr="00D967AC" w:rsidRDefault="000A4A2C" w:rsidP="000A4A2C">
      <w:pPr>
        <w:pStyle w:val="2f5"/>
      </w:pPr>
      <w:r w:rsidRPr="00D967AC">
        <w:rPr>
          <w:rFonts w:hint="eastAsia"/>
        </w:rPr>
        <w:t xml:space="preserve">    State : Backup</w:t>
      </w:r>
    </w:p>
    <w:p w14:paraId="0845D90E" w14:textId="77777777" w:rsidR="000A4A2C" w:rsidRPr="00D967AC" w:rsidRDefault="000A4A2C" w:rsidP="000A4A2C">
      <w:pPr>
        <w:pStyle w:val="2f5"/>
      </w:pPr>
      <w:r w:rsidRPr="00D967AC">
        <w:rPr>
          <w:rFonts w:hint="eastAsia"/>
        </w:rPr>
        <w:t xml:space="preserve">    Virtual IP : 192.168.1.254</w:t>
      </w:r>
    </w:p>
    <w:p w14:paraId="7AA49E7D" w14:textId="77777777" w:rsidR="000A4A2C" w:rsidRPr="00D967AC" w:rsidRDefault="000A4A2C" w:rsidP="000A4A2C">
      <w:pPr>
        <w:pStyle w:val="2f5"/>
      </w:pPr>
      <w:r w:rsidRPr="00D967AC">
        <w:rPr>
          <w:rFonts w:hint="eastAsia"/>
        </w:rPr>
        <w:t xml:space="preserve">    Master IP : 192.168.1.3</w:t>
      </w:r>
    </w:p>
    <w:p w14:paraId="1861084A" w14:textId="77777777" w:rsidR="000A4A2C" w:rsidRPr="00D967AC" w:rsidRDefault="000A4A2C" w:rsidP="000A4A2C">
      <w:pPr>
        <w:pStyle w:val="2f5"/>
      </w:pPr>
      <w:r w:rsidRPr="00D967AC">
        <w:rPr>
          <w:rFonts w:hint="eastAsia"/>
        </w:rPr>
        <w:t xml:space="preserve">    PriorityRun : 110</w:t>
      </w:r>
    </w:p>
    <w:p w14:paraId="5D87C17E" w14:textId="77777777" w:rsidR="000A4A2C" w:rsidRPr="00D967AC" w:rsidRDefault="000A4A2C" w:rsidP="000A4A2C">
      <w:pPr>
        <w:pStyle w:val="2f5"/>
      </w:pPr>
      <w:r w:rsidRPr="00D967AC">
        <w:rPr>
          <w:rFonts w:hint="eastAsia"/>
        </w:rPr>
        <w:t xml:space="preserve">    PriorityConfig : 110</w:t>
      </w:r>
    </w:p>
    <w:p w14:paraId="3C16EAF8" w14:textId="77777777" w:rsidR="000A4A2C" w:rsidRPr="00D967AC" w:rsidRDefault="000A4A2C" w:rsidP="000A4A2C">
      <w:pPr>
        <w:pStyle w:val="2f5"/>
      </w:pPr>
      <w:r w:rsidRPr="00D967AC">
        <w:rPr>
          <w:rFonts w:hint="eastAsia"/>
        </w:rPr>
        <w:t xml:space="preserve">    MasterPriority : 120</w:t>
      </w:r>
    </w:p>
    <w:p w14:paraId="56411105" w14:textId="77777777" w:rsidR="000A4A2C" w:rsidRPr="00D967AC" w:rsidRDefault="000A4A2C" w:rsidP="000A4A2C">
      <w:pPr>
        <w:pStyle w:val="2f5"/>
      </w:pPr>
      <w:r w:rsidRPr="00D967AC">
        <w:rPr>
          <w:rFonts w:hint="eastAsia"/>
        </w:rPr>
        <w:t xml:space="preserve">    Preempt : YES   Delay Time : 0 s</w:t>
      </w:r>
    </w:p>
    <w:p w14:paraId="1936E05C" w14:textId="77777777" w:rsidR="000A4A2C" w:rsidRPr="00D967AC" w:rsidRDefault="000A4A2C" w:rsidP="000A4A2C">
      <w:pPr>
        <w:pStyle w:val="2f5"/>
      </w:pPr>
      <w:r w:rsidRPr="00D967AC">
        <w:rPr>
          <w:rFonts w:hint="eastAsia"/>
        </w:rPr>
        <w:t xml:space="preserve">    TimerRun : 1 s</w:t>
      </w:r>
    </w:p>
    <w:p w14:paraId="6949E058" w14:textId="77777777" w:rsidR="000A4A2C" w:rsidRPr="00D967AC" w:rsidRDefault="000A4A2C" w:rsidP="000A4A2C">
      <w:pPr>
        <w:pStyle w:val="2f5"/>
      </w:pPr>
      <w:r w:rsidRPr="00D967AC">
        <w:rPr>
          <w:rFonts w:hint="eastAsia"/>
        </w:rPr>
        <w:t xml:space="preserve">    TimerConfig : 1 s</w:t>
      </w:r>
    </w:p>
    <w:p w14:paraId="52306F47" w14:textId="77777777" w:rsidR="000A4A2C" w:rsidRPr="00D967AC" w:rsidRDefault="000A4A2C" w:rsidP="000A4A2C">
      <w:pPr>
        <w:pStyle w:val="2f5"/>
      </w:pPr>
      <w:r w:rsidRPr="00D967AC">
        <w:rPr>
          <w:rFonts w:hint="eastAsia"/>
        </w:rPr>
        <w:t xml:space="preserve">    Auth type : NONE</w:t>
      </w:r>
    </w:p>
    <w:p w14:paraId="2729D26F" w14:textId="77777777" w:rsidR="000A4A2C" w:rsidRPr="00D967AC" w:rsidRDefault="000A4A2C" w:rsidP="000A4A2C">
      <w:pPr>
        <w:pStyle w:val="2f5"/>
      </w:pPr>
      <w:r w:rsidRPr="00D967AC">
        <w:rPr>
          <w:rFonts w:hint="eastAsia"/>
        </w:rPr>
        <w:t xml:space="preserve">    Virtual MAC : 0000-5e00-0102</w:t>
      </w:r>
    </w:p>
    <w:p w14:paraId="0A7AA56C" w14:textId="77777777" w:rsidR="000A4A2C" w:rsidRPr="00D967AC" w:rsidRDefault="000A4A2C" w:rsidP="000A4A2C">
      <w:pPr>
        <w:pStyle w:val="2f5"/>
      </w:pPr>
      <w:r w:rsidRPr="00D967AC">
        <w:rPr>
          <w:rFonts w:hint="eastAsia"/>
        </w:rPr>
        <w:lastRenderedPageBreak/>
        <w:t xml:space="preserve">    Check TTL : YES</w:t>
      </w:r>
    </w:p>
    <w:p w14:paraId="1E28E373" w14:textId="77777777" w:rsidR="000A4A2C" w:rsidRPr="00D967AC" w:rsidRDefault="000A4A2C" w:rsidP="000A4A2C">
      <w:pPr>
        <w:pStyle w:val="2f5"/>
      </w:pPr>
      <w:r w:rsidRPr="00D967AC">
        <w:rPr>
          <w:rFonts w:hint="eastAsia"/>
        </w:rPr>
        <w:t xml:space="preserve">    Config type : normal-vrrp</w:t>
      </w:r>
    </w:p>
    <w:p w14:paraId="21AA63A2" w14:textId="77777777" w:rsidR="000A4A2C" w:rsidRPr="00D967AC" w:rsidRDefault="000A4A2C" w:rsidP="000A4A2C">
      <w:pPr>
        <w:pStyle w:val="2f5"/>
      </w:pPr>
      <w:r w:rsidRPr="00D967AC">
        <w:rPr>
          <w:rFonts w:hint="eastAsia"/>
        </w:rPr>
        <w:t xml:space="preserve">    Backup-forward : disabled</w:t>
      </w:r>
    </w:p>
    <w:p w14:paraId="20BD01D0" w14:textId="77777777" w:rsidR="000A4A2C" w:rsidRPr="00D967AC" w:rsidRDefault="000A4A2C" w:rsidP="000A4A2C">
      <w:pPr>
        <w:pStyle w:val="2f5"/>
      </w:pPr>
      <w:r w:rsidRPr="00D967AC">
        <w:rPr>
          <w:rFonts w:hint="eastAsia"/>
        </w:rPr>
        <w:t xml:space="preserve">    Create time : 2016-07-25 17:15:54 UTC-08:00</w:t>
      </w:r>
    </w:p>
    <w:p w14:paraId="0DFB58BD" w14:textId="77777777" w:rsidR="000A4A2C" w:rsidRPr="00D967AC" w:rsidRDefault="000A4A2C" w:rsidP="000A4A2C">
      <w:pPr>
        <w:pStyle w:val="2f5"/>
      </w:pPr>
      <w:r w:rsidRPr="00D967AC">
        <w:rPr>
          <w:rFonts w:hint="eastAsia"/>
        </w:rPr>
        <w:t xml:space="preserve">    Last change time : 2016-07-25 17:20:30 UTC-08:00</w:t>
      </w:r>
    </w:p>
    <w:p w14:paraId="7E880BC5" w14:textId="77777777" w:rsidR="000A4A2C" w:rsidRPr="00D967AC" w:rsidRDefault="000A4A2C" w:rsidP="000A4A2C">
      <w:pPr>
        <w:pStyle w:val="2f5"/>
      </w:pPr>
    </w:p>
    <w:p w14:paraId="44387ED9" w14:textId="77777777" w:rsidR="000A4A2C" w:rsidRPr="00D967AC" w:rsidRDefault="000A4A2C" w:rsidP="000A4A2C">
      <w:pPr>
        <w:pStyle w:val="2f5"/>
      </w:pPr>
      <w:r w:rsidRPr="00D967AC">
        <w:rPr>
          <w:rFonts w:hint="eastAsia"/>
        </w:rPr>
        <w:t>&lt;R3&gt;display vrrp</w:t>
      </w:r>
    </w:p>
    <w:p w14:paraId="46673574" w14:textId="77777777" w:rsidR="000A4A2C" w:rsidRPr="00D967AC" w:rsidRDefault="000A4A2C" w:rsidP="000A4A2C">
      <w:pPr>
        <w:pStyle w:val="2f5"/>
      </w:pPr>
      <w:r w:rsidRPr="00D967AC">
        <w:rPr>
          <w:rFonts w:hint="eastAsia"/>
        </w:rPr>
        <w:t xml:space="preserve">  GigabitEthernet0/0/1 | Virtual Router 1</w:t>
      </w:r>
    </w:p>
    <w:p w14:paraId="007A8F31" w14:textId="77777777" w:rsidR="000A4A2C" w:rsidRPr="00D967AC" w:rsidRDefault="000A4A2C" w:rsidP="000A4A2C">
      <w:pPr>
        <w:pStyle w:val="2f5"/>
      </w:pPr>
      <w:r w:rsidRPr="00D967AC">
        <w:rPr>
          <w:rFonts w:hint="eastAsia"/>
        </w:rPr>
        <w:t xml:space="preserve">    State : Master</w:t>
      </w:r>
    </w:p>
    <w:p w14:paraId="78D3FB6D" w14:textId="77777777" w:rsidR="000A4A2C" w:rsidRPr="00D967AC" w:rsidRDefault="000A4A2C" w:rsidP="000A4A2C">
      <w:pPr>
        <w:pStyle w:val="2f5"/>
      </w:pPr>
      <w:r w:rsidRPr="00D967AC">
        <w:rPr>
          <w:rFonts w:hint="eastAsia"/>
        </w:rPr>
        <w:t xml:space="preserve">    Virtual IP : 192.168.1.1</w:t>
      </w:r>
    </w:p>
    <w:p w14:paraId="77618061" w14:textId="77777777" w:rsidR="000A4A2C" w:rsidRPr="00D967AC" w:rsidRDefault="000A4A2C" w:rsidP="000A4A2C">
      <w:pPr>
        <w:pStyle w:val="2f5"/>
      </w:pPr>
      <w:r w:rsidRPr="00D967AC">
        <w:rPr>
          <w:rFonts w:hint="eastAsia"/>
        </w:rPr>
        <w:t xml:space="preserve">    Master IP : 192.168.1.3</w:t>
      </w:r>
    </w:p>
    <w:p w14:paraId="7286F150" w14:textId="77777777" w:rsidR="000A4A2C" w:rsidRPr="00D967AC" w:rsidRDefault="000A4A2C" w:rsidP="000A4A2C">
      <w:pPr>
        <w:pStyle w:val="2f5"/>
      </w:pPr>
      <w:r w:rsidRPr="00D967AC">
        <w:rPr>
          <w:rFonts w:hint="eastAsia"/>
        </w:rPr>
        <w:t xml:space="preserve">    PriorityRun : 110</w:t>
      </w:r>
    </w:p>
    <w:p w14:paraId="3DE46F71" w14:textId="77777777" w:rsidR="000A4A2C" w:rsidRPr="00D967AC" w:rsidRDefault="000A4A2C" w:rsidP="000A4A2C">
      <w:pPr>
        <w:pStyle w:val="2f5"/>
      </w:pPr>
      <w:r w:rsidRPr="00D967AC">
        <w:rPr>
          <w:rFonts w:hint="eastAsia"/>
        </w:rPr>
        <w:t xml:space="preserve">    PriorityConfig : 110</w:t>
      </w:r>
    </w:p>
    <w:p w14:paraId="7F9412BF" w14:textId="77777777" w:rsidR="000A4A2C" w:rsidRPr="00D967AC" w:rsidRDefault="000A4A2C" w:rsidP="000A4A2C">
      <w:pPr>
        <w:pStyle w:val="2f5"/>
      </w:pPr>
      <w:r w:rsidRPr="00D967AC">
        <w:rPr>
          <w:rFonts w:hint="eastAsia"/>
        </w:rPr>
        <w:t xml:space="preserve">    MasterPriority : 110</w:t>
      </w:r>
    </w:p>
    <w:p w14:paraId="6EA01B46" w14:textId="77777777" w:rsidR="000A4A2C" w:rsidRPr="00D967AC" w:rsidRDefault="000A4A2C" w:rsidP="000A4A2C">
      <w:pPr>
        <w:pStyle w:val="2f5"/>
      </w:pPr>
      <w:r w:rsidRPr="00D967AC">
        <w:rPr>
          <w:rFonts w:hint="eastAsia"/>
        </w:rPr>
        <w:t xml:space="preserve">    Preempt : YES   Delay Time : 0 s</w:t>
      </w:r>
    </w:p>
    <w:p w14:paraId="0F43503B" w14:textId="77777777" w:rsidR="000A4A2C" w:rsidRPr="00D967AC" w:rsidRDefault="000A4A2C" w:rsidP="000A4A2C">
      <w:pPr>
        <w:pStyle w:val="2f5"/>
      </w:pPr>
      <w:r w:rsidRPr="00D967AC">
        <w:rPr>
          <w:rFonts w:hint="eastAsia"/>
        </w:rPr>
        <w:t xml:space="preserve">    TimerRun : 1 s</w:t>
      </w:r>
    </w:p>
    <w:p w14:paraId="2469AE65" w14:textId="77777777" w:rsidR="000A4A2C" w:rsidRPr="00D967AC" w:rsidRDefault="000A4A2C" w:rsidP="000A4A2C">
      <w:pPr>
        <w:pStyle w:val="2f5"/>
      </w:pPr>
      <w:r w:rsidRPr="00D967AC">
        <w:rPr>
          <w:rFonts w:hint="eastAsia"/>
        </w:rPr>
        <w:t xml:space="preserve">    TimerConfig : 1 s</w:t>
      </w:r>
    </w:p>
    <w:p w14:paraId="05540CB2" w14:textId="77777777" w:rsidR="000A4A2C" w:rsidRPr="00D967AC" w:rsidRDefault="000A4A2C" w:rsidP="000A4A2C">
      <w:pPr>
        <w:pStyle w:val="2f5"/>
      </w:pPr>
      <w:r w:rsidRPr="00D967AC">
        <w:rPr>
          <w:rFonts w:hint="eastAsia"/>
        </w:rPr>
        <w:t xml:space="preserve">    Auth type : NONE</w:t>
      </w:r>
    </w:p>
    <w:p w14:paraId="0477BE64" w14:textId="77777777" w:rsidR="000A4A2C" w:rsidRPr="00D967AC" w:rsidRDefault="000A4A2C" w:rsidP="000A4A2C">
      <w:pPr>
        <w:pStyle w:val="2f5"/>
      </w:pPr>
      <w:r w:rsidRPr="00D967AC">
        <w:rPr>
          <w:rFonts w:hint="eastAsia"/>
        </w:rPr>
        <w:t xml:space="preserve">    Virtual MAC : 0000-5e00-0101</w:t>
      </w:r>
    </w:p>
    <w:p w14:paraId="00CFBEE0" w14:textId="77777777" w:rsidR="000A4A2C" w:rsidRPr="00D967AC" w:rsidRDefault="000A4A2C" w:rsidP="000A4A2C">
      <w:pPr>
        <w:pStyle w:val="2f5"/>
      </w:pPr>
      <w:r w:rsidRPr="00D967AC">
        <w:rPr>
          <w:rFonts w:hint="eastAsia"/>
        </w:rPr>
        <w:t xml:space="preserve">    Check TTL : YES</w:t>
      </w:r>
    </w:p>
    <w:p w14:paraId="3CDA41DC" w14:textId="77777777" w:rsidR="000A4A2C" w:rsidRPr="00D967AC" w:rsidRDefault="000A4A2C" w:rsidP="000A4A2C">
      <w:pPr>
        <w:pStyle w:val="2f5"/>
      </w:pPr>
      <w:r w:rsidRPr="00D967AC">
        <w:rPr>
          <w:rFonts w:hint="eastAsia"/>
        </w:rPr>
        <w:t xml:space="preserve">    Config type : normal-vrrp</w:t>
      </w:r>
    </w:p>
    <w:p w14:paraId="1C1D6E64" w14:textId="77777777" w:rsidR="000A4A2C" w:rsidRPr="00D967AC" w:rsidRDefault="000A4A2C" w:rsidP="000A4A2C">
      <w:pPr>
        <w:pStyle w:val="2f5"/>
      </w:pPr>
      <w:r w:rsidRPr="00D967AC">
        <w:rPr>
          <w:rFonts w:hint="eastAsia"/>
        </w:rPr>
        <w:t xml:space="preserve">    Backup-forward : disabled</w:t>
      </w:r>
    </w:p>
    <w:p w14:paraId="3020ACA0" w14:textId="77777777" w:rsidR="000A4A2C" w:rsidRPr="00D967AC" w:rsidRDefault="000A4A2C" w:rsidP="000A4A2C">
      <w:pPr>
        <w:pStyle w:val="2f5"/>
      </w:pPr>
      <w:r w:rsidRPr="00D967AC">
        <w:rPr>
          <w:rFonts w:hint="eastAsia"/>
        </w:rPr>
        <w:t xml:space="preserve">    Create time : 2016-07-25 17:20:00 UTC-08:00</w:t>
      </w:r>
    </w:p>
    <w:p w14:paraId="708B35BD" w14:textId="77777777" w:rsidR="000A4A2C" w:rsidRPr="00D967AC" w:rsidRDefault="000A4A2C" w:rsidP="000A4A2C">
      <w:pPr>
        <w:pStyle w:val="2f5"/>
      </w:pPr>
      <w:r w:rsidRPr="00D967AC">
        <w:rPr>
          <w:rFonts w:hint="eastAsia"/>
        </w:rPr>
        <w:t xml:space="preserve">    Last change time : 2016-07-25 20:46:42 UTC-08:00</w:t>
      </w:r>
    </w:p>
    <w:p w14:paraId="279975AB" w14:textId="77777777" w:rsidR="000A4A2C" w:rsidRPr="00D967AC" w:rsidRDefault="000A4A2C" w:rsidP="000A4A2C">
      <w:pPr>
        <w:pStyle w:val="2f5"/>
      </w:pPr>
    </w:p>
    <w:p w14:paraId="4543EB13" w14:textId="77777777" w:rsidR="000A4A2C" w:rsidRPr="00D967AC" w:rsidRDefault="000A4A2C" w:rsidP="000A4A2C">
      <w:pPr>
        <w:pStyle w:val="2f5"/>
      </w:pPr>
      <w:r w:rsidRPr="00D967AC">
        <w:rPr>
          <w:rFonts w:hint="eastAsia"/>
        </w:rPr>
        <w:t xml:space="preserve">  GigabitEthernet0/0/1 | Virtual Router 2</w:t>
      </w:r>
    </w:p>
    <w:p w14:paraId="599E1C74" w14:textId="77777777" w:rsidR="000A4A2C" w:rsidRPr="00D967AC" w:rsidRDefault="000A4A2C" w:rsidP="000A4A2C">
      <w:pPr>
        <w:pStyle w:val="2f5"/>
      </w:pPr>
      <w:r w:rsidRPr="00D967AC">
        <w:rPr>
          <w:rFonts w:hint="eastAsia"/>
        </w:rPr>
        <w:t xml:space="preserve">    State : Master</w:t>
      </w:r>
    </w:p>
    <w:p w14:paraId="21B68534" w14:textId="77777777" w:rsidR="000A4A2C" w:rsidRPr="00D967AC" w:rsidRDefault="000A4A2C" w:rsidP="000A4A2C">
      <w:pPr>
        <w:pStyle w:val="2f5"/>
      </w:pPr>
      <w:r w:rsidRPr="00D967AC">
        <w:rPr>
          <w:rFonts w:hint="eastAsia"/>
        </w:rPr>
        <w:t xml:space="preserve">    Virtual IP : 192.168.1.254</w:t>
      </w:r>
    </w:p>
    <w:p w14:paraId="7220E76A" w14:textId="77777777" w:rsidR="000A4A2C" w:rsidRPr="00D967AC" w:rsidRDefault="000A4A2C" w:rsidP="000A4A2C">
      <w:pPr>
        <w:pStyle w:val="2f5"/>
      </w:pPr>
      <w:r w:rsidRPr="00D967AC">
        <w:rPr>
          <w:rFonts w:hint="eastAsia"/>
        </w:rPr>
        <w:t xml:space="preserve">    Master IP : 192.168.1.3</w:t>
      </w:r>
    </w:p>
    <w:p w14:paraId="735AD14E" w14:textId="77777777" w:rsidR="000A4A2C" w:rsidRPr="00D967AC" w:rsidRDefault="000A4A2C" w:rsidP="000A4A2C">
      <w:pPr>
        <w:pStyle w:val="2f5"/>
      </w:pPr>
      <w:r w:rsidRPr="00D967AC">
        <w:rPr>
          <w:rFonts w:hint="eastAsia"/>
        </w:rPr>
        <w:t xml:space="preserve">    PriorityRun : 120</w:t>
      </w:r>
    </w:p>
    <w:p w14:paraId="7E1C8AA7" w14:textId="77777777" w:rsidR="000A4A2C" w:rsidRPr="00D967AC" w:rsidRDefault="000A4A2C" w:rsidP="000A4A2C">
      <w:pPr>
        <w:pStyle w:val="2f5"/>
      </w:pPr>
      <w:r w:rsidRPr="00D967AC">
        <w:rPr>
          <w:rFonts w:hint="eastAsia"/>
        </w:rPr>
        <w:t xml:space="preserve">    PriorityConfig : 120</w:t>
      </w:r>
    </w:p>
    <w:p w14:paraId="28002979" w14:textId="77777777" w:rsidR="000A4A2C" w:rsidRPr="00D967AC" w:rsidRDefault="000A4A2C" w:rsidP="000A4A2C">
      <w:pPr>
        <w:pStyle w:val="2f5"/>
      </w:pPr>
      <w:r w:rsidRPr="00D967AC">
        <w:rPr>
          <w:rFonts w:hint="eastAsia"/>
        </w:rPr>
        <w:t xml:space="preserve">    MasterPriority : 120</w:t>
      </w:r>
    </w:p>
    <w:p w14:paraId="2943C3BA" w14:textId="77777777" w:rsidR="000A4A2C" w:rsidRPr="00D967AC" w:rsidRDefault="000A4A2C" w:rsidP="000A4A2C">
      <w:pPr>
        <w:pStyle w:val="2f5"/>
      </w:pPr>
      <w:r w:rsidRPr="00D967AC">
        <w:rPr>
          <w:rFonts w:hint="eastAsia"/>
        </w:rPr>
        <w:t xml:space="preserve">    Preempt : YES   Delay Time : 0 s</w:t>
      </w:r>
    </w:p>
    <w:p w14:paraId="27B875F6" w14:textId="77777777" w:rsidR="000A4A2C" w:rsidRPr="00D967AC" w:rsidRDefault="000A4A2C" w:rsidP="000A4A2C">
      <w:pPr>
        <w:pStyle w:val="2f5"/>
      </w:pPr>
      <w:r w:rsidRPr="00D967AC">
        <w:rPr>
          <w:rFonts w:hint="eastAsia"/>
        </w:rPr>
        <w:t xml:space="preserve">    TimerRun : 1 s</w:t>
      </w:r>
    </w:p>
    <w:p w14:paraId="6A922B77" w14:textId="77777777" w:rsidR="000A4A2C" w:rsidRPr="00D967AC" w:rsidRDefault="000A4A2C" w:rsidP="000A4A2C">
      <w:pPr>
        <w:pStyle w:val="2f5"/>
      </w:pPr>
      <w:r w:rsidRPr="00D967AC">
        <w:rPr>
          <w:rFonts w:hint="eastAsia"/>
        </w:rPr>
        <w:t xml:space="preserve">    TimerConfig : 1 s</w:t>
      </w:r>
    </w:p>
    <w:p w14:paraId="049A70EA" w14:textId="77777777" w:rsidR="000A4A2C" w:rsidRPr="00D967AC" w:rsidRDefault="000A4A2C" w:rsidP="000A4A2C">
      <w:pPr>
        <w:pStyle w:val="2f5"/>
      </w:pPr>
      <w:r w:rsidRPr="00D967AC">
        <w:rPr>
          <w:rFonts w:hint="eastAsia"/>
        </w:rPr>
        <w:t xml:space="preserve">    Auth type : NONE</w:t>
      </w:r>
    </w:p>
    <w:p w14:paraId="33EA7E13" w14:textId="77777777" w:rsidR="000A4A2C" w:rsidRPr="00D967AC" w:rsidRDefault="000A4A2C" w:rsidP="000A4A2C">
      <w:pPr>
        <w:pStyle w:val="2f5"/>
      </w:pPr>
      <w:r w:rsidRPr="00D967AC">
        <w:rPr>
          <w:rFonts w:hint="eastAsia"/>
        </w:rPr>
        <w:t xml:space="preserve">    Virtual MAC : 0000-5e00-0102</w:t>
      </w:r>
    </w:p>
    <w:p w14:paraId="45F37A2A" w14:textId="77777777" w:rsidR="000A4A2C" w:rsidRPr="00D967AC" w:rsidRDefault="000A4A2C" w:rsidP="000A4A2C">
      <w:pPr>
        <w:pStyle w:val="2f5"/>
      </w:pPr>
      <w:r w:rsidRPr="00D967AC">
        <w:rPr>
          <w:rFonts w:hint="eastAsia"/>
        </w:rPr>
        <w:t xml:space="preserve">    Check TTL : YES</w:t>
      </w:r>
    </w:p>
    <w:p w14:paraId="28A2803D" w14:textId="77777777" w:rsidR="000A4A2C" w:rsidRPr="00D967AC" w:rsidRDefault="000A4A2C" w:rsidP="000A4A2C">
      <w:pPr>
        <w:pStyle w:val="2f5"/>
      </w:pPr>
      <w:r w:rsidRPr="00D967AC">
        <w:rPr>
          <w:rFonts w:hint="eastAsia"/>
        </w:rPr>
        <w:t xml:space="preserve">    Config type : normal-vrrp</w:t>
      </w:r>
    </w:p>
    <w:p w14:paraId="7D1E7BF9" w14:textId="77777777" w:rsidR="000A4A2C" w:rsidRPr="00D967AC" w:rsidRDefault="000A4A2C" w:rsidP="000A4A2C">
      <w:pPr>
        <w:pStyle w:val="2f5"/>
      </w:pPr>
      <w:r w:rsidRPr="00D967AC">
        <w:rPr>
          <w:rFonts w:hint="eastAsia"/>
        </w:rPr>
        <w:t xml:space="preserve">    Backup-forward : disabled</w:t>
      </w:r>
    </w:p>
    <w:p w14:paraId="1586FB2B" w14:textId="77777777" w:rsidR="000A4A2C" w:rsidRPr="00D967AC" w:rsidRDefault="000A4A2C" w:rsidP="000A4A2C">
      <w:pPr>
        <w:pStyle w:val="2f5"/>
      </w:pPr>
      <w:r w:rsidRPr="00D967AC">
        <w:rPr>
          <w:rFonts w:hint="eastAsia"/>
        </w:rPr>
        <w:t xml:space="preserve">    Track IF : GigabitEthernet0/0/0   Priority reduced : 30</w:t>
      </w:r>
    </w:p>
    <w:p w14:paraId="765E4FE6" w14:textId="77777777" w:rsidR="000A4A2C" w:rsidRPr="00D967AC" w:rsidRDefault="000A4A2C" w:rsidP="000A4A2C">
      <w:pPr>
        <w:pStyle w:val="2f5"/>
      </w:pPr>
      <w:r w:rsidRPr="00D967AC">
        <w:rPr>
          <w:rFonts w:hint="eastAsia"/>
        </w:rPr>
        <w:t xml:space="preserve">    IF state : UP</w:t>
      </w:r>
    </w:p>
    <w:p w14:paraId="1B2C1C00" w14:textId="77777777" w:rsidR="000A4A2C" w:rsidRPr="00D967AC" w:rsidRDefault="000A4A2C" w:rsidP="000A4A2C">
      <w:pPr>
        <w:pStyle w:val="2f5"/>
      </w:pPr>
      <w:r w:rsidRPr="00D967AC">
        <w:rPr>
          <w:rFonts w:hint="eastAsia"/>
        </w:rPr>
        <w:t xml:space="preserve">    Create time : 2016-07-25 17:20:14 UTC-08:00</w:t>
      </w:r>
    </w:p>
    <w:p w14:paraId="063ADFC8" w14:textId="77777777" w:rsidR="000A4A2C" w:rsidRPr="00D967AC" w:rsidRDefault="000A4A2C" w:rsidP="000A4A2C">
      <w:pPr>
        <w:pStyle w:val="2f5"/>
      </w:pPr>
      <w:r w:rsidRPr="00D967AC">
        <w:rPr>
          <w:rFonts w:hint="eastAsia"/>
        </w:rPr>
        <w:t>Last change time : 2016-07-25 17:20:23 UTC-08:00</w:t>
      </w:r>
    </w:p>
    <w:p w14:paraId="1BA79C7A" w14:textId="77777777" w:rsidR="000A4A2C" w:rsidRPr="00D967AC" w:rsidRDefault="000A4A2C" w:rsidP="000A4A2C">
      <w:pPr>
        <w:pStyle w:val="1e"/>
      </w:pPr>
      <w:r w:rsidRPr="00D967AC">
        <w:rPr>
          <w:rFonts w:hint="eastAsia"/>
        </w:rPr>
        <w:t>In normal situations, R2 and R3 work in load balancing mode. If R2 fails, R3 takes over all traffic from R2. The configuration of VRRP groups in load balancing mode is complete.</w:t>
      </w:r>
    </w:p>
    <w:p w14:paraId="082ABD3B" w14:textId="77777777" w:rsidR="000A4A2C" w:rsidRPr="00D967AC" w:rsidRDefault="000A4A2C" w:rsidP="000A4A2C">
      <w:pPr>
        <w:pStyle w:val="1e"/>
      </w:pPr>
    </w:p>
    <w:p w14:paraId="6AAA29CB" w14:textId="77777777" w:rsidR="000A4A2C" w:rsidRPr="00D967AC" w:rsidRDefault="000A4A2C" w:rsidP="000A4A2C">
      <w:pPr>
        <w:pStyle w:val="1e"/>
      </w:pPr>
    </w:p>
    <w:p w14:paraId="1D1234C7" w14:textId="77777777" w:rsidR="000A4A2C" w:rsidRPr="00D967AC" w:rsidRDefault="000A4A2C" w:rsidP="000A4A2C">
      <w:pPr>
        <w:pStyle w:val="3"/>
      </w:pPr>
      <w:bookmarkStart w:id="157" w:name="_Toc63253561"/>
      <w:bookmarkStart w:id="158" w:name="_Toc116563194"/>
      <w:r w:rsidRPr="00D967AC">
        <w:rPr>
          <w:rFonts w:hint="eastAsia"/>
        </w:rPr>
        <w:lastRenderedPageBreak/>
        <w:t>Reference Configuration</w:t>
      </w:r>
      <w:bookmarkEnd w:id="157"/>
      <w:bookmarkEnd w:id="158"/>
    </w:p>
    <w:p w14:paraId="5E7F7C93" w14:textId="77777777" w:rsidR="000A4A2C" w:rsidRPr="00D967AC" w:rsidRDefault="000A4A2C" w:rsidP="000A4A2C">
      <w:pPr>
        <w:pStyle w:val="4"/>
        <w:rPr>
          <w:rFonts w:hint="default"/>
        </w:rPr>
      </w:pPr>
      <w:r w:rsidRPr="00D967AC">
        <w:t>Configurations of R1</w:t>
      </w:r>
    </w:p>
    <w:p w14:paraId="5BDAFBC7" w14:textId="77777777" w:rsidR="000A4A2C" w:rsidRPr="00D967AC" w:rsidRDefault="000A4A2C" w:rsidP="000A4A2C">
      <w:pPr>
        <w:pStyle w:val="2f5"/>
      </w:pPr>
      <w:r w:rsidRPr="00D967AC">
        <w:rPr>
          <w:rFonts w:hint="eastAsia"/>
        </w:rPr>
        <w:t>#</w:t>
      </w:r>
    </w:p>
    <w:p w14:paraId="7AF9DC1A" w14:textId="77777777" w:rsidR="000A4A2C" w:rsidRPr="00D967AC" w:rsidRDefault="000A4A2C" w:rsidP="000A4A2C">
      <w:pPr>
        <w:pStyle w:val="2f5"/>
      </w:pPr>
      <w:r w:rsidRPr="00D967AC">
        <w:rPr>
          <w:rFonts w:hint="eastAsia"/>
        </w:rPr>
        <w:t xml:space="preserve"> sysname R1</w:t>
      </w:r>
    </w:p>
    <w:p w14:paraId="5E7DD757" w14:textId="77777777" w:rsidR="000A4A2C" w:rsidRPr="00D967AC" w:rsidRDefault="000A4A2C" w:rsidP="000A4A2C">
      <w:pPr>
        <w:pStyle w:val="2f5"/>
      </w:pPr>
      <w:r w:rsidRPr="00D967AC">
        <w:rPr>
          <w:rFonts w:hint="eastAsia"/>
        </w:rPr>
        <w:t>#</w:t>
      </w:r>
    </w:p>
    <w:p w14:paraId="1CBB153A" w14:textId="77777777" w:rsidR="000A4A2C" w:rsidRPr="00D967AC" w:rsidRDefault="000A4A2C" w:rsidP="000A4A2C">
      <w:pPr>
        <w:pStyle w:val="2f5"/>
      </w:pPr>
      <w:r w:rsidRPr="00D967AC">
        <w:rPr>
          <w:rFonts w:hint="eastAsia"/>
        </w:rPr>
        <w:t>interface GigabitEthernet0/0/0</w:t>
      </w:r>
    </w:p>
    <w:p w14:paraId="502A05C5" w14:textId="77777777" w:rsidR="000A4A2C" w:rsidRPr="00D967AC" w:rsidRDefault="000A4A2C" w:rsidP="000A4A2C">
      <w:pPr>
        <w:pStyle w:val="2f5"/>
      </w:pPr>
      <w:r w:rsidRPr="00D967AC">
        <w:rPr>
          <w:rFonts w:hint="eastAsia"/>
        </w:rPr>
        <w:t xml:space="preserve"> ip address 10.0.123.1 255.255.255.0 </w:t>
      </w:r>
    </w:p>
    <w:p w14:paraId="772C3D24" w14:textId="77777777" w:rsidR="000A4A2C" w:rsidRPr="00D967AC" w:rsidRDefault="000A4A2C" w:rsidP="000A4A2C">
      <w:pPr>
        <w:pStyle w:val="2f5"/>
      </w:pPr>
      <w:r w:rsidRPr="00D967AC">
        <w:rPr>
          <w:rFonts w:hint="eastAsia"/>
        </w:rPr>
        <w:t>#</w:t>
      </w:r>
    </w:p>
    <w:p w14:paraId="77328177" w14:textId="77777777" w:rsidR="000A4A2C" w:rsidRPr="00D967AC" w:rsidRDefault="000A4A2C" w:rsidP="000A4A2C">
      <w:pPr>
        <w:pStyle w:val="2f5"/>
      </w:pPr>
      <w:r w:rsidRPr="00D967AC">
        <w:rPr>
          <w:rFonts w:hint="eastAsia"/>
        </w:rPr>
        <w:t>interface LoopBack0</w:t>
      </w:r>
    </w:p>
    <w:p w14:paraId="679DA7F1" w14:textId="77777777" w:rsidR="000A4A2C" w:rsidRPr="00D967AC" w:rsidRDefault="000A4A2C" w:rsidP="000A4A2C">
      <w:pPr>
        <w:pStyle w:val="2f5"/>
      </w:pPr>
      <w:r w:rsidRPr="00D967AC">
        <w:rPr>
          <w:rFonts w:hint="eastAsia"/>
        </w:rPr>
        <w:t xml:space="preserve"> ip address 1.1.1.1 255.255.255.255 </w:t>
      </w:r>
    </w:p>
    <w:p w14:paraId="2640B02E" w14:textId="77777777" w:rsidR="000A4A2C" w:rsidRPr="00D967AC" w:rsidRDefault="000A4A2C" w:rsidP="000A4A2C">
      <w:pPr>
        <w:pStyle w:val="2f5"/>
      </w:pPr>
      <w:r w:rsidRPr="00D967AC">
        <w:rPr>
          <w:rFonts w:hint="eastAsia"/>
        </w:rPr>
        <w:t>#</w:t>
      </w:r>
    </w:p>
    <w:p w14:paraId="1AB39035" w14:textId="77777777" w:rsidR="000A4A2C" w:rsidRPr="00D967AC" w:rsidRDefault="000A4A2C" w:rsidP="000A4A2C">
      <w:pPr>
        <w:pStyle w:val="2f5"/>
      </w:pPr>
      <w:r w:rsidRPr="00D967AC">
        <w:rPr>
          <w:rFonts w:hint="eastAsia"/>
        </w:rPr>
        <w:t xml:space="preserve">ospf 1 </w:t>
      </w:r>
    </w:p>
    <w:p w14:paraId="75AFFD45" w14:textId="77777777" w:rsidR="000A4A2C" w:rsidRPr="00D967AC" w:rsidRDefault="000A4A2C" w:rsidP="000A4A2C">
      <w:pPr>
        <w:pStyle w:val="2f5"/>
      </w:pPr>
      <w:r w:rsidRPr="00D967AC">
        <w:rPr>
          <w:rFonts w:hint="eastAsia"/>
        </w:rPr>
        <w:t xml:space="preserve"> area 0.0.0.0 </w:t>
      </w:r>
    </w:p>
    <w:p w14:paraId="7B942CDC" w14:textId="77777777" w:rsidR="000A4A2C" w:rsidRPr="00D967AC" w:rsidRDefault="000A4A2C" w:rsidP="000A4A2C">
      <w:pPr>
        <w:pStyle w:val="2f5"/>
      </w:pPr>
      <w:r w:rsidRPr="00D967AC">
        <w:rPr>
          <w:rFonts w:hint="eastAsia"/>
        </w:rPr>
        <w:t xml:space="preserve">  network 1.1.1.1 0.0.0.0 </w:t>
      </w:r>
    </w:p>
    <w:p w14:paraId="7E89EA3B" w14:textId="77777777" w:rsidR="000A4A2C" w:rsidRPr="00D967AC" w:rsidRDefault="000A4A2C" w:rsidP="000A4A2C">
      <w:pPr>
        <w:pStyle w:val="2f5"/>
      </w:pPr>
      <w:r w:rsidRPr="00D967AC">
        <w:rPr>
          <w:rFonts w:hint="eastAsia"/>
        </w:rPr>
        <w:t xml:space="preserve">  network 10.0.123.0 0.0.0.255 </w:t>
      </w:r>
    </w:p>
    <w:p w14:paraId="0BEBD272" w14:textId="77777777" w:rsidR="000A4A2C" w:rsidRPr="00D967AC" w:rsidRDefault="000A4A2C" w:rsidP="000A4A2C">
      <w:pPr>
        <w:pStyle w:val="2f5"/>
      </w:pPr>
      <w:r w:rsidRPr="00D967AC">
        <w:rPr>
          <w:rFonts w:hint="eastAsia"/>
        </w:rPr>
        <w:t>#</w:t>
      </w:r>
    </w:p>
    <w:p w14:paraId="70F52060" w14:textId="77777777" w:rsidR="000A4A2C" w:rsidRPr="00D967AC" w:rsidRDefault="000A4A2C" w:rsidP="000A4A2C">
      <w:pPr>
        <w:pStyle w:val="2f5"/>
      </w:pPr>
      <w:r w:rsidRPr="00D967AC">
        <w:rPr>
          <w:rFonts w:hint="eastAsia"/>
        </w:rPr>
        <w:t>return</w:t>
      </w:r>
    </w:p>
    <w:p w14:paraId="06E7EF3A" w14:textId="77777777" w:rsidR="000A4A2C" w:rsidRPr="00D967AC" w:rsidRDefault="000A4A2C" w:rsidP="000A4A2C">
      <w:pPr>
        <w:pStyle w:val="4"/>
        <w:rPr>
          <w:rFonts w:hint="default"/>
        </w:rPr>
      </w:pPr>
      <w:r w:rsidRPr="00D967AC">
        <w:t>Configurations of R2</w:t>
      </w:r>
    </w:p>
    <w:p w14:paraId="0AD12A5D" w14:textId="77777777" w:rsidR="000A4A2C" w:rsidRPr="00D967AC" w:rsidRDefault="000A4A2C" w:rsidP="000A4A2C">
      <w:pPr>
        <w:pStyle w:val="2f5"/>
      </w:pPr>
      <w:r w:rsidRPr="00D967AC">
        <w:rPr>
          <w:rFonts w:hint="eastAsia"/>
        </w:rPr>
        <w:t>#</w:t>
      </w:r>
    </w:p>
    <w:p w14:paraId="1552DE4C" w14:textId="77777777" w:rsidR="000A4A2C" w:rsidRPr="00D967AC" w:rsidRDefault="000A4A2C" w:rsidP="000A4A2C">
      <w:pPr>
        <w:pStyle w:val="2f5"/>
      </w:pPr>
      <w:r w:rsidRPr="00D967AC">
        <w:rPr>
          <w:rFonts w:hint="eastAsia"/>
        </w:rPr>
        <w:t xml:space="preserve"> sysname R2</w:t>
      </w:r>
    </w:p>
    <w:p w14:paraId="2726B90A" w14:textId="77777777" w:rsidR="000A4A2C" w:rsidRPr="00D967AC" w:rsidRDefault="000A4A2C" w:rsidP="000A4A2C">
      <w:pPr>
        <w:pStyle w:val="2f5"/>
      </w:pPr>
      <w:r w:rsidRPr="00D967AC">
        <w:rPr>
          <w:rFonts w:hint="eastAsia"/>
        </w:rPr>
        <w:t>#</w:t>
      </w:r>
    </w:p>
    <w:p w14:paraId="13958DA7" w14:textId="77777777" w:rsidR="000A4A2C" w:rsidRPr="00D967AC" w:rsidRDefault="000A4A2C" w:rsidP="000A4A2C">
      <w:pPr>
        <w:pStyle w:val="2f5"/>
      </w:pPr>
      <w:r w:rsidRPr="00D967AC">
        <w:rPr>
          <w:rFonts w:hint="eastAsia"/>
        </w:rPr>
        <w:t>interface GigabitEthernet0/0/0</w:t>
      </w:r>
    </w:p>
    <w:p w14:paraId="6B67EB0D" w14:textId="77777777" w:rsidR="000A4A2C" w:rsidRPr="00D967AC" w:rsidRDefault="000A4A2C" w:rsidP="000A4A2C">
      <w:pPr>
        <w:pStyle w:val="2f5"/>
      </w:pPr>
      <w:r w:rsidRPr="00D967AC">
        <w:rPr>
          <w:rFonts w:hint="eastAsia"/>
        </w:rPr>
        <w:t xml:space="preserve"> shutdown</w:t>
      </w:r>
    </w:p>
    <w:p w14:paraId="0CB13215" w14:textId="77777777" w:rsidR="000A4A2C" w:rsidRPr="00D967AC" w:rsidRDefault="000A4A2C" w:rsidP="000A4A2C">
      <w:pPr>
        <w:pStyle w:val="2f5"/>
      </w:pPr>
      <w:r w:rsidRPr="00D967AC">
        <w:rPr>
          <w:rFonts w:hint="eastAsia"/>
        </w:rPr>
        <w:t xml:space="preserve"> ip address 10.0.123.2 255.255.255.0 </w:t>
      </w:r>
    </w:p>
    <w:p w14:paraId="04DB19E3" w14:textId="77777777" w:rsidR="000A4A2C" w:rsidRPr="00D967AC" w:rsidRDefault="000A4A2C" w:rsidP="000A4A2C">
      <w:pPr>
        <w:pStyle w:val="2f5"/>
      </w:pPr>
      <w:r w:rsidRPr="00D967AC">
        <w:rPr>
          <w:rFonts w:hint="eastAsia"/>
        </w:rPr>
        <w:t>#</w:t>
      </w:r>
    </w:p>
    <w:p w14:paraId="647CCD2A" w14:textId="77777777" w:rsidR="000A4A2C" w:rsidRPr="00D967AC" w:rsidRDefault="000A4A2C" w:rsidP="000A4A2C">
      <w:pPr>
        <w:pStyle w:val="2f5"/>
      </w:pPr>
      <w:r w:rsidRPr="00D967AC">
        <w:rPr>
          <w:rFonts w:hint="eastAsia"/>
        </w:rPr>
        <w:t>interface GigabitEthernet0/0/1</w:t>
      </w:r>
    </w:p>
    <w:p w14:paraId="22D7AAD6" w14:textId="77777777" w:rsidR="000A4A2C" w:rsidRPr="00D967AC" w:rsidRDefault="000A4A2C" w:rsidP="000A4A2C">
      <w:pPr>
        <w:pStyle w:val="2f5"/>
      </w:pPr>
      <w:r w:rsidRPr="00D967AC">
        <w:rPr>
          <w:rFonts w:hint="eastAsia"/>
        </w:rPr>
        <w:t xml:space="preserve"> ip address 192.168.1.2 255.255.255.0 </w:t>
      </w:r>
    </w:p>
    <w:p w14:paraId="46C1A0C5" w14:textId="77777777" w:rsidR="000A4A2C" w:rsidRPr="00D967AC" w:rsidRDefault="000A4A2C" w:rsidP="000A4A2C">
      <w:pPr>
        <w:pStyle w:val="2f5"/>
      </w:pPr>
      <w:r w:rsidRPr="00D967AC">
        <w:rPr>
          <w:rFonts w:hint="eastAsia"/>
        </w:rPr>
        <w:t xml:space="preserve"> vrrp vrid 1 virtual-ip 192.168.1.1</w:t>
      </w:r>
    </w:p>
    <w:p w14:paraId="0D4174EB" w14:textId="77777777" w:rsidR="000A4A2C" w:rsidRPr="00D967AC" w:rsidRDefault="000A4A2C" w:rsidP="000A4A2C">
      <w:pPr>
        <w:pStyle w:val="2f5"/>
      </w:pPr>
      <w:r w:rsidRPr="00D967AC">
        <w:rPr>
          <w:rFonts w:hint="eastAsia"/>
        </w:rPr>
        <w:t xml:space="preserve"> vrrp vrid 1 priority 120</w:t>
      </w:r>
    </w:p>
    <w:p w14:paraId="232F1C90" w14:textId="77777777" w:rsidR="000A4A2C" w:rsidRPr="00D967AC" w:rsidRDefault="000A4A2C" w:rsidP="000A4A2C">
      <w:pPr>
        <w:pStyle w:val="2f5"/>
      </w:pPr>
      <w:r w:rsidRPr="00D967AC">
        <w:rPr>
          <w:rFonts w:hint="eastAsia"/>
        </w:rPr>
        <w:t xml:space="preserve"> vrrp vrid 1 preempt-mode timer delay 10</w:t>
      </w:r>
    </w:p>
    <w:p w14:paraId="616774D6" w14:textId="77777777" w:rsidR="000A4A2C" w:rsidRPr="00D967AC" w:rsidRDefault="000A4A2C" w:rsidP="000A4A2C">
      <w:pPr>
        <w:pStyle w:val="2f5"/>
      </w:pPr>
      <w:r w:rsidRPr="00D967AC">
        <w:rPr>
          <w:rFonts w:hint="eastAsia"/>
        </w:rPr>
        <w:t xml:space="preserve"> vrrp vrid 1 track interface GigabitEthernet0/0/0 reduced 30</w:t>
      </w:r>
    </w:p>
    <w:p w14:paraId="58FA1C3E" w14:textId="77777777" w:rsidR="000A4A2C" w:rsidRPr="00D967AC" w:rsidRDefault="000A4A2C" w:rsidP="000A4A2C">
      <w:pPr>
        <w:pStyle w:val="2f5"/>
      </w:pPr>
      <w:r w:rsidRPr="00D967AC">
        <w:rPr>
          <w:rFonts w:hint="eastAsia"/>
        </w:rPr>
        <w:t xml:space="preserve"> vrrp vrid 2 virtual-ip 192.168.1.254</w:t>
      </w:r>
    </w:p>
    <w:p w14:paraId="0E1A62F3" w14:textId="77777777" w:rsidR="000A4A2C" w:rsidRPr="00D967AC" w:rsidRDefault="000A4A2C" w:rsidP="000A4A2C">
      <w:pPr>
        <w:pStyle w:val="2f5"/>
      </w:pPr>
      <w:r w:rsidRPr="00D967AC">
        <w:rPr>
          <w:rFonts w:hint="eastAsia"/>
        </w:rPr>
        <w:t xml:space="preserve"> vrrp vrid 2 priority 110</w:t>
      </w:r>
    </w:p>
    <w:p w14:paraId="2552B163" w14:textId="77777777" w:rsidR="000A4A2C" w:rsidRPr="00D967AC" w:rsidRDefault="000A4A2C" w:rsidP="000A4A2C">
      <w:pPr>
        <w:pStyle w:val="2f5"/>
      </w:pPr>
      <w:r w:rsidRPr="00D967AC">
        <w:rPr>
          <w:rFonts w:hint="eastAsia"/>
        </w:rPr>
        <w:t>#</w:t>
      </w:r>
    </w:p>
    <w:p w14:paraId="706BE3C6" w14:textId="77777777" w:rsidR="000A4A2C" w:rsidRPr="00D967AC" w:rsidRDefault="000A4A2C" w:rsidP="000A4A2C">
      <w:pPr>
        <w:pStyle w:val="2f5"/>
      </w:pPr>
      <w:r w:rsidRPr="00D967AC">
        <w:rPr>
          <w:rFonts w:hint="eastAsia"/>
        </w:rPr>
        <w:t xml:space="preserve">ospf 1 </w:t>
      </w:r>
    </w:p>
    <w:p w14:paraId="760E27B3" w14:textId="77777777" w:rsidR="000A4A2C" w:rsidRPr="00D967AC" w:rsidRDefault="000A4A2C" w:rsidP="000A4A2C">
      <w:pPr>
        <w:pStyle w:val="2f5"/>
      </w:pPr>
      <w:r w:rsidRPr="00D967AC">
        <w:rPr>
          <w:rFonts w:hint="eastAsia"/>
        </w:rPr>
        <w:t xml:space="preserve"> silent-interface GigabitEthernet0/0/1</w:t>
      </w:r>
    </w:p>
    <w:p w14:paraId="1815F923" w14:textId="77777777" w:rsidR="000A4A2C" w:rsidRPr="00D967AC" w:rsidRDefault="000A4A2C" w:rsidP="000A4A2C">
      <w:pPr>
        <w:pStyle w:val="2f5"/>
      </w:pPr>
      <w:r w:rsidRPr="00D967AC">
        <w:rPr>
          <w:rFonts w:hint="eastAsia"/>
        </w:rPr>
        <w:t xml:space="preserve"> area 0.0.0.0 </w:t>
      </w:r>
    </w:p>
    <w:p w14:paraId="1E0377FA" w14:textId="77777777" w:rsidR="000A4A2C" w:rsidRPr="00D967AC" w:rsidRDefault="000A4A2C" w:rsidP="000A4A2C">
      <w:pPr>
        <w:pStyle w:val="2f5"/>
      </w:pPr>
      <w:r w:rsidRPr="00D967AC">
        <w:rPr>
          <w:rFonts w:hint="eastAsia"/>
        </w:rPr>
        <w:t xml:space="preserve">  network 10.0.123.0 0.0.0.255 </w:t>
      </w:r>
    </w:p>
    <w:p w14:paraId="061E7782" w14:textId="77777777" w:rsidR="000A4A2C" w:rsidRPr="00D967AC" w:rsidRDefault="000A4A2C" w:rsidP="000A4A2C">
      <w:pPr>
        <w:pStyle w:val="2f5"/>
      </w:pPr>
      <w:r w:rsidRPr="00D967AC">
        <w:rPr>
          <w:rFonts w:hint="eastAsia"/>
        </w:rPr>
        <w:t xml:space="preserve">  network 192.168.1.0 0.0.0.255 </w:t>
      </w:r>
    </w:p>
    <w:p w14:paraId="59DB66DB" w14:textId="77777777" w:rsidR="000A4A2C" w:rsidRPr="00D967AC" w:rsidRDefault="000A4A2C" w:rsidP="000A4A2C">
      <w:pPr>
        <w:pStyle w:val="2f5"/>
      </w:pPr>
      <w:r w:rsidRPr="00D967AC">
        <w:rPr>
          <w:rFonts w:hint="eastAsia"/>
        </w:rPr>
        <w:t>#</w:t>
      </w:r>
    </w:p>
    <w:p w14:paraId="5105B4FA" w14:textId="77777777" w:rsidR="000A4A2C" w:rsidRPr="00D967AC" w:rsidRDefault="000A4A2C" w:rsidP="000A4A2C">
      <w:pPr>
        <w:pStyle w:val="2f5"/>
      </w:pPr>
      <w:r w:rsidRPr="00D967AC">
        <w:rPr>
          <w:rFonts w:hint="eastAsia"/>
        </w:rPr>
        <w:t>return</w:t>
      </w:r>
    </w:p>
    <w:p w14:paraId="62FCB75B" w14:textId="77777777" w:rsidR="000A4A2C" w:rsidRPr="00D967AC" w:rsidRDefault="000A4A2C" w:rsidP="000A4A2C">
      <w:pPr>
        <w:pStyle w:val="4"/>
        <w:rPr>
          <w:rFonts w:hint="default"/>
        </w:rPr>
      </w:pPr>
      <w:r w:rsidRPr="00D967AC">
        <w:t>Configurations of R3</w:t>
      </w:r>
    </w:p>
    <w:p w14:paraId="1413046A" w14:textId="77777777" w:rsidR="000A4A2C" w:rsidRPr="00D967AC" w:rsidRDefault="000A4A2C" w:rsidP="000A4A2C">
      <w:pPr>
        <w:pStyle w:val="2f5"/>
      </w:pPr>
      <w:r w:rsidRPr="00D967AC">
        <w:rPr>
          <w:rFonts w:hint="eastAsia"/>
        </w:rPr>
        <w:t>#</w:t>
      </w:r>
    </w:p>
    <w:p w14:paraId="389D0EA1" w14:textId="77777777" w:rsidR="000A4A2C" w:rsidRPr="00D967AC" w:rsidRDefault="000A4A2C" w:rsidP="000A4A2C">
      <w:pPr>
        <w:pStyle w:val="2f5"/>
      </w:pPr>
      <w:r w:rsidRPr="00D967AC">
        <w:rPr>
          <w:rFonts w:hint="eastAsia"/>
        </w:rPr>
        <w:t xml:space="preserve"> sysname R3</w:t>
      </w:r>
    </w:p>
    <w:p w14:paraId="7C471232" w14:textId="77777777" w:rsidR="000A4A2C" w:rsidRPr="00D967AC" w:rsidRDefault="000A4A2C" w:rsidP="000A4A2C">
      <w:pPr>
        <w:pStyle w:val="2f5"/>
      </w:pPr>
      <w:r w:rsidRPr="00D967AC">
        <w:rPr>
          <w:rFonts w:hint="eastAsia"/>
        </w:rPr>
        <w:t>#</w:t>
      </w:r>
    </w:p>
    <w:p w14:paraId="4D9214F4" w14:textId="77777777" w:rsidR="000A4A2C" w:rsidRPr="00D967AC" w:rsidRDefault="000A4A2C" w:rsidP="000A4A2C">
      <w:pPr>
        <w:pStyle w:val="2f5"/>
      </w:pPr>
      <w:r w:rsidRPr="00D967AC">
        <w:rPr>
          <w:rFonts w:hint="eastAsia"/>
        </w:rPr>
        <w:t>interface GigabitEthernet0/0/0</w:t>
      </w:r>
    </w:p>
    <w:p w14:paraId="783ABA2A" w14:textId="77777777" w:rsidR="000A4A2C" w:rsidRPr="00D967AC" w:rsidRDefault="000A4A2C" w:rsidP="000A4A2C">
      <w:pPr>
        <w:pStyle w:val="2f5"/>
      </w:pPr>
      <w:r w:rsidRPr="00D967AC">
        <w:rPr>
          <w:rFonts w:hint="eastAsia"/>
        </w:rPr>
        <w:t xml:space="preserve"> ip address 10.0.123.3 255.255.255.0 </w:t>
      </w:r>
    </w:p>
    <w:p w14:paraId="0004E22F" w14:textId="77777777" w:rsidR="000A4A2C" w:rsidRPr="00D967AC" w:rsidRDefault="000A4A2C" w:rsidP="000A4A2C">
      <w:pPr>
        <w:pStyle w:val="2f5"/>
      </w:pPr>
      <w:r w:rsidRPr="00D967AC">
        <w:rPr>
          <w:rFonts w:hint="eastAsia"/>
        </w:rPr>
        <w:t>#</w:t>
      </w:r>
    </w:p>
    <w:p w14:paraId="5665E18A" w14:textId="77777777" w:rsidR="000A4A2C" w:rsidRPr="00D967AC" w:rsidRDefault="000A4A2C" w:rsidP="000A4A2C">
      <w:pPr>
        <w:pStyle w:val="2f5"/>
      </w:pPr>
      <w:r w:rsidRPr="00D967AC">
        <w:rPr>
          <w:rFonts w:hint="eastAsia"/>
        </w:rPr>
        <w:lastRenderedPageBreak/>
        <w:t>interface GigabitEthernet0/0/1</w:t>
      </w:r>
    </w:p>
    <w:p w14:paraId="1D8A5B61" w14:textId="77777777" w:rsidR="000A4A2C" w:rsidRPr="00D967AC" w:rsidRDefault="000A4A2C" w:rsidP="000A4A2C">
      <w:pPr>
        <w:pStyle w:val="2f5"/>
      </w:pPr>
      <w:r w:rsidRPr="00D967AC">
        <w:rPr>
          <w:rFonts w:hint="eastAsia"/>
        </w:rPr>
        <w:t xml:space="preserve"> ip address 192.168.1.3 255.255.255.0 </w:t>
      </w:r>
    </w:p>
    <w:p w14:paraId="5FE05D52" w14:textId="77777777" w:rsidR="000A4A2C" w:rsidRPr="00D967AC" w:rsidRDefault="000A4A2C" w:rsidP="000A4A2C">
      <w:pPr>
        <w:pStyle w:val="2f5"/>
      </w:pPr>
      <w:r w:rsidRPr="00D967AC">
        <w:rPr>
          <w:rFonts w:hint="eastAsia"/>
        </w:rPr>
        <w:t xml:space="preserve"> vrrp vrid 1 virtual-ip 192.168.1.1</w:t>
      </w:r>
    </w:p>
    <w:p w14:paraId="3D68FEC3" w14:textId="77777777" w:rsidR="000A4A2C" w:rsidRPr="00D967AC" w:rsidRDefault="000A4A2C" w:rsidP="000A4A2C">
      <w:pPr>
        <w:pStyle w:val="2f5"/>
      </w:pPr>
      <w:r w:rsidRPr="00D967AC">
        <w:rPr>
          <w:rFonts w:hint="eastAsia"/>
        </w:rPr>
        <w:t xml:space="preserve"> vrrp vrid 1 priority 110</w:t>
      </w:r>
    </w:p>
    <w:p w14:paraId="00024EDE" w14:textId="77777777" w:rsidR="000A4A2C" w:rsidRPr="00D967AC" w:rsidRDefault="000A4A2C" w:rsidP="000A4A2C">
      <w:pPr>
        <w:pStyle w:val="2f5"/>
      </w:pPr>
      <w:r w:rsidRPr="00D967AC">
        <w:rPr>
          <w:rFonts w:hint="eastAsia"/>
        </w:rPr>
        <w:t xml:space="preserve"> vrrp vrid 2 virtual-ip 192.168.1.254</w:t>
      </w:r>
    </w:p>
    <w:p w14:paraId="73984DD2" w14:textId="77777777" w:rsidR="000A4A2C" w:rsidRPr="00D967AC" w:rsidRDefault="000A4A2C" w:rsidP="000A4A2C">
      <w:pPr>
        <w:pStyle w:val="2f5"/>
      </w:pPr>
      <w:r w:rsidRPr="00D967AC">
        <w:rPr>
          <w:rFonts w:hint="eastAsia"/>
        </w:rPr>
        <w:t xml:space="preserve"> vrrp vrid 2 priority 120</w:t>
      </w:r>
    </w:p>
    <w:p w14:paraId="34EE73D1" w14:textId="77777777" w:rsidR="000A4A2C" w:rsidRPr="00D967AC" w:rsidRDefault="000A4A2C" w:rsidP="000A4A2C">
      <w:pPr>
        <w:pStyle w:val="2f5"/>
      </w:pPr>
      <w:r w:rsidRPr="00D967AC">
        <w:rPr>
          <w:rFonts w:hint="eastAsia"/>
        </w:rPr>
        <w:t xml:space="preserve"> vrrp vrid 2 track interface GigabitEthernet0/0/0 reduced 30</w:t>
      </w:r>
    </w:p>
    <w:p w14:paraId="3ADDEA60" w14:textId="77777777" w:rsidR="000A4A2C" w:rsidRPr="00D967AC" w:rsidRDefault="000A4A2C" w:rsidP="000A4A2C">
      <w:pPr>
        <w:pStyle w:val="2f5"/>
      </w:pPr>
      <w:r w:rsidRPr="00D967AC">
        <w:rPr>
          <w:rFonts w:hint="eastAsia"/>
        </w:rPr>
        <w:t>#</w:t>
      </w:r>
    </w:p>
    <w:p w14:paraId="6E75295B" w14:textId="77777777" w:rsidR="000A4A2C" w:rsidRPr="00D967AC" w:rsidRDefault="000A4A2C" w:rsidP="000A4A2C">
      <w:pPr>
        <w:pStyle w:val="2f5"/>
      </w:pPr>
      <w:r w:rsidRPr="00D967AC">
        <w:rPr>
          <w:rFonts w:hint="eastAsia"/>
        </w:rPr>
        <w:t xml:space="preserve">ospf 1 </w:t>
      </w:r>
    </w:p>
    <w:p w14:paraId="1FC08903" w14:textId="77777777" w:rsidR="000A4A2C" w:rsidRPr="00D967AC" w:rsidRDefault="000A4A2C" w:rsidP="000A4A2C">
      <w:pPr>
        <w:pStyle w:val="2f5"/>
      </w:pPr>
      <w:r w:rsidRPr="00D967AC">
        <w:rPr>
          <w:rFonts w:hint="eastAsia"/>
        </w:rPr>
        <w:t xml:space="preserve"> silent-interface GigabitEthernet0/0/1</w:t>
      </w:r>
    </w:p>
    <w:p w14:paraId="385502CB" w14:textId="77777777" w:rsidR="000A4A2C" w:rsidRPr="00D967AC" w:rsidRDefault="000A4A2C" w:rsidP="000A4A2C">
      <w:pPr>
        <w:pStyle w:val="2f5"/>
      </w:pPr>
      <w:r w:rsidRPr="00D967AC">
        <w:rPr>
          <w:rFonts w:hint="eastAsia"/>
        </w:rPr>
        <w:t xml:space="preserve"> area 0.0.0.0 </w:t>
      </w:r>
    </w:p>
    <w:p w14:paraId="30590342" w14:textId="77777777" w:rsidR="000A4A2C" w:rsidRPr="00D967AC" w:rsidRDefault="000A4A2C" w:rsidP="000A4A2C">
      <w:pPr>
        <w:pStyle w:val="2f5"/>
      </w:pPr>
      <w:r w:rsidRPr="00D967AC">
        <w:rPr>
          <w:rFonts w:hint="eastAsia"/>
        </w:rPr>
        <w:t xml:space="preserve">  network 10.0.123.0 0.0.0.255 </w:t>
      </w:r>
    </w:p>
    <w:p w14:paraId="61DEC8D3" w14:textId="77777777" w:rsidR="000A4A2C" w:rsidRPr="00D967AC" w:rsidRDefault="000A4A2C" w:rsidP="000A4A2C">
      <w:pPr>
        <w:pStyle w:val="2f5"/>
      </w:pPr>
      <w:r w:rsidRPr="00D967AC">
        <w:rPr>
          <w:rFonts w:hint="eastAsia"/>
        </w:rPr>
        <w:t xml:space="preserve">  network 192.168.1.0 0.0.0.255 </w:t>
      </w:r>
    </w:p>
    <w:p w14:paraId="3ACB3C4A" w14:textId="77777777" w:rsidR="000A4A2C" w:rsidRPr="00D967AC" w:rsidRDefault="000A4A2C" w:rsidP="000A4A2C">
      <w:pPr>
        <w:pStyle w:val="2f5"/>
      </w:pPr>
      <w:r w:rsidRPr="00D967AC">
        <w:rPr>
          <w:rFonts w:hint="eastAsia"/>
        </w:rPr>
        <w:t>#</w:t>
      </w:r>
    </w:p>
    <w:p w14:paraId="21D4C378" w14:textId="77777777" w:rsidR="000A4A2C" w:rsidRPr="00D967AC" w:rsidRDefault="000A4A2C" w:rsidP="000A4A2C">
      <w:pPr>
        <w:pStyle w:val="2f5"/>
      </w:pPr>
      <w:r w:rsidRPr="00D967AC">
        <w:rPr>
          <w:rFonts w:hint="eastAsia"/>
        </w:rPr>
        <w:t>return</w:t>
      </w:r>
    </w:p>
    <w:p w14:paraId="7A5B8B3C" w14:textId="77777777" w:rsidR="000A4A2C" w:rsidRPr="00D967AC" w:rsidRDefault="000A4A2C" w:rsidP="000A4A2C">
      <w:pPr>
        <w:pStyle w:val="4"/>
        <w:rPr>
          <w:rFonts w:hint="default"/>
        </w:rPr>
      </w:pPr>
      <w:r w:rsidRPr="00D967AC">
        <w:t>Configurations of R4</w:t>
      </w:r>
    </w:p>
    <w:p w14:paraId="24F9894A" w14:textId="77777777" w:rsidR="000A4A2C" w:rsidRPr="00D967AC" w:rsidRDefault="000A4A2C" w:rsidP="000A4A2C">
      <w:pPr>
        <w:pStyle w:val="2f5"/>
      </w:pPr>
      <w:r w:rsidRPr="00D967AC">
        <w:rPr>
          <w:rFonts w:hint="eastAsia"/>
        </w:rPr>
        <w:t>#</w:t>
      </w:r>
    </w:p>
    <w:p w14:paraId="1414A58A" w14:textId="77777777" w:rsidR="000A4A2C" w:rsidRPr="00D967AC" w:rsidRDefault="000A4A2C" w:rsidP="000A4A2C">
      <w:pPr>
        <w:pStyle w:val="2f5"/>
      </w:pPr>
      <w:r w:rsidRPr="00D967AC">
        <w:rPr>
          <w:rFonts w:hint="eastAsia"/>
        </w:rPr>
        <w:t xml:space="preserve"> sysname R4</w:t>
      </w:r>
    </w:p>
    <w:p w14:paraId="771F67CF" w14:textId="77777777" w:rsidR="000A4A2C" w:rsidRPr="00D967AC" w:rsidRDefault="000A4A2C" w:rsidP="000A4A2C">
      <w:pPr>
        <w:pStyle w:val="2f5"/>
      </w:pPr>
      <w:r w:rsidRPr="00D967AC">
        <w:rPr>
          <w:rFonts w:hint="eastAsia"/>
        </w:rPr>
        <w:t>#</w:t>
      </w:r>
    </w:p>
    <w:p w14:paraId="0ADE77C0" w14:textId="77777777" w:rsidR="000A4A2C" w:rsidRPr="00D967AC" w:rsidRDefault="000A4A2C" w:rsidP="000A4A2C">
      <w:pPr>
        <w:pStyle w:val="2f5"/>
      </w:pPr>
      <w:r w:rsidRPr="00D967AC">
        <w:rPr>
          <w:rFonts w:hint="eastAsia"/>
        </w:rPr>
        <w:t>interface GigabitEthernet0/0/1</w:t>
      </w:r>
    </w:p>
    <w:p w14:paraId="13A4A47E" w14:textId="77777777" w:rsidR="000A4A2C" w:rsidRPr="00D967AC" w:rsidRDefault="000A4A2C" w:rsidP="000A4A2C">
      <w:pPr>
        <w:pStyle w:val="2f5"/>
      </w:pPr>
      <w:r w:rsidRPr="00D967AC">
        <w:rPr>
          <w:rFonts w:hint="eastAsia"/>
        </w:rPr>
        <w:t xml:space="preserve"> ip address 192.168.1.4 255.255.255.0 </w:t>
      </w:r>
    </w:p>
    <w:p w14:paraId="2E4741E7" w14:textId="77777777" w:rsidR="000A4A2C" w:rsidRPr="00D967AC" w:rsidRDefault="000A4A2C" w:rsidP="000A4A2C">
      <w:pPr>
        <w:pStyle w:val="2f5"/>
      </w:pPr>
      <w:r w:rsidRPr="00D967AC">
        <w:rPr>
          <w:rFonts w:hint="eastAsia"/>
        </w:rPr>
        <w:t>#</w:t>
      </w:r>
    </w:p>
    <w:p w14:paraId="7EB8035F" w14:textId="77777777" w:rsidR="000A4A2C" w:rsidRPr="00D967AC" w:rsidRDefault="000A4A2C" w:rsidP="000A4A2C">
      <w:pPr>
        <w:pStyle w:val="2f5"/>
      </w:pPr>
      <w:r w:rsidRPr="00D967AC">
        <w:rPr>
          <w:rFonts w:hint="eastAsia"/>
        </w:rPr>
        <w:t>ip route-static 0.0.0.0 0.0.0.0 192.168.1.1</w:t>
      </w:r>
    </w:p>
    <w:p w14:paraId="74664626" w14:textId="77777777" w:rsidR="000A4A2C" w:rsidRPr="00D967AC" w:rsidRDefault="000A4A2C" w:rsidP="000A4A2C">
      <w:pPr>
        <w:pStyle w:val="2f5"/>
      </w:pPr>
      <w:r w:rsidRPr="00D967AC">
        <w:rPr>
          <w:rFonts w:hint="eastAsia"/>
        </w:rPr>
        <w:t>#</w:t>
      </w:r>
    </w:p>
    <w:p w14:paraId="129E1CB7" w14:textId="77777777" w:rsidR="000A4A2C" w:rsidRPr="00D967AC" w:rsidRDefault="000A4A2C" w:rsidP="000A4A2C">
      <w:pPr>
        <w:pStyle w:val="2f5"/>
      </w:pPr>
      <w:r w:rsidRPr="00D967AC">
        <w:rPr>
          <w:rFonts w:hint="eastAsia"/>
        </w:rPr>
        <w:t>return</w:t>
      </w:r>
    </w:p>
    <w:p w14:paraId="56C0442A" w14:textId="77777777" w:rsidR="000A4A2C" w:rsidRPr="00D967AC" w:rsidRDefault="000A4A2C" w:rsidP="000A4A2C">
      <w:pPr>
        <w:pStyle w:val="4"/>
        <w:rPr>
          <w:rFonts w:hint="default"/>
        </w:rPr>
      </w:pPr>
      <w:r w:rsidRPr="00D967AC">
        <w:t>Configurations of R5</w:t>
      </w:r>
    </w:p>
    <w:p w14:paraId="2903D521" w14:textId="77777777" w:rsidR="000A4A2C" w:rsidRPr="00D967AC" w:rsidRDefault="000A4A2C" w:rsidP="000A4A2C">
      <w:pPr>
        <w:pStyle w:val="2f5"/>
      </w:pPr>
      <w:r w:rsidRPr="00D967AC">
        <w:rPr>
          <w:rFonts w:hint="eastAsia"/>
        </w:rPr>
        <w:t>#</w:t>
      </w:r>
    </w:p>
    <w:p w14:paraId="13140C9C" w14:textId="77777777" w:rsidR="000A4A2C" w:rsidRPr="00D967AC" w:rsidRDefault="000A4A2C" w:rsidP="000A4A2C">
      <w:pPr>
        <w:pStyle w:val="2f5"/>
      </w:pPr>
      <w:r w:rsidRPr="00D967AC">
        <w:rPr>
          <w:rFonts w:hint="eastAsia"/>
        </w:rPr>
        <w:t xml:space="preserve"> sysname R5</w:t>
      </w:r>
    </w:p>
    <w:p w14:paraId="03348A4D" w14:textId="77777777" w:rsidR="000A4A2C" w:rsidRPr="00D967AC" w:rsidRDefault="000A4A2C" w:rsidP="000A4A2C">
      <w:pPr>
        <w:pStyle w:val="2f5"/>
      </w:pPr>
      <w:r w:rsidRPr="00D967AC">
        <w:rPr>
          <w:rFonts w:hint="eastAsia"/>
        </w:rPr>
        <w:t>#</w:t>
      </w:r>
    </w:p>
    <w:p w14:paraId="11AA6658" w14:textId="77777777" w:rsidR="000A4A2C" w:rsidRPr="00D967AC" w:rsidRDefault="000A4A2C" w:rsidP="000A4A2C">
      <w:pPr>
        <w:pStyle w:val="2f5"/>
      </w:pPr>
      <w:r w:rsidRPr="00D967AC">
        <w:rPr>
          <w:rFonts w:hint="eastAsia"/>
        </w:rPr>
        <w:t>interface GigabitEthernet0/0/1</w:t>
      </w:r>
    </w:p>
    <w:p w14:paraId="5125048E" w14:textId="77777777" w:rsidR="000A4A2C" w:rsidRPr="00D967AC" w:rsidRDefault="000A4A2C" w:rsidP="000A4A2C">
      <w:pPr>
        <w:pStyle w:val="2f5"/>
      </w:pPr>
      <w:r w:rsidRPr="00D967AC">
        <w:rPr>
          <w:rFonts w:hint="eastAsia"/>
        </w:rPr>
        <w:t xml:space="preserve"> ip address 192.168.1.5 255.255.255.0 </w:t>
      </w:r>
    </w:p>
    <w:p w14:paraId="142C8A1D" w14:textId="77777777" w:rsidR="000A4A2C" w:rsidRPr="00D967AC" w:rsidRDefault="000A4A2C" w:rsidP="000A4A2C">
      <w:pPr>
        <w:pStyle w:val="2f5"/>
      </w:pPr>
      <w:r w:rsidRPr="00D967AC">
        <w:rPr>
          <w:rFonts w:hint="eastAsia"/>
        </w:rPr>
        <w:t>#</w:t>
      </w:r>
    </w:p>
    <w:p w14:paraId="0BBB3BCD" w14:textId="77777777" w:rsidR="000A4A2C" w:rsidRPr="00D967AC" w:rsidRDefault="000A4A2C" w:rsidP="000A4A2C">
      <w:pPr>
        <w:pStyle w:val="2f5"/>
      </w:pPr>
      <w:r w:rsidRPr="00D967AC">
        <w:rPr>
          <w:rFonts w:hint="eastAsia"/>
        </w:rPr>
        <w:t>ip route-static 0.0.0.0 0.0.0.0 192.168.1.254</w:t>
      </w:r>
    </w:p>
    <w:p w14:paraId="28F1E2F8" w14:textId="77777777" w:rsidR="000A4A2C" w:rsidRPr="00D967AC" w:rsidRDefault="000A4A2C" w:rsidP="000A4A2C">
      <w:pPr>
        <w:pStyle w:val="2f5"/>
      </w:pPr>
      <w:r w:rsidRPr="00D967AC">
        <w:rPr>
          <w:rFonts w:hint="eastAsia"/>
        </w:rPr>
        <w:t>#</w:t>
      </w:r>
    </w:p>
    <w:p w14:paraId="629D001C" w14:textId="77777777" w:rsidR="000A4A2C" w:rsidRPr="00D967AC" w:rsidRDefault="000A4A2C" w:rsidP="000A4A2C">
      <w:pPr>
        <w:pStyle w:val="2f5"/>
      </w:pPr>
      <w:r w:rsidRPr="00D967AC">
        <w:rPr>
          <w:rFonts w:hint="eastAsia"/>
        </w:rPr>
        <w:t>return</w:t>
      </w:r>
    </w:p>
    <w:p w14:paraId="3C1A1EF8" w14:textId="77777777" w:rsidR="000A4A2C" w:rsidRPr="00D967AC" w:rsidRDefault="000A4A2C" w:rsidP="000A4A2C">
      <w:pPr>
        <w:pStyle w:val="3"/>
      </w:pPr>
      <w:bookmarkStart w:id="159" w:name="_Toc63253562"/>
      <w:bookmarkStart w:id="160" w:name="_Toc116563195"/>
      <w:r w:rsidRPr="00D967AC">
        <w:rPr>
          <w:rFonts w:hint="eastAsia"/>
        </w:rPr>
        <w:t>Quiz</w:t>
      </w:r>
      <w:bookmarkEnd w:id="159"/>
      <w:bookmarkEnd w:id="160"/>
    </w:p>
    <w:p w14:paraId="5122E00B" w14:textId="77777777" w:rsidR="000A4A2C" w:rsidRPr="00D967AC" w:rsidRDefault="000A4A2C" w:rsidP="000A4A2C">
      <w:pPr>
        <w:pStyle w:val="1e"/>
      </w:pPr>
      <w:r w:rsidRPr="00D967AC">
        <w:rPr>
          <w:rFonts w:hint="eastAsia"/>
        </w:rPr>
        <w:t>When VRRP tracks an uplink interface, how does VRRP detect a remote link fault instead of a directly connected interface or link fault?</w:t>
      </w:r>
    </w:p>
    <w:p w14:paraId="41F9D891" w14:textId="77777777" w:rsidR="000A4A2C" w:rsidRPr="00D967AC" w:rsidRDefault="000A4A2C" w:rsidP="000A4A2C">
      <w:pPr>
        <w:pStyle w:val="2"/>
      </w:pPr>
      <w:bookmarkStart w:id="161" w:name="_Toc63253563"/>
      <w:bookmarkStart w:id="162" w:name="_Toc116563196"/>
      <w:r w:rsidRPr="00D967AC">
        <w:rPr>
          <w:rFonts w:hint="eastAsia"/>
        </w:rPr>
        <w:lastRenderedPageBreak/>
        <w:t>BFD Configuration</w:t>
      </w:r>
      <w:bookmarkEnd w:id="161"/>
      <w:bookmarkEnd w:id="162"/>
    </w:p>
    <w:p w14:paraId="28F612F6" w14:textId="77777777" w:rsidR="000A4A2C" w:rsidRPr="00D967AC" w:rsidRDefault="000A4A2C" w:rsidP="000A4A2C">
      <w:pPr>
        <w:pStyle w:val="3"/>
      </w:pPr>
      <w:bookmarkStart w:id="163" w:name="_Toc63253564"/>
      <w:bookmarkStart w:id="164" w:name="_Toc116563197"/>
      <w:r w:rsidRPr="00D967AC">
        <w:rPr>
          <w:rFonts w:hint="eastAsia"/>
        </w:rPr>
        <w:t>Introduction</w:t>
      </w:r>
      <w:bookmarkEnd w:id="163"/>
      <w:bookmarkEnd w:id="164"/>
    </w:p>
    <w:p w14:paraId="03422A82" w14:textId="77777777" w:rsidR="000A4A2C" w:rsidRPr="00D967AC" w:rsidRDefault="000A4A2C" w:rsidP="000A4A2C">
      <w:pPr>
        <w:pStyle w:val="4"/>
        <w:rPr>
          <w:rFonts w:hint="default"/>
        </w:rPr>
      </w:pPr>
      <w:r w:rsidRPr="00D967AC">
        <w:t>About This Lab</w:t>
      </w:r>
    </w:p>
    <w:p w14:paraId="1C65671D" w14:textId="77777777" w:rsidR="000A4A2C" w:rsidRPr="00D967AC" w:rsidRDefault="000A4A2C" w:rsidP="000A4A2C">
      <w:pPr>
        <w:pStyle w:val="1e"/>
      </w:pPr>
      <w:r w:rsidRPr="00D967AC">
        <w:rPr>
          <w:rFonts w:hint="eastAsia"/>
        </w:rPr>
        <w:t>To minimize the impact of device faults on services and improve network reliability, a network device must be able to quickly detect faults when communicating with adjacent devices. Measures can then be taken to promptly rectify the faults to ensure service continuity. In practice, hardware detection is used to detect link faults. For example, Synchronous Digital Hierarchy (SDH) alarms are used to report link faults. However, not all media can provide the hardware detection mechanism. In this case, applications use the Hello mechanism of the upper-layer routing protocol to detect faults. The duration of such detection is more than 1 second, which is too long for some applications. If no routing protocol is deployed on a small-scale Layer 3 network, the Hello mechanism cannot be used.</w:t>
      </w:r>
    </w:p>
    <w:p w14:paraId="79318B9E" w14:textId="77777777" w:rsidR="000A4A2C" w:rsidRPr="00D967AC" w:rsidRDefault="000A4A2C" w:rsidP="000A4A2C">
      <w:pPr>
        <w:pStyle w:val="1e"/>
      </w:pPr>
      <w:r w:rsidRPr="00D967AC">
        <w:rPr>
          <w:rFonts w:hint="eastAsia"/>
        </w:rPr>
        <w:t>BFD is a unified detection mechanism used to quickly detect link faults and monitor IP connectivity.</w:t>
      </w:r>
    </w:p>
    <w:p w14:paraId="7CC61332" w14:textId="77777777" w:rsidR="000A4A2C" w:rsidRPr="00D967AC" w:rsidRDefault="000A4A2C" w:rsidP="000A4A2C">
      <w:pPr>
        <w:pStyle w:val="1e"/>
      </w:pPr>
      <w:r w:rsidRPr="00D967AC">
        <w:rPr>
          <w:rFonts w:hint="eastAsia"/>
        </w:rPr>
        <w:t>BFD provides a universal, standardized, media-independent, and protocol-independent fast failure detection mechanism. It has the following advantages: Provides low-overhead, short-duration detection of faults in the path between adjacent forwarding engines. The detected faults may occur on interfaces, data links, or forwarding engines. Performs uniform detection for all media and protocol layers in real time.</w:t>
      </w:r>
    </w:p>
    <w:p w14:paraId="55DB6D75" w14:textId="77777777" w:rsidR="000A4A2C" w:rsidRPr="00D967AC" w:rsidRDefault="000A4A2C" w:rsidP="000A4A2C">
      <w:pPr>
        <w:pStyle w:val="1e"/>
      </w:pPr>
    </w:p>
    <w:p w14:paraId="5E030AED" w14:textId="77777777" w:rsidR="000A4A2C" w:rsidRPr="00D967AC" w:rsidRDefault="000A4A2C" w:rsidP="000A4A2C">
      <w:pPr>
        <w:pStyle w:val="4"/>
        <w:rPr>
          <w:rFonts w:hint="default"/>
        </w:rPr>
      </w:pPr>
      <w:r w:rsidRPr="00D967AC">
        <w:t>Objectives</w:t>
      </w:r>
    </w:p>
    <w:p w14:paraId="35C715BE" w14:textId="77777777" w:rsidR="000A4A2C" w:rsidRPr="00D967AC" w:rsidRDefault="000A4A2C" w:rsidP="000A4A2C">
      <w:pPr>
        <w:pStyle w:val="1e"/>
      </w:pPr>
      <w:r w:rsidRPr="00D967AC">
        <w:t>Upon completion of this task, you will be able to:</w:t>
      </w:r>
    </w:p>
    <w:p w14:paraId="3199E63A" w14:textId="77777777" w:rsidR="000A4A2C" w:rsidRPr="00D967AC" w:rsidRDefault="000A4A2C" w:rsidP="000A4A2C">
      <w:pPr>
        <w:pStyle w:val="4a"/>
      </w:pPr>
      <w:r w:rsidRPr="00D967AC">
        <w:rPr>
          <w:rFonts w:hint="eastAsia"/>
        </w:rPr>
        <w:t>Create a BFD session.</w:t>
      </w:r>
    </w:p>
    <w:p w14:paraId="78220E7E" w14:textId="77777777" w:rsidR="000A4A2C" w:rsidRPr="00D967AC" w:rsidRDefault="000A4A2C" w:rsidP="000A4A2C">
      <w:pPr>
        <w:pStyle w:val="4a"/>
      </w:pPr>
      <w:r w:rsidRPr="00D967AC">
        <w:rPr>
          <w:rFonts w:hint="eastAsia"/>
        </w:rPr>
        <w:t>Associate BFD sessions with static routes.</w:t>
      </w:r>
    </w:p>
    <w:p w14:paraId="4D92E64B" w14:textId="77777777" w:rsidR="000A4A2C" w:rsidRPr="00D967AC" w:rsidRDefault="000A4A2C" w:rsidP="000A4A2C">
      <w:pPr>
        <w:pStyle w:val="4a"/>
      </w:pPr>
      <w:r w:rsidRPr="00D967AC">
        <w:rPr>
          <w:rFonts w:hint="eastAsia"/>
        </w:rPr>
        <w:t>Understand the detection and switchover mechanism of BFD when an indirect link is faulty.</w:t>
      </w:r>
    </w:p>
    <w:p w14:paraId="1799A217" w14:textId="77777777" w:rsidR="000A4A2C" w:rsidRPr="00D967AC" w:rsidRDefault="000A4A2C" w:rsidP="000A4A2C">
      <w:pPr>
        <w:pStyle w:val="4"/>
        <w:rPr>
          <w:rFonts w:hint="default"/>
        </w:rPr>
      </w:pPr>
      <w:r w:rsidRPr="00D967AC">
        <w:lastRenderedPageBreak/>
        <w:t>Networking Topology</w:t>
      </w:r>
    </w:p>
    <w:p w14:paraId="7BEC13D5" w14:textId="77777777" w:rsidR="000A4A2C" w:rsidRPr="00D967AC" w:rsidRDefault="000A4A2C" w:rsidP="000A4A2C">
      <w:pPr>
        <w:rPr>
          <w:rFonts w:hint="eastAsia"/>
          <w:noProof/>
        </w:rPr>
      </w:pPr>
      <w:r w:rsidRPr="00D967AC">
        <w:rPr>
          <w:noProof/>
        </w:rPr>
        <w:drawing>
          <wp:inline distT="0" distB="0" distL="0" distR="0" wp14:anchorId="0273E529" wp14:editId="332B19A1">
            <wp:extent cx="4467225" cy="3019425"/>
            <wp:effectExtent l="19050" t="19050" r="28575" b="285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67225" cy="3019425"/>
                    </a:xfrm>
                    <a:prstGeom prst="rect">
                      <a:avLst/>
                    </a:prstGeom>
                    <a:noFill/>
                    <a:ln>
                      <a:solidFill>
                        <a:schemeClr val="bg1">
                          <a:lumMod val="85000"/>
                        </a:schemeClr>
                      </a:solidFill>
                    </a:ln>
                  </pic:spPr>
                </pic:pic>
              </a:graphicData>
            </a:graphic>
          </wp:inline>
        </w:drawing>
      </w:r>
    </w:p>
    <w:p w14:paraId="2AC1DD86" w14:textId="77777777" w:rsidR="000A4A2C" w:rsidRPr="00D967AC" w:rsidRDefault="000A4A2C" w:rsidP="000A4A2C">
      <w:pPr>
        <w:rPr>
          <w:rFonts w:hint="eastAsia"/>
        </w:rPr>
      </w:pPr>
    </w:p>
    <w:p w14:paraId="6A5C1CFE" w14:textId="77777777" w:rsidR="000A4A2C" w:rsidRPr="00D967AC" w:rsidRDefault="000A4A2C" w:rsidP="000A4A2C">
      <w:pPr>
        <w:pStyle w:val="1e"/>
      </w:pPr>
      <w:r w:rsidRPr="00D967AC">
        <w:rPr>
          <w:rFonts w:hint="eastAsia"/>
        </w:rPr>
        <w:t>R1 is connected to R2 and R3 through S1 and S2. R1 and R2 communicate with each other through static routes and traffic can reach the target network 23.23.23.23/32 through R2 or R3. R2 is the active next hop, and R3 is the standby next hop. The interface status does not affect the validity of the static route because the link is not a direct link. In this case, BFD is used for detection. When the detection fails, the standby static route is used for data forwarding.</w:t>
      </w:r>
    </w:p>
    <w:p w14:paraId="6AD128C4" w14:textId="77777777" w:rsidR="000A4A2C" w:rsidRPr="00D967AC" w:rsidRDefault="000A4A2C" w:rsidP="000A4A2C">
      <w:pPr>
        <w:pStyle w:val="1e"/>
      </w:pPr>
    </w:p>
    <w:p w14:paraId="7515E800" w14:textId="77777777" w:rsidR="000A4A2C" w:rsidRPr="00D967AC" w:rsidRDefault="000A4A2C" w:rsidP="000A4A2C">
      <w:pPr>
        <w:pStyle w:val="3"/>
      </w:pPr>
      <w:bookmarkStart w:id="165" w:name="_Toc63253565"/>
      <w:bookmarkStart w:id="166" w:name="_Toc116563198"/>
      <w:r w:rsidRPr="00D967AC">
        <w:rPr>
          <w:rFonts w:hint="eastAsia"/>
        </w:rPr>
        <w:t>Lab Configuration</w:t>
      </w:r>
      <w:bookmarkEnd w:id="165"/>
      <w:bookmarkEnd w:id="166"/>
    </w:p>
    <w:p w14:paraId="6472517E" w14:textId="77777777" w:rsidR="000A4A2C" w:rsidRPr="00D967AC" w:rsidRDefault="000A4A2C" w:rsidP="000A4A2C">
      <w:pPr>
        <w:pStyle w:val="4"/>
        <w:rPr>
          <w:rFonts w:hint="default"/>
        </w:rPr>
      </w:pPr>
      <w:r w:rsidRPr="00D967AC">
        <w:t>Configuration Roadmap</w:t>
      </w:r>
    </w:p>
    <w:p w14:paraId="10AD349B" w14:textId="77777777" w:rsidR="000A4A2C" w:rsidRPr="00D967AC" w:rsidRDefault="000A4A2C" w:rsidP="00015FB7">
      <w:pPr>
        <w:pStyle w:val="4a"/>
        <w:numPr>
          <w:ilvl w:val="0"/>
          <w:numId w:val="35"/>
        </w:numPr>
        <w:ind w:left="1454" w:hanging="432"/>
      </w:pPr>
      <w:r w:rsidRPr="00D967AC">
        <w:rPr>
          <w:rFonts w:hint="eastAsia"/>
        </w:rPr>
        <w:t>Configure IP addresses for interfaces to ensure network connectivity.</w:t>
      </w:r>
    </w:p>
    <w:p w14:paraId="5FC7CC03" w14:textId="77777777" w:rsidR="000A4A2C" w:rsidRPr="00D967AC" w:rsidRDefault="000A4A2C" w:rsidP="00015FB7">
      <w:pPr>
        <w:pStyle w:val="4a"/>
        <w:numPr>
          <w:ilvl w:val="0"/>
          <w:numId w:val="35"/>
        </w:numPr>
        <w:ind w:left="1454" w:hanging="432"/>
      </w:pPr>
      <w:r w:rsidRPr="00D967AC">
        <w:rPr>
          <w:rFonts w:hint="eastAsia"/>
        </w:rPr>
        <w:t>Create a BFD session.</w:t>
      </w:r>
    </w:p>
    <w:p w14:paraId="0EEA87A7" w14:textId="77777777" w:rsidR="000A4A2C" w:rsidRPr="00D967AC" w:rsidRDefault="000A4A2C" w:rsidP="00015FB7">
      <w:pPr>
        <w:pStyle w:val="4a"/>
        <w:numPr>
          <w:ilvl w:val="0"/>
          <w:numId w:val="35"/>
        </w:numPr>
        <w:ind w:left="1454" w:hanging="432"/>
      </w:pPr>
      <w:r w:rsidRPr="00D967AC">
        <w:rPr>
          <w:rFonts w:hint="eastAsia"/>
        </w:rPr>
        <w:t>Associate BFD with static routes.</w:t>
      </w:r>
    </w:p>
    <w:p w14:paraId="5662CF1C" w14:textId="77777777" w:rsidR="000A4A2C" w:rsidRPr="00D967AC" w:rsidRDefault="000A4A2C" w:rsidP="000A4A2C">
      <w:pPr>
        <w:pStyle w:val="4a"/>
        <w:ind w:left="1454"/>
      </w:pPr>
    </w:p>
    <w:p w14:paraId="27B03CEA" w14:textId="77777777" w:rsidR="000A4A2C" w:rsidRPr="00D967AC" w:rsidRDefault="000A4A2C" w:rsidP="000A4A2C">
      <w:pPr>
        <w:pStyle w:val="4"/>
        <w:rPr>
          <w:rFonts w:hint="default"/>
        </w:rPr>
      </w:pPr>
      <w:r w:rsidRPr="00D967AC">
        <w:t>Configuration Procedure</w:t>
      </w:r>
    </w:p>
    <w:p w14:paraId="2F1DAB62" w14:textId="77777777" w:rsidR="000A4A2C" w:rsidRPr="00D967AC" w:rsidRDefault="000A4A2C" w:rsidP="000A4A2C">
      <w:pPr>
        <w:pStyle w:val="30"/>
        <w:ind w:left="1701" w:hanging="159"/>
        <w:outlineLvl w:val="4"/>
      </w:pPr>
      <w:r w:rsidRPr="00D967AC">
        <w:rPr>
          <w:rFonts w:hint="eastAsia"/>
        </w:rPr>
        <w:t>Configure network IP addresses and perform basic configuration.</w:t>
      </w:r>
    </w:p>
    <w:p w14:paraId="2044A84B" w14:textId="77777777" w:rsidR="000A4A2C" w:rsidRPr="00D967AC" w:rsidRDefault="000A4A2C" w:rsidP="000A4A2C">
      <w:pPr>
        <w:pStyle w:val="1e"/>
      </w:pPr>
      <w:r w:rsidRPr="00D967AC">
        <w:rPr>
          <w:rFonts w:hint="eastAsia"/>
        </w:rPr>
        <w:t># Configure IP addresses for interfaces on R1 and check the configuration.</w:t>
      </w:r>
    </w:p>
    <w:p w14:paraId="04F908FC" w14:textId="77777777" w:rsidR="000A4A2C" w:rsidRPr="00D967AC" w:rsidRDefault="000A4A2C" w:rsidP="000A4A2C">
      <w:pPr>
        <w:pStyle w:val="2f5"/>
      </w:pPr>
      <w:r w:rsidRPr="00D967AC">
        <w:rPr>
          <w:rFonts w:hint="eastAsia"/>
        </w:rPr>
        <w:t xml:space="preserve">&lt;Huawei&gt;system-view </w:t>
      </w:r>
    </w:p>
    <w:p w14:paraId="60DA66D0" w14:textId="77777777" w:rsidR="000A4A2C" w:rsidRPr="00D967AC" w:rsidRDefault="000A4A2C" w:rsidP="000A4A2C">
      <w:pPr>
        <w:pStyle w:val="2f5"/>
      </w:pPr>
      <w:r w:rsidRPr="00D967AC">
        <w:rPr>
          <w:rFonts w:hint="eastAsia"/>
        </w:rPr>
        <w:t>Enter system view, return user view with Ctrl+Z.</w:t>
      </w:r>
    </w:p>
    <w:p w14:paraId="35A72D67" w14:textId="77777777" w:rsidR="000A4A2C" w:rsidRPr="00D967AC" w:rsidRDefault="000A4A2C" w:rsidP="000A4A2C">
      <w:pPr>
        <w:pStyle w:val="2f5"/>
      </w:pPr>
      <w:r w:rsidRPr="00D967AC">
        <w:rPr>
          <w:rFonts w:hint="eastAsia"/>
        </w:rPr>
        <w:t>[Huawei]sysname R1</w:t>
      </w:r>
    </w:p>
    <w:p w14:paraId="69859B36" w14:textId="77777777" w:rsidR="000A4A2C" w:rsidRPr="00D967AC" w:rsidRDefault="000A4A2C" w:rsidP="000A4A2C">
      <w:pPr>
        <w:pStyle w:val="2f5"/>
      </w:pPr>
      <w:r w:rsidRPr="00D967AC">
        <w:rPr>
          <w:rFonts w:hint="eastAsia"/>
        </w:rPr>
        <w:t>[R1]interface GigabitEthernet 0/0/1</w:t>
      </w:r>
    </w:p>
    <w:p w14:paraId="45A05BCE" w14:textId="77777777" w:rsidR="000A4A2C" w:rsidRPr="00D967AC" w:rsidRDefault="000A4A2C" w:rsidP="000A4A2C">
      <w:pPr>
        <w:pStyle w:val="2f5"/>
      </w:pPr>
      <w:r w:rsidRPr="00D967AC">
        <w:rPr>
          <w:rFonts w:hint="eastAsia"/>
        </w:rPr>
        <w:t>[R1-GigabitEthernet0/0/1]ip address 10.0.12.1 24</w:t>
      </w:r>
    </w:p>
    <w:p w14:paraId="33EECAF9" w14:textId="77777777" w:rsidR="000A4A2C" w:rsidRPr="00D967AC" w:rsidRDefault="000A4A2C" w:rsidP="000A4A2C">
      <w:pPr>
        <w:pStyle w:val="2f5"/>
      </w:pPr>
      <w:r w:rsidRPr="00D967AC">
        <w:rPr>
          <w:rFonts w:hint="eastAsia"/>
        </w:rPr>
        <w:t>[R1-GigabitEthernet0/0/1]quit</w:t>
      </w:r>
    </w:p>
    <w:p w14:paraId="6AED83D4" w14:textId="77777777" w:rsidR="000A4A2C" w:rsidRPr="00D967AC" w:rsidRDefault="000A4A2C" w:rsidP="000A4A2C">
      <w:pPr>
        <w:pStyle w:val="2f5"/>
      </w:pPr>
      <w:r w:rsidRPr="00D967AC">
        <w:rPr>
          <w:rFonts w:hint="eastAsia"/>
        </w:rPr>
        <w:lastRenderedPageBreak/>
        <w:t>[R1]interface GigabitEthernet 0/0/2</w:t>
      </w:r>
    </w:p>
    <w:p w14:paraId="34E73FE5" w14:textId="77777777" w:rsidR="000A4A2C" w:rsidRPr="00D967AC" w:rsidRDefault="000A4A2C" w:rsidP="000A4A2C">
      <w:pPr>
        <w:pStyle w:val="2f5"/>
      </w:pPr>
      <w:r w:rsidRPr="00D967AC">
        <w:rPr>
          <w:rFonts w:hint="eastAsia"/>
        </w:rPr>
        <w:t xml:space="preserve">[R1-GigabitEthernet0/0/2]ip address 10.0.13.1 24 </w:t>
      </w:r>
    </w:p>
    <w:p w14:paraId="268B12FA" w14:textId="77777777" w:rsidR="000A4A2C" w:rsidRPr="00D967AC" w:rsidRDefault="000A4A2C" w:rsidP="000A4A2C">
      <w:pPr>
        <w:pStyle w:val="2f5"/>
      </w:pPr>
      <w:r w:rsidRPr="00D967AC">
        <w:rPr>
          <w:rFonts w:hint="eastAsia"/>
        </w:rPr>
        <w:t>[R1-GigabitEthernet0/0/2]quit</w:t>
      </w:r>
    </w:p>
    <w:p w14:paraId="4063D20B" w14:textId="77777777" w:rsidR="000A4A2C" w:rsidRPr="00D967AC" w:rsidRDefault="000A4A2C" w:rsidP="000A4A2C">
      <w:pPr>
        <w:pStyle w:val="2f5"/>
      </w:pPr>
      <w:r w:rsidRPr="00D967AC">
        <w:rPr>
          <w:rFonts w:hint="eastAsia"/>
        </w:rPr>
        <w:t>[R1]interface LoopBack 0</w:t>
      </w:r>
    </w:p>
    <w:p w14:paraId="507DC5F0" w14:textId="77777777" w:rsidR="000A4A2C" w:rsidRPr="00D967AC" w:rsidRDefault="000A4A2C" w:rsidP="000A4A2C">
      <w:pPr>
        <w:pStyle w:val="2f5"/>
      </w:pPr>
      <w:r w:rsidRPr="00D967AC">
        <w:rPr>
          <w:rFonts w:hint="eastAsia"/>
        </w:rPr>
        <w:t>[R1-LoopBack0]ip address 10.0.1.1 32</w:t>
      </w:r>
    </w:p>
    <w:p w14:paraId="041F6F25" w14:textId="77777777" w:rsidR="000A4A2C" w:rsidRPr="00D967AC" w:rsidRDefault="000A4A2C" w:rsidP="000A4A2C">
      <w:pPr>
        <w:pStyle w:val="2f5"/>
      </w:pPr>
    </w:p>
    <w:p w14:paraId="44F78195" w14:textId="77777777" w:rsidR="000A4A2C" w:rsidRPr="00D967AC" w:rsidRDefault="000A4A2C" w:rsidP="000A4A2C">
      <w:pPr>
        <w:pStyle w:val="2f5"/>
      </w:pPr>
      <w:r w:rsidRPr="00D967AC">
        <w:rPr>
          <w:rFonts w:hint="eastAsia"/>
        </w:rPr>
        <w:t>[R1]display ip interface brief</w:t>
      </w:r>
    </w:p>
    <w:p w14:paraId="6633123C" w14:textId="77777777" w:rsidR="000A4A2C" w:rsidRPr="00D967AC" w:rsidRDefault="000A4A2C" w:rsidP="000A4A2C">
      <w:pPr>
        <w:pStyle w:val="2f5"/>
      </w:pPr>
      <w:r w:rsidRPr="00D967AC">
        <w:rPr>
          <w:rFonts w:hint="eastAsia"/>
        </w:rPr>
        <w:t>*down: administratively down</w:t>
      </w:r>
    </w:p>
    <w:p w14:paraId="504F7138" w14:textId="77777777" w:rsidR="000A4A2C" w:rsidRPr="00D967AC" w:rsidRDefault="000A4A2C" w:rsidP="000A4A2C">
      <w:pPr>
        <w:pStyle w:val="2f5"/>
      </w:pPr>
      <w:r w:rsidRPr="00D967AC">
        <w:rPr>
          <w:rFonts w:hint="eastAsia"/>
        </w:rPr>
        <w:t>^down: standby</w:t>
      </w:r>
    </w:p>
    <w:p w14:paraId="12B760FD" w14:textId="77777777" w:rsidR="000A4A2C" w:rsidRPr="00D967AC" w:rsidRDefault="000A4A2C" w:rsidP="000A4A2C">
      <w:pPr>
        <w:pStyle w:val="2f5"/>
      </w:pPr>
      <w:r w:rsidRPr="00D967AC">
        <w:rPr>
          <w:rFonts w:hint="eastAsia"/>
        </w:rPr>
        <w:t>(l): loopback</w:t>
      </w:r>
    </w:p>
    <w:p w14:paraId="2010961D" w14:textId="77777777" w:rsidR="000A4A2C" w:rsidRPr="00D967AC" w:rsidRDefault="000A4A2C" w:rsidP="000A4A2C">
      <w:pPr>
        <w:pStyle w:val="2f5"/>
      </w:pPr>
      <w:r w:rsidRPr="00D967AC">
        <w:rPr>
          <w:rFonts w:hint="eastAsia"/>
        </w:rPr>
        <w:t>(s): spoofing</w:t>
      </w:r>
    </w:p>
    <w:p w14:paraId="375BA5F6" w14:textId="77777777" w:rsidR="000A4A2C" w:rsidRPr="00D967AC" w:rsidRDefault="000A4A2C" w:rsidP="000A4A2C">
      <w:pPr>
        <w:pStyle w:val="2f5"/>
      </w:pPr>
      <w:r w:rsidRPr="00D967AC">
        <w:rPr>
          <w:rFonts w:hint="eastAsia"/>
        </w:rPr>
        <w:t>(E): E-Trunk down</w:t>
      </w:r>
    </w:p>
    <w:p w14:paraId="51FA9686" w14:textId="77777777" w:rsidR="000A4A2C" w:rsidRPr="00D967AC" w:rsidRDefault="000A4A2C" w:rsidP="000A4A2C">
      <w:pPr>
        <w:pStyle w:val="2f5"/>
      </w:pPr>
      <w:r w:rsidRPr="00D967AC">
        <w:t>---</w:t>
      </w:r>
    </w:p>
    <w:p w14:paraId="156D6973" w14:textId="77777777" w:rsidR="000A4A2C" w:rsidRPr="00D967AC" w:rsidRDefault="000A4A2C" w:rsidP="000A4A2C">
      <w:pPr>
        <w:pStyle w:val="2f5"/>
      </w:pPr>
    </w:p>
    <w:p w14:paraId="2173214B" w14:textId="77777777" w:rsidR="000A4A2C" w:rsidRPr="00D967AC" w:rsidRDefault="000A4A2C" w:rsidP="000A4A2C">
      <w:pPr>
        <w:pStyle w:val="2f5"/>
      </w:pPr>
      <w:r w:rsidRPr="00D967AC">
        <w:rPr>
          <w:rFonts w:hint="eastAsia"/>
        </w:rPr>
        <w:t xml:space="preserve">Interface                         IP Address/Mask      Physical   Protocol  </w:t>
      </w:r>
    </w:p>
    <w:p w14:paraId="58D0FCC8" w14:textId="77777777" w:rsidR="000A4A2C" w:rsidRPr="00D967AC" w:rsidRDefault="000A4A2C" w:rsidP="000A4A2C">
      <w:pPr>
        <w:pStyle w:val="2f5"/>
      </w:pPr>
      <w:r w:rsidRPr="00D967AC">
        <w:rPr>
          <w:rFonts w:hint="eastAsia"/>
        </w:rPr>
        <w:t xml:space="preserve">GigabitEthernet0/0/0             unassigned           up         down      </w:t>
      </w:r>
    </w:p>
    <w:p w14:paraId="647E69E2" w14:textId="77777777" w:rsidR="000A4A2C" w:rsidRPr="00D967AC" w:rsidRDefault="000A4A2C" w:rsidP="000A4A2C">
      <w:pPr>
        <w:pStyle w:val="2f5"/>
      </w:pPr>
      <w:r w:rsidRPr="00D967AC">
        <w:rPr>
          <w:rFonts w:hint="eastAsia"/>
        </w:rPr>
        <w:t xml:space="preserve">GigabitEthernet0/0/1              10.0.12.1/24         up         up        </w:t>
      </w:r>
    </w:p>
    <w:p w14:paraId="60B0EC26" w14:textId="77777777" w:rsidR="000A4A2C" w:rsidRPr="00D967AC" w:rsidRDefault="000A4A2C" w:rsidP="000A4A2C">
      <w:pPr>
        <w:pStyle w:val="2f5"/>
      </w:pPr>
      <w:r w:rsidRPr="00D967AC">
        <w:rPr>
          <w:rFonts w:hint="eastAsia"/>
        </w:rPr>
        <w:t xml:space="preserve">GigabitEthernet0/0/2              10.0.13.1/24         up         up        </w:t>
      </w:r>
    </w:p>
    <w:p w14:paraId="7E6060F7" w14:textId="77777777" w:rsidR="000A4A2C" w:rsidRPr="00D967AC" w:rsidRDefault="000A4A2C" w:rsidP="000A4A2C">
      <w:pPr>
        <w:pStyle w:val="2f5"/>
      </w:pPr>
      <w:r w:rsidRPr="00D967AC">
        <w:rPr>
          <w:rFonts w:hint="eastAsia"/>
        </w:rPr>
        <w:t xml:space="preserve">GigabitEthernet0/0/3              unassigned          up         down      </w:t>
      </w:r>
    </w:p>
    <w:p w14:paraId="5274EAE6" w14:textId="77777777" w:rsidR="000A4A2C" w:rsidRPr="00D967AC" w:rsidRDefault="000A4A2C" w:rsidP="000A4A2C">
      <w:pPr>
        <w:pStyle w:val="2f5"/>
      </w:pPr>
      <w:r w:rsidRPr="00D967AC">
        <w:rPr>
          <w:rFonts w:hint="eastAsia"/>
        </w:rPr>
        <w:t xml:space="preserve">LoopBack0                        10.0.1.1/32          up         up(s)     </w:t>
      </w:r>
    </w:p>
    <w:p w14:paraId="6A646D77" w14:textId="77777777" w:rsidR="000A4A2C" w:rsidRPr="00D967AC" w:rsidRDefault="000A4A2C" w:rsidP="000A4A2C">
      <w:pPr>
        <w:pStyle w:val="TerminalDisplay"/>
      </w:pPr>
      <w:r w:rsidRPr="00D967AC">
        <w:rPr>
          <w:rFonts w:hint="eastAsia"/>
        </w:rPr>
        <w:t xml:space="preserve">  </w:t>
      </w:r>
    </w:p>
    <w:p w14:paraId="29C86E5C" w14:textId="77777777" w:rsidR="000A4A2C" w:rsidRPr="00D967AC" w:rsidRDefault="000A4A2C" w:rsidP="000A4A2C">
      <w:pPr>
        <w:pStyle w:val="1e"/>
      </w:pPr>
      <w:r w:rsidRPr="00D967AC">
        <w:rPr>
          <w:rFonts w:hint="eastAsia"/>
        </w:rPr>
        <w:t># Configure IP addresses for interfaces on R2 and check the configuration.</w:t>
      </w:r>
    </w:p>
    <w:p w14:paraId="093E8A21" w14:textId="77777777" w:rsidR="000A4A2C" w:rsidRPr="00D967AC" w:rsidRDefault="000A4A2C" w:rsidP="000A4A2C">
      <w:pPr>
        <w:pStyle w:val="2f5"/>
      </w:pPr>
      <w:r w:rsidRPr="00D967AC">
        <w:rPr>
          <w:rFonts w:hint="eastAsia"/>
        </w:rPr>
        <w:t xml:space="preserve">&lt;Huawei&gt;system-view </w:t>
      </w:r>
    </w:p>
    <w:p w14:paraId="3F45CB23" w14:textId="77777777" w:rsidR="000A4A2C" w:rsidRPr="00D967AC" w:rsidRDefault="000A4A2C" w:rsidP="000A4A2C">
      <w:pPr>
        <w:pStyle w:val="2f5"/>
      </w:pPr>
      <w:r w:rsidRPr="00D967AC">
        <w:rPr>
          <w:rFonts w:hint="eastAsia"/>
        </w:rPr>
        <w:t>Enter system view, return user view with Ctrl+Z.</w:t>
      </w:r>
    </w:p>
    <w:p w14:paraId="738ECB90" w14:textId="77777777" w:rsidR="000A4A2C" w:rsidRPr="00D967AC" w:rsidRDefault="000A4A2C" w:rsidP="000A4A2C">
      <w:pPr>
        <w:pStyle w:val="2f5"/>
      </w:pPr>
      <w:r w:rsidRPr="00D967AC">
        <w:rPr>
          <w:rFonts w:hint="eastAsia"/>
        </w:rPr>
        <w:t>[Huawei]sysname R2</w:t>
      </w:r>
    </w:p>
    <w:p w14:paraId="482448F3" w14:textId="77777777" w:rsidR="000A4A2C" w:rsidRPr="00D967AC" w:rsidRDefault="000A4A2C" w:rsidP="000A4A2C">
      <w:pPr>
        <w:pStyle w:val="2f5"/>
      </w:pPr>
      <w:r w:rsidRPr="00D967AC">
        <w:rPr>
          <w:rFonts w:hint="eastAsia"/>
        </w:rPr>
        <w:t>[R2]interface GigabitEthernet 0/0/1</w:t>
      </w:r>
    </w:p>
    <w:p w14:paraId="330F7303" w14:textId="77777777" w:rsidR="000A4A2C" w:rsidRPr="00D967AC" w:rsidRDefault="000A4A2C" w:rsidP="000A4A2C">
      <w:pPr>
        <w:pStyle w:val="2f5"/>
      </w:pPr>
      <w:r w:rsidRPr="00D967AC">
        <w:rPr>
          <w:rFonts w:hint="eastAsia"/>
        </w:rPr>
        <w:t>[R2-GigabitEthernet0/0/1]ip address 10.0.12.2 24</w:t>
      </w:r>
    </w:p>
    <w:p w14:paraId="72BC00AB" w14:textId="77777777" w:rsidR="000A4A2C" w:rsidRPr="00D967AC" w:rsidRDefault="000A4A2C" w:rsidP="000A4A2C">
      <w:pPr>
        <w:pStyle w:val="2f5"/>
      </w:pPr>
      <w:r w:rsidRPr="00D967AC">
        <w:rPr>
          <w:rFonts w:hint="eastAsia"/>
        </w:rPr>
        <w:t>[R2-GigabitEthernet0/0/1]quit</w:t>
      </w:r>
    </w:p>
    <w:p w14:paraId="3172A45F" w14:textId="77777777" w:rsidR="000A4A2C" w:rsidRPr="00D967AC" w:rsidRDefault="000A4A2C" w:rsidP="000A4A2C">
      <w:pPr>
        <w:pStyle w:val="2f5"/>
      </w:pPr>
      <w:r w:rsidRPr="00D967AC">
        <w:rPr>
          <w:rFonts w:hint="eastAsia"/>
        </w:rPr>
        <w:t xml:space="preserve">[R2]interface LoopBack 0 </w:t>
      </w:r>
    </w:p>
    <w:p w14:paraId="16189AEB" w14:textId="77777777" w:rsidR="000A4A2C" w:rsidRPr="00D967AC" w:rsidRDefault="000A4A2C" w:rsidP="000A4A2C">
      <w:pPr>
        <w:pStyle w:val="2f5"/>
      </w:pPr>
      <w:r w:rsidRPr="00D967AC">
        <w:rPr>
          <w:rFonts w:hint="eastAsia"/>
        </w:rPr>
        <w:t>[R2-LoopBack0]ip address 23.23.23.23 32</w:t>
      </w:r>
    </w:p>
    <w:p w14:paraId="48FBEB02" w14:textId="77777777" w:rsidR="000A4A2C" w:rsidRPr="00D967AC" w:rsidRDefault="000A4A2C" w:rsidP="000A4A2C">
      <w:pPr>
        <w:pStyle w:val="2f5"/>
      </w:pPr>
      <w:r w:rsidRPr="00D967AC">
        <w:rPr>
          <w:rFonts w:hint="eastAsia"/>
        </w:rPr>
        <w:t>[R2-LoopBack0]quit</w:t>
      </w:r>
    </w:p>
    <w:p w14:paraId="03738A11" w14:textId="77777777" w:rsidR="000A4A2C" w:rsidRPr="00D967AC" w:rsidRDefault="000A4A2C" w:rsidP="000A4A2C">
      <w:pPr>
        <w:pStyle w:val="2f5"/>
      </w:pPr>
    </w:p>
    <w:p w14:paraId="02845598" w14:textId="77777777" w:rsidR="000A4A2C" w:rsidRPr="00D967AC" w:rsidRDefault="000A4A2C" w:rsidP="000A4A2C">
      <w:pPr>
        <w:pStyle w:val="2f5"/>
      </w:pPr>
      <w:r w:rsidRPr="00D967AC">
        <w:rPr>
          <w:rFonts w:hint="eastAsia"/>
        </w:rPr>
        <w:t>[R2]display ip interface brief</w:t>
      </w:r>
    </w:p>
    <w:p w14:paraId="29D44A2A" w14:textId="77777777" w:rsidR="000A4A2C" w:rsidRPr="00D967AC" w:rsidRDefault="000A4A2C" w:rsidP="000A4A2C">
      <w:pPr>
        <w:pStyle w:val="2f5"/>
      </w:pPr>
      <w:r w:rsidRPr="00D967AC">
        <w:rPr>
          <w:rFonts w:hint="eastAsia"/>
        </w:rPr>
        <w:t>*down: administratively down</w:t>
      </w:r>
    </w:p>
    <w:p w14:paraId="502DEB9A" w14:textId="77777777" w:rsidR="000A4A2C" w:rsidRPr="00D967AC" w:rsidRDefault="000A4A2C" w:rsidP="000A4A2C">
      <w:pPr>
        <w:pStyle w:val="2f5"/>
      </w:pPr>
      <w:r w:rsidRPr="00D967AC">
        <w:rPr>
          <w:rFonts w:hint="eastAsia"/>
        </w:rPr>
        <w:t>^down: standby</w:t>
      </w:r>
    </w:p>
    <w:p w14:paraId="0CB44239" w14:textId="77777777" w:rsidR="000A4A2C" w:rsidRPr="00D967AC" w:rsidRDefault="000A4A2C" w:rsidP="000A4A2C">
      <w:pPr>
        <w:pStyle w:val="2f5"/>
      </w:pPr>
      <w:r w:rsidRPr="00D967AC">
        <w:rPr>
          <w:rFonts w:hint="eastAsia"/>
        </w:rPr>
        <w:t>(l): loopback</w:t>
      </w:r>
    </w:p>
    <w:p w14:paraId="7A5D3EEC" w14:textId="77777777" w:rsidR="000A4A2C" w:rsidRPr="00D967AC" w:rsidRDefault="000A4A2C" w:rsidP="000A4A2C">
      <w:pPr>
        <w:pStyle w:val="2f5"/>
      </w:pPr>
      <w:r w:rsidRPr="00D967AC">
        <w:rPr>
          <w:rFonts w:hint="eastAsia"/>
        </w:rPr>
        <w:t>(s): spoofing</w:t>
      </w:r>
    </w:p>
    <w:p w14:paraId="6643E91B" w14:textId="77777777" w:rsidR="000A4A2C" w:rsidRPr="00D967AC" w:rsidRDefault="000A4A2C" w:rsidP="000A4A2C">
      <w:pPr>
        <w:pStyle w:val="2f5"/>
      </w:pPr>
      <w:r w:rsidRPr="00D967AC">
        <w:rPr>
          <w:rFonts w:hint="eastAsia"/>
        </w:rPr>
        <w:t>(E): E-Trunk down</w:t>
      </w:r>
    </w:p>
    <w:p w14:paraId="565296EF" w14:textId="77777777" w:rsidR="000A4A2C" w:rsidRPr="00D967AC" w:rsidRDefault="000A4A2C" w:rsidP="000A4A2C">
      <w:pPr>
        <w:pStyle w:val="2f5"/>
      </w:pPr>
      <w:r w:rsidRPr="00D967AC">
        <w:t>---</w:t>
      </w:r>
    </w:p>
    <w:p w14:paraId="39753EC5" w14:textId="77777777" w:rsidR="000A4A2C" w:rsidRPr="00D967AC" w:rsidRDefault="000A4A2C" w:rsidP="000A4A2C">
      <w:pPr>
        <w:pStyle w:val="2f5"/>
      </w:pPr>
    </w:p>
    <w:p w14:paraId="61F5CD47" w14:textId="77777777" w:rsidR="000A4A2C" w:rsidRPr="00D967AC" w:rsidRDefault="000A4A2C" w:rsidP="000A4A2C">
      <w:pPr>
        <w:pStyle w:val="2f5"/>
      </w:pPr>
      <w:r w:rsidRPr="00D967AC">
        <w:rPr>
          <w:rFonts w:hint="eastAsia"/>
        </w:rPr>
        <w:t xml:space="preserve">Interface                         IP Address/Mask      Physical   Protocol  </w:t>
      </w:r>
    </w:p>
    <w:p w14:paraId="2DD10219" w14:textId="77777777" w:rsidR="000A4A2C" w:rsidRPr="00D967AC" w:rsidRDefault="000A4A2C" w:rsidP="000A4A2C">
      <w:pPr>
        <w:pStyle w:val="2f5"/>
      </w:pPr>
      <w:r w:rsidRPr="00D967AC">
        <w:t>---</w:t>
      </w:r>
    </w:p>
    <w:p w14:paraId="464A42BD" w14:textId="77777777" w:rsidR="000A4A2C" w:rsidRPr="00D967AC" w:rsidRDefault="000A4A2C" w:rsidP="000A4A2C">
      <w:pPr>
        <w:pStyle w:val="2f5"/>
      </w:pPr>
      <w:r w:rsidRPr="00D967AC">
        <w:rPr>
          <w:rFonts w:hint="eastAsia"/>
        </w:rPr>
        <w:t xml:space="preserve">GigabitEthernet0/0/0             unassigned           up         down      </w:t>
      </w:r>
    </w:p>
    <w:p w14:paraId="29EF1558" w14:textId="77777777" w:rsidR="000A4A2C" w:rsidRPr="00D967AC" w:rsidRDefault="000A4A2C" w:rsidP="000A4A2C">
      <w:pPr>
        <w:pStyle w:val="2f5"/>
      </w:pPr>
      <w:r w:rsidRPr="00D967AC">
        <w:rPr>
          <w:rFonts w:hint="eastAsia"/>
        </w:rPr>
        <w:t xml:space="preserve">GigabitEthernet0/0/1             10.0.12.2/24          up         up        </w:t>
      </w:r>
    </w:p>
    <w:p w14:paraId="54128BC9" w14:textId="77777777" w:rsidR="000A4A2C" w:rsidRPr="00D967AC" w:rsidRDefault="000A4A2C" w:rsidP="000A4A2C">
      <w:pPr>
        <w:pStyle w:val="2f5"/>
      </w:pPr>
      <w:r w:rsidRPr="00D967AC">
        <w:rPr>
          <w:rFonts w:hint="eastAsia"/>
        </w:rPr>
        <w:t xml:space="preserve">GigabitEthernet0/0/2             unassigned           up         down      </w:t>
      </w:r>
    </w:p>
    <w:p w14:paraId="66898E69" w14:textId="77777777" w:rsidR="000A4A2C" w:rsidRPr="00D967AC" w:rsidRDefault="000A4A2C" w:rsidP="000A4A2C">
      <w:pPr>
        <w:pStyle w:val="2f5"/>
      </w:pPr>
      <w:r w:rsidRPr="00D967AC">
        <w:rPr>
          <w:rFonts w:hint="eastAsia"/>
        </w:rPr>
        <w:t xml:space="preserve">GigabitEthernet0/0/3             unassigned           up         down      </w:t>
      </w:r>
    </w:p>
    <w:p w14:paraId="46293DAB" w14:textId="77777777" w:rsidR="000A4A2C" w:rsidRPr="00D967AC" w:rsidRDefault="000A4A2C" w:rsidP="000A4A2C">
      <w:pPr>
        <w:pStyle w:val="2f5"/>
      </w:pPr>
      <w:r w:rsidRPr="00D967AC">
        <w:rPr>
          <w:rFonts w:hint="eastAsia"/>
        </w:rPr>
        <w:t xml:space="preserve">LoopBack0                       23.23.23.23/32        up         up(s)     </w:t>
      </w:r>
    </w:p>
    <w:p w14:paraId="372F95B3" w14:textId="77777777" w:rsidR="000A4A2C" w:rsidRPr="00D967AC" w:rsidRDefault="000A4A2C" w:rsidP="000A4A2C">
      <w:pPr>
        <w:pStyle w:val="2f5"/>
      </w:pPr>
      <w:r w:rsidRPr="00D967AC">
        <w:t>----</w:t>
      </w:r>
    </w:p>
    <w:p w14:paraId="378EBFEE" w14:textId="77777777" w:rsidR="000A4A2C" w:rsidRPr="00D967AC" w:rsidRDefault="000A4A2C" w:rsidP="000A4A2C">
      <w:pPr>
        <w:pStyle w:val="1e"/>
      </w:pPr>
      <w:r w:rsidRPr="00D967AC">
        <w:rPr>
          <w:rFonts w:hint="eastAsia"/>
        </w:rPr>
        <w:t># Configure IP addresses for interfaces on R3 and check the configuration.</w:t>
      </w:r>
    </w:p>
    <w:p w14:paraId="7A65E75F" w14:textId="77777777" w:rsidR="000A4A2C" w:rsidRPr="00D967AC" w:rsidRDefault="000A4A2C" w:rsidP="000A4A2C">
      <w:pPr>
        <w:pStyle w:val="2f5"/>
      </w:pPr>
      <w:r w:rsidRPr="00D967AC">
        <w:rPr>
          <w:rFonts w:hint="eastAsia"/>
        </w:rPr>
        <w:t xml:space="preserve">&lt;Huawei&gt;system-view </w:t>
      </w:r>
    </w:p>
    <w:p w14:paraId="326A2684" w14:textId="77777777" w:rsidR="000A4A2C" w:rsidRPr="00D967AC" w:rsidRDefault="000A4A2C" w:rsidP="000A4A2C">
      <w:pPr>
        <w:pStyle w:val="2f5"/>
      </w:pPr>
      <w:r w:rsidRPr="00D967AC">
        <w:rPr>
          <w:rFonts w:hint="eastAsia"/>
        </w:rPr>
        <w:t>Enter system view, return user view with Ctrl+Z.</w:t>
      </w:r>
    </w:p>
    <w:p w14:paraId="2D546B4C" w14:textId="77777777" w:rsidR="000A4A2C" w:rsidRPr="00D967AC" w:rsidRDefault="000A4A2C" w:rsidP="000A4A2C">
      <w:pPr>
        <w:pStyle w:val="2f5"/>
      </w:pPr>
      <w:r w:rsidRPr="00D967AC">
        <w:rPr>
          <w:rFonts w:hint="eastAsia"/>
        </w:rPr>
        <w:lastRenderedPageBreak/>
        <w:t>[Huawei]sysname R3</w:t>
      </w:r>
    </w:p>
    <w:p w14:paraId="1AA5182E" w14:textId="77777777" w:rsidR="000A4A2C" w:rsidRPr="00D967AC" w:rsidRDefault="000A4A2C" w:rsidP="000A4A2C">
      <w:pPr>
        <w:pStyle w:val="2f5"/>
      </w:pPr>
      <w:r w:rsidRPr="00D967AC">
        <w:rPr>
          <w:rFonts w:hint="eastAsia"/>
        </w:rPr>
        <w:t>[R3]interface GigabitEthernet 0/0/2</w:t>
      </w:r>
    </w:p>
    <w:p w14:paraId="4A9D60D2" w14:textId="77777777" w:rsidR="000A4A2C" w:rsidRPr="00D967AC" w:rsidRDefault="000A4A2C" w:rsidP="000A4A2C">
      <w:pPr>
        <w:pStyle w:val="2f5"/>
      </w:pPr>
      <w:r w:rsidRPr="00D967AC">
        <w:rPr>
          <w:rFonts w:hint="eastAsia"/>
        </w:rPr>
        <w:t>[R3-GigabitEthernet0/0/2]ip address 10.0.13.2 24</w:t>
      </w:r>
    </w:p>
    <w:p w14:paraId="12983667" w14:textId="77777777" w:rsidR="000A4A2C" w:rsidRPr="00D967AC" w:rsidRDefault="000A4A2C" w:rsidP="000A4A2C">
      <w:pPr>
        <w:pStyle w:val="2f5"/>
      </w:pPr>
      <w:r w:rsidRPr="00D967AC">
        <w:rPr>
          <w:rFonts w:hint="eastAsia"/>
        </w:rPr>
        <w:t>[R3-GigabitEthernet0/0/2]quit</w:t>
      </w:r>
    </w:p>
    <w:p w14:paraId="746BC649" w14:textId="77777777" w:rsidR="000A4A2C" w:rsidRPr="00D967AC" w:rsidRDefault="000A4A2C" w:rsidP="000A4A2C">
      <w:pPr>
        <w:pStyle w:val="2f5"/>
      </w:pPr>
      <w:r w:rsidRPr="00D967AC">
        <w:rPr>
          <w:rFonts w:hint="eastAsia"/>
        </w:rPr>
        <w:t>[R3]interface LoopBack 0</w:t>
      </w:r>
    </w:p>
    <w:p w14:paraId="65A2D98D" w14:textId="77777777" w:rsidR="000A4A2C" w:rsidRPr="00D967AC" w:rsidRDefault="000A4A2C" w:rsidP="000A4A2C">
      <w:pPr>
        <w:pStyle w:val="2f5"/>
      </w:pPr>
      <w:r w:rsidRPr="00D967AC">
        <w:rPr>
          <w:rFonts w:hint="eastAsia"/>
        </w:rPr>
        <w:t>[R3-LoopBack0]ip address 23.23.23.23 32</w:t>
      </w:r>
    </w:p>
    <w:p w14:paraId="3380D9F4" w14:textId="77777777" w:rsidR="000A4A2C" w:rsidRPr="00D967AC" w:rsidRDefault="000A4A2C" w:rsidP="000A4A2C">
      <w:pPr>
        <w:pStyle w:val="2f5"/>
      </w:pPr>
      <w:r w:rsidRPr="00D967AC">
        <w:rPr>
          <w:rFonts w:hint="eastAsia"/>
        </w:rPr>
        <w:t>[R3-LoopBack0]quit</w:t>
      </w:r>
    </w:p>
    <w:p w14:paraId="71363669" w14:textId="77777777" w:rsidR="000A4A2C" w:rsidRPr="00D967AC" w:rsidRDefault="000A4A2C" w:rsidP="000A4A2C">
      <w:pPr>
        <w:pStyle w:val="2f5"/>
      </w:pPr>
    </w:p>
    <w:p w14:paraId="47D25301" w14:textId="77777777" w:rsidR="000A4A2C" w:rsidRPr="00D967AC" w:rsidRDefault="000A4A2C" w:rsidP="000A4A2C">
      <w:pPr>
        <w:pStyle w:val="2f5"/>
      </w:pPr>
      <w:r w:rsidRPr="00D967AC">
        <w:rPr>
          <w:rFonts w:hint="eastAsia"/>
        </w:rPr>
        <w:t>[R3]display ip interface brief</w:t>
      </w:r>
    </w:p>
    <w:p w14:paraId="6AC726C0" w14:textId="77777777" w:rsidR="000A4A2C" w:rsidRPr="00D967AC" w:rsidRDefault="000A4A2C" w:rsidP="000A4A2C">
      <w:pPr>
        <w:pStyle w:val="2f5"/>
      </w:pPr>
      <w:r w:rsidRPr="00D967AC">
        <w:rPr>
          <w:rFonts w:hint="eastAsia"/>
        </w:rPr>
        <w:t>*down: administratively down</w:t>
      </w:r>
    </w:p>
    <w:p w14:paraId="75268856" w14:textId="77777777" w:rsidR="000A4A2C" w:rsidRPr="00D967AC" w:rsidRDefault="000A4A2C" w:rsidP="000A4A2C">
      <w:pPr>
        <w:pStyle w:val="2f5"/>
      </w:pPr>
      <w:r w:rsidRPr="00D967AC">
        <w:rPr>
          <w:rFonts w:hint="eastAsia"/>
        </w:rPr>
        <w:t>^down: standby</w:t>
      </w:r>
    </w:p>
    <w:p w14:paraId="62493D5B" w14:textId="77777777" w:rsidR="000A4A2C" w:rsidRPr="00D967AC" w:rsidRDefault="000A4A2C" w:rsidP="000A4A2C">
      <w:pPr>
        <w:pStyle w:val="2f5"/>
      </w:pPr>
      <w:r w:rsidRPr="00D967AC">
        <w:rPr>
          <w:rFonts w:hint="eastAsia"/>
        </w:rPr>
        <w:t>(l): loopback</w:t>
      </w:r>
    </w:p>
    <w:p w14:paraId="2EC3BE7A" w14:textId="77777777" w:rsidR="000A4A2C" w:rsidRPr="00D967AC" w:rsidRDefault="000A4A2C" w:rsidP="000A4A2C">
      <w:pPr>
        <w:pStyle w:val="2f5"/>
      </w:pPr>
      <w:r w:rsidRPr="00D967AC">
        <w:rPr>
          <w:rFonts w:hint="eastAsia"/>
        </w:rPr>
        <w:t>(s): spoofing</w:t>
      </w:r>
    </w:p>
    <w:p w14:paraId="266F0FCF" w14:textId="77777777" w:rsidR="000A4A2C" w:rsidRPr="00D967AC" w:rsidRDefault="000A4A2C" w:rsidP="000A4A2C">
      <w:pPr>
        <w:pStyle w:val="2f5"/>
      </w:pPr>
      <w:r w:rsidRPr="00D967AC">
        <w:rPr>
          <w:rFonts w:hint="eastAsia"/>
        </w:rPr>
        <w:t>(E): E-Trunk down</w:t>
      </w:r>
    </w:p>
    <w:p w14:paraId="0DBE489A" w14:textId="77777777" w:rsidR="000A4A2C" w:rsidRPr="00D967AC" w:rsidRDefault="000A4A2C" w:rsidP="000A4A2C">
      <w:pPr>
        <w:pStyle w:val="2f5"/>
      </w:pPr>
      <w:r w:rsidRPr="00D967AC">
        <w:t>---</w:t>
      </w:r>
    </w:p>
    <w:p w14:paraId="57F3EB99" w14:textId="77777777" w:rsidR="000A4A2C" w:rsidRPr="00D967AC" w:rsidRDefault="000A4A2C" w:rsidP="000A4A2C">
      <w:pPr>
        <w:pStyle w:val="2f5"/>
      </w:pPr>
    </w:p>
    <w:p w14:paraId="43A23A80" w14:textId="77777777" w:rsidR="000A4A2C" w:rsidRPr="00D967AC" w:rsidRDefault="000A4A2C" w:rsidP="000A4A2C">
      <w:pPr>
        <w:pStyle w:val="2f5"/>
      </w:pPr>
      <w:r w:rsidRPr="00D967AC">
        <w:rPr>
          <w:rFonts w:hint="eastAsia"/>
        </w:rPr>
        <w:t xml:space="preserve">Interface                         IP Address/Mask      Physical   Protocol  </w:t>
      </w:r>
    </w:p>
    <w:p w14:paraId="41AB2C3F" w14:textId="77777777" w:rsidR="000A4A2C" w:rsidRPr="00D967AC" w:rsidRDefault="000A4A2C" w:rsidP="000A4A2C">
      <w:pPr>
        <w:pStyle w:val="2f5"/>
      </w:pPr>
      <w:r w:rsidRPr="00D967AC">
        <w:t>---</w:t>
      </w:r>
    </w:p>
    <w:p w14:paraId="5ECD4E5E" w14:textId="77777777" w:rsidR="000A4A2C" w:rsidRPr="00D967AC" w:rsidRDefault="000A4A2C" w:rsidP="000A4A2C">
      <w:pPr>
        <w:pStyle w:val="2f5"/>
      </w:pPr>
      <w:r w:rsidRPr="00D967AC">
        <w:rPr>
          <w:rFonts w:hint="eastAsia"/>
        </w:rPr>
        <w:t xml:space="preserve">GigabitEthernet0/0/0             unassigned           up         down      </w:t>
      </w:r>
    </w:p>
    <w:p w14:paraId="0544520E" w14:textId="77777777" w:rsidR="000A4A2C" w:rsidRPr="00D967AC" w:rsidRDefault="000A4A2C" w:rsidP="000A4A2C">
      <w:pPr>
        <w:pStyle w:val="2f5"/>
      </w:pPr>
      <w:r w:rsidRPr="00D967AC">
        <w:rPr>
          <w:rFonts w:hint="eastAsia"/>
        </w:rPr>
        <w:t xml:space="preserve">GigabitEthernet0/0/1             unassigned           up         down      </w:t>
      </w:r>
    </w:p>
    <w:p w14:paraId="290C97C3" w14:textId="77777777" w:rsidR="000A4A2C" w:rsidRPr="00D967AC" w:rsidRDefault="000A4A2C" w:rsidP="000A4A2C">
      <w:pPr>
        <w:pStyle w:val="2f5"/>
      </w:pPr>
      <w:r w:rsidRPr="00D967AC">
        <w:rPr>
          <w:rFonts w:hint="eastAsia"/>
        </w:rPr>
        <w:t xml:space="preserve">GigabitEthernet0/0/2            10.0.13.2/24           up         up        </w:t>
      </w:r>
    </w:p>
    <w:p w14:paraId="6326E1EA" w14:textId="77777777" w:rsidR="000A4A2C" w:rsidRPr="00D967AC" w:rsidRDefault="000A4A2C" w:rsidP="000A4A2C">
      <w:pPr>
        <w:pStyle w:val="2f5"/>
      </w:pPr>
      <w:r w:rsidRPr="00D967AC">
        <w:rPr>
          <w:rFonts w:hint="eastAsia"/>
        </w:rPr>
        <w:t xml:space="preserve">GigabitEthernet0/0/3            unassigned            up         down      </w:t>
      </w:r>
    </w:p>
    <w:p w14:paraId="65B5B22F" w14:textId="77777777" w:rsidR="000A4A2C" w:rsidRPr="00D967AC" w:rsidRDefault="000A4A2C" w:rsidP="000A4A2C">
      <w:pPr>
        <w:pStyle w:val="2f5"/>
      </w:pPr>
      <w:r w:rsidRPr="00D967AC">
        <w:rPr>
          <w:rFonts w:hint="eastAsia"/>
        </w:rPr>
        <w:t xml:space="preserve">LoopBack0                      23.23.23.23/32         up         up(s)     </w:t>
      </w:r>
    </w:p>
    <w:p w14:paraId="0681AFA9" w14:textId="77777777" w:rsidR="000A4A2C" w:rsidRPr="00D967AC" w:rsidRDefault="000A4A2C" w:rsidP="000A4A2C">
      <w:pPr>
        <w:pStyle w:val="2f5"/>
      </w:pPr>
      <w:r w:rsidRPr="00D967AC">
        <w:t>---</w:t>
      </w:r>
    </w:p>
    <w:p w14:paraId="383CA02A" w14:textId="77777777" w:rsidR="000A4A2C" w:rsidRPr="00D967AC" w:rsidRDefault="000A4A2C" w:rsidP="000A4A2C">
      <w:pPr>
        <w:pStyle w:val="1e"/>
      </w:pPr>
      <w:r w:rsidRPr="00D967AC">
        <w:rPr>
          <w:rFonts w:hint="eastAsia"/>
        </w:rPr>
        <w:t># Check the connectivity between R1 and R2 and between R1 and R3.</w:t>
      </w:r>
    </w:p>
    <w:p w14:paraId="08D946D3" w14:textId="77777777" w:rsidR="000A4A2C" w:rsidRPr="00D967AC" w:rsidRDefault="000A4A2C" w:rsidP="000A4A2C">
      <w:pPr>
        <w:pStyle w:val="2f5"/>
      </w:pPr>
      <w:r w:rsidRPr="00D967AC">
        <w:rPr>
          <w:rFonts w:hint="eastAsia"/>
        </w:rPr>
        <w:t>[R1]ping 10.0.12.2</w:t>
      </w:r>
    </w:p>
    <w:p w14:paraId="127EBEC8" w14:textId="77777777" w:rsidR="000A4A2C" w:rsidRPr="00D967AC" w:rsidRDefault="000A4A2C" w:rsidP="000A4A2C">
      <w:pPr>
        <w:pStyle w:val="2f5"/>
      </w:pPr>
      <w:r w:rsidRPr="00D967AC">
        <w:rPr>
          <w:rFonts w:hint="eastAsia"/>
        </w:rPr>
        <w:t xml:space="preserve">  PING 10.0.12.2: 56  data bytes, press CTRL_C to break</w:t>
      </w:r>
    </w:p>
    <w:p w14:paraId="2369C5FD" w14:textId="77777777" w:rsidR="000A4A2C" w:rsidRPr="00D967AC" w:rsidRDefault="000A4A2C" w:rsidP="000A4A2C">
      <w:pPr>
        <w:pStyle w:val="2f5"/>
      </w:pPr>
      <w:r w:rsidRPr="00D967AC">
        <w:rPr>
          <w:rFonts w:hint="eastAsia"/>
        </w:rPr>
        <w:t xml:space="preserve">    Reply from 10.0.12.2: bytes=56 Sequence=1 ttl=255 time=1 ms</w:t>
      </w:r>
    </w:p>
    <w:p w14:paraId="2BDD51C1" w14:textId="77777777" w:rsidR="000A4A2C" w:rsidRPr="00D967AC" w:rsidRDefault="000A4A2C" w:rsidP="000A4A2C">
      <w:pPr>
        <w:pStyle w:val="2f5"/>
      </w:pPr>
      <w:r w:rsidRPr="00D967AC">
        <w:rPr>
          <w:rFonts w:hint="eastAsia"/>
        </w:rPr>
        <w:t xml:space="preserve">    Reply from 10.0.12.2: bytes=56 Sequence=2 ttl=255 time=1 ms</w:t>
      </w:r>
    </w:p>
    <w:p w14:paraId="64962098" w14:textId="77777777" w:rsidR="000A4A2C" w:rsidRPr="00D967AC" w:rsidRDefault="000A4A2C" w:rsidP="000A4A2C">
      <w:pPr>
        <w:pStyle w:val="2f5"/>
      </w:pPr>
      <w:r w:rsidRPr="00D967AC">
        <w:rPr>
          <w:rFonts w:hint="eastAsia"/>
        </w:rPr>
        <w:t xml:space="preserve">    Reply from 10.0.12.2: bytes=56 Sequence=3 ttl=255 time=1 ms</w:t>
      </w:r>
    </w:p>
    <w:p w14:paraId="6E6D4BFF" w14:textId="77777777" w:rsidR="000A4A2C" w:rsidRPr="00D967AC" w:rsidRDefault="000A4A2C" w:rsidP="000A4A2C">
      <w:pPr>
        <w:pStyle w:val="2f5"/>
      </w:pPr>
      <w:r w:rsidRPr="00D967AC">
        <w:rPr>
          <w:rFonts w:hint="eastAsia"/>
        </w:rPr>
        <w:t xml:space="preserve">    Reply from 10.0.12.2: bytes=56 Sequence=4 ttl=255 time=1 ms</w:t>
      </w:r>
    </w:p>
    <w:p w14:paraId="72095B3D" w14:textId="77777777" w:rsidR="000A4A2C" w:rsidRPr="00D967AC" w:rsidRDefault="000A4A2C" w:rsidP="000A4A2C">
      <w:pPr>
        <w:pStyle w:val="2f5"/>
      </w:pPr>
      <w:r w:rsidRPr="00D967AC">
        <w:rPr>
          <w:rFonts w:hint="eastAsia"/>
        </w:rPr>
        <w:t xml:space="preserve">    Reply from 10.0.12.2: bytes=56 Sequence=5 ttl=255 time=1 ms</w:t>
      </w:r>
    </w:p>
    <w:p w14:paraId="6BFE18B0" w14:textId="77777777" w:rsidR="000A4A2C" w:rsidRPr="00D967AC" w:rsidRDefault="000A4A2C" w:rsidP="000A4A2C">
      <w:pPr>
        <w:pStyle w:val="2f5"/>
      </w:pPr>
    </w:p>
    <w:p w14:paraId="0E05F693" w14:textId="77777777" w:rsidR="000A4A2C" w:rsidRPr="00D967AC" w:rsidRDefault="000A4A2C" w:rsidP="000A4A2C">
      <w:pPr>
        <w:pStyle w:val="2f5"/>
      </w:pPr>
      <w:r w:rsidRPr="00D967AC">
        <w:rPr>
          <w:rFonts w:hint="eastAsia"/>
        </w:rPr>
        <w:t xml:space="preserve">  --- 10.0.12.2 ping statistics ---</w:t>
      </w:r>
    </w:p>
    <w:p w14:paraId="15D128C4" w14:textId="77777777" w:rsidR="000A4A2C" w:rsidRPr="00D967AC" w:rsidRDefault="000A4A2C" w:rsidP="000A4A2C">
      <w:pPr>
        <w:pStyle w:val="2f5"/>
      </w:pPr>
      <w:r w:rsidRPr="00D967AC">
        <w:rPr>
          <w:rFonts w:hint="eastAsia"/>
        </w:rPr>
        <w:t xml:space="preserve">    5 packet(s) transmitted</w:t>
      </w:r>
    </w:p>
    <w:p w14:paraId="1415A5FF" w14:textId="77777777" w:rsidR="000A4A2C" w:rsidRPr="00D967AC" w:rsidRDefault="000A4A2C" w:rsidP="000A4A2C">
      <w:pPr>
        <w:pStyle w:val="2f5"/>
      </w:pPr>
      <w:r w:rsidRPr="00D967AC">
        <w:rPr>
          <w:rFonts w:hint="eastAsia"/>
        </w:rPr>
        <w:t xml:space="preserve">    5 packet(s) received</w:t>
      </w:r>
    </w:p>
    <w:p w14:paraId="1D8DE35B" w14:textId="77777777" w:rsidR="000A4A2C" w:rsidRPr="00D967AC" w:rsidRDefault="000A4A2C" w:rsidP="000A4A2C">
      <w:pPr>
        <w:pStyle w:val="2f5"/>
      </w:pPr>
      <w:r w:rsidRPr="00D967AC">
        <w:rPr>
          <w:rFonts w:hint="eastAsia"/>
        </w:rPr>
        <w:t xml:space="preserve">    0.00% packet loss</w:t>
      </w:r>
    </w:p>
    <w:p w14:paraId="6757EAFB" w14:textId="77777777" w:rsidR="000A4A2C" w:rsidRPr="00D967AC" w:rsidRDefault="000A4A2C" w:rsidP="000A4A2C">
      <w:pPr>
        <w:pStyle w:val="2f5"/>
      </w:pPr>
      <w:r w:rsidRPr="00D967AC">
        <w:rPr>
          <w:rFonts w:hint="eastAsia"/>
        </w:rPr>
        <w:t xml:space="preserve">    round-trip min/avg/max = 1/1/1 ms</w:t>
      </w:r>
    </w:p>
    <w:p w14:paraId="32DE7F9E" w14:textId="77777777" w:rsidR="000A4A2C" w:rsidRPr="00D967AC" w:rsidRDefault="000A4A2C" w:rsidP="000A4A2C">
      <w:pPr>
        <w:pStyle w:val="2f5"/>
      </w:pPr>
    </w:p>
    <w:p w14:paraId="1CD2A179" w14:textId="77777777" w:rsidR="000A4A2C" w:rsidRPr="00D967AC" w:rsidRDefault="000A4A2C" w:rsidP="000A4A2C">
      <w:pPr>
        <w:pStyle w:val="2f5"/>
      </w:pPr>
      <w:r w:rsidRPr="00D967AC">
        <w:rPr>
          <w:rFonts w:hint="eastAsia"/>
        </w:rPr>
        <w:t>[R1]ping 10.0.13.2</w:t>
      </w:r>
    </w:p>
    <w:p w14:paraId="578966F6" w14:textId="77777777" w:rsidR="000A4A2C" w:rsidRPr="00D967AC" w:rsidRDefault="000A4A2C" w:rsidP="000A4A2C">
      <w:pPr>
        <w:pStyle w:val="2f5"/>
      </w:pPr>
      <w:r w:rsidRPr="00D967AC">
        <w:rPr>
          <w:rFonts w:hint="eastAsia"/>
        </w:rPr>
        <w:t xml:space="preserve">  PING 10.0.13.2: 56  data bytes, press CTRL_C to break</w:t>
      </w:r>
    </w:p>
    <w:p w14:paraId="4D3FDA8F" w14:textId="77777777" w:rsidR="000A4A2C" w:rsidRPr="00D967AC" w:rsidRDefault="000A4A2C" w:rsidP="000A4A2C">
      <w:pPr>
        <w:pStyle w:val="2f5"/>
      </w:pPr>
      <w:r w:rsidRPr="00D967AC">
        <w:rPr>
          <w:rFonts w:hint="eastAsia"/>
        </w:rPr>
        <w:t xml:space="preserve">    Reply from 10.0.13.2: bytes=56 Sequence=1 ttl=255 time=1 ms</w:t>
      </w:r>
    </w:p>
    <w:p w14:paraId="25B08F12" w14:textId="77777777" w:rsidR="000A4A2C" w:rsidRPr="00D967AC" w:rsidRDefault="000A4A2C" w:rsidP="000A4A2C">
      <w:pPr>
        <w:pStyle w:val="2f5"/>
      </w:pPr>
      <w:r w:rsidRPr="00D967AC">
        <w:rPr>
          <w:rFonts w:hint="eastAsia"/>
        </w:rPr>
        <w:t xml:space="preserve">    Reply from 10.0.13.2: bytes=56 Sequence=2 ttl=255 time=1 ms</w:t>
      </w:r>
    </w:p>
    <w:p w14:paraId="016D6755" w14:textId="77777777" w:rsidR="000A4A2C" w:rsidRPr="00D967AC" w:rsidRDefault="000A4A2C" w:rsidP="000A4A2C">
      <w:pPr>
        <w:pStyle w:val="2f5"/>
      </w:pPr>
      <w:r w:rsidRPr="00D967AC">
        <w:rPr>
          <w:rFonts w:hint="eastAsia"/>
        </w:rPr>
        <w:t xml:space="preserve">    Reply from 10.0.13.2: bytes=56 Sequence=3 ttl=255 time=1 ms</w:t>
      </w:r>
    </w:p>
    <w:p w14:paraId="5D21C76C" w14:textId="77777777" w:rsidR="000A4A2C" w:rsidRPr="00D967AC" w:rsidRDefault="000A4A2C" w:rsidP="000A4A2C">
      <w:pPr>
        <w:pStyle w:val="2f5"/>
      </w:pPr>
      <w:r w:rsidRPr="00D967AC">
        <w:rPr>
          <w:rFonts w:hint="eastAsia"/>
        </w:rPr>
        <w:t xml:space="preserve">    Reply from 10.0.13.2: bytes=56 Sequence=4 ttl=255 time=1 ms</w:t>
      </w:r>
    </w:p>
    <w:p w14:paraId="73EC6621" w14:textId="77777777" w:rsidR="000A4A2C" w:rsidRPr="00D967AC" w:rsidRDefault="000A4A2C" w:rsidP="000A4A2C">
      <w:pPr>
        <w:pStyle w:val="2f5"/>
      </w:pPr>
      <w:r w:rsidRPr="00D967AC">
        <w:rPr>
          <w:rFonts w:hint="eastAsia"/>
        </w:rPr>
        <w:t xml:space="preserve">    Reply from 10.0.13.2: bytes=56 Sequence=5 ttl=255 time=1 ms</w:t>
      </w:r>
    </w:p>
    <w:p w14:paraId="4F16FADF" w14:textId="77777777" w:rsidR="000A4A2C" w:rsidRPr="00D967AC" w:rsidRDefault="000A4A2C" w:rsidP="000A4A2C">
      <w:pPr>
        <w:pStyle w:val="2f5"/>
      </w:pPr>
    </w:p>
    <w:p w14:paraId="3FA312A8" w14:textId="77777777" w:rsidR="000A4A2C" w:rsidRPr="00D967AC" w:rsidRDefault="000A4A2C" w:rsidP="000A4A2C">
      <w:pPr>
        <w:pStyle w:val="2f5"/>
      </w:pPr>
      <w:r w:rsidRPr="00D967AC">
        <w:rPr>
          <w:rFonts w:hint="eastAsia"/>
        </w:rPr>
        <w:t xml:space="preserve">  --- 10.0.13.2 ping statistics ---</w:t>
      </w:r>
    </w:p>
    <w:p w14:paraId="6E0F821B" w14:textId="77777777" w:rsidR="000A4A2C" w:rsidRPr="00D967AC" w:rsidRDefault="000A4A2C" w:rsidP="000A4A2C">
      <w:pPr>
        <w:pStyle w:val="2f5"/>
      </w:pPr>
      <w:r w:rsidRPr="00D967AC">
        <w:rPr>
          <w:rFonts w:hint="eastAsia"/>
        </w:rPr>
        <w:t xml:space="preserve">    5 packet(s) transmitted</w:t>
      </w:r>
    </w:p>
    <w:p w14:paraId="63FF4629" w14:textId="77777777" w:rsidR="000A4A2C" w:rsidRPr="00D967AC" w:rsidRDefault="000A4A2C" w:rsidP="000A4A2C">
      <w:pPr>
        <w:pStyle w:val="2f5"/>
      </w:pPr>
      <w:r w:rsidRPr="00D967AC">
        <w:rPr>
          <w:rFonts w:hint="eastAsia"/>
        </w:rPr>
        <w:t xml:space="preserve">    5 packet(s) received</w:t>
      </w:r>
    </w:p>
    <w:p w14:paraId="53337294" w14:textId="77777777" w:rsidR="000A4A2C" w:rsidRPr="00D967AC" w:rsidRDefault="000A4A2C" w:rsidP="000A4A2C">
      <w:pPr>
        <w:pStyle w:val="2f5"/>
      </w:pPr>
      <w:r w:rsidRPr="00D967AC">
        <w:rPr>
          <w:rFonts w:hint="eastAsia"/>
        </w:rPr>
        <w:t xml:space="preserve">    0.00% packet loss</w:t>
      </w:r>
    </w:p>
    <w:p w14:paraId="77BF6FE1" w14:textId="77777777" w:rsidR="000A4A2C" w:rsidRPr="00D967AC" w:rsidRDefault="000A4A2C" w:rsidP="000A4A2C">
      <w:pPr>
        <w:pStyle w:val="2f5"/>
      </w:pPr>
      <w:r w:rsidRPr="00D967AC">
        <w:rPr>
          <w:rFonts w:hint="eastAsia"/>
        </w:rPr>
        <w:t xml:space="preserve">    round-trip min/avg/max = 1/1/1 ms</w:t>
      </w:r>
    </w:p>
    <w:p w14:paraId="0633FBF5" w14:textId="77777777" w:rsidR="000A4A2C" w:rsidRPr="00D967AC" w:rsidRDefault="000A4A2C" w:rsidP="000A4A2C">
      <w:pPr>
        <w:pStyle w:val="30"/>
        <w:ind w:left="1701" w:hanging="159"/>
        <w:outlineLvl w:val="4"/>
      </w:pPr>
      <w:r w:rsidRPr="00D967AC">
        <w:rPr>
          <w:rFonts w:hint="eastAsia"/>
        </w:rPr>
        <w:lastRenderedPageBreak/>
        <w:t>Configure BFD.</w:t>
      </w:r>
    </w:p>
    <w:p w14:paraId="1355AB2A" w14:textId="77777777" w:rsidR="000A4A2C" w:rsidRPr="00D967AC" w:rsidRDefault="000A4A2C" w:rsidP="000A4A2C">
      <w:pPr>
        <w:pStyle w:val="1e"/>
      </w:pPr>
      <w:r w:rsidRPr="00D967AC">
        <w:rPr>
          <w:rFonts w:hint="eastAsia"/>
        </w:rPr>
        <w:t># Enable BFD on the active path to detect the link between R1 and R2.</w:t>
      </w:r>
    </w:p>
    <w:p w14:paraId="589436D5" w14:textId="77777777" w:rsidR="000A4A2C" w:rsidRPr="00D967AC" w:rsidRDefault="000A4A2C" w:rsidP="000A4A2C">
      <w:pPr>
        <w:pStyle w:val="2f5"/>
      </w:pPr>
      <w:r w:rsidRPr="00D967AC">
        <w:rPr>
          <w:rFonts w:hint="eastAsia"/>
        </w:rPr>
        <w:t>[R1]bfd</w:t>
      </w:r>
    </w:p>
    <w:p w14:paraId="49087BA5" w14:textId="77777777" w:rsidR="000A4A2C" w:rsidRPr="00D967AC" w:rsidRDefault="000A4A2C" w:rsidP="000A4A2C">
      <w:pPr>
        <w:pStyle w:val="2f5"/>
      </w:pPr>
      <w:r w:rsidRPr="00D967AC">
        <w:rPr>
          <w:rFonts w:hint="eastAsia"/>
        </w:rPr>
        <w:t>[R1-bfd]quit</w:t>
      </w:r>
    </w:p>
    <w:p w14:paraId="657C42DA" w14:textId="77777777" w:rsidR="000A4A2C" w:rsidRPr="00D967AC" w:rsidRDefault="000A4A2C" w:rsidP="000A4A2C">
      <w:pPr>
        <w:pStyle w:val="2f5"/>
      </w:pPr>
      <w:r w:rsidRPr="00D967AC">
        <w:rPr>
          <w:rFonts w:hint="eastAsia"/>
        </w:rPr>
        <w:t>[R1]bfd 1 bind peer-ip 10.0.12.2 source-ip 10.0.12.1 auto</w:t>
      </w:r>
    </w:p>
    <w:p w14:paraId="6B1DA432" w14:textId="77777777" w:rsidR="000A4A2C" w:rsidRPr="00D967AC" w:rsidRDefault="000A4A2C" w:rsidP="000A4A2C">
      <w:pPr>
        <w:pStyle w:val="2f5"/>
      </w:pPr>
      <w:r w:rsidRPr="00D967AC">
        <w:rPr>
          <w:rFonts w:hint="eastAsia"/>
        </w:rPr>
        <w:t>[R1-bfd-session-1]commit</w:t>
      </w:r>
    </w:p>
    <w:p w14:paraId="6B310DCB" w14:textId="77777777" w:rsidR="000A4A2C" w:rsidRPr="00D967AC" w:rsidRDefault="000A4A2C" w:rsidP="000A4A2C">
      <w:pPr>
        <w:pStyle w:val="2f5"/>
      </w:pPr>
      <w:r w:rsidRPr="00D967AC">
        <w:rPr>
          <w:rFonts w:hint="eastAsia"/>
        </w:rPr>
        <w:t>[R1-bfd-session-1]quit</w:t>
      </w:r>
    </w:p>
    <w:p w14:paraId="53EB19DC" w14:textId="77777777" w:rsidR="000A4A2C" w:rsidRPr="00D967AC" w:rsidRDefault="000A4A2C" w:rsidP="000A4A2C">
      <w:pPr>
        <w:pStyle w:val="2f5"/>
      </w:pPr>
    </w:p>
    <w:p w14:paraId="7D4BE329" w14:textId="77777777" w:rsidR="000A4A2C" w:rsidRPr="00D967AC" w:rsidRDefault="000A4A2C" w:rsidP="000A4A2C">
      <w:pPr>
        <w:pStyle w:val="2f5"/>
      </w:pPr>
      <w:r w:rsidRPr="00D967AC">
        <w:rPr>
          <w:rFonts w:hint="eastAsia"/>
        </w:rPr>
        <w:t>[R2]bfd</w:t>
      </w:r>
    </w:p>
    <w:p w14:paraId="63569EB8" w14:textId="77777777" w:rsidR="000A4A2C" w:rsidRPr="00D967AC" w:rsidRDefault="000A4A2C" w:rsidP="000A4A2C">
      <w:pPr>
        <w:pStyle w:val="2f5"/>
      </w:pPr>
      <w:r w:rsidRPr="00D967AC">
        <w:rPr>
          <w:rFonts w:hint="eastAsia"/>
        </w:rPr>
        <w:t>[R2-bfd]quit</w:t>
      </w:r>
    </w:p>
    <w:p w14:paraId="0D13D861" w14:textId="77777777" w:rsidR="000A4A2C" w:rsidRPr="00D967AC" w:rsidRDefault="000A4A2C" w:rsidP="000A4A2C">
      <w:pPr>
        <w:pStyle w:val="2f5"/>
      </w:pPr>
      <w:r w:rsidRPr="00D967AC">
        <w:rPr>
          <w:rFonts w:hint="eastAsia"/>
        </w:rPr>
        <w:t xml:space="preserve">[R2]bfd 1 bind peer-ip 10.0.12.1 source-ip 10.0.12.2 auto </w:t>
      </w:r>
    </w:p>
    <w:p w14:paraId="4D60CB6B" w14:textId="77777777" w:rsidR="000A4A2C" w:rsidRPr="00D967AC" w:rsidRDefault="000A4A2C" w:rsidP="000A4A2C">
      <w:pPr>
        <w:pStyle w:val="2f5"/>
      </w:pPr>
      <w:r w:rsidRPr="00D967AC">
        <w:rPr>
          <w:rFonts w:hint="eastAsia"/>
        </w:rPr>
        <w:t>[R2-bfd-session-1]commit</w:t>
      </w:r>
    </w:p>
    <w:p w14:paraId="15689AF8" w14:textId="77777777" w:rsidR="000A4A2C" w:rsidRPr="00D967AC" w:rsidRDefault="000A4A2C" w:rsidP="000A4A2C">
      <w:pPr>
        <w:pStyle w:val="2f5"/>
      </w:pPr>
      <w:r w:rsidRPr="00D967AC">
        <w:rPr>
          <w:rFonts w:hint="eastAsia"/>
        </w:rPr>
        <w:t>[R2-bfd-session-1]quit</w:t>
      </w:r>
    </w:p>
    <w:p w14:paraId="690DE06D" w14:textId="77777777" w:rsidR="000A4A2C" w:rsidRPr="00D967AC" w:rsidRDefault="000A4A2C" w:rsidP="000A4A2C">
      <w:pPr>
        <w:pStyle w:val="1e"/>
      </w:pPr>
      <w:r w:rsidRPr="00D967AC">
        <w:rPr>
          <w:rFonts w:hint="eastAsia"/>
        </w:rPr>
        <w:t># Check BFD session information.</w:t>
      </w:r>
    </w:p>
    <w:p w14:paraId="5467A89D" w14:textId="77777777" w:rsidR="000A4A2C" w:rsidRPr="00D967AC" w:rsidRDefault="000A4A2C" w:rsidP="000A4A2C">
      <w:pPr>
        <w:pStyle w:val="2f5"/>
      </w:pPr>
      <w:r w:rsidRPr="00D967AC">
        <w:rPr>
          <w:rFonts w:hint="eastAsia"/>
        </w:rPr>
        <w:t>[R1]display bfd session all</w:t>
      </w:r>
    </w:p>
    <w:p w14:paraId="27BC61E8" w14:textId="77777777" w:rsidR="000A4A2C" w:rsidRPr="00D967AC" w:rsidRDefault="000A4A2C" w:rsidP="000A4A2C">
      <w:pPr>
        <w:pStyle w:val="2f5"/>
      </w:pPr>
      <w:r w:rsidRPr="00D967AC">
        <w:rPr>
          <w:rFonts w:hint="eastAsia"/>
        </w:rPr>
        <w:t>--------------------------------------------------------------------------------</w:t>
      </w:r>
    </w:p>
    <w:p w14:paraId="0104D714" w14:textId="77777777" w:rsidR="000A4A2C" w:rsidRPr="00D967AC" w:rsidRDefault="000A4A2C" w:rsidP="000A4A2C">
      <w:pPr>
        <w:pStyle w:val="2f5"/>
      </w:pPr>
      <w:r w:rsidRPr="00D967AC">
        <w:rPr>
          <w:rFonts w:hint="eastAsia"/>
        </w:rPr>
        <w:t xml:space="preserve">Local Remote     PeerIpAddr      State     Type         InterfaceName           </w:t>
      </w:r>
    </w:p>
    <w:p w14:paraId="31BBCCEB" w14:textId="77777777" w:rsidR="000A4A2C" w:rsidRPr="00D967AC" w:rsidRDefault="000A4A2C" w:rsidP="000A4A2C">
      <w:pPr>
        <w:pStyle w:val="2f5"/>
      </w:pPr>
      <w:r w:rsidRPr="00D967AC">
        <w:rPr>
          <w:rFonts w:hint="eastAsia"/>
        </w:rPr>
        <w:t>--------------------------------------------------------------------------------</w:t>
      </w:r>
    </w:p>
    <w:p w14:paraId="0CB1251F" w14:textId="77777777" w:rsidR="000A4A2C" w:rsidRPr="00D967AC" w:rsidRDefault="000A4A2C" w:rsidP="000A4A2C">
      <w:pPr>
        <w:pStyle w:val="2f5"/>
      </w:pPr>
      <w:r w:rsidRPr="00D967AC">
        <w:rPr>
          <w:rFonts w:hint="eastAsia"/>
        </w:rPr>
        <w:t xml:space="preserve">8192  8192       10.0.12.2       Up        S_AUTO_PEER        -                 </w:t>
      </w:r>
    </w:p>
    <w:p w14:paraId="02E9DBC3" w14:textId="77777777" w:rsidR="000A4A2C" w:rsidRPr="00D967AC" w:rsidRDefault="000A4A2C" w:rsidP="000A4A2C">
      <w:pPr>
        <w:pStyle w:val="2f5"/>
      </w:pPr>
      <w:r w:rsidRPr="00D967AC">
        <w:rPr>
          <w:rFonts w:hint="eastAsia"/>
        </w:rPr>
        <w:t>--------------------------------------------------------------------------------</w:t>
      </w:r>
    </w:p>
    <w:p w14:paraId="60A07A3A" w14:textId="77777777" w:rsidR="000A4A2C" w:rsidRPr="00D967AC" w:rsidRDefault="000A4A2C" w:rsidP="000A4A2C">
      <w:pPr>
        <w:pStyle w:val="2f5"/>
      </w:pPr>
      <w:r w:rsidRPr="00D967AC">
        <w:rPr>
          <w:rFonts w:hint="eastAsia"/>
        </w:rPr>
        <w:t xml:space="preserve">     Total UP/DOWN Session Number : 1/0</w:t>
      </w:r>
    </w:p>
    <w:p w14:paraId="077DF5FB" w14:textId="77777777" w:rsidR="000A4A2C" w:rsidRPr="00D967AC" w:rsidRDefault="000A4A2C" w:rsidP="000A4A2C">
      <w:pPr>
        <w:pStyle w:val="2f5"/>
      </w:pPr>
    </w:p>
    <w:p w14:paraId="06524407" w14:textId="77777777" w:rsidR="000A4A2C" w:rsidRPr="00D967AC" w:rsidRDefault="000A4A2C" w:rsidP="000A4A2C">
      <w:pPr>
        <w:pStyle w:val="2f5"/>
      </w:pPr>
    </w:p>
    <w:p w14:paraId="1D08699B" w14:textId="77777777" w:rsidR="000A4A2C" w:rsidRPr="00D967AC" w:rsidRDefault="000A4A2C" w:rsidP="000A4A2C">
      <w:pPr>
        <w:pStyle w:val="2f5"/>
      </w:pPr>
      <w:r w:rsidRPr="00D967AC">
        <w:rPr>
          <w:rFonts w:hint="eastAsia"/>
        </w:rPr>
        <w:t>[R2]display bfd session all</w:t>
      </w:r>
    </w:p>
    <w:p w14:paraId="66C82776" w14:textId="77777777" w:rsidR="000A4A2C" w:rsidRPr="00D967AC" w:rsidRDefault="000A4A2C" w:rsidP="000A4A2C">
      <w:pPr>
        <w:pStyle w:val="2f5"/>
      </w:pPr>
      <w:r w:rsidRPr="00D967AC">
        <w:rPr>
          <w:rFonts w:hint="eastAsia"/>
        </w:rPr>
        <w:t>--------------------------------------------------------------------------------</w:t>
      </w:r>
    </w:p>
    <w:p w14:paraId="279ED700" w14:textId="77777777" w:rsidR="000A4A2C" w:rsidRPr="00D967AC" w:rsidRDefault="000A4A2C" w:rsidP="000A4A2C">
      <w:pPr>
        <w:pStyle w:val="2f5"/>
      </w:pPr>
      <w:r w:rsidRPr="00D967AC">
        <w:rPr>
          <w:rFonts w:hint="eastAsia"/>
        </w:rPr>
        <w:t xml:space="preserve">Local Remote     PeerIpAddr      State     Type         InterfaceName           </w:t>
      </w:r>
    </w:p>
    <w:p w14:paraId="13AADB84" w14:textId="77777777" w:rsidR="000A4A2C" w:rsidRPr="00D967AC" w:rsidRDefault="000A4A2C" w:rsidP="000A4A2C">
      <w:pPr>
        <w:pStyle w:val="2f5"/>
      </w:pPr>
      <w:r w:rsidRPr="00D967AC">
        <w:rPr>
          <w:rFonts w:hint="eastAsia"/>
        </w:rPr>
        <w:t>--------------------------------------------------------------------------------</w:t>
      </w:r>
    </w:p>
    <w:p w14:paraId="1CB4197E" w14:textId="77777777" w:rsidR="000A4A2C" w:rsidRPr="00D967AC" w:rsidRDefault="000A4A2C" w:rsidP="000A4A2C">
      <w:pPr>
        <w:pStyle w:val="2f5"/>
      </w:pPr>
      <w:r w:rsidRPr="00D967AC">
        <w:rPr>
          <w:rFonts w:hint="eastAsia"/>
        </w:rPr>
        <w:t xml:space="preserve">8192  8192       10.0.12.1       Up        S_AUTO_PEER        -                 </w:t>
      </w:r>
    </w:p>
    <w:p w14:paraId="4442B5A3" w14:textId="77777777" w:rsidR="000A4A2C" w:rsidRPr="00D967AC" w:rsidRDefault="000A4A2C" w:rsidP="000A4A2C">
      <w:pPr>
        <w:pStyle w:val="2f5"/>
      </w:pPr>
      <w:r w:rsidRPr="00D967AC">
        <w:rPr>
          <w:rFonts w:hint="eastAsia"/>
        </w:rPr>
        <w:t>--------------------------------------------------------------------------------</w:t>
      </w:r>
    </w:p>
    <w:p w14:paraId="4E3F1744" w14:textId="77777777" w:rsidR="000A4A2C" w:rsidRPr="00D967AC" w:rsidRDefault="000A4A2C" w:rsidP="000A4A2C">
      <w:pPr>
        <w:pStyle w:val="2f5"/>
      </w:pPr>
      <w:r w:rsidRPr="00D967AC">
        <w:rPr>
          <w:rFonts w:hint="eastAsia"/>
        </w:rPr>
        <w:t xml:space="preserve">     Total UP/DOWN Session Number : 1/0</w:t>
      </w:r>
    </w:p>
    <w:p w14:paraId="656C5881" w14:textId="77777777" w:rsidR="000A4A2C" w:rsidRPr="00D967AC" w:rsidRDefault="000A4A2C" w:rsidP="000A4A2C">
      <w:pPr>
        <w:pStyle w:val="30"/>
        <w:ind w:left="1701" w:hanging="159"/>
        <w:outlineLvl w:val="4"/>
      </w:pPr>
      <w:r w:rsidRPr="00D967AC">
        <w:rPr>
          <w:rFonts w:hint="eastAsia"/>
        </w:rPr>
        <w:t>Associate BFD with static routes.</w:t>
      </w:r>
    </w:p>
    <w:p w14:paraId="088C2DAD" w14:textId="77777777" w:rsidR="000A4A2C" w:rsidRPr="00D967AC" w:rsidRDefault="000A4A2C" w:rsidP="000A4A2C">
      <w:pPr>
        <w:pStyle w:val="1e"/>
      </w:pPr>
      <w:r w:rsidRPr="00D967AC">
        <w:rPr>
          <w:rFonts w:hint="eastAsia"/>
        </w:rPr>
        <w:t># Configure static routes to the loopback interfaces of R1 on R2 and R3.</w:t>
      </w:r>
    </w:p>
    <w:p w14:paraId="04C0ED0A" w14:textId="77777777" w:rsidR="000A4A2C" w:rsidRPr="00D967AC" w:rsidRDefault="000A4A2C" w:rsidP="000A4A2C">
      <w:pPr>
        <w:pStyle w:val="2f5"/>
      </w:pPr>
      <w:r w:rsidRPr="00D967AC">
        <w:rPr>
          <w:rFonts w:hint="eastAsia"/>
        </w:rPr>
        <w:t>[R2]ip route-static 10.0.0.0 8 10.0.12.1</w:t>
      </w:r>
    </w:p>
    <w:p w14:paraId="78524C08" w14:textId="77777777" w:rsidR="000A4A2C" w:rsidRPr="00D967AC" w:rsidRDefault="000A4A2C" w:rsidP="000A4A2C">
      <w:pPr>
        <w:pStyle w:val="2f5"/>
      </w:pPr>
    </w:p>
    <w:p w14:paraId="083BBFFA" w14:textId="77777777" w:rsidR="000A4A2C" w:rsidRPr="00D967AC" w:rsidRDefault="000A4A2C" w:rsidP="000A4A2C">
      <w:pPr>
        <w:pStyle w:val="2f5"/>
      </w:pPr>
      <w:r w:rsidRPr="00D967AC">
        <w:rPr>
          <w:rFonts w:hint="eastAsia"/>
        </w:rPr>
        <w:t xml:space="preserve">[R2]display ip routing-table </w:t>
      </w:r>
    </w:p>
    <w:p w14:paraId="7740910A" w14:textId="77777777" w:rsidR="000A4A2C" w:rsidRPr="00D967AC" w:rsidRDefault="000A4A2C" w:rsidP="000A4A2C">
      <w:pPr>
        <w:pStyle w:val="2f5"/>
      </w:pPr>
      <w:r w:rsidRPr="00D967AC">
        <w:rPr>
          <w:rFonts w:hint="eastAsia"/>
        </w:rPr>
        <w:t>Route Flags: R - relay, D - download to fib</w:t>
      </w:r>
    </w:p>
    <w:p w14:paraId="030927D2" w14:textId="77777777" w:rsidR="000A4A2C" w:rsidRPr="00D967AC" w:rsidRDefault="000A4A2C" w:rsidP="000A4A2C">
      <w:pPr>
        <w:pStyle w:val="2f5"/>
      </w:pPr>
      <w:r w:rsidRPr="00D967AC">
        <w:rPr>
          <w:rFonts w:hint="eastAsia"/>
        </w:rPr>
        <w:t>------------------------------------------------------------------------------</w:t>
      </w:r>
    </w:p>
    <w:p w14:paraId="11494815" w14:textId="77777777" w:rsidR="000A4A2C" w:rsidRPr="00D967AC" w:rsidRDefault="000A4A2C" w:rsidP="000A4A2C">
      <w:pPr>
        <w:pStyle w:val="2f5"/>
      </w:pPr>
      <w:r w:rsidRPr="00D967AC">
        <w:rPr>
          <w:rFonts w:hint="eastAsia"/>
        </w:rPr>
        <w:t>Routing Tables: Public</w:t>
      </w:r>
    </w:p>
    <w:p w14:paraId="435F083A" w14:textId="77777777" w:rsidR="000A4A2C" w:rsidRPr="00D967AC" w:rsidRDefault="000A4A2C" w:rsidP="000A4A2C">
      <w:pPr>
        <w:pStyle w:val="2f5"/>
      </w:pPr>
      <w:r w:rsidRPr="00D967AC">
        <w:rPr>
          <w:rFonts w:hint="eastAsia"/>
        </w:rPr>
        <w:t xml:space="preserve">         Destinations : 9        Routes : 9        </w:t>
      </w:r>
    </w:p>
    <w:p w14:paraId="2FCB6533" w14:textId="77777777" w:rsidR="000A4A2C" w:rsidRPr="00D967AC" w:rsidRDefault="000A4A2C" w:rsidP="000A4A2C">
      <w:pPr>
        <w:pStyle w:val="2f5"/>
      </w:pPr>
    </w:p>
    <w:p w14:paraId="28F61DFC" w14:textId="77777777" w:rsidR="000A4A2C" w:rsidRPr="00D967AC" w:rsidRDefault="000A4A2C" w:rsidP="000A4A2C">
      <w:pPr>
        <w:pStyle w:val="2f5"/>
      </w:pPr>
      <w:r w:rsidRPr="00D967AC">
        <w:rPr>
          <w:rFonts w:hint="eastAsia"/>
        </w:rPr>
        <w:t>Destination/Mask    Proto   Pre  Cost      Flags NextHop         Interface</w:t>
      </w:r>
    </w:p>
    <w:p w14:paraId="04E918D4" w14:textId="77777777" w:rsidR="000A4A2C" w:rsidRPr="00D967AC" w:rsidRDefault="000A4A2C" w:rsidP="000A4A2C">
      <w:pPr>
        <w:pStyle w:val="2f5"/>
      </w:pPr>
    </w:p>
    <w:p w14:paraId="7D6A2D0B" w14:textId="77777777" w:rsidR="000A4A2C" w:rsidRPr="00D967AC" w:rsidRDefault="000A4A2C" w:rsidP="000A4A2C">
      <w:pPr>
        <w:pStyle w:val="2f5"/>
      </w:pPr>
      <w:r w:rsidRPr="00D967AC">
        <w:rPr>
          <w:rFonts w:hint="eastAsia"/>
        </w:rPr>
        <w:t xml:space="preserve">       10.0.0.0/8   Static  60   0          RD   10.0.12.1       GigabitEthernet0/0/1</w:t>
      </w:r>
    </w:p>
    <w:p w14:paraId="6D4EE964" w14:textId="77777777" w:rsidR="000A4A2C" w:rsidRPr="00D967AC" w:rsidRDefault="000A4A2C" w:rsidP="000A4A2C">
      <w:pPr>
        <w:pStyle w:val="2f5"/>
      </w:pPr>
      <w:r w:rsidRPr="00D967AC">
        <w:rPr>
          <w:rFonts w:hint="eastAsia"/>
        </w:rPr>
        <w:t xml:space="preserve">      10.0.12.0/24  Direct  0    0           D   10.0.12.2       GigabitEthernet0/0/1</w:t>
      </w:r>
    </w:p>
    <w:p w14:paraId="075C9ED6" w14:textId="77777777" w:rsidR="000A4A2C" w:rsidRPr="00D967AC" w:rsidRDefault="000A4A2C" w:rsidP="000A4A2C">
      <w:pPr>
        <w:pStyle w:val="2f5"/>
      </w:pPr>
      <w:r w:rsidRPr="00D967AC">
        <w:rPr>
          <w:rFonts w:hint="eastAsia"/>
        </w:rPr>
        <w:t xml:space="preserve">      10.0.12.2/32  Direct  0    0           D   127.0.0.1       GigabitEthernet0/0/1</w:t>
      </w:r>
    </w:p>
    <w:p w14:paraId="074634D0" w14:textId="77777777" w:rsidR="000A4A2C" w:rsidRPr="00D967AC" w:rsidRDefault="000A4A2C" w:rsidP="000A4A2C">
      <w:pPr>
        <w:pStyle w:val="2f5"/>
      </w:pPr>
      <w:r w:rsidRPr="00D967AC">
        <w:rPr>
          <w:rFonts w:hint="eastAsia"/>
        </w:rPr>
        <w:t xml:space="preserve">    10.0.12.255/32  Direct  0    0           D   127.0.0.1       GigabitEthernet0/0/1</w:t>
      </w:r>
    </w:p>
    <w:p w14:paraId="2B64C477" w14:textId="77777777" w:rsidR="000A4A2C" w:rsidRPr="00D967AC" w:rsidRDefault="000A4A2C" w:rsidP="000A4A2C">
      <w:pPr>
        <w:pStyle w:val="2f5"/>
      </w:pPr>
      <w:r w:rsidRPr="00D967AC">
        <w:rPr>
          <w:rFonts w:hint="eastAsia"/>
        </w:rPr>
        <w:t xml:space="preserve">    23.23.23.23/32  Direct  0    0           D   127.0.0.1       LoopBack0</w:t>
      </w:r>
    </w:p>
    <w:p w14:paraId="53D1C5D9" w14:textId="77777777" w:rsidR="000A4A2C" w:rsidRPr="00D967AC" w:rsidRDefault="000A4A2C" w:rsidP="000A4A2C">
      <w:pPr>
        <w:pStyle w:val="2f5"/>
      </w:pPr>
      <w:r w:rsidRPr="00D967AC">
        <w:rPr>
          <w:rFonts w:hint="eastAsia"/>
        </w:rPr>
        <w:t xml:space="preserve">      127.0.0.0/8   Direct  0    0           D   127.0.0.1       InLoopBack0</w:t>
      </w:r>
    </w:p>
    <w:p w14:paraId="319FEDA6" w14:textId="77777777" w:rsidR="000A4A2C" w:rsidRPr="00D967AC" w:rsidRDefault="000A4A2C" w:rsidP="000A4A2C">
      <w:pPr>
        <w:pStyle w:val="2f5"/>
      </w:pPr>
      <w:r w:rsidRPr="00D967AC">
        <w:rPr>
          <w:rFonts w:hint="eastAsia"/>
        </w:rPr>
        <w:lastRenderedPageBreak/>
        <w:t xml:space="preserve">      127.0.0.1/32  Direct  0    0           D   127.0.0.1       InLoopBack0</w:t>
      </w:r>
    </w:p>
    <w:p w14:paraId="5F6CCEA5" w14:textId="77777777" w:rsidR="000A4A2C" w:rsidRPr="00D967AC" w:rsidRDefault="000A4A2C" w:rsidP="000A4A2C">
      <w:pPr>
        <w:pStyle w:val="2f5"/>
      </w:pPr>
      <w:r w:rsidRPr="00D967AC">
        <w:rPr>
          <w:rFonts w:hint="eastAsia"/>
        </w:rPr>
        <w:t>127.255.255.255/32 Direct  0    0           D   127.0.0.1       InLoopBack0</w:t>
      </w:r>
    </w:p>
    <w:p w14:paraId="6C408BDF" w14:textId="77777777" w:rsidR="000A4A2C" w:rsidRPr="00D967AC" w:rsidRDefault="000A4A2C" w:rsidP="000A4A2C">
      <w:pPr>
        <w:pStyle w:val="2f5"/>
      </w:pPr>
      <w:r w:rsidRPr="00D967AC">
        <w:rPr>
          <w:rFonts w:hint="eastAsia"/>
        </w:rPr>
        <w:t>255.255.255.255/32 Direct  0    0           D   127.0.0.1       InLoopBack0</w:t>
      </w:r>
    </w:p>
    <w:p w14:paraId="0342D47D" w14:textId="77777777" w:rsidR="000A4A2C" w:rsidRPr="00D967AC" w:rsidRDefault="000A4A2C" w:rsidP="000A4A2C">
      <w:pPr>
        <w:pStyle w:val="2f5"/>
      </w:pPr>
    </w:p>
    <w:p w14:paraId="35DE773C" w14:textId="77777777" w:rsidR="000A4A2C" w:rsidRPr="00D967AC" w:rsidRDefault="000A4A2C" w:rsidP="000A4A2C">
      <w:pPr>
        <w:pStyle w:val="2f5"/>
      </w:pPr>
      <w:r w:rsidRPr="00D967AC">
        <w:rPr>
          <w:rFonts w:hint="eastAsia"/>
        </w:rPr>
        <w:t>[R3]ip route-static 10.0.0.0 8 10.0.13.1</w:t>
      </w:r>
    </w:p>
    <w:p w14:paraId="3290F8A4" w14:textId="77777777" w:rsidR="000A4A2C" w:rsidRPr="00D967AC" w:rsidRDefault="000A4A2C" w:rsidP="000A4A2C">
      <w:pPr>
        <w:pStyle w:val="2f5"/>
      </w:pPr>
    </w:p>
    <w:p w14:paraId="7E9F6CC3" w14:textId="77777777" w:rsidR="000A4A2C" w:rsidRPr="00D967AC" w:rsidRDefault="000A4A2C" w:rsidP="000A4A2C">
      <w:pPr>
        <w:pStyle w:val="2f5"/>
      </w:pPr>
      <w:r w:rsidRPr="00D967AC">
        <w:rPr>
          <w:rFonts w:hint="eastAsia"/>
        </w:rPr>
        <w:t xml:space="preserve">[R3]display ip routing-table </w:t>
      </w:r>
    </w:p>
    <w:p w14:paraId="451C7617" w14:textId="77777777" w:rsidR="000A4A2C" w:rsidRPr="00D967AC" w:rsidRDefault="000A4A2C" w:rsidP="000A4A2C">
      <w:pPr>
        <w:pStyle w:val="2f5"/>
      </w:pPr>
      <w:r w:rsidRPr="00D967AC">
        <w:rPr>
          <w:rFonts w:hint="eastAsia"/>
        </w:rPr>
        <w:t>Route Flags: R - relay, D - download to fib</w:t>
      </w:r>
    </w:p>
    <w:p w14:paraId="6FEB36EE" w14:textId="77777777" w:rsidR="000A4A2C" w:rsidRPr="00D967AC" w:rsidRDefault="000A4A2C" w:rsidP="000A4A2C">
      <w:pPr>
        <w:pStyle w:val="2f5"/>
      </w:pPr>
      <w:r w:rsidRPr="00D967AC">
        <w:rPr>
          <w:rFonts w:hint="eastAsia"/>
        </w:rPr>
        <w:t>------------------------------------------------------------------------------</w:t>
      </w:r>
    </w:p>
    <w:p w14:paraId="2DA73BDA" w14:textId="77777777" w:rsidR="000A4A2C" w:rsidRPr="00D967AC" w:rsidRDefault="000A4A2C" w:rsidP="000A4A2C">
      <w:pPr>
        <w:pStyle w:val="2f5"/>
      </w:pPr>
      <w:r w:rsidRPr="00D967AC">
        <w:rPr>
          <w:rFonts w:hint="eastAsia"/>
        </w:rPr>
        <w:t>Routing Tables: Public</w:t>
      </w:r>
    </w:p>
    <w:p w14:paraId="03AFE98C" w14:textId="77777777" w:rsidR="000A4A2C" w:rsidRPr="00D967AC" w:rsidRDefault="000A4A2C" w:rsidP="000A4A2C">
      <w:pPr>
        <w:pStyle w:val="2f5"/>
      </w:pPr>
      <w:r w:rsidRPr="00D967AC">
        <w:rPr>
          <w:rFonts w:hint="eastAsia"/>
        </w:rPr>
        <w:t xml:space="preserve">         Destinations : 9        Routes : 9        </w:t>
      </w:r>
    </w:p>
    <w:p w14:paraId="0E9F610D" w14:textId="77777777" w:rsidR="000A4A2C" w:rsidRPr="00D967AC" w:rsidRDefault="000A4A2C" w:rsidP="000A4A2C">
      <w:pPr>
        <w:pStyle w:val="2f5"/>
      </w:pPr>
    </w:p>
    <w:p w14:paraId="135AE440" w14:textId="77777777" w:rsidR="000A4A2C" w:rsidRPr="00D967AC" w:rsidRDefault="000A4A2C" w:rsidP="000A4A2C">
      <w:pPr>
        <w:pStyle w:val="2f5"/>
      </w:pPr>
      <w:r w:rsidRPr="00D967AC">
        <w:rPr>
          <w:rFonts w:hint="eastAsia"/>
        </w:rPr>
        <w:t>Destination/Mask    Proto   Pre  Cost      Flags NextHop         Interface</w:t>
      </w:r>
    </w:p>
    <w:p w14:paraId="20F32B64" w14:textId="77777777" w:rsidR="000A4A2C" w:rsidRPr="00D967AC" w:rsidRDefault="000A4A2C" w:rsidP="000A4A2C">
      <w:pPr>
        <w:pStyle w:val="2f5"/>
      </w:pPr>
    </w:p>
    <w:p w14:paraId="2BD46163" w14:textId="77777777" w:rsidR="000A4A2C" w:rsidRPr="00D967AC" w:rsidRDefault="000A4A2C" w:rsidP="000A4A2C">
      <w:pPr>
        <w:pStyle w:val="2f5"/>
      </w:pPr>
      <w:r w:rsidRPr="00D967AC">
        <w:rPr>
          <w:rFonts w:hint="eastAsia"/>
        </w:rPr>
        <w:t xml:space="preserve">       10.0.0.0/8   Static  60   0          RD   10.0.13.1       GigabitEthernet0/0/2</w:t>
      </w:r>
    </w:p>
    <w:p w14:paraId="0DA8E670" w14:textId="77777777" w:rsidR="000A4A2C" w:rsidRPr="00D967AC" w:rsidRDefault="000A4A2C" w:rsidP="000A4A2C">
      <w:pPr>
        <w:pStyle w:val="2f5"/>
      </w:pPr>
      <w:r w:rsidRPr="00D967AC">
        <w:rPr>
          <w:rFonts w:hint="eastAsia"/>
        </w:rPr>
        <w:t xml:space="preserve">      10.0.13.0/24  Direct  0    0           D   10.0.13.2       GigabitEthernet0/0/2</w:t>
      </w:r>
    </w:p>
    <w:p w14:paraId="239D1781" w14:textId="77777777" w:rsidR="000A4A2C" w:rsidRPr="00D967AC" w:rsidRDefault="000A4A2C" w:rsidP="000A4A2C">
      <w:pPr>
        <w:pStyle w:val="2f5"/>
      </w:pPr>
      <w:r w:rsidRPr="00D967AC">
        <w:rPr>
          <w:rFonts w:hint="eastAsia"/>
        </w:rPr>
        <w:t xml:space="preserve">      10.0.13.2/32  Direct  0    0           D   127.0.0.1       GigabitEthernet0/0/2</w:t>
      </w:r>
    </w:p>
    <w:p w14:paraId="5C9B67E9" w14:textId="77777777" w:rsidR="000A4A2C" w:rsidRPr="00D967AC" w:rsidRDefault="000A4A2C" w:rsidP="000A4A2C">
      <w:pPr>
        <w:pStyle w:val="2f5"/>
      </w:pPr>
      <w:r w:rsidRPr="00D967AC">
        <w:rPr>
          <w:rFonts w:hint="eastAsia"/>
        </w:rPr>
        <w:t xml:space="preserve">    10.0.13.255/32  Direct  0    0           D   127.0.0.1       GigabitEthernet0/0/2</w:t>
      </w:r>
    </w:p>
    <w:p w14:paraId="50EE2A63" w14:textId="77777777" w:rsidR="000A4A2C" w:rsidRPr="00D967AC" w:rsidRDefault="000A4A2C" w:rsidP="000A4A2C">
      <w:pPr>
        <w:pStyle w:val="2f5"/>
      </w:pPr>
      <w:r w:rsidRPr="00D967AC">
        <w:rPr>
          <w:rFonts w:hint="eastAsia"/>
        </w:rPr>
        <w:t xml:space="preserve">    23.23.23.23/32  Direct  0    0           D   127.0.0.1       LoopBack0</w:t>
      </w:r>
    </w:p>
    <w:p w14:paraId="5BDD0283" w14:textId="77777777" w:rsidR="000A4A2C" w:rsidRPr="00D967AC" w:rsidRDefault="000A4A2C" w:rsidP="000A4A2C">
      <w:pPr>
        <w:pStyle w:val="2f5"/>
      </w:pPr>
      <w:r w:rsidRPr="00D967AC">
        <w:rPr>
          <w:rFonts w:hint="eastAsia"/>
        </w:rPr>
        <w:t xml:space="preserve">      127.0.0.0/8   Direct  0    0           D   127.0.0.1       InLoopBack0</w:t>
      </w:r>
    </w:p>
    <w:p w14:paraId="48B640AB" w14:textId="77777777" w:rsidR="000A4A2C" w:rsidRPr="00D967AC" w:rsidRDefault="000A4A2C" w:rsidP="000A4A2C">
      <w:pPr>
        <w:pStyle w:val="2f5"/>
      </w:pPr>
      <w:r w:rsidRPr="00D967AC">
        <w:rPr>
          <w:rFonts w:hint="eastAsia"/>
        </w:rPr>
        <w:t xml:space="preserve">      127.0.0.1/32  Direct  0    0           D   127.0.0.1       InLoopBack0</w:t>
      </w:r>
    </w:p>
    <w:p w14:paraId="12DBBB3D" w14:textId="77777777" w:rsidR="000A4A2C" w:rsidRPr="00D967AC" w:rsidRDefault="000A4A2C" w:rsidP="000A4A2C">
      <w:pPr>
        <w:pStyle w:val="2f5"/>
      </w:pPr>
      <w:r w:rsidRPr="00D967AC">
        <w:rPr>
          <w:rFonts w:hint="eastAsia"/>
        </w:rPr>
        <w:t>127.255.255.255/32 Direct  0    0           D   127.0.0.1       InLoopBack0</w:t>
      </w:r>
    </w:p>
    <w:p w14:paraId="12AAC1D8" w14:textId="77777777" w:rsidR="000A4A2C" w:rsidRPr="00D967AC" w:rsidRDefault="000A4A2C" w:rsidP="000A4A2C">
      <w:pPr>
        <w:pStyle w:val="2f5"/>
      </w:pPr>
      <w:r w:rsidRPr="00D967AC">
        <w:rPr>
          <w:rFonts w:hint="eastAsia"/>
        </w:rPr>
        <w:t>255.255.255.255/32 Direct  0    0           D   127.0.0.1       InLoopBack0</w:t>
      </w:r>
    </w:p>
    <w:p w14:paraId="3BDB352A" w14:textId="77777777" w:rsidR="000A4A2C" w:rsidRPr="00D967AC" w:rsidRDefault="000A4A2C" w:rsidP="000A4A2C">
      <w:pPr>
        <w:pStyle w:val="2f5"/>
      </w:pPr>
    </w:p>
    <w:p w14:paraId="639360DA" w14:textId="77777777" w:rsidR="000A4A2C" w:rsidRPr="00D967AC" w:rsidRDefault="000A4A2C" w:rsidP="000A4A2C">
      <w:pPr>
        <w:pStyle w:val="1e"/>
      </w:pPr>
      <w:r w:rsidRPr="00D967AC">
        <w:rPr>
          <w:rFonts w:hint="eastAsia"/>
        </w:rPr>
        <w:t># Configure two static routes on R1 and associate them with BFD.</w:t>
      </w:r>
    </w:p>
    <w:p w14:paraId="27F767CF" w14:textId="77777777" w:rsidR="000A4A2C" w:rsidRPr="00D967AC" w:rsidRDefault="000A4A2C" w:rsidP="000A4A2C">
      <w:pPr>
        <w:pStyle w:val="2f5"/>
      </w:pPr>
      <w:r w:rsidRPr="00D967AC">
        <w:rPr>
          <w:rFonts w:hint="eastAsia"/>
        </w:rPr>
        <w:t>[R1]ip route-static 0.0.0.0 0.0.0.0 10.0.12.2 track bfd-session 1</w:t>
      </w:r>
    </w:p>
    <w:p w14:paraId="59563728" w14:textId="77777777" w:rsidR="000A4A2C" w:rsidRPr="00D967AC" w:rsidRDefault="000A4A2C" w:rsidP="000A4A2C">
      <w:pPr>
        <w:pStyle w:val="2f5"/>
      </w:pPr>
      <w:r w:rsidRPr="00D967AC">
        <w:rPr>
          <w:rFonts w:hint="eastAsia"/>
        </w:rPr>
        <w:t>[R1]ip route-static 0.0.0.0 0.0.0.0 10.0.13.2 preference 100</w:t>
      </w:r>
    </w:p>
    <w:p w14:paraId="5B8ED3E5" w14:textId="77777777" w:rsidR="000A4A2C" w:rsidRPr="00D967AC" w:rsidRDefault="000A4A2C" w:rsidP="000A4A2C">
      <w:pPr>
        <w:pStyle w:val="1e"/>
      </w:pPr>
      <w:r w:rsidRPr="00D967AC">
        <w:rPr>
          <w:rFonts w:hint="eastAsia"/>
        </w:rPr>
        <w:t># The preference of the route to R3 is 100, which is lower than the preference of the route to R2 (60). The routing table is as follows.</w:t>
      </w:r>
    </w:p>
    <w:p w14:paraId="1163D448" w14:textId="77777777" w:rsidR="000A4A2C" w:rsidRPr="00D967AC" w:rsidRDefault="000A4A2C" w:rsidP="000A4A2C">
      <w:pPr>
        <w:pStyle w:val="2f5"/>
      </w:pPr>
      <w:r w:rsidRPr="00D967AC">
        <w:rPr>
          <w:rFonts w:hint="eastAsia"/>
        </w:rPr>
        <w:t xml:space="preserve">[R1]display ip routing-table </w:t>
      </w:r>
    </w:p>
    <w:p w14:paraId="3DD38AB3" w14:textId="77777777" w:rsidR="000A4A2C" w:rsidRPr="00D967AC" w:rsidRDefault="000A4A2C" w:rsidP="000A4A2C">
      <w:pPr>
        <w:pStyle w:val="2f5"/>
      </w:pPr>
      <w:r w:rsidRPr="00D967AC">
        <w:rPr>
          <w:rFonts w:hint="eastAsia"/>
        </w:rPr>
        <w:t>Route Flags: R - relay, D - download to fib</w:t>
      </w:r>
    </w:p>
    <w:p w14:paraId="777CC5DF" w14:textId="77777777" w:rsidR="000A4A2C" w:rsidRPr="00D967AC" w:rsidRDefault="000A4A2C" w:rsidP="000A4A2C">
      <w:pPr>
        <w:pStyle w:val="2f5"/>
      </w:pPr>
      <w:r w:rsidRPr="00D967AC">
        <w:rPr>
          <w:rFonts w:hint="eastAsia"/>
        </w:rPr>
        <w:t>----------------------------------------------------------------------------</w:t>
      </w:r>
    </w:p>
    <w:p w14:paraId="08BFFBD8" w14:textId="77777777" w:rsidR="000A4A2C" w:rsidRPr="00D967AC" w:rsidRDefault="000A4A2C" w:rsidP="000A4A2C">
      <w:pPr>
        <w:pStyle w:val="2f5"/>
      </w:pPr>
      <w:r w:rsidRPr="00D967AC">
        <w:rPr>
          <w:rFonts w:hint="eastAsia"/>
        </w:rPr>
        <w:t>Routing Tables: Public</w:t>
      </w:r>
    </w:p>
    <w:p w14:paraId="482D3C73" w14:textId="77777777" w:rsidR="000A4A2C" w:rsidRPr="00D967AC" w:rsidRDefault="000A4A2C" w:rsidP="000A4A2C">
      <w:pPr>
        <w:pStyle w:val="2f5"/>
      </w:pPr>
      <w:r w:rsidRPr="00D967AC">
        <w:rPr>
          <w:rFonts w:hint="eastAsia"/>
        </w:rPr>
        <w:t xml:space="preserve">         Destinations : 12       Routes : 12       </w:t>
      </w:r>
    </w:p>
    <w:p w14:paraId="0A74DD59" w14:textId="77777777" w:rsidR="000A4A2C" w:rsidRPr="00D967AC" w:rsidRDefault="000A4A2C" w:rsidP="000A4A2C">
      <w:pPr>
        <w:pStyle w:val="2f5"/>
      </w:pPr>
    </w:p>
    <w:p w14:paraId="405C6371" w14:textId="77777777" w:rsidR="000A4A2C" w:rsidRPr="00D967AC" w:rsidRDefault="000A4A2C" w:rsidP="000A4A2C">
      <w:pPr>
        <w:pStyle w:val="2f5"/>
      </w:pPr>
      <w:r w:rsidRPr="00D967AC">
        <w:rPr>
          <w:rFonts w:hint="eastAsia"/>
        </w:rPr>
        <w:t>Destination/Mask    Proto   Pre  Cost      Flags NextHop         Interface</w:t>
      </w:r>
    </w:p>
    <w:p w14:paraId="335FC429" w14:textId="77777777" w:rsidR="000A4A2C" w:rsidRPr="00D967AC" w:rsidRDefault="000A4A2C" w:rsidP="000A4A2C">
      <w:pPr>
        <w:pStyle w:val="2f5"/>
      </w:pPr>
    </w:p>
    <w:p w14:paraId="7BF53820" w14:textId="77777777" w:rsidR="000A4A2C" w:rsidRPr="00D967AC" w:rsidRDefault="000A4A2C" w:rsidP="000A4A2C">
      <w:pPr>
        <w:pStyle w:val="2f5"/>
      </w:pPr>
      <w:r w:rsidRPr="00D967AC">
        <w:rPr>
          <w:rFonts w:hint="eastAsia"/>
        </w:rPr>
        <w:t xml:space="preserve">        0.0.0.0/0   Static  60   0          RD   10.0.12.2       GigabitEthernet0/0/1</w:t>
      </w:r>
    </w:p>
    <w:p w14:paraId="09771EA9" w14:textId="77777777" w:rsidR="000A4A2C" w:rsidRPr="00D967AC" w:rsidRDefault="000A4A2C" w:rsidP="000A4A2C">
      <w:pPr>
        <w:pStyle w:val="2f5"/>
      </w:pPr>
      <w:r w:rsidRPr="00D967AC">
        <w:rPr>
          <w:rFonts w:hint="eastAsia"/>
        </w:rPr>
        <w:t xml:space="preserve">       10.0.1.1/32  Direct  0    0           D   127.0.0.1       LoopBack0</w:t>
      </w:r>
    </w:p>
    <w:p w14:paraId="39DFF6C3" w14:textId="77777777" w:rsidR="000A4A2C" w:rsidRPr="00D967AC" w:rsidRDefault="000A4A2C" w:rsidP="000A4A2C">
      <w:pPr>
        <w:pStyle w:val="2f5"/>
      </w:pPr>
      <w:r w:rsidRPr="00D967AC">
        <w:rPr>
          <w:rFonts w:hint="eastAsia"/>
        </w:rPr>
        <w:t xml:space="preserve">      10.0.12.0/24  Direct  0    0           D   10.0.12.1       GigabitEthernet0/0/1</w:t>
      </w:r>
    </w:p>
    <w:p w14:paraId="600A679C" w14:textId="77777777" w:rsidR="000A4A2C" w:rsidRPr="00D967AC" w:rsidRDefault="000A4A2C" w:rsidP="000A4A2C">
      <w:pPr>
        <w:pStyle w:val="2f5"/>
      </w:pPr>
      <w:r w:rsidRPr="00D967AC">
        <w:rPr>
          <w:rFonts w:hint="eastAsia"/>
        </w:rPr>
        <w:t xml:space="preserve">      10.0.12.1/32  Direct  0    0           D   127.0.0.1       GigabitEthernet0/0/1</w:t>
      </w:r>
    </w:p>
    <w:p w14:paraId="0A35C489" w14:textId="77777777" w:rsidR="000A4A2C" w:rsidRPr="00D967AC" w:rsidRDefault="000A4A2C" w:rsidP="000A4A2C">
      <w:pPr>
        <w:pStyle w:val="2f5"/>
      </w:pPr>
      <w:r w:rsidRPr="00D967AC">
        <w:rPr>
          <w:rFonts w:hint="eastAsia"/>
        </w:rPr>
        <w:t xml:space="preserve">    10.0.12.255/32  Direct  0    0           D   127.0.0.1       GigabitEthernet0/0/1</w:t>
      </w:r>
    </w:p>
    <w:p w14:paraId="4BC16EB8" w14:textId="77777777" w:rsidR="000A4A2C" w:rsidRPr="00D967AC" w:rsidRDefault="000A4A2C" w:rsidP="000A4A2C">
      <w:pPr>
        <w:pStyle w:val="2f5"/>
      </w:pPr>
      <w:r w:rsidRPr="00D967AC">
        <w:rPr>
          <w:rFonts w:hint="eastAsia"/>
        </w:rPr>
        <w:t xml:space="preserve">      10.0.13.0/24  Direct  0    0           D   10.0.13.1       GigabitEthernet0/0/2</w:t>
      </w:r>
    </w:p>
    <w:p w14:paraId="56C17676" w14:textId="77777777" w:rsidR="000A4A2C" w:rsidRPr="00D967AC" w:rsidRDefault="000A4A2C" w:rsidP="000A4A2C">
      <w:pPr>
        <w:pStyle w:val="2f5"/>
      </w:pPr>
      <w:r w:rsidRPr="00D967AC">
        <w:rPr>
          <w:rFonts w:hint="eastAsia"/>
        </w:rPr>
        <w:t xml:space="preserve">      10.0.13.1/32  Direct  0    0           D   127.0.0.1       GigabitEthernet0/0/2</w:t>
      </w:r>
    </w:p>
    <w:p w14:paraId="56EA831A" w14:textId="77777777" w:rsidR="000A4A2C" w:rsidRPr="00D967AC" w:rsidRDefault="000A4A2C" w:rsidP="000A4A2C">
      <w:pPr>
        <w:pStyle w:val="2f5"/>
      </w:pPr>
      <w:r w:rsidRPr="00D967AC">
        <w:rPr>
          <w:rFonts w:hint="eastAsia"/>
        </w:rPr>
        <w:t xml:space="preserve">    10.0.13.255/32  Direct  0    0           D   127.0.0.1       GigabitEthernet0/0/2</w:t>
      </w:r>
    </w:p>
    <w:p w14:paraId="7DB46E68" w14:textId="77777777" w:rsidR="000A4A2C" w:rsidRPr="00D967AC" w:rsidRDefault="000A4A2C" w:rsidP="000A4A2C">
      <w:pPr>
        <w:pStyle w:val="2f5"/>
      </w:pPr>
      <w:r w:rsidRPr="00D967AC">
        <w:rPr>
          <w:rFonts w:hint="eastAsia"/>
        </w:rPr>
        <w:t xml:space="preserve">      127.0.0.0/8   Direct  0    0           D   127.0.0.1       InLoopBack0</w:t>
      </w:r>
    </w:p>
    <w:p w14:paraId="0DFC968D" w14:textId="77777777" w:rsidR="000A4A2C" w:rsidRPr="00D967AC" w:rsidRDefault="000A4A2C" w:rsidP="000A4A2C">
      <w:pPr>
        <w:pStyle w:val="2f5"/>
      </w:pPr>
      <w:r w:rsidRPr="00D967AC">
        <w:rPr>
          <w:rFonts w:hint="eastAsia"/>
        </w:rPr>
        <w:t xml:space="preserve">      127.0.0.1/32  Direct  0    0           D   127.0.0.1       InLoopBack0</w:t>
      </w:r>
    </w:p>
    <w:p w14:paraId="2E2861FC" w14:textId="77777777" w:rsidR="000A4A2C" w:rsidRPr="00D967AC" w:rsidRDefault="000A4A2C" w:rsidP="000A4A2C">
      <w:pPr>
        <w:pStyle w:val="2f5"/>
      </w:pPr>
      <w:r w:rsidRPr="00D967AC">
        <w:rPr>
          <w:rFonts w:hint="eastAsia"/>
        </w:rPr>
        <w:t>127.255.255.255/32 Direct  0    0           D   127.0.0.1       InLoopBack0</w:t>
      </w:r>
    </w:p>
    <w:p w14:paraId="5E43D451" w14:textId="77777777" w:rsidR="000A4A2C" w:rsidRPr="00D967AC" w:rsidRDefault="000A4A2C" w:rsidP="000A4A2C">
      <w:pPr>
        <w:pStyle w:val="2f5"/>
      </w:pPr>
      <w:r w:rsidRPr="00D967AC">
        <w:rPr>
          <w:rFonts w:hint="eastAsia"/>
        </w:rPr>
        <w:t>255.255.255.255/32 Direct  0    0           D   127.0.0.1       InLoopBack0</w:t>
      </w:r>
    </w:p>
    <w:p w14:paraId="6B35041C" w14:textId="77777777" w:rsidR="000A4A2C" w:rsidRPr="00D967AC" w:rsidRDefault="000A4A2C" w:rsidP="000A4A2C">
      <w:pPr>
        <w:pStyle w:val="2f5"/>
      </w:pPr>
    </w:p>
    <w:p w14:paraId="6BEB9A75" w14:textId="77777777" w:rsidR="000A4A2C" w:rsidRPr="00D967AC" w:rsidRDefault="000A4A2C" w:rsidP="000A4A2C">
      <w:pPr>
        <w:pStyle w:val="2f5"/>
      </w:pPr>
      <w:r w:rsidRPr="00D967AC">
        <w:rPr>
          <w:rFonts w:hint="eastAsia"/>
        </w:rPr>
        <w:t>[R1]display ip routing-table 0.0.0.0 0.0.0.0 verbose</w:t>
      </w:r>
    </w:p>
    <w:p w14:paraId="4891771C" w14:textId="77777777" w:rsidR="000A4A2C" w:rsidRPr="00D967AC" w:rsidRDefault="000A4A2C" w:rsidP="000A4A2C">
      <w:pPr>
        <w:pStyle w:val="2f5"/>
      </w:pPr>
      <w:r w:rsidRPr="00D967AC">
        <w:rPr>
          <w:rFonts w:hint="eastAsia"/>
        </w:rPr>
        <w:lastRenderedPageBreak/>
        <w:t>Route Flags: R - relay, D - download to fib</w:t>
      </w:r>
    </w:p>
    <w:p w14:paraId="0F9349B6" w14:textId="77777777" w:rsidR="000A4A2C" w:rsidRPr="00D967AC" w:rsidRDefault="000A4A2C" w:rsidP="000A4A2C">
      <w:pPr>
        <w:pStyle w:val="2f5"/>
      </w:pPr>
      <w:r w:rsidRPr="00D967AC">
        <w:rPr>
          <w:rFonts w:hint="eastAsia"/>
        </w:rPr>
        <w:t>----------------------------------------------------------------------------</w:t>
      </w:r>
    </w:p>
    <w:p w14:paraId="207F8B1C" w14:textId="77777777" w:rsidR="000A4A2C" w:rsidRPr="00D967AC" w:rsidRDefault="000A4A2C" w:rsidP="000A4A2C">
      <w:pPr>
        <w:pStyle w:val="2f5"/>
      </w:pPr>
      <w:r w:rsidRPr="00D967AC">
        <w:rPr>
          <w:rFonts w:hint="eastAsia"/>
        </w:rPr>
        <w:t>Routing Table : Public</w:t>
      </w:r>
    </w:p>
    <w:p w14:paraId="5808694B" w14:textId="77777777" w:rsidR="000A4A2C" w:rsidRPr="00D967AC" w:rsidRDefault="000A4A2C" w:rsidP="000A4A2C">
      <w:pPr>
        <w:pStyle w:val="2f5"/>
      </w:pPr>
      <w:r w:rsidRPr="00D967AC">
        <w:rPr>
          <w:rFonts w:hint="eastAsia"/>
        </w:rPr>
        <w:t>Summary Count : 2</w:t>
      </w:r>
    </w:p>
    <w:p w14:paraId="55BC3DF5" w14:textId="77777777" w:rsidR="000A4A2C" w:rsidRPr="00D967AC" w:rsidRDefault="000A4A2C" w:rsidP="000A4A2C">
      <w:pPr>
        <w:pStyle w:val="2f5"/>
      </w:pPr>
    </w:p>
    <w:p w14:paraId="31A1C66F" w14:textId="77777777" w:rsidR="000A4A2C" w:rsidRPr="00D967AC" w:rsidRDefault="000A4A2C" w:rsidP="000A4A2C">
      <w:pPr>
        <w:pStyle w:val="2f5"/>
      </w:pPr>
      <w:r w:rsidRPr="00D967AC">
        <w:rPr>
          <w:rFonts w:hint="eastAsia"/>
        </w:rPr>
        <w:t>Destination: 0.0.0.0/0</w:t>
      </w:r>
    </w:p>
    <w:p w14:paraId="26464F6A" w14:textId="77777777" w:rsidR="000A4A2C" w:rsidRPr="00D967AC" w:rsidRDefault="000A4A2C" w:rsidP="000A4A2C">
      <w:pPr>
        <w:pStyle w:val="2f5"/>
      </w:pPr>
      <w:r w:rsidRPr="00D967AC">
        <w:rPr>
          <w:rFonts w:hint="eastAsia"/>
        </w:rPr>
        <w:t xml:space="preserve">     Protocol: Static           Process ID: 0</w:t>
      </w:r>
    </w:p>
    <w:p w14:paraId="72616D19" w14:textId="77777777" w:rsidR="000A4A2C" w:rsidRPr="00D967AC" w:rsidRDefault="000A4A2C" w:rsidP="000A4A2C">
      <w:pPr>
        <w:pStyle w:val="2f5"/>
      </w:pPr>
      <w:r w:rsidRPr="00D967AC">
        <w:rPr>
          <w:rFonts w:hint="eastAsia"/>
        </w:rPr>
        <w:t xml:space="preserve">   Preference: 60                     Cost: 0</w:t>
      </w:r>
    </w:p>
    <w:p w14:paraId="1EA33EE3" w14:textId="77777777" w:rsidR="000A4A2C" w:rsidRPr="00D967AC" w:rsidRDefault="000A4A2C" w:rsidP="000A4A2C">
      <w:pPr>
        <w:pStyle w:val="2f5"/>
      </w:pPr>
      <w:r w:rsidRPr="00D967AC">
        <w:rPr>
          <w:rFonts w:hint="eastAsia"/>
        </w:rPr>
        <w:t xml:space="preserve">      NextHop: 10.0.12.2         Neighbour: 0.0.0.0</w:t>
      </w:r>
    </w:p>
    <w:p w14:paraId="77B04608" w14:textId="77777777" w:rsidR="000A4A2C" w:rsidRPr="00D967AC" w:rsidRDefault="000A4A2C" w:rsidP="000A4A2C">
      <w:pPr>
        <w:pStyle w:val="2f5"/>
      </w:pPr>
      <w:r w:rsidRPr="00D967AC">
        <w:rPr>
          <w:rFonts w:hint="eastAsia"/>
        </w:rPr>
        <w:t xml:space="preserve">        State: Active Adv Relied       Age: 00h01m19s</w:t>
      </w:r>
    </w:p>
    <w:p w14:paraId="407B8A41" w14:textId="77777777" w:rsidR="000A4A2C" w:rsidRPr="00D967AC" w:rsidRDefault="000A4A2C" w:rsidP="000A4A2C">
      <w:pPr>
        <w:pStyle w:val="2f5"/>
      </w:pPr>
      <w:r w:rsidRPr="00D967AC">
        <w:rPr>
          <w:rFonts w:hint="eastAsia"/>
        </w:rPr>
        <w:t xml:space="preserve">          Tag: 0                  Priority: medium</w:t>
      </w:r>
    </w:p>
    <w:p w14:paraId="5E73C870" w14:textId="77777777" w:rsidR="000A4A2C" w:rsidRPr="00D967AC" w:rsidRDefault="000A4A2C" w:rsidP="000A4A2C">
      <w:pPr>
        <w:pStyle w:val="2f5"/>
      </w:pPr>
      <w:r w:rsidRPr="00D967AC">
        <w:rPr>
          <w:rFonts w:hint="eastAsia"/>
        </w:rPr>
        <w:t xml:space="preserve">        Label: NULL                QoSInfo: 0x0</w:t>
      </w:r>
    </w:p>
    <w:p w14:paraId="1ADD4EF3" w14:textId="77777777" w:rsidR="000A4A2C" w:rsidRPr="00D967AC" w:rsidRDefault="000A4A2C" w:rsidP="000A4A2C">
      <w:pPr>
        <w:pStyle w:val="2f5"/>
      </w:pPr>
      <w:r w:rsidRPr="00D967AC">
        <w:rPr>
          <w:rFonts w:hint="eastAsia"/>
        </w:rPr>
        <w:t xml:space="preserve">   IndirectID: 0x80000001       </w:t>
      </w:r>
    </w:p>
    <w:p w14:paraId="372A8716" w14:textId="77777777" w:rsidR="000A4A2C" w:rsidRPr="00D967AC" w:rsidRDefault="000A4A2C" w:rsidP="000A4A2C">
      <w:pPr>
        <w:pStyle w:val="2f5"/>
      </w:pPr>
      <w:r w:rsidRPr="00D967AC">
        <w:rPr>
          <w:rFonts w:hint="eastAsia"/>
        </w:rPr>
        <w:t xml:space="preserve"> RelayNextHop: 0.0.0.0           Interface: GigabitEthernet0/0/1</w:t>
      </w:r>
    </w:p>
    <w:p w14:paraId="758D236B" w14:textId="77777777" w:rsidR="000A4A2C" w:rsidRPr="00D967AC" w:rsidRDefault="000A4A2C" w:rsidP="000A4A2C">
      <w:pPr>
        <w:pStyle w:val="2f5"/>
      </w:pPr>
      <w:r w:rsidRPr="00D967AC">
        <w:rPr>
          <w:rFonts w:hint="eastAsia"/>
        </w:rPr>
        <w:t xml:space="preserve">     TunnelID: 0x0                   Flags: RD</w:t>
      </w:r>
    </w:p>
    <w:p w14:paraId="4294A433" w14:textId="77777777" w:rsidR="000A4A2C" w:rsidRPr="00D967AC" w:rsidRDefault="000A4A2C" w:rsidP="000A4A2C">
      <w:pPr>
        <w:pStyle w:val="2f5"/>
      </w:pPr>
    </w:p>
    <w:p w14:paraId="5B6C1AC2" w14:textId="77777777" w:rsidR="000A4A2C" w:rsidRPr="00D967AC" w:rsidRDefault="000A4A2C" w:rsidP="000A4A2C">
      <w:pPr>
        <w:pStyle w:val="2f5"/>
      </w:pPr>
      <w:r w:rsidRPr="00D967AC">
        <w:rPr>
          <w:rFonts w:hint="eastAsia"/>
        </w:rPr>
        <w:t>Destination: 0.0.0.0/0</w:t>
      </w:r>
    </w:p>
    <w:p w14:paraId="5D4B6356" w14:textId="77777777" w:rsidR="000A4A2C" w:rsidRPr="00D967AC" w:rsidRDefault="000A4A2C" w:rsidP="000A4A2C">
      <w:pPr>
        <w:pStyle w:val="2f5"/>
      </w:pPr>
      <w:r w:rsidRPr="00D967AC">
        <w:rPr>
          <w:rFonts w:hint="eastAsia"/>
        </w:rPr>
        <w:t xml:space="preserve">     Protocol: Static           Process ID: 0</w:t>
      </w:r>
    </w:p>
    <w:p w14:paraId="302EB26F" w14:textId="77777777" w:rsidR="000A4A2C" w:rsidRPr="00D967AC" w:rsidRDefault="000A4A2C" w:rsidP="000A4A2C">
      <w:pPr>
        <w:pStyle w:val="2f5"/>
      </w:pPr>
      <w:r w:rsidRPr="00D967AC">
        <w:rPr>
          <w:rFonts w:hint="eastAsia"/>
        </w:rPr>
        <w:t xml:space="preserve">   Preference: 100                    Cost: 0</w:t>
      </w:r>
    </w:p>
    <w:p w14:paraId="0A801E26" w14:textId="77777777" w:rsidR="000A4A2C" w:rsidRPr="00D967AC" w:rsidRDefault="000A4A2C" w:rsidP="000A4A2C">
      <w:pPr>
        <w:pStyle w:val="2f5"/>
      </w:pPr>
      <w:r w:rsidRPr="00D967AC">
        <w:rPr>
          <w:rFonts w:hint="eastAsia"/>
        </w:rPr>
        <w:t xml:space="preserve">      NextHop: 10.0.13.2         Neighbour: 0.0.0.0</w:t>
      </w:r>
    </w:p>
    <w:p w14:paraId="701158C4" w14:textId="77777777" w:rsidR="000A4A2C" w:rsidRPr="00D967AC" w:rsidRDefault="000A4A2C" w:rsidP="000A4A2C">
      <w:pPr>
        <w:pStyle w:val="2f5"/>
      </w:pPr>
      <w:r w:rsidRPr="00D967AC">
        <w:rPr>
          <w:rFonts w:hint="eastAsia"/>
        </w:rPr>
        <w:t xml:space="preserve">        State: Inactive Adv Relied     Age: 00h01m03s</w:t>
      </w:r>
    </w:p>
    <w:p w14:paraId="6487438C" w14:textId="77777777" w:rsidR="000A4A2C" w:rsidRPr="00D967AC" w:rsidRDefault="000A4A2C" w:rsidP="000A4A2C">
      <w:pPr>
        <w:pStyle w:val="2f5"/>
      </w:pPr>
      <w:r w:rsidRPr="00D967AC">
        <w:rPr>
          <w:rFonts w:hint="eastAsia"/>
        </w:rPr>
        <w:t xml:space="preserve">          Tag: 0                  Priority: medium</w:t>
      </w:r>
    </w:p>
    <w:p w14:paraId="343744E0" w14:textId="77777777" w:rsidR="000A4A2C" w:rsidRPr="00D967AC" w:rsidRDefault="000A4A2C" w:rsidP="000A4A2C">
      <w:pPr>
        <w:pStyle w:val="2f5"/>
      </w:pPr>
      <w:r w:rsidRPr="00D967AC">
        <w:rPr>
          <w:rFonts w:hint="eastAsia"/>
        </w:rPr>
        <w:t xml:space="preserve">        Label: NULL                QoSInfo: 0x0</w:t>
      </w:r>
    </w:p>
    <w:p w14:paraId="475A183F" w14:textId="77777777" w:rsidR="000A4A2C" w:rsidRPr="00D967AC" w:rsidRDefault="000A4A2C" w:rsidP="000A4A2C">
      <w:pPr>
        <w:pStyle w:val="2f5"/>
      </w:pPr>
      <w:r w:rsidRPr="00D967AC">
        <w:rPr>
          <w:rFonts w:hint="eastAsia"/>
        </w:rPr>
        <w:t xml:space="preserve">   IndirectID: 0x80000002       </w:t>
      </w:r>
    </w:p>
    <w:p w14:paraId="6660FEAD" w14:textId="77777777" w:rsidR="000A4A2C" w:rsidRPr="00D967AC" w:rsidRDefault="000A4A2C" w:rsidP="000A4A2C">
      <w:pPr>
        <w:pStyle w:val="2f5"/>
      </w:pPr>
      <w:r w:rsidRPr="00D967AC">
        <w:rPr>
          <w:rFonts w:hint="eastAsia"/>
        </w:rPr>
        <w:t xml:space="preserve"> RelayNextHop: 0.0.0.0           Interface: GigabitEthernet0/0/2</w:t>
      </w:r>
    </w:p>
    <w:p w14:paraId="3217323A" w14:textId="77777777" w:rsidR="000A4A2C" w:rsidRPr="00D967AC" w:rsidRDefault="000A4A2C" w:rsidP="000A4A2C">
      <w:pPr>
        <w:pStyle w:val="2f5"/>
      </w:pPr>
      <w:r w:rsidRPr="00D967AC">
        <w:rPr>
          <w:rFonts w:hint="eastAsia"/>
        </w:rPr>
        <w:t xml:space="preserve">     TunnelID: 0x0                   Flags: R</w:t>
      </w:r>
    </w:p>
    <w:p w14:paraId="3EEEACD1" w14:textId="77777777" w:rsidR="000A4A2C" w:rsidRPr="00D967AC" w:rsidRDefault="000A4A2C" w:rsidP="000A4A2C">
      <w:pPr>
        <w:pStyle w:val="1e"/>
      </w:pPr>
      <w:r w:rsidRPr="00D967AC">
        <w:rPr>
          <w:rFonts w:hint="eastAsia"/>
        </w:rPr>
        <w:t># Check the connectivity in normal state.</w:t>
      </w:r>
    </w:p>
    <w:p w14:paraId="6568AE48" w14:textId="77777777" w:rsidR="000A4A2C" w:rsidRPr="00D967AC" w:rsidRDefault="000A4A2C" w:rsidP="000A4A2C">
      <w:pPr>
        <w:pStyle w:val="2f5"/>
      </w:pPr>
      <w:r w:rsidRPr="00D967AC">
        <w:rPr>
          <w:rFonts w:hint="eastAsia"/>
        </w:rPr>
        <w:t>[R1]ping -a 10.0.1.1 23.23.23.23</w:t>
      </w:r>
    </w:p>
    <w:p w14:paraId="7BF2F09F" w14:textId="77777777" w:rsidR="000A4A2C" w:rsidRPr="00D967AC" w:rsidRDefault="000A4A2C" w:rsidP="000A4A2C">
      <w:pPr>
        <w:pStyle w:val="2f5"/>
      </w:pPr>
      <w:r w:rsidRPr="00D967AC">
        <w:rPr>
          <w:rFonts w:hint="eastAsia"/>
        </w:rPr>
        <w:t xml:space="preserve">  PING 23.23.23.23: 56  data bytes, press CTRL_C to break</w:t>
      </w:r>
    </w:p>
    <w:p w14:paraId="3205F641" w14:textId="77777777" w:rsidR="000A4A2C" w:rsidRPr="00D967AC" w:rsidRDefault="000A4A2C" w:rsidP="000A4A2C">
      <w:pPr>
        <w:pStyle w:val="2f5"/>
      </w:pPr>
      <w:r w:rsidRPr="00D967AC">
        <w:rPr>
          <w:rFonts w:hint="eastAsia"/>
        </w:rPr>
        <w:t xml:space="preserve">    Reply from 23.23.23.23: bytes=56 Sequence=1 ttl=255 time=1 ms</w:t>
      </w:r>
    </w:p>
    <w:p w14:paraId="29C4E412" w14:textId="77777777" w:rsidR="000A4A2C" w:rsidRPr="00D967AC" w:rsidRDefault="000A4A2C" w:rsidP="000A4A2C">
      <w:pPr>
        <w:pStyle w:val="2f5"/>
      </w:pPr>
      <w:r w:rsidRPr="00D967AC">
        <w:rPr>
          <w:rFonts w:hint="eastAsia"/>
        </w:rPr>
        <w:t xml:space="preserve">    Reply from 23.23.23.23: bytes=56 Sequence=2 ttl=255 time=1 ms</w:t>
      </w:r>
    </w:p>
    <w:p w14:paraId="016E52D2" w14:textId="77777777" w:rsidR="000A4A2C" w:rsidRPr="00D967AC" w:rsidRDefault="000A4A2C" w:rsidP="000A4A2C">
      <w:pPr>
        <w:pStyle w:val="2f5"/>
      </w:pPr>
      <w:r w:rsidRPr="00D967AC">
        <w:rPr>
          <w:rFonts w:hint="eastAsia"/>
        </w:rPr>
        <w:t xml:space="preserve">    Reply from 23.23.23.23: bytes=56 Sequence=3 ttl=255 time=1 ms</w:t>
      </w:r>
    </w:p>
    <w:p w14:paraId="006BF253" w14:textId="77777777" w:rsidR="000A4A2C" w:rsidRPr="00D967AC" w:rsidRDefault="000A4A2C" w:rsidP="000A4A2C">
      <w:pPr>
        <w:pStyle w:val="2f5"/>
      </w:pPr>
      <w:r w:rsidRPr="00D967AC">
        <w:rPr>
          <w:rFonts w:hint="eastAsia"/>
        </w:rPr>
        <w:t xml:space="preserve">    Reply from 23.23.23.23: bytes=56 Sequence=4 ttl=255 time=1 ms</w:t>
      </w:r>
    </w:p>
    <w:p w14:paraId="483BF7D3" w14:textId="77777777" w:rsidR="000A4A2C" w:rsidRPr="00D967AC" w:rsidRDefault="000A4A2C" w:rsidP="000A4A2C">
      <w:pPr>
        <w:pStyle w:val="2f5"/>
      </w:pPr>
      <w:r w:rsidRPr="00D967AC">
        <w:rPr>
          <w:rFonts w:hint="eastAsia"/>
        </w:rPr>
        <w:t xml:space="preserve">    Reply from 23.23.23.23: bytes=56 Sequence=5 ttl=255 time=1 ms</w:t>
      </w:r>
    </w:p>
    <w:p w14:paraId="3F9F3C4B" w14:textId="77777777" w:rsidR="000A4A2C" w:rsidRPr="00D967AC" w:rsidRDefault="000A4A2C" w:rsidP="000A4A2C">
      <w:pPr>
        <w:pStyle w:val="2f5"/>
      </w:pPr>
    </w:p>
    <w:p w14:paraId="5AD8E448" w14:textId="77777777" w:rsidR="000A4A2C" w:rsidRPr="00D967AC" w:rsidRDefault="000A4A2C" w:rsidP="000A4A2C">
      <w:pPr>
        <w:pStyle w:val="2f5"/>
      </w:pPr>
      <w:r w:rsidRPr="00D967AC">
        <w:rPr>
          <w:rFonts w:hint="eastAsia"/>
        </w:rPr>
        <w:t xml:space="preserve">  --- 23.23.23.23 ping statistics ---</w:t>
      </w:r>
    </w:p>
    <w:p w14:paraId="4DBA9298" w14:textId="77777777" w:rsidR="000A4A2C" w:rsidRPr="00D967AC" w:rsidRDefault="000A4A2C" w:rsidP="000A4A2C">
      <w:pPr>
        <w:pStyle w:val="2f5"/>
      </w:pPr>
      <w:r w:rsidRPr="00D967AC">
        <w:rPr>
          <w:rFonts w:hint="eastAsia"/>
        </w:rPr>
        <w:t xml:space="preserve">    5 packet(s) transmitted</w:t>
      </w:r>
    </w:p>
    <w:p w14:paraId="0996B567" w14:textId="77777777" w:rsidR="000A4A2C" w:rsidRPr="00D967AC" w:rsidRDefault="000A4A2C" w:rsidP="000A4A2C">
      <w:pPr>
        <w:pStyle w:val="2f5"/>
      </w:pPr>
      <w:r w:rsidRPr="00D967AC">
        <w:rPr>
          <w:rFonts w:hint="eastAsia"/>
        </w:rPr>
        <w:t xml:space="preserve">    5 packet(s) received</w:t>
      </w:r>
    </w:p>
    <w:p w14:paraId="75B9DE45" w14:textId="77777777" w:rsidR="000A4A2C" w:rsidRPr="00D967AC" w:rsidRDefault="000A4A2C" w:rsidP="000A4A2C">
      <w:pPr>
        <w:pStyle w:val="2f5"/>
      </w:pPr>
      <w:r w:rsidRPr="00D967AC">
        <w:rPr>
          <w:rFonts w:hint="eastAsia"/>
        </w:rPr>
        <w:t xml:space="preserve">    0.00% packet loss</w:t>
      </w:r>
    </w:p>
    <w:p w14:paraId="7691038F" w14:textId="77777777" w:rsidR="000A4A2C" w:rsidRPr="00D967AC" w:rsidRDefault="000A4A2C" w:rsidP="000A4A2C">
      <w:pPr>
        <w:pStyle w:val="2f5"/>
      </w:pPr>
      <w:r w:rsidRPr="00D967AC">
        <w:rPr>
          <w:rFonts w:hint="eastAsia"/>
        </w:rPr>
        <w:t>round-trip min/avg/max = 1/1/1 ms</w:t>
      </w:r>
    </w:p>
    <w:p w14:paraId="344286F3" w14:textId="77777777" w:rsidR="000A4A2C" w:rsidRPr="00D967AC" w:rsidRDefault="000A4A2C" w:rsidP="000A4A2C">
      <w:pPr>
        <w:pStyle w:val="1e"/>
      </w:pPr>
      <w:r w:rsidRPr="00D967AC">
        <w:rPr>
          <w:rFonts w:hint="eastAsia"/>
        </w:rPr>
        <w:t># Perform the ping operation on R1 for a long time and shut down the interface of R2.</w:t>
      </w:r>
    </w:p>
    <w:p w14:paraId="773FF7CF" w14:textId="77777777" w:rsidR="000A4A2C" w:rsidRPr="00D967AC" w:rsidRDefault="000A4A2C" w:rsidP="000A4A2C">
      <w:pPr>
        <w:pStyle w:val="2f5"/>
      </w:pPr>
      <w:r w:rsidRPr="00D967AC">
        <w:rPr>
          <w:rFonts w:hint="eastAsia"/>
        </w:rPr>
        <w:t>[R1]ping -c 100 23.23.23.23</w:t>
      </w:r>
    </w:p>
    <w:p w14:paraId="6C12B0BD" w14:textId="77777777" w:rsidR="000A4A2C" w:rsidRPr="00D967AC" w:rsidRDefault="000A4A2C" w:rsidP="000A4A2C">
      <w:pPr>
        <w:pStyle w:val="2f5"/>
      </w:pPr>
    </w:p>
    <w:p w14:paraId="24133C45" w14:textId="77777777" w:rsidR="000A4A2C" w:rsidRPr="00D967AC" w:rsidRDefault="000A4A2C" w:rsidP="000A4A2C">
      <w:pPr>
        <w:pStyle w:val="2f5"/>
      </w:pPr>
      <w:r w:rsidRPr="00D967AC">
        <w:rPr>
          <w:rFonts w:hint="eastAsia"/>
        </w:rPr>
        <w:t>[R2]interface GigabitEthernet 0/0/1</w:t>
      </w:r>
    </w:p>
    <w:p w14:paraId="10FBF56A" w14:textId="77777777" w:rsidR="000A4A2C" w:rsidRPr="00D967AC" w:rsidRDefault="000A4A2C" w:rsidP="000A4A2C">
      <w:pPr>
        <w:pStyle w:val="2f5"/>
      </w:pPr>
      <w:r w:rsidRPr="00D967AC">
        <w:rPr>
          <w:rFonts w:hint="eastAsia"/>
        </w:rPr>
        <w:t>[R2-GigabitEthernet0/0/1]shutdown</w:t>
      </w:r>
    </w:p>
    <w:p w14:paraId="2D02AEE3" w14:textId="77777777" w:rsidR="000A4A2C" w:rsidRPr="00D967AC" w:rsidRDefault="000A4A2C" w:rsidP="000A4A2C">
      <w:pPr>
        <w:pStyle w:val="1e"/>
      </w:pPr>
      <w:r w:rsidRPr="00D967AC">
        <w:rPr>
          <w:rFonts w:hint="eastAsia"/>
        </w:rPr>
        <w:t># Check the ping result on R1.</w:t>
      </w:r>
    </w:p>
    <w:p w14:paraId="5AFC09F6" w14:textId="77777777" w:rsidR="000A4A2C" w:rsidRPr="00D967AC" w:rsidRDefault="000A4A2C" w:rsidP="000A4A2C">
      <w:pPr>
        <w:pStyle w:val="2f5"/>
      </w:pPr>
      <w:r w:rsidRPr="00D967AC">
        <w:rPr>
          <w:rFonts w:hint="eastAsia"/>
        </w:rPr>
        <w:t>[R1]ping -c 100 23.23.23.23</w:t>
      </w:r>
    </w:p>
    <w:p w14:paraId="121717DC" w14:textId="77777777" w:rsidR="000A4A2C" w:rsidRPr="00D967AC" w:rsidRDefault="000A4A2C" w:rsidP="000A4A2C">
      <w:pPr>
        <w:pStyle w:val="2f5"/>
      </w:pPr>
      <w:r w:rsidRPr="00D967AC">
        <w:rPr>
          <w:rFonts w:hint="eastAsia"/>
        </w:rPr>
        <w:t xml:space="preserve">  PING 23.23.23.23: 56  data bytes, press CTRL_C to break</w:t>
      </w:r>
    </w:p>
    <w:p w14:paraId="1AFAFF35" w14:textId="77777777" w:rsidR="000A4A2C" w:rsidRPr="00D967AC" w:rsidRDefault="000A4A2C" w:rsidP="000A4A2C">
      <w:pPr>
        <w:pStyle w:val="2f5"/>
      </w:pPr>
      <w:r w:rsidRPr="00D967AC">
        <w:rPr>
          <w:rFonts w:hint="eastAsia"/>
        </w:rPr>
        <w:t xml:space="preserve">    Reply from 23.23.23.23: bytes=56 Sequence=1 ttl=255 time=1 ms</w:t>
      </w:r>
    </w:p>
    <w:p w14:paraId="2A1D5525" w14:textId="77777777" w:rsidR="000A4A2C" w:rsidRPr="00D967AC" w:rsidRDefault="000A4A2C" w:rsidP="000A4A2C">
      <w:pPr>
        <w:pStyle w:val="2f5"/>
      </w:pPr>
      <w:r w:rsidRPr="00D967AC">
        <w:rPr>
          <w:rFonts w:hint="eastAsia"/>
        </w:rPr>
        <w:lastRenderedPageBreak/>
        <w:t xml:space="preserve">    Reply from 23.23.23.23: bytes=56 Sequence=2 ttl=255 time=1 ms</w:t>
      </w:r>
    </w:p>
    <w:p w14:paraId="42582B75" w14:textId="77777777" w:rsidR="000A4A2C" w:rsidRPr="00D967AC" w:rsidRDefault="000A4A2C" w:rsidP="000A4A2C">
      <w:pPr>
        <w:pStyle w:val="2f5"/>
      </w:pPr>
      <w:r w:rsidRPr="00D967AC">
        <w:rPr>
          <w:rFonts w:hint="eastAsia"/>
        </w:rPr>
        <w:t xml:space="preserve">    Reply from 23.23.23.23: bytes=56 Sequence=3 ttl=255 time=1 ms</w:t>
      </w:r>
    </w:p>
    <w:p w14:paraId="4B87F820" w14:textId="77777777" w:rsidR="000A4A2C" w:rsidRPr="00D967AC" w:rsidRDefault="000A4A2C" w:rsidP="000A4A2C">
      <w:pPr>
        <w:pStyle w:val="2f5"/>
      </w:pPr>
      <w:r w:rsidRPr="00D967AC">
        <w:rPr>
          <w:rFonts w:hint="eastAsia"/>
        </w:rPr>
        <w:t xml:space="preserve">    Reply from 23.23.23.23: bytes=56 Sequence=4 ttl=255 time=1 ms</w:t>
      </w:r>
    </w:p>
    <w:p w14:paraId="3A46CE8C" w14:textId="77777777" w:rsidR="000A4A2C" w:rsidRPr="00D967AC" w:rsidRDefault="000A4A2C" w:rsidP="000A4A2C">
      <w:pPr>
        <w:pStyle w:val="2f5"/>
      </w:pPr>
      <w:r w:rsidRPr="00D967AC">
        <w:rPr>
          <w:rFonts w:hint="eastAsia"/>
        </w:rPr>
        <w:t xml:space="preserve">    Reply from 23.23.23.23: bytes=56 Sequence=5 ttl=255 time=1 ms</w:t>
      </w:r>
    </w:p>
    <w:p w14:paraId="496EB26A" w14:textId="77777777" w:rsidR="000A4A2C" w:rsidRPr="00D967AC" w:rsidRDefault="000A4A2C" w:rsidP="000A4A2C">
      <w:pPr>
        <w:pStyle w:val="2f5"/>
      </w:pPr>
      <w:r w:rsidRPr="00D967AC">
        <w:rPr>
          <w:rFonts w:hint="eastAsia"/>
        </w:rPr>
        <w:t xml:space="preserve">    Reply from 23.23.23.23: bytes=56 Sequence=6 ttl=255 time=1 ms</w:t>
      </w:r>
    </w:p>
    <w:p w14:paraId="36BF7961" w14:textId="77777777" w:rsidR="000A4A2C" w:rsidRPr="00D967AC" w:rsidRDefault="000A4A2C" w:rsidP="000A4A2C">
      <w:pPr>
        <w:pStyle w:val="2f5"/>
      </w:pPr>
      <w:r w:rsidRPr="00D967AC">
        <w:rPr>
          <w:rFonts w:hint="eastAsia"/>
        </w:rPr>
        <w:t xml:space="preserve">    Reply from 23.23.23.23: bytes=56 Sequence=7 ttl=255 time=1 ms</w:t>
      </w:r>
    </w:p>
    <w:p w14:paraId="6AA05527" w14:textId="77777777" w:rsidR="000A4A2C" w:rsidRPr="00D967AC" w:rsidRDefault="000A4A2C" w:rsidP="000A4A2C">
      <w:pPr>
        <w:pStyle w:val="2f5"/>
      </w:pPr>
      <w:r w:rsidRPr="00D967AC">
        <w:rPr>
          <w:rFonts w:hint="eastAsia"/>
        </w:rPr>
        <w:t xml:space="preserve">    Reply from 23.23.23.23: bytes=56 Sequence=8 ttl=255 time=1 ms</w:t>
      </w:r>
    </w:p>
    <w:p w14:paraId="23EFADFC" w14:textId="77777777" w:rsidR="000A4A2C" w:rsidRPr="00D967AC" w:rsidRDefault="000A4A2C" w:rsidP="000A4A2C">
      <w:pPr>
        <w:pStyle w:val="2f5"/>
      </w:pPr>
      <w:r w:rsidRPr="00D967AC">
        <w:rPr>
          <w:rFonts w:hint="eastAsia"/>
        </w:rPr>
        <w:t xml:space="preserve">    Reply from 23.23.23.23: bytes=56 Sequence=9 ttl=255 time=1 ms</w:t>
      </w:r>
    </w:p>
    <w:p w14:paraId="3CF256D7" w14:textId="77777777" w:rsidR="000A4A2C" w:rsidRPr="00D967AC" w:rsidRDefault="000A4A2C" w:rsidP="000A4A2C">
      <w:pPr>
        <w:pStyle w:val="2f5"/>
      </w:pPr>
      <w:r w:rsidRPr="00D967AC">
        <w:rPr>
          <w:rFonts w:hint="eastAsia"/>
        </w:rPr>
        <w:t xml:space="preserve">    Request time out</w:t>
      </w:r>
    </w:p>
    <w:p w14:paraId="37FA5C15" w14:textId="77777777" w:rsidR="000A4A2C" w:rsidRPr="00D967AC" w:rsidRDefault="000A4A2C" w:rsidP="000A4A2C">
      <w:pPr>
        <w:pStyle w:val="2f5"/>
      </w:pPr>
      <w:r w:rsidRPr="00D967AC">
        <w:rPr>
          <w:rFonts w:hint="eastAsia"/>
        </w:rPr>
        <w:t xml:space="preserve">    Request time out</w:t>
      </w:r>
    </w:p>
    <w:p w14:paraId="1AAB73A3" w14:textId="77777777" w:rsidR="000A4A2C" w:rsidRPr="00D967AC" w:rsidRDefault="000A4A2C" w:rsidP="000A4A2C">
      <w:pPr>
        <w:pStyle w:val="2f5"/>
      </w:pPr>
      <w:r w:rsidRPr="00D967AC">
        <w:rPr>
          <w:rFonts w:hint="eastAsia"/>
        </w:rPr>
        <w:t xml:space="preserve">    Reply from 23.23.23.23: bytes=56 Sequence=12 ttl=255 time=1 ms</w:t>
      </w:r>
    </w:p>
    <w:p w14:paraId="3E7FFE2B" w14:textId="77777777" w:rsidR="000A4A2C" w:rsidRPr="00D967AC" w:rsidRDefault="000A4A2C" w:rsidP="000A4A2C">
      <w:pPr>
        <w:pStyle w:val="2f5"/>
      </w:pPr>
      <w:r w:rsidRPr="00D967AC">
        <w:rPr>
          <w:rFonts w:hint="eastAsia"/>
        </w:rPr>
        <w:t xml:space="preserve">    Reply from 23.23.23.23: bytes=56 Sequence=13 ttl=255 time=1 ms</w:t>
      </w:r>
    </w:p>
    <w:p w14:paraId="4F469C2D" w14:textId="77777777" w:rsidR="000A4A2C" w:rsidRPr="00D967AC" w:rsidRDefault="000A4A2C" w:rsidP="000A4A2C">
      <w:pPr>
        <w:pStyle w:val="2f5"/>
      </w:pPr>
      <w:r w:rsidRPr="00D967AC">
        <w:rPr>
          <w:rFonts w:hint="eastAsia"/>
        </w:rPr>
        <w:t xml:space="preserve">    Reply from 23.23.23.23: bytes=56 Sequence=14 ttl=255 time=1 ms</w:t>
      </w:r>
    </w:p>
    <w:p w14:paraId="62E23B0B" w14:textId="77777777" w:rsidR="000A4A2C" w:rsidRPr="00D967AC" w:rsidRDefault="000A4A2C" w:rsidP="000A4A2C">
      <w:pPr>
        <w:pStyle w:val="2f5"/>
      </w:pPr>
      <w:r w:rsidRPr="00D967AC">
        <w:rPr>
          <w:rFonts w:hint="eastAsia"/>
        </w:rPr>
        <w:t xml:space="preserve">    Reply from 23.23.23.23: bytes=56 Sequence=15 ttl=255 time=1 ms</w:t>
      </w:r>
    </w:p>
    <w:p w14:paraId="1C0006E4" w14:textId="77777777" w:rsidR="000A4A2C" w:rsidRPr="00D967AC" w:rsidRDefault="000A4A2C" w:rsidP="000A4A2C">
      <w:pPr>
        <w:pStyle w:val="2f5"/>
      </w:pPr>
      <w:r w:rsidRPr="00D967AC">
        <w:rPr>
          <w:rFonts w:hint="eastAsia"/>
        </w:rPr>
        <w:t xml:space="preserve">    Reply from 23.23.23.23: bytes=56 Sequence=16 ttl=255 time=1 ms</w:t>
      </w:r>
    </w:p>
    <w:p w14:paraId="48150FE6" w14:textId="77777777" w:rsidR="000A4A2C" w:rsidRPr="00D967AC" w:rsidRDefault="000A4A2C" w:rsidP="000A4A2C">
      <w:pPr>
        <w:pStyle w:val="2f5"/>
      </w:pPr>
      <w:r w:rsidRPr="00D967AC">
        <w:rPr>
          <w:rFonts w:hint="eastAsia"/>
        </w:rPr>
        <w:t xml:space="preserve">    Reply from 23.23.23.23: bytes=56 Sequence=17 ttl=255 time=1 ms</w:t>
      </w:r>
    </w:p>
    <w:p w14:paraId="6B0FD7CC" w14:textId="77777777" w:rsidR="000A4A2C" w:rsidRPr="00D967AC" w:rsidRDefault="000A4A2C" w:rsidP="000A4A2C">
      <w:pPr>
        <w:pStyle w:val="2f5"/>
      </w:pPr>
      <w:r w:rsidRPr="00D967AC">
        <w:rPr>
          <w:rFonts w:hint="eastAsia"/>
        </w:rPr>
        <w:t xml:space="preserve">    Reply from 23.23.23.23: bytes=56 Sequence=18 ttl=255 time=1 ms</w:t>
      </w:r>
    </w:p>
    <w:p w14:paraId="59D6A6DE" w14:textId="77777777" w:rsidR="000A4A2C" w:rsidRPr="00D967AC" w:rsidRDefault="000A4A2C" w:rsidP="000A4A2C">
      <w:pPr>
        <w:pStyle w:val="2f5"/>
      </w:pPr>
      <w:r w:rsidRPr="00D967AC">
        <w:rPr>
          <w:rFonts w:hint="eastAsia"/>
        </w:rPr>
        <w:t xml:space="preserve">    Reply from 23.23.23.23: bytes=56 Sequence=19 ttl=255 time=1 ms</w:t>
      </w:r>
    </w:p>
    <w:p w14:paraId="1ACC72EF" w14:textId="77777777" w:rsidR="000A4A2C" w:rsidRPr="00D967AC" w:rsidRDefault="000A4A2C" w:rsidP="000A4A2C">
      <w:pPr>
        <w:pStyle w:val="2f5"/>
      </w:pPr>
      <w:r w:rsidRPr="00D967AC">
        <w:rPr>
          <w:rFonts w:hint="eastAsia"/>
        </w:rPr>
        <w:t xml:space="preserve">    Reply from 23.23.23.23: bytes=56 Sequence=20 ttl=255 time=1 ms</w:t>
      </w:r>
    </w:p>
    <w:p w14:paraId="3061FDF6" w14:textId="77777777" w:rsidR="000A4A2C" w:rsidRPr="00D967AC" w:rsidRDefault="000A4A2C" w:rsidP="000A4A2C">
      <w:pPr>
        <w:pStyle w:val="2f5"/>
      </w:pPr>
      <w:r w:rsidRPr="00D967AC">
        <w:rPr>
          <w:rFonts w:hint="eastAsia"/>
        </w:rPr>
        <w:t xml:space="preserve">    Reply from 23.23.23.23: bytes=56 Sequence=21 ttl=255 time=1 ms</w:t>
      </w:r>
    </w:p>
    <w:p w14:paraId="3A58969E" w14:textId="77777777" w:rsidR="000A4A2C" w:rsidRPr="00D967AC" w:rsidRDefault="000A4A2C" w:rsidP="000A4A2C">
      <w:pPr>
        <w:pStyle w:val="2f5"/>
      </w:pPr>
      <w:r w:rsidRPr="00D967AC">
        <w:rPr>
          <w:rFonts w:hint="eastAsia"/>
        </w:rPr>
        <w:t xml:space="preserve">    Reply from 23.23.23.23: bytes=56 Sequence=22 ttl=255 time=1 ms</w:t>
      </w:r>
    </w:p>
    <w:p w14:paraId="7396F37A" w14:textId="77777777" w:rsidR="000A4A2C" w:rsidRPr="00D967AC" w:rsidRDefault="000A4A2C" w:rsidP="000A4A2C">
      <w:pPr>
        <w:pStyle w:val="2f5"/>
      </w:pPr>
      <w:r w:rsidRPr="00D967AC">
        <w:rPr>
          <w:rFonts w:hint="eastAsia"/>
        </w:rPr>
        <w:t xml:space="preserve">    Reply from 23.23.23.23: bytes=56 Sequence=23 ttl=255 time=1 ms</w:t>
      </w:r>
    </w:p>
    <w:p w14:paraId="0107857D" w14:textId="77777777" w:rsidR="000A4A2C" w:rsidRPr="00D967AC" w:rsidRDefault="000A4A2C" w:rsidP="000A4A2C">
      <w:pPr>
        <w:pStyle w:val="2f5"/>
      </w:pPr>
      <w:r w:rsidRPr="00D967AC">
        <w:rPr>
          <w:rFonts w:hint="eastAsia"/>
        </w:rPr>
        <w:t xml:space="preserve">    Reply from 23.23.23.23: bytes=56 Sequence=24 ttl=255 time=1 ms</w:t>
      </w:r>
    </w:p>
    <w:p w14:paraId="1898AAC2" w14:textId="77777777" w:rsidR="000A4A2C" w:rsidRPr="00D967AC" w:rsidRDefault="000A4A2C" w:rsidP="000A4A2C">
      <w:pPr>
        <w:pStyle w:val="2f5"/>
      </w:pPr>
      <w:r w:rsidRPr="00D967AC">
        <w:rPr>
          <w:rFonts w:hint="eastAsia"/>
        </w:rPr>
        <w:t xml:space="preserve">    Reply from 23.23.23.23: bytes=56 Sequence=25 ttl=255 time=1 ms</w:t>
      </w:r>
    </w:p>
    <w:p w14:paraId="33DB9D9C" w14:textId="77777777" w:rsidR="000A4A2C" w:rsidRPr="00D967AC" w:rsidRDefault="000A4A2C" w:rsidP="000A4A2C">
      <w:pPr>
        <w:pStyle w:val="2f5"/>
      </w:pPr>
      <w:r w:rsidRPr="00D967AC">
        <w:rPr>
          <w:rFonts w:hint="eastAsia"/>
        </w:rPr>
        <w:t xml:space="preserve">    Reply from 23.23.23.23: bytes=56 Sequence=26 ttl=255 time=1 ms</w:t>
      </w:r>
    </w:p>
    <w:p w14:paraId="0B3A3371" w14:textId="77777777" w:rsidR="000A4A2C" w:rsidRPr="00D967AC" w:rsidRDefault="000A4A2C" w:rsidP="000A4A2C">
      <w:pPr>
        <w:pStyle w:val="2f5"/>
      </w:pPr>
      <w:r w:rsidRPr="00D967AC">
        <w:rPr>
          <w:rFonts w:hint="eastAsia"/>
        </w:rPr>
        <w:t xml:space="preserve">    Reply from 23.23.23.23: bytes=56 Sequence=27 ttl=255 time=1 ms</w:t>
      </w:r>
    </w:p>
    <w:p w14:paraId="52D43600" w14:textId="77777777" w:rsidR="000A4A2C" w:rsidRPr="00D967AC" w:rsidRDefault="000A4A2C" w:rsidP="000A4A2C">
      <w:pPr>
        <w:pStyle w:val="2f5"/>
      </w:pPr>
      <w:r w:rsidRPr="00D967AC">
        <w:rPr>
          <w:rFonts w:hint="eastAsia"/>
        </w:rPr>
        <w:t xml:space="preserve">    Reply from 23.23.23.23: bytes=56 Sequence=28 ttl=255 time=1 ms</w:t>
      </w:r>
    </w:p>
    <w:p w14:paraId="32288C2F" w14:textId="77777777" w:rsidR="000A4A2C" w:rsidRPr="00D967AC" w:rsidRDefault="000A4A2C" w:rsidP="000A4A2C">
      <w:pPr>
        <w:pStyle w:val="2f5"/>
      </w:pPr>
      <w:r w:rsidRPr="00D967AC">
        <w:rPr>
          <w:rFonts w:hint="eastAsia"/>
        </w:rPr>
        <w:t xml:space="preserve">    Reply from 23.23.23.23: bytes=56 Sequence=29 ttl=255 time=1 ms</w:t>
      </w:r>
    </w:p>
    <w:p w14:paraId="5896B1B4" w14:textId="77777777" w:rsidR="000A4A2C" w:rsidRPr="00D967AC" w:rsidRDefault="000A4A2C" w:rsidP="000A4A2C">
      <w:pPr>
        <w:pStyle w:val="2f5"/>
      </w:pPr>
      <w:r w:rsidRPr="00D967AC">
        <w:rPr>
          <w:rFonts w:hint="eastAsia"/>
        </w:rPr>
        <w:t xml:space="preserve">    Reply from 23.23.23.23: bytes=56 Sequence=30 ttl=255 time=1 ms</w:t>
      </w:r>
    </w:p>
    <w:p w14:paraId="282C1CEF" w14:textId="77777777" w:rsidR="000A4A2C" w:rsidRPr="00D967AC" w:rsidRDefault="000A4A2C" w:rsidP="000A4A2C">
      <w:pPr>
        <w:pStyle w:val="2f5"/>
      </w:pPr>
      <w:r w:rsidRPr="00D967AC">
        <w:rPr>
          <w:rFonts w:hint="eastAsia"/>
        </w:rPr>
        <w:t xml:space="preserve">    Reply from 23.23.23.23: bytes=56 Sequence=31 ttl=255 time=1 ms</w:t>
      </w:r>
    </w:p>
    <w:p w14:paraId="3F5ECECC" w14:textId="77777777" w:rsidR="000A4A2C" w:rsidRPr="00D967AC" w:rsidRDefault="000A4A2C" w:rsidP="000A4A2C">
      <w:pPr>
        <w:pStyle w:val="2f5"/>
      </w:pPr>
      <w:r w:rsidRPr="00D967AC">
        <w:rPr>
          <w:rFonts w:hint="eastAsia"/>
        </w:rPr>
        <w:t xml:space="preserve">    Reply from 23.23.23.23: bytes=56 Sequence=32 ttl=255 time=1 ms</w:t>
      </w:r>
    </w:p>
    <w:p w14:paraId="33303703" w14:textId="77777777" w:rsidR="000A4A2C" w:rsidRPr="00D967AC" w:rsidRDefault="000A4A2C" w:rsidP="000A4A2C">
      <w:pPr>
        <w:pStyle w:val="2f5"/>
      </w:pPr>
      <w:r w:rsidRPr="00D967AC">
        <w:rPr>
          <w:rFonts w:hint="eastAsia"/>
        </w:rPr>
        <w:t xml:space="preserve">    Reply from 23.23.23.23: bytes=56 Sequence=33 ttl=255 time=1 ms</w:t>
      </w:r>
    </w:p>
    <w:p w14:paraId="5BBB2BD4" w14:textId="77777777" w:rsidR="000A4A2C" w:rsidRPr="00D967AC" w:rsidRDefault="000A4A2C" w:rsidP="000A4A2C">
      <w:pPr>
        <w:pStyle w:val="2f5"/>
      </w:pPr>
      <w:r w:rsidRPr="00D967AC">
        <w:rPr>
          <w:rFonts w:hint="eastAsia"/>
        </w:rPr>
        <w:t xml:space="preserve">    Reply from 23.23.23.23: bytes=56 Sequence=34 ttl=255 time=1 ms</w:t>
      </w:r>
    </w:p>
    <w:p w14:paraId="368D57A2" w14:textId="77777777" w:rsidR="000A4A2C" w:rsidRPr="00D967AC" w:rsidRDefault="000A4A2C" w:rsidP="000A4A2C">
      <w:pPr>
        <w:pStyle w:val="2f5"/>
      </w:pPr>
      <w:r w:rsidRPr="00D967AC">
        <w:rPr>
          <w:rFonts w:hint="eastAsia"/>
        </w:rPr>
        <w:t xml:space="preserve">    Reply from 23.23.23.23: bytes=56 Sequence=35 ttl=255 time=1 ms</w:t>
      </w:r>
    </w:p>
    <w:p w14:paraId="67679FBE" w14:textId="77777777" w:rsidR="000A4A2C" w:rsidRPr="00D967AC" w:rsidRDefault="000A4A2C" w:rsidP="000A4A2C">
      <w:pPr>
        <w:pStyle w:val="2f5"/>
      </w:pPr>
    </w:p>
    <w:p w14:paraId="0D681737" w14:textId="77777777" w:rsidR="000A4A2C" w:rsidRPr="00D967AC" w:rsidRDefault="000A4A2C" w:rsidP="000A4A2C">
      <w:pPr>
        <w:pStyle w:val="2f5"/>
      </w:pPr>
      <w:r w:rsidRPr="00D967AC">
        <w:rPr>
          <w:rFonts w:hint="eastAsia"/>
        </w:rPr>
        <w:t xml:space="preserve">  --- 23.23.23.23 ping statistics ---</w:t>
      </w:r>
    </w:p>
    <w:p w14:paraId="6D4F4EA0" w14:textId="77777777" w:rsidR="000A4A2C" w:rsidRPr="00D967AC" w:rsidRDefault="000A4A2C" w:rsidP="000A4A2C">
      <w:pPr>
        <w:pStyle w:val="2f5"/>
      </w:pPr>
      <w:r w:rsidRPr="00D967AC">
        <w:rPr>
          <w:rFonts w:hint="eastAsia"/>
        </w:rPr>
        <w:t xml:space="preserve">    35 packet(s) transmitted</w:t>
      </w:r>
    </w:p>
    <w:p w14:paraId="1688526E" w14:textId="77777777" w:rsidR="000A4A2C" w:rsidRPr="00D967AC" w:rsidRDefault="000A4A2C" w:rsidP="000A4A2C">
      <w:pPr>
        <w:pStyle w:val="2f5"/>
      </w:pPr>
      <w:r w:rsidRPr="00D967AC">
        <w:rPr>
          <w:rFonts w:hint="eastAsia"/>
        </w:rPr>
        <w:t xml:space="preserve">    33 packet(s) received</w:t>
      </w:r>
    </w:p>
    <w:p w14:paraId="06CEF4A5" w14:textId="77777777" w:rsidR="000A4A2C" w:rsidRPr="00D967AC" w:rsidRDefault="000A4A2C" w:rsidP="000A4A2C">
      <w:pPr>
        <w:pStyle w:val="2f5"/>
      </w:pPr>
      <w:r w:rsidRPr="00D967AC">
        <w:rPr>
          <w:rFonts w:hint="eastAsia"/>
        </w:rPr>
        <w:t xml:space="preserve">    5.71% packet loss</w:t>
      </w:r>
    </w:p>
    <w:p w14:paraId="4C8C17A3" w14:textId="77777777" w:rsidR="000A4A2C" w:rsidRPr="00D967AC" w:rsidRDefault="000A4A2C" w:rsidP="000A4A2C">
      <w:pPr>
        <w:pStyle w:val="2f5"/>
      </w:pPr>
      <w:r w:rsidRPr="00D967AC">
        <w:rPr>
          <w:rFonts w:hint="eastAsia"/>
        </w:rPr>
        <w:t xml:space="preserve">    round-trip min/avg/max = 1/1/1 ms</w:t>
      </w:r>
    </w:p>
    <w:p w14:paraId="35739CCF" w14:textId="77777777" w:rsidR="000A4A2C" w:rsidRPr="00D967AC" w:rsidRDefault="000A4A2C" w:rsidP="000A4A2C">
      <w:pPr>
        <w:pStyle w:val="1e"/>
      </w:pPr>
      <w:r w:rsidRPr="00D967AC">
        <w:rPr>
          <w:rFonts w:hint="eastAsia"/>
        </w:rPr>
        <w:t># Check the BFD session.</w:t>
      </w:r>
    </w:p>
    <w:p w14:paraId="2F538DD0" w14:textId="77777777" w:rsidR="000A4A2C" w:rsidRPr="00D967AC" w:rsidRDefault="000A4A2C" w:rsidP="000A4A2C">
      <w:pPr>
        <w:pStyle w:val="2f5"/>
      </w:pPr>
      <w:r w:rsidRPr="00D967AC">
        <w:rPr>
          <w:rFonts w:hint="eastAsia"/>
        </w:rPr>
        <w:t>[R1]display bfd session all</w:t>
      </w:r>
    </w:p>
    <w:p w14:paraId="33742B85" w14:textId="77777777" w:rsidR="000A4A2C" w:rsidRPr="00D967AC" w:rsidRDefault="000A4A2C" w:rsidP="000A4A2C">
      <w:pPr>
        <w:pStyle w:val="2f5"/>
      </w:pPr>
      <w:r w:rsidRPr="00D967AC">
        <w:rPr>
          <w:rFonts w:hint="eastAsia"/>
        </w:rPr>
        <w:t>--------------------------------------------------------------------------------</w:t>
      </w:r>
    </w:p>
    <w:p w14:paraId="0AB667AF" w14:textId="77777777" w:rsidR="000A4A2C" w:rsidRPr="00D967AC" w:rsidRDefault="000A4A2C" w:rsidP="000A4A2C">
      <w:pPr>
        <w:pStyle w:val="2f5"/>
      </w:pPr>
      <w:r w:rsidRPr="00D967AC">
        <w:rPr>
          <w:rFonts w:hint="eastAsia"/>
        </w:rPr>
        <w:t xml:space="preserve">Local Remote     PeerIpAddr      State     Type         InterfaceName           </w:t>
      </w:r>
    </w:p>
    <w:p w14:paraId="12B45A4D" w14:textId="77777777" w:rsidR="000A4A2C" w:rsidRPr="00D967AC" w:rsidRDefault="000A4A2C" w:rsidP="000A4A2C">
      <w:pPr>
        <w:pStyle w:val="2f5"/>
      </w:pPr>
      <w:r w:rsidRPr="00D967AC">
        <w:rPr>
          <w:rFonts w:hint="eastAsia"/>
        </w:rPr>
        <w:t>--------------------------------------------------------------------------------</w:t>
      </w:r>
    </w:p>
    <w:p w14:paraId="2BF8F884" w14:textId="77777777" w:rsidR="000A4A2C" w:rsidRPr="00D967AC" w:rsidRDefault="000A4A2C" w:rsidP="000A4A2C">
      <w:pPr>
        <w:pStyle w:val="2f5"/>
      </w:pPr>
      <w:r w:rsidRPr="00D967AC">
        <w:rPr>
          <w:rFonts w:hint="eastAsia"/>
        </w:rPr>
        <w:t xml:space="preserve">8192  0          10.0.12.2       Down      S_AUTO_PEER        -                 </w:t>
      </w:r>
    </w:p>
    <w:p w14:paraId="0962B0CE" w14:textId="77777777" w:rsidR="000A4A2C" w:rsidRPr="00D967AC" w:rsidRDefault="000A4A2C" w:rsidP="000A4A2C">
      <w:pPr>
        <w:pStyle w:val="2f5"/>
      </w:pPr>
      <w:r w:rsidRPr="00D967AC">
        <w:rPr>
          <w:rFonts w:hint="eastAsia"/>
        </w:rPr>
        <w:t>--------------------------------------------------------------------------------</w:t>
      </w:r>
    </w:p>
    <w:p w14:paraId="2A2581F0" w14:textId="77777777" w:rsidR="000A4A2C" w:rsidRPr="00D967AC" w:rsidRDefault="000A4A2C" w:rsidP="000A4A2C">
      <w:pPr>
        <w:pStyle w:val="2f5"/>
      </w:pPr>
      <w:r w:rsidRPr="00D967AC">
        <w:rPr>
          <w:rFonts w:hint="eastAsia"/>
        </w:rPr>
        <w:t xml:space="preserve">     Total UP/DOWN Session Number : 0/1</w:t>
      </w:r>
    </w:p>
    <w:p w14:paraId="7BF6A961" w14:textId="77777777" w:rsidR="000A4A2C" w:rsidRPr="00D967AC" w:rsidRDefault="000A4A2C" w:rsidP="000A4A2C">
      <w:pPr>
        <w:pStyle w:val="1e"/>
      </w:pPr>
      <w:r w:rsidRPr="00D967AC">
        <w:t>----End</w:t>
      </w:r>
    </w:p>
    <w:p w14:paraId="40CCDC3C" w14:textId="77777777" w:rsidR="000A4A2C" w:rsidRPr="00D967AC" w:rsidRDefault="000A4A2C" w:rsidP="000A4A2C">
      <w:pPr>
        <w:pStyle w:val="3"/>
      </w:pPr>
      <w:bookmarkStart w:id="167" w:name="_Toc63253566"/>
      <w:bookmarkStart w:id="168" w:name="_Toc116563199"/>
      <w:r w:rsidRPr="00D967AC">
        <w:rPr>
          <w:rFonts w:hint="eastAsia"/>
        </w:rPr>
        <w:lastRenderedPageBreak/>
        <w:t>Verification</w:t>
      </w:r>
      <w:bookmarkEnd w:id="167"/>
      <w:bookmarkEnd w:id="168"/>
    </w:p>
    <w:p w14:paraId="0E29B627" w14:textId="77777777" w:rsidR="000A4A2C" w:rsidRPr="00D967AC" w:rsidRDefault="000A4A2C" w:rsidP="000A4A2C">
      <w:pPr>
        <w:pStyle w:val="1e"/>
      </w:pPr>
      <w:r w:rsidRPr="00D967AC">
        <w:rPr>
          <w:rFonts w:hint="eastAsia"/>
        </w:rPr>
        <w:t># Check routing information on R1.</w:t>
      </w:r>
    </w:p>
    <w:p w14:paraId="713DAD2A" w14:textId="77777777" w:rsidR="000A4A2C" w:rsidRPr="00D967AC" w:rsidRDefault="000A4A2C" w:rsidP="000A4A2C">
      <w:pPr>
        <w:pStyle w:val="2f5"/>
      </w:pPr>
      <w:r w:rsidRPr="00D967AC">
        <w:rPr>
          <w:rFonts w:hint="eastAsia"/>
        </w:rPr>
        <w:t xml:space="preserve">[R1]display ip routing-table </w:t>
      </w:r>
    </w:p>
    <w:p w14:paraId="66290A88" w14:textId="77777777" w:rsidR="000A4A2C" w:rsidRPr="00D967AC" w:rsidRDefault="000A4A2C" w:rsidP="000A4A2C">
      <w:pPr>
        <w:pStyle w:val="2f5"/>
      </w:pPr>
      <w:r w:rsidRPr="00D967AC">
        <w:rPr>
          <w:rFonts w:hint="eastAsia"/>
        </w:rPr>
        <w:t>Route Flags: R - relay, D - download to fib</w:t>
      </w:r>
    </w:p>
    <w:p w14:paraId="4F86015C" w14:textId="77777777" w:rsidR="000A4A2C" w:rsidRPr="00D967AC" w:rsidRDefault="000A4A2C" w:rsidP="000A4A2C">
      <w:pPr>
        <w:pStyle w:val="2f5"/>
      </w:pPr>
      <w:r w:rsidRPr="00D967AC">
        <w:rPr>
          <w:rFonts w:hint="eastAsia"/>
        </w:rPr>
        <w:t>------------------------------------------------------------------------------</w:t>
      </w:r>
    </w:p>
    <w:p w14:paraId="62EF0D39" w14:textId="77777777" w:rsidR="000A4A2C" w:rsidRPr="00D967AC" w:rsidRDefault="000A4A2C" w:rsidP="000A4A2C">
      <w:pPr>
        <w:pStyle w:val="2f5"/>
      </w:pPr>
      <w:r w:rsidRPr="00D967AC">
        <w:rPr>
          <w:rFonts w:hint="eastAsia"/>
        </w:rPr>
        <w:t>Routing Tables: Public</w:t>
      </w:r>
    </w:p>
    <w:p w14:paraId="07DB25A4" w14:textId="77777777" w:rsidR="000A4A2C" w:rsidRPr="00D967AC" w:rsidRDefault="000A4A2C" w:rsidP="000A4A2C">
      <w:pPr>
        <w:pStyle w:val="2f5"/>
      </w:pPr>
      <w:r w:rsidRPr="00D967AC">
        <w:rPr>
          <w:rFonts w:hint="eastAsia"/>
        </w:rPr>
        <w:t xml:space="preserve">         Destinations : 12       Routes : 12       </w:t>
      </w:r>
    </w:p>
    <w:p w14:paraId="7D3FC790" w14:textId="77777777" w:rsidR="000A4A2C" w:rsidRPr="00D967AC" w:rsidRDefault="000A4A2C" w:rsidP="000A4A2C">
      <w:pPr>
        <w:pStyle w:val="2f5"/>
      </w:pPr>
    </w:p>
    <w:p w14:paraId="12D7C7FE" w14:textId="77777777" w:rsidR="000A4A2C" w:rsidRPr="00D967AC" w:rsidRDefault="000A4A2C" w:rsidP="000A4A2C">
      <w:pPr>
        <w:pStyle w:val="2f5"/>
      </w:pPr>
      <w:r w:rsidRPr="00D967AC">
        <w:rPr>
          <w:rFonts w:hint="eastAsia"/>
        </w:rPr>
        <w:t>Destination/Mask    Proto   Pre  Cost      Flags NextHop         Interface</w:t>
      </w:r>
    </w:p>
    <w:p w14:paraId="7B20054E" w14:textId="77777777" w:rsidR="000A4A2C" w:rsidRPr="00D967AC" w:rsidRDefault="000A4A2C" w:rsidP="000A4A2C">
      <w:pPr>
        <w:pStyle w:val="2f5"/>
      </w:pPr>
    </w:p>
    <w:p w14:paraId="16787DB8" w14:textId="77777777" w:rsidR="000A4A2C" w:rsidRPr="00D967AC" w:rsidRDefault="000A4A2C" w:rsidP="000A4A2C">
      <w:pPr>
        <w:pStyle w:val="2f5"/>
      </w:pPr>
      <w:r w:rsidRPr="00D967AC">
        <w:rPr>
          <w:rFonts w:hint="eastAsia"/>
        </w:rPr>
        <w:t xml:space="preserve">        0.0.0.0/0   Static  100  0          RD   10.0.13.2       GigabitEthernet0/0/2</w:t>
      </w:r>
    </w:p>
    <w:p w14:paraId="277BC367" w14:textId="77777777" w:rsidR="000A4A2C" w:rsidRPr="00D967AC" w:rsidRDefault="000A4A2C" w:rsidP="000A4A2C">
      <w:pPr>
        <w:pStyle w:val="2f5"/>
      </w:pPr>
      <w:r w:rsidRPr="00D967AC">
        <w:rPr>
          <w:rFonts w:hint="eastAsia"/>
        </w:rPr>
        <w:t xml:space="preserve">       10.0.1.1/32  Direct  0    0           D   127.0.0.1       LoopBack0</w:t>
      </w:r>
    </w:p>
    <w:p w14:paraId="52040BCD" w14:textId="77777777" w:rsidR="000A4A2C" w:rsidRPr="00D967AC" w:rsidRDefault="000A4A2C" w:rsidP="000A4A2C">
      <w:pPr>
        <w:pStyle w:val="2f5"/>
      </w:pPr>
      <w:r w:rsidRPr="00D967AC">
        <w:rPr>
          <w:rFonts w:hint="eastAsia"/>
        </w:rPr>
        <w:t xml:space="preserve">      10.0.12.0/24  Direct  0    0           D   10.0.12.1       GigabitEthernet0/0/1</w:t>
      </w:r>
    </w:p>
    <w:p w14:paraId="004598F5" w14:textId="77777777" w:rsidR="000A4A2C" w:rsidRPr="00D967AC" w:rsidRDefault="000A4A2C" w:rsidP="000A4A2C">
      <w:pPr>
        <w:pStyle w:val="2f5"/>
      </w:pPr>
      <w:r w:rsidRPr="00D967AC">
        <w:rPr>
          <w:rFonts w:hint="eastAsia"/>
        </w:rPr>
        <w:t xml:space="preserve">      10.0.12.1/32  Direct  0    0           D   127.0.0.1       GigabitEthernet0/0/1</w:t>
      </w:r>
    </w:p>
    <w:p w14:paraId="0909AE8C" w14:textId="77777777" w:rsidR="000A4A2C" w:rsidRPr="00D967AC" w:rsidRDefault="000A4A2C" w:rsidP="000A4A2C">
      <w:pPr>
        <w:pStyle w:val="2f5"/>
      </w:pPr>
      <w:r w:rsidRPr="00D967AC">
        <w:rPr>
          <w:rFonts w:hint="eastAsia"/>
        </w:rPr>
        <w:t xml:space="preserve">    10.0.12.255/32  Direct  0    0           D   127.0.0.1       GigabitEthernet0/0/1</w:t>
      </w:r>
    </w:p>
    <w:p w14:paraId="5379E589" w14:textId="77777777" w:rsidR="000A4A2C" w:rsidRPr="00D967AC" w:rsidRDefault="000A4A2C" w:rsidP="000A4A2C">
      <w:pPr>
        <w:pStyle w:val="2f5"/>
      </w:pPr>
      <w:r w:rsidRPr="00D967AC">
        <w:rPr>
          <w:rFonts w:hint="eastAsia"/>
        </w:rPr>
        <w:t xml:space="preserve">      10.0.13.0/24  Direct  0    0           D   10.0.13.1       GigabitEthernet0/0/2</w:t>
      </w:r>
    </w:p>
    <w:p w14:paraId="0667953A" w14:textId="77777777" w:rsidR="000A4A2C" w:rsidRPr="00D967AC" w:rsidRDefault="000A4A2C" w:rsidP="000A4A2C">
      <w:pPr>
        <w:pStyle w:val="2f5"/>
      </w:pPr>
      <w:r w:rsidRPr="00D967AC">
        <w:rPr>
          <w:rFonts w:hint="eastAsia"/>
        </w:rPr>
        <w:t xml:space="preserve">      10.0.13.1/32  Direct  0    0           D   127.0.0.1       GigabitEthernet0/0/2</w:t>
      </w:r>
    </w:p>
    <w:p w14:paraId="4ED47BCE" w14:textId="77777777" w:rsidR="000A4A2C" w:rsidRPr="00D967AC" w:rsidRDefault="000A4A2C" w:rsidP="000A4A2C">
      <w:pPr>
        <w:pStyle w:val="2f5"/>
      </w:pPr>
      <w:r w:rsidRPr="00D967AC">
        <w:rPr>
          <w:rFonts w:hint="eastAsia"/>
        </w:rPr>
        <w:t xml:space="preserve">    10.0.13.255/32  Direct  0    0           D   127.0.0.1       GigabitEthernet0/0/2</w:t>
      </w:r>
    </w:p>
    <w:p w14:paraId="489E6E58" w14:textId="77777777" w:rsidR="000A4A2C" w:rsidRPr="00D967AC" w:rsidRDefault="000A4A2C" w:rsidP="000A4A2C">
      <w:pPr>
        <w:pStyle w:val="2f5"/>
      </w:pPr>
      <w:r w:rsidRPr="00D967AC">
        <w:rPr>
          <w:rFonts w:hint="eastAsia"/>
        </w:rPr>
        <w:t xml:space="preserve">      127.0.0.0/8   Direct  0    0           D   127.0.0.1       InLoopBack0</w:t>
      </w:r>
    </w:p>
    <w:p w14:paraId="00FBFE03" w14:textId="77777777" w:rsidR="000A4A2C" w:rsidRPr="00D967AC" w:rsidRDefault="000A4A2C" w:rsidP="000A4A2C">
      <w:pPr>
        <w:pStyle w:val="2f5"/>
      </w:pPr>
      <w:r w:rsidRPr="00D967AC">
        <w:rPr>
          <w:rFonts w:hint="eastAsia"/>
        </w:rPr>
        <w:t xml:space="preserve">      127.0.0.1/32  Direct  0    0           D   127.0.0.1       InLoopBack0</w:t>
      </w:r>
    </w:p>
    <w:p w14:paraId="5E4C7CF9" w14:textId="77777777" w:rsidR="000A4A2C" w:rsidRPr="00D967AC" w:rsidRDefault="000A4A2C" w:rsidP="000A4A2C">
      <w:pPr>
        <w:pStyle w:val="2f5"/>
      </w:pPr>
      <w:r w:rsidRPr="00D967AC">
        <w:rPr>
          <w:rFonts w:hint="eastAsia"/>
        </w:rPr>
        <w:t>127.255.255.255/32 Direct  0    0           D   127.0.0.1       InLoopBack0</w:t>
      </w:r>
    </w:p>
    <w:p w14:paraId="37634C07" w14:textId="77777777" w:rsidR="000A4A2C" w:rsidRPr="00D967AC" w:rsidRDefault="000A4A2C" w:rsidP="000A4A2C">
      <w:pPr>
        <w:pStyle w:val="2f5"/>
      </w:pPr>
      <w:r w:rsidRPr="00D967AC">
        <w:rPr>
          <w:rFonts w:hint="eastAsia"/>
        </w:rPr>
        <w:t>255.255.255.255/32 Direct  0    0           D   127.0.0.1       InLoopBack0</w:t>
      </w:r>
    </w:p>
    <w:p w14:paraId="7768793D" w14:textId="77777777" w:rsidR="000A4A2C" w:rsidRPr="00D967AC" w:rsidRDefault="000A4A2C" w:rsidP="000A4A2C">
      <w:pPr>
        <w:pStyle w:val="2f5"/>
      </w:pPr>
    </w:p>
    <w:p w14:paraId="7E000B0C" w14:textId="77777777" w:rsidR="000A4A2C" w:rsidRPr="00D967AC" w:rsidRDefault="000A4A2C" w:rsidP="000A4A2C">
      <w:pPr>
        <w:pStyle w:val="2f5"/>
      </w:pPr>
      <w:r w:rsidRPr="00D967AC">
        <w:rPr>
          <w:rFonts w:hint="eastAsia"/>
        </w:rPr>
        <w:t>[R1]display ip routing-table 0.0.0.0 verbose</w:t>
      </w:r>
    </w:p>
    <w:p w14:paraId="62B4CF28" w14:textId="77777777" w:rsidR="000A4A2C" w:rsidRPr="00D967AC" w:rsidRDefault="000A4A2C" w:rsidP="000A4A2C">
      <w:pPr>
        <w:pStyle w:val="2f5"/>
      </w:pPr>
      <w:r w:rsidRPr="00D967AC">
        <w:rPr>
          <w:rFonts w:hint="eastAsia"/>
        </w:rPr>
        <w:t>Route Flags: R - relay, D - download to fib</w:t>
      </w:r>
    </w:p>
    <w:p w14:paraId="4D7C1EDA" w14:textId="77777777" w:rsidR="000A4A2C" w:rsidRPr="00D967AC" w:rsidRDefault="000A4A2C" w:rsidP="000A4A2C">
      <w:pPr>
        <w:pStyle w:val="2f5"/>
      </w:pPr>
      <w:r w:rsidRPr="00D967AC">
        <w:rPr>
          <w:rFonts w:hint="eastAsia"/>
        </w:rPr>
        <w:t>------------------------------------------------------------------------------</w:t>
      </w:r>
    </w:p>
    <w:p w14:paraId="2DB86B8F" w14:textId="77777777" w:rsidR="000A4A2C" w:rsidRPr="00D967AC" w:rsidRDefault="000A4A2C" w:rsidP="000A4A2C">
      <w:pPr>
        <w:pStyle w:val="2f5"/>
      </w:pPr>
      <w:r w:rsidRPr="00D967AC">
        <w:rPr>
          <w:rFonts w:hint="eastAsia"/>
        </w:rPr>
        <w:t>Routing Table : Public</w:t>
      </w:r>
    </w:p>
    <w:p w14:paraId="1703290A" w14:textId="77777777" w:rsidR="000A4A2C" w:rsidRPr="00D967AC" w:rsidRDefault="000A4A2C" w:rsidP="000A4A2C">
      <w:pPr>
        <w:pStyle w:val="2f5"/>
      </w:pPr>
      <w:r w:rsidRPr="00D967AC">
        <w:rPr>
          <w:rFonts w:hint="eastAsia"/>
        </w:rPr>
        <w:t>Summary Count : 2</w:t>
      </w:r>
    </w:p>
    <w:p w14:paraId="6F4A212C" w14:textId="77777777" w:rsidR="000A4A2C" w:rsidRPr="00D967AC" w:rsidRDefault="000A4A2C" w:rsidP="000A4A2C">
      <w:pPr>
        <w:pStyle w:val="2f5"/>
      </w:pPr>
    </w:p>
    <w:p w14:paraId="09E78C33" w14:textId="77777777" w:rsidR="000A4A2C" w:rsidRPr="00D967AC" w:rsidRDefault="000A4A2C" w:rsidP="000A4A2C">
      <w:pPr>
        <w:pStyle w:val="2f5"/>
      </w:pPr>
      <w:r w:rsidRPr="00D967AC">
        <w:rPr>
          <w:rFonts w:hint="eastAsia"/>
        </w:rPr>
        <w:t>Destination: 0.0.0.0/0</w:t>
      </w:r>
    </w:p>
    <w:p w14:paraId="12FA33B5" w14:textId="77777777" w:rsidR="000A4A2C" w:rsidRPr="00D967AC" w:rsidRDefault="000A4A2C" w:rsidP="000A4A2C">
      <w:pPr>
        <w:pStyle w:val="2f5"/>
      </w:pPr>
      <w:r w:rsidRPr="00D967AC">
        <w:rPr>
          <w:rFonts w:hint="eastAsia"/>
        </w:rPr>
        <w:t xml:space="preserve">     Protocol: Static           Process ID: 0</w:t>
      </w:r>
    </w:p>
    <w:p w14:paraId="239E5C8E" w14:textId="77777777" w:rsidR="000A4A2C" w:rsidRPr="00D967AC" w:rsidRDefault="000A4A2C" w:rsidP="000A4A2C">
      <w:pPr>
        <w:pStyle w:val="2f5"/>
      </w:pPr>
      <w:r w:rsidRPr="00D967AC">
        <w:rPr>
          <w:rFonts w:hint="eastAsia"/>
        </w:rPr>
        <w:t xml:space="preserve">   Preference: 60                     Cost: 0</w:t>
      </w:r>
    </w:p>
    <w:p w14:paraId="0D51771A" w14:textId="77777777" w:rsidR="000A4A2C" w:rsidRPr="00D967AC" w:rsidRDefault="000A4A2C" w:rsidP="000A4A2C">
      <w:pPr>
        <w:pStyle w:val="2f5"/>
      </w:pPr>
      <w:r w:rsidRPr="00D967AC">
        <w:rPr>
          <w:rFonts w:hint="eastAsia"/>
        </w:rPr>
        <w:t xml:space="preserve">      NextHop: 10.0.12.2         Neighbour: 0.0.0.0</w:t>
      </w:r>
    </w:p>
    <w:p w14:paraId="0952C6D0" w14:textId="77777777" w:rsidR="000A4A2C" w:rsidRPr="00D967AC" w:rsidRDefault="000A4A2C" w:rsidP="000A4A2C">
      <w:pPr>
        <w:pStyle w:val="2f5"/>
      </w:pPr>
      <w:r w:rsidRPr="00D967AC">
        <w:rPr>
          <w:rFonts w:hint="eastAsia"/>
        </w:rPr>
        <w:t xml:space="preserve">        State: Invalid Adv Relied      Age: 00h05m27s</w:t>
      </w:r>
    </w:p>
    <w:p w14:paraId="47A1CD0A" w14:textId="77777777" w:rsidR="000A4A2C" w:rsidRPr="00D967AC" w:rsidRDefault="000A4A2C" w:rsidP="000A4A2C">
      <w:pPr>
        <w:pStyle w:val="2f5"/>
      </w:pPr>
      <w:r w:rsidRPr="00D967AC">
        <w:rPr>
          <w:rFonts w:hint="eastAsia"/>
        </w:rPr>
        <w:t xml:space="preserve">          Tag: 0                  Priority: medium</w:t>
      </w:r>
    </w:p>
    <w:p w14:paraId="2543CA4E" w14:textId="77777777" w:rsidR="000A4A2C" w:rsidRPr="00D967AC" w:rsidRDefault="000A4A2C" w:rsidP="000A4A2C">
      <w:pPr>
        <w:pStyle w:val="2f5"/>
      </w:pPr>
      <w:r w:rsidRPr="00D967AC">
        <w:rPr>
          <w:rFonts w:hint="eastAsia"/>
        </w:rPr>
        <w:t xml:space="preserve">        Label: NULL                QoSInfo: 0x0</w:t>
      </w:r>
    </w:p>
    <w:p w14:paraId="34B4EBBA" w14:textId="77777777" w:rsidR="000A4A2C" w:rsidRPr="00D967AC" w:rsidRDefault="000A4A2C" w:rsidP="000A4A2C">
      <w:pPr>
        <w:pStyle w:val="2f5"/>
      </w:pPr>
      <w:r w:rsidRPr="00D967AC">
        <w:rPr>
          <w:rFonts w:hint="eastAsia"/>
        </w:rPr>
        <w:t xml:space="preserve">   IndirectID: 0x80000001       </w:t>
      </w:r>
    </w:p>
    <w:p w14:paraId="1BC40CCC" w14:textId="77777777" w:rsidR="000A4A2C" w:rsidRPr="00D967AC" w:rsidRDefault="000A4A2C" w:rsidP="000A4A2C">
      <w:pPr>
        <w:pStyle w:val="2f5"/>
      </w:pPr>
      <w:r w:rsidRPr="00D967AC">
        <w:rPr>
          <w:rFonts w:hint="eastAsia"/>
        </w:rPr>
        <w:t xml:space="preserve"> RelayNextHop: 0.0.0.0           Interface: GigabitEthernet0/0/1</w:t>
      </w:r>
    </w:p>
    <w:p w14:paraId="4B2BB9DD" w14:textId="77777777" w:rsidR="000A4A2C" w:rsidRPr="00D967AC" w:rsidRDefault="000A4A2C" w:rsidP="000A4A2C">
      <w:pPr>
        <w:pStyle w:val="2f5"/>
      </w:pPr>
      <w:r w:rsidRPr="00D967AC">
        <w:rPr>
          <w:rFonts w:hint="eastAsia"/>
        </w:rPr>
        <w:t xml:space="preserve">     TunnelID: 0x0                   Flags: R</w:t>
      </w:r>
    </w:p>
    <w:p w14:paraId="67861F43" w14:textId="77777777" w:rsidR="000A4A2C" w:rsidRPr="00D967AC" w:rsidRDefault="000A4A2C" w:rsidP="000A4A2C">
      <w:pPr>
        <w:pStyle w:val="2f5"/>
      </w:pPr>
    </w:p>
    <w:p w14:paraId="1F6A2E39" w14:textId="77777777" w:rsidR="000A4A2C" w:rsidRPr="00D967AC" w:rsidRDefault="000A4A2C" w:rsidP="000A4A2C">
      <w:pPr>
        <w:pStyle w:val="2f5"/>
      </w:pPr>
      <w:r w:rsidRPr="00D967AC">
        <w:rPr>
          <w:rFonts w:hint="eastAsia"/>
        </w:rPr>
        <w:t>Destination: 0.0.0.0/0</w:t>
      </w:r>
    </w:p>
    <w:p w14:paraId="477C153A" w14:textId="77777777" w:rsidR="000A4A2C" w:rsidRPr="00D967AC" w:rsidRDefault="000A4A2C" w:rsidP="000A4A2C">
      <w:pPr>
        <w:pStyle w:val="2f5"/>
      </w:pPr>
      <w:r w:rsidRPr="00D967AC">
        <w:rPr>
          <w:rFonts w:hint="eastAsia"/>
        </w:rPr>
        <w:t xml:space="preserve">     Protocol: Static           Process ID: 0</w:t>
      </w:r>
    </w:p>
    <w:p w14:paraId="7E4727B6" w14:textId="77777777" w:rsidR="000A4A2C" w:rsidRPr="00D967AC" w:rsidRDefault="000A4A2C" w:rsidP="000A4A2C">
      <w:pPr>
        <w:pStyle w:val="2f5"/>
      </w:pPr>
      <w:r w:rsidRPr="00D967AC">
        <w:rPr>
          <w:rFonts w:hint="eastAsia"/>
        </w:rPr>
        <w:t xml:space="preserve">   Preference: 100                    Cost: 0</w:t>
      </w:r>
    </w:p>
    <w:p w14:paraId="0ACB6290" w14:textId="77777777" w:rsidR="000A4A2C" w:rsidRPr="00D967AC" w:rsidRDefault="000A4A2C" w:rsidP="000A4A2C">
      <w:pPr>
        <w:pStyle w:val="2f5"/>
      </w:pPr>
      <w:r w:rsidRPr="00D967AC">
        <w:rPr>
          <w:rFonts w:hint="eastAsia"/>
        </w:rPr>
        <w:t xml:space="preserve">      NextHop: 10.0.13.2         Neighbour: 0.0.0.0</w:t>
      </w:r>
    </w:p>
    <w:p w14:paraId="3790E217" w14:textId="77777777" w:rsidR="000A4A2C" w:rsidRPr="00D967AC" w:rsidRDefault="000A4A2C" w:rsidP="000A4A2C">
      <w:pPr>
        <w:pStyle w:val="2f5"/>
      </w:pPr>
      <w:r w:rsidRPr="00D967AC">
        <w:rPr>
          <w:rFonts w:hint="eastAsia"/>
        </w:rPr>
        <w:t xml:space="preserve">        State: Active Adv Relied       Age: 00h05m11s</w:t>
      </w:r>
    </w:p>
    <w:p w14:paraId="4C3E5389" w14:textId="77777777" w:rsidR="000A4A2C" w:rsidRPr="00D967AC" w:rsidRDefault="000A4A2C" w:rsidP="000A4A2C">
      <w:pPr>
        <w:pStyle w:val="2f5"/>
      </w:pPr>
      <w:r w:rsidRPr="00D967AC">
        <w:rPr>
          <w:rFonts w:hint="eastAsia"/>
        </w:rPr>
        <w:t xml:space="preserve">          Tag: 0                  Priority: medium</w:t>
      </w:r>
    </w:p>
    <w:p w14:paraId="0E179E0B" w14:textId="77777777" w:rsidR="000A4A2C" w:rsidRPr="00D967AC" w:rsidRDefault="000A4A2C" w:rsidP="000A4A2C">
      <w:pPr>
        <w:pStyle w:val="2f5"/>
      </w:pPr>
      <w:r w:rsidRPr="00D967AC">
        <w:rPr>
          <w:rFonts w:hint="eastAsia"/>
        </w:rPr>
        <w:t xml:space="preserve">        Label: NULL                QoSInfo: 0x0</w:t>
      </w:r>
    </w:p>
    <w:p w14:paraId="3B16B55B" w14:textId="77777777" w:rsidR="000A4A2C" w:rsidRPr="00D967AC" w:rsidRDefault="000A4A2C" w:rsidP="000A4A2C">
      <w:pPr>
        <w:pStyle w:val="2f5"/>
      </w:pPr>
      <w:r w:rsidRPr="00D967AC">
        <w:rPr>
          <w:rFonts w:hint="eastAsia"/>
        </w:rPr>
        <w:t xml:space="preserve">   IndirectID: 0x80000002       </w:t>
      </w:r>
    </w:p>
    <w:p w14:paraId="71384816" w14:textId="77777777" w:rsidR="000A4A2C" w:rsidRPr="00D967AC" w:rsidRDefault="000A4A2C" w:rsidP="000A4A2C">
      <w:pPr>
        <w:pStyle w:val="2f5"/>
      </w:pPr>
      <w:r w:rsidRPr="00D967AC">
        <w:rPr>
          <w:rFonts w:hint="eastAsia"/>
        </w:rPr>
        <w:t xml:space="preserve"> RelayNextHop: 0.0.0.0           Interface: GigabitEthernet0/0/2</w:t>
      </w:r>
    </w:p>
    <w:p w14:paraId="173260A4" w14:textId="77777777" w:rsidR="000A4A2C" w:rsidRPr="00D967AC" w:rsidRDefault="000A4A2C" w:rsidP="000A4A2C">
      <w:pPr>
        <w:pStyle w:val="2f5"/>
      </w:pPr>
      <w:r w:rsidRPr="00D967AC">
        <w:rPr>
          <w:rFonts w:hint="eastAsia"/>
        </w:rPr>
        <w:t xml:space="preserve">     TunnelID: 0x0                   Flags: RD</w:t>
      </w:r>
    </w:p>
    <w:p w14:paraId="02B235BE" w14:textId="77777777" w:rsidR="000A4A2C" w:rsidRPr="00D967AC" w:rsidRDefault="000A4A2C" w:rsidP="000A4A2C">
      <w:pPr>
        <w:pStyle w:val="1e"/>
      </w:pPr>
      <w:r w:rsidRPr="00D967AC">
        <w:rPr>
          <w:rFonts w:hint="eastAsia"/>
        </w:rPr>
        <w:t>If BFD is not configured, R1 does not have any mechanism to determine whether the static route is valid. Therefore, BFD is important in this scenario.</w:t>
      </w:r>
    </w:p>
    <w:p w14:paraId="09C47C6A" w14:textId="77777777" w:rsidR="000A4A2C" w:rsidRPr="00D967AC" w:rsidRDefault="000A4A2C" w:rsidP="000A4A2C">
      <w:pPr>
        <w:pStyle w:val="3"/>
      </w:pPr>
      <w:bookmarkStart w:id="169" w:name="_Toc63253567"/>
      <w:bookmarkStart w:id="170" w:name="_Toc116563200"/>
      <w:r w:rsidRPr="00D967AC">
        <w:rPr>
          <w:rFonts w:hint="eastAsia"/>
        </w:rPr>
        <w:lastRenderedPageBreak/>
        <w:t>Reference Configuration</w:t>
      </w:r>
      <w:bookmarkEnd w:id="169"/>
      <w:bookmarkEnd w:id="170"/>
    </w:p>
    <w:p w14:paraId="51E59F70" w14:textId="77777777" w:rsidR="000A4A2C" w:rsidRPr="00D967AC" w:rsidRDefault="000A4A2C" w:rsidP="000A4A2C">
      <w:pPr>
        <w:pStyle w:val="4"/>
        <w:rPr>
          <w:rFonts w:hint="default"/>
        </w:rPr>
      </w:pPr>
      <w:r w:rsidRPr="00D967AC">
        <w:t>Configurations of R1</w:t>
      </w:r>
    </w:p>
    <w:p w14:paraId="71226D9B" w14:textId="77777777" w:rsidR="000A4A2C" w:rsidRPr="00D967AC" w:rsidRDefault="000A4A2C" w:rsidP="000A4A2C">
      <w:pPr>
        <w:pStyle w:val="2f5"/>
      </w:pPr>
      <w:r w:rsidRPr="00D967AC">
        <w:rPr>
          <w:rFonts w:hint="eastAsia"/>
        </w:rPr>
        <w:t>#</w:t>
      </w:r>
    </w:p>
    <w:p w14:paraId="50D3D3BC" w14:textId="77777777" w:rsidR="000A4A2C" w:rsidRPr="00D967AC" w:rsidRDefault="000A4A2C" w:rsidP="000A4A2C">
      <w:pPr>
        <w:pStyle w:val="2f5"/>
      </w:pPr>
      <w:r w:rsidRPr="00D967AC">
        <w:rPr>
          <w:rFonts w:hint="eastAsia"/>
        </w:rPr>
        <w:t xml:space="preserve"> sysname R1</w:t>
      </w:r>
    </w:p>
    <w:p w14:paraId="696EBA05" w14:textId="77777777" w:rsidR="000A4A2C" w:rsidRPr="00D967AC" w:rsidRDefault="000A4A2C" w:rsidP="000A4A2C">
      <w:pPr>
        <w:pStyle w:val="2f5"/>
      </w:pPr>
      <w:r w:rsidRPr="00D967AC">
        <w:rPr>
          <w:rFonts w:hint="eastAsia"/>
        </w:rPr>
        <w:t>#</w:t>
      </w:r>
    </w:p>
    <w:p w14:paraId="57E35324" w14:textId="77777777" w:rsidR="000A4A2C" w:rsidRPr="00D967AC" w:rsidRDefault="000A4A2C" w:rsidP="000A4A2C">
      <w:pPr>
        <w:pStyle w:val="2f5"/>
      </w:pPr>
      <w:r w:rsidRPr="00D967AC">
        <w:rPr>
          <w:rFonts w:hint="eastAsia"/>
        </w:rPr>
        <w:t>bfd</w:t>
      </w:r>
    </w:p>
    <w:p w14:paraId="46F9798C" w14:textId="77777777" w:rsidR="000A4A2C" w:rsidRPr="00D967AC" w:rsidRDefault="000A4A2C" w:rsidP="000A4A2C">
      <w:pPr>
        <w:pStyle w:val="2f5"/>
      </w:pPr>
      <w:r w:rsidRPr="00D967AC">
        <w:rPr>
          <w:rFonts w:hint="eastAsia"/>
        </w:rPr>
        <w:t>#</w:t>
      </w:r>
    </w:p>
    <w:p w14:paraId="6BB8D828" w14:textId="77777777" w:rsidR="000A4A2C" w:rsidRPr="00D967AC" w:rsidRDefault="000A4A2C" w:rsidP="000A4A2C">
      <w:pPr>
        <w:pStyle w:val="2f5"/>
      </w:pPr>
      <w:r w:rsidRPr="00D967AC">
        <w:rPr>
          <w:rFonts w:hint="eastAsia"/>
        </w:rPr>
        <w:t>interface GigabitEthernet0/0/1</w:t>
      </w:r>
    </w:p>
    <w:p w14:paraId="2D4970BE" w14:textId="77777777" w:rsidR="000A4A2C" w:rsidRPr="00D967AC" w:rsidRDefault="000A4A2C" w:rsidP="000A4A2C">
      <w:pPr>
        <w:pStyle w:val="2f5"/>
      </w:pPr>
      <w:r w:rsidRPr="00D967AC">
        <w:rPr>
          <w:rFonts w:hint="eastAsia"/>
        </w:rPr>
        <w:t xml:space="preserve"> ip address 10.0.12.1 255.255.255.0</w:t>
      </w:r>
    </w:p>
    <w:p w14:paraId="7576E663" w14:textId="77777777" w:rsidR="000A4A2C" w:rsidRPr="00D967AC" w:rsidRDefault="000A4A2C" w:rsidP="000A4A2C">
      <w:pPr>
        <w:pStyle w:val="2f5"/>
      </w:pPr>
      <w:r w:rsidRPr="00D967AC">
        <w:rPr>
          <w:rFonts w:hint="eastAsia"/>
        </w:rPr>
        <w:t xml:space="preserve">#                                         </w:t>
      </w:r>
    </w:p>
    <w:p w14:paraId="6D715B19" w14:textId="77777777" w:rsidR="000A4A2C" w:rsidRPr="00D967AC" w:rsidRDefault="000A4A2C" w:rsidP="000A4A2C">
      <w:pPr>
        <w:pStyle w:val="2f5"/>
      </w:pPr>
      <w:r w:rsidRPr="00D967AC">
        <w:rPr>
          <w:rFonts w:hint="eastAsia"/>
        </w:rPr>
        <w:t>interface GigabitEthernet0/0/2</w:t>
      </w:r>
    </w:p>
    <w:p w14:paraId="30C0C718" w14:textId="77777777" w:rsidR="000A4A2C" w:rsidRPr="00D967AC" w:rsidRDefault="000A4A2C" w:rsidP="000A4A2C">
      <w:pPr>
        <w:pStyle w:val="2f5"/>
      </w:pPr>
      <w:r w:rsidRPr="00D967AC">
        <w:rPr>
          <w:rFonts w:hint="eastAsia"/>
        </w:rPr>
        <w:t xml:space="preserve"> ip address 10.0.13.1 255.255.255.0</w:t>
      </w:r>
    </w:p>
    <w:p w14:paraId="6EA2A4AE" w14:textId="77777777" w:rsidR="000A4A2C" w:rsidRPr="00D967AC" w:rsidRDefault="000A4A2C" w:rsidP="000A4A2C">
      <w:pPr>
        <w:pStyle w:val="2f5"/>
      </w:pPr>
      <w:r w:rsidRPr="00D967AC">
        <w:rPr>
          <w:rFonts w:hint="eastAsia"/>
        </w:rPr>
        <w:t>#</w:t>
      </w:r>
    </w:p>
    <w:p w14:paraId="7094938E" w14:textId="77777777" w:rsidR="000A4A2C" w:rsidRPr="00D967AC" w:rsidRDefault="000A4A2C" w:rsidP="000A4A2C">
      <w:pPr>
        <w:pStyle w:val="2f5"/>
      </w:pPr>
      <w:r w:rsidRPr="00D967AC">
        <w:rPr>
          <w:rFonts w:hint="eastAsia"/>
        </w:rPr>
        <w:t>interface LoopBack0</w:t>
      </w:r>
    </w:p>
    <w:p w14:paraId="0EEDA19B" w14:textId="77777777" w:rsidR="000A4A2C" w:rsidRPr="00D967AC" w:rsidRDefault="000A4A2C" w:rsidP="000A4A2C">
      <w:pPr>
        <w:pStyle w:val="2f5"/>
      </w:pPr>
      <w:r w:rsidRPr="00D967AC">
        <w:rPr>
          <w:rFonts w:hint="eastAsia"/>
        </w:rPr>
        <w:t xml:space="preserve"> ip address 10.0.1.1 255.255.255.255</w:t>
      </w:r>
    </w:p>
    <w:p w14:paraId="4D5D63E4" w14:textId="77777777" w:rsidR="000A4A2C" w:rsidRPr="00D967AC" w:rsidRDefault="000A4A2C" w:rsidP="000A4A2C">
      <w:pPr>
        <w:pStyle w:val="2f5"/>
      </w:pPr>
      <w:r w:rsidRPr="00D967AC">
        <w:rPr>
          <w:rFonts w:hint="eastAsia"/>
        </w:rPr>
        <w:t>#</w:t>
      </w:r>
    </w:p>
    <w:p w14:paraId="12CDFE98" w14:textId="77777777" w:rsidR="000A4A2C" w:rsidRPr="00D967AC" w:rsidRDefault="000A4A2C" w:rsidP="000A4A2C">
      <w:pPr>
        <w:pStyle w:val="2f5"/>
      </w:pPr>
      <w:r w:rsidRPr="00D967AC">
        <w:rPr>
          <w:rFonts w:hint="eastAsia"/>
        </w:rPr>
        <w:t>bfd 1 bind peer-ip 10.0.12.2 source-ip 10.0.12.1 auto</w:t>
      </w:r>
    </w:p>
    <w:p w14:paraId="03ACBBC1" w14:textId="77777777" w:rsidR="000A4A2C" w:rsidRPr="00D967AC" w:rsidRDefault="000A4A2C" w:rsidP="000A4A2C">
      <w:pPr>
        <w:pStyle w:val="2f5"/>
      </w:pPr>
      <w:r w:rsidRPr="00D967AC">
        <w:rPr>
          <w:rFonts w:hint="eastAsia"/>
        </w:rPr>
        <w:t xml:space="preserve"> commit</w:t>
      </w:r>
    </w:p>
    <w:p w14:paraId="14AB86E0" w14:textId="77777777" w:rsidR="000A4A2C" w:rsidRPr="00D967AC" w:rsidRDefault="000A4A2C" w:rsidP="000A4A2C">
      <w:pPr>
        <w:pStyle w:val="2f5"/>
      </w:pPr>
      <w:r w:rsidRPr="00D967AC">
        <w:rPr>
          <w:rFonts w:hint="eastAsia"/>
        </w:rPr>
        <w:t xml:space="preserve">#                                         </w:t>
      </w:r>
    </w:p>
    <w:p w14:paraId="1361F5DA" w14:textId="77777777" w:rsidR="000A4A2C" w:rsidRPr="00D967AC" w:rsidRDefault="000A4A2C" w:rsidP="000A4A2C">
      <w:pPr>
        <w:pStyle w:val="2f5"/>
      </w:pPr>
      <w:r w:rsidRPr="00D967AC">
        <w:rPr>
          <w:rFonts w:hint="eastAsia"/>
        </w:rPr>
        <w:t>ip route-static 0.0.0.0 0.0.0.0 10.0.12.2 track bfd-session 1</w:t>
      </w:r>
    </w:p>
    <w:p w14:paraId="302161B2" w14:textId="77777777" w:rsidR="000A4A2C" w:rsidRPr="00D967AC" w:rsidRDefault="000A4A2C" w:rsidP="000A4A2C">
      <w:pPr>
        <w:pStyle w:val="2f5"/>
      </w:pPr>
      <w:r w:rsidRPr="00D967AC">
        <w:rPr>
          <w:rFonts w:hint="eastAsia"/>
        </w:rPr>
        <w:t>ip route-static 0.0.0.0 0.0.0.0 10.0.13.2 preference 100</w:t>
      </w:r>
    </w:p>
    <w:p w14:paraId="0BADB7AB" w14:textId="77777777" w:rsidR="000A4A2C" w:rsidRPr="00D967AC" w:rsidRDefault="000A4A2C" w:rsidP="000A4A2C">
      <w:pPr>
        <w:pStyle w:val="2f5"/>
      </w:pPr>
      <w:r w:rsidRPr="00D967AC">
        <w:rPr>
          <w:rFonts w:hint="eastAsia"/>
        </w:rPr>
        <w:t>#</w:t>
      </w:r>
    </w:p>
    <w:p w14:paraId="226BD1F9" w14:textId="77777777" w:rsidR="000A4A2C" w:rsidRPr="00D967AC" w:rsidRDefault="000A4A2C" w:rsidP="000A4A2C">
      <w:pPr>
        <w:pStyle w:val="2f5"/>
      </w:pPr>
      <w:r w:rsidRPr="00D967AC">
        <w:rPr>
          <w:rFonts w:hint="eastAsia"/>
        </w:rPr>
        <w:t>return</w:t>
      </w:r>
    </w:p>
    <w:p w14:paraId="1D62EF70" w14:textId="77777777" w:rsidR="000A4A2C" w:rsidRPr="00D967AC" w:rsidRDefault="000A4A2C" w:rsidP="000A4A2C">
      <w:pPr>
        <w:pStyle w:val="4"/>
        <w:rPr>
          <w:rFonts w:hint="default"/>
        </w:rPr>
      </w:pPr>
      <w:r w:rsidRPr="00D967AC">
        <w:t>Configurations of R2</w:t>
      </w:r>
    </w:p>
    <w:p w14:paraId="77885514" w14:textId="77777777" w:rsidR="000A4A2C" w:rsidRPr="00D967AC" w:rsidRDefault="000A4A2C" w:rsidP="000A4A2C">
      <w:pPr>
        <w:pStyle w:val="2f5"/>
      </w:pPr>
      <w:r w:rsidRPr="00D967AC">
        <w:rPr>
          <w:rFonts w:hint="eastAsia"/>
        </w:rPr>
        <w:t>#</w:t>
      </w:r>
    </w:p>
    <w:p w14:paraId="4434E5B7" w14:textId="77777777" w:rsidR="000A4A2C" w:rsidRPr="00D967AC" w:rsidRDefault="000A4A2C" w:rsidP="000A4A2C">
      <w:pPr>
        <w:pStyle w:val="2f5"/>
      </w:pPr>
      <w:r w:rsidRPr="00D967AC">
        <w:rPr>
          <w:rFonts w:hint="eastAsia"/>
        </w:rPr>
        <w:t xml:space="preserve"> sysname R2</w:t>
      </w:r>
    </w:p>
    <w:p w14:paraId="3C5D644A" w14:textId="77777777" w:rsidR="000A4A2C" w:rsidRPr="00D967AC" w:rsidRDefault="000A4A2C" w:rsidP="000A4A2C">
      <w:pPr>
        <w:pStyle w:val="2f5"/>
      </w:pPr>
      <w:r w:rsidRPr="00D967AC">
        <w:rPr>
          <w:rFonts w:hint="eastAsia"/>
        </w:rPr>
        <w:t>#</w:t>
      </w:r>
    </w:p>
    <w:p w14:paraId="65DD374F" w14:textId="77777777" w:rsidR="000A4A2C" w:rsidRPr="00D967AC" w:rsidRDefault="000A4A2C" w:rsidP="000A4A2C">
      <w:pPr>
        <w:pStyle w:val="2f5"/>
      </w:pPr>
      <w:r w:rsidRPr="00D967AC">
        <w:rPr>
          <w:rFonts w:hint="eastAsia"/>
        </w:rPr>
        <w:t>bfd</w:t>
      </w:r>
    </w:p>
    <w:p w14:paraId="729FB607" w14:textId="77777777" w:rsidR="000A4A2C" w:rsidRPr="00D967AC" w:rsidRDefault="000A4A2C" w:rsidP="000A4A2C">
      <w:pPr>
        <w:pStyle w:val="2f5"/>
      </w:pPr>
      <w:r w:rsidRPr="00D967AC">
        <w:rPr>
          <w:rFonts w:hint="eastAsia"/>
        </w:rPr>
        <w:t xml:space="preserve"># </w:t>
      </w:r>
    </w:p>
    <w:p w14:paraId="74170CB2" w14:textId="77777777" w:rsidR="000A4A2C" w:rsidRPr="00D967AC" w:rsidRDefault="000A4A2C" w:rsidP="000A4A2C">
      <w:pPr>
        <w:pStyle w:val="2f5"/>
      </w:pPr>
      <w:r w:rsidRPr="00D967AC">
        <w:rPr>
          <w:rFonts w:hint="eastAsia"/>
        </w:rPr>
        <w:t>interface GigabitEthernet0/0/1</w:t>
      </w:r>
    </w:p>
    <w:p w14:paraId="334F0712" w14:textId="77777777" w:rsidR="000A4A2C" w:rsidRPr="00D967AC" w:rsidRDefault="000A4A2C" w:rsidP="000A4A2C">
      <w:pPr>
        <w:pStyle w:val="2f5"/>
      </w:pPr>
      <w:r w:rsidRPr="00D967AC">
        <w:rPr>
          <w:rFonts w:hint="eastAsia"/>
        </w:rPr>
        <w:t xml:space="preserve"> ip address 10.0.12.2 255.255.255.0</w:t>
      </w:r>
    </w:p>
    <w:p w14:paraId="79CF017F" w14:textId="77777777" w:rsidR="000A4A2C" w:rsidRPr="00D967AC" w:rsidRDefault="000A4A2C" w:rsidP="000A4A2C">
      <w:pPr>
        <w:pStyle w:val="2f5"/>
      </w:pPr>
      <w:r w:rsidRPr="00D967AC">
        <w:rPr>
          <w:rFonts w:hint="eastAsia"/>
        </w:rPr>
        <w:t>#</w:t>
      </w:r>
    </w:p>
    <w:p w14:paraId="15795BAD" w14:textId="77777777" w:rsidR="000A4A2C" w:rsidRPr="00D967AC" w:rsidRDefault="000A4A2C" w:rsidP="000A4A2C">
      <w:pPr>
        <w:pStyle w:val="2f5"/>
      </w:pPr>
      <w:r w:rsidRPr="00D967AC">
        <w:rPr>
          <w:rFonts w:hint="eastAsia"/>
        </w:rPr>
        <w:t>interface LoopBack0</w:t>
      </w:r>
    </w:p>
    <w:p w14:paraId="6BBEBD1C" w14:textId="77777777" w:rsidR="000A4A2C" w:rsidRPr="00D967AC" w:rsidRDefault="000A4A2C" w:rsidP="000A4A2C">
      <w:pPr>
        <w:pStyle w:val="2f5"/>
      </w:pPr>
      <w:r w:rsidRPr="00D967AC">
        <w:rPr>
          <w:rFonts w:hint="eastAsia"/>
        </w:rPr>
        <w:t xml:space="preserve"> ip address 23.23.23.23 255.255.255.255</w:t>
      </w:r>
    </w:p>
    <w:p w14:paraId="0F69BD08" w14:textId="77777777" w:rsidR="000A4A2C" w:rsidRPr="00D967AC" w:rsidRDefault="000A4A2C" w:rsidP="000A4A2C">
      <w:pPr>
        <w:pStyle w:val="2f5"/>
      </w:pPr>
      <w:r w:rsidRPr="00D967AC">
        <w:rPr>
          <w:rFonts w:hint="eastAsia"/>
        </w:rPr>
        <w:t>#</w:t>
      </w:r>
    </w:p>
    <w:p w14:paraId="66859812" w14:textId="77777777" w:rsidR="000A4A2C" w:rsidRPr="00D967AC" w:rsidRDefault="000A4A2C" w:rsidP="000A4A2C">
      <w:pPr>
        <w:pStyle w:val="2f5"/>
      </w:pPr>
      <w:r w:rsidRPr="00D967AC">
        <w:rPr>
          <w:rFonts w:hint="eastAsia"/>
        </w:rPr>
        <w:t>bfd 1 bind peer-ip 10.0.12.1 source-ip 10.0.12.2 auto</w:t>
      </w:r>
    </w:p>
    <w:p w14:paraId="2E27E546" w14:textId="77777777" w:rsidR="000A4A2C" w:rsidRPr="00D967AC" w:rsidRDefault="000A4A2C" w:rsidP="000A4A2C">
      <w:pPr>
        <w:pStyle w:val="2f5"/>
      </w:pPr>
      <w:r w:rsidRPr="00D967AC">
        <w:rPr>
          <w:rFonts w:hint="eastAsia"/>
        </w:rPr>
        <w:t xml:space="preserve"> commit</w:t>
      </w:r>
    </w:p>
    <w:p w14:paraId="4B937623" w14:textId="77777777" w:rsidR="000A4A2C" w:rsidRPr="00D967AC" w:rsidRDefault="000A4A2C" w:rsidP="000A4A2C">
      <w:pPr>
        <w:pStyle w:val="2f5"/>
      </w:pPr>
      <w:r w:rsidRPr="00D967AC">
        <w:rPr>
          <w:rFonts w:hint="eastAsia"/>
        </w:rPr>
        <w:t>#</w:t>
      </w:r>
    </w:p>
    <w:p w14:paraId="7327F008" w14:textId="77777777" w:rsidR="000A4A2C" w:rsidRPr="00D967AC" w:rsidRDefault="000A4A2C" w:rsidP="000A4A2C">
      <w:pPr>
        <w:pStyle w:val="2f5"/>
      </w:pPr>
      <w:r w:rsidRPr="00D967AC">
        <w:rPr>
          <w:rFonts w:hint="eastAsia"/>
        </w:rPr>
        <w:t>ip route-static 10.0.0.0 255.0.0.0 10.0.12.1</w:t>
      </w:r>
    </w:p>
    <w:p w14:paraId="5E306282" w14:textId="77777777" w:rsidR="000A4A2C" w:rsidRPr="00D967AC" w:rsidRDefault="000A4A2C" w:rsidP="000A4A2C">
      <w:pPr>
        <w:pStyle w:val="2f5"/>
      </w:pPr>
      <w:r w:rsidRPr="00D967AC">
        <w:rPr>
          <w:rFonts w:hint="eastAsia"/>
        </w:rPr>
        <w:t>#</w:t>
      </w:r>
    </w:p>
    <w:p w14:paraId="013FFBF5" w14:textId="77777777" w:rsidR="000A4A2C" w:rsidRPr="00D967AC" w:rsidRDefault="000A4A2C" w:rsidP="000A4A2C">
      <w:pPr>
        <w:pStyle w:val="2f5"/>
      </w:pPr>
      <w:r w:rsidRPr="00D967AC">
        <w:rPr>
          <w:rFonts w:hint="eastAsia"/>
        </w:rPr>
        <w:t xml:space="preserve">return                                    </w:t>
      </w:r>
    </w:p>
    <w:p w14:paraId="0EB19A9B" w14:textId="77777777" w:rsidR="000A4A2C" w:rsidRPr="00D967AC" w:rsidRDefault="000A4A2C" w:rsidP="000A4A2C">
      <w:pPr>
        <w:pStyle w:val="4"/>
        <w:rPr>
          <w:rFonts w:hint="default"/>
        </w:rPr>
      </w:pPr>
      <w:r w:rsidRPr="00D967AC">
        <w:t>Configurations of R3</w:t>
      </w:r>
    </w:p>
    <w:p w14:paraId="4E84F36B" w14:textId="77777777" w:rsidR="000A4A2C" w:rsidRPr="00D967AC" w:rsidRDefault="000A4A2C" w:rsidP="000A4A2C">
      <w:pPr>
        <w:pStyle w:val="2f5"/>
      </w:pPr>
      <w:r w:rsidRPr="00D967AC">
        <w:rPr>
          <w:rFonts w:hint="eastAsia"/>
        </w:rPr>
        <w:t xml:space="preserve">#                                       </w:t>
      </w:r>
    </w:p>
    <w:p w14:paraId="5D7B1D4F" w14:textId="77777777" w:rsidR="000A4A2C" w:rsidRPr="00D967AC" w:rsidRDefault="000A4A2C" w:rsidP="000A4A2C">
      <w:pPr>
        <w:pStyle w:val="2f5"/>
      </w:pPr>
      <w:r w:rsidRPr="00D967AC">
        <w:rPr>
          <w:rFonts w:hint="eastAsia"/>
        </w:rPr>
        <w:t>interface GigabitEthernet0/0/2</w:t>
      </w:r>
    </w:p>
    <w:p w14:paraId="57204227" w14:textId="77777777" w:rsidR="000A4A2C" w:rsidRPr="00D967AC" w:rsidRDefault="000A4A2C" w:rsidP="000A4A2C">
      <w:pPr>
        <w:pStyle w:val="2f5"/>
      </w:pPr>
      <w:r w:rsidRPr="00D967AC">
        <w:rPr>
          <w:rFonts w:hint="eastAsia"/>
        </w:rPr>
        <w:t xml:space="preserve"> ip address 10.0.13.2 255.255.255.0</w:t>
      </w:r>
    </w:p>
    <w:p w14:paraId="0B96C5F0" w14:textId="77777777" w:rsidR="000A4A2C" w:rsidRPr="00D967AC" w:rsidRDefault="000A4A2C" w:rsidP="000A4A2C">
      <w:pPr>
        <w:pStyle w:val="2f5"/>
      </w:pPr>
      <w:r w:rsidRPr="00D967AC">
        <w:rPr>
          <w:rFonts w:hint="eastAsia"/>
        </w:rPr>
        <w:t>#</w:t>
      </w:r>
    </w:p>
    <w:p w14:paraId="32342DA7" w14:textId="77777777" w:rsidR="000A4A2C" w:rsidRPr="00D967AC" w:rsidRDefault="000A4A2C" w:rsidP="000A4A2C">
      <w:pPr>
        <w:pStyle w:val="2f5"/>
      </w:pPr>
      <w:r w:rsidRPr="00D967AC">
        <w:rPr>
          <w:rFonts w:hint="eastAsia"/>
        </w:rPr>
        <w:t>interface LoopBack0</w:t>
      </w:r>
    </w:p>
    <w:p w14:paraId="16C8329E" w14:textId="77777777" w:rsidR="000A4A2C" w:rsidRPr="00D967AC" w:rsidRDefault="000A4A2C" w:rsidP="000A4A2C">
      <w:pPr>
        <w:pStyle w:val="2f5"/>
      </w:pPr>
      <w:r w:rsidRPr="00D967AC">
        <w:rPr>
          <w:rFonts w:hint="eastAsia"/>
        </w:rPr>
        <w:t xml:space="preserve"> ip address 23.23.23.23 255.255.255.255</w:t>
      </w:r>
    </w:p>
    <w:p w14:paraId="194A8DCD" w14:textId="77777777" w:rsidR="000A4A2C" w:rsidRPr="00D967AC" w:rsidRDefault="000A4A2C" w:rsidP="000A4A2C">
      <w:pPr>
        <w:pStyle w:val="2f5"/>
      </w:pPr>
      <w:r w:rsidRPr="00D967AC">
        <w:rPr>
          <w:rFonts w:hint="eastAsia"/>
        </w:rPr>
        <w:lastRenderedPageBreak/>
        <w:t>#</w:t>
      </w:r>
    </w:p>
    <w:p w14:paraId="5C2EA000" w14:textId="77777777" w:rsidR="000A4A2C" w:rsidRPr="00D967AC" w:rsidRDefault="000A4A2C" w:rsidP="000A4A2C">
      <w:pPr>
        <w:pStyle w:val="2f5"/>
      </w:pPr>
      <w:r w:rsidRPr="00D967AC">
        <w:rPr>
          <w:rFonts w:hint="eastAsia"/>
        </w:rPr>
        <w:t>ip route-static 10.0.0.0 255.0.0.0 10.0.13.1</w:t>
      </w:r>
    </w:p>
    <w:p w14:paraId="03BD187D" w14:textId="77777777" w:rsidR="000A4A2C" w:rsidRPr="00D967AC" w:rsidRDefault="000A4A2C" w:rsidP="000A4A2C">
      <w:pPr>
        <w:pStyle w:val="2f5"/>
      </w:pPr>
      <w:r w:rsidRPr="00D967AC">
        <w:rPr>
          <w:rFonts w:hint="eastAsia"/>
        </w:rPr>
        <w:t>#</w:t>
      </w:r>
    </w:p>
    <w:p w14:paraId="086129E3" w14:textId="77777777" w:rsidR="000A4A2C" w:rsidRPr="00D967AC" w:rsidRDefault="000A4A2C" w:rsidP="000A4A2C">
      <w:pPr>
        <w:pStyle w:val="2f5"/>
      </w:pPr>
      <w:r w:rsidRPr="00D967AC">
        <w:rPr>
          <w:rFonts w:hint="eastAsia"/>
        </w:rPr>
        <w:t>return</w:t>
      </w:r>
    </w:p>
    <w:p w14:paraId="12909EF7" w14:textId="77777777" w:rsidR="000A4A2C" w:rsidRPr="00D967AC" w:rsidRDefault="000A4A2C" w:rsidP="000A4A2C">
      <w:pPr>
        <w:pStyle w:val="3"/>
      </w:pPr>
      <w:bookmarkStart w:id="171" w:name="_Toc63253568"/>
      <w:bookmarkStart w:id="172" w:name="_Toc116563201"/>
      <w:r w:rsidRPr="00D967AC">
        <w:rPr>
          <w:rFonts w:hint="eastAsia"/>
        </w:rPr>
        <w:t>Quiz</w:t>
      </w:r>
      <w:bookmarkEnd w:id="171"/>
      <w:bookmarkEnd w:id="172"/>
    </w:p>
    <w:p w14:paraId="512F37BB" w14:textId="77777777" w:rsidR="000A4A2C" w:rsidRPr="00D967AC" w:rsidRDefault="000A4A2C" w:rsidP="000A4A2C">
      <w:pPr>
        <w:pStyle w:val="1e"/>
      </w:pPr>
      <w:r w:rsidRPr="00D967AC">
        <w:rPr>
          <w:rFonts w:hint="eastAsia"/>
        </w:rPr>
        <w:t xml:space="preserve">When BFD is associated with VRRP or a dynamic routing protocol such as OSPF, </w:t>
      </w:r>
      <w:bookmarkStart w:id="173" w:name="OLE_LINK4"/>
      <w:r w:rsidRPr="00D967AC">
        <w:rPr>
          <w:rFonts w:hint="eastAsia"/>
        </w:rPr>
        <w:t>which scenarios can BFD be applied to in addition to speeding up network convergence?</w:t>
      </w:r>
      <w:bookmarkEnd w:id="173"/>
    </w:p>
    <w:p w14:paraId="1B79DE26" w14:textId="77777777" w:rsidR="000A4A2C" w:rsidRPr="00D967AC" w:rsidRDefault="000A4A2C" w:rsidP="000A4A2C">
      <w:pPr>
        <w:pStyle w:val="1e"/>
      </w:pPr>
    </w:p>
    <w:p w14:paraId="2D4C09C9" w14:textId="77777777" w:rsidR="000A4A2C" w:rsidRPr="00D967AC" w:rsidRDefault="000A4A2C" w:rsidP="000A4A2C">
      <w:pPr>
        <w:pStyle w:val="1e"/>
      </w:pPr>
    </w:p>
    <w:p w14:paraId="59201D6A" w14:textId="77777777" w:rsidR="000A4A2C" w:rsidRPr="00D967AC" w:rsidRDefault="000A4A2C" w:rsidP="000A4A2C">
      <w:pPr>
        <w:pStyle w:val="1e"/>
      </w:pPr>
    </w:p>
    <w:p w14:paraId="40154A98" w14:textId="77777777" w:rsidR="000A4A2C" w:rsidRPr="00D967AC" w:rsidRDefault="000A4A2C" w:rsidP="000A4A2C">
      <w:pPr>
        <w:pStyle w:val="1e"/>
      </w:pPr>
    </w:p>
    <w:p w14:paraId="0BDB6FF4" w14:textId="77777777" w:rsidR="000A4A2C" w:rsidRPr="00D967AC" w:rsidRDefault="000A4A2C" w:rsidP="000A4A2C">
      <w:pPr>
        <w:pStyle w:val="1e"/>
      </w:pPr>
    </w:p>
    <w:p w14:paraId="7C62A919" w14:textId="77777777" w:rsidR="000A4A2C" w:rsidRPr="00D967AC" w:rsidRDefault="000A4A2C" w:rsidP="000A4A2C">
      <w:pPr>
        <w:pStyle w:val="1e"/>
      </w:pPr>
    </w:p>
    <w:p w14:paraId="6FFE0C88" w14:textId="77777777" w:rsidR="000A4A2C" w:rsidRPr="00D967AC" w:rsidRDefault="000A4A2C" w:rsidP="000A4A2C">
      <w:pPr>
        <w:pStyle w:val="1e"/>
      </w:pPr>
    </w:p>
    <w:p w14:paraId="00339F57" w14:textId="77777777" w:rsidR="000A4A2C" w:rsidRPr="00D967AC" w:rsidRDefault="000A4A2C" w:rsidP="000A4A2C">
      <w:pPr>
        <w:pStyle w:val="1e"/>
      </w:pPr>
    </w:p>
    <w:p w14:paraId="57748FAA" w14:textId="77777777" w:rsidR="000A4A2C" w:rsidRPr="00D967AC" w:rsidRDefault="000A4A2C" w:rsidP="000A4A2C">
      <w:pPr>
        <w:pStyle w:val="1e"/>
      </w:pPr>
    </w:p>
    <w:p w14:paraId="2DB85C67" w14:textId="77777777" w:rsidR="000A4A2C" w:rsidRPr="00D967AC" w:rsidRDefault="000A4A2C" w:rsidP="000A4A2C">
      <w:pPr>
        <w:pStyle w:val="1e"/>
      </w:pPr>
    </w:p>
    <w:p w14:paraId="14BDB602" w14:textId="77777777" w:rsidR="000A4A2C" w:rsidRPr="00D967AC" w:rsidRDefault="000A4A2C" w:rsidP="000A4A2C">
      <w:pPr>
        <w:pStyle w:val="1e"/>
      </w:pPr>
    </w:p>
    <w:p w14:paraId="4CFC355B" w14:textId="77777777" w:rsidR="000A4A2C" w:rsidRPr="00D967AC" w:rsidRDefault="000A4A2C" w:rsidP="000A4A2C">
      <w:pPr>
        <w:pStyle w:val="1e"/>
      </w:pPr>
    </w:p>
    <w:p w14:paraId="0297BA9B" w14:textId="77777777" w:rsidR="000A4A2C" w:rsidRPr="00D967AC" w:rsidRDefault="000A4A2C" w:rsidP="000A4A2C">
      <w:pPr>
        <w:pStyle w:val="1e"/>
      </w:pPr>
    </w:p>
    <w:p w14:paraId="11DE77EC" w14:textId="77777777" w:rsidR="000A4A2C" w:rsidRPr="00D967AC" w:rsidRDefault="000A4A2C" w:rsidP="000A4A2C">
      <w:pPr>
        <w:pStyle w:val="1e"/>
      </w:pPr>
    </w:p>
    <w:p w14:paraId="1EAB4146" w14:textId="77777777" w:rsidR="000A4A2C" w:rsidRPr="00D967AC" w:rsidRDefault="000A4A2C" w:rsidP="000A4A2C">
      <w:pPr>
        <w:pStyle w:val="1e"/>
      </w:pPr>
    </w:p>
    <w:p w14:paraId="2AF3EF2D" w14:textId="77777777" w:rsidR="000A4A2C" w:rsidRPr="00D967AC" w:rsidRDefault="000A4A2C" w:rsidP="000A4A2C">
      <w:pPr>
        <w:pStyle w:val="1e"/>
      </w:pPr>
    </w:p>
    <w:p w14:paraId="6B2B5588" w14:textId="77777777" w:rsidR="000A4A2C" w:rsidRPr="00D967AC" w:rsidRDefault="000A4A2C" w:rsidP="000A4A2C">
      <w:pPr>
        <w:pStyle w:val="1e"/>
      </w:pPr>
    </w:p>
    <w:p w14:paraId="787D277B" w14:textId="77777777" w:rsidR="000A4A2C" w:rsidRPr="00D967AC" w:rsidRDefault="000A4A2C" w:rsidP="000A4A2C">
      <w:pPr>
        <w:pStyle w:val="1e"/>
      </w:pPr>
    </w:p>
    <w:p w14:paraId="74609B3B" w14:textId="77777777" w:rsidR="000A4A2C" w:rsidRPr="00D967AC" w:rsidRDefault="000A4A2C" w:rsidP="000A4A2C">
      <w:pPr>
        <w:pStyle w:val="1e"/>
      </w:pPr>
    </w:p>
    <w:p w14:paraId="393028E2" w14:textId="77777777" w:rsidR="000A4A2C" w:rsidRPr="00D967AC" w:rsidRDefault="000A4A2C" w:rsidP="000A4A2C">
      <w:pPr>
        <w:pStyle w:val="1e"/>
      </w:pPr>
    </w:p>
    <w:p w14:paraId="079D4916" w14:textId="77777777" w:rsidR="000A4A2C" w:rsidRPr="00D967AC" w:rsidRDefault="000A4A2C" w:rsidP="000A4A2C">
      <w:pPr>
        <w:pStyle w:val="1e"/>
      </w:pPr>
    </w:p>
    <w:p w14:paraId="38098272" w14:textId="77777777" w:rsidR="000A4A2C" w:rsidRPr="00D967AC" w:rsidRDefault="000A4A2C" w:rsidP="000A4A2C">
      <w:pPr>
        <w:pStyle w:val="1e"/>
      </w:pPr>
    </w:p>
    <w:p w14:paraId="5FDE24C1" w14:textId="77777777" w:rsidR="000A4A2C" w:rsidRPr="00D967AC" w:rsidRDefault="000A4A2C" w:rsidP="000A4A2C">
      <w:pPr>
        <w:pStyle w:val="1e"/>
      </w:pPr>
    </w:p>
    <w:p w14:paraId="6834FC0B" w14:textId="77777777" w:rsidR="000A4A2C" w:rsidRPr="00D967AC" w:rsidRDefault="000A4A2C" w:rsidP="000A4A2C">
      <w:pPr>
        <w:pStyle w:val="1e"/>
      </w:pPr>
    </w:p>
    <w:p w14:paraId="53B61C78" w14:textId="77777777" w:rsidR="000A4A2C" w:rsidRPr="00D967AC" w:rsidRDefault="000A4A2C" w:rsidP="000A4A2C">
      <w:pPr>
        <w:pStyle w:val="2"/>
      </w:pPr>
      <w:bookmarkStart w:id="174" w:name="_Toc63253569"/>
      <w:bookmarkStart w:id="175" w:name="_Toc116563202"/>
      <w:r w:rsidRPr="00D967AC">
        <w:rPr>
          <w:rFonts w:hint="eastAsia"/>
        </w:rPr>
        <w:lastRenderedPageBreak/>
        <w:t>NQA Configuration</w:t>
      </w:r>
      <w:bookmarkEnd w:id="174"/>
      <w:bookmarkEnd w:id="175"/>
    </w:p>
    <w:p w14:paraId="0C6F05B5" w14:textId="77777777" w:rsidR="000A4A2C" w:rsidRPr="00D967AC" w:rsidRDefault="000A4A2C" w:rsidP="000A4A2C">
      <w:pPr>
        <w:pStyle w:val="3"/>
      </w:pPr>
      <w:bookmarkStart w:id="176" w:name="_Toc63253570"/>
      <w:bookmarkStart w:id="177" w:name="_Toc116563203"/>
      <w:r w:rsidRPr="00D967AC">
        <w:rPr>
          <w:rFonts w:hint="eastAsia"/>
        </w:rPr>
        <w:t>Introduction</w:t>
      </w:r>
      <w:bookmarkEnd w:id="176"/>
      <w:bookmarkEnd w:id="177"/>
    </w:p>
    <w:p w14:paraId="1A3AA9A1" w14:textId="77777777" w:rsidR="000A4A2C" w:rsidRPr="00D967AC" w:rsidRDefault="000A4A2C" w:rsidP="000A4A2C">
      <w:pPr>
        <w:pStyle w:val="4"/>
        <w:rPr>
          <w:rFonts w:hint="default"/>
        </w:rPr>
      </w:pPr>
      <w:r w:rsidRPr="00D967AC">
        <w:t>About This Lab</w:t>
      </w:r>
    </w:p>
    <w:p w14:paraId="578A33CB" w14:textId="77777777" w:rsidR="000A4A2C" w:rsidRPr="00D967AC" w:rsidRDefault="000A4A2C" w:rsidP="000A4A2C">
      <w:pPr>
        <w:pStyle w:val="1e"/>
      </w:pPr>
      <w:r w:rsidRPr="00D967AC">
        <w:rPr>
          <w:rFonts w:hint="eastAsia"/>
        </w:rPr>
        <w:t>Network Quality Analysis (NQA) is a technology to measure network performance in real time and collect statistics on network information, such as the delay, jitter, and packet loss ratio. NQA monitors network quality of service (QoS) indicators in real time, and effectively diagnoses and locate network faults.</w:t>
      </w:r>
    </w:p>
    <w:p w14:paraId="6BF1D653" w14:textId="77777777" w:rsidR="000A4A2C" w:rsidRPr="00D967AC" w:rsidRDefault="000A4A2C" w:rsidP="000A4A2C">
      <w:pPr>
        <w:pStyle w:val="1e"/>
      </w:pPr>
      <w:r w:rsidRPr="00D967AC">
        <w:rPr>
          <w:rFonts w:hint="eastAsia"/>
        </w:rPr>
        <w:t>Additionally, NQA measures the performance of different protocols running on the network. This facilitates real-time collection of network performance counters, such as the total HTTP connection delay, TCP connection delay, DNS resolution delay, file transfer rate, FTP connection delay, and DNS resolution error rate.</w:t>
      </w:r>
    </w:p>
    <w:p w14:paraId="37B8175A" w14:textId="77777777" w:rsidR="000A4A2C" w:rsidRPr="00D967AC" w:rsidRDefault="000A4A2C" w:rsidP="000A4A2C">
      <w:pPr>
        <w:pStyle w:val="1e"/>
      </w:pPr>
      <w:r w:rsidRPr="00D967AC">
        <w:rPr>
          <w:rFonts w:hint="eastAsia"/>
        </w:rPr>
        <w:t>NQA involves constructing, starting, and processing a test instance. After a test instance is started, data information about the running status of related protocols can be provided based on the returned packets. The system time when the test packet is sent is used as the sending time of test packets. The packet is marked with a timestamp and then sent to the server. After receiving the packet, the server sends a response packet to the client. After receiving the packet, the client reads the system time again and adds a timestamp to the packet. The RTT of the packet is calculated based on the time when the packet is sent and received.</w:t>
      </w:r>
    </w:p>
    <w:p w14:paraId="2C64B26F" w14:textId="77777777" w:rsidR="000A4A2C" w:rsidRPr="00D967AC" w:rsidRDefault="000A4A2C" w:rsidP="000A4A2C">
      <w:pPr>
        <w:pStyle w:val="1e"/>
      </w:pPr>
      <w:r w:rsidRPr="00D967AC">
        <w:rPr>
          <w:rFonts w:hint="eastAsia"/>
        </w:rPr>
        <w:t>In a jitter test instance, both the client and server add a timestamp to the sent and received packets based on the local system time. In this manner, the client can calculate the jitter value.</w:t>
      </w:r>
    </w:p>
    <w:p w14:paraId="2E1E24E4" w14:textId="77777777" w:rsidR="000A4A2C" w:rsidRPr="00D967AC" w:rsidRDefault="000A4A2C" w:rsidP="000A4A2C">
      <w:pPr>
        <w:pStyle w:val="1e"/>
      </w:pPr>
      <w:r w:rsidRPr="00D967AC">
        <w:rPr>
          <w:rFonts w:hint="eastAsia"/>
        </w:rPr>
        <w:t>In this lab, you can configure NQA TCP/UDP/ICMP test instances to analyze how to use NQA.</w:t>
      </w:r>
    </w:p>
    <w:p w14:paraId="557A0D21" w14:textId="77777777" w:rsidR="000A4A2C" w:rsidRPr="00D967AC" w:rsidRDefault="000A4A2C" w:rsidP="000A4A2C">
      <w:pPr>
        <w:pStyle w:val="1e"/>
      </w:pPr>
    </w:p>
    <w:p w14:paraId="46567DB6" w14:textId="77777777" w:rsidR="000A4A2C" w:rsidRPr="00D967AC" w:rsidRDefault="000A4A2C" w:rsidP="000A4A2C">
      <w:pPr>
        <w:pStyle w:val="4"/>
        <w:rPr>
          <w:rFonts w:hint="default"/>
        </w:rPr>
      </w:pPr>
      <w:r w:rsidRPr="00D967AC">
        <w:t>Objectives</w:t>
      </w:r>
    </w:p>
    <w:p w14:paraId="7F2176F8" w14:textId="77777777" w:rsidR="000A4A2C" w:rsidRPr="00D967AC" w:rsidRDefault="000A4A2C" w:rsidP="000A4A2C">
      <w:pPr>
        <w:pStyle w:val="1e"/>
      </w:pPr>
      <w:r w:rsidRPr="00D967AC">
        <w:t>Upon completion of this task, you will be able to:</w:t>
      </w:r>
    </w:p>
    <w:p w14:paraId="41DE0FB7" w14:textId="77777777" w:rsidR="000A4A2C" w:rsidRPr="00D967AC" w:rsidRDefault="000A4A2C" w:rsidP="000A4A2C">
      <w:pPr>
        <w:pStyle w:val="4a"/>
      </w:pPr>
      <w:r w:rsidRPr="00D967AC">
        <w:rPr>
          <w:rFonts w:hint="eastAsia"/>
        </w:rPr>
        <w:t>Configure an NQA TCP test instance to measure the time taken to set up a TCP connection between an NQA client and a TCP server through three-way handshake.</w:t>
      </w:r>
    </w:p>
    <w:p w14:paraId="7F0DB0A0" w14:textId="77777777" w:rsidR="000A4A2C" w:rsidRPr="00D967AC" w:rsidRDefault="000A4A2C" w:rsidP="000A4A2C">
      <w:pPr>
        <w:pStyle w:val="4a"/>
      </w:pPr>
      <w:r w:rsidRPr="00D967AC">
        <w:rPr>
          <w:rFonts w:hint="eastAsia"/>
        </w:rPr>
        <w:t>Configure an NQA UDP test instance to measure the response speed of connecting to a specified port.</w:t>
      </w:r>
    </w:p>
    <w:p w14:paraId="4B3DDF76" w14:textId="77777777" w:rsidR="000A4A2C" w:rsidRPr="00D967AC" w:rsidRDefault="000A4A2C" w:rsidP="000A4A2C">
      <w:pPr>
        <w:pStyle w:val="4a"/>
      </w:pPr>
      <w:r w:rsidRPr="00D967AC">
        <w:rPr>
          <w:rFonts w:hint="eastAsia"/>
        </w:rPr>
        <w:t>Configure an NQA ICMP test instance to check network connectivity.</w:t>
      </w:r>
    </w:p>
    <w:p w14:paraId="1FB29D18" w14:textId="77777777" w:rsidR="000A4A2C" w:rsidRPr="00D967AC" w:rsidRDefault="000A4A2C" w:rsidP="000A4A2C">
      <w:pPr>
        <w:pStyle w:val="4a"/>
      </w:pPr>
    </w:p>
    <w:p w14:paraId="2241526D" w14:textId="77777777" w:rsidR="000A4A2C" w:rsidRPr="00D967AC" w:rsidRDefault="000A4A2C" w:rsidP="000A4A2C">
      <w:pPr>
        <w:pStyle w:val="4"/>
        <w:rPr>
          <w:rFonts w:hint="default"/>
        </w:rPr>
      </w:pPr>
      <w:r w:rsidRPr="00D967AC">
        <w:lastRenderedPageBreak/>
        <w:t>Networking Topology</w:t>
      </w:r>
    </w:p>
    <w:p w14:paraId="3F03D59F" w14:textId="77777777" w:rsidR="000A4A2C" w:rsidRPr="00D967AC" w:rsidRDefault="000A4A2C" w:rsidP="000A4A2C">
      <w:pPr>
        <w:rPr>
          <w:rFonts w:hint="eastAsia"/>
          <w:noProof/>
        </w:rPr>
      </w:pPr>
      <w:r w:rsidRPr="00D967AC">
        <w:rPr>
          <w:noProof/>
        </w:rPr>
        <w:drawing>
          <wp:inline distT="0" distB="0" distL="0" distR="0" wp14:anchorId="17831720" wp14:editId="1B1AE4BE">
            <wp:extent cx="4981575" cy="1352550"/>
            <wp:effectExtent l="19050" t="19050" r="28575" b="190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81575" cy="1352550"/>
                    </a:xfrm>
                    <a:prstGeom prst="rect">
                      <a:avLst/>
                    </a:prstGeom>
                    <a:noFill/>
                    <a:ln>
                      <a:solidFill>
                        <a:schemeClr val="bg1">
                          <a:lumMod val="85000"/>
                        </a:schemeClr>
                      </a:solidFill>
                    </a:ln>
                  </pic:spPr>
                </pic:pic>
              </a:graphicData>
            </a:graphic>
          </wp:inline>
        </w:drawing>
      </w:r>
    </w:p>
    <w:p w14:paraId="11270D2E" w14:textId="77777777" w:rsidR="000A4A2C" w:rsidRPr="00D967AC" w:rsidRDefault="000A4A2C" w:rsidP="000A4A2C">
      <w:pPr>
        <w:rPr>
          <w:rFonts w:hint="eastAsia"/>
        </w:rPr>
      </w:pPr>
    </w:p>
    <w:p w14:paraId="22315E14" w14:textId="77777777" w:rsidR="000A4A2C" w:rsidRPr="00D967AC" w:rsidRDefault="000A4A2C" w:rsidP="000A4A2C">
      <w:pPr>
        <w:pStyle w:val="1e"/>
      </w:pPr>
      <w:r w:rsidRPr="00D967AC">
        <w:rPr>
          <w:rFonts w:hint="eastAsia"/>
        </w:rPr>
        <w:t>R1, R2, and R3 are configured with static routes to ensure network connectivity.</w:t>
      </w:r>
    </w:p>
    <w:p w14:paraId="5AF2D9DD" w14:textId="77777777" w:rsidR="000A4A2C" w:rsidRPr="00D967AC" w:rsidRDefault="000A4A2C" w:rsidP="000A4A2C">
      <w:pPr>
        <w:pStyle w:val="1e"/>
      </w:pPr>
      <w:r w:rsidRPr="00D967AC">
        <w:rPr>
          <w:rFonts w:hint="eastAsia"/>
        </w:rPr>
        <w:t xml:space="preserve">R1 is configured as the NQA client and an NQA ICMP test instance is used to test whether </w:t>
      </w:r>
      <w:r w:rsidRPr="00D967AC">
        <w:t>R3</w:t>
      </w:r>
      <w:r w:rsidRPr="00D967AC">
        <w:rPr>
          <w:rFonts w:hint="eastAsia"/>
        </w:rPr>
        <w:t xml:space="preserve"> is reachable.</w:t>
      </w:r>
    </w:p>
    <w:p w14:paraId="319CE0C2" w14:textId="77777777" w:rsidR="000A4A2C" w:rsidRPr="00D967AC" w:rsidRDefault="000A4A2C" w:rsidP="000A4A2C">
      <w:pPr>
        <w:pStyle w:val="1e"/>
      </w:pPr>
      <w:r w:rsidRPr="00D967AC">
        <w:rPr>
          <w:rFonts w:hint="eastAsia"/>
        </w:rPr>
        <w:t>An NQA TCP test instance is configured to measure the TCP connection setup time between R1 and R3.</w:t>
      </w:r>
    </w:p>
    <w:p w14:paraId="6A673469" w14:textId="77777777" w:rsidR="000A4A2C" w:rsidRPr="00D967AC" w:rsidRDefault="000A4A2C" w:rsidP="000A4A2C">
      <w:pPr>
        <w:pStyle w:val="1e"/>
      </w:pPr>
      <w:r w:rsidRPr="00D967AC">
        <w:rPr>
          <w:rFonts w:hint="eastAsia"/>
        </w:rPr>
        <w:t>An NQA UDP test instance is used to obtain the RTT of a UDP packet transmitted between R1 and R3.</w:t>
      </w:r>
    </w:p>
    <w:p w14:paraId="14529A5B" w14:textId="77777777" w:rsidR="000A4A2C" w:rsidRPr="00D967AC" w:rsidRDefault="000A4A2C" w:rsidP="000A4A2C">
      <w:pPr>
        <w:pStyle w:val="1e"/>
      </w:pPr>
    </w:p>
    <w:p w14:paraId="3FF8525A" w14:textId="77777777" w:rsidR="000A4A2C" w:rsidRPr="00D967AC" w:rsidRDefault="000A4A2C" w:rsidP="000A4A2C">
      <w:pPr>
        <w:pStyle w:val="3"/>
      </w:pPr>
      <w:bookmarkStart w:id="178" w:name="_Toc63253571"/>
      <w:bookmarkStart w:id="179" w:name="_Toc116563204"/>
      <w:r w:rsidRPr="00D967AC">
        <w:rPr>
          <w:rFonts w:hint="eastAsia"/>
        </w:rPr>
        <w:t>Lab Configuration</w:t>
      </w:r>
      <w:bookmarkEnd w:id="178"/>
      <w:bookmarkEnd w:id="179"/>
    </w:p>
    <w:p w14:paraId="347C1080" w14:textId="77777777" w:rsidR="000A4A2C" w:rsidRPr="00D967AC" w:rsidRDefault="000A4A2C" w:rsidP="000A4A2C">
      <w:pPr>
        <w:pStyle w:val="4"/>
        <w:rPr>
          <w:rFonts w:hint="default"/>
        </w:rPr>
      </w:pPr>
      <w:r w:rsidRPr="00D967AC">
        <w:t>Configuration Roadmap</w:t>
      </w:r>
    </w:p>
    <w:p w14:paraId="1691D51F" w14:textId="77777777" w:rsidR="000A4A2C" w:rsidRPr="00D967AC" w:rsidRDefault="000A4A2C" w:rsidP="00015FB7">
      <w:pPr>
        <w:pStyle w:val="4a"/>
        <w:numPr>
          <w:ilvl w:val="0"/>
          <w:numId w:val="36"/>
        </w:numPr>
        <w:ind w:left="1454" w:hanging="432"/>
      </w:pPr>
      <w:r w:rsidRPr="00D967AC">
        <w:rPr>
          <w:rFonts w:hint="eastAsia"/>
        </w:rPr>
        <w:t>Configure IP addresses for interfaces to ensure network connectivity.</w:t>
      </w:r>
    </w:p>
    <w:p w14:paraId="73A9B8D6" w14:textId="77777777" w:rsidR="000A4A2C" w:rsidRPr="00D967AC" w:rsidRDefault="000A4A2C" w:rsidP="00015FB7">
      <w:pPr>
        <w:pStyle w:val="4a"/>
        <w:numPr>
          <w:ilvl w:val="0"/>
          <w:numId w:val="36"/>
        </w:numPr>
        <w:ind w:left="1454" w:hanging="432"/>
      </w:pPr>
      <w:r w:rsidRPr="00D967AC">
        <w:rPr>
          <w:rFonts w:hint="eastAsia"/>
        </w:rPr>
        <w:t>Configure an NQA ICMP test instance to detect and analyze network connectivity.</w:t>
      </w:r>
    </w:p>
    <w:p w14:paraId="5124DAE2" w14:textId="77777777" w:rsidR="000A4A2C" w:rsidRPr="00D967AC" w:rsidRDefault="000A4A2C" w:rsidP="00015FB7">
      <w:pPr>
        <w:pStyle w:val="4a"/>
        <w:numPr>
          <w:ilvl w:val="0"/>
          <w:numId w:val="36"/>
        </w:numPr>
        <w:ind w:left="1454" w:hanging="432"/>
      </w:pPr>
      <w:r w:rsidRPr="00D967AC">
        <w:rPr>
          <w:rFonts w:hint="eastAsia"/>
        </w:rPr>
        <w:t>Configure an NQA TCP test instance to measure the time taken to set up a TCP connection between the NQA client and server.</w:t>
      </w:r>
    </w:p>
    <w:p w14:paraId="0DEDF4BC" w14:textId="77777777" w:rsidR="000A4A2C" w:rsidRPr="00D967AC" w:rsidRDefault="000A4A2C" w:rsidP="00015FB7">
      <w:pPr>
        <w:pStyle w:val="4a"/>
        <w:numPr>
          <w:ilvl w:val="0"/>
          <w:numId w:val="36"/>
        </w:numPr>
        <w:ind w:left="1454" w:hanging="432"/>
      </w:pPr>
      <w:r w:rsidRPr="00D967AC">
        <w:rPr>
          <w:rFonts w:hint="eastAsia"/>
        </w:rPr>
        <w:t>Configure an NQA UDP test instance to measure the RTT of UDP packets between the NQA client and server.</w:t>
      </w:r>
    </w:p>
    <w:p w14:paraId="7CD28199" w14:textId="77777777" w:rsidR="000A4A2C" w:rsidRPr="00D967AC" w:rsidRDefault="000A4A2C" w:rsidP="000A4A2C">
      <w:pPr>
        <w:pStyle w:val="4a"/>
        <w:ind w:left="1454"/>
      </w:pPr>
    </w:p>
    <w:p w14:paraId="32C2B85A" w14:textId="77777777" w:rsidR="000A4A2C" w:rsidRPr="00D967AC" w:rsidRDefault="000A4A2C" w:rsidP="000A4A2C">
      <w:pPr>
        <w:pStyle w:val="4"/>
        <w:rPr>
          <w:rFonts w:hint="default"/>
        </w:rPr>
      </w:pPr>
      <w:r w:rsidRPr="00D967AC">
        <w:t>Configuration Procedure</w:t>
      </w:r>
    </w:p>
    <w:p w14:paraId="73273294" w14:textId="77777777" w:rsidR="000A4A2C" w:rsidRPr="00D967AC" w:rsidRDefault="000A4A2C" w:rsidP="000A4A2C">
      <w:pPr>
        <w:pStyle w:val="30"/>
        <w:ind w:left="1701" w:hanging="159"/>
        <w:outlineLvl w:val="4"/>
      </w:pPr>
      <w:r w:rsidRPr="00D967AC">
        <w:rPr>
          <w:rFonts w:hint="eastAsia"/>
        </w:rPr>
        <w:t>Configure IP addresses and routes to implement connectivity.</w:t>
      </w:r>
    </w:p>
    <w:p w14:paraId="41CC4875" w14:textId="77777777" w:rsidR="000A4A2C" w:rsidRPr="00D967AC" w:rsidRDefault="000A4A2C" w:rsidP="000A4A2C">
      <w:pPr>
        <w:pStyle w:val="1e"/>
      </w:pPr>
      <w:r w:rsidRPr="00D967AC">
        <w:rPr>
          <w:rFonts w:hint="eastAsia"/>
        </w:rPr>
        <w:t># Configure an IP address for an interface on R1 and a static route to R3.</w:t>
      </w:r>
    </w:p>
    <w:p w14:paraId="55049189" w14:textId="77777777" w:rsidR="000A4A2C" w:rsidRPr="00D967AC" w:rsidRDefault="000A4A2C" w:rsidP="000A4A2C">
      <w:pPr>
        <w:pStyle w:val="2f5"/>
      </w:pPr>
      <w:r w:rsidRPr="00D967AC">
        <w:rPr>
          <w:rFonts w:hint="eastAsia"/>
        </w:rPr>
        <w:t>&lt;Huawei&gt; system-view</w:t>
      </w:r>
    </w:p>
    <w:p w14:paraId="2B50173A" w14:textId="77777777" w:rsidR="000A4A2C" w:rsidRPr="00D967AC" w:rsidRDefault="000A4A2C" w:rsidP="000A4A2C">
      <w:pPr>
        <w:pStyle w:val="2f5"/>
      </w:pPr>
      <w:r w:rsidRPr="00D967AC">
        <w:rPr>
          <w:rFonts w:hint="eastAsia"/>
        </w:rPr>
        <w:t>[Huawei] sysname R1</w:t>
      </w:r>
    </w:p>
    <w:p w14:paraId="3A97D979" w14:textId="77777777" w:rsidR="000A4A2C" w:rsidRPr="00D967AC" w:rsidRDefault="000A4A2C" w:rsidP="000A4A2C">
      <w:pPr>
        <w:pStyle w:val="2f5"/>
      </w:pPr>
      <w:r w:rsidRPr="00D967AC">
        <w:rPr>
          <w:rFonts w:hint="eastAsia"/>
        </w:rPr>
        <w:t>[R1] interface gigabitethernet 0/0/1</w:t>
      </w:r>
    </w:p>
    <w:p w14:paraId="6E7EC2C8" w14:textId="77777777" w:rsidR="000A4A2C" w:rsidRPr="00D967AC" w:rsidRDefault="000A4A2C" w:rsidP="000A4A2C">
      <w:pPr>
        <w:pStyle w:val="2f5"/>
      </w:pPr>
      <w:r w:rsidRPr="00D967AC">
        <w:rPr>
          <w:rFonts w:hint="eastAsia"/>
        </w:rPr>
        <w:t>[R1-GigabitEthernet0/0/1] ip address 10.1.1.1 30</w:t>
      </w:r>
    </w:p>
    <w:p w14:paraId="10036BF8" w14:textId="77777777" w:rsidR="000A4A2C" w:rsidRPr="00D967AC" w:rsidRDefault="000A4A2C" w:rsidP="000A4A2C">
      <w:pPr>
        <w:pStyle w:val="2f5"/>
      </w:pPr>
      <w:r w:rsidRPr="00D967AC">
        <w:rPr>
          <w:rFonts w:hint="eastAsia"/>
        </w:rPr>
        <w:t>[R1-GigabitEthernet0/0/1] quit</w:t>
      </w:r>
    </w:p>
    <w:p w14:paraId="6E51BF90" w14:textId="77777777" w:rsidR="000A4A2C" w:rsidRPr="00D967AC" w:rsidRDefault="000A4A2C" w:rsidP="000A4A2C">
      <w:pPr>
        <w:pStyle w:val="2f5"/>
      </w:pPr>
      <w:r w:rsidRPr="00D967AC">
        <w:rPr>
          <w:rFonts w:hint="eastAsia"/>
        </w:rPr>
        <w:t>[R1] ip route-static 10.2.1.0 255.255.255.252 10.1.1.2</w:t>
      </w:r>
    </w:p>
    <w:p w14:paraId="512EF98A" w14:textId="77777777" w:rsidR="000A4A2C" w:rsidRPr="00D967AC" w:rsidRDefault="000A4A2C" w:rsidP="000A4A2C">
      <w:pPr>
        <w:pStyle w:val="1e"/>
      </w:pPr>
      <w:r w:rsidRPr="00D967AC">
        <w:rPr>
          <w:rFonts w:hint="eastAsia"/>
        </w:rPr>
        <w:t># Configure IP addresses for interfaces on R2.</w:t>
      </w:r>
    </w:p>
    <w:p w14:paraId="1227F149" w14:textId="77777777" w:rsidR="000A4A2C" w:rsidRPr="00D967AC" w:rsidRDefault="000A4A2C" w:rsidP="000A4A2C">
      <w:pPr>
        <w:pStyle w:val="2f5"/>
      </w:pPr>
      <w:r w:rsidRPr="00D967AC">
        <w:rPr>
          <w:rFonts w:hint="eastAsia"/>
        </w:rPr>
        <w:t>&lt;Huawei&gt; system-view</w:t>
      </w:r>
    </w:p>
    <w:p w14:paraId="2160424E" w14:textId="77777777" w:rsidR="000A4A2C" w:rsidRPr="00D967AC" w:rsidRDefault="000A4A2C" w:rsidP="000A4A2C">
      <w:pPr>
        <w:pStyle w:val="2f5"/>
      </w:pPr>
      <w:r w:rsidRPr="00D967AC">
        <w:rPr>
          <w:rFonts w:hint="eastAsia"/>
        </w:rPr>
        <w:t>[Huawei] sysname R2</w:t>
      </w:r>
    </w:p>
    <w:p w14:paraId="04DC7A70" w14:textId="77777777" w:rsidR="000A4A2C" w:rsidRPr="00D967AC" w:rsidRDefault="000A4A2C" w:rsidP="000A4A2C">
      <w:pPr>
        <w:pStyle w:val="2f5"/>
      </w:pPr>
      <w:r w:rsidRPr="00D967AC">
        <w:rPr>
          <w:rFonts w:hint="eastAsia"/>
        </w:rPr>
        <w:lastRenderedPageBreak/>
        <w:t>[R2] interface gigabitethernet 0/0/1</w:t>
      </w:r>
    </w:p>
    <w:p w14:paraId="1951D4D6" w14:textId="77777777" w:rsidR="000A4A2C" w:rsidRPr="00D967AC" w:rsidRDefault="000A4A2C" w:rsidP="000A4A2C">
      <w:pPr>
        <w:pStyle w:val="2f5"/>
      </w:pPr>
      <w:r w:rsidRPr="00D967AC">
        <w:rPr>
          <w:rFonts w:hint="eastAsia"/>
        </w:rPr>
        <w:t>[R2-GigabitEthernet0/0/1] ip address 10.1.1.</w:t>
      </w:r>
      <w:r w:rsidRPr="00D967AC">
        <w:t>2</w:t>
      </w:r>
      <w:r w:rsidRPr="00D967AC">
        <w:rPr>
          <w:rFonts w:hint="eastAsia"/>
        </w:rPr>
        <w:t xml:space="preserve"> 30</w:t>
      </w:r>
    </w:p>
    <w:p w14:paraId="735EC76B" w14:textId="77777777" w:rsidR="000A4A2C" w:rsidRPr="00D967AC" w:rsidRDefault="000A4A2C" w:rsidP="000A4A2C">
      <w:pPr>
        <w:pStyle w:val="2f5"/>
      </w:pPr>
      <w:r w:rsidRPr="00D967AC">
        <w:rPr>
          <w:rFonts w:hint="eastAsia"/>
        </w:rPr>
        <w:t>[R2-GigabitEthernet0/0/1] interface gigabitethernet 0/0/2</w:t>
      </w:r>
    </w:p>
    <w:p w14:paraId="16153E1F" w14:textId="77777777" w:rsidR="000A4A2C" w:rsidRPr="00D967AC" w:rsidRDefault="000A4A2C" w:rsidP="000A4A2C">
      <w:pPr>
        <w:pStyle w:val="2f5"/>
      </w:pPr>
      <w:r w:rsidRPr="00D967AC">
        <w:rPr>
          <w:rFonts w:hint="eastAsia"/>
        </w:rPr>
        <w:t>[R2-GigabitEthernet0/0/2] ip address 10.</w:t>
      </w:r>
      <w:r w:rsidRPr="00D967AC">
        <w:t>2</w:t>
      </w:r>
      <w:r w:rsidRPr="00D967AC">
        <w:rPr>
          <w:rFonts w:hint="eastAsia"/>
        </w:rPr>
        <w:t>.1.1 30</w:t>
      </w:r>
    </w:p>
    <w:p w14:paraId="47FCF49E" w14:textId="77777777" w:rsidR="000A4A2C" w:rsidRPr="00D967AC" w:rsidRDefault="000A4A2C" w:rsidP="000A4A2C">
      <w:pPr>
        <w:pStyle w:val="TerminalDisplay"/>
      </w:pPr>
    </w:p>
    <w:p w14:paraId="4E412491" w14:textId="77777777" w:rsidR="000A4A2C" w:rsidRPr="00D967AC" w:rsidRDefault="000A4A2C" w:rsidP="000A4A2C">
      <w:pPr>
        <w:pStyle w:val="1e"/>
      </w:pPr>
      <w:r w:rsidRPr="00D967AC">
        <w:rPr>
          <w:rFonts w:hint="eastAsia"/>
        </w:rPr>
        <w:t># Configure an IP address for an interface on R3 and a static route to R1.</w:t>
      </w:r>
    </w:p>
    <w:p w14:paraId="3424C058" w14:textId="77777777" w:rsidR="000A4A2C" w:rsidRPr="00D967AC" w:rsidRDefault="000A4A2C" w:rsidP="000A4A2C">
      <w:pPr>
        <w:pStyle w:val="2f5"/>
      </w:pPr>
      <w:r w:rsidRPr="00D967AC">
        <w:rPr>
          <w:rFonts w:hint="eastAsia"/>
        </w:rPr>
        <w:t>&lt;Huawei&gt; system-view</w:t>
      </w:r>
    </w:p>
    <w:p w14:paraId="00F3B881" w14:textId="77777777" w:rsidR="000A4A2C" w:rsidRPr="00D967AC" w:rsidRDefault="000A4A2C" w:rsidP="000A4A2C">
      <w:pPr>
        <w:pStyle w:val="2f5"/>
      </w:pPr>
      <w:r w:rsidRPr="00D967AC">
        <w:rPr>
          <w:rFonts w:hint="eastAsia"/>
        </w:rPr>
        <w:t>[Huawei] sysname R</w:t>
      </w:r>
      <w:r w:rsidRPr="00D967AC">
        <w:t>3</w:t>
      </w:r>
    </w:p>
    <w:p w14:paraId="20F9D9BF" w14:textId="77777777" w:rsidR="000A4A2C" w:rsidRPr="00D967AC" w:rsidRDefault="000A4A2C" w:rsidP="000A4A2C">
      <w:pPr>
        <w:pStyle w:val="2f5"/>
      </w:pPr>
      <w:r w:rsidRPr="00D967AC">
        <w:rPr>
          <w:rFonts w:hint="eastAsia"/>
        </w:rPr>
        <w:t>[R</w:t>
      </w:r>
      <w:r w:rsidRPr="00D967AC">
        <w:t>3</w:t>
      </w:r>
      <w:r w:rsidRPr="00D967AC">
        <w:rPr>
          <w:rFonts w:hint="eastAsia"/>
        </w:rPr>
        <w:t xml:space="preserve">] interface gigabitethernet </w:t>
      </w:r>
      <w:r w:rsidRPr="00D967AC">
        <w:t>0/0/2</w:t>
      </w:r>
    </w:p>
    <w:p w14:paraId="2C2346A9" w14:textId="77777777" w:rsidR="000A4A2C" w:rsidRPr="00D967AC" w:rsidRDefault="000A4A2C" w:rsidP="000A4A2C">
      <w:pPr>
        <w:pStyle w:val="2f5"/>
      </w:pPr>
      <w:r w:rsidRPr="00D967AC">
        <w:rPr>
          <w:rFonts w:hint="eastAsia"/>
        </w:rPr>
        <w:t>[R</w:t>
      </w:r>
      <w:r w:rsidRPr="00D967AC">
        <w:t>3</w:t>
      </w:r>
      <w:r w:rsidRPr="00D967AC">
        <w:rPr>
          <w:rFonts w:hint="eastAsia"/>
        </w:rPr>
        <w:t>-GigabitEthernet</w:t>
      </w:r>
      <w:r w:rsidRPr="00D967AC">
        <w:t>0/0/2</w:t>
      </w:r>
      <w:r w:rsidRPr="00D967AC">
        <w:rPr>
          <w:rFonts w:hint="eastAsia"/>
        </w:rPr>
        <w:t>] ip address 10.</w:t>
      </w:r>
      <w:r w:rsidRPr="00D967AC">
        <w:t>2</w:t>
      </w:r>
      <w:r w:rsidRPr="00D967AC">
        <w:rPr>
          <w:rFonts w:hint="eastAsia"/>
        </w:rPr>
        <w:t>.1.</w:t>
      </w:r>
      <w:r w:rsidRPr="00D967AC">
        <w:t>2</w:t>
      </w:r>
      <w:r w:rsidRPr="00D967AC">
        <w:rPr>
          <w:rFonts w:hint="eastAsia"/>
        </w:rPr>
        <w:t xml:space="preserve"> </w:t>
      </w:r>
      <w:r w:rsidRPr="00D967AC">
        <w:t>30</w:t>
      </w:r>
    </w:p>
    <w:p w14:paraId="605A914E" w14:textId="77777777" w:rsidR="000A4A2C" w:rsidRPr="00D967AC" w:rsidRDefault="000A4A2C" w:rsidP="000A4A2C">
      <w:pPr>
        <w:pStyle w:val="2f5"/>
      </w:pPr>
      <w:r w:rsidRPr="00D967AC">
        <w:rPr>
          <w:rFonts w:hint="eastAsia"/>
        </w:rPr>
        <w:t>[R</w:t>
      </w:r>
      <w:r w:rsidRPr="00D967AC">
        <w:t>3</w:t>
      </w:r>
      <w:r w:rsidRPr="00D967AC">
        <w:rPr>
          <w:rFonts w:hint="eastAsia"/>
        </w:rPr>
        <w:t>-GigabitEthernet</w:t>
      </w:r>
      <w:r w:rsidRPr="00D967AC">
        <w:t>0/0/2</w:t>
      </w:r>
      <w:r w:rsidRPr="00D967AC">
        <w:rPr>
          <w:rFonts w:hint="eastAsia"/>
        </w:rPr>
        <w:t>] quit</w:t>
      </w:r>
    </w:p>
    <w:p w14:paraId="0D853F9C" w14:textId="77777777" w:rsidR="000A4A2C" w:rsidRPr="00D967AC" w:rsidRDefault="000A4A2C" w:rsidP="000A4A2C">
      <w:pPr>
        <w:pStyle w:val="2f5"/>
      </w:pPr>
      <w:r w:rsidRPr="00D967AC">
        <w:rPr>
          <w:rFonts w:hint="eastAsia"/>
        </w:rPr>
        <w:t>[R</w:t>
      </w:r>
      <w:r w:rsidRPr="00D967AC">
        <w:t>3</w:t>
      </w:r>
      <w:r w:rsidRPr="00D967AC">
        <w:rPr>
          <w:rFonts w:hint="eastAsia"/>
        </w:rPr>
        <w:t>] ip route-static 10.</w:t>
      </w:r>
      <w:r w:rsidRPr="00D967AC">
        <w:t>1</w:t>
      </w:r>
      <w:r w:rsidRPr="00D967AC">
        <w:rPr>
          <w:rFonts w:hint="eastAsia"/>
        </w:rPr>
        <w:t>.1.0 255.255.255.</w:t>
      </w:r>
      <w:r w:rsidRPr="00D967AC">
        <w:t>252</w:t>
      </w:r>
      <w:r w:rsidRPr="00D967AC">
        <w:rPr>
          <w:rFonts w:hint="eastAsia"/>
        </w:rPr>
        <w:t xml:space="preserve"> 10.</w:t>
      </w:r>
      <w:r w:rsidRPr="00D967AC">
        <w:t>2</w:t>
      </w:r>
      <w:r w:rsidRPr="00D967AC">
        <w:rPr>
          <w:rFonts w:hint="eastAsia"/>
        </w:rPr>
        <w:t>.1.</w:t>
      </w:r>
      <w:r w:rsidRPr="00D967AC">
        <w:t>1</w:t>
      </w:r>
    </w:p>
    <w:p w14:paraId="4BE5EC6F" w14:textId="77777777" w:rsidR="000A4A2C" w:rsidRPr="00D967AC" w:rsidRDefault="000A4A2C" w:rsidP="000A4A2C">
      <w:pPr>
        <w:pStyle w:val="1e"/>
      </w:pPr>
      <w:r w:rsidRPr="00D967AC">
        <w:rPr>
          <w:rFonts w:hint="eastAsia"/>
        </w:rPr>
        <w:t># Check network connectivity.</w:t>
      </w:r>
    </w:p>
    <w:p w14:paraId="4EAC30F8" w14:textId="77777777" w:rsidR="000A4A2C" w:rsidRPr="00D967AC" w:rsidRDefault="000A4A2C" w:rsidP="000A4A2C">
      <w:pPr>
        <w:pStyle w:val="2f5"/>
      </w:pPr>
      <w:r w:rsidRPr="00D967AC">
        <w:rPr>
          <w:rFonts w:hint="eastAsia"/>
        </w:rPr>
        <w:t>[R1]ping 10.2.1.2</w:t>
      </w:r>
    </w:p>
    <w:p w14:paraId="3EDF8158" w14:textId="77777777" w:rsidR="000A4A2C" w:rsidRPr="00D967AC" w:rsidRDefault="000A4A2C" w:rsidP="000A4A2C">
      <w:pPr>
        <w:pStyle w:val="2f5"/>
      </w:pPr>
      <w:r w:rsidRPr="00D967AC">
        <w:rPr>
          <w:rFonts w:hint="eastAsia"/>
        </w:rPr>
        <w:t xml:space="preserve">  PING 10.2.1.2: 56  data bytes, press CTRL_C to break</w:t>
      </w:r>
    </w:p>
    <w:p w14:paraId="1F71F259" w14:textId="77777777" w:rsidR="000A4A2C" w:rsidRPr="00D967AC" w:rsidRDefault="000A4A2C" w:rsidP="000A4A2C">
      <w:pPr>
        <w:pStyle w:val="2f5"/>
      </w:pPr>
      <w:r w:rsidRPr="00D967AC">
        <w:rPr>
          <w:rFonts w:hint="eastAsia"/>
        </w:rPr>
        <w:t xml:space="preserve">    Reply from 10.2.1.2: bytes=56 Sequence=1 ttl=254 time=70 ms</w:t>
      </w:r>
    </w:p>
    <w:p w14:paraId="716B10F4" w14:textId="77777777" w:rsidR="000A4A2C" w:rsidRPr="00D967AC" w:rsidRDefault="000A4A2C" w:rsidP="000A4A2C">
      <w:pPr>
        <w:pStyle w:val="2f5"/>
      </w:pPr>
      <w:r w:rsidRPr="00D967AC">
        <w:rPr>
          <w:rFonts w:hint="eastAsia"/>
        </w:rPr>
        <w:t xml:space="preserve">    Reply from 10.2.1.2: bytes=56 Sequence=2 ttl=254 time=40 ms</w:t>
      </w:r>
    </w:p>
    <w:p w14:paraId="33764B90" w14:textId="77777777" w:rsidR="000A4A2C" w:rsidRPr="00D967AC" w:rsidRDefault="000A4A2C" w:rsidP="000A4A2C">
      <w:pPr>
        <w:pStyle w:val="2f5"/>
      </w:pPr>
      <w:r w:rsidRPr="00D967AC">
        <w:rPr>
          <w:rFonts w:hint="eastAsia"/>
        </w:rPr>
        <w:t xml:space="preserve">    Reply from 10.2.1.2: bytes=56 Sequence=3 ttl=254 time=20 ms</w:t>
      </w:r>
    </w:p>
    <w:p w14:paraId="5C3DB4F1" w14:textId="77777777" w:rsidR="000A4A2C" w:rsidRPr="00D967AC" w:rsidRDefault="000A4A2C" w:rsidP="000A4A2C">
      <w:pPr>
        <w:pStyle w:val="2f5"/>
      </w:pPr>
      <w:r w:rsidRPr="00D967AC">
        <w:rPr>
          <w:rFonts w:hint="eastAsia"/>
        </w:rPr>
        <w:t xml:space="preserve">    Reply from 10.2.1.2: bytes=56 Sequence=4 ttl=254 time=20 ms</w:t>
      </w:r>
    </w:p>
    <w:p w14:paraId="46537564" w14:textId="77777777" w:rsidR="000A4A2C" w:rsidRPr="00D967AC" w:rsidRDefault="000A4A2C" w:rsidP="000A4A2C">
      <w:pPr>
        <w:pStyle w:val="2f5"/>
      </w:pPr>
      <w:r w:rsidRPr="00D967AC">
        <w:rPr>
          <w:rFonts w:hint="eastAsia"/>
        </w:rPr>
        <w:t xml:space="preserve">    Reply from 10.2.1.2: bytes=56 Sequence=5 ttl=254 time=30 ms</w:t>
      </w:r>
    </w:p>
    <w:p w14:paraId="0ACB5021" w14:textId="77777777" w:rsidR="000A4A2C" w:rsidRPr="00D967AC" w:rsidRDefault="000A4A2C" w:rsidP="000A4A2C">
      <w:pPr>
        <w:pStyle w:val="2f5"/>
      </w:pPr>
    </w:p>
    <w:p w14:paraId="34CDAA73" w14:textId="77777777" w:rsidR="000A4A2C" w:rsidRPr="00D967AC" w:rsidRDefault="000A4A2C" w:rsidP="000A4A2C">
      <w:pPr>
        <w:pStyle w:val="2f5"/>
      </w:pPr>
      <w:r w:rsidRPr="00D967AC">
        <w:rPr>
          <w:rFonts w:hint="eastAsia"/>
        </w:rPr>
        <w:t xml:space="preserve">  --- 10.2.1.2 ping statistics ---</w:t>
      </w:r>
    </w:p>
    <w:p w14:paraId="5110DAEA" w14:textId="77777777" w:rsidR="000A4A2C" w:rsidRPr="00D967AC" w:rsidRDefault="000A4A2C" w:rsidP="000A4A2C">
      <w:pPr>
        <w:pStyle w:val="2f5"/>
      </w:pPr>
      <w:r w:rsidRPr="00D967AC">
        <w:rPr>
          <w:rFonts w:hint="eastAsia"/>
        </w:rPr>
        <w:t xml:space="preserve">    5 packet(s) transmitted</w:t>
      </w:r>
    </w:p>
    <w:p w14:paraId="0EAB1462" w14:textId="77777777" w:rsidR="000A4A2C" w:rsidRPr="00D967AC" w:rsidRDefault="000A4A2C" w:rsidP="000A4A2C">
      <w:pPr>
        <w:pStyle w:val="2f5"/>
      </w:pPr>
      <w:r w:rsidRPr="00D967AC">
        <w:rPr>
          <w:rFonts w:hint="eastAsia"/>
        </w:rPr>
        <w:t xml:space="preserve">    5 packet(s) received</w:t>
      </w:r>
    </w:p>
    <w:p w14:paraId="5439B11E" w14:textId="77777777" w:rsidR="000A4A2C" w:rsidRPr="00D967AC" w:rsidRDefault="000A4A2C" w:rsidP="000A4A2C">
      <w:pPr>
        <w:pStyle w:val="2f5"/>
      </w:pPr>
      <w:r w:rsidRPr="00D967AC">
        <w:rPr>
          <w:rFonts w:hint="eastAsia"/>
        </w:rPr>
        <w:t xml:space="preserve">    0.00% packet loss</w:t>
      </w:r>
    </w:p>
    <w:p w14:paraId="444CAA9C" w14:textId="77777777" w:rsidR="000A4A2C" w:rsidRPr="00D967AC" w:rsidRDefault="000A4A2C" w:rsidP="000A4A2C">
      <w:pPr>
        <w:pStyle w:val="2f5"/>
      </w:pPr>
      <w:r w:rsidRPr="00D967AC">
        <w:rPr>
          <w:rFonts w:hint="eastAsia"/>
        </w:rPr>
        <w:t xml:space="preserve">    round-trip min/avg/max = 20/36/70 ms</w:t>
      </w:r>
    </w:p>
    <w:p w14:paraId="4C39ECED" w14:textId="77777777" w:rsidR="000A4A2C" w:rsidRPr="00D967AC" w:rsidRDefault="000A4A2C" w:rsidP="000A4A2C">
      <w:pPr>
        <w:pStyle w:val="30"/>
        <w:ind w:left="1701" w:hanging="159"/>
        <w:outlineLvl w:val="4"/>
      </w:pPr>
      <w:r w:rsidRPr="00D967AC">
        <w:rPr>
          <w:rFonts w:hint="eastAsia"/>
        </w:rPr>
        <w:t>Enable the NQA client and create an NQA ICMP test instance.</w:t>
      </w:r>
    </w:p>
    <w:p w14:paraId="65431A29" w14:textId="77777777" w:rsidR="000A4A2C" w:rsidRPr="00D967AC" w:rsidRDefault="000A4A2C" w:rsidP="000A4A2C">
      <w:pPr>
        <w:pStyle w:val="2f5"/>
      </w:pPr>
      <w:r w:rsidRPr="00D967AC">
        <w:rPr>
          <w:rFonts w:hint="eastAsia"/>
        </w:rPr>
        <w:t>[R1] nqa test-instance admin icmp</w:t>
      </w:r>
    </w:p>
    <w:p w14:paraId="5A4F7D78" w14:textId="77777777" w:rsidR="000A4A2C" w:rsidRPr="00D967AC" w:rsidRDefault="000A4A2C" w:rsidP="000A4A2C">
      <w:pPr>
        <w:pStyle w:val="2f5"/>
      </w:pPr>
      <w:r w:rsidRPr="00D967AC">
        <w:rPr>
          <w:rFonts w:hint="eastAsia"/>
        </w:rPr>
        <w:t>[R1-nqa-admin-icmp] test-type icmp</w:t>
      </w:r>
    </w:p>
    <w:p w14:paraId="368D57FC" w14:textId="77777777" w:rsidR="000A4A2C" w:rsidRPr="00D967AC" w:rsidRDefault="000A4A2C" w:rsidP="000A4A2C">
      <w:pPr>
        <w:pStyle w:val="2f5"/>
      </w:pPr>
      <w:r w:rsidRPr="00D967AC">
        <w:rPr>
          <w:rFonts w:hint="eastAsia"/>
        </w:rPr>
        <w:t>[R1-nqa-admin-icmp] destination-address ipv4 10.1.1.2</w:t>
      </w:r>
    </w:p>
    <w:p w14:paraId="67752DE5" w14:textId="77777777" w:rsidR="000A4A2C" w:rsidRPr="00D967AC" w:rsidRDefault="000A4A2C" w:rsidP="000A4A2C">
      <w:pPr>
        <w:pStyle w:val="TerminalDisplay"/>
        <w:rPr>
          <w:rStyle w:val="affff2"/>
          <w:b w:val="0"/>
          <w:bCs w:val="0"/>
        </w:rPr>
      </w:pPr>
    </w:p>
    <w:p w14:paraId="156E91BF" w14:textId="77777777" w:rsidR="000A4A2C" w:rsidRPr="00D967AC" w:rsidRDefault="000A4A2C" w:rsidP="000A4A2C">
      <w:pPr>
        <w:pStyle w:val="30"/>
        <w:ind w:left="1701" w:hanging="159"/>
        <w:outlineLvl w:val="4"/>
        <w:rPr>
          <w:rStyle w:val="affff2"/>
          <w:b w:val="0"/>
        </w:rPr>
      </w:pPr>
      <w:r w:rsidRPr="00D967AC">
        <w:rPr>
          <w:rFonts w:hint="eastAsia"/>
        </w:rPr>
        <w:t>Configure the NQA server on R3.</w:t>
      </w:r>
    </w:p>
    <w:p w14:paraId="4DDA00E9" w14:textId="77777777" w:rsidR="000A4A2C" w:rsidRPr="00D967AC" w:rsidRDefault="000A4A2C" w:rsidP="000A4A2C">
      <w:pPr>
        <w:pStyle w:val="1e"/>
      </w:pPr>
      <w:r w:rsidRPr="00D967AC">
        <w:rPr>
          <w:rFonts w:hint="eastAsia"/>
        </w:rPr>
        <w:t># Configure an IP address and a port number for listening to TCP connection requests.</w:t>
      </w:r>
    </w:p>
    <w:p w14:paraId="3F61D126" w14:textId="77777777" w:rsidR="000A4A2C" w:rsidRPr="00D967AC" w:rsidRDefault="000A4A2C" w:rsidP="000A4A2C">
      <w:pPr>
        <w:pStyle w:val="1e"/>
      </w:pPr>
      <w:r w:rsidRPr="00D967AC">
        <w:rPr>
          <w:rFonts w:hint="eastAsia"/>
        </w:rPr>
        <w:t># Configure an IP address and a port number for listening to UDP connection requests.</w:t>
      </w:r>
    </w:p>
    <w:p w14:paraId="26A164DD" w14:textId="77777777" w:rsidR="000A4A2C" w:rsidRPr="00D967AC" w:rsidRDefault="000A4A2C" w:rsidP="000A4A2C">
      <w:pPr>
        <w:pStyle w:val="2f5"/>
      </w:pPr>
      <w:r w:rsidRPr="00D967AC">
        <w:rPr>
          <w:rFonts w:hint="eastAsia"/>
        </w:rPr>
        <w:t>&lt;R3&gt; system-view</w:t>
      </w:r>
    </w:p>
    <w:p w14:paraId="18A745C2" w14:textId="77777777" w:rsidR="000A4A2C" w:rsidRPr="00D967AC" w:rsidRDefault="000A4A2C" w:rsidP="000A4A2C">
      <w:pPr>
        <w:pStyle w:val="2f5"/>
      </w:pPr>
      <w:r w:rsidRPr="00D967AC">
        <w:rPr>
          <w:rFonts w:hint="eastAsia"/>
        </w:rPr>
        <w:t>[R3] nqa-server tcpconnect 10.2.1.2 9000</w:t>
      </w:r>
    </w:p>
    <w:p w14:paraId="642BE44A" w14:textId="77777777" w:rsidR="000A4A2C" w:rsidRPr="00D967AC" w:rsidRDefault="000A4A2C" w:rsidP="000A4A2C">
      <w:pPr>
        <w:pStyle w:val="2f5"/>
      </w:pPr>
      <w:r w:rsidRPr="00D967AC">
        <w:rPr>
          <w:rFonts w:hint="eastAsia"/>
        </w:rPr>
        <w:t>[R3] nqa-server udpecho 10.2.1.2 6000</w:t>
      </w:r>
    </w:p>
    <w:p w14:paraId="02E1C94C" w14:textId="77777777" w:rsidR="000A4A2C" w:rsidRPr="00D967AC" w:rsidRDefault="000A4A2C" w:rsidP="000A4A2C">
      <w:pPr>
        <w:pStyle w:val="30"/>
        <w:ind w:left="1701" w:hanging="159"/>
        <w:outlineLvl w:val="4"/>
      </w:pPr>
      <w:r w:rsidRPr="00D967AC">
        <w:rPr>
          <w:rFonts w:hint="eastAsia"/>
        </w:rPr>
        <w:t>Configure the NQA client on R1.</w:t>
      </w:r>
    </w:p>
    <w:p w14:paraId="2AF416FE" w14:textId="77777777" w:rsidR="000A4A2C" w:rsidRPr="00D967AC" w:rsidRDefault="000A4A2C" w:rsidP="000A4A2C">
      <w:pPr>
        <w:pStyle w:val="1e"/>
      </w:pPr>
      <w:r w:rsidRPr="00D967AC">
        <w:rPr>
          <w:rFonts w:hint="eastAsia"/>
        </w:rPr>
        <w:t># Enable the NQA client and create an NQA TCP test instance.</w:t>
      </w:r>
    </w:p>
    <w:p w14:paraId="7122D275" w14:textId="77777777" w:rsidR="000A4A2C" w:rsidRPr="00D967AC" w:rsidRDefault="000A4A2C" w:rsidP="000A4A2C">
      <w:pPr>
        <w:pStyle w:val="2f5"/>
      </w:pPr>
      <w:r w:rsidRPr="00D967AC">
        <w:rPr>
          <w:rFonts w:hint="eastAsia"/>
        </w:rPr>
        <w:t>[R1] nqa test-instance admin tcp</w:t>
      </w:r>
    </w:p>
    <w:p w14:paraId="5FF0CE95" w14:textId="77777777" w:rsidR="000A4A2C" w:rsidRPr="00D967AC" w:rsidRDefault="000A4A2C" w:rsidP="000A4A2C">
      <w:pPr>
        <w:pStyle w:val="2f5"/>
      </w:pPr>
      <w:r w:rsidRPr="00D967AC">
        <w:rPr>
          <w:rFonts w:hint="eastAsia"/>
        </w:rPr>
        <w:t>[R1-nqa-admin-tcp] test-type tcp</w:t>
      </w:r>
    </w:p>
    <w:p w14:paraId="3432228A" w14:textId="77777777" w:rsidR="000A4A2C" w:rsidRPr="00D967AC" w:rsidRDefault="000A4A2C" w:rsidP="000A4A2C">
      <w:pPr>
        <w:pStyle w:val="2f5"/>
      </w:pPr>
      <w:r w:rsidRPr="00D967AC">
        <w:rPr>
          <w:rFonts w:hint="eastAsia"/>
        </w:rPr>
        <w:lastRenderedPageBreak/>
        <w:t>[R1-nqa-admin-tcp] destination-address ipv4 10.2.1.2</w:t>
      </w:r>
    </w:p>
    <w:p w14:paraId="0263DE01" w14:textId="77777777" w:rsidR="000A4A2C" w:rsidRPr="00D967AC" w:rsidRDefault="000A4A2C" w:rsidP="000A4A2C">
      <w:pPr>
        <w:pStyle w:val="2f5"/>
      </w:pPr>
      <w:r w:rsidRPr="00D967AC">
        <w:rPr>
          <w:rFonts w:hint="eastAsia"/>
        </w:rPr>
        <w:t xml:space="preserve">[R1-nqa-admin-tcp] destination-port 9000 </w:t>
      </w:r>
    </w:p>
    <w:p w14:paraId="4C4885FC" w14:textId="77777777" w:rsidR="000A4A2C" w:rsidRPr="00D967AC" w:rsidRDefault="000A4A2C" w:rsidP="000A4A2C">
      <w:pPr>
        <w:pStyle w:val="1e"/>
      </w:pPr>
      <w:r w:rsidRPr="00D967AC">
        <w:rPr>
          <w:rFonts w:hint="eastAsia"/>
        </w:rPr>
        <w:t># Enable the NQA client and create an NQA UDP test instance.</w:t>
      </w:r>
    </w:p>
    <w:p w14:paraId="1548E22E" w14:textId="77777777" w:rsidR="000A4A2C" w:rsidRPr="00D967AC" w:rsidRDefault="000A4A2C" w:rsidP="000A4A2C">
      <w:pPr>
        <w:pStyle w:val="2f5"/>
      </w:pPr>
      <w:r w:rsidRPr="00D967AC">
        <w:rPr>
          <w:rFonts w:hint="eastAsia"/>
        </w:rPr>
        <w:t>[R1] nqa test-instance admin udp</w:t>
      </w:r>
    </w:p>
    <w:p w14:paraId="2819A9B9" w14:textId="77777777" w:rsidR="000A4A2C" w:rsidRPr="00D967AC" w:rsidRDefault="000A4A2C" w:rsidP="000A4A2C">
      <w:pPr>
        <w:pStyle w:val="2f5"/>
      </w:pPr>
      <w:r w:rsidRPr="00D967AC">
        <w:rPr>
          <w:rFonts w:hint="eastAsia"/>
        </w:rPr>
        <w:t>[R1-nqa-admin-udp] test-type udp</w:t>
      </w:r>
    </w:p>
    <w:p w14:paraId="7B90DBB8" w14:textId="77777777" w:rsidR="000A4A2C" w:rsidRPr="00D967AC" w:rsidRDefault="000A4A2C" w:rsidP="000A4A2C">
      <w:pPr>
        <w:pStyle w:val="2f5"/>
      </w:pPr>
      <w:r w:rsidRPr="00D967AC">
        <w:rPr>
          <w:rFonts w:hint="eastAsia"/>
        </w:rPr>
        <w:t>[R1-nqa-admin-udp] destination-address ipv4 10.2.1.2</w:t>
      </w:r>
    </w:p>
    <w:p w14:paraId="7F4A26EA" w14:textId="77777777" w:rsidR="000A4A2C" w:rsidRPr="00D967AC" w:rsidRDefault="000A4A2C" w:rsidP="000A4A2C">
      <w:pPr>
        <w:pStyle w:val="2f5"/>
      </w:pPr>
      <w:r w:rsidRPr="00D967AC">
        <w:rPr>
          <w:rFonts w:hint="eastAsia"/>
        </w:rPr>
        <w:t>[R1-nqa-admin-udp] destination-port 6000</w:t>
      </w:r>
    </w:p>
    <w:p w14:paraId="5AC3CFA0" w14:textId="77777777" w:rsidR="000A4A2C" w:rsidRPr="00D967AC" w:rsidRDefault="000A4A2C" w:rsidP="000A4A2C">
      <w:pPr>
        <w:pStyle w:val="30"/>
        <w:ind w:left="1701" w:hanging="159"/>
        <w:outlineLvl w:val="4"/>
      </w:pPr>
      <w:r w:rsidRPr="00D967AC">
        <w:rPr>
          <w:rFonts w:hint="eastAsia"/>
        </w:rPr>
        <w:t>Start the test instance.</w:t>
      </w:r>
    </w:p>
    <w:p w14:paraId="25010744" w14:textId="77777777" w:rsidR="000A4A2C" w:rsidRPr="00D967AC" w:rsidRDefault="000A4A2C" w:rsidP="000A4A2C">
      <w:pPr>
        <w:pStyle w:val="2f5"/>
      </w:pPr>
      <w:r w:rsidRPr="00D967AC">
        <w:rPr>
          <w:rFonts w:hint="eastAsia"/>
        </w:rPr>
        <w:t>[R1-nqa-admin-icmp] start now</w:t>
      </w:r>
    </w:p>
    <w:p w14:paraId="338082E3" w14:textId="77777777" w:rsidR="000A4A2C" w:rsidRPr="00D967AC" w:rsidRDefault="000A4A2C" w:rsidP="000A4A2C">
      <w:pPr>
        <w:pStyle w:val="2f5"/>
      </w:pPr>
      <w:r w:rsidRPr="00D967AC">
        <w:rPr>
          <w:rFonts w:hint="eastAsia"/>
        </w:rPr>
        <w:t>[R1-nqa-admin-tcp] start now</w:t>
      </w:r>
    </w:p>
    <w:p w14:paraId="642A075E" w14:textId="77777777" w:rsidR="000A4A2C" w:rsidRPr="00D967AC" w:rsidRDefault="000A4A2C" w:rsidP="000A4A2C">
      <w:pPr>
        <w:pStyle w:val="2f5"/>
      </w:pPr>
      <w:r w:rsidRPr="00D967AC">
        <w:rPr>
          <w:rFonts w:hint="eastAsia"/>
        </w:rPr>
        <w:t>[R1-nqa-admin-udp] start now</w:t>
      </w:r>
    </w:p>
    <w:p w14:paraId="3B69973C" w14:textId="77777777" w:rsidR="000A4A2C" w:rsidRPr="00D967AC" w:rsidRDefault="000A4A2C" w:rsidP="000A4A2C">
      <w:pPr>
        <w:pStyle w:val="1e"/>
      </w:pPr>
      <w:r w:rsidRPr="00D967AC">
        <w:t>----End</w:t>
      </w:r>
    </w:p>
    <w:p w14:paraId="5CDBBCD3" w14:textId="77777777" w:rsidR="000A4A2C" w:rsidRPr="00D967AC" w:rsidRDefault="000A4A2C" w:rsidP="000A4A2C">
      <w:pPr>
        <w:pStyle w:val="1e"/>
      </w:pPr>
    </w:p>
    <w:p w14:paraId="74E7D74C" w14:textId="77777777" w:rsidR="000A4A2C" w:rsidRPr="00D967AC" w:rsidRDefault="000A4A2C" w:rsidP="000A4A2C">
      <w:pPr>
        <w:pStyle w:val="3"/>
      </w:pPr>
      <w:bookmarkStart w:id="180" w:name="_Toc63253572"/>
      <w:bookmarkStart w:id="181" w:name="_Toc116563205"/>
      <w:r w:rsidRPr="00D967AC">
        <w:rPr>
          <w:rFonts w:hint="eastAsia"/>
        </w:rPr>
        <w:t>Verification</w:t>
      </w:r>
      <w:bookmarkEnd w:id="180"/>
      <w:bookmarkEnd w:id="181"/>
    </w:p>
    <w:p w14:paraId="7D3B66FB" w14:textId="77777777" w:rsidR="000A4A2C" w:rsidRPr="00D967AC" w:rsidRDefault="000A4A2C" w:rsidP="000A4A2C">
      <w:pPr>
        <w:pStyle w:val="1e"/>
      </w:pPr>
      <w:r w:rsidRPr="00D967AC">
        <w:rPr>
          <w:rFonts w:hint="eastAsia"/>
        </w:rPr>
        <w:t># Check the NQA ICMP test instance result.</w:t>
      </w:r>
    </w:p>
    <w:p w14:paraId="6AEAAC6F" w14:textId="77777777" w:rsidR="000A4A2C" w:rsidRPr="00D967AC" w:rsidRDefault="000A4A2C" w:rsidP="000A4A2C">
      <w:pPr>
        <w:pStyle w:val="2f5"/>
      </w:pPr>
      <w:r w:rsidRPr="00D967AC">
        <w:rPr>
          <w:rFonts w:hint="eastAsia"/>
        </w:rPr>
        <w:t>[R1-nqa-admin-icmp]display nqa results test-instance admin icmp</w:t>
      </w:r>
    </w:p>
    <w:p w14:paraId="47E604E7" w14:textId="77777777" w:rsidR="000A4A2C" w:rsidRPr="00D967AC" w:rsidRDefault="000A4A2C" w:rsidP="000A4A2C">
      <w:pPr>
        <w:pStyle w:val="2f5"/>
      </w:pPr>
      <w:r w:rsidRPr="00D967AC">
        <w:rPr>
          <w:rFonts w:hint="eastAsia"/>
        </w:rPr>
        <w:t xml:space="preserve"> </w:t>
      </w:r>
    </w:p>
    <w:p w14:paraId="5E56DF05" w14:textId="77777777" w:rsidR="000A4A2C" w:rsidRPr="00D967AC" w:rsidRDefault="000A4A2C" w:rsidP="000A4A2C">
      <w:pPr>
        <w:pStyle w:val="2f5"/>
      </w:pPr>
      <w:r w:rsidRPr="00D967AC">
        <w:rPr>
          <w:rFonts w:hint="eastAsia"/>
        </w:rPr>
        <w:t xml:space="preserve"> NQA entry(admin, icmp) :testflag is inactive ,testtype is icmp </w:t>
      </w:r>
    </w:p>
    <w:p w14:paraId="45B69922" w14:textId="77777777" w:rsidR="000A4A2C" w:rsidRPr="00D967AC" w:rsidRDefault="000A4A2C" w:rsidP="000A4A2C">
      <w:pPr>
        <w:pStyle w:val="2f5"/>
      </w:pPr>
      <w:r w:rsidRPr="00D967AC">
        <w:rPr>
          <w:rFonts w:hint="eastAsia"/>
        </w:rPr>
        <w:t xml:space="preserve">  1 . Test 1 result   The test is finished</w:t>
      </w:r>
    </w:p>
    <w:p w14:paraId="091D90C9" w14:textId="77777777" w:rsidR="000A4A2C" w:rsidRPr="00D967AC" w:rsidRDefault="000A4A2C" w:rsidP="000A4A2C">
      <w:pPr>
        <w:pStyle w:val="2f5"/>
      </w:pPr>
      <w:r w:rsidRPr="00D967AC">
        <w:rPr>
          <w:rFonts w:hint="eastAsia"/>
        </w:rPr>
        <w:t xml:space="preserve">   Send operation times: 3              Receive response times: 2          </w:t>
      </w:r>
    </w:p>
    <w:p w14:paraId="4E4823EB" w14:textId="77777777" w:rsidR="000A4A2C" w:rsidRPr="00D967AC" w:rsidRDefault="000A4A2C" w:rsidP="000A4A2C">
      <w:pPr>
        <w:pStyle w:val="2f5"/>
      </w:pPr>
      <w:r w:rsidRPr="00D967AC">
        <w:rPr>
          <w:rFonts w:hint="eastAsia"/>
        </w:rPr>
        <w:t xml:space="preserve">   Completion:success                   RTD OverThresholds number: 0       </w:t>
      </w:r>
    </w:p>
    <w:p w14:paraId="4096D15A" w14:textId="77777777" w:rsidR="000A4A2C" w:rsidRPr="00D967AC" w:rsidRDefault="000A4A2C" w:rsidP="000A4A2C">
      <w:pPr>
        <w:pStyle w:val="2f5"/>
      </w:pPr>
      <w:r w:rsidRPr="00D967AC">
        <w:rPr>
          <w:rFonts w:hint="eastAsia"/>
        </w:rPr>
        <w:t xml:space="preserve">   Attempts number:1                    Drop operation number:0            </w:t>
      </w:r>
    </w:p>
    <w:p w14:paraId="74EA4182" w14:textId="77777777" w:rsidR="000A4A2C" w:rsidRPr="00D967AC" w:rsidRDefault="000A4A2C" w:rsidP="000A4A2C">
      <w:pPr>
        <w:pStyle w:val="2f5"/>
      </w:pPr>
      <w:r w:rsidRPr="00D967AC">
        <w:rPr>
          <w:rFonts w:hint="eastAsia"/>
        </w:rPr>
        <w:t xml:space="preserve">   Disconnect operation number:0        Operation timeout number:1         </w:t>
      </w:r>
    </w:p>
    <w:p w14:paraId="59E013EF" w14:textId="77777777" w:rsidR="000A4A2C" w:rsidRPr="00D967AC" w:rsidRDefault="000A4A2C" w:rsidP="000A4A2C">
      <w:pPr>
        <w:pStyle w:val="2f5"/>
      </w:pPr>
      <w:r w:rsidRPr="00D967AC">
        <w:rPr>
          <w:rFonts w:hint="eastAsia"/>
        </w:rPr>
        <w:t xml:space="preserve">   System busy operation number:0       Connection fail number:0           </w:t>
      </w:r>
    </w:p>
    <w:p w14:paraId="04698D79" w14:textId="77777777" w:rsidR="000A4A2C" w:rsidRPr="00D967AC" w:rsidRDefault="000A4A2C" w:rsidP="000A4A2C">
      <w:pPr>
        <w:pStyle w:val="2f5"/>
      </w:pPr>
      <w:r w:rsidRPr="00D967AC">
        <w:rPr>
          <w:rFonts w:hint="eastAsia"/>
        </w:rPr>
        <w:t xml:space="preserve">   Operation sequence errors number:0   RTT Status errors number:0         </w:t>
      </w:r>
    </w:p>
    <w:p w14:paraId="6064FFAC" w14:textId="77777777" w:rsidR="000A4A2C" w:rsidRPr="00D967AC" w:rsidRDefault="000A4A2C" w:rsidP="000A4A2C">
      <w:pPr>
        <w:pStyle w:val="2f5"/>
      </w:pPr>
      <w:r w:rsidRPr="00D967AC">
        <w:rPr>
          <w:rFonts w:hint="eastAsia"/>
        </w:rPr>
        <w:t xml:space="preserve">   Destination ip address:10.2.1.2                                       </w:t>
      </w:r>
    </w:p>
    <w:p w14:paraId="1DB1437A" w14:textId="77777777" w:rsidR="000A4A2C" w:rsidRPr="00D967AC" w:rsidRDefault="000A4A2C" w:rsidP="000A4A2C">
      <w:pPr>
        <w:pStyle w:val="2f5"/>
      </w:pPr>
      <w:r w:rsidRPr="00D967AC">
        <w:rPr>
          <w:rFonts w:hint="eastAsia"/>
        </w:rPr>
        <w:t xml:space="preserve">   Min/Max/Average Completion Time: 20/30/25                             </w:t>
      </w:r>
    </w:p>
    <w:p w14:paraId="34765891" w14:textId="77777777" w:rsidR="000A4A2C" w:rsidRPr="00D967AC" w:rsidRDefault="000A4A2C" w:rsidP="000A4A2C">
      <w:pPr>
        <w:pStyle w:val="2f5"/>
      </w:pPr>
      <w:r w:rsidRPr="00D967AC">
        <w:rPr>
          <w:rFonts w:hint="eastAsia"/>
        </w:rPr>
        <w:t xml:space="preserve">   Sum/Square-Sum  Completion Time: 50/1300                              </w:t>
      </w:r>
    </w:p>
    <w:p w14:paraId="3B3083D3" w14:textId="77777777" w:rsidR="000A4A2C" w:rsidRPr="00D967AC" w:rsidRDefault="000A4A2C" w:rsidP="000A4A2C">
      <w:pPr>
        <w:pStyle w:val="2f5"/>
      </w:pPr>
      <w:r w:rsidRPr="00D967AC">
        <w:rPr>
          <w:rFonts w:hint="eastAsia"/>
        </w:rPr>
        <w:t xml:space="preserve">   Last Good Probe Time: 2020-06-28 14:19:45.4                           </w:t>
      </w:r>
    </w:p>
    <w:p w14:paraId="4F3E04A0" w14:textId="77777777" w:rsidR="000A4A2C" w:rsidRPr="00D967AC" w:rsidRDefault="000A4A2C" w:rsidP="000A4A2C">
      <w:pPr>
        <w:pStyle w:val="2f5"/>
      </w:pPr>
      <w:r w:rsidRPr="00D967AC">
        <w:rPr>
          <w:rFonts w:hint="eastAsia"/>
        </w:rPr>
        <w:t xml:space="preserve">   Lost packet ratio: 33 %         </w:t>
      </w:r>
    </w:p>
    <w:p w14:paraId="19445933" w14:textId="77777777" w:rsidR="000A4A2C" w:rsidRPr="00D967AC" w:rsidRDefault="000A4A2C" w:rsidP="000A4A2C">
      <w:pPr>
        <w:pStyle w:val="1e"/>
      </w:pPr>
      <w:r w:rsidRPr="00D967AC">
        <w:rPr>
          <w:rFonts w:hint="eastAsia"/>
        </w:rPr>
        <w:t># Check the NQA TCP test instance result.</w:t>
      </w:r>
    </w:p>
    <w:p w14:paraId="6E1EC2A8" w14:textId="77777777" w:rsidR="000A4A2C" w:rsidRPr="00D967AC" w:rsidRDefault="000A4A2C" w:rsidP="000A4A2C">
      <w:pPr>
        <w:pStyle w:val="2f5"/>
      </w:pPr>
      <w:r w:rsidRPr="00D967AC">
        <w:rPr>
          <w:rFonts w:hint="eastAsia"/>
        </w:rPr>
        <w:t>[R1-nqa-admin-tcp]display nqa results test-instance admin tcp</w:t>
      </w:r>
    </w:p>
    <w:p w14:paraId="2D1E8BA9" w14:textId="77777777" w:rsidR="000A4A2C" w:rsidRPr="00D967AC" w:rsidRDefault="000A4A2C" w:rsidP="000A4A2C">
      <w:pPr>
        <w:pStyle w:val="2f5"/>
      </w:pPr>
      <w:r w:rsidRPr="00D967AC">
        <w:rPr>
          <w:rFonts w:hint="eastAsia"/>
        </w:rPr>
        <w:t xml:space="preserve"> </w:t>
      </w:r>
    </w:p>
    <w:p w14:paraId="07E0AA24" w14:textId="77777777" w:rsidR="000A4A2C" w:rsidRPr="00D967AC" w:rsidRDefault="000A4A2C" w:rsidP="000A4A2C">
      <w:pPr>
        <w:pStyle w:val="2f5"/>
      </w:pPr>
      <w:r w:rsidRPr="00D967AC">
        <w:rPr>
          <w:rFonts w:hint="eastAsia"/>
        </w:rPr>
        <w:t xml:space="preserve"> NQA entry(admin, tcp) :testflag is inactive ,testtype is tcp </w:t>
      </w:r>
    </w:p>
    <w:p w14:paraId="50EBCF17" w14:textId="77777777" w:rsidR="000A4A2C" w:rsidRPr="00D967AC" w:rsidRDefault="000A4A2C" w:rsidP="000A4A2C">
      <w:pPr>
        <w:pStyle w:val="2f5"/>
      </w:pPr>
      <w:r w:rsidRPr="00D967AC">
        <w:rPr>
          <w:rFonts w:hint="eastAsia"/>
        </w:rPr>
        <w:t xml:space="preserve">  1 . Test 1 result   The test is finished</w:t>
      </w:r>
    </w:p>
    <w:p w14:paraId="01747F0C" w14:textId="77777777" w:rsidR="000A4A2C" w:rsidRPr="00D967AC" w:rsidRDefault="000A4A2C" w:rsidP="000A4A2C">
      <w:pPr>
        <w:pStyle w:val="2f5"/>
      </w:pPr>
      <w:r w:rsidRPr="00D967AC">
        <w:rPr>
          <w:rFonts w:hint="eastAsia"/>
        </w:rPr>
        <w:t xml:space="preserve">   Send operation times: 3              Receive response times: 3          </w:t>
      </w:r>
    </w:p>
    <w:p w14:paraId="6D3AB318" w14:textId="77777777" w:rsidR="000A4A2C" w:rsidRPr="00D967AC" w:rsidRDefault="000A4A2C" w:rsidP="000A4A2C">
      <w:pPr>
        <w:pStyle w:val="2f5"/>
      </w:pPr>
      <w:r w:rsidRPr="00D967AC">
        <w:rPr>
          <w:rFonts w:hint="eastAsia"/>
        </w:rPr>
        <w:t xml:space="preserve">   Completion:success                   RTD OverThresholds number: 0       </w:t>
      </w:r>
    </w:p>
    <w:p w14:paraId="7FF58159" w14:textId="77777777" w:rsidR="000A4A2C" w:rsidRPr="00D967AC" w:rsidRDefault="000A4A2C" w:rsidP="000A4A2C">
      <w:pPr>
        <w:pStyle w:val="2f5"/>
      </w:pPr>
      <w:r w:rsidRPr="00D967AC">
        <w:rPr>
          <w:rFonts w:hint="eastAsia"/>
        </w:rPr>
        <w:t xml:space="preserve">   Attempts number:1                    Drop operation number:0            </w:t>
      </w:r>
    </w:p>
    <w:p w14:paraId="087032CA" w14:textId="77777777" w:rsidR="000A4A2C" w:rsidRPr="00D967AC" w:rsidRDefault="000A4A2C" w:rsidP="000A4A2C">
      <w:pPr>
        <w:pStyle w:val="2f5"/>
      </w:pPr>
      <w:r w:rsidRPr="00D967AC">
        <w:rPr>
          <w:rFonts w:hint="eastAsia"/>
        </w:rPr>
        <w:t xml:space="preserve">   Disconnect operation number:0        Operation timeout number:0         </w:t>
      </w:r>
    </w:p>
    <w:p w14:paraId="535921CF" w14:textId="77777777" w:rsidR="000A4A2C" w:rsidRPr="00D967AC" w:rsidRDefault="000A4A2C" w:rsidP="000A4A2C">
      <w:pPr>
        <w:pStyle w:val="2f5"/>
      </w:pPr>
      <w:r w:rsidRPr="00D967AC">
        <w:rPr>
          <w:rFonts w:hint="eastAsia"/>
        </w:rPr>
        <w:t xml:space="preserve">   System busy operation number:0       Connection fail number:0           </w:t>
      </w:r>
    </w:p>
    <w:p w14:paraId="1D72E568" w14:textId="77777777" w:rsidR="000A4A2C" w:rsidRPr="00D967AC" w:rsidRDefault="000A4A2C" w:rsidP="000A4A2C">
      <w:pPr>
        <w:pStyle w:val="2f5"/>
      </w:pPr>
      <w:r w:rsidRPr="00D967AC">
        <w:rPr>
          <w:rFonts w:hint="eastAsia"/>
        </w:rPr>
        <w:t xml:space="preserve">   Operation sequence errors number:0   RTT Status errors number:0         </w:t>
      </w:r>
    </w:p>
    <w:p w14:paraId="5BD78D23" w14:textId="77777777" w:rsidR="000A4A2C" w:rsidRPr="00D967AC" w:rsidRDefault="000A4A2C" w:rsidP="000A4A2C">
      <w:pPr>
        <w:pStyle w:val="2f5"/>
      </w:pPr>
      <w:r w:rsidRPr="00D967AC">
        <w:rPr>
          <w:rFonts w:hint="eastAsia"/>
        </w:rPr>
        <w:t xml:space="preserve">   Destination ip address:10.2.1.2                                       </w:t>
      </w:r>
    </w:p>
    <w:p w14:paraId="774E670E" w14:textId="77777777" w:rsidR="000A4A2C" w:rsidRPr="00D967AC" w:rsidRDefault="000A4A2C" w:rsidP="000A4A2C">
      <w:pPr>
        <w:pStyle w:val="2f5"/>
      </w:pPr>
      <w:r w:rsidRPr="00D967AC">
        <w:rPr>
          <w:rFonts w:hint="eastAsia"/>
        </w:rPr>
        <w:t xml:space="preserve">   Min/Max/Average Completion Time: 20/70/40                             </w:t>
      </w:r>
    </w:p>
    <w:p w14:paraId="15D48125" w14:textId="77777777" w:rsidR="000A4A2C" w:rsidRPr="00D967AC" w:rsidRDefault="000A4A2C" w:rsidP="000A4A2C">
      <w:pPr>
        <w:pStyle w:val="2f5"/>
      </w:pPr>
      <w:r w:rsidRPr="00D967AC">
        <w:rPr>
          <w:rFonts w:hint="eastAsia"/>
        </w:rPr>
        <w:t xml:space="preserve">   Sum/Square-Sum  Completion Time: 120/6200                             </w:t>
      </w:r>
    </w:p>
    <w:p w14:paraId="146B2210" w14:textId="77777777" w:rsidR="000A4A2C" w:rsidRPr="00D967AC" w:rsidRDefault="000A4A2C" w:rsidP="000A4A2C">
      <w:pPr>
        <w:pStyle w:val="2f5"/>
      </w:pPr>
      <w:r w:rsidRPr="00D967AC">
        <w:rPr>
          <w:rFonts w:hint="eastAsia"/>
        </w:rPr>
        <w:lastRenderedPageBreak/>
        <w:t xml:space="preserve">   Last Good Probe Time: 2020-06-28 14:21:57.9                           </w:t>
      </w:r>
    </w:p>
    <w:p w14:paraId="6D068D70" w14:textId="77777777" w:rsidR="000A4A2C" w:rsidRPr="00D967AC" w:rsidRDefault="000A4A2C" w:rsidP="000A4A2C">
      <w:pPr>
        <w:pStyle w:val="2f5"/>
      </w:pPr>
      <w:r w:rsidRPr="00D967AC">
        <w:rPr>
          <w:rFonts w:hint="eastAsia"/>
        </w:rPr>
        <w:t xml:space="preserve">   Lost packet ratio: 0 %                    </w:t>
      </w:r>
    </w:p>
    <w:p w14:paraId="2F6CE26C" w14:textId="77777777" w:rsidR="000A4A2C" w:rsidRPr="00D967AC" w:rsidRDefault="000A4A2C" w:rsidP="000A4A2C">
      <w:pPr>
        <w:pStyle w:val="1e"/>
      </w:pPr>
      <w:r w:rsidRPr="00D967AC">
        <w:rPr>
          <w:rFonts w:hint="eastAsia"/>
        </w:rPr>
        <w:t># Check the NQA UDP test instance result.</w:t>
      </w:r>
    </w:p>
    <w:p w14:paraId="7F370FE3" w14:textId="77777777" w:rsidR="000A4A2C" w:rsidRPr="00D967AC" w:rsidRDefault="000A4A2C" w:rsidP="000A4A2C">
      <w:pPr>
        <w:pStyle w:val="2f5"/>
      </w:pPr>
      <w:r w:rsidRPr="00D967AC">
        <w:rPr>
          <w:rFonts w:hint="eastAsia"/>
        </w:rPr>
        <w:t>[R1-nqa-admin-udp]display nqa results test-instance admin udp</w:t>
      </w:r>
    </w:p>
    <w:p w14:paraId="7E6982AE" w14:textId="77777777" w:rsidR="000A4A2C" w:rsidRPr="00D967AC" w:rsidRDefault="000A4A2C" w:rsidP="000A4A2C">
      <w:pPr>
        <w:pStyle w:val="2f5"/>
      </w:pPr>
      <w:r w:rsidRPr="00D967AC">
        <w:rPr>
          <w:rFonts w:hint="eastAsia"/>
        </w:rPr>
        <w:t xml:space="preserve"> </w:t>
      </w:r>
    </w:p>
    <w:p w14:paraId="30C739EF" w14:textId="77777777" w:rsidR="000A4A2C" w:rsidRPr="00D967AC" w:rsidRDefault="000A4A2C" w:rsidP="000A4A2C">
      <w:pPr>
        <w:pStyle w:val="2f5"/>
      </w:pPr>
      <w:r w:rsidRPr="00D967AC">
        <w:rPr>
          <w:rFonts w:hint="eastAsia"/>
        </w:rPr>
        <w:t xml:space="preserve"> NQA entry(admin, udp) :testflag is inactive ,testtype is udp </w:t>
      </w:r>
    </w:p>
    <w:p w14:paraId="66064EE1" w14:textId="77777777" w:rsidR="000A4A2C" w:rsidRPr="00D967AC" w:rsidRDefault="000A4A2C" w:rsidP="000A4A2C">
      <w:pPr>
        <w:pStyle w:val="2f5"/>
      </w:pPr>
      <w:r w:rsidRPr="00D967AC">
        <w:rPr>
          <w:rFonts w:hint="eastAsia"/>
        </w:rPr>
        <w:t xml:space="preserve">  1 . Test 1 result   The test is finished</w:t>
      </w:r>
    </w:p>
    <w:p w14:paraId="1B0CEB67" w14:textId="77777777" w:rsidR="000A4A2C" w:rsidRPr="00D967AC" w:rsidRDefault="000A4A2C" w:rsidP="000A4A2C">
      <w:pPr>
        <w:pStyle w:val="2f5"/>
      </w:pPr>
      <w:r w:rsidRPr="00D967AC">
        <w:rPr>
          <w:rFonts w:hint="eastAsia"/>
        </w:rPr>
        <w:t xml:space="preserve">   Send operation times: 3              Receive response times: 3          </w:t>
      </w:r>
    </w:p>
    <w:p w14:paraId="59AF83D7" w14:textId="77777777" w:rsidR="000A4A2C" w:rsidRPr="00D967AC" w:rsidRDefault="000A4A2C" w:rsidP="000A4A2C">
      <w:pPr>
        <w:pStyle w:val="2f5"/>
      </w:pPr>
      <w:r w:rsidRPr="00D967AC">
        <w:rPr>
          <w:rFonts w:hint="eastAsia"/>
        </w:rPr>
        <w:t xml:space="preserve">   Completion:success                   RTD OverThresholds number: 0       </w:t>
      </w:r>
    </w:p>
    <w:p w14:paraId="3D61BC80" w14:textId="77777777" w:rsidR="000A4A2C" w:rsidRPr="00D967AC" w:rsidRDefault="000A4A2C" w:rsidP="000A4A2C">
      <w:pPr>
        <w:pStyle w:val="2f5"/>
      </w:pPr>
      <w:r w:rsidRPr="00D967AC">
        <w:rPr>
          <w:rFonts w:hint="eastAsia"/>
        </w:rPr>
        <w:t xml:space="preserve">   Attempts number:1                    Drop operation number:0            </w:t>
      </w:r>
    </w:p>
    <w:p w14:paraId="69895BD4" w14:textId="77777777" w:rsidR="000A4A2C" w:rsidRPr="00D967AC" w:rsidRDefault="000A4A2C" w:rsidP="000A4A2C">
      <w:pPr>
        <w:pStyle w:val="2f5"/>
      </w:pPr>
      <w:r w:rsidRPr="00D967AC">
        <w:rPr>
          <w:rFonts w:hint="eastAsia"/>
        </w:rPr>
        <w:t xml:space="preserve">   Disconnect operation number:0        Operation timeout number:0         </w:t>
      </w:r>
    </w:p>
    <w:p w14:paraId="5594D258" w14:textId="77777777" w:rsidR="000A4A2C" w:rsidRPr="00D967AC" w:rsidRDefault="000A4A2C" w:rsidP="000A4A2C">
      <w:pPr>
        <w:pStyle w:val="2f5"/>
      </w:pPr>
      <w:r w:rsidRPr="00D967AC">
        <w:rPr>
          <w:rFonts w:hint="eastAsia"/>
        </w:rPr>
        <w:t xml:space="preserve">   System busy operation number:0       Connection fail number:0           </w:t>
      </w:r>
    </w:p>
    <w:p w14:paraId="49565D40" w14:textId="77777777" w:rsidR="000A4A2C" w:rsidRPr="00D967AC" w:rsidRDefault="000A4A2C" w:rsidP="000A4A2C">
      <w:pPr>
        <w:pStyle w:val="2f5"/>
      </w:pPr>
      <w:r w:rsidRPr="00D967AC">
        <w:rPr>
          <w:rFonts w:hint="eastAsia"/>
        </w:rPr>
        <w:t xml:space="preserve">   Operation sequence errors number:0   RTT Status errors number:0         </w:t>
      </w:r>
    </w:p>
    <w:p w14:paraId="11442D94" w14:textId="77777777" w:rsidR="000A4A2C" w:rsidRPr="00D967AC" w:rsidRDefault="000A4A2C" w:rsidP="000A4A2C">
      <w:pPr>
        <w:pStyle w:val="2f5"/>
      </w:pPr>
      <w:r w:rsidRPr="00D967AC">
        <w:rPr>
          <w:rFonts w:hint="eastAsia"/>
        </w:rPr>
        <w:t xml:space="preserve">   Destination ip address:10.2.1.2                                       </w:t>
      </w:r>
    </w:p>
    <w:p w14:paraId="7F954B9F" w14:textId="77777777" w:rsidR="000A4A2C" w:rsidRPr="00D967AC" w:rsidRDefault="000A4A2C" w:rsidP="000A4A2C">
      <w:pPr>
        <w:pStyle w:val="2f5"/>
      </w:pPr>
      <w:r w:rsidRPr="00D967AC">
        <w:rPr>
          <w:rFonts w:hint="eastAsia"/>
        </w:rPr>
        <w:t xml:space="preserve">   Min/Max/Average Completion Time: 20/40/26                             </w:t>
      </w:r>
    </w:p>
    <w:p w14:paraId="1D831032" w14:textId="77777777" w:rsidR="000A4A2C" w:rsidRPr="00D967AC" w:rsidRDefault="000A4A2C" w:rsidP="000A4A2C">
      <w:pPr>
        <w:pStyle w:val="2f5"/>
      </w:pPr>
      <w:r w:rsidRPr="00D967AC">
        <w:rPr>
          <w:rFonts w:hint="eastAsia"/>
        </w:rPr>
        <w:t xml:space="preserve">   Sum/Square-Sum  Completion Time: 80/2400                              </w:t>
      </w:r>
    </w:p>
    <w:p w14:paraId="48110456" w14:textId="77777777" w:rsidR="000A4A2C" w:rsidRPr="00D967AC" w:rsidRDefault="000A4A2C" w:rsidP="000A4A2C">
      <w:pPr>
        <w:pStyle w:val="2f5"/>
      </w:pPr>
      <w:r w:rsidRPr="00D967AC">
        <w:rPr>
          <w:rFonts w:hint="eastAsia"/>
        </w:rPr>
        <w:t xml:space="preserve">   Last Good Probe Time: 2020-06-28 14:24:29.1                           </w:t>
      </w:r>
    </w:p>
    <w:p w14:paraId="4FE03D98" w14:textId="77777777" w:rsidR="000A4A2C" w:rsidRPr="00D967AC" w:rsidRDefault="000A4A2C" w:rsidP="000A4A2C">
      <w:pPr>
        <w:pStyle w:val="2f5"/>
      </w:pPr>
      <w:r w:rsidRPr="00D967AC">
        <w:rPr>
          <w:rFonts w:hint="eastAsia"/>
        </w:rPr>
        <w:t xml:space="preserve">   Lost packet ratio: 0 %       </w:t>
      </w:r>
    </w:p>
    <w:p w14:paraId="68A7CEB3" w14:textId="77777777" w:rsidR="000A4A2C" w:rsidRPr="00D967AC" w:rsidRDefault="000A4A2C" w:rsidP="000A4A2C">
      <w:pPr>
        <w:pStyle w:val="2f5"/>
      </w:pPr>
      <w:r w:rsidRPr="00D967AC">
        <w:rPr>
          <w:rFonts w:hint="eastAsia"/>
        </w:rPr>
        <w:t xml:space="preserve">            </w:t>
      </w:r>
    </w:p>
    <w:p w14:paraId="08B1AB1B" w14:textId="77777777" w:rsidR="000A4A2C" w:rsidRPr="00D967AC" w:rsidRDefault="000A4A2C" w:rsidP="000A4A2C">
      <w:pPr>
        <w:pStyle w:val="3"/>
      </w:pPr>
      <w:bookmarkStart w:id="182" w:name="_Toc63253573"/>
      <w:bookmarkStart w:id="183" w:name="_Toc116563206"/>
      <w:r w:rsidRPr="00D967AC">
        <w:rPr>
          <w:rFonts w:hint="eastAsia"/>
        </w:rPr>
        <w:t>Reference Configuration</w:t>
      </w:r>
      <w:bookmarkEnd w:id="182"/>
      <w:bookmarkEnd w:id="183"/>
    </w:p>
    <w:p w14:paraId="22FDEAE0" w14:textId="77777777" w:rsidR="000A4A2C" w:rsidRPr="00D967AC" w:rsidRDefault="000A4A2C" w:rsidP="000A4A2C">
      <w:pPr>
        <w:pStyle w:val="4"/>
        <w:rPr>
          <w:rFonts w:hint="default"/>
        </w:rPr>
      </w:pPr>
      <w:r w:rsidRPr="00D967AC">
        <w:t>Configurations of R1</w:t>
      </w:r>
    </w:p>
    <w:p w14:paraId="02285278" w14:textId="77777777" w:rsidR="000A4A2C" w:rsidRPr="00D967AC" w:rsidRDefault="000A4A2C" w:rsidP="000A4A2C">
      <w:pPr>
        <w:pStyle w:val="2f5"/>
      </w:pPr>
      <w:r w:rsidRPr="00D967AC">
        <w:rPr>
          <w:rFonts w:hint="eastAsia"/>
        </w:rPr>
        <w:t>#</w:t>
      </w:r>
    </w:p>
    <w:p w14:paraId="5FF076D2" w14:textId="77777777" w:rsidR="000A4A2C" w:rsidRPr="00D967AC" w:rsidRDefault="000A4A2C" w:rsidP="000A4A2C">
      <w:pPr>
        <w:pStyle w:val="2f5"/>
      </w:pPr>
      <w:r w:rsidRPr="00D967AC">
        <w:rPr>
          <w:rFonts w:hint="eastAsia"/>
        </w:rPr>
        <w:t xml:space="preserve"> sysname R1</w:t>
      </w:r>
    </w:p>
    <w:p w14:paraId="270B3D18" w14:textId="77777777" w:rsidR="000A4A2C" w:rsidRPr="00D967AC" w:rsidRDefault="000A4A2C" w:rsidP="000A4A2C">
      <w:pPr>
        <w:pStyle w:val="2f5"/>
      </w:pPr>
      <w:r w:rsidRPr="00D967AC">
        <w:rPr>
          <w:rFonts w:hint="eastAsia"/>
        </w:rPr>
        <w:t>#</w:t>
      </w:r>
    </w:p>
    <w:p w14:paraId="75339449" w14:textId="77777777" w:rsidR="000A4A2C" w:rsidRPr="00D967AC" w:rsidRDefault="000A4A2C" w:rsidP="000A4A2C">
      <w:pPr>
        <w:pStyle w:val="2f5"/>
      </w:pPr>
      <w:r w:rsidRPr="00D967AC">
        <w:rPr>
          <w:rFonts w:hint="eastAsia"/>
        </w:rPr>
        <w:t>interface GigabitEthernet0/0/1</w:t>
      </w:r>
    </w:p>
    <w:p w14:paraId="56CCBB2A" w14:textId="77777777" w:rsidR="000A4A2C" w:rsidRPr="00D967AC" w:rsidRDefault="000A4A2C" w:rsidP="000A4A2C">
      <w:pPr>
        <w:pStyle w:val="2f5"/>
      </w:pPr>
      <w:r w:rsidRPr="00D967AC">
        <w:rPr>
          <w:rFonts w:hint="eastAsia"/>
        </w:rPr>
        <w:t xml:space="preserve"> ip address 10.1.1.1 255.255.255.252 </w:t>
      </w:r>
    </w:p>
    <w:p w14:paraId="073523D6" w14:textId="77777777" w:rsidR="000A4A2C" w:rsidRPr="00D967AC" w:rsidRDefault="000A4A2C" w:rsidP="000A4A2C">
      <w:pPr>
        <w:pStyle w:val="2f5"/>
      </w:pPr>
      <w:r w:rsidRPr="00D967AC">
        <w:rPr>
          <w:rFonts w:hint="eastAsia"/>
        </w:rPr>
        <w:t>#</w:t>
      </w:r>
    </w:p>
    <w:p w14:paraId="1CAC7999" w14:textId="77777777" w:rsidR="000A4A2C" w:rsidRPr="00D967AC" w:rsidRDefault="000A4A2C" w:rsidP="000A4A2C">
      <w:pPr>
        <w:pStyle w:val="2f5"/>
      </w:pPr>
      <w:r w:rsidRPr="00D967AC">
        <w:rPr>
          <w:rFonts w:hint="eastAsia"/>
        </w:rPr>
        <w:t>ip route-static 10.2.1.0 255.255.255.252 10.1.1.2</w:t>
      </w:r>
    </w:p>
    <w:p w14:paraId="1FC1A68B" w14:textId="77777777" w:rsidR="000A4A2C" w:rsidRPr="00D967AC" w:rsidRDefault="000A4A2C" w:rsidP="000A4A2C">
      <w:pPr>
        <w:pStyle w:val="2f5"/>
      </w:pPr>
      <w:r w:rsidRPr="00D967AC">
        <w:rPr>
          <w:rFonts w:hint="eastAsia"/>
        </w:rPr>
        <w:t>#</w:t>
      </w:r>
    </w:p>
    <w:p w14:paraId="631EF2AB" w14:textId="77777777" w:rsidR="000A4A2C" w:rsidRPr="00D967AC" w:rsidRDefault="000A4A2C" w:rsidP="000A4A2C">
      <w:pPr>
        <w:pStyle w:val="2f5"/>
      </w:pPr>
      <w:r w:rsidRPr="00D967AC">
        <w:rPr>
          <w:rFonts w:hint="eastAsia"/>
        </w:rPr>
        <w:t xml:space="preserve">nqa test-instance admin tcp </w:t>
      </w:r>
    </w:p>
    <w:p w14:paraId="35507199" w14:textId="77777777" w:rsidR="000A4A2C" w:rsidRPr="00D967AC" w:rsidRDefault="000A4A2C" w:rsidP="000A4A2C">
      <w:pPr>
        <w:pStyle w:val="2f5"/>
      </w:pPr>
      <w:r w:rsidRPr="00D967AC">
        <w:rPr>
          <w:rFonts w:hint="eastAsia"/>
        </w:rPr>
        <w:t xml:space="preserve"> test-type tcp</w:t>
      </w:r>
    </w:p>
    <w:p w14:paraId="6A22CE80" w14:textId="77777777" w:rsidR="000A4A2C" w:rsidRPr="00D967AC" w:rsidRDefault="000A4A2C" w:rsidP="000A4A2C">
      <w:pPr>
        <w:pStyle w:val="2f5"/>
      </w:pPr>
      <w:r w:rsidRPr="00D967AC">
        <w:rPr>
          <w:rFonts w:hint="eastAsia"/>
        </w:rPr>
        <w:t xml:space="preserve"> destination-address ipv4 10.2.1.2</w:t>
      </w:r>
    </w:p>
    <w:p w14:paraId="5458EF1F" w14:textId="77777777" w:rsidR="000A4A2C" w:rsidRPr="00D967AC" w:rsidRDefault="000A4A2C" w:rsidP="000A4A2C">
      <w:pPr>
        <w:pStyle w:val="2f5"/>
      </w:pPr>
      <w:r w:rsidRPr="00D967AC">
        <w:rPr>
          <w:rFonts w:hint="eastAsia"/>
        </w:rPr>
        <w:t xml:space="preserve"> destination-port 9000</w:t>
      </w:r>
    </w:p>
    <w:p w14:paraId="72DA644E" w14:textId="77777777" w:rsidR="000A4A2C" w:rsidRPr="00D967AC" w:rsidRDefault="000A4A2C" w:rsidP="000A4A2C">
      <w:pPr>
        <w:pStyle w:val="2f5"/>
      </w:pPr>
      <w:r w:rsidRPr="00D967AC">
        <w:rPr>
          <w:rFonts w:hint="eastAsia"/>
        </w:rPr>
        <w:t xml:space="preserve">nqa test-instance admin udp </w:t>
      </w:r>
    </w:p>
    <w:p w14:paraId="3F4701B1" w14:textId="77777777" w:rsidR="000A4A2C" w:rsidRPr="00D967AC" w:rsidRDefault="000A4A2C" w:rsidP="000A4A2C">
      <w:pPr>
        <w:pStyle w:val="2f5"/>
      </w:pPr>
      <w:r w:rsidRPr="00D967AC">
        <w:rPr>
          <w:rFonts w:hint="eastAsia"/>
        </w:rPr>
        <w:t xml:space="preserve"> test-type udp</w:t>
      </w:r>
    </w:p>
    <w:p w14:paraId="2218B8CC" w14:textId="77777777" w:rsidR="000A4A2C" w:rsidRPr="00D967AC" w:rsidRDefault="000A4A2C" w:rsidP="000A4A2C">
      <w:pPr>
        <w:pStyle w:val="2f5"/>
      </w:pPr>
      <w:r w:rsidRPr="00D967AC">
        <w:rPr>
          <w:rFonts w:hint="eastAsia"/>
        </w:rPr>
        <w:t xml:space="preserve"> destination-address ipv4 10.2.1.2</w:t>
      </w:r>
    </w:p>
    <w:p w14:paraId="29762741" w14:textId="77777777" w:rsidR="000A4A2C" w:rsidRPr="00D967AC" w:rsidRDefault="000A4A2C" w:rsidP="000A4A2C">
      <w:pPr>
        <w:pStyle w:val="2f5"/>
      </w:pPr>
      <w:r w:rsidRPr="00D967AC">
        <w:rPr>
          <w:rFonts w:hint="eastAsia"/>
        </w:rPr>
        <w:t xml:space="preserve"> destination-port 6000</w:t>
      </w:r>
    </w:p>
    <w:p w14:paraId="34CCA47B" w14:textId="77777777" w:rsidR="000A4A2C" w:rsidRPr="00D967AC" w:rsidRDefault="000A4A2C" w:rsidP="000A4A2C">
      <w:pPr>
        <w:pStyle w:val="2f5"/>
      </w:pPr>
      <w:r w:rsidRPr="00D967AC">
        <w:rPr>
          <w:rFonts w:hint="eastAsia"/>
        </w:rPr>
        <w:t xml:space="preserve">nqa test-instance admin icmp </w:t>
      </w:r>
    </w:p>
    <w:p w14:paraId="29CEE18B" w14:textId="77777777" w:rsidR="000A4A2C" w:rsidRPr="00D967AC" w:rsidRDefault="000A4A2C" w:rsidP="000A4A2C">
      <w:pPr>
        <w:pStyle w:val="2f5"/>
      </w:pPr>
      <w:r w:rsidRPr="00D967AC">
        <w:rPr>
          <w:rFonts w:hint="eastAsia"/>
        </w:rPr>
        <w:t xml:space="preserve"> test-type icmp</w:t>
      </w:r>
    </w:p>
    <w:p w14:paraId="00AF69B1" w14:textId="77777777" w:rsidR="000A4A2C" w:rsidRPr="00D967AC" w:rsidRDefault="000A4A2C" w:rsidP="000A4A2C">
      <w:pPr>
        <w:pStyle w:val="2f5"/>
      </w:pPr>
      <w:r w:rsidRPr="00D967AC">
        <w:rPr>
          <w:rFonts w:hint="eastAsia"/>
        </w:rPr>
        <w:t xml:space="preserve"> destination-address ipv4 10.2.1.2</w:t>
      </w:r>
    </w:p>
    <w:p w14:paraId="647656C2" w14:textId="77777777" w:rsidR="000A4A2C" w:rsidRPr="00D967AC" w:rsidRDefault="000A4A2C" w:rsidP="000A4A2C">
      <w:pPr>
        <w:pStyle w:val="2f5"/>
      </w:pPr>
      <w:r w:rsidRPr="00D967AC">
        <w:rPr>
          <w:rFonts w:hint="eastAsia"/>
        </w:rPr>
        <w:t>#</w:t>
      </w:r>
    </w:p>
    <w:p w14:paraId="2AEB37CE" w14:textId="77777777" w:rsidR="000A4A2C" w:rsidRPr="00D967AC" w:rsidRDefault="000A4A2C" w:rsidP="000A4A2C">
      <w:pPr>
        <w:pStyle w:val="2f5"/>
      </w:pPr>
      <w:r w:rsidRPr="00D967AC">
        <w:rPr>
          <w:rFonts w:hint="eastAsia"/>
        </w:rPr>
        <w:t>return</w:t>
      </w:r>
    </w:p>
    <w:p w14:paraId="1CC8AB49" w14:textId="77777777" w:rsidR="000A4A2C" w:rsidRPr="00D967AC" w:rsidRDefault="000A4A2C" w:rsidP="000A4A2C">
      <w:pPr>
        <w:pStyle w:val="4"/>
        <w:rPr>
          <w:rFonts w:hint="default"/>
        </w:rPr>
      </w:pPr>
      <w:r w:rsidRPr="00D967AC">
        <w:t>Configurations of R2</w:t>
      </w:r>
    </w:p>
    <w:p w14:paraId="595FD401" w14:textId="77777777" w:rsidR="000A4A2C" w:rsidRPr="00D967AC" w:rsidRDefault="000A4A2C" w:rsidP="000A4A2C">
      <w:pPr>
        <w:pStyle w:val="2f5"/>
      </w:pPr>
      <w:r w:rsidRPr="00D967AC">
        <w:rPr>
          <w:rFonts w:hint="eastAsia"/>
        </w:rPr>
        <w:t>#</w:t>
      </w:r>
    </w:p>
    <w:p w14:paraId="4C5504F3" w14:textId="77777777" w:rsidR="000A4A2C" w:rsidRPr="00D967AC" w:rsidRDefault="000A4A2C" w:rsidP="000A4A2C">
      <w:pPr>
        <w:pStyle w:val="2f5"/>
      </w:pPr>
      <w:r w:rsidRPr="00D967AC">
        <w:rPr>
          <w:rFonts w:hint="eastAsia"/>
        </w:rPr>
        <w:t xml:space="preserve"> sysname R2</w:t>
      </w:r>
    </w:p>
    <w:p w14:paraId="74ABCF44" w14:textId="77777777" w:rsidR="000A4A2C" w:rsidRPr="00D967AC" w:rsidRDefault="000A4A2C" w:rsidP="000A4A2C">
      <w:pPr>
        <w:pStyle w:val="2f5"/>
      </w:pPr>
      <w:r w:rsidRPr="00D967AC">
        <w:rPr>
          <w:rFonts w:hint="eastAsia"/>
        </w:rPr>
        <w:t>#</w:t>
      </w:r>
    </w:p>
    <w:p w14:paraId="7E3B609B" w14:textId="77777777" w:rsidR="000A4A2C" w:rsidRPr="00D967AC" w:rsidRDefault="000A4A2C" w:rsidP="000A4A2C">
      <w:pPr>
        <w:pStyle w:val="2f5"/>
      </w:pPr>
      <w:r w:rsidRPr="00D967AC">
        <w:rPr>
          <w:rFonts w:hint="eastAsia"/>
        </w:rPr>
        <w:t>interface GigabitEthernet0/0/1</w:t>
      </w:r>
    </w:p>
    <w:p w14:paraId="46F612B8" w14:textId="77777777" w:rsidR="000A4A2C" w:rsidRPr="00D967AC" w:rsidRDefault="000A4A2C" w:rsidP="000A4A2C">
      <w:pPr>
        <w:pStyle w:val="2f5"/>
      </w:pPr>
      <w:r w:rsidRPr="00D967AC">
        <w:rPr>
          <w:rFonts w:hint="eastAsia"/>
        </w:rPr>
        <w:lastRenderedPageBreak/>
        <w:t xml:space="preserve"> ip address 10.1.1.2 255.255.255.252 </w:t>
      </w:r>
    </w:p>
    <w:p w14:paraId="6938F2C9" w14:textId="77777777" w:rsidR="000A4A2C" w:rsidRPr="00D967AC" w:rsidRDefault="000A4A2C" w:rsidP="000A4A2C">
      <w:pPr>
        <w:pStyle w:val="2f5"/>
      </w:pPr>
      <w:r w:rsidRPr="00D967AC">
        <w:rPr>
          <w:rFonts w:hint="eastAsia"/>
        </w:rPr>
        <w:t>#</w:t>
      </w:r>
    </w:p>
    <w:p w14:paraId="48C6EFF9" w14:textId="77777777" w:rsidR="000A4A2C" w:rsidRPr="00D967AC" w:rsidRDefault="000A4A2C" w:rsidP="000A4A2C">
      <w:pPr>
        <w:pStyle w:val="2f5"/>
      </w:pPr>
      <w:r w:rsidRPr="00D967AC">
        <w:rPr>
          <w:rFonts w:hint="eastAsia"/>
        </w:rPr>
        <w:t>interface GigabitEthernet0/0/2</w:t>
      </w:r>
    </w:p>
    <w:p w14:paraId="12F0ECF7" w14:textId="77777777" w:rsidR="000A4A2C" w:rsidRPr="00D967AC" w:rsidRDefault="000A4A2C" w:rsidP="000A4A2C">
      <w:pPr>
        <w:pStyle w:val="2f5"/>
      </w:pPr>
      <w:r w:rsidRPr="00D967AC">
        <w:rPr>
          <w:rFonts w:hint="eastAsia"/>
        </w:rPr>
        <w:t xml:space="preserve"> ip address 10.2.1.1 255.255.255.252</w:t>
      </w:r>
    </w:p>
    <w:p w14:paraId="3FBF7A79" w14:textId="77777777" w:rsidR="000A4A2C" w:rsidRPr="00D967AC" w:rsidRDefault="000A4A2C" w:rsidP="000A4A2C">
      <w:pPr>
        <w:pStyle w:val="4"/>
        <w:rPr>
          <w:rFonts w:hint="default"/>
        </w:rPr>
      </w:pPr>
      <w:r w:rsidRPr="00D967AC">
        <w:t>Configurations of R3</w:t>
      </w:r>
    </w:p>
    <w:p w14:paraId="2FCA5D62" w14:textId="77777777" w:rsidR="000A4A2C" w:rsidRPr="00D967AC" w:rsidRDefault="000A4A2C" w:rsidP="000A4A2C">
      <w:pPr>
        <w:pStyle w:val="2f5"/>
      </w:pPr>
      <w:r w:rsidRPr="00D967AC">
        <w:rPr>
          <w:rFonts w:hint="eastAsia"/>
        </w:rPr>
        <w:t>#</w:t>
      </w:r>
    </w:p>
    <w:p w14:paraId="016D41E3" w14:textId="77777777" w:rsidR="000A4A2C" w:rsidRPr="00D967AC" w:rsidRDefault="000A4A2C" w:rsidP="000A4A2C">
      <w:pPr>
        <w:pStyle w:val="2f5"/>
      </w:pPr>
      <w:r w:rsidRPr="00D967AC">
        <w:rPr>
          <w:rFonts w:hint="eastAsia"/>
        </w:rPr>
        <w:t xml:space="preserve"> sysname R3</w:t>
      </w:r>
    </w:p>
    <w:p w14:paraId="5785474D" w14:textId="77777777" w:rsidR="000A4A2C" w:rsidRPr="00D967AC" w:rsidRDefault="000A4A2C" w:rsidP="000A4A2C">
      <w:pPr>
        <w:pStyle w:val="2f5"/>
      </w:pPr>
      <w:r w:rsidRPr="00D967AC">
        <w:rPr>
          <w:rFonts w:hint="eastAsia"/>
        </w:rPr>
        <w:t>#</w:t>
      </w:r>
    </w:p>
    <w:p w14:paraId="2F0D4AC3" w14:textId="77777777" w:rsidR="000A4A2C" w:rsidRPr="00D967AC" w:rsidRDefault="000A4A2C" w:rsidP="000A4A2C">
      <w:pPr>
        <w:pStyle w:val="2f5"/>
      </w:pPr>
      <w:r w:rsidRPr="00D967AC">
        <w:rPr>
          <w:rFonts w:hint="eastAsia"/>
        </w:rPr>
        <w:t>interface GigabitEthernet0/0/2</w:t>
      </w:r>
    </w:p>
    <w:p w14:paraId="2BF9EE76" w14:textId="77777777" w:rsidR="000A4A2C" w:rsidRPr="00D967AC" w:rsidRDefault="000A4A2C" w:rsidP="000A4A2C">
      <w:pPr>
        <w:pStyle w:val="2f5"/>
      </w:pPr>
      <w:r w:rsidRPr="00D967AC">
        <w:rPr>
          <w:rFonts w:hint="eastAsia"/>
        </w:rPr>
        <w:t xml:space="preserve"> ip address 10.2.1.2 255.255.255.252 </w:t>
      </w:r>
    </w:p>
    <w:p w14:paraId="2E3DF39E" w14:textId="77777777" w:rsidR="000A4A2C" w:rsidRPr="00D967AC" w:rsidRDefault="000A4A2C" w:rsidP="000A4A2C">
      <w:pPr>
        <w:pStyle w:val="2f5"/>
      </w:pPr>
      <w:r w:rsidRPr="00D967AC">
        <w:rPr>
          <w:rFonts w:hint="eastAsia"/>
        </w:rPr>
        <w:t>#</w:t>
      </w:r>
    </w:p>
    <w:p w14:paraId="19B7CA92" w14:textId="77777777" w:rsidR="000A4A2C" w:rsidRPr="00D967AC" w:rsidRDefault="000A4A2C" w:rsidP="000A4A2C">
      <w:pPr>
        <w:pStyle w:val="2f5"/>
      </w:pPr>
      <w:r w:rsidRPr="00D967AC">
        <w:rPr>
          <w:rFonts w:hint="eastAsia"/>
        </w:rPr>
        <w:t xml:space="preserve">nqa-server tcpconnect 10.2.1.2 9000 </w:t>
      </w:r>
    </w:p>
    <w:p w14:paraId="3AE2F22B" w14:textId="77777777" w:rsidR="000A4A2C" w:rsidRPr="00D967AC" w:rsidRDefault="000A4A2C" w:rsidP="000A4A2C">
      <w:pPr>
        <w:pStyle w:val="2f5"/>
      </w:pPr>
      <w:r w:rsidRPr="00D967AC">
        <w:rPr>
          <w:rFonts w:hint="eastAsia"/>
        </w:rPr>
        <w:t xml:space="preserve">nqa-server udpecho 10.2.1.2 6000 </w:t>
      </w:r>
    </w:p>
    <w:p w14:paraId="2F713F21" w14:textId="77777777" w:rsidR="000A4A2C" w:rsidRPr="00D967AC" w:rsidRDefault="000A4A2C" w:rsidP="000A4A2C">
      <w:pPr>
        <w:pStyle w:val="2f5"/>
      </w:pPr>
      <w:r w:rsidRPr="00D967AC">
        <w:rPr>
          <w:rFonts w:hint="eastAsia"/>
        </w:rPr>
        <w:t>#</w:t>
      </w:r>
    </w:p>
    <w:p w14:paraId="268F90DC" w14:textId="77777777" w:rsidR="000A4A2C" w:rsidRPr="00D967AC" w:rsidRDefault="000A4A2C" w:rsidP="000A4A2C">
      <w:pPr>
        <w:pStyle w:val="2f5"/>
      </w:pPr>
      <w:r w:rsidRPr="00D967AC">
        <w:rPr>
          <w:rFonts w:hint="eastAsia"/>
        </w:rPr>
        <w:t>ip route-static 10.1.1.0 255.255.255.252 10.2.1.1</w:t>
      </w:r>
    </w:p>
    <w:p w14:paraId="6CB5006A" w14:textId="77777777" w:rsidR="000A4A2C" w:rsidRPr="00D967AC" w:rsidRDefault="000A4A2C" w:rsidP="000A4A2C">
      <w:pPr>
        <w:pStyle w:val="2f5"/>
      </w:pPr>
      <w:r w:rsidRPr="00D967AC">
        <w:rPr>
          <w:rFonts w:hint="eastAsia"/>
        </w:rPr>
        <w:t>#</w:t>
      </w:r>
    </w:p>
    <w:p w14:paraId="76DDE10F" w14:textId="77777777" w:rsidR="000A4A2C" w:rsidRPr="00D967AC" w:rsidRDefault="000A4A2C" w:rsidP="000A4A2C">
      <w:pPr>
        <w:pStyle w:val="2f5"/>
      </w:pPr>
      <w:r w:rsidRPr="00D967AC">
        <w:rPr>
          <w:rFonts w:hint="eastAsia"/>
        </w:rPr>
        <w:t>return</w:t>
      </w:r>
    </w:p>
    <w:p w14:paraId="390FF4B6" w14:textId="77777777" w:rsidR="000A4A2C" w:rsidRPr="00D967AC" w:rsidRDefault="000A4A2C" w:rsidP="000A4A2C">
      <w:pPr>
        <w:pStyle w:val="3"/>
      </w:pPr>
      <w:bookmarkStart w:id="184" w:name="_Toc63253574"/>
      <w:bookmarkStart w:id="185" w:name="_Toc116563207"/>
      <w:r w:rsidRPr="00D967AC">
        <w:rPr>
          <w:rFonts w:hint="eastAsia"/>
        </w:rPr>
        <w:t>Quiz</w:t>
      </w:r>
      <w:bookmarkEnd w:id="184"/>
      <w:bookmarkEnd w:id="185"/>
    </w:p>
    <w:p w14:paraId="342BB220" w14:textId="77777777" w:rsidR="000A4A2C" w:rsidRPr="00D967AC" w:rsidRDefault="000A4A2C" w:rsidP="000A4A2C">
      <w:pPr>
        <w:pStyle w:val="1e"/>
      </w:pPr>
      <w:r w:rsidRPr="00D967AC">
        <w:rPr>
          <w:rFonts w:hint="eastAsia"/>
        </w:rPr>
        <w:t>What is the difference between an NQA ICMP test instance and an NQA ICMP jitter test instance?</w:t>
      </w:r>
    </w:p>
    <w:p w14:paraId="0B5D3E75" w14:textId="77777777" w:rsidR="000A4A2C" w:rsidRPr="00D967AC" w:rsidRDefault="000A4A2C" w:rsidP="000A4A2C">
      <w:pPr>
        <w:pStyle w:val="1e"/>
      </w:pPr>
    </w:p>
    <w:p w14:paraId="1331D743" w14:textId="77777777" w:rsidR="000A4A2C" w:rsidRPr="00D967AC" w:rsidRDefault="000A4A2C" w:rsidP="000A4A2C">
      <w:pPr>
        <w:pStyle w:val="1e"/>
      </w:pPr>
    </w:p>
    <w:p w14:paraId="7A1BE720" w14:textId="77777777" w:rsidR="000A4A2C" w:rsidRPr="00D967AC" w:rsidRDefault="000A4A2C" w:rsidP="000A4A2C">
      <w:pPr>
        <w:pStyle w:val="1e"/>
      </w:pPr>
    </w:p>
    <w:p w14:paraId="1B7EA2E6" w14:textId="77777777" w:rsidR="000A4A2C" w:rsidRPr="00D967AC" w:rsidRDefault="000A4A2C" w:rsidP="000A4A2C">
      <w:pPr>
        <w:pStyle w:val="1e"/>
      </w:pPr>
    </w:p>
    <w:p w14:paraId="643C1729" w14:textId="77777777" w:rsidR="000A4A2C" w:rsidRPr="00D967AC" w:rsidRDefault="000A4A2C" w:rsidP="000A4A2C">
      <w:pPr>
        <w:pStyle w:val="1e"/>
      </w:pPr>
    </w:p>
    <w:p w14:paraId="70517647" w14:textId="77777777" w:rsidR="000A4A2C" w:rsidRPr="00D967AC" w:rsidRDefault="000A4A2C" w:rsidP="000A4A2C">
      <w:pPr>
        <w:pStyle w:val="1e"/>
      </w:pPr>
    </w:p>
    <w:p w14:paraId="003381B3" w14:textId="77777777" w:rsidR="000A4A2C" w:rsidRPr="00D967AC" w:rsidRDefault="000A4A2C" w:rsidP="000A4A2C">
      <w:pPr>
        <w:pStyle w:val="1e"/>
      </w:pPr>
    </w:p>
    <w:p w14:paraId="530365E6" w14:textId="77777777" w:rsidR="000A4A2C" w:rsidRPr="00D967AC" w:rsidRDefault="000A4A2C" w:rsidP="000A4A2C">
      <w:pPr>
        <w:pStyle w:val="1e"/>
      </w:pPr>
    </w:p>
    <w:p w14:paraId="44691966" w14:textId="77777777" w:rsidR="000A4A2C" w:rsidRPr="00D967AC" w:rsidRDefault="000A4A2C" w:rsidP="000A4A2C">
      <w:pPr>
        <w:pStyle w:val="1e"/>
      </w:pPr>
    </w:p>
    <w:p w14:paraId="0F00350D" w14:textId="77777777" w:rsidR="000A4A2C" w:rsidRPr="00D967AC" w:rsidRDefault="000A4A2C" w:rsidP="000A4A2C">
      <w:pPr>
        <w:pStyle w:val="1e"/>
      </w:pPr>
    </w:p>
    <w:p w14:paraId="15FFE2C8" w14:textId="77777777" w:rsidR="000A4A2C" w:rsidRPr="00D967AC" w:rsidRDefault="000A4A2C" w:rsidP="000A4A2C">
      <w:pPr>
        <w:pStyle w:val="1e"/>
      </w:pPr>
    </w:p>
    <w:p w14:paraId="14ABC8D5" w14:textId="77777777" w:rsidR="000A4A2C" w:rsidRPr="00D967AC" w:rsidRDefault="000A4A2C" w:rsidP="000A4A2C">
      <w:pPr>
        <w:pStyle w:val="1e"/>
      </w:pPr>
    </w:p>
    <w:p w14:paraId="1D44535F" w14:textId="77777777" w:rsidR="000A4A2C" w:rsidRPr="00D967AC" w:rsidRDefault="000A4A2C" w:rsidP="000A4A2C">
      <w:pPr>
        <w:pStyle w:val="1e"/>
      </w:pPr>
    </w:p>
    <w:p w14:paraId="613F1BA2" w14:textId="77777777" w:rsidR="000A4A2C" w:rsidRPr="00D967AC" w:rsidRDefault="000A4A2C" w:rsidP="000A4A2C">
      <w:pPr>
        <w:pStyle w:val="1e"/>
      </w:pPr>
    </w:p>
    <w:p w14:paraId="4D13F190" w14:textId="77777777" w:rsidR="000A4A2C" w:rsidRPr="00D967AC" w:rsidRDefault="000A4A2C" w:rsidP="000A4A2C">
      <w:pPr>
        <w:pStyle w:val="2"/>
      </w:pPr>
      <w:bookmarkStart w:id="186" w:name="_Toc63253575"/>
      <w:bookmarkStart w:id="187" w:name="_Toc116563208"/>
      <w:r w:rsidRPr="00D967AC">
        <w:rPr>
          <w:rFonts w:hint="eastAsia"/>
        </w:rPr>
        <w:lastRenderedPageBreak/>
        <w:t>Configuration of Interface Backup and Floating Route</w:t>
      </w:r>
      <w:bookmarkEnd w:id="186"/>
      <w:bookmarkEnd w:id="187"/>
    </w:p>
    <w:p w14:paraId="112707BE" w14:textId="77777777" w:rsidR="000A4A2C" w:rsidRPr="00D967AC" w:rsidRDefault="000A4A2C" w:rsidP="000A4A2C">
      <w:pPr>
        <w:pStyle w:val="3"/>
      </w:pPr>
      <w:bookmarkStart w:id="188" w:name="_Toc63253576"/>
      <w:bookmarkStart w:id="189" w:name="_Toc116563209"/>
      <w:r w:rsidRPr="00D967AC">
        <w:rPr>
          <w:rFonts w:hint="eastAsia"/>
        </w:rPr>
        <w:t>Introduction</w:t>
      </w:r>
      <w:bookmarkEnd w:id="188"/>
      <w:bookmarkEnd w:id="189"/>
    </w:p>
    <w:p w14:paraId="2160C31E" w14:textId="77777777" w:rsidR="000A4A2C" w:rsidRPr="00D967AC" w:rsidRDefault="000A4A2C" w:rsidP="000A4A2C">
      <w:pPr>
        <w:pStyle w:val="4"/>
        <w:rPr>
          <w:rFonts w:hint="default"/>
        </w:rPr>
      </w:pPr>
      <w:r w:rsidRPr="00D967AC">
        <w:t>About This Lab</w:t>
      </w:r>
    </w:p>
    <w:p w14:paraId="182A0721" w14:textId="77777777" w:rsidR="000A4A2C" w:rsidRPr="00D967AC" w:rsidRDefault="000A4A2C" w:rsidP="000A4A2C">
      <w:pPr>
        <w:pStyle w:val="1e"/>
      </w:pPr>
      <w:r w:rsidRPr="00D967AC">
        <w:rPr>
          <w:rFonts w:hint="eastAsia"/>
        </w:rPr>
        <w:t>Interface backup refers to the backup between specific interfaces on the same device. When an interface is faulty or the bandwidth is insufficient, traffic can be fast switched to a standby interface. The standby interface then transmits services or load balances network traffic.</w:t>
      </w:r>
    </w:p>
    <w:p w14:paraId="1F603D6E" w14:textId="77777777" w:rsidR="000A4A2C" w:rsidRPr="00D967AC" w:rsidRDefault="000A4A2C" w:rsidP="000A4A2C">
      <w:pPr>
        <w:pStyle w:val="1e"/>
      </w:pPr>
      <w:r w:rsidRPr="00D967AC">
        <w:rPr>
          <w:rFonts w:hint="eastAsia"/>
        </w:rPr>
        <w:t>Interface backup works in either active/standby or load balancing mode.</w:t>
      </w:r>
    </w:p>
    <w:p w14:paraId="4A216087" w14:textId="77777777" w:rsidR="000A4A2C" w:rsidRPr="00D967AC" w:rsidRDefault="000A4A2C" w:rsidP="000A4A2C">
      <w:pPr>
        <w:pStyle w:val="1e"/>
      </w:pPr>
      <w:r w:rsidRPr="00D967AC">
        <w:rPr>
          <w:rFonts w:hint="eastAsia"/>
        </w:rPr>
        <w:t>Interface backup in active/standby mode: One interface is the active interface, and the others are standby interfaces. When the active interface fails or the network quality is poor, a standby interface transmits data.</w:t>
      </w:r>
    </w:p>
    <w:p w14:paraId="7D810464" w14:textId="77777777" w:rsidR="000A4A2C" w:rsidRPr="00D967AC" w:rsidRDefault="000A4A2C" w:rsidP="000A4A2C">
      <w:pPr>
        <w:pStyle w:val="1e"/>
      </w:pPr>
      <w:r w:rsidRPr="00D967AC">
        <w:rPr>
          <w:rFonts w:hint="eastAsia"/>
        </w:rPr>
        <w:t>Interface backup in load balancing mode: One interface is the active interface, and the others are standby interfaces. When the bandwidth of the active interface is insufficient, standby interfaces are enabled. Then both the active and standby interfaces transmit data.</w:t>
      </w:r>
    </w:p>
    <w:p w14:paraId="59925900" w14:textId="77777777" w:rsidR="000A4A2C" w:rsidRPr="00D967AC" w:rsidRDefault="000A4A2C" w:rsidP="000A4A2C">
      <w:pPr>
        <w:pStyle w:val="1e"/>
      </w:pPr>
      <w:r w:rsidRPr="00D967AC">
        <w:rPr>
          <w:rFonts w:hint="eastAsia"/>
        </w:rPr>
        <w:t xml:space="preserve">When the indirectly connected link of the active interface is faulty, the interface backup module cannot detect the fault, causing service interruption. </w:t>
      </w:r>
    </w:p>
    <w:p w14:paraId="5E6D4BC3" w14:textId="77777777" w:rsidR="000A4A2C" w:rsidRPr="00D967AC" w:rsidRDefault="000A4A2C" w:rsidP="000A4A2C">
      <w:pPr>
        <w:pStyle w:val="1e"/>
      </w:pPr>
      <w:r w:rsidRPr="00D967AC">
        <w:rPr>
          <w:rFonts w:hint="eastAsia"/>
        </w:rPr>
        <w:t xml:space="preserve">Association between interface backup and BFD enables a device to rapidly detect connectivity of the active link and implements fast switching when the active link is faulty. This improves reliability of service transmission. </w:t>
      </w:r>
    </w:p>
    <w:p w14:paraId="22004DDC" w14:textId="77777777" w:rsidR="000A4A2C" w:rsidRPr="00D967AC" w:rsidRDefault="000A4A2C" w:rsidP="000A4A2C">
      <w:pPr>
        <w:pStyle w:val="1e"/>
      </w:pPr>
      <w:r w:rsidRPr="00D967AC">
        <w:rPr>
          <w:rFonts w:hint="eastAsia"/>
        </w:rPr>
        <w:t>Association between interface backup and NQA enables a device to detect connectivity of the active link in real time and implements fast switching when the active link is faulty. This improves reliability of service transmission.</w:t>
      </w:r>
    </w:p>
    <w:p w14:paraId="00B7B87C" w14:textId="77777777" w:rsidR="000A4A2C" w:rsidRPr="00D967AC" w:rsidRDefault="000A4A2C" w:rsidP="000A4A2C">
      <w:pPr>
        <w:pStyle w:val="1e"/>
      </w:pPr>
      <w:r w:rsidRPr="00D967AC">
        <w:rPr>
          <w:rFonts w:hint="eastAsia"/>
        </w:rPr>
        <w:t>A floating route is a static route. It provides backup when the active route fails. A floating route is installed in the IP routing table only when the next hop of the active route is unreachable.</w:t>
      </w:r>
    </w:p>
    <w:p w14:paraId="232D0C12" w14:textId="77777777" w:rsidR="000A4A2C" w:rsidRPr="00D967AC" w:rsidRDefault="000A4A2C" w:rsidP="000A4A2C">
      <w:pPr>
        <w:pStyle w:val="1e"/>
      </w:pPr>
      <w:r w:rsidRPr="00D967AC">
        <w:rPr>
          <w:rFonts w:hint="eastAsia"/>
        </w:rPr>
        <w:t>The floating route is implemented based on the Pre value in the routing table. Generally, the Pre value of the backup route is set to be greater than that of the active route. The active/standby switchover of floating routes is performed based on the interface status. Therefore, to detect the status of the entire path, floating routes are associated with NQA or BFD on the live network. If an NQA test instance or a BFD session fails, the active route is considered invalid.</w:t>
      </w:r>
    </w:p>
    <w:p w14:paraId="1234C9A9" w14:textId="77777777" w:rsidR="000A4A2C" w:rsidRPr="00D967AC" w:rsidRDefault="000A4A2C" w:rsidP="000A4A2C">
      <w:pPr>
        <w:pStyle w:val="1e"/>
      </w:pPr>
    </w:p>
    <w:p w14:paraId="0E292370" w14:textId="77777777" w:rsidR="000A4A2C" w:rsidRPr="00D967AC" w:rsidRDefault="000A4A2C" w:rsidP="000A4A2C">
      <w:pPr>
        <w:pStyle w:val="4"/>
        <w:rPr>
          <w:rFonts w:hint="default"/>
        </w:rPr>
      </w:pPr>
      <w:r w:rsidRPr="00D967AC">
        <w:t>Objectives</w:t>
      </w:r>
    </w:p>
    <w:p w14:paraId="5B414302" w14:textId="77777777" w:rsidR="000A4A2C" w:rsidRPr="00D967AC" w:rsidRDefault="000A4A2C" w:rsidP="000A4A2C">
      <w:pPr>
        <w:pStyle w:val="1e"/>
      </w:pPr>
      <w:r w:rsidRPr="00D967AC">
        <w:t>Upon completion of this task, you will be able to:</w:t>
      </w:r>
    </w:p>
    <w:p w14:paraId="71B49893" w14:textId="77777777" w:rsidR="000A4A2C" w:rsidRPr="00D967AC" w:rsidRDefault="000A4A2C" w:rsidP="000A4A2C">
      <w:pPr>
        <w:pStyle w:val="4a"/>
      </w:pPr>
      <w:r w:rsidRPr="00D967AC">
        <w:rPr>
          <w:rFonts w:hint="eastAsia"/>
        </w:rPr>
        <w:t>Configure basic functions of interface backup.</w:t>
      </w:r>
    </w:p>
    <w:p w14:paraId="384E36B0" w14:textId="77777777" w:rsidR="000A4A2C" w:rsidRPr="00D967AC" w:rsidRDefault="000A4A2C" w:rsidP="000A4A2C">
      <w:pPr>
        <w:pStyle w:val="4a"/>
      </w:pPr>
      <w:r w:rsidRPr="00D967AC">
        <w:rPr>
          <w:rFonts w:hint="eastAsia"/>
        </w:rPr>
        <w:t>Configure association of interface backup.</w:t>
      </w:r>
    </w:p>
    <w:p w14:paraId="2B94DE5F" w14:textId="77777777" w:rsidR="000A4A2C" w:rsidRPr="00D967AC" w:rsidRDefault="000A4A2C" w:rsidP="000A4A2C">
      <w:pPr>
        <w:pStyle w:val="4a"/>
      </w:pPr>
      <w:r w:rsidRPr="00D967AC">
        <w:rPr>
          <w:rFonts w:hint="eastAsia"/>
        </w:rPr>
        <w:t>Configure BFD for floating routes.</w:t>
      </w:r>
    </w:p>
    <w:p w14:paraId="0923B396" w14:textId="77777777" w:rsidR="000A4A2C" w:rsidRPr="00D967AC" w:rsidRDefault="000A4A2C" w:rsidP="000A4A2C">
      <w:pPr>
        <w:pStyle w:val="4"/>
        <w:rPr>
          <w:rFonts w:hint="default"/>
        </w:rPr>
      </w:pPr>
      <w:r w:rsidRPr="00D967AC">
        <w:lastRenderedPageBreak/>
        <w:t>Networking Topology</w:t>
      </w:r>
    </w:p>
    <w:p w14:paraId="39AD4980" w14:textId="77777777" w:rsidR="000A4A2C" w:rsidRPr="00D967AC" w:rsidRDefault="000A4A2C" w:rsidP="000A4A2C">
      <w:pPr>
        <w:rPr>
          <w:rFonts w:hint="eastAsia"/>
          <w:noProof/>
        </w:rPr>
      </w:pPr>
      <w:r w:rsidRPr="00D967AC">
        <w:rPr>
          <w:noProof/>
        </w:rPr>
        <w:drawing>
          <wp:inline distT="0" distB="0" distL="0" distR="0" wp14:anchorId="71C616C0" wp14:editId="5763B9C3">
            <wp:extent cx="5010150" cy="2200275"/>
            <wp:effectExtent l="19050" t="19050" r="19050" b="285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0150" cy="2200275"/>
                    </a:xfrm>
                    <a:prstGeom prst="rect">
                      <a:avLst/>
                    </a:prstGeom>
                    <a:noFill/>
                    <a:ln>
                      <a:solidFill>
                        <a:schemeClr val="bg1">
                          <a:lumMod val="85000"/>
                        </a:schemeClr>
                      </a:solidFill>
                    </a:ln>
                  </pic:spPr>
                </pic:pic>
              </a:graphicData>
            </a:graphic>
          </wp:inline>
        </w:drawing>
      </w:r>
    </w:p>
    <w:p w14:paraId="47E97C55" w14:textId="77777777" w:rsidR="000A4A2C" w:rsidRPr="00D967AC" w:rsidRDefault="000A4A2C" w:rsidP="000A4A2C">
      <w:pPr>
        <w:rPr>
          <w:rFonts w:hint="eastAsia"/>
        </w:rPr>
      </w:pPr>
    </w:p>
    <w:p w14:paraId="635391A2" w14:textId="77777777" w:rsidR="000A4A2C" w:rsidRPr="00D967AC" w:rsidRDefault="000A4A2C" w:rsidP="000A4A2C">
      <w:pPr>
        <w:pStyle w:val="1e"/>
      </w:pPr>
      <w:r w:rsidRPr="00D967AC">
        <w:rPr>
          <w:rFonts w:hint="eastAsia"/>
        </w:rPr>
        <w:t>R1 is directly connected to R2 through three interfaces. Normally, PC1 exchanges data with PC2 through GE0/0/1 of R1.</w:t>
      </w:r>
    </w:p>
    <w:p w14:paraId="1806DC01" w14:textId="77777777" w:rsidR="000A4A2C" w:rsidRPr="00D967AC" w:rsidRDefault="000A4A2C" w:rsidP="000A4A2C">
      <w:pPr>
        <w:pStyle w:val="1e"/>
      </w:pPr>
      <w:r w:rsidRPr="00D967AC">
        <w:rPr>
          <w:rFonts w:hint="eastAsia"/>
        </w:rPr>
        <w:t>To improve reliability of data transmission between PC1 and PC2, traffic is required to be switched to GE0/0/2 and GE0/0/3 (secondary choice) when GE0/0/1 becomes faulty.</w:t>
      </w:r>
    </w:p>
    <w:p w14:paraId="5A32D845" w14:textId="77777777" w:rsidR="000A4A2C" w:rsidRPr="00D967AC" w:rsidRDefault="000A4A2C" w:rsidP="000A4A2C">
      <w:pPr>
        <w:pStyle w:val="1e"/>
      </w:pPr>
      <w:r w:rsidRPr="00D967AC">
        <w:rPr>
          <w:rFonts w:hint="eastAsia"/>
        </w:rPr>
        <w:t>When the working link fails, the link fault needs to be detected within 50 ms. In addition, the standby link is started to transmit services to reduce the impact of the active link fault on service transmission.</w:t>
      </w:r>
    </w:p>
    <w:p w14:paraId="6B9FBAF6" w14:textId="77777777" w:rsidR="000A4A2C" w:rsidRPr="00D967AC" w:rsidRDefault="000A4A2C" w:rsidP="000A4A2C">
      <w:pPr>
        <w:pStyle w:val="1e"/>
      </w:pPr>
      <w:r w:rsidRPr="00D967AC">
        <w:rPr>
          <w:rFonts w:hint="eastAsia"/>
        </w:rPr>
        <w:t>S1, S2, and S3 transparently transmit user data.</w:t>
      </w:r>
    </w:p>
    <w:p w14:paraId="69D45EC9" w14:textId="77777777" w:rsidR="000A4A2C" w:rsidRPr="00D967AC" w:rsidRDefault="000A4A2C" w:rsidP="000A4A2C">
      <w:pPr>
        <w:pStyle w:val="1e"/>
      </w:pPr>
    </w:p>
    <w:p w14:paraId="134522C2" w14:textId="77777777" w:rsidR="000A4A2C" w:rsidRPr="00D967AC" w:rsidRDefault="000A4A2C" w:rsidP="000A4A2C">
      <w:pPr>
        <w:pStyle w:val="3"/>
      </w:pPr>
      <w:bookmarkStart w:id="190" w:name="_Toc63253577"/>
      <w:bookmarkStart w:id="191" w:name="_Toc116563210"/>
      <w:r w:rsidRPr="00D967AC">
        <w:rPr>
          <w:rFonts w:hint="eastAsia"/>
        </w:rPr>
        <w:t>Lab Configuration</w:t>
      </w:r>
      <w:bookmarkEnd w:id="190"/>
      <w:bookmarkEnd w:id="191"/>
    </w:p>
    <w:p w14:paraId="5E5328DE" w14:textId="77777777" w:rsidR="000A4A2C" w:rsidRPr="00D967AC" w:rsidRDefault="000A4A2C" w:rsidP="000A4A2C">
      <w:pPr>
        <w:pStyle w:val="4"/>
        <w:rPr>
          <w:rFonts w:hint="default"/>
        </w:rPr>
      </w:pPr>
      <w:r w:rsidRPr="00D967AC">
        <w:t>Configuration Roadmap</w:t>
      </w:r>
    </w:p>
    <w:p w14:paraId="3753B5EC" w14:textId="77777777" w:rsidR="000A4A2C" w:rsidRPr="00D967AC" w:rsidRDefault="000A4A2C" w:rsidP="00015FB7">
      <w:pPr>
        <w:pStyle w:val="4a"/>
        <w:numPr>
          <w:ilvl w:val="0"/>
          <w:numId w:val="37"/>
        </w:numPr>
        <w:ind w:left="1454" w:hanging="432"/>
      </w:pPr>
      <w:r w:rsidRPr="00D967AC">
        <w:rPr>
          <w:rFonts w:hint="eastAsia"/>
        </w:rPr>
        <w:t>Configure IP addresses for interfaces and static routes for the active and standby links. The priorities of the static routes can be set to the same value. Select paths based on the active and standby interfaces to ensure connectivity at the network layer. On R1, configure GE0/0/1 as the active interface and GE0/0/2 and GE0/0/3 as standby interfaces of GE0/0/1. GE0/0/2 has a higher priority than GE0/0/3 so that GE0/0/2 is preferentially selected to take over services when the active interface fails.</w:t>
      </w:r>
    </w:p>
    <w:p w14:paraId="21770071" w14:textId="77777777" w:rsidR="000A4A2C" w:rsidRPr="00D967AC" w:rsidRDefault="000A4A2C" w:rsidP="00015FB7">
      <w:pPr>
        <w:pStyle w:val="4a"/>
        <w:numPr>
          <w:ilvl w:val="0"/>
          <w:numId w:val="37"/>
        </w:numPr>
        <w:ind w:left="1454" w:hanging="432"/>
      </w:pPr>
      <w:r w:rsidRPr="00D967AC">
        <w:rPr>
          <w:rFonts w:hint="eastAsia"/>
        </w:rPr>
        <w:t>Configure a delay for an active/standby interface switchover to prevent network flapping caused by frequent active/standby interface switchovers.</w:t>
      </w:r>
    </w:p>
    <w:p w14:paraId="6D58C37E" w14:textId="77777777" w:rsidR="000A4A2C" w:rsidRPr="00D967AC" w:rsidRDefault="000A4A2C" w:rsidP="00015FB7">
      <w:pPr>
        <w:pStyle w:val="4a"/>
        <w:numPr>
          <w:ilvl w:val="0"/>
          <w:numId w:val="37"/>
        </w:numPr>
        <w:ind w:left="1454" w:hanging="432"/>
      </w:pPr>
      <w:r w:rsidRPr="00D967AC">
        <w:rPr>
          <w:rFonts w:hint="eastAsia"/>
        </w:rPr>
        <w:t>Adjust the route priority between R1 and R2 and configure a floating route. The route priority determines that GE0/0/1 is the active one, and GE0/0/2 and GE0/0/3 are standby ones.</w:t>
      </w:r>
    </w:p>
    <w:p w14:paraId="0150ADD1" w14:textId="77777777" w:rsidR="000A4A2C" w:rsidRPr="00D967AC" w:rsidRDefault="000A4A2C" w:rsidP="00015FB7">
      <w:pPr>
        <w:pStyle w:val="4a"/>
        <w:numPr>
          <w:ilvl w:val="0"/>
          <w:numId w:val="37"/>
        </w:numPr>
        <w:ind w:left="1454" w:hanging="432"/>
      </w:pPr>
      <w:r w:rsidRPr="00D967AC">
        <w:rPr>
          <w:rFonts w:hint="eastAsia"/>
        </w:rPr>
        <w:t>On R1 and R2, configure a BFD session for the active link to detect the status of the active link, and bind the floating route to the BFD session.</w:t>
      </w:r>
    </w:p>
    <w:p w14:paraId="0F28D3EA" w14:textId="77777777" w:rsidR="000A4A2C" w:rsidRPr="00D967AC" w:rsidRDefault="000A4A2C" w:rsidP="00015FB7">
      <w:pPr>
        <w:pStyle w:val="4a"/>
        <w:numPr>
          <w:ilvl w:val="0"/>
          <w:numId w:val="37"/>
        </w:numPr>
        <w:ind w:left="1454" w:hanging="432"/>
      </w:pPr>
      <w:r w:rsidRPr="00D967AC">
        <w:rPr>
          <w:rFonts w:hint="eastAsia"/>
        </w:rPr>
        <w:t>Configure association between interface backup and BFD on GE0/0/2 and GE0/0/3 of R1. When BFD detects a fault on the active link, traffic can be quickly switched to the standby link.</w:t>
      </w:r>
    </w:p>
    <w:p w14:paraId="2C567933" w14:textId="77777777" w:rsidR="000A4A2C" w:rsidRPr="00D967AC" w:rsidRDefault="000A4A2C" w:rsidP="00015FB7">
      <w:pPr>
        <w:pStyle w:val="4a"/>
        <w:numPr>
          <w:ilvl w:val="0"/>
          <w:numId w:val="37"/>
        </w:numPr>
        <w:ind w:left="1454" w:hanging="432"/>
      </w:pPr>
      <w:r w:rsidRPr="00D967AC">
        <w:rPr>
          <w:rFonts w:hint="eastAsia"/>
        </w:rPr>
        <w:lastRenderedPageBreak/>
        <w:t>Configure association between interface backup and BFD on GE0/0/2 and GE0/0/3 of R2. When the BFD session detects the active link fault, traffic can be rapidly switched to the standby link. This ensures that traffic sent from R1 to R2 and traffic sent from R2 to R1 use the same route.</w:t>
      </w:r>
    </w:p>
    <w:p w14:paraId="0C74598F" w14:textId="77777777" w:rsidR="000A4A2C" w:rsidRPr="00D967AC" w:rsidRDefault="000A4A2C" w:rsidP="000A4A2C">
      <w:pPr>
        <w:pStyle w:val="4a"/>
        <w:ind w:left="1454"/>
      </w:pPr>
    </w:p>
    <w:p w14:paraId="669C6B5F" w14:textId="77777777" w:rsidR="000A4A2C" w:rsidRPr="00D967AC" w:rsidRDefault="000A4A2C" w:rsidP="000A4A2C">
      <w:pPr>
        <w:pStyle w:val="4"/>
        <w:rPr>
          <w:rFonts w:hint="default"/>
        </w:rPr>
      </w:pPr>
      <w:r w:rsidRPr="00D967AC">
        <w:t>Configuration Procedure</w:t>
      </w:r>
    </w:p>
    <w:p w14:paraId="19D00859" w14:textId="77777777" w:rsidR="000A4A2C" w:rsidRPr="00D967AC" w:rsidRDefault="000A4A2C" w:rsidP="000A4A2C">
      <w:pPr>
        <w:pStyle w:val="30"/>
        <w:ind w:left="1701" w:hanging="159"/>
        <w:outlineLvl w:val="4"/>
      </w:pPr>
      <w:r w:rsidRPr="00D967AC">
        <w:rPr>
          <w:rFonts w:hint="eastAsia"/>
        </w:rPr>
        <w:t>Configure an IP address for each interface and static routes between PC1 and PC2.</w:t>
      </w:r>
    </w:p>
    <w:p w14:paraId="5CDCFE9E" w14:textId="77777777" w:rsidR="000A4A2C" w:rsidRPr="00D967AC" w:rsidRDefault="000A4A2C" w:rsidP="000A4A2C">
      <w:pPr>
        <w:pStyle w:val="1e"/>
      </w:pPr>
      <w:r w:rsidRPr="00D967AC">
        <w:rPr>
          <w:rFonts w:hint="eastAsia"/>
        </w:rPr>
        <w:t># Configure IP addresses for interfaces. The following uses R1 as an example. The configuration of R2 is similar. For details, see the configuration file of R2.</w:t>
      </w:r>
    </w:p>
    <w:p w14:paraId="2520EDC2" w14:textId="77777777" w:rsidR="000A4A2C" w:rsidRPr="00D967AC" w:rsidRDefault="000A4A2C" w:rsidP="000A4A2C">
      <w:pPr>
        <w:pStyle w:val="2f5"/>
      </w:pPr>
      <w:r w:rsidRPr="00D967AC">
        <w:rPr>
          <w:rFonts w:hint="eastAsia"/>
        </w:rPr>
        <w:t>&lt;Huawei&gt; system-view</w:t>
      </w:r>
    </w:p>
    <w:p w14:paraId="7B4DF6B4" w14:textId="77777777" w:rsidR="000A4A2C" w:rsidRPr="00D967AC" w:rsidRDefault="000A4A2C" w:rsidP="000A4A2C">
      <w:pPr>
        <w:pStyle w:val="2f5"/>
      </w:pPr>
      <w:r w:rsidRPr="00D967AC">
        <w:rPr>
          <w:rFonts w:hint="eastAsia"/>
        </w:rPr>
        <w:t>[Huawei] sysname R1</w:t>
      </w:r>
    </w:p>
    <w:p w14:paraId="78FE3F50" w14:textId="77777777" w:rsidR="000A4A2C" w:rsidRPr="00D967AC" w:rsidRDefault="000A4A2C" w:rsidP="000A4A2C">
      <w:pPr>
        <w:pStyle w:val="2f5"/>
      </w:pPr>
      <w:r w:rsidRPr="00D967AC">
        <w:rPr>
          <w:rFonts w:hint="eastAsia"/>
        </w:rPr>
        <w:t>[R1] interface gigabitethernet 0/0/1</w:t>
      </w:r>
    </w:p>
    <w:p w14:paraId="4CCFDDDE" w14:textId="77777777" w:rsidR="000A4A2C" w:rsidRPr="00D967AC" w:rsidRDefault="000A4A2C" w:rsidP="000A4A2C">
      <w:pPr>
        <w:pStyle w:val="2f5"/>
      </w:pPr>
      <w:r w:rsidRPr="00D967AC">
        <w:rPr>
          <w:rFonts w:hint="eastAsia"/>
        </w:rPr>
        <w:t>[R1-GigabitEthernet0/0/1] ip address 10.1.1.1 255.255.255.0</w:t>
      </w:r>
    </w:p>
    <w:p w14:paraId="5D7F6696" w14:textId="77777777" w:rsidR="000A4A2C" w:rsidRPr="00D967AC" w:rsidRDefault="000A4A2C" w:rsidP="000A4A2C">
      <w:pPr>
        <w:pStyle w:val="2f5"/>
      </w:pPr>
      <w:r w:rsidRPr="00D967AC">
        <w:rPr>
          <w:rFonts w:hint="eastAsia"/>
        </w:rPr>
        <w:t>[R1-GigabitEthernet0/0/1] quit</w:t>
      </w:r>
    </w:p>
    <w:p w14:paraId="7B8F79A1" w14:textId="77777777" w:rsidR="000A4A2C" w:rsidRPr="00D967AC" w:rsidRDefault="000A4A2C" w:rsidP="000A4A2C">
      <w:pPr>
        <w:pStyle w:val="2f5"/>
      </w:pPr>
      <w:r w:rsidRPr="00D967AC">
        <w:rPr>
          <w:rFonts w:hint="eastAsia"/>
        </w:rPr>
        <w:t>[R1] interface gigabitethernet 0/0/2</w:t>
      </w:r>
    </w:p>
    <w:p w14:paraId="4A3A2055" w14:textId="77777777" w:rsidR="000A4A2C" w:rsidRPr="00D967AC" w:rsidRDefault="000A4A2C" w:rsidP="000A4A2C">
      <w:pPr>
        <w:pStyle w:val="2f5"/>
      </w:pPr>
      <w:r w:rsidRPr="00D967AC">
        <w:rPr>
          <w:rFonts w:hint="eastAsia"/>
        </w:rPr>
        <w:t>[R1-GigabitEthernet0/0/2] ip address 10.1.2.1 255.255.255.0</w:t>
      </w:r>
    </w:p>
    <w:p w14:paraId="32F726AF" w14:textId="77777777" w:rsidR="000A4A2C" w:rsidRPr="00D967AC" w:rsidRDefault="000A4A2C" w:rsidP="000A4A2C">
      <w:pPr>
        <w:pStyle w:val="2f5"/>
      </w:pPr>
      <w:r w:rsidRPr="00D967AC">
        <w:rPr>
          <w:rFonts w:hint="eastAsia"/>
        </w:rPr>
        <w:t>[R1-GigabitEthernet0/0/2] quit</w:t>
      </w:r>
    </w:p>
    <w:p w14:paraId="4E93DE31" w14:textId="77777777" w:rsidR="000A4A2C" w:rsidRPr="00D967AC" w:rsidRDefault="000A4A2C" w:rsidP="000A4A2C">
      <w:pPr>
        <w:pStyle w:val="2f5"/>
      </w:pPr>
      <w:r w:rsidRPr="00D967AC">
        <w:rPr>
          <w:rFonts w:hint="eastAsia"/>
        </w:rPr>
        <w:t>[R1] interface gigabitethernet 0/0/3</w:t>
      </w:r>
    </w:p>
    <w:p w14:paraId="19BFD6BE" w14:textId="77777777" w:rsidR="000A4A2C" w:rsidRPr="00D967AC" w:rsidRDefault="000A4A2C" w:rsidP="000A4A2C">
      <w:pPr>
        <w:pStyle w:val="2f5"/>
      </w:pPr>
      <w:r w:rsidRPr="00D967AC">
        <w:rPr>
          <w:rFonts w:hint="eastAsia"/>
        </w:rPr>
        <w:t>[R1-GigabitEthernet0/0/3] ip address 10.1.3.1 255.255.255.0</w:t>
      </w:r>
    </w:p>
    <w:p w14:paraId="6F9E01CD" w14:textId="77777777" w:rsidR="000A4A2C" w:rsidRPr="00D967AC" w:rsidRDefault="000A4A2C" w:rsidP="000A4A2C">
      <w:pPr>
        <w:pStyle w:val="2f5"/>
      </w:pPr>
      <w:r w:rsidRPr="00D967AC">
        <w:rPr>
          <w:rFonts w:hint="eastAsia"/>
        </w:rPr>
        <w:t>[R1-GigabitEthernet0/0/3] quit</w:t>
      </w:r>
    </w:p>
    <w:p w14:paraId="1BB7F9F4" w14:textId="77777777" w:rsidR="000A4A2C" w:rsidRPr="00D967AC" w:rsidRDefault="000A4A2C" w:rsidP="000A4A2C">
      <w:pPr>
        <w:pStyle w:val="1e"/>
      </w:pPr>
      <w:r w:rsidRPr="00D967AC">
        <w:rPr>
          <w:rFonts w:hint="eastAsia"/>
        </w:rPr>
        <w:t># On R1, configure a static route to the network segment where PC2 is located.</w:t>
      </w:r>
    </w:p>
    <w:p w14:paraId="7BFCCF71" w14:textId="77777777" w:rsidR="000A4A2C" w:rsidRPr="00D967AC" w:rsidRDefault="000A4A2C" w:rsidP="000A4A2C">
      <w:pPr>
        <w:pStyle w:val="2f5"/>
      </w:pPr>
      <w:r w:rsidRPr="00D967AC">
        <w:rPr>
          <w:rFonts w:hint="eastAsia"/>
        </w:rPr>
        <w:t>[R1] ip route-static 192.168.2.0 24 10.1.2.2</w:t>
      </w:r>
    </w:p>
    <w:p w14:paraId="2CAF1F08" w14:textId="77777777" w:rsidR="000A4A2C" w:rsidRPr="00D967AC" w:rsidRDefault="000A4A2C" w:rsidP="000A4A2C">
      <w:pPr>
        <w:pStyle w:val="2f5"/>
      </w:pPr>
      <w:r w:rsidRPr="00D967AC">
        <w:rPr>
          <w:rFonts w:hint="eastAsia"/>
        </w:rPr>
        <w:t>[R1] ip route-static 192.168.2.0 24 10.1.1.2</w:t>
      </w:r>
    </w:p>
    <w:p w14:paraId="55464ED8" w14:textId="77777777" w:rsidR="000A4A2C" w:rsidRPr="00D967AC" w:rsidRDefault="000A4A2C" w:rsidP="000A4A2C">
      <w:pPr>
        <w:pStyle w:val="2f5"/>
      </w:pPr>
      <w:r w:rsidRPr="00D967AC">
        <w:rPr>
          <w:rFonts w:hint="eastAsia"/>
        </w:rPr>
        <w:t>[R1] ip route-static 192.168.2.0 24 10.1.3.2</w:t>
      </w:r>
    </w:p>
    <w:p w14:paraId="054BA59D" w14:textId="77777777" w:rsidR="000A4A2C" w:rsidRPr="00D967AC" w:rsidRDefault="000A4A2C" w:rsidP="000A4A2C">
      <w:pPr>
        <w:pStyle w:val="1e"/>
      </w:pPr>
      <w:r w:rsidRPr="00D967AC">
        <w:rPr>
          <w:rFonts w:hint="eastAsia"/>
        </w:rPr>
        <w:t># On R2, configure a static route to the network segment where PC1 is located.</w:t>
      </w:r>
    </w:p>
    <w:p w14:paraId="421D3627" w14:textId="77777777" w:rsidR="000A4A2C" w:rsidRPr="00D967AC" w:rsidRDefault="000A4A2C" w:rsidP="000A4A2C">
      <w:pPr>
        <w:pStyle w:val="2f5"/>
      </w:pPr>
      <w:r w:rsidRPr="00D967AC">
        <w:rPr>
          <w:rFonts w:hint="eastAsia"/>
        </w:rPr>
        <w:t>[R2] ip route-static 192.168.1.0 24 10.1.2.1</w:t>
      </w:r>
    </w:p>
    <w:p w14:paraId="75B33FE5" w14:textId="77777777" w:rsidR="000A4A2C" w:rsidRPr="00D967AC" w:rsidRDefault="000A4A2C" w:rsidP="000A4A2C">
      <w:pPr>
        <w:pStyle w:val="2f5"/>
      </w:pPr>
      <w:r w:rsidRPr="00D967AC">
        <w:rPr>
          <w:rFonts w:hint="eastAsia"/>
        </w:rPr>
        <w:t>[R2] ip route-static 192.168.1.0 24 10.1.1.1</w:t>
      </w:r>
    </w:p>
    <w:p w14:paraId="78A72A33" w14:textId="77777777" w:rsidR="000A4A2C" w:rsidRPr="00D967AC" w:rsidRDefault="000A4A2C" w:rsidP="000A4A2C">
      <w:pPr>
        <w:pStyle w:val="2f5"/>
      </w:pPr>
      <w:r w:rsidRPr="00D967AC">
        <w:rPr>
          <w:rFonts w:hint="eastAsia"/>
        </w:rPr>
        <w:t>[R2] ip route-static 192.168.1.0 24 10.1.3.1</w:t>
      </w:r>
    </w:p>
    <w:p w14:paraId="400AEA07" w14:textId="77777777" w:rsidR="000A4A2C" w:rsidRPr="00D967AC" w:rsidRDefault="000A4A2C" w:rsidP="000A4A2C">
      <w:pPr>
        <w:pStyle w:val="30"/>
        <w:ind w:left="1701" w:hanging="159"/>
        <w:outlineLvl w:val="4"/>
      </w:pPr>
      <w:r w:rsidRPr="00D967AC">
        <w:rPr>
          <w:rFonts w:hint="eastAsia"/>
        </w:rPr>
        <w:t>Configure active and standby interfaces on R1.</w:t>
      </w:r>
    </w:p>
    <w:p w14:paraId="7DC0DFFD" w14:textId="77777777" w:rsidR="000A4A2C" w:rsidRPr="00D967AC" w:rsidRDefault="000A4A2C" w:rsidP="000A4A2C">
      <w:pPr>
        <w:pStyle w:val="1e"/>
      </w:pPr>
      <w:r w:rsidRPr="00D967AC">
        <w:rPr>
          <w:rFonts w:hint="eastAsia"/>
        </w:rPr>
        <w:t># Configure GE0/0/1 as the active interface, GE0/0/2 and GE0/0/3 as standby interfaces, and set the priorities of GE0/0/2 and GE0/0/3 to 30 and 20 respectively.</w:t>
      </w:r>
    </w:p>
    <w:p w14:paraId="6B5DD7C1" w14:textId="77777777" w:rsidR="000A4A2C" w:rsidRPr="00D967AC" w:rsidRDefault="000A4A2C" w:rsidP="000A4A2C">
      <w:pPr>
        <w:pStyle w:val="2f5"/>
      </w:pPr>
      <w:r w:rsidRPr="00D967AC">
        <w:rPr>
          <w:rFonts w:hint="eastAsia"/>
        </w:rPr>
        <w:t>[R1] interface gigabitethernet 0/0/1</w:t>
      </w:r>
    </w:p>
    <w:p w14:paraId="0A2B0838" w14:textId="77777777" w:rsidR="000A4A2C" w:rsidRPr="00D967AC" w:rsidRDefault="000A4A2C" w:rsidP="000A4A2C">
      <w:pPr>
        <w:pStyle w:val="2f5"/>
      </w:pPr>
      <w:r w:rsidRPr="00D967AC">
        <w:rPr>
          <w:rFonts w:hint="eastAsia"/>
        </w:rPr>
        <w:t>[R1-GigabitEthernet0/0/1] standby interface gigabitethernet 0/0/2 30</w:t>
      </w:r>
    </w:p>
    <w:p w14:paraId="2FE6FE9F" w14:textId="77777777" w:rsidR="000A4A2C" w:rsidRPr="00D967AC" w:rsidRDefault="000A4A2C" w:rsidP="000A4A2C">
      <w:pPr>
        <w:pStyle w:val="2f5"/>
      </w:pPr>
      <w:r w:rsidRPr="00D967AC">
        <w:rPr>
          <w:rFonts w:hint="eastAsia"/>
        </w:rPr>
        <w:t>[R1-GigabitEthernet0/0/1] standby interface gigabitethernet 0/0/3 20</w:t>
      </w:r>
    </w:p>
    <w:p w14:paraId="4BC2EF08" w14:textId="77777777" w:rsidR="000A4A2C" w:rsidRPr="00D967AC" w:rsidRDefault="000A4A2C" w:rsidP="000A4A2C">
      <w:pPr>
        <w:pStyle w:val="2f5"/>
      </w:pPr>
      <w:r w:rsidRPr="00D967AC">
        <w:rPr>
          <w:rFonts w:hint="eastAsia"/>
        </w:rPr>
        <w:t>[R1-GigabitEthernet0/0/1] quit</w:t>
      </w:r>
    </w:p>
    <w:p w14:paraId="1058D482" w14:textId="77777777" w:rsidR="000A4A2C" w:rsidRPr="00D967AC" w:rsidRDefault="000A4A2C" w:rsidP="000A4A2C">
      <w:pPr>
        <w:pStyle w:val="30"/>
        <w:ind w:left="1701" w:hanging="159"/>
        <w:outlineLvl w:val="4"/>
      </w:pPr>
      <w:r w:rsidRPr="00D967AC">
        <w:rPr>
          <w:rFonts w:hint="eastAsia"/>
        </w:rPr>
        <w:t>Set the delay for an active/standby interface switchover on R1.</w:t>
      </w:r>
    </w:p>
    <w:p w14:paraId="3ADD4775" w14:textId="77777777" w:rsidR="000A4A2C" w:rsidRPr="00D967AC" w:rsidRDefault="000A4A2C" w:rsidP="000A4A2C">
      <w:pPr>
        <w:pStyle w:val="1e"/>
      </w:pPr>
      <w:r w:rsidRPr="00D967AC">
        <w:rPr>
          <w:rFonts w:hint="eastAsia"/>
        </w:rPr>
        <w:t># Set the delay for an active/standby interface switchover to 10s.</w:t>
      </w:r>
    </w:p>
    <w:p w14:paraId="560B313D" w14:textId="77777777" w:rsidR="000A4A2C" w:rsidRPr="00D967AC" w:rsidRDefault="000A4A2C" w:rsidP="000A4A2C">
      <w:pPr>
        <w:pStyle w:val="2f5"/>
      </w:pPr>
      <w:r w:rsidRPr="00D967AC">
        <w:rPr>
          <w:rFonts w:hint="eastAsia"/>
        </w:rPr>
        <w:t>[R1] interface gigabitethernet 0/0/1</w:t>
      </w:r>
    </w:p>
    <w:p w14:paraId="066CD3EB" w14:textId="77777777" w:rsidR="000A4A2C" w:rsidRPr="00D967AC" w:rsidRDefault="000A4A2C" w:rsidP="000A4A2C">
      <w:pPr>
        <w:pStyle w:val="2f5"/>
      </w:pPr>
      <w:r w:rsidRPr="00D967AC">
        <w:rPr>
          <w:rFonts w:hint="eastAsia"/>
        </w:rPr>
        <w:t>[R1-GigabitEthernet0/0/1] standby timer delay 10 10</w:t>
      </w:r>
    </w:p>
    <w:p w14:paraId="180AA149" w14:textId="77777777" w:rsidR="000A4A2C" w:rsidRPr="00D967AC" w:rsidRDefault="000A4A2C" w:rsidP="000A4A2C">
      <w:pPr>
        <w:pStyle w:val="2f5"/>
      </w:pPr>
      <w:r w:rsidRPr="00D967AC">
        <w:rPr>
          <w:rFonts w:hint="eastAsia"/>
        </w:rPr>
        <w:t>[R1-GigabitEthernet0/0/1] quit</w:t>
      </w:r>
    </w:p>
    <w:p w14:paraId="6ADA28DC" w14:textId="77777777" w:rsidR="000A4A2C" w:rsidRPr="00D967AC" w:rsidRDefault="000A4A2C" w:rsidP="000A4A2C">
      <w:pPr>
        <w:pStyle w:val="1e"/>
      </w:pPr>
      <w:r w:rsidRPr="00D967AC">
        <w:rPr>
          <w:rFonts w:hint="eastAsia"/>
        </w:rPr>
        <w:lastRenderedPageBreak/>
        <w:t># Verify the configuration.</w:t>
      </w:r>
    </w:p>
    <w:p w14:paraId="4E5E7ABB" w14:textId="77777777" w:rsidR="000A4A2C" w:rsidRPr="00D967AC" w:rsidRDefault="000A4A2C" w:rsidP="000A4A2C">
      <w:pPr>
        <w:pStyle w:val="1e"/>
      </w:pPr>
      <w:r w:rsidRPr="00D967AC">
        <w:rPr>
          <w:rFonts w:hint="eastAsia"/>
        </w:rPr>
        <w:t xml:space="preserve"># Run the </w:t>
      </w:r>
      <w:r w:rsidRPr="00D967AC">
        <w:rPr>
          <w:rFonts w:hint="eastAsia"/>
          <w:b/>
        </w:rPr>
        <w:t>display standby state</w:t>
      </w:r>
      <w:r w:rsidRPr="00D967AC">
        <w:rPr>
          <w:rFonts w:hint="eastAsia"/>
        </w:rPr>
        <w:t xml:space="preserve"> command on R1 to check the status of the active and standby interfaces. The command output shows that the active interface GigabitEthernet0/0/1 is in UP state and the standby interfaces GigabitEthernet0/0/2 and GigabitEthernet0/0/3 are in STANDBY state.</w:t>
      </w:r>
    </w:p>
    <w:p w14:paraId="199726B0" w14:textId="77777777" w:rsidR="000A4A2C" w:rsidRPr="00D967AC" w:rsidRDefault="000A4A2C" w:rsidP="000A4A2C">
      <w:pPr>
        <w:pStyle w:val="2f5"/>
      </w:pPr>
      <w:r w:rsidRPr="00D967AC">
        <w:rPr>
          <w:rFonts w:hint="eastAsia"/>
        </w:rPr>
        <w:t xml:space="preserve">[R1]display standby state </w:t>
      </w:r>
    </w:p>
    <w:p w14:paraId="56B3DDBE" w14:textId="77777777" w:rsidR="000A4A2C" w:rsidRPr="00D967AC" w:rsidRDefault="000A4A2C" w:rsidP="000A4A2C">
      <w:pPr>
        <w:pStyle w:val="2f5"/>
      </w:pPr>
      <w:r w:rsidRPr="00D967AC">
        <w:rPr>
          <w:rFonts w:hint="eastAsia"/>
        </w:rPr>
        <w:t>Interface                  Interfacestate Backupstate Backupflag Pri   Loadstate</w:t>
      </w:r>
    </w:p>
    <w:p w14:paraId="4D4E9784" w14:textId="77777777" w:rsidR="000A4A2C" w:rsidRPr="00D967AC" w:rsidRDefault="000A4A2C" w:rsidP="000A4A2C">
      <w:pPr>
        <w:pStyle w:val="2f5"/>
      </w:pPr>
      <w:r w:rsidRPr="00D967AC">
        <w:rPr>
          <w:rFonts w:hint="eastAsia"/>
        </w:rPr>
        <w:t xml:space="preserve">GigabitEthernet0/0/1                   UP         MUP         MU                </w:t>
      </w:r>
    </w:p>
    <w:p w14:paraId="5B178675" w14:textId="77777777" w:rsidR="000A4A2C" w:rsidRPr="00D967AC" w:rsidRDefault="000A4A2C" w:rsidP="000A4A2C">
      <w:pPr>
        <w:pStyle w:val="2f5"/>
      </w:pPr>
      <w:r w:rsidRPr="00D967AC">
        <w:rPr>
          <w:rFonts w:hint="eastAsia"/>
        </w:rPr>
        <w:t xml:space="preserve">GigabitEthernet0/0/2              STANDBY     STANDBY         BU  30            </w:t>
      </w:r>
    </w:p>
    <w:p w14:paraId="308E18BC" w14:textId="77777777" w:rsidR="000A4A2C" w:rsidRPr="00D967AC" w:rsidRDefault="000A4A2C" w:rsidP="000A4A2C">
      <w:pPr>
        <w:pStyle w:val="2f5"/>
      </w:pPr>
      <w:r w:rsidRPr="00D967AC">
        <w:rPr>
          <w:rFonts w:hint="eastAsia"/>
        </w:rPr>
        <w:t xml:space="preserve">GigabitEthernet0/0/3              STANDBY     STANDBY         BU  20            </w:t>
      </w:r>
    </w:p>
    <w:p w14:paraId="5657C328" w14:textId="77777777" w:rsidR="000A4A2C" w:rsidRPr="00D967AC" w:rsidRDefault="000A4A2C" w:rsidP="000A4A2C">
      <w:pPr>
        <w:pStyle w:val="2f5"/>
      </w:pPr>
    </w:p>
    <w:p w14:paraId="7FE6ADB8" w14:textId="77777777" w:rsidR="000A4A2C" w:rsidRPr="00D967AC" w:rsidRDefault="000A4A2C" w:rsidP="000A4A2C">
      <w:pPr>
        <w:pStyle w:val="2f5"/>
      </w:pPr>
    </w:p>
    <w:p w14:paraId="4FA36407" w14:textId="77777777" w:rsidR="000A4A2C" w:rsidRPr="00D967AC" w:rsidRDefault="000A4A2C" w:rsidP="000A4A2C">
      <w:pPr>
        <w:pStyle w:val="2f5"/>
      </w:pPr>
      <w:r w:rsidRPr="00D967AC">
        <w:rPr>
          <w:rFonts w:hint="eastAsia"/>
        </w:rPr>
        <w:t xml:space="preserve"> Backup-flag meaning: </w:t>
      </w:r>
    </w:p>
    <w:p w14:paraId="4A4147DE" w14:textId="77777777" w:rsidR="000A4A2C" w:rsidRPr="00D967AC" w:rsidRDefault="000A4A2C" w:rsidP="000A4A2C">
      <w:pPr>
        <w:pStyle w:val="2f5"/>
      </w:pPr>
      <w:r w:rsidRPr="00D967AC">
        <w:rPr>
          <w:rFonts w:hint="eastAsia"/>
        </w:rPr>
        <w:t xml:space="preserve"> M---MAIN  B---BACKUP     V---MOVED    U---USED</w:t>
      </w:r>
    </w:p>
    <w:p w14:paraId="456EFBFF" w14:textId="77777777" w:rsidR="000A4A2C" w:rsidRPr="00D967AC" w:rsidRDefault="000A4A2C" w:rsidP="000A4A2C">
      <w:pPr>
        <w:pStyle w:val="2f5"/>
      </w:pPr>
      <w:r w:rsidRPr="00D967AC">
        <w:rPr>
          <w:rFonts w:hint="eastAsia"/>
        </w:rPr>
        <w:t xml:space="preserve"> D---LOAD  P---PULLED  </w:t>
      </w:r>
    </w:p>
    <w:p w14:paraId="4DC63223" w14:textId="77777777" w:rsidR="000A4A2C" w:rsidRPr="00D967AC" w:rsidRDefault="000A4A2C" w:rsidP="000A4A2C">
      <w:pPr>
        <w:pStyle w:val="2f5"/>
      </w:pPr>
      <w:r w:rsidRPr="00D967AC">
        <w:rPr>
          <w:rFonts w:hint="eastAsia"/>
        </w:rPr>
        <w:t>----------------------------------------------------------------------------</w:t>
      </w:r>
    </w:p>
    <w:p w14:paraId="477E5403" w14:textId="77777777" w:rsidR="000A4A2C" w:rsidRPr="00D967AC" w:rsidRDefault="000A4A2C" w:rsidP="000A4A2C">
      <w:pPr>
        <w:pStyle w:val="2f5"/>
      </w:pPr>
      <w:r w:rsidRPr="00D967AC">
        <w:rPr>
          <w:rFonts w:hint="eastAsia"/>
        </w:rPr>
        <w:t>Below is track BFD information:</w:t>
      </w:r>
    </w:p>
    <w:p w14:paraId="5469D520" w14:textId="77777777" w:rsidR="000A4A2C" w:rsidRPr="00D967AC" w:rsidRDefault="000A4A2C" w:rsidP="000A4A2C">
      <w:pPr>
        <w:pStyle w:val="2f5"/>
      </w:pPr>
      <w:r w:rsidRPr="00D967AC">
        <w:rPr>
          <w:rFonts w:hint="eastAsia"/>
        </w:rPr>
        <w:t>Bfd-Name              Bfd-State  BackupInterface            State</w:t>
      </w:r>
    </w:p>
    <w:p w14:paraId="7B2204E3" w14:textId="77777777" w:rsidR="000A4A2C" w:rsidRPr="00D967AC" w:rsidRDefault="000A4A2C" w:rsidP="000A4A2C">
      <w:pPr>
        <w:pStyle w:val="2f5"/>
      </w:pPr>
    </w:p>
    <w:p w14:paraId="6322779E" w14:textId="77777777" w:rsidR="000A4A2C" w:rsidRPr="00D967AC" w:rsidRDefault="000A4A2C" w:rsidP="000A4A2C">
      <w:pPr>
        <w:pStyle w:val="2f5"/>
      </w:pPr>
      <w:r w:rsidRPr="00D967AC">
        <w:rPr>
          <w:rFonts w:hint="eastAsia"/>
        </w:rPr>
        <w:t>----------------------------------------------------------------------------</w:t>
      </w:r>
    </w:p>
    <w:p w14:paraId="3C53CBAE" w14:textId="77777777" w:rsidR="000A4A2C" w:rsidRPr="00D967AC" w:rsidRDefault="000A4A2C" w:rsidP="000A4A2C">
      <w:pPr>
        <w:pStyle w:val="2f5"/>
      </w:pPr>
      <w:r w:rsidRPr="00D967AC">
        <w:rPr>
          <w:rFonts w:hint="eastAsia"/>
        </w:rPr>
        <w:t>Below is track IP route information:</w:t>
      </w:r>
    </w:p>
    <w:p w14:paraId="75B99F89" w14:textId="77777777" w:rsidR="000A4A2C" w:rsidRPr="00D967AC" w:rsidRDefault="000A4A2C" w:rsidP="000A4A2C">
      <w:pPr>
        <w:pStyle w:val="2f5"/>
      </w:pPr>
      <w:r w:rsidRPr="00D967AC">
        <w:rPr>
          <w:rFonts w:hint="eastAsia"/>
        </w:rPr>
        <w:t>Destination/Mask          Route-State  BackupInterface            State</w:t>
      </w:r>
    </w:p>
    <w:p w14:paraId="6D2A35FD" w14:textId="77777777" w:rsidR="000A4A2C" w:rsidRPr="00D967AC" w:rsidRDefault="000A4A2C" w:rsidP="000A4A2C">
      <w:pPr>
        <w:pStyle w:val="2f5"/>
      </w:pPr>
    </w:p>
    <w:p w14:paraId="0766286B" w14:textId="77777777" w:rsidR="000A4A2C" w:rsidRPr="00D967AC" w:rsidRDefault="000A4A2C" w:rsidP="000A4A2C">
      <w:pPr>
        <w:pStyle w:val="2f5"/>
      </w:pPr>
      <w:r w:rsidRPr="00D967AC">
        <w:rPr>
          <w:rFonts w:hint="eastAsia"/>
        </w:rPr>
        <w:t>----------------------------------------------------------------------------</w:t>
      </w:r>
    </w:p>
    <w:p w14:paraId="75294DEF" w14:textId="77777777" w:rsidR="000A4A2C" w:rsidRPr="00D967AC" w:rsidRDefault="000A4A2C" w:rsidP="000A4A2C">
      <w:pPr>
        <w:pStyle w:val="2f5"/>
      </w:pPr>
      <w:r w:rsidRPr="00D967AC">
        <w:rPr>
          <w:rFonts w:hint="eastAsia"/>
        </w:rPr>
        <w:t>Below is track NQA Information:</w:t>
      </w:r>
    </w:p>
    <w:p w14:paraId="4C9FCB73" w14:textId="77777777" w:rsidR="000A4A2C" w:rsidRPr="00D967AC" w:rsidRDefault="000A4A2C" w:rsidP="000A4A2C">
      <w:pPr>
        <w:pStyle w:val="2f5"/>
      </w:pPr>
      <w:r w:rsidRPr="00D967AC">
        <w:rPr>
          <w:rFonts w:hint="eastAsia"/>
        </w:rPr>
        <w:t>Instance Name                    BackupInterface              State</w:t>
      </w:r>
    </w:p>
    <w:p w14:paraId="294CDDE9" w14:textId="77777777" w:rsidR="000A4A2C" w:rsidRPr="00D967AC" w:rsidRDefault="000A4A2C" w:rsidP="000A4A2C">
      <w:pPr>
        <w:pStyle w:val="1e"/>
      </w:pPr>
      <w:r w:rsidRPr="00D967AC">
        <w:rPr>
          <w:rFonts w:hint="eastAsia"/>
        </w:rPr>
        <w:t xml:space="preserve"># Run the shutdown command on GE0/0/1 to simulate a link fault. Run the </w:t>
      </w:r>
      <w:r w:rsidRPr="00D967AC">
        <w:rPr>
          <w:rFonts w:hint="eastAsia"/>
          <w:b/>
        </w:rPr>
        <w:t>display standby state</w:t>
      </w:r>
      <w:r w:rsidRPr="00D967AC">
        <w:rPr>
          <w:rFonts w:hint="eastAsia"/>
        </w:rPr>
        <w:t xml:space="preserve"> command on R1. The command output shows that the active interface GigabitEthernet0/0/1 is DOWN and the standby interface GigabitEthernet0/0/2 is UP, indicating that the standby interface has been enabled.</w:t>
      </w:r>
    </w:p>
    <w:p w14:paraId="04E9F30A" w14:textId="77777777" w:rsidR="000A4A2C" w:rsidRPr="00D967AC" w:rsidRDefault="000A4A2C" w:rsidP="000A4A2C">
      <w:pPr>
        <w:pStyle w:val="2f5"/>
      </w:pPr>
      <w:r w:rsidRPr="00D967AC">
        <w:rPr>
          <w:rFonts w:hint="eastAsia"/>
        </w:rPr>
        <w:t>[R1]display standby state</w:t>
      </w:r>
    </w:p>
    <w:p w14:paraId="1E1D6D60" w14:textId="77777777" w:rsidR="000A4A2C" w:rsidRPr="00D967AC" w:rsidRDefault="000A4A2C" w:rsidP="000A4A2C">
      <w:pPr>
        <w:pStyle w:val="2f5"/>
      </w:pPr>
      <w:r w:rsidRPr="00D967AC">
        <w:rPr>
          <w:rFonts w:hint="eastAsia"/>
        </w:rPr>
        <w:t>Interface                  Interfacestate Backupstate Backupflag Pri   Loadstate</w:t>
      </w:r>
    </w:p>
    <w:p w14:paraId="69F9ABD4" w14:textId="77777777" w:rsidR="000A4A2C" w:rsidRPr="00D967AC" w:rsidRDefault="000A4A2C" w:rsidP="000A4A2C">
      <w:pPr>
        <w:pStyle w:val="2f5"/>
      </w:pPr>
      <w:r w:rsidRPr="00D967AC">
        <w:rPr>
          <w:rFonts w:hint="eastAsia"/>
        </w:rPr>
        <w:t xml:space="preserve">GigabitEthernet0/0/1                 DOWN       MDOWN         MU                </w:t>
      </w:r>
    </w:p>
    <w:p w14:paraId="2A41C772" w14:textId="77777777" w:rsidR="000A4A2C" w:rsidRPr="00D967AC" w:rsidRDefault="000A4A2C" w:rsidP="000A4A2C">
      <w:pPr>
        <w:pStyle w:val="2f5"/>
      </w:pPr>
      <w:r w:rsidRPr="00D967AC">
        <w:rPr>
          <w:rFonts w:hint="eastAsia"/>
        </w:rPr>
        <w:t xml:space="preserve">GigabitEthernet0/0/2                   UP          UP          BU  30            </w:t>
      </w:r>
    </w:p>
    <w:p w14:paraId="388D3BAD" w14:textId="77777777" w:rsidR="000A4A2C" w:rsidRPr="00D967AC" w:rsidRDefault="000A4A2C" w:rsidP="000A4A2C">
      <w:pPr>
        <w:pStyle w:val="2f5"/>
      </w:pPr>
      <w:r w:rsidRPr="00D967AC">
        <w:rPr>
          <w:rFonts w:hint="eastAsia"/>
        </w:rPr>
        <w:t xml:space="preserve">GigabitEthernet0/0/3              STANDBY     STANDBY         BU  20            </w:t>
      </w:r>
    </w:p>
    <w:p w14:paraId="1D373ED5" w14:textId="77777777" w:rsidR="000A4A2C" w:rsidRPr="00D967AC" w:rsidRDefault="000A4A2C" w:rsidP="000A4A2C">
      <w:pPr>
        <w:pStyle w:val="2f5"/>
      </w:pPr>
      <w:r w:rsidRPr="00D967AC">
        <w:rPr>
          <w:rFonts w:hint="eastAsia"/>
        </w:rPr>
        <w:t xml:space="preserve"> Backup-flag meaning: </w:t>
      </w:r>
    </w:p>
    <w:p w14:paraId="6B7222D4" w14:textId="77777777" w:rsidR="000A4A2C" w:rsidRPr="00D967AC" w:rsidRDefault="000A4A2C" w:rsidP="000A4A2C">
      <w:pPr>
        <w:pStyle w:val="2f5"/>
      </w:pPr>
      <w:r w:rsidRPr="00D967AC">
        <w:rPr>
          <w:rFonts w:hint="eastAsia"/>
        </w:rPr>
        <w:t xml:space="preserve"> M---MAIN  B---BACKUP     V---MOVED    U---USED</w:t>
      </w:r>
    </w:p>
    <w:p w14:paraId="14AF1ABA" w14:textId="77777777" w:rsidR="000A4A2C" w:rsidRPr="00D967AC" w:rsidRDefault="000A4A2C" w:rsidP="000A4A2C">
      <w:pPr>
        <w:pStyle w:val="2f5"/>
      </w:pPr>
      <w:r w:rsidRPr="00D967AC">
        <w:rPr>
          <w:rFonts w:hint="eastAsia"/>
        </w:rPr>
        <w:t xml:space="preserve"> D---LOAD  P---PULLED  </w:t>
      </w:r>
    </w:p>
    <w:p w14:paraId="1CA100DA" w14:textId="77777777" w:rsidR="000A4A2C" w:rsidRPr="00D967AC" w:rsidRDefault="000A4A2C" w:rsidP="000A4A2C">
      <w:pPr>
        <w:pStyle w:val="2f5"/>
      </w:pPr>
      <w:r w:rsidRPr="00D967AC">
        <w:rPr>
          <w:rFonts w:hint="eastAsia"/>
        </w:rPr>
        <w:t>---------------------------------------------------------------------------</w:t>
      </w:r>
    </w:p>
    <w:p w14:paraId="67AA7645" w14:textId="77777777" w:rsidR="000A4A2C" w:rsidRPr="00D967AC" w:rsidRDefault="000A4A2C" w:rsidP="000A4A2C">
      <w:pPr>
        <w:pStyle w:val="2f5"/>
      </w:pPr>
      <w:r w:rsidRPr="00D967AC">
        <w:rPr>
          <w:rFonts w:hint="eastAsia"/>
        </w:rPr>
        <w:t>Below is track BFD information:</w:t>
      </w:r>
    </w:p>
    <w:p w14:paraId="1188356C" w14:textId="77777777" w:rsidR="000A4A2C" w:rsidRPr="00D967AC" w:rsidRDefault="000A4A2C" w:rsidP="000A4A2C">
      <w:pPr>
        <w:pStyle w:val="2f5"/>
      </w:pPr>
      <w:r w:rsidRPr="00D967AC">
        <w:rPr>
          <w:rFonts w:hint="eastAsia"/>
        </w:rPr>
        <w:t>Bfd-Name              Bfd-State  BackupInterface            State</w:t>
      </w:r>
    </w:p>
    <w:p w14:paraId="3176297B" w14:textId="77777777" w:rsidR="000A4A2C" w:rsidRPr="00D967AC" w:rsidRDefault="000A4A2C" w:rsidP="000A4A2C">
      <w:pPr>
        <w:pStyle w:val="2f5"/>
      </w:pPr>
    </w:p>
    <w:p w14:paraId="1D2224D5" w14:textId="77777777" w:rsidR="000A4A2C" w:rsidRPr="00D967AC" w:rsidRDefault="000A4A2C" w:rsidP="000A4A2C">
      <w:pPr>
        <w:pStyle w:val="2f5"/>
      </w:pPr>
      <w:r w:rsidRPr="00D967AC">
        <w:rPr>
          <w:rFonts w:hint="eastAsia"/>
        </w:rPr>
        <w:t>----------------------------------------------------------------------------</w:t>
      </w:r>
    </w:p>
    <w:p w14:paraId="41EBCE5B" w14:textId="77777777" w:rsidR="000A4A2C" w:rsidRPr="00D967AC" w:rsidRDefault="000A4A2C" w:rsidP="000A4A2C">
      <w:pPr>
        <w:pStyle w:val="2f5"/>
      </w:pPr>
      <w:r w:rsidRPr="00D967AC">
        <w:rPr>
          <w:rFonts w:hint="eastAsia"/>
        </w:rPr>
        <w:t>Below is track IP route information:</w:t>
      </w:r>
    </w:p>
    <w:p w14:paraId="0E583DC5" w14:textId="77777777" w:rsidR="000A4A2C" w:rsidRPr="00D967AC" w:rsidRDefault="000A4A2C" w:rsidP="000A4A2C">
      <w:pPr>
        <w:pStyle w:val="2f5"/>
      </w:pPr>
      <w:r w:rsidRPr="00D967AC">
        <w:rPr>
          <w:rFonts w:hint="eastAsia"/>
        </w:rPr>
        <w:t>Destination/Mask          Route-State  BackupInterface            State</w:t>
      </w:r>
    </w:p>
    <w:p w14:paraId="6A4677B2" w14:textId="77777777" w:rsidR="000A4A2C" w:rsidRPr="00D967AC" w:rsidRDefault="000A4A2C" w:rsidP="000A4A2C">
      <w:pPr>
        <w:pStyle w:val="2f5"/>
      </w:pPr>
    </w:p>
    <w:p w14:paraId="2C6ACC4B" w14:textId="77777777" w:rsidR="000A4A2C" w:rsidRPr="00D967AC" w:rsidRDefault="000A4A2C" w:rsidP="000A4A2C">
      <w:pPr>
        <w:pStyle w:val="2f5"/>
      </w:pPr>
      <w:r w:rsidRPr="00D967AC">
        <w:rPr>
          <w:rFonts w:hint="eastAsia"/>
        </w:rPr>
        <w:t>----------------------------------------------------------------------------</w:t>
      </w:r>
    </w:p>
    <w:p w14:paraId="182C30EA" w14:textId="77777777" w:rsidR="000A4A2C" w:rsidRPr="00D967AC" w:rsidRDefault="000A4A2C" w:rsidP="000A4A2C">
      <w:pPr>
        <w:pStyle w:val="2f5"/>
      </w:pPr>
      <w:r w:rsidRPr="00D967AC">
        <w:rPr>
          <w:rFonts w:hint="eastAsia"/>
        </w:rPr>
        <w:t>Below is track NQA Information:</w:t>
      </w:r>
    </w:p>
    <w:p w14:paraId="725D4869" w14:textId="77777777" w:rsidR="000A4A2C" w:rsidRPr="00D967AC" w:rsidRDefault="000A4A2C" w:rsidP="000A4A2C">
      <w:pPr>
        <w:pStyle w:val="2f5"/>
      </w:pPr>
      <w:r w:rsidRPr="00D967AC">
        <w:rPr>
          <w:rFonts w:hint="eastAsia"/>
        </w:rPr>
        <w:t>Instance Name                    BackupInterface              State</w:t>
      </w:r>
    </w:p>
    <w:p w14:paraId="7FAFE851" w14:textId="77777777" w:rsidR="000A4A2C" w:rsidRPr="00D967AC" w:rsidRDefault="000A4A2C" w:rsidP="000A4A2C">
      <w:pPr>
        <w:pStyle w:val="TerminalDisplay"/>
      </w:pPr>
    </w:p>
    <w:p w14:paraId="1A705527" w14:textId="77777777" w:rsidR="000A4A2C" w:rsidRPr="00D967AC" w:rsidRDefault="000A4A2C" w:rsidP="000A4A2C">
      <w:pPr>
        <w:pStyle w:val="1e"/>
        <w:rPr>
          <w:bCs/>
        </w:rPr>
      </w:pPr>
      <w:r w:rsidRPr="00D967AC">
        <w:rPr>
          <w:rFonts w:hint="eastAsia"/>
          <w:bCs/>
        </w:rPr>
        <w:lastRenderedPageBreak/>
        <w:t># When the faulty interface recovers, that is, after the active interface is enabled, GE0/0/1 goes Up again, and GE0/0/2 returns to the backup state.</w:t>
      </w:r>
    </w:p>
    <w:p w14:paraId="627F7808" w14:textId="77777777" w:rsidR="000A4A2C" w:rsidRPr="00D967AC" w:rsidRDefault="000A4A2C" w:rsidP="000A4A2C">
      <w:pPr>
        <w:pStyle w:val="1e"/>
        <w:rPr>
          <w:bCs/>
        </w:rPr>
      </w:pPr>
      <w:r w:rsidRPr="00D967AC">
        <w:rPr>
          <w:rFonts w:hint="eastAsia"/>
          <w:bCs/>
        </w:rPr>
        <w:t># When a fault occurs on the indirectly connected link of the active interface, the active interface is still in Up state and cannot detect the fault on the remote end. Therefore, you need to configure the standby interface to monitor the status of the interface to implement fast switchover. Common technologies include association with BFD, NQA, and IP routing.</w:t>
      </w:r>
    </w:p>
    <w:p w14:paraId="4F2CB3F5" w14:textId="77777777" w:rsidR="000A4A2C" w:rsidRPr="00D967AC" w:rsidRDefault="000A4A2C" w:rsidP="000A4A2C">
      <w:pPr>
        <w:pStyle w:val="1e"/>
        <w:rPr>
          <w:bCs/>
        </w:rPr>
      </w:pPr>
    </w:p>
    <w:p w14:paraId="01008ACF" w14:textId="77777777" w:rsidR="000A4A2C" w:rsidRPr="00D967AC" w:rsidRDefault="000A4A2C" w:rsidP="000A4A2C">
      <w:pPr>
        <w:pStyle w:val="30"/>
        <w:ind w:left="1701" w:hanging="159"/>
        <w:outlineLvl w:val="4"/>
        <w:rPr>
          <w:bCs/>
        </w:rPr>
      </w:pPr>
      <w:r w:rsidRPr="00D967AC">
        <w:rPr>
          <w:rFonts w:hint="eastAsia"/>
          <w:bCs/>
        </w:rPr>
        <w:t>After interface backup is associated with BFD or NQA, if BFD or NQA detects that the active link fails, a standby interface will be enabled. In this case, the active interface may still be physically up because the related routing entries remain unchanged. As a result, data is still sent from the primary link.</w:t>
      </w:r>
    </w:p>
    <w:p w14:paraId="0CD9E1A6" w14:textId="77777777" w:rsidR="000A4A2C" w:rsidRPr="00D967AC" w:rsidRDefault="000A4A2C" w:rsidP="000A4A2C">
      <w:pPr>
        <w:pStyle w:val="1e"/>
        <w:rPr>
          <w:bCs/>
        </w:rPr>
      </w:pPr>
      <w:r w:rsidRPr="00D967AC">
        <w:rPr>
          <w:rFonts w:hint="eastAsia"/>
          <w:bCs/>
        </w:rPr>
        <w:t># Associate a floating route with BFD or NQA to address the preceding issue.</w:t>
      </w:r>
    </w:p>
    <w:p w14:paraId="1DB2447F" w14:textId="77777777" w:rsidR="000A4A2C" w:rsidRPr="00D967AC" w:rsidRDefault="000A4A2C" w:rsidP="000A4A2C">
      <w:pPr>
        <w:pStyle w:val="1e"/>
      </w:pPr>
      <w:r w:rsidRPr="00D967AC">
        <w:rPr>
          <w:rFonts w:hint="eastAsia"/>
        </w:rPr>
        <w:t>Delete the standby interface configuration on GE0/0/1, change the priorities of the static routes between R1 and R2 to 60 and 80, respectively, and configure the floating route. The following uses two routes as an example to describe how to disconnect GE0/0/3.</w:t>
      </w:r>
    </w:p>
    <w:p w14:paraId="5AFA7B0A" w14:textId="77777777" w:rsidR="000A4A2C" w:rsidRPr="00D967AC" w:rsidRDefault="000A4A2C" w:rsidP="000A4A2C">
      <w:pPr>
        <w:pStyle w:val="NotesHeading"/>
      </w:pPr>
      <w:r w:rsidRPr="00D967AC">
        <w:drawing>
          <wp:inline distT="0" distB="0" distL="0" distR="0" wp14:anchorId="27DA4AFA" wp14:editId="7C7B2A30">
            <wp:extent cx="752475" cy="2667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52475" cy="266700"/>
                    </a:xfrm>
                    <a:prstGeom prst="rect">
                      <a:avLst/>
                    </a:prstGeom>
                    <a:noFill/>
                    <a:ln>
                      <a:noFill/>
                    </a:ln>
                  </pic:spPr>
                </pic:pic>
              </a:graphicData>
            </a:graphic>
          </wp:inline>
        </w:drawing>
      </w:r>
      <w:r w:rsidRPr="00D967AC">
        <w:rPr>
          <w:rFonts w:hint="eastAsia"/>
        </w:rPr>
        <w:t xml:space="preserve"> </w:t>
      </w:r>
    </w:p>
    <w:p w14:paraId="564F07FC" w14:textId="77777777" w:rsidR="000A4A2C" w:rsidRPr="00D967AC" w:rsidRDefault="000A4A2C" w:rsidP="000A4A2C">
      <w:pPr>
        <w:pStyle w:val="1e"/>
      </w:pPr>
      <w:r w:rsidRPr="00D967AC">
        <w:rPr>
          <w:rFonts w:hint="eastAsia"/>
        </w:rPr>
        <w:t>The priority of the standby link is higher than that of the active link.</w:t>
      </w:r>
    </w:p>
    <w:p w14:paraId="30F22C82" w14:textId="77777777" w:rsidR="000A4A2C" w:rsidRPr="00D967AC" w:rsidRDefault="000A4A2C" w:rsidP="000A4A2C">
      <w:pPr>
        <w:pStyle w:val="1e"/>
      </w:pPr>
      <w:r w:rsidRPr="00D967AC">
        <w:rPr>
          <w:rFonts w:hint="eastAsia"/>
        </w:rPr>
        <w:t># R1's configuration</w:t>
      </w:r>
    </w:p>
    <w:p w14:paraId="55A24886" w14:textId="77777777" w:rsidR="000A4A2C" w:rsidRPr="00D967AC" w:rsidRDefault="000A4A2C" w:rsidP="000A4A2C">
      <w:pPr>
        <w:pStyle w:val="2f5"/>
      </w:pPr>
      <w:r w:rsidRPr="00D967AC">
        <w:rPr>
          <w:rFonts w:hint="eastAsia"/>
        </w:rPr>
        <w:t>[R1]ip route-static 192.168.2.0 255.255.255.0 10.1.1.2 preference 80</w:t>
      </w:r>
    </w:p>
    <w:p w14:paraId="4DC51997" w14:textId="77777777" w:rsidR="000A4A2C" w:rsidRPr="00D967AC" w:rsidRDefault="000A4A2C" w:rsidP="000A4A2C">
      <w:pPr>
        <w:pStyle w:val="2f5"/>
      </w:pPr>
      <w:r w:rsidRPr="00D967AC">
        <w:rPr>
          <w:rFonts w:hint="eastAsia"/>
        </w:rPr>
        <w:t>[R1]ip route-static 192.168.2.0 255.255.255.0 10.1.2.2 preference 60</w:t>
      </w:r>
    </w:p>
    <w:p w14:paraId="1D7398B0" w14:textId="77777777" w:rsidR="000A4A2C" w:rsidRPr="00D967AC" w:rsidRDefault="000A4A2C" w:rsidP="000A4A2C">
      <w:pPr>
        <w:pStyle w:val="1e"/>
      </w:pPr>
      <w:r w:rsidRPr="00D967AC">
        <w:rPr>
          <w:rFonts w:hint="eastAsia"/>
        </w:rPr>
        <w:t># R2's configuration</w:t>
      </w:r>
    </w:p>
    <w:p w14:paraId="76B561D0" w14:textId="77777777" w:rsidR="000A4A2C" w:rsidRPr="00D967AC" w:rsidRDefault="000A4A2C" w:rsidP="000A4A2C">
      <w:pPr>
        <w:pStyle w:val="2f5"/>
      </w:pPr>
      <w:bookmarkStart w:id="192" w:name="OLE_LINK5"/>
      <w:r w:rsidRPr="00D967AC">
        <w:rPr>
          <w:rFonts w:hint="eastAsia"/>
        </w:rPr>
        <w:t>[R2]ip route-static 192.168.1.0 255.255.255.0 10.1.1.1 preference 80</w:t>
      </w:r>
    </w:p>
    <w:p w14:paraId="27766C83" w14:textId="77777777" w:rsidR="000A4A2C" w:rsidRPr="00D967AC" w:rsidRDefault="000A4A2C" w:rsidP="000A4A2C">
      <w:pPr>
        <w:pStyle w:val="2f5"/>
      </w:pPr>
      <w:r w:rsidRPr="00D967AC">
        <w:rPr>
          <w:rFonts w:hint="eastAsia"/>
        </w:rPr>
        <w:t>[R2]ip route-static 192.168.1.0 255.255.255.0 10.1.2.1 preference 60</w:t>
      </w:r>
    </w:p>
    <w:bookmarkEnd w:id="192"/>
    <w:p w14:paraId="052DB27D" w14:textId="77777777" w:rsidR="000A4A2C" w:rsidRPr="00D967AC" w:rsidRDefault="000A4A2C" w:rsidP="000A4A2C">
      <w:pPr>
        <w:pStyle w:val="1e"/>
        <w:rPr>
          <w:u w:val="single"/>
        </w:rPr>
      </w:pPr>
      <w:r w:rsidRPr="00D967AC">
        <w:rPr>
          <w:rFonts w:hint="eastAsia"/>
        </w:rPr>
        <w:t>Configure a BFD session between R1 and R2.</w:t>
      </w:r>
    </w:p>
    <w:p w14:paraId="4525112B" w14:textId="77777777" w:rsidR="000A4A2C" w:rsidRPr="00D967AC" w:rsidRDefault="000A4A2C" w:rsidP="000A4A2C">
      <w:pPr>
        <w:pStyle w:val="1e"/>
      </w:pPr>
      <w:r w:rsidRPr="00D967AC">
        <w:rPr>
          <w:rFonts w:hint="eastAsia"/>
        </w:rPr>
        <w:t># On R1, configure a BFD session between R1 and R2.</w:t>
      </w:r>
    </w:p>
    <w:p w14:paraId="3A107B75" w14:textId="77777777" w:rsidR="000A4A2C" w:rsidRPr="00D967AC" w:rsidRDefault="000A4A2C" w:rsidP="000A4A2C">
      <w:pPr>
        <w:pStyle w:val="2f5"/>
      </w:pPr>
      <w:r w:rsidRPr="00D967AC">
        <w:rPr>
          <w:rFonts w:hint="eastAsia"/>
        </w:rPr>
        <w:t>[R1] bfd</w:t>
      </w:r>
    </w:p>
    <w:p w14:paraId="255D135E" w14:textId="77777777" w:rsidR="000A4A2C" w:rsidRPr="00D967AC" w:rsidRDefault="000A4A2C" w:rsidP="000A4A2C">
      <w:pPr>
        <w:pStyle w:val="2f5"/>
      </w:pPr>
      <w:r w:rsidRPr="00D967AC">
        <w:rPr>
          <w:rFonts w:hint="eastAsia"/>
        </w:rPr>
        <w:t>[R1-bfd] quit</w:t>
      </w:r>
    </w:p>
    <w:p w14:paraId="7EBCCB25" w14:textId="77777777" w:rsidR="000A4A2C" w:rsidRPr="00D967AC" w:rsidRDefault="000A4A2C" w:rsidP="000A4A2C">
      <w:pPr>
        <w:pStyle w:val="2f5"/>
      </w:pPr>
      <w:r w:rsidRPr="00D967AC">
        <w:rPr>
          <w:rFonts w:hint="eastAsia"/>
        </w:rPr>
        <w:t>[R1] bfd test bind peer-ip 10.1.1.2</w:t>
      </w:r>
    </w:p>
    <w:p w14:paraId="2BCA4E04" w14:textId="77777777" w:rsidR="000A4A2C" w:rsidRPr="00D967AC" w:rsidRDefault="000A4A2C" w:rsidP="000A4A2C">
      <w:pPr>
        <w:pStyle w:val="2f5"/>
      </w:pPr>
      <w:r w:rsidRPr="00D967AC">
        <w:rPr>
          <w:rFonts w:hint="eastAsia"/>
        </w:rPr>
        <w:t>[R1-bfd-session-test] discriminator local 10</w:t>
      </w:r>
    </w:p>
    <w:p w14:paraId="0B1FC7CC" w14:textId="77777777" w:rsidR="000A4A2C" w:rsidRPr="00D967AC" w:rsidRDefault="000A4A2C" w:rsidP="000A4A2C">
      <w:pPr>
        <w:pStyle w:val="2f5"/>
      </w:pPr>
      <w:r w:rsidRPr="00D967AC">
        <w:rPr>
          <w:rFonts w:hint="eastAsia"/>
        </w:rPr>
        <w:t>[R1-bfd-session-test] discriminator remote 100</w:t>
      </w:r>
    </w:p>
    <w:p w14:paraId="5D409681" w14:textId="77777777" w:rsidR="000A4A2C" w:rsidRPr="00D967AC" w:rsidRDefault="000A4A2C" w:rsidP="000A4A2C">
      <w:pPr>
        <w:pStyle w:val="2f5"/>
      </w:pPr>
      <w:r w:rsidRPr="00D967AC">
        <w:rPr>
          <w:rFonts w:hint="eastAsia"/>
        </w:rPr>
        <w:t>[R1-bfd-session-test] commit</w:t>
      </w:r>
    </w:p>
    <w:p w14:paraId="11DAB1F3" w14:textId="77777777" w:rsidR="000A4A2C" w:rsidRPr="00D967AC" w:rsidRDefault="000A4A2C" w:rsidP="000A4A2C">
      <w:pPr>
        <w:pStyle w:val="2f5"/>
      </w:pPr>
      <w:r w:rsidRPr="00D967AC">
        <w:rPr>
          <w:rFonts w:hint="eastAsia"/>
        </w:rPr>
        <w:t>[R1-bfd-session-test] quit</w:t>
      </w:r>
    </w:p>
    <w:p w14:paraId="0DE97E03" w14:textId="77777777" w:rsidR="000A4A2C" w:rsidRPr="00D967AC" w:rsidRDefault="000A4A2C" w:rsidP="000A4A2C">
      <w:pPr>
        <w:pStyle w:val="1e"/>
      </w:pPr>
      <w:r w:rsidRPr="00D967AC">
        <w:rPr>
          <w:rFonts w:hint="eastAsia"/>
        </w:rPr>
        <w:t># On R2, configure a BFD session between R2 and R1.</w:t>
      </w:r>
    </w:p>
    <w:p w14:paraId="5193FE8C" w14:textId="77777777" w:rsidR="000A4A2C" w:rsidRPr="00D967AC" w:rsidRDefault="000A4A2C" w:rsidP="000A4A2C">
      <w:pPr>
        <w:pStyle w:val="2f5"/>
      </w:pPr>
      <w:r w:rsidRPr="00D967AC">
        <w:rPr>
          <w:rFonts w:hint="eastAsia"/>
        </w:rPr>
        <w:t>[R2] bfd</w:t>
      </w:r>
    </w:p>
    <w:p w14:paraId="3599294F" w14:textId="77777777" w:rsidR="000A4A2C" w:rsidRPr="00D967AC" w:rsidRDefault="000A4A2C" w:rsidP="000A4A2C">
      <w:pPr>
        <w:pStyle w:val="2f5"/>
      </w:pPr>
      <w:r w:rsidRPr="00D967AC">
        <w:rPr>
          <w:rFonts w:hint="eastAsia"/>
        </w:rPr>
        <w:t>[R2-bfd] quit</w:t>
      </w:r>
    </w:p>
    <w:p w14:paraId="4FD29D7B" w14:textId="77777777" w:rsidR="000A4A2C" w:rsidRPr="00D967AC" w:rsidRDefault="000A4A2C" w:rsidP="000A4A2C">
      <w:pPr>
        <w:pStyle w:val="2f5"/>
      </w:pPr>
      <w:r w:rsidRPr="00D967AC">
        <w:rPr>
          <w:rFonts w:hint="eastAsia"/>
        </w:rPr>
        <w:t>[R2] bfd test bind peer-ip 10.1.1.1</w:t>
      </w:r>
    </w:p>
    <w:p w14:paraId="5DF05318" w14:textId="77777777" w:rsidR="000A4A2C" w:rsidRPr="00D967AC" w:rsidRDefault="000A4A2C" w:rsidP="000A4A2C">
      <w:pPr>
        <w:pStyle w:val="2f5"/>
      </w:pPr>
      <w:r w:rsidRPr="00D967AC">
        <w:rPr>
          <w:rFonts w:hint="eastAsia"/>
        </w:rPr>
        <w:t>[R2-bfd-session-test] discriminator local 100</w:t>
      </w:r>
    </w:p>
    <w:p w14:paraId="67B0B0A2" w14:textId="77777777" w:rsidR="000A4A2C" w:rsidRPr="00D967AC" w:rsidRDefault="000A4A2C" w:rsidP="000A4A2C">
      <w:pPr>
        <w:pStyle w:val="2f5"/>
      </w:pPr>
      <w:r w:rsidRPr="00D967AC">
        <w:rPr>
          <w:rFonts w:hint="eastAsia"/>
        </w:rPr>
        <w:t>[R2-bfd-session-test] discriminator remote 10</w:t>
      </w:r>
    </w:p>
    <w:p w14:paraId="00752CCB" w14:textId="77777777" w:rsidR="000A4A2C" w:rsidRPr="00D967AC" w:rsidRDefault="000A4A2C" w:rsidP="000A4A2C">
      <w:pPr>
        <w:pStyle w:val="2f5"/>
      </w:pPr>
      <w:r w:rsidRPr="00D967AC">
        <w:rPr>
          <w:rFonts w:hint="eastAsia"/>
        </w:rPr>
        <w:t>[R2-bfd-session-test] commit</w:t>
      </w:r>
    </w:p>
    <w:p w14:paraId="2A44177A" w14:textId="77777777" w:rsidR="000A4A2C" w:rsidRPr="00D967AC" w:rsidRDefault="000A4A2C" w:rsidP="000A4A2C">
      <w:pPr>
        <w:pStyle w:val="2f5"/>
      </w:pPr>
      <w:r w:rsidRPr="00D967AC">
        <w:rPr>
          <w:rFonts w:hint="eastAsia"/>
        </w:rPr>
        <w:t>[R2-bfd-session-test] quit</w:t>
      </w:r>
    </w:p>
    <w:p w14:paraId="114571D9" w14:textId="77777777" w:rsidR="000A4A2C" w:rsidRPr="00D967AC" w:rsidRDefault="000A4A2C" w:rsidP="000A4A2C">
      <w:pPr>
        <w:pStyle w:val="1e"/>
      </w:pPr>
      <w:r w:rsidRPr="00D967AC">
        <w:rPr>
          <w:rFonts w:hint="eastAsia"/>
        </w:rPr>
        <w:lastRenderedPageBreak/>
        <w:t># Check the BFD session status.</w:t>
      </w:r>
    </w:p>
    <w:p w14:paraId="302D5E99" w14:textId="77777777" w:rsidR="000A4A2C" w:rsidRPr="00D967AC" w:rsidRDefault="000A4A2C" w:rsidP="000A4A2C">
      <w:pPr>
        <w:pStyle w:val="2f5"/>
      </w:pPr>
      <w:r w:rsidRPr="00D967AC">
        <w:rPr>
          <w:rFonts w:hint="eastAsia"/>
        </w:rPr>
        <w:t xml:space="preserve">[R1]dis bfd session all </w:t>
      </w:r>
    </w:p>
    <w:p w14:paraId="5792DDB9" w14:textId="77777777" w:rsidR="000A4A2C" w:rsidRPr="00D967AC" w:rsidRDefault="000A4A2C" w:rsidP="000A4A2C">
      <w:pPr>
        <w:pStyle w:val="2f5"/>
      </w:pPr>
      <w:r w:rsidRPr="00D967AC">
        <w:rPr>
          <w:rFonts w:hint="eastAsia"/>
        </w:rPr>
        <w:t>--------------------------------------------------------------------------------</w:t>
      </w:r>
    </w:p>
    <w:p w14:paraId="3850E500" w14:textId="77777777" w:rsidR="000A4A2C" w:rsidRPr="00D967AC" w:rsidRDefault="000A4A2C" w:rsidP="000A4A2C">
      <w:pPr>
        <w:pStyle w:val="2f5"/>
      </w:pPr>
      <w:r w:rsidRPr="00D967AC">
        <w:rPr>
          <w:rFonts w:hint="eastAsia"/>
        </w:rPr>
        <w:t xml:space="preserve">Local Remote     PeerIpAddr      State     Type        InterfaceName            </w:t>
      </w:r>
    </w:p>
    <w:p w14:paraId="126E0A9E" w14:textId="77777777" w:rsidR="000A4A2C" w:rsidRPr="00D967AC" w:rsidRDefault="000A4A2C" w:rsidP="000A4A2C">
      <w:pPr>
        <w:pStyle w:val="2f5"/>
      </w:pPr>
      <w:r w:rsidRPr="00D967AC">
        <w:rPr>
          <w:rFonts w:hint="eastAsia"/>
        </w:rPr>
        <w:t>--------------------------------------------------------------------------------</w:t>
      </w:r>
    </w:p>
    <w:p w14:paraId="229A0C2B" w14:textId="77777777" w:rsidR="000A4A2C" w:rsidRPr="00D967AC" w:rsidRDefault="000A4A2C" w:rsidP="000A4A2C">
      <w:pPr>
        <w:pStyle w:val="2f5"/>
      </w:pPr>
    </w:p>
    <w:p w14:paraId="0AD18D04" w14:textId="77777777" w:rsidR="000A4A2C" w:rsidRPr="00D967AC" w:rsidRDefault="000A4A2C" w:rsidP="000A4A2C">
      <w:pPr>
        <w:pStyle w:val="2f5"/>
      </w:pPr>
      <w:r w:rsidRPr="00D967AC">
        <w:rPr>
          <w:rFonts w:hint="eastAsia"/>
        </w:rPr>
        <w:t xml:space="preserve">10    100        10.1.1.2        Up        S_IP_PEER         -                  </w:t>
      </w:r>
    </w:p>
    <w:p w14:paraId="241B7931" w14:textId="77777777" w:rsidR="000A4A2C" w:rsidRPr="00D967AC" w:rsidRDefault="000A4A2C" w:rsidP="000A4A2C">
      <w:pPr>
        <w:pStyle w:val="2f5"/>
      </w:pPr>
      <w:r w:rsidRPr="00D967AC">
        <w:rPr>
          <w:rFonts w:hint="eastAsia"/>
        </w:rPr>
        <w:t>--------------------------------------------------------------------------------</w:t>
      </w:r>
    </w:p>
    <w:p w14:paraId="4D05231E" w14:textId="77777777" w:rsidR="000A4A2C" w:rsidRPr="00D967AC" w:rsidRDefault="000A4A2C" w:rsidP="000A4A2C">
      <w:pPr>
        <w:pStyle w:val="2f5"/>
      </w:pPr>
      <w:r w:rsidRPr="00D967AC">
        <w:rPr>
          <w:rFonts w:hint="eastAsia"/>
        </w:rPr>
        <w:t xml:space="preserve">     Total UP/DOWN Session Number : 1/0</w:t>
      </w:r>
    </w:p>
    <w:p w14:paraId="59211954" w14:textId="77777777" w:rsidR="000A4A2C" w:rsidRPr="00D967AC" w:rsidRDefault="000A4A2C" w:rsidP="000A4A2C">
      <w:pPr>
        <w:pStyle w:val="2f5"/>
      </w:pPr>
    </w:p>
    <w:p w14:paraId="65D586C7" w14:textId="77777777" w:rsidR="000A4A2C" w:rsidRPr="00D967AC" w:rsidRDefault="000A4A2C" w:rsidP="000A4A2C">
      <w:pPr>
        <w:pStyle w:val="2f5"/>
      </w:pPr>
      <w:r w:rsidRPr="00D967AC">
        <w:rPr>
          <w:rFonts w:hint="eastAsia"/>
        </w:rPr>
        <w:t xml:space="preserve">[R2]dis bfd session all </w:t>
      </w:r>
    </w:p>
    <w:p w14:paraId="4BA06346" w14:textId="77777777" w:rsidR="000A4A2C" w:rsidRPr="00D967AC" w:rsidRDefault="000A4A2C" w:rsidP="000A4A2C">
      <w:pPr>
        <w:pStyle w:val="2f5"/>
      </w:pPr>
      <w:r w:rsidRPr="00D967AC">
        <w:rPr>
          <w:rFonts w:hint="eastAsia"/>
        </w:rPr>
        <w:t>--------------------------------------------------------------------------------</w:t>
      </w:r>
    </w:p>
    <w:p w14:paraId="630D4C3E" w14:textId="77777777" w:rsidR="000A4A2C" w:rsidRPr="00D967AC" w:rsidRDefault="000A4A2C" w:rsidP="000A4A2C">
      <w:pPr>
        <w:pStyle w:val="2f5"/>
      </w:pPr>
      <w:r w:rsidRPr="00D967AC">
        <w:rPr>
          <w:rFonts w:hint="eastAsia"/>
        </w:rPr>
        <w:t xml:space="preserve">Local Remote     PeerIpAddr      State     Type        InterfaceName            </w:t>
      </w:r>
    </w:p>
    <w:p w14:paraId="1032E23C" w14:textId="77777777" w:rsidR="000A4A2C" w:rsidRPr="00D967AC" w:rsidRDefault="000A4A2C" w:rsidP="000A4A2C">
      <w:pPr>
        <w:pStyle w:val="2f5"/>
      </w:pPr>
      <w:r w:rsidRPr="00D967AC">
        <w:rPr>
          <w:rFonts w:hint="eastAsia"/>
        </w:rPr>
        <w:t>--------------------------------------------------------------------------------</w:t>
      </w:r>
    </w:p>
    <w:p w14:paraId="0B1DC701" w14:textId="77777777" w:rsidR="000A4A2C" w:rsidRPr="00D967AC" w:rsidRDefault="000A4A2C" w:rsidP="000A4A2C">
      <w:pPr>
        <w:pStyle w:val="2f5"/>
      </w:pPr>
    </w:p>
    <w:p w14:paraId="1068357A" w14:textId="77777777" w:rsidR="000A4A2C" w:rsidRPr="00D967AC" w:rsidRDefault="000A4A2C" w:rsidP="000A4A2C">
      <w:pPr>
        <w:pStyle w:val="2f5"/>
      </w:pPr>
      <w:r w:rsidRPr="00D967AC">
        <w:rPr>
          <w:rFonts w:hint="eastAsia"/>
        </w:rPr>
        <w:t xml:space="preserve">100   10         10.1.1.1        Up        S_IP_PEER         -                  </w:t>
      </w:r>
    </w:p>
    <w:p w14:paraId="08D84112" w14:textId="77777777" w:rsidR="000A4A2C" w:rsidRPr="00D967AC" w:rsidRDefault="000A4A2C" w:rsidP="000A4A2C">
      <w:pPr>
        <w:pStyle w:val="2f5"/>
      </w:pPr>
      <w:r w:rsidRPr="00D967AC">
        <w:rPr>
          <w:rFonts w:hint="eastAsia"/>
        </w:rPr>
        <w:t>--------------------------------------------------------------------------------</w:t>
      </w:r>
    </w:p>
    <w:p w14:paraId="6B450868" w14:textId="77777777" w:rsidR="000A4A2C" w:rsidRPr="00D967AC" w:rsidRDefault="000A4A2C" w:rsidP="000A4A2C">
      <w:pPr>
        <w:pStyle w:val="2f5"/>
      </w:pPr>
      <w:r w:rsidRPr="00D967AC">
        <w:rPr>
          <w:rFonts w:hint="eastAsia"/>
        </w:rPr>
        <w:t xml:space="preserve">     Total UP/DOWN Session Number : 1/0 </w:t>
      </w:r>
    </w:p>
    <w:p w14:paraId="526078D0" w14:textId="77777777" w:rsidR="000A4A2C" w:rsidRPr="00D967AC" w:rsidRDefault="000A4A2C" w:rsidP="000A4A2C">
      <w:pPr>
        <w:pStyle w:val="30"/>
        <w:ind w:left="1701" w:hanging="159"/>
        <w:outlineLvl w:val="4"/>
      </w:pPr>
      <w:r w:rsidRPr="00D967AC">
        <w:rPr>
          <w:rFonts w:hint="eastAsia"/>
        </w:rPr>
        <w:t>Configure association between interface backup and BFD on the standby interface of R1.</w:t>
      </w:r>
    </w:p>
    <w:p w14:paraId="5A07A74A" w14:textId="77777777" w:rsidR="000A4A2C" w:rsidRPr="00D967AC" w:rsidRDefault="000A4A2C" w:rsidP="000A4A2C">
      <w:pPr>
        <w:pStyle w:val="2f5"/>
      </w:pPr>
      <w:r w:rsidRPr="00D967AC">
        <w:rPr>
          <w:rFonts w:hint="eastAsia"/>
        </w:rPr>
        <w:t>[R1] interface gigabitethernet 0/0/2</w:t>
      </w:r>
    </w:p>
    <w:p w14:paraId="72A9B904" w14:textId="77777777" w:rsidR="000A4A2C" w:rsidRPr="00D967AC" w:rsidRDefault="000A4A2C" w:rsidP="000A4A2C">
      <w:pPr>
        <w:pStyle w:val="2f5"/>
      </w:pPr>
      <w:r w:rsidRPr="00D967AC">
        <w:rPr>
          <w:rFonts w:hint="eastAsia"/>
        </w:rPr>
        <w:t>[R1-GigabitEthernet0/0/2] standby track bfd-session session-name test</w:t>
      </w:r>
    </w:p>
    <w:p w14:paraId="742BC74F" w14:textId="77777777" w:rsidR="000A4A2C" w:rsidRPr="00D967AC" w:rsidRDefault="000A4A2C" w:rsidP="000A4A2C">
      <w:pPr>
        <w:pStyle w:val="2f5"/>
      </w:pPr>
      <w:r w:rsidRPr="00D967AC">
        <w:rPr>
          <w:rFonts w:hint="eastAsia"/>
        </w:rPr>
        <w:t>[R1] ip route-static 192.168.2.0 255.255.255.0 10.1.1.2 bfd-session test</w:t>
      </w:r>
    </w:p>
    <w:p w14:paraId="4E8A2174" w14:textId="77777777" w:rsidR="000A4A2C" w:rsidRPr="00D967AC" w:rsidRDefault="000A4A2C" w:rsidP="000A4A2C">
      <w:pPr>
        <w:pStyle w:val="TerminalDisplay"/>
      </w:pPr>
    </w:p>
    <w:p w14:paraId="24322D71" w14:textId="77777777" w:rsidR="000A4A2C" w:rsidRPr="00D967AC" w:rsidRDefault="000A4A2C" w:rsidP="000A4A2C">
      <w:pPr>
        <w:pStyle w:val="30"/>
        <w:ind w:left="1701" w:hanging="159"/>
        <w:outlineLvl w:val="4"/>
      </w:pPr>
      <w:r w:rsidRPr="00D967AC">
        <w:rPr>
          <w:rFonts w:hint="eastAsia"/>
        </w:rPr>
        <w:t>Configure association between interface backup and BFD on the standby interface of R2.</w:t>
      </w:r>
    </w:p>
    <w:p w14:paraId="34061AC6" w14:textId="77777777" w:rsidR="000A4A2C" w:rsidRPr="00D967AC" w:rsidRDefault="000A4A2C" w:rsidP="000A4A2C">
      <w:pPr>
        <w:pStyle w:val="2f5"/>
      </w:pPr>
      <w:r w:rsidRPr="00D967AC">
        <w:rPr>
          <w:rFonts w:hint="eastAsia"/>
        </w:rPr>
        <w:t>[R2] interface gigabitethernet 0/0/2</w:t>
      </w:r>
    </w:p>
    <w:p w14:paraId="693DE5C9" w14:textId="77777777" w:rsidR="000A4A2C" w:rsidRPr="00D967AC" w:rsidRDefault="000A4A2C" w:rsidP="000A4A2C">
      <w:pPr>
        <w:pStyle w:val="2f5"/>
      </w:pPr>
      <w:r w:rsidRPr="00D967AC">
        <w:rPr>
          <w:rFonts w:hint="eastAsia"/>
        </w:rPr>
        <w:t>[R2-GigabitEthernet0/0/2] standby track bfd-session session-name test</w:t>
      </w:r>
    </w:p>
    <w:p w14:paraId="06A53148" w14:textId="77777777" w:rsidR="000A4A2C" w:rsidRPr="00D967AC" w:rsidRDefault="000A4A2C" w:rsidP="000A4A2C">
      <w:pPr>
        <w:pStyle w:val="2f5"/>
      </w:pPr>
      <w:r w:rsidRPr="00D967AC">
        <w:rPr>
          <w:rFonts w:hint="eastAsia"/>
        </w:rPr>
        <w:t>[R2] ip route-static 192.168.1.0 255.255.255.0 10.1.1.1 bfd-session test</w:t>
      </w:r>
    </w:p>
    <w:p w14:paraId="0A6041CB" w14:textId="77777777" w:rsidR="000A4A2C" w:rsidRPr="00D967AC" w:rsidRDefault="000A4A2C" w:rsidP="000A4A2C">
      <w:pPr>
        <w:pStyle w:val="1e"/>
      </w:pPr>
      <w:r w:rsidRPr="00D967AC">
        <w:t>----End</w:t>
      </w:r>
    </w:p>
    <w:p w14:paraId="29C8C9C9" w14:textId="77777777" w:rsidR="000A4A2C" w:rsidRPr="00D967AC" w:rsidRDefault="000A4A2C" w:rsidP="000A4A2C">
      <w:pPr>
        <w:pStyle w:val="1e"/>
      </w:pPr>
    </w:p>
    <w:p w14:paraId="16F1F0F9" w14:textId="77777777" w:rsidR="000A4A2C" w:rsidRPr="00D967AC" w:rsidRDefault="000A4A2C" w:rsidP="000A4A2C">
      <w:pPr>
        <w:pStyle w:val="3"/>
      </w:pPr>
      <w:bookmarkStart w:id="193" w:name="_Toc63253578"/>
      <w:bookmarkStart w:id="194" w:name="_Toc116563211"/>
      <w:r w:rsidRPr="00D967AC">
        <w:rPr>
          <w:rFonts w:hint="eastAsia"/>
        </w:rPr>
        <w:t>Verification</w:t>
      </w:r>
      <w:bookmarkEnd w:id="193"/>
      <w:bookmarkEnd w:id="194"/>
    </w:p>
    <w:p w14:paraId="5AB648D6" w14:textId="77777777" w:rsidR="000A4A2C" w:rsidRPr="00D967AC" w:rsidRDefault="000A4A2C" w:rsidP="000A4A2C">
      <w:pPr>
        <w:pStyle w:val="1e"/>
      </w:pPr>
      <w:r w:rsidRPr="00D967AC">
        <w:rPr>
          <w:rFonts w:hint="eastAsia"/>
        </w:rPr>
        <w:t xml:space="preserve"># Check the BFD session status and standby interface status on </w:t>
      </w:r>
      <w:r w:rsidRPr="00D967AC">
        <w:t>R1</w:t>
      </w:r>
      <w:r w:rsidRPr="00D967AC">
        <w:rPr>
          <w:rFonts w:hint="eastAsia"/>
        </w:rPr>
        <w:t xml:space="preserve">. The command output shows that the BFD session status is </w:t>
      </w:r>
      <w:r w:rsidRPr="00D967AC">
        <w:rPr>
          <w:rFonts w:hint="eastAsia"/>
          <w:b/>
        </w:rPr>
        <w:t>UP</w:t>
      </w:r>
      <w:r w:rsidRPr="00D967AC">
        <w:rPr>
          <w:rFonts w:hint="eastAsia"/>
        </w:rPr>
        <w:t xml:space="preserve"> and the status of 2/0/0 is </w:t>
      </w:r>
      <w:r w:rsidRPr="00D967AC">
        <w:rPr>
          <w:rFonts w:hint="eastAsia"/>
          <w:b/>
        </w:rPr>
        <w:t>STANDBY</w:t>
      </w:r>
      <w:r w:rsidRPr="00D967AC">
        <w:rPr>
          <w:rFonts w:hint="eastAsia"/>
        </w:rPr>
        <w:t>.</w:t>
      </w:r>
    </w:p>
    <w:p w14:paraId="1E15256B" w14:textId="77777777" w:rsidR="000A4A2C" w:rsidRPr="00D967AC" w:rsidRDefault="000A4A2C" w:rsidP="000A4A2C">
      <w:pPr>
        <w:pStyle w:val="2f5"/>
      </w:pPr>
      <w:r w:rsidRPr="00D967AC">
        <w:rPr>
          <w:rFonts w:hint="eastAsia"/>
        </w:rPr>
        <w:t xml:space="preserve">[R1]display standby state </w:t>
      </w:r>
    </w:p>
    <w:p w14:paraId="2C492E06" w14:textId="77777777" w:rsidR="000A4A2C" w:rsidRPr="00D967AC" w:rsidRDefault="000A4A2C" w:rsidP="000A4A2C">
      <w:pPr>
        <w:pStyle w:val="2f5"/>
      </w:pPr>
      <w:r w:rsidRPr="00D967AC">
        <w:rPr>
          <w:rFonts w:hint="eastAsia"/>
        </w:rPr>
        <w:t>Interface                  Interfacestate Backupstate Backupflag Pri   Loadstate</w:t>
      </w:r>
    </w:p>
    <w:p w14:paraId="0E775FD8" w14:textId="77777777" w:rsidR="000A4A2C" w:rsidRPr="00D967AC" w:rsidRDefault="000A4A2C" w:rsidP="000A4A2C">
      <w:pPr>
        <w:pStyle w:val="2f5"/>
      </w:pPr>
    </w:p>
    <w:p w14:paraId="14A495C6" w14:textId="77777777" w:rsidR="000A4A2C" w:rsidRPr="00D967AC" w:rsidRDefault="000A4A2C" w:rsidP="000A4A2C">
      <w:pPr>
        <w:pStyle w:val="2f5"/>
      </w:pPr>
      <w:r w:rsidRPr="00D967AC">
        <w:rPr>
          <w:rFonts w:hint="eastAsia"/>
        </w:rPr>
        <w:t xml:space="preserve"> Backup-flag meaning: </w:t>
      </w:r>
    </w:p>
    <w:p w14:paraId="0912782B" w14:textId="77777777" w:rsidR="000A4A2C" w:rsidRPr="00D967AC" w:rsidRDefault="000A4A2C" w:rsidP="000A4A2C">
      <w:pPr>
        <w:pStyle w:val="2f5"/>
      </w:pPr>
      <w:r w:rsidRPr="00D967AC">
        <w:rPr>
          <w:rFonts w:hint="eastAsia"/>
        </w:rPr>
        <w:t xml:space="preserve"> M---MAIN  B---BACKUP     V---MOVED    U---USED</w:t>
      </w:r>
    </w:p>
    <w:p w14:paraId="2498B5AE" w14:textId="77777777" w:rsidR="000A4A2C" w:rsidRPr="00D967AC" w:rsidRDefault="000A4A2C" w:rsidP="000A4A2C">
      <w:pPr>
        <w:pStyle w:val="2f5"/>
      </w:pPr>
      <w:r w:rsidRPr="00D967AC">
        <w:rPr>
          <w:rFonts w:hint="eastAsia"/>
        </w:rPr>
        <w:t xml:space="preserve"> D---LOAD  P---PULLED  </w:t>
      </w:r>
    </w:p>
    <w:p w14:paraId="117EA68F" w14:textId="77777777" w:rsidR="000A4A2C" w:rsidRPr="00D967AC" w:rsidRDefault="000A4A2C" w:rsidP="000A4A2C">
      <w:pPr>
        <w:pStyle w:val="2f5"/>
      </w:pPr>
      <w:r w:rsidRPr="00D967AC">
        <w:rPr>
          <w:rFonts w:hint="eastAsia"/>
        </w:rPr>
        <w:t>----------------------------------------------------------------------------</w:t>
      </w:r>
    </w:p>
    <w:p w14:paraId="42C88754" w14:textId="77777777" w:rsidR="000A4A2C" w:rsidRPr="00D967AC" w:rsidRDefault="000A4A2C" w:rsidP="000A4A2C">
      <w:pPr>
        <w:pStyle w:val="2f5"/>
      </w:pPr>
      <w:r w:rsidRPr="00D967AC">
        <w:rPr>
          <w:rFonts w:hint="eastAsia"/>
        </w:rPr>
        <w:t>Below is track BFD information:</w:t>
      </w:r>
    </w:p>
    <w:p w14:paraId="21FC7104" w14:textId="77777777" w:rsidR="000A4A2C" w:rsidRPr="00D967AC" w:rsidRDefault="000A4A2C" w:rsidP="000A4A2C">
      <w:pPr>
        <w:pStyle w:val="2f5"/>
      </w:pPr>
      <w:r w:rsidRPr="00D967AC">
        <w:rPr>
          <w:rFonts w:hint="eastAsia"/>
        </w:rPr>
        <w:t>Bfd-Name              Bfd-State  BackupInterface            State</w:t>
      </w:r>
    </w:p>
    <w:p w14:paraId="6C887593" w14:textId="77777777" w:rsidR="000A4A2C" w:rsidRPr="00D967AC" w:rsidRDefault="000A4A2C" w:rsidP="000A4A2C">
      <w:pPr>
        <w:pStyle w:val="2f5"/>
      </w:pPr>
      <w:r w:rsidRPr="00D967AC">
        <w:rPr>
          <w:rFonts w:hint="eastAsia"/>
        </w:rPr>
        <w:t xml:space="preserve">test                  OK         GigabitEthernet0/0/2       STANDBY </w:t>
      </w:r>
    </w:p>
    <w:p w14:paraId="4A138169" w14:textId="77777777" w:rsidR="000A4A2C" w:rsidRPr="00D967AC" w:rsidRDefault="000A4A2C" w:rsidP="000A4A2C">
      <w:pPr>
        <w:pStyle w:val="2f5"/>
      </w:pPr>
    </w:p>
    <w:p w14:paraId="69588078" w14:textId="77777777" w:rsidR="000A4A2C" w:rsidRPr="00D967AC" w:rsidRDefault="000A4A2C" w:rsidP="000A4A2C">
      <w:pPr>
        <w:pStyle w:val="2f5"/>
      </w:pPr>
      <w:r w:rsidRPr="00D967AC">
        <w:rPr>
          <w:rFonts w:hint="eastAsia"/>
        </w:rPr>
        <w:t>----------------------------------------------------------------------------</w:t>
      </w:r>
    </w:p>
    <w:p w14:paraId="034567F2" w14:textId="77777777" w:rsidR="000A4A2C" w:rsidRPr="00D967AC" w:rsidRDefault="000A4A2C" w:rsidP="000A4A2C">
      <w:pPr>
        <w:pStyle w:val="2f5"/>
      </w:pPr>
      <w:r w:rsidRPr="00D967AC">
        <w:rPr>
          <w:rFonts w:hint="eastAsia"/>
        </w:rPr>
        <w:t>Below is track IP route information:</w:t>
      </w:r>
    </w:p>
    <w:p w14:paraId="18B1550E" w14:textId="77777777" w:rsidR="000A4A2C" w:rsidRPr="00D967AC" w:rsidRDefault="000A4A2C" w:rsidP="000A4A2C">
      <w:pPr>
        <w:pStyle w:val="2f5"/>
      </w:pPr>
      <w:r w:rsidRPr="00D967AC">
        <w:rPr>
          <w:rFonts w:hint="eastAsia"/>
        </w:rPr>
        <w:t>Destination/Mask          Route-State  BackupInterface            State</w:t>
      </w:r>
    </w:p>
    <w:p w14:paraId="6618BF05" w14:textId="77777777" w:rsidR="000A4A2C" w:rsidRPr="00D967AC" w:rsidRDefault="000A4A2C" w:rsidP="000A4A2C">
      <w:pPr>
        <w:pStyle w:val="2f5"/>
      </w:pPr>
    </w:p>
    <w:p w14:paraId="5E6517DA" w14:textId="77777777" w:rsidR="000A4A2C" w:rsidRPr="00D967AC" w:rsidRDefault="000A4A2C" w:rsidP="000A4A2C">
      <w:pPr>
        <w:pStyle w:val="2f5"/>
      </w:pPr>
      <w:r w:rsidRPr="00D967AC">
        <w:rPr>
          <w:rFonts w:hint="eastAsia"/>
        </w:rPr>
        <w:t>----------------------------------------------------------------------------</w:t>
      </w:r>
    </w:p>
    <w:p w14:paraId="6750FBC1" w14:textId="77777777" w:rsidR="000A4A2C" w:rsidRPr="00D967AC" w:rsidRDefault="000A4A2C" w:rsidP="000A4A2C">
      <w:pPr>
        <w:pStyle w:val="2f5"/>
      </w:pPr>
      <w:r w:rsidRPr="00D967AC">
        <w:rPr>
          <w:rFonts w:hint="eastAsia"/>
        </w:rPr>
        <w:t>Below is track NQA Information:</w:t>
      </w:r>
    </w:p>
    <w:p w14:paraId="28D71B18" w14:textId="77777777" w:rsidR="000A4A2C" w:rsidRPr="00D967AC" w:rsidRDefault="000A4A2C" w:rsidP="000A4A2C">
      <w:pPr>
        <w:pStyle w:val="2f5"/>
      </w:pPr>
      <w:r w:rsidRPr="00D967AC">
        <w:rPr>
          <w:rFonts w:hint="eastAsia"/>
        </w:rPr>
        <w:t>Instance Name                    BackupInterface              State</w:t>
      </w:r>
    </w:p>
    <w:p w14:paraId="5F37247C" w14:textId="77777777" w:rsidR="000A4A2C" w:rsidRPr="00D967AC" w:rsidRDefault="000A4A2C" w:rsidP="000A4A2C">
      <w:pPr>
        <w:pStyle w:val="1e"/>
      </w:pPr>
      <w:r w:rsidRPr="00D967AC">
        <w:rPr>
          <w:rFonts w:hint="eastAsia"/>
        </w:rPr>
        <w:t xml:space="preserve"># Run the </w:t>
      </w:r>
      <w:r w:rsidRPr="00D967AC">
        <w:rPr>
          <w:rFonts w:hint="eastAsia"/>
          <w:b/>
        </w:rPr>
        <w:t>shutdown</w:t>
      </w:r>
      <w:r w:rsidRPr="00D967AC">
        <w:rPr>
          <w:rFonts w:hint="eastAsia"/>
        </w:rPr>
        <w:t xml:space="preserve"> command on GE2/0/0 of R2 to simulate a link fault. Run the </w:t>
      </w:r>
      <w:r w:rsidRPr="00D967AC">
        <w:rPr>
          <w:rFonts w:hint="eastAsia"/>
          <w:b/>
        </w:rPr>
        <w:t xml:space="preserve">display </w:t>
      </w:r>
      <w:r w:rsidRPr="00D967AC">
        <w:rPr>
          <w:rFonts w:hint="eastAsia"/>
        </w:rPr>
        <w:t>standby</w:t>
      </w:r>
      <w:r w:rsidRPr="00D967AC">
        <w:rPr>
          <w:rFonts w:hint="eastAsia"/>
          <w:b/>
        </w:rPr>
        <w:t xml:space="preserve"> state</w:t>
      </w:r>
      <w:r w:rsidRPr="00D967AC">
        <w:rPr>
          <w:rFonts w:hint="eastAsia"/>
        </w:rPr>
        <w:t xml:space="preserve"> command on R1. The command output shows that the BFD session status is </w:t>
      </w:r>
      <w:r w:rsidRPr="00D967AC">
        <w:rPr>
          <w:rFonts w:hint="eastAsia"/>
          <w:b/>
        </w:rPr>
        <w:t>ERR</w:t>
      </w:r>
      <w:r w:rsidRPr="00D967AC">
        <w:rPr>
          <w:rFonts w:hint="eastAsia"/>
        </w:rPr>
        <w:t xml:space="preserve">; the status of the standby interface GE2/0/0 is </w:t>
      </w:r>
      <w:r w:rsidRPr="00D967AC">
        <w:rPr>
          <w:rFonts w:hint="eastAsia"/>
          <w:b/>
        </w:rPr>
        <w:t>UP</w:t>
      </w:r>
      <w:r w:rsidRPr="00D967AC">
        <w:rPr>
          <w:rFonts w:hint="eastAsia"/>
        </w:rPr>
        <w:t>, indicating that the standby interface is started.</w:t>
      </w:r>
    </w:p>
    <w:p w14:paraId="617F8ECC" w14:textId="77777777" w:rsidR="000A4A2C" w:rsidRPr="00D967AC" w:rsidRDefault="000A4A2C" w:rsidP="000A4A2C">
      <w:pPr>
        <w:pStyle w:val="2f5"/>
      </w:pPr>
      <w:r w:rsidRPr="00D967AC">
        <w:rPr>
          <w:rFonts w:hint="eastAsia"/>
        </w:rPr>
        <w:t>&lt;R1&gt; display standby state</w:t>
      </w:r>
    </w:p>
    <w:p w14:paraId="75961B92" w14:textId="77777777" w:rsidR="000A4A2C" w:rsidRPr="00D967AC" w:rsidRDefault="000A4A2C" w:rsidP="000A4A2C">
      <w:pPr>
        <w:pStyle w:val="2f5"/>
      </w:pPr>
      <w:r w:rsidRPr="00D967AC">
        <w:rPr>
          <w:rFonts w:hint="eastAsia"/>
        </w:rPr>
        <w:t>Interface                  Interfacestate Backupstate Backupflag Pri   Loadstate</w:t>
      </w:r>
    </w:p>
    <w:p w14:paraId="1AACACB9" w14:textId="77777777" w:rsidR="000A4A2C" w:rsidRPr="00D967AC" w:rsidRDefault="000A4A2C" w:rsidP="000A4A2C">
      <w:pPr>
        <w:pStyle w:val="2f5"/>
      </w:pPr>
      <w:r w:rsidRPr="00D967AC">
        <w:rPr>
          <w:rFonts w:hint="eastAsia"/>
        </w:rPr>
        <w:t xml:space="preserve">                                                                                </w:t>
      </w:r>
    </w:p>
    <w:p w14:paraId="6D6AF245" w14:textId="77777777" w:rsidR="000A4A2C" w:rsidRPr="00D967AC" w:rsidRDefault="000A4A2C" w:rsidP="000A4A2C">
      <w:pPr>
        <w:pStyle w:val="2f5"/>
      </w:pPr>
      <w:r w:rsidRPr="00D967AC">
        <w:rPr>
          <w:rFonts w:hint="eastAsia"/>
        </w:rPr>
        <w:t xml:space="preserve"> Backup-flag meaning:                                                           </w:t>
      </w:r>
    </w:p>
    <w:p w14:paraId="3ADD42B1" w14:textId="77777777" w:rsidR="000A4A2C" w:rsidRPr="00D967AC" w:rsidRDefault="000A4A2C" w:rsidP="000A4A2C">
      <w:pPr>
        <w:pStyle w:val="2f5"/>
      </w:pPr>
      <w:r w:rsidRPr="00D967AC">
        <w:rPr>
          <w:rFonts w:hint="eastAsia"/>
        </w:rPr>
        <w:t xml:space="preserve"> M---MAIN  B---BACKUP     V---MOVED    U---USED                                 </w:t>
      </w:r>
    </w:p>
    <w:p w14:paraId="5554636E" w14:textId="77777777" w:rsidR="000A4A2C" w:rsidRPr="00D967AC" w:rsidRDefault="000A4A2C" w:rsidP="000A4A2C">
      <w:pPr>
        <w:pStyle w:val="2f5"/>
      </w:pPr>
      <w:r w:rsidRPr="00D967AC">
        <w:rPr>
          <w:rFonts w:hint="eastAsia"/>
        </w:rPr>
        <w:t xml:space="preserve"> D---LOAD  P---PULLED                                                           </w:t>
      </w:r>
    </w:p>
    <w:p w14:paraId="217758B7" w14:textId="77777777" w:rsidR="000A4A2C" w:rsidRPr="00D967AC" w:rsidRDefault="000A4A2C" w:rsidP="000A4A2C">
      <w:pPr>
        <w:pStyle w:val="2f5"/>
      </w:pPr>
      <w:r w:rsidRPr="00D967AC">
        <w:rPr>
          <w:rFonts w:hint="eastAsia"/>
        </w:rPr>
        <w:t xml:space="preserve">                                                                                </w:t>
      </w:r>
    </w:p>
    <w:p w14:paraId="7A933194" w14:textId="77777777" w:rsidR="000A4A2C" w:rsidRPr="00D967AC" w:rsidRDefault="000A4A2C" w:rsidP="000A4A2C">
      <w:pPr>
        <w:pStyle w:val="2f5"/>
      </w:pPr>
      <w:r w:rsidRPr="00D967AC">
        <w:rPr>
          <w:rFonts w:hint="eastAsia"/>
        </w:rPr>
        <w:t xml:space="preserve">                                                                                </w:t>
      </w:r>
    </w:p>
    <w:p w14:paraId="7BE1F771" w14:textId="77777777" w:rsidR="000A4A2C" w:rsidRPr="00D967AC" w:rsidRDefault="000A4A2C" w:rsidP="000A4A2C">
      <w:pPr>
        <w:pStyle w:val="2f5"/>
      </w:pPr>
      <w:r w:rsidRPr="00D967AC">
        <w:rPr>
          <w:rFonts w:hint="eastAsia"/>
        </w:rPr>
        <w:t>--------------------------------------------------------------------------------</w:t>
      </w:r>
    </w:p>
    <w:p w14:paraId="26DEB3D9" w14:textId="77777777" w:rsidR="000A4A2C" w:rsidRPr="00D967AC" w:rsidRDefault="000A4A2C" w:rsidP="000A4A2C">
      <w:pPr>
        <w:pStyle w:val="2f5"/>
      </w:pPr>
      <w:r w:rsidRPr="00D967AC">
        <w:rPr>
          <w:rFonts w:hint="eastAsia"/>
        </w:rPr>
        <w:t xml:space="preserve">Below is track BFD Information:                                                       </w:t>
      </w:r>
    </w:p>
    <w:p w14:paraId="48A640CE" w14:textId="77777777" w:rsidR="000A4A2C" w:rsidRPr="00D967AC" w:rsidRDefault="000A4A2C" w:rsidP="000A4A2C">
      <w:pPr>
        <w:pStyle w:val="2f5"/>
      </w:pPr>
      <w:r w:rsidRPr="00D967AC">
        <w:rPr>
          <w:rFonts w:hint="eastAsia"/>
        </w:rPr>
        <w:t xml:space="preserve">Bfd-Name              Bfd-State  BackupInterface            State               </w:t>
      </w:r>
    </w:p>
    <w:p w14:paraId="2D1108C9" w14:textId="77777777" w:rsidR="000A4A2C" w:rsidRPr="00D967AC" w:rsidRDefault="000A4A2C" w:rsidP="000A4A2C">
      <w:pPr>
        <w:pStyle w:val="2f5"/>
      </w:pPr>
      <w:r w:rsidRPr="00D967AC">
        <w:rPr>
          <w:rFonts w:hint="eastAsia"/>
        </w:rPr>
        <w:t xml:space="preserve">test                  ERR   GigabitEthernet0/0/2            UP                      </w:t>
      </w:r>
    </w:p>
    <w:p w14:paraId="018ADAB8" w14:textId="77777777" w:rsidR="000A4A2C" w:rsidRPr="00D967AC" w:rsidRDefault="000A4A2C" w:rsidP="000A4A2C">
      <w:pPr>
        <w:pStyle w:val="2f5"/>
      </w:pPr>
      <w:r w:rsidRPr="00D967AC">
        <w:rPr>
          <w:rFonts w:hint="eastAsia"/>
        </w:rPr>
        <w:t xml:space="preserve">----------------------------------------------------------------------------    </w:t>
      </w:r>
    </w:p>
    <w:p w14:paraId="46F57433" w14:textId="77777777" w:rsidR="000A4A2C" w:rsidRPr="00D967AC" w:rsidRDefault="000A4A2C" w:rsidP="000A4A2C">
      <w:pPr>
        <w:pStyle w:val="2f5"/>
      </w:pPr>
      <w:r w:rsidRPr="00D967AC">
        <w:rPr>
          <w:rFonts w:hint="eastAsia"/>
        </w:rPr>
        <w:t xml:space="preserve">Below is track IP route information:                                            </w:t>
      </w:r>
    </w:p>
    <w:p w14:paraId="51779A93" w14:textId="77777777" w:rsidR="000A4A2C" w:rsidRPr="00D967AC" w:rsidRDefault="000A4A2C" w:rsidP="000A4A2C">
      <w:pPr>
        <w:pStyle w:val="2f5"/>
      </w:pPr>
      <w:r w:rsidRPr="00D967AC">
        <w:rPr>
          <w:rFonts w:hint="eastAsia"/>
        </w:rPr>
        <w:t xml:space="preserve">Destination/Mask          Route-State  BackupInterface            State         </w:t>
      </w:r>
    </w:p>
    <w:p w14:paraId="7471DABB" w14:textId="77777777" w:rsidR="000A4A2C" w:rsidRPr="00D967AC" w:rsidRDefault="000A4A2C" w:rsidP="000A4A2C">
      <w:pPr>
        <w:pStyle w:val="2f5"/>
      </w:pPr>
      <w:r w:rsidRPr="00D967AC">
        <w:rPr>
          <w:rFonts w:hint="eastAsia"/>
        </w:rPr>
        <w:t xml:space="preserve">                                                                                </w:t>
      </w:r>
    </w:p>
    <w:p w14:paraId="4EE13643" w14:textId="77777777" w:rsidR="000A4A2C" w:rsidRPr="00D967AC" w:rsidRDefault="000A4A2C" w:rsidP="000A4A2C">
      <w:pPr>
        <w:pStyle w:val="2f5"/>
      </w:pPr>
      <w:r w:rsidRPr="00D967AC">
        <w:rPr>
          <w:rFonts w:hint="eastAsia"/>
        </w:rPr>
        <w:t xml:space="preserve">----------------------------------------------------------------------------    </w:t>
      </w:r>
    </w:p>
    <w:p w14:paraId="30EB8BC5" w14:textId="77777777" w:rsidR="000A4A2C" w:rsidRPr="00D967AC" w:rsidRDefault="000A4A2C" w:rsidP="000A4A2C">
      <w:pPr>
        <w:pStyle w:val="2f5"/>
      </w:pPr>
      <w:r w:rsidRPr="00D967AC">
        <w:rPr>
          <w:rFonts w:hint="eastAsia"/>
        </w:rPr>
        <w:t xml:space="preserve">Below is track NQA Information:                                                 </w:t>
      </w:r>
    </w:p>
    <w:p w14:paraId="575DDFD4" w14:textId="77777777" w:rsidR="000A4A2C" w:rsidRPr="00D967AC" w:rsidRDefault="000A4A2C" w:rsidP="000A4A2C">
      <w:pPr>
        <w:pStyle w:val="2f5"/>
      </w:pPr>
      <w:r w:rsidRPr="00D967AC">
        <w:rPr>
          <w:rFonts w:hint="eastAsia"/>
        </w:rPr>
        <w:t xml:space="preserve">Instance Name                    BackupInterface              State             </w:t>
      </w:r>
    </w:p>
    <w:p w14:paraId="4760AAFF" w14:textId="77777777" w:rsidR="000A4A2C" w:rsidRPr="00D967AC" w:rsidRDefault="000A4A2C" w:rsidP="000A4A2C">
      <w:pPr>
        <w:pStyle w:val="2f5"/>
      </w:pPr>
      <w:r w:rsidRPr="00D967AC">
        <w:rPr>
          <w:rFonts w:hint="eastAsia"/>
        </w:rPr>
        <w:t>----------------------------------------------------------------------------</w:t>
      </w:r>
    </w:p>
    <w:p w14:paraId="628CD073" w14:textId="77777777" w:rsidR="000A4A2C" w:rsidRPr="00D967AC" w:rsidRDefault="000A4A2C" w:rsidP="000A4A2C">
      <w:pPr>
        <w:pStyle w:val="2f5"/>
      </w:pPr>
      <w:r w:rsidRPr="00D967AC">
        <w:rPr>
          <w:rFonts w:hint="eastAsia"/>
        </w:rPr>
        <w:t>Below is track NQA group Information:</w:t>
      </w:r>
    </w:p>
    <w:p w14:paraId="4F25C77C" w14:textId="77777777" w:rsidR="000A4A2C" w:rsidRPr="00D967AC" w:rsidRDefault="000A4A2C" w:rsidP="000A4A2C">
      <w:pPr>
        <w:pStyle w:val="2f5"/>
      </w:pPr>
      <w:r w:rsidRPr="00D967AC">
        <w:rPr>
          <w:rFonts w:hint="eastAsia"/>
        </w:rPr>
        <w:t>Group Name                       BackupInterface              State</w:t>
      </w:r>
    </w:p>
    <w:p w14:paraId="7762B59D" w14:textId="77777777" w:rsidR="000A4A2C" w:rsidRPr="00D967AC" w:rsidRDefault="000A4A2C" w:rsidP="000A4A2C">
      <w:pPr>
        <w:pStyle w:val="1e"/>
      </w:pPr>
      <w:r w:rsidRPr="00D967AC">
        <w:rPr>
          <w:rFonts w:hint="eastAsia"/>
        </w:rPr>
        <w:t xml:space="preserve"># Run the </w:t>
      </w:r>
      <w:r w:rsidRPr="00D967AC">
        <w:rPr>
          <w:rFonts w:hint="eastAsia"/>
          <w:b/>
        </w:rPr>
        <w:t>undo shutdown</w:t>
      </w:r>
      <w:r w:rsidRPr="00D967AC">
        <w:rPr>
          <w:rFonts w:hint="eastAsia"/>
        </w:rPr>
        <w:t xml:space="preserve"> command on GE0/0/2 of R2. After GE0/0/2 goes Up, run the </w:t>
      </w:r>
      <w:r w:rsidRPr="00D967AC">
        <w:rPr>
          <w:rFonts w:hint="eastAsia"/>
          <w:b/>
        </w:rPr>
        <w:t xml:space="preserve">display </w:t>
      </w:r>
      <w:r w:rsidRPr="00D967AC">
        <w:rPr>
          <w:rFonts w:hint="eastAsia"/>
        </w:rPr>
        <w:t>standby</w:t>
      </w:r>
      <w:r w:rsidRPr="00D967AC">
        <w:rPr>
          <w:rFonts w:hint="eastAsia"/>
          <w:b/>
        </w:rPr>
        <w:t xml:space="preserve"> state</w:t>
      </w:r>
      <w:r w:rsidRPr="00D967AC">
        <w:rPr>
          <w:rFonts w:hint="eastAsia"/>
        </w:rPr>
        <w:t xml:space="preserve"> command on R1. The output shows that the BFD session status is </w:t>
      </w:r>
      <w:r w:rsidRPr="00D967AC">
        <w:rPr>
          <w:rFonts w:hint="eastAsia"/>
          <w:b/>
        </w:rPr>
        <w:t>UP</w:t>
      </w:r>
      <w:r w:rsidRPr="00D967AC">
        <w:rPr>
          <w:rFonts w:hint="eastAsia"/>
        </w:rPr>
        <w:t xml:space="preserve"> and standby interface GE0/0/2 switches to the </w:t>
      </w:r>
      <w:r w:rsidRPr="00D967AC">
        <w:rPr>
          <w:rFonts w:hint="eastAsia"/>
          <w:b/>
        </w:rPr>
        <w:t>STANDBY</w:t>
      </w:r>
      <w:r w:rsidRPr="00D967AC">
        <w:rPr>
          <w:rFonts w:hint="eastAsia"/>
        </w:rPr>
        <w:t xml:space="preserve"> state.</w:t>
      </w:r>
    </w:p>
    <w:p w14:paraId="20DE3283" w14:textId="77777777" w:rsidR="000A4A2C" w:rsidRPr="00D967AC" w:rsidRDefault="000A4A2C" w:rsidP="000A4A2C">
      <w:pPr>
        <w:pStyle w:val="2f5"/>
      </w:pPr>
      <w:r w:rsidRPr="00D967AC">
        <w:rPr>
          <w:rFonts w:hint="eastAsia"/>
        </w:rPr>
        <w:t>&lt;R1&gt; display standby state</w:t>
      </w:r>
    </w:p>
    <w:p w14:paraId="0744836A" w14:textId="77777777" w:rsidR="000A4A2C" w:rsidRPr="00D967AC" w:rsidRDefault="000A4A2C" w:rsidP="000A4A2C">
      <w:pPr>
        <w:pStyle w:val="2f5"/>
      </w:pPr>
      <w:r w:rsidRPr="00D967AC">
        <w:rPr>
          <w:rFonts w:hint="eastAsia"/>
        </w:rPr>
        <w:t>Interface                  Interfacestate Backupstate Backupflag Pri   Loadstate</w:t>
      </w:r>
    </w:p>
    <w:p w14:paraId="6A723958" w14:textId="77777777" w:rsidR="000A4A2C" w:rsidRPr="00D967AC" w:rsidRDefault="000A4A2C" w:rsidP="000A4A2C">
      <w:pPr>
        <w:pStyle w:val="2f5"/>
      </w:pPr>
      <w:r w:rsidRPr="00D967AC">
        <w:rPr>
          <w:rFonts w:hint="eastAsia"/>
        </w:rPr>
        <w:t xml:space="preserve">                                                                                </w:t>
      </w:r>
    </w:p>
    <w:p w14:paraId="3B0EDBE1" w14:textId="77777777" w:rsidR="000A4A2C" w:rsidRPr="00D967AC" w:rsidRDefault="000A4A2C" w:rsidP="000A4A2C">
      <w:pPr>
        <w:pStyle w:val="2f5"/>
      </w:pPr>
      <w:r w:rsidRPr="00D967AC">
        <w:rPr>
          <w:rFonts w:hint="eastAsia"/>
        </w:rPr>
        <w:t xml:space="preserve"> Backup-flag meaning:                                                           </w:t>
      </w:r>
    </w:p>
    <w:p w14:paraId="44162AB1" w14:textId="77777777" w:rsidR="000A4A2C" w:rsidRPr="00D967AC" w:rsidRDefault="000A4A2C" w:rsidP="000A4A2C">
      <w:pPr>
        <w:pStyle w:val="2f5"/>
      </w:pPr>
      <w:r w:rsidRPr="00D967AC">
        <w:rPr>
          <w:rFonts w:hint="eastAsia"/>
        </w:rPr>
        <w:t xml:space="preserve"> M---MAIN  B---BACKUP     V---MOVED    U---USED                                 </w:t>
      </w:r>
    </w:p>
    <w:p w14:paraId="2170ADFB" w14:textId="77777777" w:rsidR="000A4A2C" w:rsidRPr="00D967AC" w:rsidRDefault="000A4A2C" w:rsidP="000A4A2C">
      <w:pPr>
        <w:pStyle w:val="2f5"/>
      </w:pPr>
      <w:r w:rsidRPr="00D967AC">
        <w:rPr>
          <w:rFonts w:hint="eastAsia"/>
        </w:rPr>
        <w:t xml:space="preserve"> D---LOAD  P---PULLED                                                           </w:t>
      </w:r>
    </w:p>
    <w:p w14:paraId="7ACF3C50" w14:textId="77777777" w:rsidR="000A4A2C" w:rsidRPr="00D967AC" w:rsidRDefault="000A4A2C" w:rsidP="000A4A2C">
      <w:pPr>
        <w:pStyle w:val="2f5"/>
      </w:pPr>
      <w:r w:rsidRPr="00D967AC">
        <w:rPr>
          <w:rFonts w:hint="eastAsia"/>
        </w:rPr>
        <w:t xml:space="preserve">                                                                                </w:t>
      </w:r>
    </w:p>
    <w:p w14:paraId="7B49C9DC" w14:textId="77777777" w:rsidR="000A4A2C" w:rsidRPr="00D967AC" w:rsidRDefault="000A4A2C" w:rsidP="000A4A2C">
      <w:pPr>
        <w:pStyle w:val="2f5"/>
      </w:pPr>
      <w:r w:rsidRPr="00D967AC">
        <w:rPr>
          <w:rFonts w:hint="eastAsia"/>
        </w:rPr>
        <w:t xml:space="preserve">                                                                                </w:t>
      </w:r>
    </w:p>
    <w:p w14:paraId="58D2066A" w14:textId="77777777" w:rsidR="000A4A2C" w:rsidRPr="00D967AC" w:rsidRDefault="000A4A2C" w:rsidP="000A4A2C">
      <w:pPr>
        <w:pStyle w:val="2f5"/>
      </w:pPr>
      <w:r w:rsidRPr="00D967AC">
        <w:rPr>
          <w:rFonts w:hint="eastAsia"/>
        </w:rPr>
        <w:t>--------------------------------------------------------------------------------</w:t>
      </w:r>
    </w:p>
    <w:p w14:paraId="0C4CF657" w14:textId="77777777" w:rsidR="000A4A2C" w:rsidRPr="00D967AC" w:rsidRDefault="000A4A2C" w:rsidP="000A4A2C">
      <w:pPr>
        <w:pStyle w:val="2f5"/>
      </w:pPr>
      <w:r w:rsidRPr="00D967AC">
        <w:rPr>
          <w:rFonts w:hint="eastAsia"/>
        </w:rPr>
        <w:t xml:space="preserve">Below is track BFD Information:                                                       </w:t>
      </w:r>
    </w:p>
    <w:p w14:paraId="7F93154F" w14:textId="77777777" w:rsidR="000A4A2C" w:rsidRPr="00D967AC" w:rsidRDefault="000A4A2C" w:rsidP="000A4A2C">
      <w:pPr>
        <w:pStyle w:val="2f5"/>
      </w:pPr>
      <w:r w:rsidRPr="00D967AC">
        <w:rPr>
          <w:rFonts w:hint="eastAsia"/>
        </w:rPr>
        <w:t xml:space="preserve">Bfd-Name              Bfd-State  BackupInterface            State               </w:t>
      </w:r>
    </w:p>
    <w:p w14:paraId="48A57042" w14:textId="77777777" w:rsidR="000A4A2C" w:rsidRPr="00D967AC" w:rsidRDefault="000A4A2C" w:rsidP="000A4A2C">
      <w:pPr>
        <w:pStyle w:val="2f5"/>
      </w:pPr>
      <w:r w:rsidRPr="00D967AC">
        <w:rPr>
          <w:rFonts w:hint="eastAsia"/>
        </w:rPr>
        <w:t xml:space="preserve">test                  UP    GigabitEthernet0/0/2         STANDBY           </w:t>
      </w:r>
    </w:p>
    <w:p w14:paraId="0DD077DC" w14:textId="77777777" w:rsidR="000A4A2C" w:rsidRPr="00D967AC" w:rsidRDefault="000A4A2C" w:rsidP="000A4A2C">
      <w:pPr>
        <w:pStyle w:val="2f5"/>
      </w:pPr>
      <w:r w:rsidRPr="00D967AC">
        <w:rPr>
          <w:rFonts w:hint="eastAsia"/>
        </w:rPr>
        <w:t xml:space="preserve">                                                                                 </w:t>
      </w:r>
    </w:p>
    <w:p w14:paraId="1192EB45" w14:textId="77777777" w:rsidR="000A4A2C" w:rsidRPr="00D967AC" w:rsidRDefault="000A4A2C" w:rsidP="000A4A2C">
      <w:pPr>
        <w:pStyle w:val="2f5"/>
      </w:pPr>
      <w:r w:rsidRPr="00D967AC">
        <w:rPr>
          <w:rFonts w:hint="eastAsia"/>
        </w:rPr>
        <w:lastRenderedPageBreak/>
        <w:t xml:space="preserve">----------------------------------------------------------------------------    </w:t>
      </w:r>
    </w:p>
    <w:p w14:paraId="4C588052" w14:textId="77777777" w:rsidR="000A4A2C" w:rsidRPr="00D967AC" w:rsidRDefault="000A4A2C" w:rsidP="000A4A2C">
      <w:pPr>
        <w:pStyle w:val="2f5"/>
      </w:pPr>
      <w:r w:rsidRPr="00D967AC">
        <w:rPr>
          <w:rFonts w:hint="eastAsia"/>
        </w:rPr>
        <w:t xml:space="preserve">Below is track IP route information:                                            </w:t>
      </w:r>
    </w:p>
    <w:p w14:paraId="7A3FA3DA" w14:textId="77777777" w:rsidR="000A4A2C" w:rsidRPr="00D967AC" w:rsidRDefault="000A4A2C" w:rsidP="000A4A2C">
      <w:pPr>
        <w:pStyle w:val="2f5"/>
      </w:pPr>
      <w:r w:rsidRPr="00D967AC">
        <w:rPr>
          <w:rFonts w:hint="eastAsia"/>
        </w:rPr>
        <w:t xml:space="preserve">Destination/Mask          Route-State  BackupInterface            State         </w:t>
      </w:r>
    </w:p>
    <w:p w14:paraId="767DC8C5" w14:textId="77777777" w:rsidR="000A4A2C" w:rsidRPr="00D967AC" w:rsidRDefault="000A4A2C" w:rsidP="000A4A2C">
      <w:pPr>
        <w:pStyle w:val="2f5"/>
      </w:pPr>
      <w:r w:rsidRPr="00D967AC">
        <w:rPr>
          <w:rFonts w:hint="eastAsia"/>
        </w:rPr>
        <w:t xml:space="preserve">                                                                                </w:t>
      </w:r>
    </w:p>
    <w:p w14:paraId="528C2108" w14:textId="77777777" w:rsidR="000A4A2C" w:rsidRPr="00D967AC" w:rsidRDefault="000A4A2C" w:rsidP="000A4A2C">
      <w:pPr>
        <w:pStyle w:val="2f5"/>
      </w:pPr>
      <w:r w:rsidRPr="00D967AC">
        <w:rPr>
          <w:rFonts w:hint="eastAsia"/>
        </w:rPr>
        <w:t xml:space="preserve">----------------------------------------------------------------------------    </w:t>
      </w:r>
    </w:p>
    <w:p w14:paraId="64DC064C" w14:textId="77777777" w:rsidR="000A4A2C" w:rsidRPr="00D967AC" w:rsidRDefault="000A4A2C" w:rsidP="000A4A2C">
      <w:pPr>
        <w:pStyle w:val="2f5"/>
      </w:pPr>
      <w:r w:rsidRPr="00D967AC">
        <w:rPr>
          <w:rFonts w:hint="eastAsia"/>
        </w:rPr>
        <w:t xml:space="preserve">Below is track NQA Information:                                                 </w:t>
      </w:r>
    </w:p>
    <w:p w14:paraId="67EA7C01" w14:textId="77777777" w:rsidR="000A4A2C" w:rsidRPr="00D967AC" w:rsidRDefault="000A4A2C" w:rsidP="000A4A2C">
      <w:pPr>
        <w:pStyle w:val="2f5"/>
      </w:pPr>
      <w:r w:rsidRPr="00D967AC">
        <w:rPr>
          <w:rFonts w:hint="eastAsia"/>
        </w:rPr>
        <w:t xml:space="preserve">Instance Name                    BackupInterface              State             </w:t>
      </w:r>
    </w:p>
    <w:p w14:paraId="29A42FDF" w14:textId="77777777" w:rsidR="000A4A2C" w:rsidRPr="00D967AC" w:rsidRDefault="000A4A2C" w:rsidP="000A4A2C">
      <w:pPr>
        <w:pStyle w:val="2f5"/>
      </w:pPr>
      <w:r w:rsidRPr="00D967AC">
        <w:rPr>
          <w:rFonts w:hint="eastAsia"/>
        </w:rPr>
        <w:t>----------------------------------------------------------------------------</w:t>
      </w:r>
    </w:p>
    <w:p w14:paraId="1ACD3B02" w14:textId="77777777" w:rsidR="000A4A2C" w:rsidRPr="00D967AC" w:rsidRDefault="000A4A2C" w:rsidP="000A4A2C">
      <w:pPr>
        <w:pStyle w:val="2f5"/>
      </w:pPr>
      <w:r w:rsidRPr="00D967AC">
        <w:rPr>
          <w:rFonts w:hint="eastAsia"/>
        </w:rPr>
        <w:t>Below is track NQA group Information:</w:t>
      </w:r>
    </w:p>
    <w:p w14:paraId="4E5D69A8" w14:textId="77777777" w:rsidR="000A4A2C" w:rsidRPr="00D967AC" w:rsidRDefault="000A4A2C" w:rsidP="000A4A2C">
      <w:pPr>
        <w:pStyle w:val="2f5"/>
      </w:pPr>
      <w:r w:rsidRPr="00D967AC">
        <w:rPr>
          <w:rFonts w:hint="eastAsia"/>
        </w:rPr>
        <w:t>Group Name                       BackupInterface              State</w:t>
      </w:r>
    </w:p>
    <w:p w14:paraId="70AB3921" w14:textId="77777777" w:rsidR="000A4A2C" w:rsidRPr="00D967AC" w:rsidRDefault="000A4A2C" w:rsidP="000A4A2C">
      <w:pPr>
        <w:pStyle w:val="2f5"/>
      </w:pPr>
    </w:p>
    <w:p w14:paraId="73BBA4CA" w14:textId="77777777" w:rsidR="000A4A2C" w:rsidRPr="00D967AC" w:rsidRDefault="000A4A2C" w:rsidP="000A4A2C">
      <w:pPr>
        <w:pStyle w:val="3"/>
      </w:pPr>
      <w:bookmarkStart w:id="195" w:name="_Toc63253579"/>
      <w:bookmarkStart w:id="196" w:name="_Toc116563212"/>
      <w:r w:rsidRPr="00D967AC">
        <w:rPr>
          <w:rFonts w:hint="eastAsia"/>
        </w:rPr>
        <w:t>Reference Configuration</w:t>
      </w:r>
      <w:bookmarkEnd w:id="195"/>
      <w:bookmarkEnd w:id="196"/>
    </w:p>
    <w:p w14:paraId="00ADD8B1" w14:textId="77777777" w:rsidR="000A4A2C" w:rsidRPr="00D967AC" w:rsidRDefault="000A4A2C" w:rsidP="000A4A2C">
      <w:pPr>
        <w:pStyle w:val="4"/>
        <w:rPr>
          <w:rFonts w:hint="default"/>
        </w:rPr>
      </w:pPr>
      <w:r w:rsidRPr="00D967AC">
        <w:t>Configurations of R1in interface backup</w:t>
      </w:r>
    </w:p>
    <w:p w14:paraId="285EA2CB" w14:textId="77777777" w:rsidR="000A4A2C" w:rsidRPr="00D967AC" w:rsidRDefault="000A4A2C" w:rsidP="000A4A2C">
      <w:pPr>
        <w:pStyle w:val="2f5"/>
      </w:pPr>
      <w:r w:rsidRPr="00D967AC">
        <w:rPr>
          <w:rFonts w:hint="eastAsia"/>
        </w:rPr>
        <w:t>#</w:t>
      </w:r>
    </w:p>
    <w:p w14:paraId="51980AD5" w14:textId="77777777" w:rsidR="000A4A2C" w:rsidRPr="00D967AC" w:rsidRDefault="000A4A2C" w:rsidP="000A4A2C">
      <w:pPr>
        <w:pStyle w:val="2f5"/>
      </w:pPr>
      <w:r w:rsidRPr="00D967AC">
        <w:rPr>
          <w:rFonts w:hint="eastAsia"/>
        </w:rPr>
        <w:t xml:space="preserve"> sysname R1</w:t>
      </w:r>
    </w:p>
    <w:p w14:paraId="50E45E7D" w14:textId="77777777" w:rsidR="000A4A2C" w:rsidRPr="00D967AC" w:rsidRDefault="000A4A2C" w:rsidP="000A4A2C">
      <w:pPr>
        <w:pStyle w:val="2f5"/>
      </w:pPr>
      <w:r w:rsidRPr="00D967AC">
        <w:rPr>
          <w:rFonts w:hint="eastAsia"/>
        </w:rPr>
        <w:t>#</w:t>
      </w:r>
    </w:p>
    <w:p w14:paraId="6409C01E" w14:textId="77777777" w:rsidR="000A4A2C" w:rsidRPr="00D967AC" w:rsidRDefault="000A4A2C" w:rsidP="000A4A2C">
      <w:pPr>
        <w:pStyle w:val="2f5"/>
      </w:pPr>
      <w:r w:rsidRPr="00D967AC">
        <w:rPr>
          <w:rFonts w:hint="eastAsia"/>
        </w:rPr>
        <w:t>interface GigabitEthernet0/0/1</w:t>
      </w:r>
    </w:p>
    <w:p w14:paraId="651C2F84" w14:textId="77777777" w:rsidR="000A4A2C" w:rsidRPr="00D967AC" w:rsidRDefault="000A4A2C" w:rsidP="000A4A2C">
      <w:pPr>
        <w:pStyle w:val="2f5"/>
      </w:pPr>
      <w:r w:rsidRPr="00D967AC">
        <w:rPr>
          <w:rFonts w:hint="eastAsia"/>
        </w:rPr>
        <w:t xml:space="preserve"> ip address 10.1.1.1 255.255.255.0 </w:t>
      </w:r>
    </w:p>
    <w:p w14:paraId="0557B505" w14:textId="77777777" w:rsidR="000A4A2C" w:rsidRPr="00D967AC" w:rsidRDefault="000A4A2C" w:rsidP="000A4A2C">
      <w:pPr>
        <w:pStyle w:val="2f5"/>
      </w:pPr>
      <w:r w:rsidRPr="00D967AC">
        <w:t xml:space="preserve">  </w:t>
      </w:r>
      <w:r w:rsidRPr="00D967AC">
        <w:rPr>
          <w:rFonts w:hint="eastAsia"/>
        </w:rPr>
        <w:t>standby interface GigabitEthernet0/0/2 30</w:t>
      </w:r>
    </w:p>
    <w:p w14:paraId="10C84108" w14:textId="77777777" w:rsidR="000A4A2C" w:rsidRPr="00D967AC" w:rsidRDefault="000A4A2C" w:rsidP="000A4A2C">
      <w:pPr>
        <w:pStyle w:val="2f5"/>
      </w:pPr>
      <w:r w:rsidRPr="00D967AC">
        <w:rPr>
          <w:rFonts w:hint="eastAsia"/>
        </w:rPr>
        <w:t xml:space="preserve">  standby interface GigabitEthernet0/0/3 20</w:t>
      </w:r>
    </w:p>
    <w:p w14:paraId="6D739CEE" w14:textId="77777777" w:rsidR="000A4A2C" w:rsidRPr="00D967AC" w:rsidRDefault="000A4A2C" w:rsidP="000A4A2C">
      <w:pPr>
        <w:pStyle w:val="2f5"/>
      </w:pPr>
      <w:r w:rsidRPr="00D967AC">
        <w:t xml:space="preserve">  </w:t>
      </w:r>
      <w:r w:rsidRPr="00D967AC">
        <w:rPr>
          <w:rFonts w:hint="eastAsia"/>
        </w:rPr>
        <w:t>standby timer delay 10 10</w:t>
      </w:r>
    </w:p>
    <w:p w14:paraId="07584C2D" w14:textId="77777777" w:rsidR="000A4A2C" w:rsidRPr="00D967AC" w:rsidRDefault="000A4A2C" w:rsidP="000A4A2C">
      <w:pPr>
        <w:pStyle w:val="2f5"/>
      </w:pPr>
    </w:p>
    <w:p w14:paraId="616F1B9C" w14:textId="77777777" w:rsidR="000A4A2C" w:rsidRPr="00D967AC" w:rsidRDefault="000A4A2C" w:rsidP="000A4A2C">
      <w:pPr>
        <w:pStyle w:val="2f5"/>
      </w:pPr>
      <w:r w:rsidRPr="00D967AC">
        <w:rPr>
          <w:rFonts w:hint="eastAsia"/>
        </w:rPr>
        <w:t>#</w:t>
      </w:r>
    </w:p>
    <w:p w14:paraId="7E831186" w14:textId="77777777" w:rsidR="000A4A2C" w:rsidRPr="00D967AC" w:rsidRDefault="000A4A2C" w:rsidP="000A4A2C">
      <w:pPr>
        <w:pStyle w:val="2f5"/>
      </w:pPr>
      <w:r w:rsidRPr="00D967AC">
        <w:rPr>
          <w:rFonts w:hint="eastAsia"/>
        </w:rPr>
        <w:t>interface GigabitEthernet0/0/2</w:t>
      </w:r>
    </w:p>
    <w:p w14:paraId="05444A6D" w14:textId="77777777" w:rsidR="000A4A2C" w:rsidRPr="00D967AC" w:rsidRDefault="000A4A2C" w:rsidP="000A4A2C">
      <w:pPr>
        <w:pStyle w:val="2f5"/>
      </w:pPr>
      <w:r w:rsidRPr="00D967AC">
        <w:rPr>
          <w:rFonts w:hint="eastAsia"/>
        </w:rPr>
        <w:t xml:space="preserve"> ip address 10.1.2.1 255.255.255.0 </w:t>
      </w:r>
    </w:p>
    <w:p w14:paraId="27E7FE1B" w14:textId="77777777" w:rsidR="000A4A2C" w:rsidRPr="00D967AC" w:rsidRDefault="000A4A2C" w:rsidP="000A4A2C">
      <w:pPr>
        <w:pStyle w:val="2f5"/>
      </w:pPr>
      <w:r w:rsidRPr="00D967AC">
        <w:rPr>
          <w:rFonts w:hint="eastAsia"/>
        </w:rPr>
        <w:t>#</w:t>
      </w:r>
    </w:p>
    <w:p w14:paraId="0A0C28BB" w14:textId="77777777" w:rsidR="000A4A2C" w:rsidRPr="00D967AC" w:rsidRDefault="000A4A2C" w:rsidP="000A4A2C">
      <w:pPr>
        <w:pStyle w:val="2f5"/>
      </w:pPr>
      <w:r w:rsidRPr="00D967AC">
        <w:rPr>
          <w:rFonts w:hint="eastAsia"/>
        </w:rPr>
        <w:t>interface GigabitEthernet0/0/3</w:t>
      </w:r>
    </w:p>
    <w:p w14:paraId="0F833606" w14:textId="77777777" w:rsidR="000A4A2C" w:rsidRPr="00D967AC" w:rsidRDefault="000A4A2C" w:rsidP="000A4A2C">
      <w:pPr>
        <w:pStyle w:val="2f5"/>
      </w:pPr>
      <w:r w:rsidRPr="00D967AC">
        <w:rPr>
          <w:rFonts w:hint="eastAsia"/>
        </w:rPr>
        <w:t xml:space="preserve"> ip address 10.1.3.1 255.255.255.0 </w:t>
      </w:r>
    </w:p>
    <w:p w14:paraId="37BC3E7A" w14:textId="77777777" w:rsidR="000A4A2C" w:rsidRPr="00D967AC" w:rsidRDefault="000A4A2C" w:rsidP="000A4A2C">
      <w:pPr>
        <w:pStyle w:val="2f5"/>
      </w:pPr>
      <w:r w:rsidRPr="00D967AC">
        <w:rPr>
          <w:rFonts w:hint="eastAsia"/>
        </w:rPr>
        <w:t>#</w:t>
      </w:r>
    </w:p>
    <w:p w14:paraId="4BB58DEF" w14:textId="77777777" w:rsidR="000A4A2C" w:rsidRPr="00D967AC" w:rsidRDefault="000A4A2C" w:rsidP="000A4A2C">
      <w:pPr>
        <w:pStyle w:val="2f5"/>
      </w:pPr>
      <w:r w:rsidRPr="00D967AC">
        <w:rPr>
          <w:rFonts w:hint="eastAsia"/>
        </w:rPr>
        <w:t>interface LoopBack0</w:t>
      </w:r>
    </w:p>
    <w:p w14:paraId="0F12EBD5" w14:textId="77777777" w:rsidR="000A4A2C" w:rsidRPr="00D967AC" w:rsidRDefault="000A4A2C" w:rsidP="000A4A2C">
      <w:pPr>
        <w:pStyle w:val="2f5"/>
      </w:pPr>
      <w:r w:rsidRPr="00D967AC">
        <w:rPr>
          <w:rFonts w:hint="eastAsia"/>
        </w:rPr>
        <w:t xml:space="preserve"> ip address 192.168.1.1 255.255.255.0 </w:t>
      </w:r>
    </w:p>
    <w:p w14:paraId="63EE1455" w14:textId="77777777" w:rsidR="000A4A2C" w:rsidRPr="00D967AC" w:rsidRDefault="000A4A2C" w:rsidP="000A4A2C">
      <w:pPr>
        <w:pStyle w:val="2f5"/>
      </w:pPr>
      <w:r w:rsidRPr="00D967AC">
        <w:rPr>
          <w:rFonts w:hint="eastAsia"/>
        </w:rPr>
        <w:t>#</w:t>
      </w:r>
    </w:p>
    <w:p w14:paraId="3F8EE56F" w14:textId="77777777" w:rsidR="000A4A2C" w:rsidRPr="00D967AC" w:rsidRDefault="000A4A2C" w:rsidP="000A4A2C">
      <w:pPr>
        <w:pStyle w:val="2f5"/>
      </w:pPr>
      <w:r w:rsidRPr="00D967AC">
        <w:rPr>
          <w:rFonts w:hint="eastAsia"/>
        </w:rPr>
        <w:t>ip route-static 192.168.2.0 255.255.255.0 10.1.2.2</w:t>
      </w:r>
    </w:p>
    <w:p w14:paraId="6804A405" w14:textId="77777777" w:rsidR="000A4A2C" w:rsidRPr="00D967AC" w:rsidRDefault="000A4A2C" w:rsidP="000A4A2C">
      <w:pPr>
        <w:pStyle w:val="2f5"/>
      </w:pPr>
      <w:r w:rsidRPr="00D967AC">
        <w:rPr>
          <w:rFonts w:hint="eastAsia"/>
        </w:rPr>
        <w:t>ip route-static 192.168.2.0 255.255.255.0 10.1.1.2</w:t>
      </w:r>
    </w:p>
    <w:p w14:paraId="151545B6" w14:textId="77777777" w:rsidR="000A4A2C" w:rsidRPr="00D967AC" w:rsidRDefault="000A4A2C" w:rsidP="000A4A2C">
      <w:pPr>
        <w:pStyle w:val="2f5"/>
      </w:pPr>
      <w:r w:rsidRPr="00D967AC">
        <w:rPr>
          <w:rFonts w:hint="eastAsia"/>
        </w:rPr>
        <w:t>ip route-static 192.168.2.0 255.255.255.0 10.1.3.2</w:t>
      </w:r>
    </w:p>
    <w:p w14:paraId="6C200E30" w14:textId="77777777" w:rsidR="000A4A2C" w:rsidRPr="00D967AC" w:rsidRDefault="000A4A2C" w:rsidP="000A4A2C">
      <w:pPr>
        <w:pStyle w:val="2f5"/>
      </w:pPr>
      <w:r w:rsidRPr="00D967AC">
        <w:rPr>
          <w:rFonts w:hint="eastAsia"/>
        </w:rPr>
        <w:t>#</w:t>
      </w:r>
    </w:p>
    <w:p w14:paraId="24CD34AF" w14:textId="77777777" w:rsidR="000A4A2C" w:rsidRPr="00D967AC" w:rsidRDefault="000A4A2C" w:rsidP="000A4A2C">
      <w:pPr>
        <w:pStyle w:val="2f5"/>
      </w:pPr>
      <w:r w:rsidRPr="00D967AC">
        <w:rPr>
          <w:rFonts w:hint="eastAsia"/>
        </w:rPr>
        <w:t>Return</w:t>
      </w:r>
    </w:p>
    <w:p w14:paraId="6F6AF11E" w14:textId="77777777" w:rsidR="000A4A2C" w:rsidRPr="00D967AC" w:rsidRDefault="000A4A2C" w:rsidP="000A4A2C">
      <w:pPr>
        <w:pStyle w:val="4"/>
        <w:rPr>
          <w:rFonts w:hint="default"/>
        </w:rPr>
      </w:pPr>
      <w:r w:rsidRPr="00D967AC">
        <w:t>Configurations of R2 in interface backup</w:t>
      </w:r>
    </w:p>
    <w:p w14:paraId="74B0FA0A" w14:textId="77777777" w:rsidR="000A4A2C" w:rsidRPr="00D967AC" w:rsidRDefault="000A4A2C" w:rsidP="000A4A2C">
      <w:pPr>
        <w:pStyle w:val="2f5"/>
      </w:pPr>
      <w:r w:rsidRPr="00D967AC">
        <w:rPr>
          <w:rFonts w:hint="eastAsia"/>
        </w:rPr>
        <w:t>#</w:t>
      </w:r>
    </w:p>
    <w:p w14:paraId="4475526F" w14:textId="77777777" w:rsidR="000A4A2C" w:rsidRPr="00D967AC" w:rsidRDefault="000A4A2C" w:rsidP="000A4A2C">
      <w:pPr>
        <w:pStyle w:val="2f5"/>
      </w:pPr>
      <w:r w:rsidRPr="00D967AC">
        <w:rPr>
          <w:rFonts w:hint="eastAsia"/>
        </w:rPr>
        <w:t xml:space="preserve"> sysname R2</w:t>
      </w:r>
    </w:p>
    <w:p w14:paraId="63E84F74" w14:textId="77777777" w:rsidR="000A4A2C" w:rsidRPr="00D967AC" w:rsidRDefault="000A4A2C" w:rsidP="000A4A2C">
      <w:pPr>
        <w:pStyle w:val="2f5"/>
      </w:pPr>
      <w:r w:rsidRPr="00D967AC">
        <w:rPr>
          <w:rFonts w:hint="eastAsia"/>
        </w:rPr>
        <w:t>#</w:t>
      </w:r>
    </w:p>
    <w:p w14:paraId="623CFAE4" w14:textId="77777777" w:rsidR="000A4A2C" w:rsidRPr="00D967AC" w:rsidRDefault="000A4A2C" w:rsidP="000A4A2C">
      <w:pPr>
        <w:pStyle w:val="2f5"/>
      </w:pPr>
      <w:r w:rsidRPr="00D967AC">
        <w:rPr>
          <w:rFonts w:hint="eastAsia"/>
        </w:rPr>
        <w:t>interface GigabitEthernet0/0/1</w:t>
      </w:r>
    </w:p>
    <w:p w14:paraId="5871F04B" w14:textId="77777777" w:rsidR="000A4A2C" w:rsidRPr="00D967AC" w:rsidRDefault="000A4A2C" w:rsidP="000A4A2C">
      <w:pPr>
        <w:pStyle w:val="2f5"/>
      </w:pPr>
      <w:r w:rsidRPr="00D967AC">
        <w:rPr>
          <w:rFonts w:hint="eastAsia"/>
        </w:rPr>
        <w:t xml:space="preserve"> ip address 10.1.1.2 255.255.255.0 </w:t>
      </w:r>
    </w:p>
    <w:p w14:paraId="261C4391" w14:textId="77777777" w:rsidR="000A4A2C" w:rsidRPr="00D967AC" w:rsidRDefault="000A4A2C" w:rsidP="000A4A2C">
      <w:pPr>
        <w:pStyle w:val="2f5"/>
      </w:pPr>
      <w:r w:rsidRPr="00D967AC">
        <w:rPr>
          <w:rFonts w:hint="eastAsia"/>
        </w:rPr>
        <w:t>#</w:t>
      </w:r>
    </w:p>
    <w:p w14:paraId="2558CEBF" w14:textId="77777777" w:rsidR="000A4A2C" w:rsidRPr="00D967AC" w:rsidRDefault="000A4A2C" w:rsidP="000A4A2C">
      <w:pPr>
        <w:pStyle w:val="2f5"/>
      </w:pPr>
      <w:r w:rsidRPr="00D967AC">
        <w:rPr>
          <w:rFonts w:hint="eastAsia"/>
        </w:rPr>
        <w:t>interface GigabitEthernet0/0/2</w:t>
      </w:r>
    </w:p>
    <w:p w14:paraId="5B002A49" w14:textId="77777777" w:rsidR="000A4A2C" w:rsidRPr="00D967AC" w:rsidRDefault="000A4A2C" w:rsidP="000A4A2C">
      <w:pPr>
        <w:pStyle w:val="2f5"/>
      </w:pPr>
      <w:r w:rsidRPr="00D967AC">
        <w:rPr>
          <w:rFonts w:hint="eastAsia"/>
        </w:rPr>
        <w:t xml:space="preserve"> ip address 10.1.2.2 255.255.255.0 </w:t>
      </w:r>
    </w:p>
    <w:p w14:paraId="30631580" w14:textId="77777777" w:rsidR="000A4A2C" w:rsidRPr="00D967AC" w:rsidRDefault="000A4A2C" w:rsidP="000A4A2C">
      <w:pPr>
        <w:pStyle w:val="2f5"/>
      </w:pPr>
      <w:r w:rsidRPr="00D967AC">
        <w:rPr>
          <w:rFonts w:hint="eastAsia"/>
        </w:rPr>
        <w:t>#</w:t>
      </w:r>
    </w:p>
    <w:p w14:paraId="643CA750" w14:textId="77777777" w:rsidR="000A4A2C" w:rsidRPr="00D967AC" w:rsidRDefault="000A4A2C" w:rsidP="000A4A2C">
      <w:pPr>
        <w:pStyle w:val="2f5"/>
      </w:pPr>
      <w:r w:rsidRPr="00D967AC">
        <w:rPr>
          <w:rFonts w:hint="eastAsia"/>
        </w:rPr>
        <w:t>interface GigabitEthernet0/0/3</w:t>
      </w:r>
    </w:p>
    <w:p w14:paraId="05EBA3C6" w14:textId="77777777" w:rsidR="000A4A2C" w:rsidRPr="00D967AC" w:rsidRDefault="000A4A2C" w:rsidP="000A4A2C">
      <w:pPr>
        <w:pStyle w:val="2f5"/>
      </w:pPr>
      <w:r w:rsidRPr="00D967AC">
        <w:rPr>
          <w:rFonts w:hint="eastAsia"/>
        </w:rPr>
        <w:t xml:space="preserve"> ip address 10.1.3.2 255.255.255.0 </w:t>
      </w:r>
    </w:p>
    <w:p w14:paraId="3BF69223" w14:textId="77777777" w:rsidR="000A4A2C" w:rsidRPr="00D967AC" w:rsidRDefault="000A4A2C" w:rsidP="000A4A2C">
      <w:pPr>
        <w:pStyle w:val="2f5"/>
      </w:pPr>
      <w:r w:rsidRPr="00D967AC">
        <w:rPr>
          <w:rFonts w:hint="eastAsia"/>
        </w:rPr>
        <w:lastRenderedPageBreak/>
        <w:t>#</w:t>
      </w:r>
    </w:p>
    <w:p w14:paraId="7D510CD2" w14:textId="77777777" w:rsidR="000A4A2C" w:rsidRPr="00D967AC" w:rsidRDefault="000A4A2C" w:rsidP="000A4A2C">
      <w:pPr>
        <w:pStyle w:val="2f5"/>
      </w:pPr>
      <w:r w:rsidRPr="00D967AC">
        <w:rPr>
          <w:rFonts w:hint="eastAsia"/>
        </w:rPr>
        <w:t>interface LoopBack0</w:t>
      </w:r>
    </w:p>
    <w:p w14:paraId="2965D8C4" w14:textId="77777777" w:rsidR="000A4A2C" w:rsidRPr="00D967AC" w:rsidRDefault="000A4A2C" w:rsidP="000A4A2C">
      <w:pPr>
        <w:pStyle w:val="2f5"/>
      </w:pPr>
      <w:r w:rsidRPr="00D967AC">
        <w:rPr>
          <w:rFonts w:hint="eastAsia"/>
        </w:rPr>
        <w:t xml:space="preserve"> ip address 192.168.2.1 255.255.255.0 </w:t>
      </w:r>
    </w:p>
    <w:p w14:paraId="43399013" w14:textId="77777777" w:rsidR="000A4A2C" w:rsidRPr="00D967AC" w:rsidRDefault="000A4A2C" w:rsidP="000A4A2C">
      <w:pPr>
        <w:pStyle w:val="2f5"/>
      </w:pPr>
      <w:r w:rsidRPr="00D967AC">
        <w:rPr>
          <w:rFonts w:hint="eastAsia"/>
        </w:rPr>
        <w:t>#</w:t>
      </w:r>
    </w:p>
    <w:p w14:paraId="1258FD93" w14:textId="77777777" w:rsidR="000A4A2C" w:rsidRPr="00D967AC" w:rsidRDefault="000A4A2C" w:rsidP="000A4A2C">
      <w:pPr>
        <w:pStyle w:val="2f5"/>
      </w:pPr>
      <w:r w:rsidRPr="00D967AC">
        <w:rPr>
          <w:rFonts w:hint="eastAsia"/>
        </w:rPr>
        <w:t>ip route-static 192.168.1.0 255.255.255.0 10.1.2.1</w:t>
      </w:r>
    </w:p>
    <w:p w14:paraId="7B04AD9E" w14:textId="77777777" w:rsidR="000A4A2C" w:rsidRPr="00D967AC" w:rsidRDefault="000A4A2C" w:rsidP="000A4A2C">
      <w:pPr>
        <w:pStyle w:val="2f5"/>
      </w:pPr>
      <w:r w:rsidRPr="00D967AC">
        <w:rPr>
          <w:rFonts w:hint="eastAsia"/>
        </w:rPr>
        <w:t>ip route-static 192.168.1.0 255.255.255.0 10.1.1.1</w:t>
      </w:r>
    </w:p>
    <w:p w14:paraId="7D856F98" w14:textId="77777777" w:rsidR="000A4A2C" w:rsidRPr="00D967AC" w:rsidRDefault="000A4A2C" w:rsidP="000A4A2C">
      <w:pPr>
        <w:pStyle w:val="2f5"/>
      </w:pPr>
      <w:r w:rsidRPr="00D967AC">
        <w:rPr>
          <w:rFonts w:hint="eastAsia"/>
        </w:rPr>
        <w:t>ip route-static 192.168.1.0 255.255.255.0 10.1.3.1</w:t>
      </w:r>
    </w:p>
    <w:p w14:paraId="03171B53" w14:textId="77777777" w:rsidR="000A4A2C" w:rsidRPr="00D967AC" w:rsidRDefault="000A4A2C" w:rsidP="000A4A2C">
      <w:pPr>
        <w:pStyle w:val="2f5"/>
      </w:pPr>
      <w:r w:rsidRPr="00D967AC">
        <w:rPr>
          <w:rFonts w:hint="eastAsia"/>
        </w:rPr>
        <w:t>#</w:t>
      </w:r>
    </w:p>
    <w:p w14:paraId="287FF16E" w14:textId="77777777" w:rsidR="000A4A2C" w:rsidRPr="00D967AC" w:rsidRDefault="000A4A2C" w:rsidP="000A4A2C">
      <w:pPr>
        <w:pStyle w:val="2f5"/>
      </w:pPr>
      <w:r w:rsidRPr="00D967AC">
        <w:rPr>
          <w:rFonts w:hint="eastAsia"/>
        </w:rPr>
        <w:t>Return</w:t>
      </w:r>
    </w:p>
    <w:p w14:paraId="4F5DDE3B" w14:textId="77777777" w:rsidR="000A4A2C" w:rsidRPr="00D967AC" w:rsidRDefault="000A4A2C" w:rsidP="000A4A2C">
      <w:pPr>
        <w:pStyle w:val="TerminalDisplay"/>
      </w:pPr>
    </w:p>
    <w:p w14:paraId="5F236309" w14:textId="77777777" w:rsidR="000A4A2C" w:rsidRPr="00D967AC" w:rsidRDefault="000A4A2C" w:rsidP="000A4A2C">
      <w:pPr>
        <w:pStyle w:val="4"/>
        <w:rPr>
          <w:rFonts w:hint="default"/>
        </w:rPr>
      </w:pPr>
      <w:r w:rsidRPr="00D967AC">
        <w:t>Configurations of R1 for association between the floating route and BFD</w:t>
      </w:r>
    </w:p>
    <w:p w14:paraId="6B9B35CC" w14:textId="77777777" w:rsidR="000A4A2C" w:rsidRPr="00D967AC" w:rsidRDefault="000A4A2C" w:rsidP="000A4A2C">
      <w:pPr>
        <w:pStyle w:val="2f5"/>
      </w:pPr>
      <w:r w:rsidRPr="00D967AC">
        <w:rPr>
          <w:rFonts w:hint="eastAsia"/>
        </w:rPr>
        <w:t>#</w:t>
      </w:r>
    </w:p>
    <w:p w14:paraId="3C6BB1AB" w14:textId="77777777" w:rsidR="000A4A2C" w:rsidRPr="00D967AC" w:rsidRDefault="000A4A2C" w:rsidP="000A4A2C">
      <w:pPr>
        <w:pStyle w:val="2f5"/>
      </w:pPr>
      <w:r w:rsidRPr="00D967AC">
        <w:rPr>
          <w:rFonts w:hint="eastAsia"/>
        </w:rPr>
        <w:t xml:space="preserve"> sysname R1</w:t>
      </w:r>
    </w:p>
    <w:p w14:paraId="0A8BCFF5" w14:textId="77777777" w:rsidR="000A4A2C" w:rsidRPr="00D967AC" w:rsidRDefault="000A4A2C" w:rsidP="000A4A2C">
      <w:pPr>
        <w:pStyle w:val="2f5"/>
      </w:pPr>
      <w:r w:rsidRPr="00D967AC">
        <w:rPr>
          <w:rFonts w:hint="eastAsia"/>
        </w:rPr>
        <w:t>#</w:t>
      </w:r>
    </w:p>
    <w:p w14:paraId="30B58D85" w14:textId="77777777" w:rsidR="000A4A2C" w:rsidRPr="00D967AC" w:rsidRDefault="000A4A2C" w:rsidP="000A4A2C">
      <w:pPr>
        <w:pStyle w:val="2f5"/>
      </w:pPr>
      <w:r w:rsidRPr="00D967AC">
        <w:rPr>
          <w:rFonts w:hint="eastAsia"/>
        </w:rPr>
        <w:t>bfd</w:t>
      </w:r>
    </w:p>
    <w:p w14:paraId="400304E7" w14:textId="77777777" w:rsidR="000A4A2C" w:rsidRPr="00D967AC" w:rsidRDefault="000A4A2C" w:rsidP="000A4A2C">
      <w:pPr>
        <w:pStyle w:val="2f5"/>
      </w:pPr>
      <w:r w:rsidRPr="00D967AC">
        <w:rPr>
          <w:rFonts w:hint="eastAsia"/>
        </w:rPr>
        <w:t>#</w:t>
      </w:r>
    </w:p>
    <w:p w14:paraId="4EDFE6BC" w14:textId="77777777" w:rsidR="000A4A2C" w:rsidRPr="00D967AC" w:rsidRDefault="000A4A2C" w:rsidP="000A4A2C">
      <w:pPr>
        <w:pStyle w:val="2f5"/>
      </w:pPr>
      <w:r w:rsidRPr="00D967AC">
        <w:rPr>
          <w:rFonts w:hint="eastAsia"/>
        </w:rPr>
        <w:t>interface GigabitEthernet0/0/1</w:t>
      </w:r>
    </w:p>
    <w:p w14:paraId="7EA3ABCF" w14:textId="77777777" w:rsidR="000A4A2C" w:rsidRPr="00D967AC" w:rsidRDefault="000A4A2C" w:rsidP="000A4A2C">
      <w:pPr>
        <w:pStyle w:val="2f5"/>
      </w:pPr>
      <w:r w:rsidRPr="00D967AC">
        <w:rPr>
          <w:rFonts w:hint="eastAsia"/>
        </w:rPr>
        <w:t xml:space="preserve"> ip address 10.1.1.1 255.255.255.0 </w:t>
      </w:r>
    </w:p>
    <w:p w14:paraId="68032B85" w14:textId="77777777" w:rsidR="000A4A2C" w:rsidRPr="00D967AC" w:rsidRDefault="000A4A2C" w:rsidP="000A4A2C">
      <w:pPr>
        <w:pStyle w:val="2f5"/>
      </w:pPr>
      <w:r w:rsidRPr="00D967AC">
        <w:rPr>
          <w:rFonts w:hint="eastAsia"/>
        </w:rPr>
        <w:t>#</w:t>
      </w:r>
    </w:p>
    <w:p w14:paraId="5CA968F4" w14:textId="77777777" w:rsidR="000A4A2C" w:rsidRPr="00D967AC" w:rsidRDefault="000A4A2C" w:rsidP="000A4A2C">
      <w:pPr>
        <w:pStyle w:val="2f5"/>
      </w:pPr>
      <w:r w:rsidRPr="00D967AC">
        <w:rPr>
          <w:rFonts w:hint="eastAsia"/>
        </w:rPr>
        <w:t>interface GigabitEthernet0/0/2</w:t>
      </w:r>
    </w:p>
    <w:p w14:paraId="6A2C3819" w14:textId="77777777" w:rsidR="000A4A2C" w:rsidRPr="00D967AC" w:rsidRDefault="000A4A2C" w:rsidP="000A4A2C">
      <w:pPr>
        <w:pStyle w:val="2f5"/>
      </w:pPr>
      <w:r w:rsidRPr="00D967AC">
        <w:rPr>
          <w:rFonts w:hint="eastAsia"/>
        </w:rPr>
        <w:t xml:space="preserve"> ip address 10.1.2.1 255.255.255.0 </w:t>
      </w:r>
    </w:p>
    <w:p w14:paraId="3D7100A8" w14:textId="77777777" w:rsidR="000A4A2C" w:rsidRPr="00D967AC" w:rsidRDefault="000A4A2C" w:rsidP="000A4A2C">
      <w:pPr>
        <w:pStyle w:val="2f5"/>
      </w:pPr>
      <w:r w:rsidRPr="00D967AC">
        <w:rPr>
          <w:rFonts w:hint="eastAsia"/>
        </w:rPr>
        <w:t xml:space="preserve"> standby track bfd-session session-name test</w:t>
      </w:r>
    </w:p>
    <w:p w14:paraId="33330440" w14:textId="77777777" w:rsidR="000A4A2C" w:rsidRPr="00D967AC" w:rsidRDefault="000A4A2C" w:rsidP="000A4A2C">
      <w:pPr>
        <w:pStyle w:val="2f5"/>
      </w:pPr>
      <w:r w:rsidRPr="00D967AC">
        <w:rPr>
          <w:rFonts w:hint="eastAsia"/>
        </w:rPr>
        <w:t>#</w:t>
      </w:r>
    </w:p>
    <w:p w14:paraId="4736CF36" w14:textId="77777777" w:rsidR="000A4A2C" w:rsidRPr="00D967AC" w:rsidRDefault="000A4A2C" w:rsidP="000A4A2C">
      <w:pPr>
        <w:pStyle w:val="2f5"/>
      </w:pPr>
      <w:r w:rsidRPr="00D967AC">
        <w:rPr>
          <w:rFonts w:hint="eastAsia"/>
        </w:rPr>
        <w:t>interface LoopBack0</w:t>
      </w:r>
    </w:p>
    <w:p w14:paraId="1CB81ACB" w14:textId="77777777" w:rsidR="000A4A2C" w:rsidRPr="00D967AC" w:rsidRDefault="000A4A2C" w:rsidP="000A4A2C">
      <w:pPr>
        <w:pStyle w:val="2f5"/>
      </w:pPr>
      <w:r w:rsidRPr="00D967AC">
        <w:rPr>
          <w:rFonts w:hint="eastAsia"/>
        </w:rPr>
        <w:t xml:space="preserve"> ip address 192.168.1.1 255.255.255.0 </w:t>
      </w:r>
    </w:p>
    <w:p w14:paraId="5DE89EDB" w14:textId="77777777" w:rsidR="000A4A2C" w:rsidRPr="00D967AC" w:rsidRDefault="000A4A2C" w:rsidP="000A4A2C">
      <w:pPr>
        <w:pStyle w:val="2f5"/>
      </w:pPr>
      <w:r w:rsidRPr="00D967AC">
        <w:rPr>
          <w:rFonts w:hint="eastAsia"/>
        </w:rPr>
        <w:t>#</w:t>
      </w:r>
    </w:p>
    <w:p w14:paraId="402331D8" w14:textId="77777777" w:rsidR="000A4A2C" w:rsidRPr="00D967AC" w:rsidRDefault="000A4A2C" w:rsidP="000A4A2C">
      <w:pPr>
        <w:pStyle w:val="2f5"/>
      </w:pPr>
      <w:r w:rsidRPr="00D967AC">
        <w:rPr>
          <w:rFonts w:hint="eastAsia"/>
        </w:rPr>
        <w:t>bfd test bind peer-ip 10.1.3.2</w:t>
      </w:r>
    </w:p>
    <w:p w14:paraId="213BEFBB" w14:textId="77777777" w:rsidR="000A4A2C" w:rsidRPr="00D967AC" w:rsidRDefault="000A4A2C" w:rsidP="000A4A2C">
      <w:pPr>
        <w:pStyle w:val="2f5"/>
      </w:pPr>
      <w:r w:rsidRPr="00D967AC">
        <w:rPr>
          <w:rFonts w:hint="eastAsia"/>
        </w:rPr>
        <w:t xml:space="preserve"> discriminator local 10</w:t>
      </w:r>
    </w:p>
    <w:p w14:paraId="13689E9F" w14:textId="77777777" w:rsidR="000A4A2C" w:rsidRPr="00D967AC" w:rsidRDefault="000A4A2C" w:rsidP="000A4A2C">
      <w:pPr>
        <w:pStyle w:val="2f5"/>
      </w:pPr>
      <w:r w:rsidRPr="00D967AC">
        <w:rPr>
          <w:rFonts w:hint="eastAsia"/>
        </w:rPr>
        <w:t xml:space="preserve"> discriminator remote 20</w:t>
      </w:r>
    </w:p>
    <w:p w14:paraId="2F99EA64" w14:textId="77777777" w:rsidR="000A4A2C" w:rsidRPr="00D967AC" w:rsidRDefault="000A4A2C" w:rsidP="000A4A2C">
      <w:pPr>
        <w:pStyle w:val="2f5"/>
      </w:pPr>
      <w:r w:rsidRPr="00D967AC">
        <w:rPr>
          <w:rFonts w:hint="eastAsia"/>
        </w:rPr>
        <w:t xml:space="preserve"> commit</w:t>
      </w:r>
    </w:p>
    <w:p w14:paraId="3EC1D3BF" w14:textId="77777777" w:rsidR="000A4A2C" w:rsidRPr="00D967AC" w:rsidRDefault="000A4A2C" w:rsidP="000A4A2C">
      <w:pPr>
        <w:pStyle w:val="2f5"/>
      </w:pPr>
      <w:r w:rsidRPr="00D967AC">
        <w:rPr>
          <w:rFonts w:hint="eastAsia"/>
        </w:rPr>
        <w:t>#</w:t>
      </w:r>
    </w:p>
    <w:p w14:paraId="2CE522ED" w14:textId="77777777" w:rsidR="000A4A2C" w:rsidRPr="00D967AC" w:rsidRDefault="000A4A2C" w:rsidP="000A4A2C">
      <w:pPr>
        <w:pStyle w:val="2f5"/>
      </w:pPr>
      <w:r w:rsidRPr="00D967AC">
        <w:rPr>
          <w:rFonts w:hint="eastAsia"/>
        </w:rPr>
        <w:t>ip route-static 192.168.2.0 255.255.255.0 10.1.1.2 preference 80</w:t>
      </w:r>
    </w:p>
    <w:p w14:paraId="6D799E15" w14:textId="77777777" w:rsidR="000A4A2C" w:rsidRPr="00D967AC" w:rsidRDefault="000A4A2C" w:rsidP="000A4A2C">
      <w:pPr>
        <w:pStyle w:val="2f5"/>
      </w:pPr>
      <w:r w:rsidRPr="00D967AC">
        <w:rPr>
          <w:rFonts w:hint="eastAsia"/>
        </w:rPr>
        <w:t xml:space="preserve">ip route-static 192.168.2.0 255.255.255.0 10.1.2.2 </w:t>
      </w:r>
    </w:p>
    <w:p w14:paraId="6DB29079" w14:textId="77777777" w:rsidR="000A4A2C" w:rsidRPr="00D967AC" w:rsidRDefault="000A4A2C" w:rsidP="000A4A2C">
      <w:pPr>
        <w:pStyle w:val="2f5"/>
      </w:pPr>
      <w:r w:rsidRPr="00D967AC">
        <w:rPr>
          <w:rFonts w:hint="eastAsia"/>
        </w:rPr>
        <w:t>#</w:t>
      </w:r>
    </w:p>
    <w:p w14:paraId="765D741B" w14:textId="77777777" w:rsidR="000A4A2C" w:rsidRPr="00D967AC" w:rsidRDefault="000A4A2C" w:rsidP="000A4A2C">
      <w:pPr>
        <w:pStyle w:val="2f5"/>
      </w:pPr>
      <w:r w:rsidRPr="00D967AC">
        <w:rPr>
          <w:rFonts w:hint="eastAsia"/>
        </w:rPr>
        <w:t>return</w:t>
      </w:r>
    </w:p>
    <w:p w14:paraId="7A3C1D47" w14:textId="77777777" w:rsidR="000A4A2C" w:rsidRPr="00D967AC" w:rsidRDefault="000A4A2C" w:rsidP="000A4A2C">
      <w:pPr>
        <w:pStyle w:val="4"/>
        <w:rPr>
          <w:rFonts w:hint="default"/>
        </w:rPr>
      </w:pPr>
      <w:r w:rsidRPr="00D967AC">
        <w:t>Configurations of R2 for association between the floating route and BFD</w:t>
      </w:r>
    </w:p>
    <w:p w14:paraId="6F3C152A" w14:textId="77777777" w:rsidR="000A4A2C" w:rsidRPr="00D967AC" w:rsidRDefault="000A4A2C" w:rsidP="000A4A2C">
      <w:pPr>
        <w:pStyle w:val="2f5"/>
      </w:pPr>
      <w:r w:rsidRPr="00D967AC">
        <w:rPr>
          <w:rFonts w:hint="eastAsia"/>
        </w:rPr>
        <w:t>#</w:t>
      </w:r>
    </w:p>
    <w:p w14:paraId="6F04ED82" w14:textId="77777777" w:rsidR="000A4A2C" w:rsidRPr="00D967AC" w:rsidRDefault="000A4A2C" w:rsidP="000A4A2C">
      <w:pPr>
        <w:pStyle w:val="2f5"/>
      </w:pPr>
      <w:r w:rsidRPr="00D967AC">
        <w:rPr>
          <w:rFonts w:hint="eastAsia"/>
        </w:rPr>
        <w:t xml:space="preserve"> sysname R2</w:t>
      </w:r>
    </w:p>
    <w:p w14:paraId="2B187ACE" w14:textId="77777777" w:rsidR="000A4A2C" w:rsidRPr="00D967AC" w:rsidRDefault="000A4A2C" w:rsidP="000A4A2C">
      <w:pPr>
        <w:pStyle w:val="2f5"/>
      </w:pPr>
      <w:r w:rsidRPr="00D967AC">
        <w:rPr>
          <w:rFonts w:hint="eastAsia"/>
        </w:rPr>
        <w:t>#</w:t>
      </w:r>
    </w:p>
    <w:p w14:paraId="652BFDEF" w14:textId="77777777" w:rsidR="000A4A2C" w:rsidRPr="00D967AC" w:rsidRDefault="000A4A2C" w:rsidP="000A4A2C">
      <w:pPr>
        <w:pStyle w:val="2f5"/>
      </w:pPr>
      <w:r w:rsidRPr="00D967AC">
        <w:rPr>
          <w:rFonts w:hint="eastAsia"/>
        </w:rPr>
        <w:t>bfd</w:t>
      </w:r>
    </w:p>
    <w:p w14:paraId="63B9B681" w14:textId="77777777" w:rsidR="000A4A2C" w:rsidRPr="00D967AC" w:rsidRDefault="000A4A2C" w:rsidP="000A4A2C">
      <w:pPr>
        <w:pStyle w:val="2f5"/>
      </w:pPr>
      <w:r w:rsidRPr="00D967AC">
        <w:rPr>
          <w:rFonts w:hint="eastAsia"/>
        </w:rPr>
        <w:t>#</w:t>
      </w:r>
    </w:p>
    <w:p w14:paraId="669B564B" w14:textId="77777777" w:rsidR="000A4A2C" w:rsidRPr="00D967AC" w:rsidRDefault="000A4A2C" w:rsidP="000A4A2C">
      <w:pPr>
        <w:pStyle w:val="2f5"/>
      </w:pPr>
      <w:r w:rsidRPr="00D967AC">
        <w:rPr>
          <w:rFonts w:hint="eastAsia"/>
        </w:rPr>
        <w:t>interface GigabitEthernet0/0/1</w:t>
      </w:r>
    </w:p>
    <w:p w14:paraId="704A5682" w14:textId="77777777" w:rsidR="000A4A2C" w:rsidRPr="00D967AC" w:rsidRDefault="000A4A2C" w:rsidP="000A4A2C">
      <w:pPr>
        <w:pStyle w:val="2f5"/>
      </w:pPr>
      <w:r w:rsidRPr="00D967AC">
        <w:rPr>
          <w:rFonts w:hint="eastAsia"/>
        </w:rPr>
        <w:t xml:space="preserve"> ip address 10.1.1.2 255.255.255.0 </w:t>
      </w:r>
    </w:p>
    <w:p w14:paraId="6EE59C34" w14:textId="77777777" w:rsidR="000A4A2C" w:rsidRPr="00D967AC" w:rsidRDefault="000A4A2C" w:rsidP="000A4A2C">
      <w:pPr>
        <w:pStyle w:val="2f5"/>
      </w:pPr>
      <w:r w:rsidRPr="00D967AC">
        <w:rPr>
          <w:rFonts w:hint="eastAsia"/>
        </w:rPr>
        <w:t>#</w:t>
      </w:r>
    </w:p>
    <w:p w14:paraId="79A67524" w14:textId="77777777" w:rsidR="000A4A2C" w:rsidRPr="00D967AC" w:rsidRDefault="000A4A2C" w:rsidP="000A4A2C">
      <w:pPr>
        <w:pStyle w:val="2f5"/>
      </w:pPr>
      <w:r w:rsidRPr="00D967AC">
        <w:rPr>
          <w:rFonts w:hint="eastAsia"/>
        </w:rPr>
        <w:t>interface GigabitEthernet0/0/2</w:t>
      </w:r>
    </w:p>
    <w:p w14:paraId="01E8E8D5" w14:textId="77777777" w:rsidR="000A4A2C" w:rsidRPr="00D967AC" w:rsidRDefault="000A4A2C" w:rsidP="000A4A2C">
      <w:pPr>
        <w:pStyle w:val="2f5"/>
      </w:pPr>
      <w:r w:rsidRPr="00D967AC">
        <w:rPr>
          <w:rFonts w:hint="eastAsia"/>
        </w:rPr>
        <w:t xml:space="preserve"> ip address 10.1.2.2 255.255.255.0 </w:t>
      </w:r>
    </w:p>
    <w:p w14:paraId="5F38E581" w14:textId="77777777" w:rsidR="000A4A2C" w:rsidRPr="00D967AC" w:rsidRDefault="000A4A2C" w:rsidP="000A4A2C">
      <w:pPr>
        <w:pStyle w:val="2f5"/>
      </w:pPr>
      <w:r w:rsidRPr="00D967AC">
        <w:rPr>
          <w:rFonts w:hint="eastAsia"/>
        </w:rPr>
        <w:t xml:space="preserve"> standby track bfd-session session-name test</w:t>
      </w:r>
    </w:p>
    <w:p w14:paraId="24C97390" w14:textId="77777777" w:rsidR="000A4A2C" w:rsidRPr="00D967AC" w:rsidRDefault="000A4A2C" w:rsidP="000A4A2C">
      <w:pPr>
        <w:pStyle w:val="2f5"/>
      </w:pPr>
      <w:r w:rsidRPr="00D967AC">
        <w:rPr>
          <w:rFonts w:hint="eastAsia"/>
        </w:rPr>
        <w:lastRenderedPageBreak/>
        <w:t>#</w:t>
      </w:r>
    </w:p>
    <w:p w14:paraId="5F6322CB" w14:textId="77777777" w:rsidR="000A4A2C" w:rsidRPr="00D967AC" w:rsidRDefault="000A4A2C" w:rsidP="000A4A2C">
      <w:pPr>
        <w:pStyle w:val="2f5"/>
      </w:pPr>
      <w:r w:rsidRPr="00D967AC">
        <w:rPr>
          <w:rFonts w:hint="eastAsia"/>
        </w:rPr>
        <w:t>interface LoopBack0</w:t>
      </w:r>
    </w:p>
    <w:p w14:paraId="793AAA85" w14:textId="77777777" w:rsidR="000A4A2C" w:rsidRPr="00D967AC" w:rsidRDefault="000A4A2C" w:rsidP="000A4A2C">
      <w:pPr>
        <w:pStyle w:val="2f5"/>
      </w:pPr>
      <w:r w:rsidRPr="00D967AC">
        <w:rPr>
          <w:rFonts w:hint="eastAsia"/>
        </w:rPr>
        <w:t xml:space="preserve"> ip address 192.168.2.1 255.255.255.0 </w:t>
      </w:r>
    </w:p>
    <w:p w14:paraId="5AACBC48" w14:textId="77777777" w:rsidR="000A4A2C" w:rsidRPr="00D967AC" w:rsidRDefault="000A4A2C" w:rsidP="000A4A2C">
      <w:pPr>
        <w:pStyle w:val="2f5"/>
      </w:pPr>
      <w:r w:rsidRPr="00D967AC">
        <w:rPr>
          <w:rFonts w:hint="eastAsia"/>
        </w:rPr>
        <w:t>#</w:t>
      </w:r>
    </w:p>
    <w:p w14:paraId="2FBFFBAF" w14:textId="77777777" w:rsidR="000A4A2C" w:rsidRPr="00D967AC" w:rsidRDefault="000A4A2C" w:rsidP="000A4A2C">
      <w:pPr>
        <w:pStyle w:val="2f5"/>
      </w:pPr>
      <w:r w:rsidRPr="00D967AC">
        <w:rPr>
          <w:rFonts w:hint="eastAsia"/>
        </w:rPr>
        <w:t>bfd test bind peer-ip 10.1.3.1</w:t>
      </w:r>
    </w:p>
    <w:p w14:paraId="73274722" w14:textId="77777777" w:rsidR="000A4A2C" w:rsidRPr="00D967AC" w:rsidRDefault="000A4A2C" w:rsidP="000A4A2C">
      <w:pPr>
        <w:pStyle w:val="2f5"/>
      </w:pPr>
      <w:r w:rsidRPr="00D967AC">
        <w:rPr>
          <w:rFonts w:hint="eastAsia"/>
        </w:rPr>
        <w:t xml:space="preserve"> discriminator local 20</w:t>
      </w:r>
    </w:p>
    <w:p w14:paraId="44E0C608" w14:textId="77777777" w:rsidR="000A4A2C" w:rsidRPr="00D967AC" w:rsidRDefault="000A4A2C" w:rsidP="000A4A2C">
      <w:pPr>
        <w:pStyle w:val="2f5"/>
      </w:pPr>
      <w:r w:rsidRPr="00D967AC">
        <w:rPr>
          <w:rFonts w:hint="eastAsia"/>
        </w:rPr>
        <w:t xml:space="preserve"> discriminator remote 10</w:t>
      </w:r>
    </w:p>
    <w:p w14:paraId="7E1A0349" w14:textId="77777777" w:rsidR="000A4A2C" w:rsidRPr="00D967AC" w:rsidRDefault="000A4A2C" w:rsidP="000A4A2C">
      <w:pPr>
        <w:pStyle w:val="2f5"/>
      </w:pPr>
      <w:r w:rsidRPr="00D967AC">
        <w:rPr>
          <w:rFonts w:hint="eastAsia"/>
        </w:rPr>
        <w:t xml:space="preserve"> commit</w:t>
      </w:r>
    </w:p>
    <w:p w14:paraId="46FCF451" w14:textId="77777777" w:rsidR="000A4A2C" w:rsidRPr="00D967AC" w:rsidRDefault="000A4A2C" w:rsidP="000A4A2C">
      <w:pPr>
        <w:pStyle w:val="2f5"/>
      </w:pPr>
      <w:r w:rsidRPr="00D967AC">
        <w:rPr>
          <w:rFonts w:hint="eastAsia"/>
        </w:rPr>
        <w:t>#</w:t>
      </w:r>
    </w:p>
    <w:p w14:paraId="7135975F" w14:textId="77777777" w:rsidR="000A4A2C" w:rsidRPr="00D967AC" w:rsidRDefault="000A4A2C" w:rsidP="000A4A2C">
      <w:pPr>
        <w:pStyle w:val="2f5"/>
      </w:pPr>
      <w:r w:rsidRPr="00D967AC">
        <w:rPr>
          <w:rFonts w:hint="eastAsia"/>
        </w:rPr>
        <w:t xml:space="preserve">ip route-static 192.168.1.0 255.255.255.0 10.1.1.1 preference 80 </w:t>
      </w:r>
    </w:p>
    <w:p w14:paraId="2FFD1073" w14:textId="77777777" w:rsidR="000A4A2C" w:rsidRPr="00D967AC" w:rsidRDefault="000A4A2C" w:rsidP="000A4A2C">
      <w:pPr>
        <w:pStyle w:val="2f5"/>
      </w:pPr>
      <w:r w:rsidRPr="00D967AC">
        <w:rPr>
          <w:rFonts w:hint="eastAsia"/>
        </w:rPr>
        <w:t>ip route-static 192.168.1.0 255.255.255.0 10.1.2.1 preference 60</w:t>
      </w:r>
    </w:p>
    <w:p w14:paraId="1A6CC5D9" w14:textId="77777777" w:rsidR="000A4A2C" w:rsidRPr="00D967AC" w:rsidRDefault="000A4A2C" w:rsidP="000A4A2C">
      <w:pPr>
        <w:pStyle w:val="2f5"/>
      </w:pPr>
      <w:r w:rsidRPr="00D967AC">
        <w:rPr>
          <w:rFonts w:hint="eastAsia"/>
        </w:rPr>
        <w:t>ip route-static 192.168.1.0 255.255.255.0 10.1.3.1 preference 100</w:t>
      </w:r>
    </w:p>
    <w:p w14:paraId="59EEE6E7" w14:textId="77777777" w:rsidR="000A4A2C" w:rsidRPr="00D967AC" w:rsidRDefault="000A4A2C" w:rsidP="000A4A2C">
      <w:pPr>
        <w:pStyle w:val="2f5"/>
      </w:pPr>
      <w:r w:rsidRPr="00D967AC">
        <w:rPr>
          <w:rFonts w:hint="eastAsia"/>
        </w:rPr>
        <w:t>#</w:t>
      </w:r>
    </w:p>
    <w:p w14:paraId="3D1D1A4A" w14:textId="77777777" w:rsidR="000A4A2C" w:rsidRPr="00D967AC" w:rsidRDefault="000A4A2C" w:rsidP="000A4A2C">
      <w:pPr>
        <w:pStyle w:val="2f5"/>
      </w:pPr>
      <w:r w:rsidRPr="00D967AC">
        <w:t>R</w:t>
      </w:r>
      <w:r w:rsidRPr="00D967AC">
        <w:rPr>
          <w:rFonts w:hint="eastAsia"/>
        </w:rPr>
        <w:t>eturn</w:t>
      </w:r>
    </w:p>
    <w:p w14:paraId="208651B7" w14:textId="77777777" w:rsidR="000A4A2C" w:rsidRPr="00D967AC" w:rsidRDefault="000A4A2C" w:rsidP="000A4A2C">
      <w:pPr>
        <w:pStyle w:val="2f5"/>
      </w:pPr>
    </w:p>
    <w:p w14:paraId="5BF9A23C" w14:textId="77777777" w:rsidR="000A4A2C" w:rsidRPr="00D967AC" w:rsidRDefault="000A4A2C" w:rsidP="000A4A2C">
      <w:pPr>
        <w:pStyle w:val="2f5"/>
      </w:pPr>
    </w:p>
    <w:p w14:paraId="12D1BFF3" w14:textId="77777777" w:rsidR="000A4A2C" w:rsidRPr="00D967AC" w:rsidRDefault="000A4A2C" w:rsidP="000A4A2C">
      <w:pPr>
        <w:pStyle w:val="2f5"/>
      </w:pPr>
    </w:p>
    <w:p w14:paraId="13BD9330" w14:textId="77777777" w:rsidR="000A4A2C" w:rsidRPr="00D967AC" w:rsidRDefault="000A4A2C" w:rsidP="000A4A2C">
      <w:pPr>
        <w:pStyle w:val="2f5"/>
      </w:pPr>
    </w:p>
    <w:p w14:paraId="6AC45DF8" w14:textId="77777777" w:rsidR="000A4A2C" w:rsidRPr="00D967AC" w:rsidRDefault="000A4A2C" w:rsidP="000A4A2C">
      <w:pPr>
        <w:pStyle w:val="2f5"/>
      </w:pPr>
    </w:p>
    <w:p w14:paraId="0A55E284" w14:textId="77777777" w:rsidR="000A4A2C" w:rsidRPr="00D967AC" w:rsidRDefault="000A4A2C" w:rsidP="000A4A2C">
      <w:pPr>
        <w:pStyle w:val="2f5"/>
      </w:pPr>
    </w:p>
    <w:p w14:paraId="1BDF9954" w14:textId="77777777" w:rsidR="000A4A2C" w:rsidRPr="00D967AC" w:rsidRDefault="000A4A2C" w:rsidP="000A4A2C">
      <w:pPr>
        <w:pStyle w:val="2f5"/>
      </w:pPr>
    </w:p>
    <w:p w14:paraId="6C09E7E8" w14:textId="77777777" w:rsidR="000A4A2C" w:rsidRPr="00D967AC" w:rsidRDefault="000A4A2C" w:rsidP="000A4A2C">
      <w:pPr>
        <w:pStyle w:val="2f5"/>
      </w:pPr>
    </w:p>
    <w:p w14:paraId="5312988E" w14:textId="77777777" w:rsidR="000A4A2C" w:rsidRPr="00D967AC" w:rsidRDefault="000A4A2C" w:rsidP="000A4A2C">
      <w:pPr>
        <w:pStyle w:val="2f5"/>
      </w:pPr>
    </w:p>
    <w:p w14:paraId="0B73615F" w14:textId="77777777" w:rsidR="000A4A2C" w:rsidRPr="00D967AC" w:rsidRDefault="000A4A2C" w:rsidP="000A4A2C">
      <w:pPr>
        <w:pStyle w:val="2f5"/>
      </w:pPr>
    </w:p>
    <w:p w14:paraId="646B2E8F" w14:textId="77777777" w:rsidR="000A4A2C" w:rsidRPr="00D967AC" w:rsidRDefault="000A4A2C" w:rsidP="000A4A2C">
      <w:pPr>
        <w:pStyle w:val="2f5"/>
      </w:pPr>
    </w:p>
    <w:p w14:paraId="7EE614DD" w14:textId="77777777" w:rsidR="000A4A2C" w:rsidRPr="00D967AC" w:rsidRDefault="000A4A2C" w:rsidP="000A4A2C">
      <w:pPr>
        <w:pStyle w:val="2f5"/>
      </w:pPr>
    </w:p>
    <w:p w14:paraId="5BBB5839" w14:textId="77777777" w:rsidR="000A4A2C" w:rsidRPr="00D967AC" w:rsidRDefault="000A4A2C" w:rsidP="000A4A2C">
      <w:pPr>
        <w:pStyle w:val="2f5"/>
      </w:pPr>
    </w:p>
    <w:p w14:paraId="3D3458F3" w14:textId="77777777" w:rsidR="000A4A2C" w:rsidRPr="00D967AC" w:rsidRDefault="000A4A2C" w:rsidP="000A4A2C">
      <w:pPr>
        <w:pStyle w:val="2f5"/>
      </w:pPr>
    </w:p>
    <w:p w14:paraId="1C453EBE" w14:textId="77777777" w:rsidR="000A4A2C" w:rsidRPr="00D967AC" w:rsidRDefault="000A4A2C" w:rsidP="000A4A2C">
      <w:pPr>
        <w:pStyle w:val="2f5"/>
      </w:pPr>
    </w:p>
    <w:p w14:paraId="2784B80C" w14:textId="77777777" w:rsidR="000A4A2C" w:rsidRPr="00D967AC" w:rsidRDefault="000A4A2C" w:rsidP="000A4A2C">
      <w:pPr>
        <w:pStyle w:val="2f5"/>
      </w:pPr>
    </w:p>
    <w:p w14:paraId="2995609A" w14:textId="77777777" w:rsidR="000A4A2C" w:rsidRPr="00D967AC" w:rsidRDefault="000A4A2C" w:rsidP="000A4A2C">
      <w:pPr>
        <w:pStyle w:val="2f5"/>
      </w:pPr>
    </w:p>
    <w:p w14:paraId="62A7CF48" w14:textId="77777777" w:rsidR="000A4A2C" w:rsidRPr="00D967AC" w:rsidRDefault="000A4A2C" w:rsidP="000A4A2C">
      <w:pPr>
        <w:pStyle w:val="2f5"/>
      </w:pPr>
    </w:p>
    <w:p w14:paraId="5AC7E71B" w14:textId="77777777" w:rsidR="000A4A2C" w:rsidRPr="00D967AC" w:rsidRDefault="000A4A2C" w:rsidP="000A4A2C">
      <w:pPr>
        <w:pStyle w:val="2f5"/>
      </w:pPr>
    </w:p>
    <w:p w14:paraId="41F9CA81" w14:textId="77777777" w:rsidR="000A4A2C" w:rsidRPr="00D967AC" w:rsidRDefault="000A4A2C" w:rsidP="000A4A2C">
      <w:pPr>
        <w:pStyle w:val="2f5"/>
      </w:pPr>
    </w:p>
    <w:p w14:paraId="26DA8C95" w14:textId="77777777" w:rsidR="000A4A2C" w:rsidRPr="00D967AC" w:rsidRDefault="000A4A2C" w:rsidP="000A4A2C">
      <w:pPr>
        <w:pStyle w:val="2f5"/>
      </w:pPr>
    </w:p>
    <w:p w14:paraId="2950022D" w14:textId="77777777" w:rsidR="000A4A2C" w:rsidRPr="00D967AC" w:rsidRDefault="000A4A2C" w:rsidP="000A4A2C">
      <w:pPr>
        <w:pStyle w:val="2f5"/>
      </w:pPr>
    </w:p>
    <w:p w14:paraId="7D704E36" w14:textId="77777777" w:rsidR="000A4A2C" w:rsidRPr="00D967AC" w:rsidRDefault="000A4A2C" w:rsidP="000A4A2C">
      <w:pPr>
        <w:pStyle w:val="2f5"/>
      </w:pPr>
    </w:p>
    <w:p w14:paraId="587573F6" w14:textId="77777777" w:rsidR="000A4A2C" w:rsidRPr="00D967AC" w:rsidRDefault="000A4A2C" w:rsidP="000A4A2C">
      <w:pPr>
        <w:pStyle w:val="2f5"/>
      </w:pPr>
    </w:p>
    <w:p w14:paraId="2CEE986F" w14:textId="77777777" w:rsidR="000A4A2C" w:rsidRPr="00D967AC" w:rsidRDefault="000A4A2C" w:rsidP="000A4A2C">
      <w:pPr>
        <w:pStyle w:val="2f5"/>
      </w:pPr>
    </w:p>
    <w:p w14:paraId="585A9BA9" w14:textId="77777777" w:rsidR="000A4A2C" w:rsidRPr="00D967AC" w:rsidRDefault="000A4A2C" w:rsidP="000A4A2C">
      <w:pPr>
        <w:pStyle w:val="2f5"/>
      </w:pPr>
    </w:p>
    <w:p w14:paraId="27128B39" w14:textId="77777777" w:rsidR="000A4A2C" w:rsidRPr="00D967AC" w:rsidRDefault="000A4A2C" w:rsidP="000A4A2C">
      <w:pPr>
        <w:pStyle w:val="2f5"/>
      </w:pPr>
    </w:p>
    <w:p w14:paraId="0D73C19B" w14:textId="77777777" w:rsidR="000A4A2C" w:rsidRPr="00D967AC" w:rsidRDefault="000A4A2C" w:rsidP="000A4A2C">
      <w:pPr>
        <w:pStyle w:val="2f5"/>
      </w:pPr>
    </w:p>
    <w:p w14:paraId="2CD71E1E" w14:textId="77777777" w:rsidR="000A4A2C" w:rsidRPr="00D967AC" w:rsidRDefault="000A4A2C" w:rsidP="000A4A2C">
      <w:pPr>
        <w:pStyle w:val="2f5"/>
      </w:pPr>
    </w:p>
    <w:p w14:paraId="53AB3153" w14:textId="77777777" w:rsidR="000A4A2C" w:rsidRPr="00D967AC" w:rsidRDefault="000A4A2C" w:rsidP="000A4A2C">
      <w:pPr>
        <w:pStyle w:val="2f5"/>
      </w:pPr>
    </w:p>
    <w:p w14:paraId="6990217B" w14:textId="77777777" w:rsidR="000A4A2C" w:rsidRPr="00D967AC" w:rsidRDefault="000A4A2C" w:rsidP="000A4A2C">
      <w:pPr>
        <w:pStyle w:val="2"/>
      </w:pPr>
      <w:bookmarkStart w:id="197" w:name="_Toc63253580"/>
      <w:bookmarkStart w:id="198" w:name="_Toc116563213"/>
      <w:r w:rsidRPr="00D967AC">
        <w:rPr>
          <w:rFonts w:hint="eastAsia"/>
        </w:rPr>
        <w:lastRenderedPageBreak/>
        <w:t>SPR Configuration</w:t>
      </w:r>
      <w:bookmarkEnd w:id="197"/>
      <w:bookmarkEnd w:id="198"/>
    </w:p>
    <w:p w14:paraId="59614DD7" w14:textId="77777777" w:rsidR="000A4A2C" w:rsidRPr="00D967AC" w:rsidRDefault="000A4A2C" w:rsidP="000A4A2C">
      <w:pPr>
        <w:pStyle w:val="3"/>
      </w:pPr>
      <w:bookmarkStart w:id="199" w:name="_Toc63253581"/>
      <w:bookmarkStart w:id="200" w:name="_Toc116563214"/>
      <w:r w:rsidRPr="00D967AC">
        <w:rPr>
          <w:rFonts w:hint="eastAsia"/>
        </w:rPr>
        <w:t>Introduction</w:t>
      </w:r>
      <w:bookmarkEnd w:id="199"/>
      <w:bookmarkEnd w:id="200"/>
    </w:p>
    <w:p w14:paraId="04F40900" w14:textId="77777777" w:rsidR="000A4A2C" w:rsidRPr="00D967AC" w:rsidRDefault="000A4A2C" w:rsidP="000A4A2C">
      <w:pPr>
        <w:pStyle w:val="4"/>
        <w:rPr>
          <w:rFonts w:hint="default"/>
        </w:rPr>
      </w:pPr>
      <w:r w:rsidRPr="00D967AC">
        <w:t>About This Lab</w:t>
      </w:r>
    </w:p>
    <w:p w14:paraId="2109FAF3" w14:textId="77777777" w:rsidR="000A4A2C" w:rsidRPr="00D967AC" w:rsidRDefault="000A4A2C" w:rsidP="000A4A2C">
      <w:pPr>
        <w:pStyle w:val="1e"/>
      </w:pPr>
      <w:r w:rsidRPr="00D967AC">
        <w:rPr>
          <w:rFonts w:hint="eastAsia"/>
        </w:rPr>
        <w:t>Smart Policy Routing (SPR) actively detects the link quality and matches service requirements to select an optimal link to forward service data. SPR prevents network blackholes and flappings.</w:t>
      </w:r>
    </w:p>
    <w:p w14:paraId="16ED0DBA" w14:textId="77777777" w:rsidR="000A4A2C" w:rsidRPr="00D967AC" w:rsidRDefault="000A4A2C" w:rsidP="000A4A2C">
      <w:pPr>
        <w:pStyle w:val="1e"/>
      </w:pPr>
      <w:r w:rsidRPr="00D967AC">
        <w:rPr>
          <w:rFonts w:hint="eastAsia"/>
        </w:rPr>
        <w:t>You can set the SPR switchover period, detection link, and best-effort link, configure an interface to be shut down automatically when SPR does not select the link of the interface, set the delay after which an interface is automatically shut down when SPR does not select the link of the interface, enable redirection enhancement, and configure other SPR parameters. Then SPR can forward traffic based on the intelligent traffic steering result in non-ECMP scenarios.</w:t>
      </w:r>
    </w:p>
    <w:p w14:paraId="1F345D0F" w14:textId="77777777" w:rsidR="000A4A2C" w:rsidRPr="00D967AC" w:rsidRDefault="000A4A2C" w:rsidP="000A4A2C">
      <w:pPr>
        <w:pStyle w:val="1e"/>
      </w:pPr>
    </w:p>
    <w:p w14:paraId="36E2BCAD" w14:textId="77777777" w:rsidR="000A4A2C" w:rsidRPr="00D967AC" w:rsidRDefault="000A4A2C" w:rsidP="000A4A2C">
      <w:pPr>
        <w:pStyle w:val="4"/>
        <w:rPr>
          <w:rFonts w:hint="default"/>
        </w:rPr>
      </w:pPr>
      <w:r w:rsidRPr="00D967AC">
        <w:t>Objectives</w:t>
      </w:r>
    </w:p>
    <w:p w14:paraId="336D037A" w14:textId="77777777" w:rsidR="000A4A2C" w:rsidRPr="00D967AC" w:rsidRDefault="000A4A2C" w:rsidP="000A4A2C">
      <w:pPr>
        <w:pStyle w:val="1e"/>
      </w:pPr>
      <w:r w:rsidRPr="00D967AC">
        <w:t>Upon completion of this task, you will be able to:</w:t>
      </w:r>
    </w:p>
    <w:p w14:paraId="782B35DC" w14:textId="77777777" w:rsidR="000A4A2C" w:rsidRPr="00D967AC" w:rsidRDefault="000A4A2C" w:rsidP="000A4A2C">
      <w:pPr>
        <w:pStyle w:val="4a"/>
      </w:pPr>
      <w:r w:rsidRPr="00D967AC">
        <w:rPr>
          <w:rFonts w:hint="eastAsia"/>
        </w:rPr>
        <w:t>Use SPR.</w:t>
      </w:r>
    </w:p>
    <w:p w14:paraId="2CBE3142" w14:textId="77777777" w:rsidR="000A4A2C" w:rsidRPr="00D967AC" w:rsidRDefault="000A4A2C" w:rsidP="000A4A2C">
      <w:pPr>
        <w:pStyle w:val="4a"/>
      </w:pPr>
      <w:r w:rsidRPr="00D967AC">
        <w:rPr>
          <w:rFonts w:hint="eastAsia"/>
        </w:rPr>
        <w:t>Configure SPR parameters.</w:t>
      </w:r>
    </w:p>
    <w:p w14:paraId="17748007" w14:textId="77777777" w:rsidR="000A4A2C" w:rsidRPr="00D967AC" w:rsidRDefault="000A4A2C" w:rsidP="000A4A2C">
      <w:pPr>
        <w:pStyle w:val="4a"/>
      </w:pPr>
      <w:r w:rsidRPr="00D967AC">
        <w:rPr>
          <w:rFonts w:hint="eastAsia"/>
        </w:rPr>
        <w:t>Configure association between SPR and services.</w:t>
      </w:r>
    </w:p>
    <w:p w14:paraId="6B605838" w14:textId="77777777" w:rsidR="000A4A2C" w:rsidRPr="00D967AC" w:rsidRDefault="000A4A2C" w:rsidP="000A4A2C">
      <w:pPr>
        <w:pStyle w:val="4a"/>
      </w:pPr>
    </w:p>
    <w:p w14:paraId="6A2547B7" w14:textId="77777777" w:rsidR="000A4A2C" w:rsidRPr="00D967AC" w:rsidRDefault="000A4A2C" w:rsidP="000A4A2C">
      <w:pPr>
        <w:pStyle w:val="4"/>
        <w:rPr>
          <w:rFonts w:hint="default"/>
        </w:rPr>
      </w:pPr>
      <w:r w:rsidRPr="00D967AC">
        <w:t>Networking Topology</w:t>
      </w:r>
    </w:p>
    <w:p w14:paraId="333D1C8F" w14:textId="77777777" w:rsidR="000A4A2C" w:rsidRPr="00D967AC" w:rsidRDefault="000A4A2C" w:rsidP="000A4A2C">
      <w:pPr>
        <w:rPr>
          <w:rFonts w:hint="eastAsia"/>
          <w:noProof/>
        </w:rPr>
      </w:pPr>
      <w:r w:rsidRPr="00D967AC">
        <w:rPr>
          <w:noProof/>
        </w:rPr>
        <w:drawing>
          <wp:inline distT="0" distB="0" distL="0" distR="0" wp14:anchorId="1C0E7DAF" wp14:editId="72F85AFE">
            <wp:extent cx="4705350" cy="2209800"/>
            <wp:effectExtent l="19050" t="19050" r="19050" b="190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05350" cy="2209800"/>
                    </a:xfrm>
                    <a:prstGeom prst="rect">
                      <a:avLst/>
                    </a:prstGeom>
                    <a:noFill/>
                    <a:ln>
                      <a:solidFill>
                        <a:schemeClr val="bg1">
                          <a:lumMod val="85000"/>
                        </a:schemeClr>
                      </a:solidFill>
                    </a:ln>
                  </pic:spPr>
                </pic:pic>
              </a:graphicData>
            </a:graphic>
          </wp:inline>
        </w:drawing>
      </w:r>
    </w:p>
    <w:p w14:paraId="4A7D7510" w14:textId="77777777" w:rsidR="000A4A2C" w:rsidRPr="00D967AC" w:rsidRDefault="000A4A2C" w:rsidP="000A4A2C">
      <w:pPr>
        <w:rPr>
          <w:rFonts w:hint="eastAsia"/>
        </w:rPr>
      </w:pPr>
    </w:p>
    <w:p w14:paraId="4A00BBDB" w14:textId="77777777" w:rsidR="000A4A2C" w:rsidRPr="00D967AC" w:rsidRDefault="000A4A2C" w:rsidP="000A4A2C">
      <w:pPr>
        <w:pStyle w:val="1e"/>
      </w:pPr>
      <w:r w:rsidRPr="00D967AC">
        <w:rPr>
          <w:rFonts w:hint="eastAsia"/>
        </w:rPr>
        <w:t>An enterprise branch connects to the enterprise data center through ISP1 and ISP2 and saves transaction data on ServerA in the data center.</w:t>
      </w:r>
    </w:p>
    <w:p w14:paraId="1933A09F" w14:textId="77777777" w:rsidR="000A4A2C" w:rsidRPr="00D967AC" w:rsidRDefault="000A4A2C" w:rsidP="000A4A2C">
      <w:pPr>
        <w:pStyle w:val="1e"/>
      </w:pPr>
      <w:r w:rsidRPr="00D967AC">
        <w:rPr>
          <w:rFonts w:hint="eastAsia"/>
        </w:rPr>
        <w:t>ISP1 provides a high-speed active link and ISP2 provides a standby link. To ensure that transaction data is sent to the data center in a timely manner, the link delay for transaction data must be shorter than or equal to 1000 ms.</w:t>
      </w:r>
    </w:p>
    <w:p w14:paraId="6CA5A1FD" w14:textId="77777777" w:rsidR="000A4A2C" w:rsidRPr="00D967AC" w:rsidRDefault="000A4A2C" w:rsidP="000A4A2C">
      <w:pPr>
        <w:pStyle w:val="3"/>
      </w:pPr>
      <w:bookmarkStart w:id="201" w:name="_Toc63253582"/>
      <w:bookmarkStart w:id="202" w:name="_Toc116563215"/>
      <w:r w:rsidRPr="00D967AC">
        <w:rPr>
          <w:rFonts w:hint="eastAsia"/>
        </w:rPr>
        <w:lastRenderedPageBreak/>
        <w:t>Lab Configuration</w:t>
      </w:r>
      <w:bookmarkEnd w:id="201"/>
      <w:bookmarkEnd w:id="202"/>
    </w:p>
    <w:p w14:paraId="294469E3" w14:textId="77777777" w:rsidR="000A4A2C" w:rsidRPr="00D967AC" w:rsidRDefault="000A4A2C" w:rsidP="000A4A2C">
      <w:pPr>
        <w:pStyle w:val="4"/>
        <w:rPr>
          <w:rFonts w:hint="default"/>
        </w:rPr>
      </w:pPr>
      <w:r w:rsidRPr="00D967AC">
        <w:t>Configuration Roadmap</w:t>
      </w:r>
    </w:p>
    <w:p w14:paraId="409EF06C" w14:textId="77777777" w:rsidR="000A4A2C" w:rsidRPr="00D967AC" w:rsidRDefault="000A4A2C" w:rsidP="000A4A2C">
      <w:pPr>
        <w:pStyle w:val="1e"/>
      </w:pPr>
      <w:r w:rsidRPr="00D967AC">
        <w:rPr>
          <w:rFonts w:hint="eastAsia"/>
        </w:rPr>
        <w:t>The configuration roadmap is as follows:</w:t>
      </w:r>
    </w:p>
    <w:p w14:paraId="2C7A3999" w14:textId="77777777" w:rsidR="000A4A2C" w:rsidRPr="00D967AC" w:rsidRDefault="000A4A2C" w:rsidP="00015FB7">
      <w:pPr>
        <w:pStyle w:val="4a"/>
        <w:numPr>
          <w:ilvl w:val="0"/>
          <w:numId w:val="38"/>
        </w:numPr>
        <w:ind w:left="1454" w:hanging="432"/>
      </w:pPr>
      <w:r w:rsidRPr="00D967AC">
        <w:rPr>
          <w:rFonts w:hint="eastAsia"/>
        </w:rPr>
        <w:t>Configure the NQA client on R1 and the NQA server on R2 to dynamically monitor the quality of the link between the enterprise branch and data center.</w:t>
      </w:r>
    </w:p>
    <w:p w14:paraId="68007EAB" w14:textId="77777777" w:rsidR="000A4A2C" w:rsidRPr="00D967AC" w:rsidRDefault="000A4A2C" w:rsidP="00015FB7">
      <w:pPr>
        <w:pStyle w:val="4a"/>
        <w:numPr>
          <w:ilvl w:val="0"/>
          <w:numId w:val="38"/>
        </w:numPr>
        <w:ind w:left="1454" w:hanging="432"/>
      </w:pPr>
      <w:r w:rsidRPr="00D967AC">
        <w:rPr>
          <w:rFonts w:hint="eastAsia"/>
        </w:rPr>
        <w:t>Configure an ACL on R1 to differentiate service flows so that SPR can be implemented for packets destined for ServerA in the data center.</w:t>
      </w:r>
    </w:p>
    <w:p w14:paraId="76084906" w14:textId="77777777" w:rsidR="000A4A2C" w:rsidRPr="00D967AC" w:rsidRDefault="000A4A2C" w:rsidP="00015FB7">
      <w:pPr>
        <w:pStyle w:val="4a"/>
        <w:numPr>
          <w:ilvl w:val="0"/>
          <w:numId w:val="38"/>
        </w:numPr>
        <w:ind w:left="1454" w:hanging="432"/>
      </w:pPr>
      <w:r w:rsidRPr="00D967AC">
        <w:rPr>
          <w:rFonts w:hint="eastAsia"/>
        </w:rPr>
        <w:t>On R1, configure SPR parameters to add the detection link to the link group.</w:t>
      </w:r>
    </w:p>
    <w:p w14:paraId="36E66264" w14:textId="77777777" w:rsidR="000A4A2C" w:rsidRPr="00D967AC" w:rsidRDefault="000A4A2C" w:rsidP="00015FB7">
      <w:pPr>
        <w:pStyle w:val="4a"/>
        <w:numPr>
          <w:ilvl w:val="0"/>
          <w:numId w:val="38"/>
        </w:numPr>
        <w:ind w:left="1454" w:hanging="432"/>
      </w:pPr>
      <w:r w:rsidRPr="00D967AC">
        <w:rPr>
          <w:rFonts w:hint="eastAsia"/>
        </w:rPr>
        <w:t>On R1, associate SPR with services so that the link of ISP1 is the active link and the link of ISP2 is the standby link. Ensure that the link delay is less than or equal to 1000 ms.</w:t>
      </w:r>
    </w:p>
    <w:p w14:paraId="3F596FDE" w14:textId="77777777" w:rsidR="000A4A2C" w:rsidRPr="00D967AC" w:rsidRDefault="000A4A2C" w:rsidP="000A4A2C">
      <w:pPr>
        <w:pStyle w:val="4a"/>
        <w:ind w:left="1454"/>
      </w:pPr>
    </w:p>
    <w:p w14:paraId="652573CF" w14:textId="77777777" w:rsidR="000A4A2C" w:rsidRPr="00D967AC" w:rsidRDefault="000A4A2C" w:rsidP="000A4A2C">
      <w:pPr>
        <w:pStyle w:val="4"/>
        <w:rPr>
          <w:rFonts w:hint="default"/>
        </w:rPr>
      </w:pPr>
      <w:r w:rsidRPr="00D967AC">
        <w:t>Configuration Procedure</w:t>
      </w:r>
    </w:p>
    <w:p w14:paraId="68D8B612" w14:textId="77777777" w:rsidR="000A4A2C" w:rsidRPr="00D967AC" w:rsidRDefault="000A4A2C" w:rsidP="000A4A2C">
      <w:pPr>
        <w:pStyle w:val="30"/>
        <w:ind w:left="1701" w:hanging="159"/>
        <w:outlineLvl w:val="4"/>
      </w:pPr>
      <w:r w:rsidRPr="00D967AC">
        <w:rPr>
          <w:rFonts w:hint="eastAsia"/>
        </w:rPr>
        <w:t>Assign an IP address to each interface.</w:t>
      </w:r>
    </w:p>
    <w:p w14:paraId="5CCDC3A1" w14:textId="77777777" w:rsidR="000A4A2C" w:rsidRPr="00D967AC" w:rsidRDefault="000A4A2C" w:rsidP="000A4A2C">
      <w:pPr>
        <w:pStyle w:val="1e"/>
      </w:pPr>
      <w:r w:rsidRPr="00D967AC">
        <w:rPr>
          <w:rFonts w:hint="eastAsia"/>
        </w:rPr>
        <w:t># Configure IP addresses for interfaces on R1.</w:t>
      </w:r>
    </w:p>
    <w:p w14:paraId="5CD6D153" w14:textId="77777777" w:rsidR="000A4A2C" w:rsidRPr="00D967AC" w:rsidRDefault="000A4A2C" w:rsidP="000A4A2C">
      <w:pPr>
        <w:pStyle w:val="2f5"/>
      </w:pPr>
      <w:r w:rsidRPr="00D967AC">
        <w:rPr>
          <w:rFonts w:hint="eastAsia"/>
        </w:rPr>
        <w:t>&lt;Huawei&gt; system-view</w:t>
      </w:r>
    </w:p>
    <w:p w14:paraId="38295530" w14:textId="77777777" w:rsidR="000A4A2C" w:rsidRPr="00D967AC" w:rsidRDefault="000A4A2C" w:rsidP="000A4A2C">
      <w:pPr>
        <w:pStyle w:val="2f5"/>
      </w:pPr>
      <w:r w:rsidRPr="00D967AC">
        <w:rPr>
          <w:rFonts w:hint="eastAsia"/>
        </w:rPr>
        <w:t>[Huawei] sysname R1</w:t>
      </w:r>
    </w:p>
    <w:p w14:paraId="24B5EBD4" w14:textId="77777777" w:rsidR="000A4A2C" w:rsidRPr="00D967AC" w:rsidRDefault="000A4A2C" w:rsidP="000A4A2C">
      <w:pPr>
        <w:pStyle w:val="2f5"/>
      </w:pPr>
      <w:r w:rsidRPr="00D967AC">
        <w:rPr>
          <w:rFonts w:hint="eastAsia"/>
        </w:rPr>
        <w:t>[R1] interface gigabitethernet 0/0/1</w:t>
      </w:r>
    </w:p>
    <w:p w14:paraId="7224F23D" w14:textId="77777777" w:rsidR="000A4A2C" w:rsidRPr="00D967AC" w:rsidRDefault="000A4A2C" w:rsidP="000A4A2C">
      <w:pPr>
        <w:pStyle w:val="2f5"/>
      </w:pPr>
      <w:r w:rsidRPr="00D967AC">
        <w:rPr>
          <w:rFonts w:hint="eastAsia"/>
        </w:rPr>
        <w:t>[R1-GigabitEthernet0/0/1] ip address 202.1.1.1 255.255.255.0</w:t>
      </w:r>
    </w:p>
    <w:p w14:paraId="0E6E0048" w14:textId="77777777" w:rsidR="000A4A2C" w:rsidRPr="00D967AC" w:rsidRDefault="000A4A2C" w:rsidP="000A4A2C">
      <w:pPr>
        <w:pStyle w:val="2f5"/>
      </w:pPr>
      <w:r w:rsidRPr="00D967AC">
        <w:rPr>
          <w:rFonts w:hint="eastAsia"/>
        </w:rPr>
        <w:t>[R1-GigabitEthernet0/0/1] quit</w:t>
      </w:r>
    </w:p>
    <w:p w14:paraId="2D0D6FD9" w14:textId="77777777" w:rsidR="000A4A2C" w:rsidRPr="00D967AC" w:rsidRDefault="000A4A2C" w:rsidP="000A4A2C">
      <w:pPr>
        <w:pStyle w:val="2f5"/>
      </w:pPr>
      <w:r w:rsidRPr="00D967AC">
        <w:rPr>
          <w:rFonts w:hint="eastAsia"/>
        </w:rPr>
        <w:t>[R1] interface gigabitethernet 0/0/2</w:t>
      </w:r>
    </w:p>
    <w:p w14:paraId="77889951" w14:textId="77777777" w:rsidR="000A4A2C" w:rsidRPr="00D967AC" w:rsidRDefault="000A4A2C" w:rsidP="000A4A2C">
      <w:pPr>
        <w:pStyle w:val="2f5"/>
      </w:pPr>
      <w:r w:rsidRPr="00D967AC">
        <w:rPr>
          <w:rFonts w:hint="eastAsia"/>
        </w:rPr>
        <w:t>[R1-GigabitEthernet0/0/2] ip address 178.1.1.1 255.255.255.0</w:t>
      </w:r>
    </w:p>
    <w:p w14:paraId="4E6EAF30" w14:textId="77777777" w:rsidR="000A4A2C" w:rsidRPr="00D967AC" w:rsidRDefault="000A4A2C" w:rsidP="000A4A2C">
      <w:pPr>
        <w:pStyle w:val="2f5"/>
      </w:pPr>
      <w:r w:rsidRPr="00D967AC">
        <w:rPr>
          <w:rFonts w:hint="eastAsia"/>
        </w:rPr>
        <w:t>[R1-GigabitEthernet0/0/2] quit</w:t>
      </w:r>
    </w:p>
    <w:p w14:paraId="07439A89" w14:textId="77777777" w:rsidR="000A4A2C" w:rsidRPr="00D967AC" w:rsidRDefault="000A4A2C" w:rsidP="000A4A2C">
      <w:pPr>
        <w:pStyle w:val="1e"/>
      </w:pPr>
      <w:r w:rsidRPr="00D967AC">
        <w:rPr>
          <w:rFonts w:hint="eastAsia"/>
        </w:rPr>
        <w:t># Configure IP addresses for interfaces on R2.</w:t>
      </w:r>
    </w:p>
    <w:p w14:paraId="478C21EE" w14:textId="77777777" w:rsidR="000A4A2C" w:rsidRPr="00D967AC" w:rsidRDefault="000A4A2C" w:rsidP="000A4A2C">
      <w:pPr>
        <w:pStyle w:val="2f5"/>
      </w:pPr>
      <w:r w:rsidRPr="00D967AC">
        <w:rPr>
          <w:rFonts w:hint="eastAsia"/>
        </w:rPr>
        <w:t>&lt;Huawei&gt; system-view</w:t>
      </w:r>
    </w:p>
    <w:p w14:paraId="65FE8F16" w14:textId="77777777" w:rsidR="000A4A2C" w:rsidRPr="00D967AC" w:rsidRDefault="000A4A2C" w:rsidP="000A4A2C">
      <w:pPr>
        <w:pStyle w:val="2f5"/>
      </w:pPr>
      <w:r w:rsidRPr="00D967AC">
        <w:rPr>
          <w:rFonts w:hint="eastAsia"/>
        </w:rPr>
        <w:t>[Huawei] sysname R2</w:t>
      </w:r>
    </w:p>
    <w:p w14:paraId="71C420D9" w14:textId="77777777" w:rsidR="000A4A2C" w:rsidRPr="00D967AC" w:rsidRDefault="000A4A2C" w:rsidP="000A4A2C">
      <w:pPr>
        <w:pStyle w:val="2f5"/>
      </w:pPr>
      <w:r w:rsidRPr="00D967AC">
        <w:rPr>
          <w:rFonts w:hint="eastAsia"/>
        </w:rPr>
        <w:t>[R2] interface gigabitethernet 0/0/1</w:t>
      </w:r>
    </w:p>
    <w:p w14:paraId="0C2D0737" w14:textId="77777777" w:rsidR="000A4A2C" w:rsidRPr="00D967AC" w:rsidRDefault="000A4A2C" w:rsidP="000A4A2C">
      <w:pPr>
        <w:pStyle w:val="2f5"/>
      </w:pPr>
      <w:r w:rsidRPr="00D967AC">
        <w:rPr>
          <w:rFonts w:hint="eastAsia"/>
        </w:rPr>
        <w:t>[R2-GigabitEthernet0/0/1] ip address 202.1.2.1 255.255.255.0</w:t>
      </w:r>
    </w:p>
    <w:p w14:paraId="367A8F7D" w14:textId="77777777" w:rsidR="000A4A2C" w:rsidRPr="00D967AC" w:rsidRDefault="000A4A2C" w:rsidP="000A4A2C">
      <w:pPr>
        <w:pStyle w:val="2f5"/>
      </w:pPr>
      <w:r w:rsidRPr="00D967AC">
        <w:rPr>
          <w:rFonts w:hint="eastAsia"/>
        </w:rPr>
        <w:t>[R2-GigabitEthernet0/0/1] quit</w:t>
      </w:r>
    </w:p>
    <w:p w14:paraId="16DF8554" w14:textId="77777777" w:rsidR="000A4A2C" w:rsidRPr="00D967AC" w:rsidRDefault="000A4A2C" w:rsidP="000A4A2C">
      <w:pPr>
        <w:pStyle w:val="2f5"/>
      </w:pPr>
      <w:r w:rsidRPr="00D967AC">
        <w:rPr>
          <w:rFonts w:hint="eastAsia"/>
        </w:rPr>
        <w:t>[R2] interface gigabitethernet 0/0/2</w:t>
      </w:r>
    </w:p>
    <w:p w14:paraId="180AB5F8" w14:textId="77777777" w:rsidR="000A4A2C" w:rsidRPr="00D967AC" w:rsidRDefault="000A4A2C" w:rsidP="000A4A2C">
      <w:pPr>
        <w:pStyle w:val="2f5"/>
      </w:pPr>
      <w:r w:rsidRPr="00D967AC">
        <w:rPr>
          <w:rFonts w:hint="eastAsia"/>
        </w:rPr>
        <w:t>[R2-GigabitEthernet0/0/2] ip address 178.1.2.1 255.255.255.0</w:t>
      </w:r>
    </w:p>
    <w:p w14:paraId="6DF3A563" w14:textId="77777777" w:rsidR="000A4A2C" w:rsidRPr="00D967AC" w:rsidRDefault="000A4A2C" w:rsidP="000A4A2C">
      <w:pPr>
        <w:pStyle w:val="2f5"/>
      </w:pPr>
      <w:r w:rsidRPr="00D967AC">
        <w:rPr>
          <w:rFonts w:hint="eastAsia"/>
        </w:rPr>
        <w:t>[R2-GigabitEthernet0/0/2] quit</w:t>
      </w:r>
    </w:p>
    <w:p w14:paraId="371CACF1" w14:textId="77777777" w:rsidR="000A4A2C" w:rsidRPr="00D967AC" w:rsidRDefault="000A4A2C" w:rsidP="000A4A2C">
      <w:pPr>
        <w:pStyle w:val="2f5"/>
      </w:pPr>
      <w:r w:rsidRPr="00D967AC">
        <w:rPr>
          <w:rFonts w:hint="eastAsia"/>
        </w:rPr>
        <w:t>[R2] interface loopback 0</w:t>
      </w:r>
    </w:p>
    <w:p w14:paraId="62237BA1" w14:textId="77777777" w:rsidR="000A4A2C" w:rsidRPr="00D967AC" w:rsidRDefault="000A4A2C" w:rsidP="000A4A2C">
      <w:pPr>
        <w:pStyle w:val="2f5"/>
      </w:pPr>
      <w:r w:rsidRPr="00D967AC">
        <w:rPr>
          <w:rFonts w:hint="eastAsia"/>
        </w:rPr>
        <w:t>[R2-LoopBack0] ip address 2.0.0.2 255.255.255.0</w:t>
      </w:r>
    </w:p>
    <w:p w14:paraId="064AC6C7" w14:textId="77777777" w:rsidR="000A4A2C" w:rsidRPr="00D967AC" w:rsidRDefault="000A4A2C" w:rsidP="000A4A2C">
      <w:pPr>
        <w:pStyle w:val="2f5"/>
      </w:pPr>
      <w:r w:rsidRPr="00D967AC">
        <w:rPr>
          <w:rFonts w:hint="eastAsia"/>
        </w:rPr>
        <w:t>[R2-LoopBack0]quit</w:t>
      </w:r>
    </w:p>
    <w:p w14:paraId="7DB87A5C" w14:textId="77777777" w:rsidR="000A4A2C" w:rsidRPr="00D967AC" w:rsidRDefault="000A4A2C" w:rsidP="000A4A2C">
      <w:pPr>
        <w:pStyle w:val="TerminalDisplay"/>
      </w:pPr>
    </w:p>
    <w:p w14:paraId="293B12DC" w14:textId="77777777" w:rsidR="000A4A2C" w:rsidRPr="00D967AC" w:rsidRDefault="000A4A2C" w:rsidP="000A4A2C">
      <w:pPr>
        <w:pStyle w:val="1e"/>
      </w:pPr>
      <w:r w:rsidRPr="00D967AC">
        <w:rPr>
          <w:rFonts w:hint="eastAsia"/>
        </w:rPr>
        <w:t># Configure IP addresses for interfaces on R3.</w:t>
      </w:r>
    </w:p>
    <w:p w14:paraId="5A4F4A14" w14:textId="77777777" w:rsidR="000A4A2C" w:rsidRPr="00D967AC" w:rsidRDefault="000A4A2C" w:rsidP="000A4A2C">
      <w:pPr>
        <w:pStyle w:val="2f5"/>
      </w:pPr>
      <w:r w:rsidRPr="00D967AC">
        <w:rPr>
          <w:rFonts w:hint="eastAsia"/>
        </w:rPr>
        <w:t>&lt;Huawei&gt; system-view</w:t>
      </w:r>
    </w:p>
    <w:p w14:paraId="2ED9B809" w14:textId="77777777" w:rsidR="000A4A2C" w:rsidRPr="00D967AC" w:rsidRDefault="000A4A2C" w:rsidP="000A4A2C">
      <w:pPr>
        <w:pStyle w:val="2f5"/>
      </w:pPr>
      <w:r w:rsidRPr="00D967AC">
        <w:rPr>
          <w:rFonts w:hint="eastAsia"/>
        </w:rPr>
        <w:t>[Huawei] sysname R3</w:t>
      </w:r>
    </w:p>
    <w:p w14:paraId="7175F1C8" w14:textId="77777777" w:rsidR="000A4A2C" w:rsidRPr="00D967AC" w:rsidRDefault="000A4A2C" w:rsidP="000A4A2C">
      <w:pPr>
        <w:pStyle w:val="2f5"/>
      </w:pPr>
      <w:r w:rsidRPr="00D967AC">
        <w:rPr>
          <w:rFonts w:hint="eastAsia"/>
        </w:rPr>
        <w:t>[R3] interface gigabitethernet 0/0/1</w:t>
      </w:r>
    </w:p>
    <w:p w14:paraId="54C96E8E" w14:textId="77777777" w:rsidR="000A4A2C" w:rsidRPr="00D967AC" w:rsidRDefault="000A4A2C" w:rsidP="000A4A2C">
      <w:pPr>
        <w:pStyle w:val="2f5"/>
      </w:pPr>
      <w:r w:rsidRPr="00D967AC">
        <w:rPr>
          <w:rFonts w:hint="eastAsia"/>
        </w:rPr>
        <w:t>[R3-GigabitEthernet0/0/1] ip address 202.1.1.2 255.255.255.0</w:t>
      </w:r>
    </w:p>
    <w:p w14:paraId="4EA322D0" w14:textId="77777777" w:rsidR="000A4A2C" w:rsidRPr="00D967AC" w:rsidRDefault="000A4A2C" w:rsidP="000A4A2C">
      <w:pPr>
        <w:pStyle w:val="2f5"/>
      </w:pPr>
      <w:r w:rsidRPr="00D967AC">
        <w:rPr>
          <w:rFonts w:hint="eastAsia"/>
        </w:rPr>
        <w:t>[R3-GigabitEthernet0/0/1] quit</w:t>
      </w:r>
    </w:p>
    <w:p w14:paraId="637B6E9C" w14:textId="77777777" w:rsidR="000A4A2C" w:rsidRPr="00D967AC" w:rsidRDefault="000A4A2C" w:rsidP="000A4A2C">
      <w:pPr>
        <w:pStyle w:val="2f5"/>
      </w:pPr>
      <w:r w:rsidRPr="00D967AC">
        <w:rPr>
          <w:rFonts w:hint="eastAsia"/>
        </w:rPr>
        <w:lastRenderedPageBreak/>
        <w:t>[R3] interface gigabitethernet 0/0/2</w:t>
      </w:r>
    </w:p>
    <w:p w14:paraId="114F49D7" w14:textId="77777777" w:rsidR="000A4A2C" w:rsidRPr="00D967AC" w:rsidRDefault="000A4A2C" w:rsidP="000A4A2C">
      <w:pPr>
        <w:pStyle w:val="2f5"/>
      </w:pPr>
      <w:r w:rsidRPr="00D967AC">
        <w:rPr>
          <w:rFonts w:hint="eastAsia"/>
        </w:rPr>
        <w:t>[R3-GigabitEthernet0/0/2] ip address 202.1.2.2 255.255.255.0</w:t>
      </w:r>
    </w:p>
    <w:p w14:paraId="29D0778D" w14:textId="77777777" w:rsidR="000A4A2C" w:rsidRPr="00D967AC" w:rsidRDefault="000A4A2C" w:rsidP="000A4A2C">
      <w:pPr>
        <w:pStyle w:val="2f5"/>
      </w:pPr>
      <w:r w:rsidRPr="00D967AC">
        <w:rPr>
          <w:rFonts w:hint="eastAsia"/>
        </w:rPr>
        <w:t>[R3-GigabitEthernet0/0/2] quit</w:t>
      </w:r>
    </w:p>
    <w:p w14:paraId="3D8729C6" w14:textId="77777777" w:rsidR="000A4A2C" w:rsidRPr="00D967AC" w:rsidRDefault="000A4A2C" w:rsidP="000A4A2C">
      <w:pPr>
        <w:pStyle w:val="1e"/>
      </w:pPr>
      <w:r w:rsidRPr="00D967AC">
        <w:rPr>
          <w:rFonts w:hint="eastAsia"/>
        </w:rPr>
        <w:t># Configure IP addresses for interfaces on R4.</w:t>
      </w:r>
    </w:p>
    <w:p w14:paraId="055A6AB3" w14:textId="77777777" w:rsidR="000A4A2C" w:rsidRPr="00D967AC" w:rsidRDefault="000A4A2C" w:rsidP="000A4A2C">
      <w:pPr>
        <w:pStyle w:val="2f5"/>
      </w:pPr>
      <w:r w:rsidRPr="00D967AC">
        <w:rPr>
          <w:rFonts w:hint="eastAsia"/>
        </w:rPr>
        <w:t>&lt;Huawei&gt; system-view</w:t>
      </w:r>
    </w:p>
    <w:p w14:paraId="78BBF95D" w14:textId="77777777" w:rsidR="000A4A2C" w:rsidRPr="00D967AC" w:rsidRDefault="000A4A2C" w:rsidP="000A4A2C">
      <w:pPr>
        <w:pStyle w:val="2f5"/>
      </w:pPr>
      <w:r w:rsidRPr="00D967AC">
        <w:rPr>
          <w:rFonts w:hint="eastAsia"/>
        </w:rPr>
        <w:t>[Huawei] sysname R4</w:t>
      </w:r>
    </w:p>
    <w:p w14:paraId="5E5A68A8" w14:textId="77777777" w:rsidR="000A4A2C" w:rsidRPr="00D967AC" w:rsidRDefault="000A4A2C" w:rsidP="000A4A2C">
      <w:pPr>
        <w:pStyle w:val="2f5"/>
      </w:pPr>
      <w:r w:rsidRPr="00D967AC">
        <w:rPr>
          <w:rFonts w:hint="eastAsia"/>
        </w:rPr>
        <w:t>[R4] interface gigabitethernet 0/0/1</w:t>
      </w:r>
    </w:p>
    <w:p w14:paraId="4D6DE93F" w14:textId="77777777" w:rsidR="000A4A2C" w:rsidRPr="00D967AC" w:rsidRDefault="000A4A2C" w:rsidP="000A4A2C">
      <w:pPr>
        <w:pStyle w:val="2f5"/>
      </w:pPr>
      <w:r w:rsidRPr="00D967AC">
        <w:rPr>
          <w:rFonts w:hint="eastAsia"/>
        </w:rPr>
        <w:t>[R4-GigabitEthernet0/0/1] ip address 178.1.1.2 255.255.255.0</w:t>
      </w:r>
    </w:p>
    <w:p w14:paraId="0C99E52A" w14:textId="77777777" w:rsidR="000A4A2C" w:rsidRPr="00D967AC" w:rsidRDefault="000A4A2C" w:rsidP="000A4A2C">
      <w:pPr>
        <w:pStyle w:val="2f5"/>
      </w:pPr>
      <w:r w:rsidRPr="00D967AC">
        <w:rPr>
          <w:rFonts w:hint="eastAsia"/>
        </w:rPr>
        <w:t>[R4-GigabitEthernet0/0/1] quit</w:t>
      </w:r>
    </w:p>
    <w:p w14:paraId="06F9367B" w14:textId="77777777" w:rsidR="000A4A2C" w:rsidRPr="00D967AC" w:rsidRDefault="000A4A2C" w:rsidP="000A4A2C">
      <w:pPr>
        <w:pStyle w:val="2f5"/>
      </w:pPr>
      <w:r w:rsidRPr="00D967AC">
        <w:rPr>
          <w:rFonts w:hint="eastAsia"/>
        </w:rPr>
        <w:t>[R4] interface gigabitethernet 0/0/2</w:t>
      </w:r>
    </w:p>
    <w:p w14:paraId="21ABC555" w14:textId="77777777" w:rsidR="000A4A2C" w:rsidRPr="00D967AC" w:rsidRDefault="000A4A2C" w:rsidP="000A4A2C">
      <w:pPr>
        <w:pStyle w:val="2f5"/>
      </w:pPr>
      <w:r w:rsidRPr="00D967AC">
        <w:rPr>
          <w:rFonts w:hint="eastAsia"/>
        </w:rPr>
        <w:t>[R4-GigabitEthernet0/0/2] ip address 178.1.2.2 255.255.255.0</w:t>
      </w:r>
    </w:p>
    <w:p w14:paraId="55BE0DA4" w14:textId="77777777" w:rsidR="000A4A2C" w:rsidRPr="00D967AC" w:rsidRDefault="000A4A2C" w:rsidP="000A4A2C">
      <w:pPr>
        <w:pStyle w:val="2f5"/>
      </w:pPr>
      <w:r w:rsidRPr="00D967AC">
        <w:rPr>
          <w:rFonts w:hint="eastAsia"/>
        </w:rPr>
        <w:t>[R4-GigabitEthernet0/0/2] quit</w:t>
      </w:r>
    </w:p>
    <w:p w14:paraId="771E3C85" w14:textId="77777777" w:rsidR="000A4A2C" w:rsidRPr="00D967AC" w:rsidRDefault="000A4A2C" w:rsidP="000A4A2C">
      <w:pPr>
        <w:pStyle w:val="30"/>
        <w:ind w:left="1701" w:hanging="159"/>
        <w:outlineLvl w:val="4"/>
      </w:pPr>
      <w:r w:rsidRPr="00D967AC">
        <w:rPr>
          <w:rFonts w:hint="eastAsia"/>
        </w:rPr>
        <w:t>Configure static routes.</w:t>
      </w:r>
    </w:p>
    <w:p w14:paraId="5E04A264" w14:textId="77777777" w:rsidR="000A4A2C" w:rsidRPr="00D967AC" w:rsidRDefault="000A4A2C" w:rsidP="000A4A2C">
      <w:pPr>
        <w:pStyle w:val="1e"/>
      </w:pPr>
      <w:r w:rsidRPr="00D967AC">
        <w:rPr>
          <w:rFonts w:hint="eastAsia"/>
        </w:rPr>
        <w:t># Configure a static route on R1.</w:t>
      </w:r>
    </w:p>
    <w:p w14:paraId="72D6BBB4" w14:textId="77777777" w:rsidR="000A4A2C" w:rsidRPr="00D967AC" w:rsidRDefault="000A4A2C" w:rsidP="000A4A2C">
      <w:pPr>
        <w:pStyle w:val="2f5"/>
      </w:pPr>
      <w:r w:rsidRPr="00D967AC">
        <w:rPr>
          <w:rFonts w:hint="eastAsia"/>
        </w:rPr>
        <w:t>[R1] ip route-static 2.0.0.2 255.255.255.255 202.1.1.2</w:t>
      </w:r>
    </w:p>
    <w:p w14:paraId="32EBDF61" w14:textId="77777777" w:rsidR="000A4A2C" w:rsidRPr="00D967AC" w:rsidRDefault="000A4A2C" w:rsidP="000A4A2C">
      <w:pPr>
        <w:pStyle w:val="2f5"/>
      </w:pPr>
      <w:r w:rsidRPr="00D967AC">
        <w:rPr>
          <w:rFonts w:hint="eastAsia"/>
        </w:rPr>
        <w:t xml:space="preserve">[R1] ip route-static 2.0.0.2 255.255.255.255 178.1.1.2 </w:t>
      </w:r>
    </w:p>
    <w:p w14:paraId="1DE550CD" w14:textId="77777777" w:rsidR="000A4A2C" w:rsidRPr="00D967AC" w:rsidRDefault="000A4A2C" w:rsidP="000A4A2C">
      <w:pPr>
        <w:pStyle w:val="1e"/>
      </w:pPr>
      <w:r w:rsidRPr="00D967AC">
        <w:rPr>
          <w:rFonts w:hint="eastAsia"/>
        </w:rPr>
        <w:t># Configure a static route on R2.</w:t>
      </w:r>
    </w:p>
    <w:p w14:paraId="015983AC" w14:textId="77777777" w:rsidR="000A4A2C" w:rsidRPr="00D967AC" w:rsidRDefault="000A4A2C" w:rsidP="000A4A2C">
      <w:pPr>
        <w:pStyle w:val="2f5"/>
      </w:pPr>
      <w:r w:rsidRPr="00D967AC">
        <w:rPr>
          <w:rFonts w:hint="eastAsia"/>
        </w:rPr>
        <w:t>[R2] ip route-static 2.0.0.2 255.255.255.255 202.1.2.2</w:t>
      </w:r>
    </w:p>
    <w:p w14:paraId="621CFDA0" w14:textId="77777777" w:rsidR="000A4A2C" w:rsidRPr="00D967AC" w:rsidRDefault="000A4A2C" w:rsidP="000A4A2C">
      <w:pPr>
        <w:pStyle w:val="2f5"/>
      </w:pPr>
      <w:r w:rsidRPr="00D967AC">
        <w:rPr>
          <w:rFonts w:hint="eastAsia"/>
        </w:rPr>
        <w:t xml:space="preserve">[R2] ip route-static 2.0.0.2 255.255.255.255 178.1.2.2 </w:t>
      </w:r>
    </w:p>
    <w:p w14:paraId="0D3AE069" w14:textId="77777777" w:rsidR="000A4A2C" w:rsidRPr="00D967AC" w:rsidRDefault="000A4A2C" w:rsidP="000A4A2C">
      <w:pPr>
        <w:pStyle w:val="TerminalDisplay"/>
      </w:pPr>
    </w:p>
    <w:p w14:paraId="26BFCFB2" w14:textId="77777777" w:rsidR="000A4A2C" w:rsidRPr="00D967AC" w:rsidRDefault="000A4A2C" w:rsidP="000A4A2C">
      <w:pPr>
        <w:pStyle w:val="1e"/>
      </w:pPr>
      <w:r w:rsidRPr="00D967AC">
        <w:rPr>
          <w:rFonts w:hint="eastAsia"/>
        </w:rPr>
        <w:t># Configure a static route on R</w:t>
      </w:r>
      <w:r w:rsidRPr="00D967AC">
        <w:t>3</w:t>
      </w:r>
      <w:r w:rsidRPr="00D967AC">
        <w:rPr>
          <w:rFonts w:hint="eastAsia"/>
        </w:rPr>
        <w:t xml:space="preserve">. </w:t>
      </w:r>
    </w:p>
    <w:p w14:paraId="278FB84E" w14:textId="77777777" w:rsidR="000A4A2C" w:rsidRPr="00D967AC" w:rsidRDefault="000A4A2C" w:rsidP="000A4A2C">
      <w:pPr>
        <w:pStyle w:val="2f5"/>
      </w:pPr>
      <w:r w:rsidRPr="00D967AC">
        <w:rPr>
          <w:rFonts w:hint="eastAsia"/>
        </w:rPr>
        <w:t>[R3] ip route-static 2.0.0.2 255.255.255.255 202.1.2.1</w:t>
      </w:r>
    </w:p>
    <w:p w14:paraId="4F9E5D9B" w14:textId="77777777" w:rsidR="000A4A2C" w:rsidRPr="00D967AC" w:rsidRDefault="000A4A2C" w:rsidP="000A4A2C">
      <w:pPr>
        <w:pStyle w:val="TerminalDisplay"/>
      </w:pPr>
    </w:p>
    <w:p w14:paraId="0979D1E9" w14:textId="77777777" w:rsidR="000A4A2C" w:rsidRPr="00D967AC" w:rsidRDefault="000A4A2C" w:rsidP="000A4A2C">
      <w:pPr>
        <w:pStyle w:val="1e"/>
      </w:pPr>
      <w:r w:rsidRPr="00D967AC">
        <w:rPr>
          <w:rFonts w:hint="eastAsia"/>
        </w:rPr>
        <w:t># Configure a static route on R</w:t>
      </w:r>
      <w:r w:rsidRPr="00D967AC">
        <w:t>4</w:t>
      </w:r>
      <w:r w:rsidRPr="00D967AC">
        <w:rPr>
          <w:rFonts w:hint="eastAsia"/>
        </w:rPr>
        <w:t xml:space="preserve">. </w:t>
      </w:r>
    </w:p>
    <w:p w14:paraId="21769FE1" w14:textId="77777777" w:rsidR="000A4A2C" w:rsidRPr="00D967AC" w:rsidRDefault="000A4A2C" w:rsidP="000A4A2C">
      <w:pPr>
        <w:pStyle w:val="2f5"/>
      </w:pPr>
      <w:r w:rsidRPr="00D967AC">
        <w:rPr>
          <w:rFonts w:hint="eastAsia"/>
        </w:rPr>
        <w:t>[R4] ip route-static 2.0.0.2 255.255.255.255 178.1.2.1</w:t>
      </w:r>
    </w:p>
    <w:p w14:paraId="5EE0321C" w14:textId="77777777" w:rsidR="000A4A2C" w:rsidRPr="00D967AC" w:rsidRDefault="000A4A2C" w:rsidP="000A4A2C">
      <w:pPr>
        <w:pStyle w:val="TerminalDisplay"/>
      </w:pPr>
    </w:p>
    <w:p w14:paraId="59EF3EED" w14:textId="77777777" w:rsidR="000A4A2C" w:rsidRPr="00D967AC" w:rsidRDefault="000A4A2C" w:rsidP="000A4A2C">
      <w:pPr>
        <w:pStyle w:val="30"/>
        <w:ind w:left="1701" w:hanging="159"/>
        <w:outlineLvl w:val="4"/>
      </w:pPr>
      <w:r w:rsidRPr="00D967AC">
        <w:rPr>
          <w:rFonts w:hint="eastAsia"/>
        </w:rPr>
        <w:t>Configure an NQA test instance.</w:t>
      </w:r>
    </w:p>
    <w:p w14:paraId="4A4DF35F" w14:textId="77777777" w:rsidR="000A4A2C" w:rsidRPr="00D967AC" w:rsidRDefault="000A4A2C" w:rsidP="000A4A2C">
      <w:pPr>
        <w:pStyle w:val="1e"/>
      </w:pPr>
      <w:r w:rsidRPr="00D967AC">
        <w:rPr>
          <w:rFonts w:hint="eastAsia"/>
        </w:rPr>
        <w:t># Configure the NQA client on R1.</w:t>
      </w:r>
    </w:p>
    <w:p w14:paraId="2B7E6538" w14:textId="77777777" w:rsidR="000A4A2C" w:rsidRPr="00D967AC" w:rsidRDefault="000A4A2C" w:rsidP="000A4A2C">
      <w:pPr>
        <w:pStyle w:val="2f5"/>
      </w:pPr>
      <w:r w:rsidRPr="00D967AC">
        <w:rPr>
          <w:rFonts w:hint="eastAsia"/>
        </w:rPr>
        <w:t>[R1] nqa test-instance admin nqa1</w:t>
      </w:r>
    </w:p>
    <w:p w14:paraId="2AFDE9CA" w14:textId="77777777" w:rsidR="000A4A2C" w:rsidRPr="00D967AC" w:rsidRDefault="000A4A2C" w:rsidP="000A4A2C">
      <w:pPr>
        <w:pStyle w:val="2f5"/>
      </w:pPr>
      <w:r w:rsidRPr="00D967AC">
        <w:rPr>
          <w:rFonts w:hint="eastAsia"/>
        </w:rPr>
        <w:t>[R1-nqa-admin-nqa1] test-type jitter</w:t>
      </w:r>
    </w:p>
    <w:p w14:paraId="69FEB90E" w14:textId="77777777" w:rsidR="000A4A2C" w:rsidRPr="00D967AC" w:rsidRDefault="000A4A2C" w:rsidP="000A4A2C">
      <w:pPr>
        <w:pStyle w:val="2f5"/>
      </w:pPr>
      <w:r w:rsidRPr="00D967AC">
        <w:rPr>
          <w:rFonts w:hint="eastAsia"/>
        </w:rPr>
        <w:t>[R1-nqa-admin-nqa1] destination-address ipv4 202.1.2.1</w:t>
      </w:r>
    </w:p>
    <w:p w14:paraId="6C0E43A5" w14:textId="77777777" w:rsidR="000A4A2C" w:rsidRPr="00D967AC" w:rsidRDefault="000A4A2C" w:rsidP="000A4A2C">
      <w:pPr>
        <w:pStyle w:val="2f5"/>
      </w:pPr>
      <w:r w:rsidRPr="00D967AC">
        <w:rPr>
          <w:rFonts w:hint="eastAsia"/>
        </w:rPr>
        <w:t>[R1-nqa-admin-nqa1] destination-port 10000</w:t>
      </w:r>
    </w:p>
    <w:p w14:paraId="7A4610EA" w14:textId="77777777" w:rsidR="000A4A2C" w:rsidRPr="00D967AC" w:rsidRDefault="000A4A2C" w:rsidP="000A4A2C">
      <w:pPr>
        <w:pStyle w:val="2f5"/>
      </w:pPr>
      <w:r w:rsidRPr="00D967AC">
        <w:rPr>
          <w:rFonts w:hint="eastAsia"/>
        </w:rPr>
        <w:t>[R1-nqa-admin-nqa1] hardware-based enable</w:t>
      </w:r>
    </w:p>
    <w:p w14:paraId="6D03EA80" w14:textId="77777777" w:rsidR="000A4A2C" w:rsidRPr="00D967AC" w:rsidRDefault="000A4A2C" w:rsidP="000A4A2C">
      <w:pPr>
        <w:pStyle w:val="2f5"/>
      </w:pPr>
      <w:r w:rsidRPr="00D967AC">
        <w:rPr>
          <w:rFonts w:hint="eastAsia"/>
        </w:rPr>
        <w:t>[R1-nqa-admin-nqa1] frequency 10</w:t>
      </w:r>
    </w:p>
    <w:p w14:paraId="4A481654" w14:textId="77777777" w:rsidR="000A4A2C" w:rsidRPr="00D967AC" w:rsidRDefault="000A4A2C" w:rsidP="000A4A2C">
      <w:pPr>
        <w:pStyle w:val="2f5"/>
      </w:pPr>
      <w:r w:rsidRPr="00D967AC">
        <w:rPr>
          <w:rFonts w:hint="eastAsia"/>
        </w:rPr>
        <w:t>[R1-nqa-admin-nqa1] source-interface gigabitethernet 0/0/1</w:t>
      </w:r>
    </w:p>
    <w:p w14:paraId="4A8D68A9" w14:textId="77777777" w:rsidR="000A4A2C" w:rsidRPr="00D967AC" w:rsidRDefault="000A4A2C" w:rsidP="000A4A2C">
      <w:pPr>
        <w:pStyle w:val="2f5"/>
      </w:pPr>
      <w:r w:rsidRPr="00D967AC">
        <w:rPr>
          <w:rFonts w:hint="eastAsia"/>
        </w:rPr>
        <w:t>[R1-nqa-admin-nqa1] start now</w:t>
      </w:r>
    </w:p>
    <w:p w14:paraId="2DF4F490" w14:textId="77777777" w:rsidR="000A4A2C" w:rsidRPr="00D967AC" w:rsidRDefault="000A4A2C" w:rsidP="000A4A2C">
      <w:pPr>
        <w:pStyle w:val="2f5"/>
      </w:pPr>
      <w:r w:rsidRPr="00D967AC">
        <w:rPr>
          <w:rFonts w:hint="eastAsia"/>
        </w:rPr>
        <w:t>[R1-nqa-admin-nqa1] quit</w:t>
      </w:r>
    </w:p>
    <w:p w14:paraId="2956F1A2" w14:textId="77777777" w:rsidR="000A4A2C" w:rsidRPr="00D967AC" w:rsidRDefault="000A4A2C" w:rsidP="000A4A2C">
      <w:pPr>
        <w:pStyle w:val="2f5"/>
      </w:pPr>
      <w:r w:rsidRPr="00D967AC">
        <w:rPr>
          <w:rFonts w:hint="eastAsia"/>
        </w:rPr>
        <w:t>[R1] nqa test-instance admin nqa2</w:t>
      </w:r>
    </w:p>
    <w:p w14:paraId="0780ABF9" w14:textId="77777777" w:rsidR="000A4A2C" w:rsidRPr="00D967AC" w:rsidRDefault="000A4A2C" w:rsidP="000A4A2C">
      <w:pPr>
        <w:pStyle w:val="2f5"/>
      </w:pPr>
      <w:r w:rsidRPr="00D967AC">
        <w:rPr>
          <w:rFonts w:hint="eastAsia"/>
        </w:rPr>
        <w:t>[R1-nqa-admin-nqa2] test-type jitter</w:t>
      </w:r>
    </w:p>
    <w:p w14:paraId="6E5213F2" w14:textId="77777777" w:rsidR="000A4A2C" w:rsidRPr="00D967AC" w:rsidRDefault="000A4A2C" w:rsidP="000A4A2C">
      <w:pPr>
        <w:pStyle w:val="2f5"/>
      </w:pPr>
      <w:r w:rsidRPr="00D967AC">
        <w:rPr>
          <w:rFonts w:hint="eastAsia"/>
        </w:rPr>
        <w:lastRenderedPageBreak/>
        <w:t>[R1-nqa-admin-nqa2] destination-address ipv4 178.1.2.1</w:t>
      </w:r>
    </w:p>
    <w:p w14:paraId="5DD4165C" w14:textId="77777777" w:rsidR="000A4A2C" w:rsidRPr="00D967AC" w:rsidRDefault="000A4A2C" w:rsidP="000A4A2C">
      <w:pPr>
        <w:pStyle w:val="2f5"/>
      </w:pPr>
      <w:r w:rsidRPr="00D967AC">
        <w:rPr>
          <w:rFonts w:hint="eastAsia"/>
        </w:rPr>
        <w:t>[R1-nqa-admin-nqa2] destination-port 10001</w:t>
      </w:r>
    </w:p>
    <w:p w14:paraId="2C6AB38B" w14:textId="77777777" w:rsidR="000A4A2C" w:rsidRPr="00D967AC" w:rsidRDefault="000A4A2C" w:rsidP="000A4A2C">
      <w:pPr>
        <w:pStyle w:val="2f5"/>
      </w:pPr>
      <w:r w:rsidRPr="00D967AC">
        <w:rPr>
          <w:rFonts w:hint="eastAsia"/>
        </w:rPr>
        <w:t>[R1-nqa-admin-nqa2] hardware-based enable</w:t>
      </w:r>
    </w:p>
    <w:p w14:paraId="1476B976" w14:textId="77777777" w:rsidR="000A4A2C" w:rsidRPr="00D967AC" w:rsidRDefault="000A4A2C" w:rsidP="000A4A2C">
      <w:pPr>
        <w:pStyle w:val="2f5"/>
      </w:pPr>
      <w:r w:rsidRPr="00D967AC">
        <w:rPr>
          <w:rFonts w:hint="eastAsia"/>
        </w:rPr>
        <w:t>[R1-nqa-admin-nqa2] frequency 10</w:t>
      </w:r>
    </w:p>
    <w:p w14:paraId="29B58ECE" w14:textId="77777777" w:rsidR="000A4A2C" w:rsidRPr="00D967AC" w:rsidRDefault="000A4A2C" w:rsidP="000A4A2C">
      <w:pPr>
        <w:pStyle w:val="2f5"/>
      </w:pPr>
      <w:r w:rsidRPr="00D967AC">
        <w:rPr>
          <w:rFonts w:hint="eastAsia"/>
        </w:rPr>
        <w:t>[R1-nqa-admin-nqa2] source-interface gigabitethernet 0/0/2</w:t>
      </w:r>
    </w:p>
    <w:p w14:paraId="35342B62" w14:textId="77777777" w:rsidR="000A4A2C" w:rsidRPr="00D967AC" w:rsidRDefault="000A4A2C" w:rsidP="000A4A2C">
      <w:pPr>
        <w:pStyle w:val="2f5"/>
      </w:pPr>
      <w:r w:rsidRPr="00D967AC">
        <w:rPr>
          <w:rFonts w:hint="eastAsia"/>
        </w:rPr>
        <w:t>[R1-nqa-admin-nqa2] start now</w:t>
      </w:r>
    </w:p>
    <w:p w14:paraId="2D71316F" w14:textId="77777777" w:rsidR="000A4A2C" w:rsidRPr="00D967AC" w:rsidRDefault="000A4A2C" w:rsidP="000A4A2C">
      <w:pPr>
        <w:pStyle w:val="2f5"/>
      </w:pPr>
      <w:r w:rsidRPr="00D967AC">
        <w:rPr>
          <w:rFonts w:hint="eastAsia"/>
        </w:rPr>
        <w:t>[R1-nqa-admin-nqa2] quit</w:t>
      </w:r>
    </w:p>
    <w:p w14:paraId="6A823934" w14:textId="77777777" w:rsidR="000A4A2C" w:rsidRPr="00D967AC" w:rsidRDefault="000A4A2C" w:rsidP="000A4A2C">
      <w:pPr>
        <w:pStyle w:val="1e"/>
      </w:pPr>
      <w:r w:rsidRPr="00D967AC">
        <w:rPr>
          <w:rFonts w:hint="eastAsia"/>
        </w:rPr>
        <w:t># Configure the NQA server on R2.</w:t>
      </w:r>
    </w:p>
    <w:p w14:paraId="20D95D7A" w14:textId="77777777" w:rsidR="000A4A2C" w:rsidRPr="00D967AC" w:rsidRDefault="000A4A2C" w:rsidP="000A4A2C">
      <w:pPr>
        <w:pStyle w:val="2f5"/>
      </w:pPr>
      <w:r w:rsidRPr="00D967AC">
        <w:rPr>
          <w:rFonts w:hint="eastAsia"/>
        </w:rPr>
        <w:t>[R2] nqa-server udpecho 202.1.2.1 10000</w:t>
      </w:r>
    </w:p>
    <w:p w14:paraId="4DE3E623" w14:textId="77777777" w:rsidR="000A4A2C" w:rsidRPr="00D967AC" w:rsidRDefault="000A4A2C" w:rsidP="000A4A2C">
      <w:pPr>
        <w:pStyle w:val="2f5"/>
      </w:pPr>
      <w:r w:rsidRPr="00D967AC">
        <w:rPr>
          <w:rFonts w:hint="eastAsia"/>
        </w:rPr>
        <w:t>[R2] nqa-server udpecho 178.1.2.1 10001</w:t>
      </w:r>
    </w:p>
    <w:p w14:paraId="3B00BE3B" w14:textId="77777777" w:rsidR="000A4A2C" w:rsidRPr="00D967AC" w:rsidRDefault="000A4A2C" w:rsidP="000A4A2C">
      <w:pPr>
        <w:pStyle w:val="30"/>
        <w:ind w:left="1701" w:hanging="159"/>
        <w:outlineLvl w:val="4"/>
      </w:pPr>
      <w:r w:rsidRPr="00D967AC">
        <w:rPr>
          <w:rFonts w:hint="eastAsia"/>
        </w:rPr>
        <w:t>Configure an ACL to classify service flows.</w:t>
      </w:r>
    </w:p>
    <w:p w14:paraId="268EBE65" w14:textId="77777777" w:rsidR="000A4A2C" w:rsidRPr="00D967AC" w:rsidRDefault="000A4A2C" w:rsidP="000A4A2C">
      <w:pPr>
        <w:pStyle w:val="1e"/>
      </w:pPr>
      <w:r w:rsidRPr="00D967AC">
        <w:rPr>
          <w:rFonts w:hint="eastAsia"/>
        </w:rPr>
        <w:t xml:space="preserve"># Configure ACL 3000 on R1 to apply SPR to data flows destined for </w:t>
      </w:r>
      <w:r w:rsidRPr="00D967AC">
        <w:t>2.0.0.2</w:t>
      </w:r>
      <w:r w:rsidRPr="00D967AC">
        <w:rPr>
          <w:rFonts w:hint="eastAsia"/>
        </w:rPr>
        <w:t>.</w:t>
      </w:r>
    </w:p>
    <w:p w14:paraId="4D2ADDD1" w14:textId="77777777" w:rsidR="000A4A2C" w:rsidRPr="00D967AC" w:rsidRDefault="000A4A2C" w:rsidP="000A4A2C">
      <w:pPr>
        <w:pStyle w:val="2f5"/>
      </w:pPr>
      <w:r w:rsidRPr="00D967AC">
        <w:rPr>
          <w:rFonts w:hint="eastAsia"/>
        </w:rPr>
        <w:t>[R1] acl 3000</w:t>
      </w:r>
    </w:p>
    <w:p w14:paraId="008C6C74" w14:textId="77777777" w:rsidR="000A4A2C" w:rsidRPr="00D967AC" w:rsidRDefault="000A4A2C" w:rsidP="000A4A2C">
      <w:pPr>
        <w:pStyle w:val="2f5"/>
      </w:pPr>
      <w:r w:rsidRPr="00D967AC">
        <w:rPr>
          <w:rFonts w:hint="eastAsia"/>
        </w:rPr>
        <w:t>[R1-acl-adv-3000] rule permit ip destination 2.0.0.2 0.0.0.0</w:t>
      </w:r>
    </w:p>
    <w:p w14:paraId="2629433B" w14:textId="77777777" w:rsidR="000A4A2C" w:rsidRPr="00D967AC" w:rsidRDefault="000A4A2C" w:rsidP="000A4A2C">
      <w:pPr>
        <w:pStyle w:val="2f5"/>
      </w:pPr>
      <w:r w:rsidRPr="00D967AC">
        <w:rPr>
          <w:rFonts w:hint="eastAsia"/>
        </w:rPr>
        <w:t xml:space="preserve">[R1-acl-adv-3000] quit </w:t>
      </w:r>
    </w:p>
    <w:p w14:paraId="180504E8" w14:textId="77777777" w:rsidR="000A4A2C" w:rsidRPr="00D967AC" w:rsidRDefault="000A4A2C" w:rsidP="000A4A2C">
      <w:pPr>
        <w:pStyle w:val="30"/>
        <w:ind w:left="1701" w:hanging="159"/>
        <w:outlineLvl w:val="4"/>
      </w:pPr>
      <w:r w:rsidRPr="00D967AC">
        <w:rPr>
          <w:rFonts w:hint="eastAsia"/>
        </w:rPr>
        <w:t>Set SPR routing parameters on R1.</w:t>
      </w:r>
    </w:p>
    <w:p w14:paraId="1399E86D" w14:textId="77777777" w:rsidR="000A4A2C" w:rsidRPr="00D967AC" w:rsidRDefault="000A4A2C" w:rsidP="000A4A2C">
      <w:pPr>
        <w:pStyle w:val="2f5"/>
      </w:pPr>
      <w:r w:rsidRPr="00D967AC">
        <w:rPr>
          <w:rFonts w:hint="eastAsia"/>
        </w:rPr>
        <w:t>[R1] smart-policy-route</w:t>
      </w:r>
    </w:p>
    <w:p w14:paraId="127658E8" w14:textId="77777777" w:rsidR="000A4A2C" w:rsidRPr="00D967AC" w:rsidRDefault="000A4A2C" w:rsidP="000A4A2C">
      <w:pPr>
        <w:pStyle w:val="2f5"/>
      </w:pPr>
      <w:r w:rsidRPr="00D967AC">
        <w:rPr>
          <w:rFonts w:hint="eastAsia"/>
        </w:rPr>
        <w:t>[R1-smart-policy-route] period 50</w:t>
      </w:r>
    </w:p>
    <w:p w14:paraId="613D7A0F" w14:textId="77777777" w:rsidR="000A4A2C" w:rsidRPr="00D967AC" w:rsidRDefault="000A4A2C" w:rsidP="000A4A2C">
      <w:pPr>
        <w:pStyle w:val="2f5"/>
      </w:pPr>
      <w:r w:rsidRPr="00D967AC">
        <w:rPr>
          <w:rFonts w:hint="eastAsia"/>
        </w:rPr>
        <w:t>[R1-smart-policy-route] route flapping suppression 100</w:t>
      </w:r>
    </w:p>
    <w:p w14:paraId="0E80755F" w14:textId="77777777" w:rsidR="000A4A2C" w:rsidRPr="00D967AC" w:rsidRDefault="000A4A2C" w:rsidP="000A4A2C">
      <w:pPr>
        <w:pStyle w:val="2f5"/>
      </w:pPr>
      <w:r w:rsidRPr="00D967AC">
        <w:rPr>
          <w:rFonts w:hint="eastAsia"/>
        </w:rPr>
        <w:t>[R1-smart-policy-route] prober gigabitethernet 0/0/1 nqa admin nqa1</w:t>
      </w:r>
    </w:p>
    <w:p w14:paraId="7123661F" w14:textId="77777777" w:rsidR="000A4A2C" w:rsidRPr="00D967AC" w:rsidRDefault="000A4A2C" w:rsidP="000A4A2C">
      <w:pPr>
        <w:pStyle w:val="2f5"/>
      </w:pPr>
      <w:r w:rsidRPr="00D967AC">
        <w:rPr>
          <w:rFonts w:hint="eastAsia"/>
        </w:rPr>
        <w:t>[R1-smart-policy-route] prober gigabitethernet 0/0/2 nqa admin nqa2</w:t>
      </w:r>
    </w:p>
    <w:p w14:paraId="76119E55" w14:textId="77777777" w:rsidR="000A4A2C" w:rsidRPr="00D967AC" w:rsidRDefault="000A4A2C" w:rsidP="000A4A2C">
      <w:pPr>
        <w:pStyle w:val="2f5"/>
      </w:pPr>
      <w:r w:rsidRPr="00D967AC">
        <w:rPr>
          <w:rFonts w:hint="eastAsia"/>
        </w:rPr>
        <w:t>[R1-smart-policy-route] link-group group1</w:t>
      </w:r>
    </w:p>
    <w:p w14:paraId="1CF41273" w14:textId="77777777" w:rsidR="000A4A2C" w:rsidRPr="00D967AC" w:rsidRDefault="000A4A2C" w:rsidP="000A4A2C">
      <w:pPr>
        <w:pStyle w:val="2f5"/>
      </w:pPr>
      <w:r w:rsidRPr="00D967AC">
        <w:rPr>
          <w:rFonts w:hint="eastAsia"/>
        </w:rPr>
        <w:t>[R1-smart-policy-route-link-group-group1] link-member gigabitethernet 0/0/1</w:t>
      </w:r>
    </w:p>
    <w:p w14:paraId="5A748B16" w14:textId="77777777" w:rsidR="000A4A2C" w:rsidRPr="00D967AC" w:rsidRDefault="000A4A2C" w:rsidP="000A4A2C">
      <w:pPr>
        <w:pStyle w:val="2f5"/>
      </w:pPr>
      <w:r w:rsidRPr="00D967AC">
        <w:rPr>
          <w:rFonts w:hint="eastAsia"/>
        </w:rPr>
        <w:t>[R1-smart-policy-route-link-group-group1] quit</w:t>
      </w:r>
    </w:p>
    <w:p w14:paraId="4408A581" w14:textId="77777777" w:rsidR="000A4A2C" w:rsidRPr="00D967AC" w:rsidRDefault="000A4A2C" w:rsidP="000A4A2C">
      <w:pPr>
        <w:pStyle w:val="2f5"/>
      </w:pPr>
      <w:r w:rsidRPr="00D967AC">
        <w:rPr>
          <w:rFonts w:hint="eastAsia"/>
        </w:rPr>
        <w:t>[R1-smart-policy-route] link-group group2</w:t>
      </w:r>
    </w:p>
    <w:p w14:paraId="1AC22FE4" w14:textId="77777777" w:rsidR="000A4A2C" w:rsidRPr="00D967AC" w:rsidRDefault="000A4A2C" w:rsidP="000A4A2C">
      <w:pPr>
        <w:pStyle w:val="2f5"/>
      </w:pPr>
      <w:r w:rsidRPr="00D967AC">
        <w:rPr>
          <w:rFonts w:hint="eastAsia"/>
        </w:rPr>
        <w:t>[R1-smart-policy-route-link-group-group2] link-member gigabitethernet 0/0/2</w:t>
      </w:r>
    </w:p>
    <w:p w14:paraId="26B3F221" w14:textId="77777777" w:rsidR="000A4A2C" w:rsidRPr="00D967AC" w:rsidRDefault="000A4A2C" w:rsidP="000A4A2C">
      <w:pPr>
        <w:pStyle w:val="2f5"/>
      </w:pPr>
      <w:r w:rsidRPr="00D967AC">
        <w:rPr>
          <w:rFonts w:hint="eastAsia"/>
        </w:rPr>
        <w:t>[R1-smart-policy-route-link-group-group2] quit</w:t>
      </w:r>
    </w:p>
    <w:p w14:paraId="605CAD95" w14:textId="77777777" w:rsidR="000A4A2C" w:rsidRPr="00D967AC" w:rsidRDefault="000A4A2C" w:rsidP="000A4A2C">
      <w:pPr>
        <w:pStyle w:val="30"/>
        <w:ind w:left="1701" w:hanging="159"/>
        <w:outlineLvl w:val="4"/>
      </w:pPr>
      <w:r w:rsidRPr="00D967AC">
        <w:rPr>
          <w:rFonts w:hint="eastAsia"/>
        </w:rPr>
        <w:t>Set SPR service parameters.</w:t>
      </w:r>
    </w:p>
    <w:p w14:paraId="5E7C25E9" w14:textId="77777777" w:rsidR="000A4A2C" w:rsidRPr="00D967AC" w:rsidRDefault="000A4A2C" w:rsidP="000A4A2C">
      <w:pPr>
        <w:pStyle w:val="2f5"/>
      </w:pPr>
      <w:r w:rsidRPr="00D967AC">
        <w:rPr>
          <w:rFonts w:hint="eastAsia"/>
        </w:rPr>
        <w:t>[R1-smart-policy-route] service-map map1</w:t>
      </w:r>
    </w:p>
    <w:p w14:paraId="5BC7545A" w14:textId="77777777" w:rsidR="000A4A2C" w:rsidRPr="00D967AC" w:rsidRDefault="000A4A2C" w:rsidP="000A4A2C">
      <w:pPr>
        <w:pStyle w:val="2f5"/>
      </w:pPr>
      <w:r w:rsidRPr="00D967AC">
        <w:rPr>
          <w:rFonts w:hint="eastAsia"/>
        </w:rPr>
        <w:t>[R1-smart-policy-route-service-map-map1] match acl 3000</w:t>
      </w:r>
    </w:p>
    <w:p w14:paraId="08FBF271" w14:textId="77777777" w:rsidR="000A4A2C" w:rsidRPr="00D967AC" w:rsidRDefault="000A4A2C" w:rsidP="000A4A2C">
      <w:pPr>
        <w:pStyle w:val="2f5"/>
      </w:pPr>
      <w:r w:rsidRPr="00D967AC">
        <w:rPr>
          <w:rFonts w:hint="eastAsia"/>
        </w:rPr>
        <w:t>[R1-smart-policy-route-service-map-map1] set delay threshold 1000</w:t>
      </w:r>
    </w:p>
    <w:p w14:paraId="44908230" w14:textId="77777777" w:rsidR="000A4A2C" w:rsidRPr="00D967AC" w:rsidRDefault="000A4A2C" w:rsidP="000A4A2C">
      <w:pPr>
        <w:pStyle w:val="2f5"/>
      </w:pPr>
      <w:r w:rsidRPr="00D967AC">
        <w:rPr>
          <w:rFonts w:hint="eastAsia"/>
        </w:rPr>
        <w:t xml:space="preserve">[R1-smart-policy-route-service-map-map1] set link-group group1 </w:t>
      </w:r>
    </w:p>
    <w:p w14:paraId="76DF3A8F" w14:textId="77777777" w:rsidR="000A4A2C" w:rsidRPr="00D967AC" w:rsidRDefault="000A4A2C" w:rsidP="000A4A2C">
      <w:pPr>
        <w:pStyle w:val="2f5"/>
      </w:pPr>
      <w:r w:rsidRPr="00D967AC">
        <w:rPr>
          <w:rFonts w:hint="eastAsia"/>
        </w:rPr>
        <w:t>[R1-smart-policy-route-service-map-map1] set link-group group2 backup</w:t>
      </w:r>
    </w:p>
    <w:p w14:paraId="6CD678F5" w14:textId="77777777" w:rsidR="000A4A2C" w:rsidRPr="00D967AC" w:rsidRDefault="000A4A2C" w:rsidP="000A4A2C">
      <w:pPr>
        <w:pStyle w:val="2f5"/>
      </w:pPr>
      <w:r w:rsidRPr="00D967AC">
        <w:rPr>
          <w:rFonts w:hint="eastAsia"/>
        </w:rPr>
        <w:t>[R1-smart-policy-route-service-map-map1] quit</w:t>
      </w:r>
    </w:p>
    <w:p w14:paraId="7AEB3654" w14:textId="77777777" w:rsidR="000A4A2C" w:rsidRPr="00D967AC" w:rsidRDefault="000A4A2C" w:rsidP="000A4A2C">
      <w:pPr>
        <w:pStyle w:val="2f5"/>
      </w:pPr>
      <w:r w:rsidRPr="00D967AC">
        <w:rPr>
          <w:rFonts w:hint="eastAsia"/>
        </w:rPr>
        <w:t>[R1-smart-policy-route] quit</w:t>
      </w:r>
    </w:p>
    <w:p w14:paraId="2C9020F0" w14:textId="77777777" w:rsidR="000A4A2C" w:rsidRPr="00D967AC" w:rsidRDefault="000A4A2C" w:rsidP="000A4A2C">
      <w:pPr>
        <w:pStyle w:val="1e"/>
      </w:pPr>
      <w:r w:rsidRPr="00D967AC">
        <w:t>----End</w:t>
      </w:r>
    </w:p>
    <w:p w14:paraId="304C6ABC" w14:textId="77777777" w:rsidR="000A4A2C" w:rsidRPr="00D967AC" w:rsidRDefault="000A4A2C" w:rsidP="000A4A2C">
      <w:pPr>
        <w:pStyle w:val="1e"/>
      </w:pPr>
    </w:p>
    <w:p w14:paraId="7EA77613" w14:textId="77777777" w:rsidR="000A4A2C" w:rsidRPr="00D967AC" w:rsidRDefault="000A4A2C" w:rsidP="000A4A2C">
      <w:pPr>
        <w:pStyle w:val="3"/>
      </w:pPr>
      <w:bookmarkStart w:id="203" w:name="_Toc63253583"/>
      <w:bookmarkStart w:id="204" w:name="_Toc116563216"/>
      <w:r w:rsidRPr="00D967AC">
        <w:rPr>
          <w:rFonts w:hint="eastAsia"/>
        </w:rPr>
        <w:t>Verification</w:t>
      </w:r>
      <w:bookmarkEnd w:id="203"/>
      <w:bookmarkEnd w:id="204"/>
    </w:p>
    <w:p w14:paraId="7969B78D" w14:textId="77777777" w:rsidR="000A4A2C" w:rsidRPr="00D967AC" w:rsidRDefault="000A4A2C" w:rsidP="000A4A2C">
      <w:pPr>
        <w:pStyle w:val="1e"/>
      </w:pPr>
      <w:r w:rsidRPr="00D967AC">
        <w:rPr>
          <w:rFonts w:hint="eastAsia"/>
        </w:rPr>
        <w:t>Verify the configuration.</w:t>
      </w:r>
    </w:p>
    <w:p w14:paraId="67B397C7" w14:textId="77777777" w:rsidR="000A4A2C" w:rsidRPr="00D967AC" w:rsidRDefault="000A4A2C" w:rsidP="000A4A2C">
      <w:pPr>
        <w:pStyle w:val="1e"/>
      </w:pPr>
      <w:r w:rsidRPr="00D967AC">
        <w:rPr>
          <w:rFonts w:hint="eastAsia"/>
        </w:rPr>
        <w:t># Check the NQA test result of the detection link on R1.</w:t>
      </w:r>
    </w:p>
    <w:p w14:paraId="6FD29B5C" w14:textId="77777777" w:rsidR="000A4A2C" w:rsidRPr="00D967AC" w:rsidRDefault="000A4A2C" w:rsidP="000A4A2C">
      <w:pPr>
        <w:pStyle w:val="2f5"/>
      </w:pPr>
      <w:r w:rsidRPr="00D967AC">
        <w:rPr>
          <w:rFonts w:hint="eastAsia"/>
        </w:rPr>
        <w:lastRenderedPageBreak/>
        <w:t>[R1] display smart-policy-route link-state</w:t>
      </w:r>
    </w:p>
    <w:p w14:paraId="7D9F121A" w14:textId="77777777" w:rsidR="000A4A2C" w:rsidRPr="00D967AC" w:rsidRDefault="000A4A2C" w:rsidP="000A4A2C">
      <w:pPr>
        <w:pStyle w:val="2f5"/>
      </w:pPr>
      <w:r w:rsidRPr="00D967AC">
        <w:rPr>
          <w:rFonts w:hint="eastAsia"/>
        </w:rPr>
        <w:t>--------------------------------------------------------------------------------</w:t>
      </w:r>
    </w:p>
    <w:p w14:paraId="5A866F0C" w14:textId="77777777" w:rsidR="000A4A2C" w:rsidRPr="00D967AC" w:rsidRDefault="000A4A2C" w:rsidP="000A4A2C">
      <w:pPr>
        <w:pStyle w:val="2f5"/>
      </w:pPr>
      <w:r w:rsidRPr="00D967AC">
        <w:rPr>
          <w:rFonts w:hint="eastAsia"/>
        </w:rPr>
        <w:t xml:space="preserve">link-name                               Delay         Jitter       Loss         </w:t>
      </w:r>
    </w:p>
    <w:p w14:paraId="725F0615" w14:textId="77777777" w:rsidR="000A4A2C" w:rsidRPr="00D967AC" w:rsidRDefault="000A4A2C" w:rsidP="000A4A2C">
      <w:pPr>
        <w:pStyle w:val="2f5"/>
      </w:pPr>
      <w:r w:rsidRPr="00D967AC">
        <w:rPr>
          <w:rFonts w:hint="eastAsia"/>
        </w:rPr>
        <w:t>--------------------------------------------------------------------------------</w:t>
      </w:r>
    </w:p>
    <w:p w14:paraId="427954F5" w14:textId="77777777" w:rsidR="000A4A2C" w:rsidRPr="00D967AC" w:rsidRDefault="000A4A2C" w:rsidP="000A4A2C">
      <w:pPr>
        <w:pStyle w:val="2f5"/>
      </w:pPr>
      <w:r w:rsidRPr="00D967AC">
        <w:rPr>
          <w:rFonts w:hint="eastAsia"/>
        </w:rPr>
        <w:t xml:space="preserve">GigabitEthernet0/0/1                    5000          3000         1000         </w:t>
      </w:r>
    </w:p>
    <w:p w14:paraId="43BD0243" w14:textId="77777777" w:rsidR="000A4A2C" w:rsidRPr="00D967AC" w:rsidRDefault="000A4A2C" w:rsidP="000A4A2C">
      <w:pPr>
        <w:pStyle w:val="2f5"/>
      </w:pPr>
      <w:r w:rsidRPr="00D967AC">
        <w:rPr>
          <w:rFonts w:hint="eastAsia"/>
        </w:rPr>
        <w:t xml:space="preserve">GigabitEthernet0/0/2                    5000          3000         1000         </w:t>
      </w:r>
    </w:p>
    <w:p w14:paraId="450C9437" w14:textId="77777777" w:rsidR="000A4A2C" w:rsidRPr="00D967AC" w:rsidRDefault="000A4A2C" w:rsidP="000A4A2C">
      <w:pPr>
        <w:pStyle w:val="2f5"/>
      </w:pPr>
      <w:r w:rsidRPr="00D967AC">
        <w:rPr>
          <w:rFonts w:hint="eastAsia"/>
        </w:rPr>
        <w:t xml:space="preserve">-------------------------------------------------------------------------------- </w:t>
      </w:r>
    </w:p>
    <w:p w14:paraId="0E9ECD96" w14:textId="77777777" w:rsidR="000A4A2C" w:rsidRPr="00D967AC" w:rsidRDefault="000A4A2C" w:rsidP="000A4A2C">
      <w:pPr>
        <w:pStyle w:val="TerminalDisplay"/>
      </w:pPr>
    </w:p>
    <w:p w14:paraId="7D41B188" w14:textId="77777777" w:rsidR="000A4A2C" w:rsidRPr="00D967AC" w:rsidRDefault="000A4A2C" w:rsidP="000A4A2C">
      <w:pPr>
        <w:pStyle w:val="TerminalDisplay"/>
      </w:pPr>
    </w:p>
    <w:p w14:paraId="5C449787" w14:textId="77777777" w:rsidR="000A4A2C" w:rsidRPr="00D967AC" w:rsidRDefault="000A4A2C" w:rsidP="000A4A2C">
      <w:pPr>
        <w:pStyle w:val="1e"/>
      </w:pPr>
      <w:r w:rsidRPr="00D967AC">
        <w:rPr>
          <w:rFonts w:hint="eastAsia"/>
        </w:rPr>
        <w:t># Check routing information about service map1 on R1.</w:t>
      </w:r>
    </w:p>
    <w:p w14:paraId="4E761040" w14:textId="77777777" w:rsidR="000A4A2C" w:rsidRPr="00D967AC" w:rsidRDefault="000A4A2C" w:rsidP="000A4A2C">
      <w:pPr>
        <w:pStyle w:val="2f5"/>
      </w:pPr>
      <w:r w:rsidRPr="00D967AC">
        <w:rPr>
          <w:rFonts w:hint="eastAsia"/>
        </w:rPr>
        <w:t>[R1] display smart-policy-route service-map map1</w:t>
      </w:r>
    </w:p>
    <w:p w14:paraId="225A4AE8" w14:textId="77777777" w:rsidR="000A4A2C" w:rsidRPr="00D967AC" w:rsidRDefault="000A4A2C" w:rsidP="000A4A2C">
      <w:pPr>
        <w:pStyle w:val="2f5"/>
      </w:pPr>
      <w:r w:rsidRPr="00D967AC">
        <w:rPr>
          <w:rFonts w:hint="eastAsia"/>
        </w:rPr>
        <w:t>--------------------------------------------------------------------------------</w:t>
      </w:r>
    </w:p>
    <w:p w14:paraId="7CF87015" w14:textId="77777777" w:rsidR="000A4A2C" w:rsidRPr="00D967AC" w:rsidRDefault="000A4A2C" w:rsidP="000A4A2C">
      <w:pPr>
        <w:pStyle w:val="2f5"/>
      </w:pPr>
      <w:r w:rsidRPr="00D967AC">
        <w:rPr>
          <w:rFonts w:hint="eastAsia"/>
        </w:rPr>
        <w:t xml:space="preserve">Match acl         : 3000                                                        </w:t>
      </w:r>
    </w:p>
    <w:p w14:paraId="61F0D29C" w14:textId="77777777" w:rsidR="000A4A2C" w:rsidRPr="00D967AC" w:rsidRDefault="000A4A2C" w:rsidP="000A4A2C">
      <w:pPr>
        <w:pStyle w:val="2f5"/>
      </w:pPr>
      <w:r w:rsidRPr="00D967AC">
        <w:rPr>
          <w:rFonts w:hint="eastAsia"/>
        </w:rPr>
        <w:t xml:space="preserve">DelayThreshold    : 1000                                                        </w:t>
      </w:r>
    </w:p>
    <w:p w14:paraId="6ECC839C" w14:textId="77777777" w:rsidR="000A4A2C" w:rsidRPr="00D967AC" w:rsidRDefault="000A4A2C" w:rsidP="000A4A2C">
      <w:pPr>
        <w:pStyle w:val="2f5"/>
      </w:pPr>
      <w:r w:rsidRPr="00D967AC">
        <w:rPr>
          <w:rFonts w:hint="eastAsia"/>
        </w:rPr>
        <w:t xml:space="preserve">LossThreshold     : 1000                                                        </w:t>
      </w:r>
    </w:p>
    <w:p w14:paraId="36E1E8D1" w14:textId="77777777" w:rsidR="000A4A2C" w:rsidRPr="00D967AC" w:rsidRDefault="000A4A2C" w:rsidP="000A4A2C">
      <w:pPr>
        <w:pStyle w:val="2f5"/>
      </w:pPr>
      <w:r w:rsidRPr="00D967AC">
        <w:rPr>
          <w:rFonts w:hint="eastAsia"/>
        </w:rPr>
        <w:t xml:space="preserve">JitterThreshold   : 3000                                                        </w:t>
      </w:r>
    </w:p>
    <w:p w14:paraId="13AD5832" w14:textId="77777777" w:rsidR="000A4A2C" w:rsidRPr="00D967AC" w:rsidRDefault="000A4A2C" w:rsidP="000A4A2C">
      <w:pPr>
        <w:pStyle w:val="2f5"/>
      </w:pPr>
      <w:r w:rsidRPr="00D967AC">
        <w:rPr>
          <w:rFonts w:hint="eastAsia"/>
        </w:rPr>
        <w:t xml:space="preserve">CmiThreshold      : 0                                                           </w:t>
      </w:r>
    </w:p>
    <w:p w14:paraId="7C1D2777" w14:textId="77777777" w:rsidR="000A4A2C" w:rsidRPr="00D967AC" w:rsidRDefault="000A4A2C" w:rsidP="000A4A2C">
      <w:pPr>
        <w:pStyle w:val="2f5"/>
      </w:pPr>
      <w:r w:rsidRPr="00D967AC">
        <w:rPr>
          <w:rFonts w:hint="eastAsia"/>
        </w:rPr>
        <w:t xml:space="preserve">GroupName         : group1                                                      </w:t>
      </w:r>
    </w:p>
    <w:p w14:paraId="057FEE01" w14:textId="77777777" w:rsidR="000A4A2C" w:rsidRPr="00D967AC" w:rsidRDefault="000A4A2C" w:rsidP="000A4A2C">
      <w:pPr>
        <w:pStyle w:val="2f5"/>
      </w:pPr>
      <w:r w:rsidRPr="00D967AC">
        <w:rPr>
          <w:rFonts w:hint="eastAsia"/>
        </w:rPr>
        <w:t xml:space="preserve">BackupGroupName   : group2                                                      </w:t>
      </w:r>
    </w:p>
    <w:p w14:paraId="17DA53E3" w14:textId="77777777" w:rsidR="000A4A2C" w:rsidRPr="00D967AC" w:rsidRDefault="000A4A2C" w:rsidP="000A4A2C">
      <w:pPr>
        <w:pStyle w:val="2f5"/>
      </w:pPr>
      <w:r w:rsidRPr="00D967AC">
        <w:rPr>
          <w:rFonts w:hint="eastAsia"/>
        </w:rPr>
        <w:t xml:space="preserve">Description       :                                                             </w:t>
      </w:r>
    </w:p>
    <w:p w14:paraId="2DD0F5CC" w14:textId="77777777" w:rsidR="000A4A2C" w:rsidRPr="00D967AC" w:rsidRDefault="000A4A2C" w:rsidP="000A4A2C">
      <w:pPr>
        <w:pStyle w:val="2f5"/>
      </w:pPr>
      <w:r w:rsidRPr="00D967AC">
        <w:rPr>
          <w:rFonts w:hint="eastAsia"/>
        </w:rPr>
        <w:t xml:space="preserve">Cmi-Method        : d+l+j                                                       </w:t>
      </w:r>
    </w:p>
    <w:p w14:paraId="44724DC7" w14:textId="77777777" w:rsidR="000A4A2C" w:rsidRPr="00D967AC" w:rsidRDefault="000A4A2C" w:rsidP="000A4A2C">
      <w:pPr>
        <w:pStyle w:val="2f5"/>
      </w:pPr>
      <w:r w:rsidRPr="00D967AC">
        <w:rPr>
          <w:rFonts w:hint="eastAsia"/>
        </w:rPr>
        <w:t xml:space="preserve">CurLinkName       : GigabitEthernet0/0/1                                               </w:t>
      </w:r>
    </w:p>
    <w:p w14:paraId="701EADBF" w14:textId="77777777" w:rsidR="000A4A2C" w:rsidRPr="00D967AC" w:rsidRDefault="000A4A2C" w:rsidP="000A4A2C">
      <w:pPr>
        <w:pStyle w:val="2f5"/>
      </w:pPr>
      <w:r w:rsidRPr="00D967AC">
        <w:rPr>
          <w:rFonts w:hint="eastAsia"/>
        </w:rPr>
        <w:t>--------------------------------------------------------------------------------</w:t>
      </w:r>
    </w:p>
    <w:p w14:paraId="63FC6C26" w14:textId="77777777" w:rsidR="000A4A2C" w:rsidRPr="00D967AC" w:rsidRDefault="000A4A2C" w:rsidP="000A4A2C">
      <w:pPr>
        <w:pStyle w:val="2f5"/>
      </w:pPr>
    </w:p>
    <w:p w14:paraId="65CDE011" w14:textId="77777777" w:rsidR="000A4A2C" w:rsidRPr="00D967AC" w:rsidRDefault="000A4A2C" w:rsidP="000A4A2C">
      <w:pPr>
        <w:pStyle w:val="3"/>
      </w:pPr>
      <w:bookmarkStart w:id="205" w:name="_Toc63253584"/>
      <w:bookmarkStart w:id="206" w:name="_Toc116563217"/>
      <w:r w:rsidRPr="00D967AC">
        <w:rPr>
          <w:rFonts w:hint="eastAsia"/>
        </w:rPr>
        <w:t>Reference Configuration</w:t>
      </w:r>
      <w:bookmarkEnd w:id="205"/>
      <w:bookmarkEnd w:id="206"/>
    </w:p>
    <w:p w14:paraId="2619EC74" w14:textId="77777777" w:rsidR="000A4A2C" w:rsidRPr="00D967AC" w:rsidRDefault="000A4A2C" w:rsidP="000A4A2C">
      <w:pPr>
        <w:pStyle w:val="4"/>
        <w:rPr>
          <w:rFonts w:hint="default"/>
        </w:rPr>
      </w:pPr>
      <w:r w:rsidRPr="00D967AC">
        <w:t>Configurations of R1</w:t>
      </w:r>
    </w:p>
    <w:p w14:paraId="4B90F6C8" w14:textId="77777777" w:rsidR="000A4A2C" w:rsidRPr="00D967AC" w:rsidRDefault="000A4A2C" w:rsidP="000A4A2C">
      <w:pPr>
        <w:pStyle w:val="2f5"/>
      </w:pPr>
      <w:r w:rsidRPr="00D967AC">
        <w:rPr>
          <w:rFonts w:hint="eastAsia"/>
        </w:rPr>
        <w:t xml:space="preserve">#                                                                               </w:t>
      </w:r>
    </w:p>
    <w:p w14:paraId="13582BED" w14:textId="77777777" w:rsidR="000A4A2C" w:rsidRPr="00D967AC" w:rsidRDefault="000A4A2C" w:rsidP="000A4A2C">
      <w:pPr>
        <w:pStyle w:val="2f5"/>
      </w:pPr>
      <w:r w:rsidRPr="00D967AC">
        <w:rPr>
          <w:rFonts w:hint="eastAsia"/>
        </w:rPr>
        <w:t xml:space="preserve"> sysname R1                                                                </w:t>
      </w:r>
    </w:p>
    <w:p w14:paraId="3899F1B3" w14:textId="77777777" w:rsidR="000A4A2C" w:rsidRPr="00D967AC" w:rsidRDefault="000A4A2C" w:rsidP="000A4A2C">
      <w:pPr>
        <w:pStyle w:val="2f5"/>
      </w:pPr>
      <w:r w:rsidRPr="00D967AC">
        <w:rPr>
          <w:rFonts w:hint="eastAsia"/>
        </w:rPr>
        <w:t xml:space="preserve">#                                                                               </w:t>
      </w:r>
    </w:p>
    <w:p w14:paraId="04DA2843" w14:textId="77777777" w:rsidR="000A4A2C" w:rsidRPr="00D967AC" w:rsidRDefault="000A4A2C" w:rsidP="000A4A2C">
      <w:pPr>
        <w:pStyle w:val="2f5"/>
      </w:pPr>
      <w:r w:rsidRPr="00D967AC">
        <w:rPr>
          <w:rFonts w:hint="eastAsia"/>
        </w:rPr>
        <w:t xml:space="preserve">acl number 3000                                                                 </w:t>
      </w:r>
    </w:p>
    <w:p w14:paraId="404749B6" w14:textId="77777777" w:rsidR="000A4A2C" w:rsidRPr="00D967AC" w:rsidRDefault="000A4A2C" w:rsidP="000A4A2C">
      <w:pPr>
        <w:pStyle w:val="2f5"/>
      </w:pPr>
      <w:r w:rsidRPr="00D967AC">
        <w:rPr>
          <w:rFonts w:hint="eastAsia"/>
        </w:rPr>
        <w:t xml:space="preserve"> rule 5 permit ip destination </w:t>
      </w:r>
      <w:r w:rsidRPr="00D967AC">
        <w:t>2.0.0.2</w:t>
      </w:r>
      <w:r w:rsidRPr="00D967AC">
        <w:rPr>
          <w:rFonts w:hint="eastAsia"/>
        </w:rPr>
        <w:t xml:space="preserve"> 0                                       </w:t>
      </w:r>
    </w:p>
    <w:p w14:paraId="09E3ADE0" w14:textId="77777777" w:rsidR="000A4A2C" w:rsidRPr="00D967AC" w:rsidRDefault="000A4A2C" w:rsidP="000A4A2C">
      <w:pPr>
        <w:pStyle w:val="2f5"/>
      </w:pPr>
      <w:r w:rsidRPr="00D967AC">
        <w:rPr>
          <w:rFonts w:hint="eastAsia"/>
        </w:rPr>
        <w:t xml:space="preserve">#                                                                               </w:t>
      </w:r>
    </w:p>
    <w:p w14:paraId="7E922D48" w14:textId="77777777" w:rsidR="000A4A2C" w:rsidRPr="00D967AC" w:rsidRDefault="000A4A2C" w:rsidP="000A4A2C">
      <w:pPr>
        <w:pStyle w:val="2f5"/>
      </w:pPr>
      <w:r w:rsidRPr="00D967AC">
        <w:rPr>
          <w:rFonts w:hint="eastAsia"/>
        </w:rPr>
        <w:t xml:space="preserve">interface GigabitEthernet0/0/1                                                         </w:t>
      </w:r>
    </w:p>
    <w:p w14:paraId="48E02B3A" w14:textId="77777777" w:rsidR="000A4A2C" w:rsidRPr="00D967AC" w:rsidRDefault="000A4A2C" w:rsidP="000A4A2C">
      <w:pPr>
        <w:pStyle w:val="2f5"/>
      </w:pPr>
      <w:r w:rsidRPr="00D967AC">
        <w:rPr>
          <w:rFonts w:hint="eastAsia"/>
        </w:rPr>
        <w:t xml:space="preserve"> ip address 202.1.1.1 255.255.255.0                                             </w:t>
      </w:r>
    </w:p>
    <w:p w14:paraId="5AE72483" w14:textId="77777777" w:rsidR="000A4A2C" w:rsidRPr="00D967AC" w:rsidRDefault="000A4A2C" w:rsidP="000A4A2C">
      <w:pPr>
        <w:pStyle w:val="2f5"/>
      </w:pPr>
      <w:r w:rsidRPr="00D967AC">
        <w:rPr>
          <w:rFonts w:hint="eastAsia"/>
        </w:rPr>
        <w:t xml:space="preserve">#                                                                               </w:t>
      </w:r>
    </w:p>
    <w:p w14:paraId="7070AAA0" w14:textId="77777777" w:rsidR="000A4A2C" w:rsidRPr="00D967AC" w:rsidRDefault="000A4A2C" w:rsidP="000A4A2C">
      <w:pPr>
        <w:pStyle w:val="2f5"/>
      </w:pPr>
      <w:r w:rsidRPr="00D967AC">
        <w:rPr>
          <w:rFonts w:hint="eastAsia"/>
        </w:rPr>
        <w:t xml:space="preserve">interface GigabitEthernet0/0/2                                                         </w:t>
      </w:r>
    </w:p>
    <w:p w14:paraId="2D4EB1B0" w14:textId="77777777" w:rsidR="000A4A2C" w:rsidRPr="00D967AC" w:rsidRDefault="000A4A2C" w:rsidP="000A4A2C">
      <w:pPr>
        <w:pStyle w:val="2f5"/>
      </w:pPr>
      <w:r w:rsidRPr="00D967AC">
        <w:rPr>
          <w:rFonts w:hint="eastAsia"/>
        </w:rPr>
        <w:t xml:space="preserve"> ip address 178.1.1.1 255.255.255.0                                             </w:t>
      </w:r>
    </w:p>
    <w:p w14:paraId="3F0386A1" w14:textId="77777777" w:rsidR="000A4A2C" w:rsidRPr="00D967AC" w:rsidRDefault="000A4A2C" w:rsidP="000A4A2C">
      <w:pPr>
        <w:pStyle w:val="2f5"/>
      </w:pPr>
      <w:r w:rsidRPr="00D967AC">
        <w:rPr>
          <w:rFonts w:hint="eastAsia"/>
        </w:rPr>
        <w:t xml:space="preserve">#                                                                               </w:t>
      </w:r>
    </w:p>
    <w:p w14:paraId="0550923A" w14:textId="77777777" w:rsidR="000A4A2C" w:rsidRPr="00D967AC" w:rsidRDefault="000A4A2C" w:rsidP="000A4A2C">
      <w:pPr>
        <w:pStyle w:val="2f5"/>
      </w:pPr>
      <w:r w:rsidRPr="00D967AC">
        <w:rPr>
          <w:rFonts w:hint="eastAsia"/>
        </w:rPr>
        <w:t xml:space="preserve">nqa test-instance admin nqa1                                                    </w:t>
      </w:r>
    </w:p>
    <w:p w14:paraId="7F067656" w14:textId="77777777" w:rsidR="000A4A2C" w:rsidRPr="00D967AC" w:rsidRDefault="000A4A2C" w:rsidP="000A4A2C">
      <w:pPr>
        <w:pStyle w:val="2f5"/>
      </w:pPr>
      <w:r w:rsidRPr="00D967AC">
        <w:rPr>
          <w:rFonts w:hint="eastAsia"/>
        </w:rPr>
        <w:t xml:space="preserve"> test-type jitter                                                               </w:t>
      </w:r>
    </w:p>
    <w:p w14:paraId="35F6B515" w14:textId="77777777" w:rsidR="000A4A2C" w:rsidRPr="00D967AC" w:rsidRDefault="000A4A2C" w:rsidP="000A4A2C">
      <w:pPr>
        <w:pStyle w:val="2f5"/>
      </w:pPr>
      <w:r w:rsidRPr="00D967AC">
        <w:rPr>
          <w:rFonts w:hint="eastAsia"/>
        </w:rPr>
        <w:t xml:space="preserve"> destination-address ipv4 202.1.2.1                                             </w:t>
      </w:r>
    </w:p>
    <w:p w14:paraId="548DB993" w14:textId="77777777" w:rsidR="000A4A2C" w:rsidRPr="00D967AC" w:rsidRDefault="000A4A2C" w:rsidP="000A4A2C">
      <w:pPr>
        <w:pStyle w:val="2f5"/>
      </w:pPr>
      <w:r w:rsidRPr="00D967AC">
        <w:rPr>
          <w:rFonts w:hint="eastAsia"/>
        </w:rPr>
        <w:t xml:space="preserve"> destination-port 10000                                                         </w:t>
      </w:r>
    </w:p>
    <w:p w14:paraId="5C15192A" w14:textId="77777777" w:rsidR="000A4A2C" w:rsidRPr="00D967AC" w:rsidRDefault="000A4A2C" w:rsidP="000A4A2C">
      <w:pPr>
        <w:pStyle w:val="2f5"/>
      </w:pPr>
      <w:r w:rsidRPr="00D967AC">
        <w:rPr>
          <w:rFonts w:hint="eastAsia"/>
        </w:rPr>
        <w:t xml:space="preserve"> hardware-based enable                                                          </w:t>
      </w:r>
    </w:p>
    <w:p w14:paraId="30733527" w14:textId="77777777" w:rsidR="000A4A2C" w:rsidRPr="00D967AC" w:rsidRDefault="000A4A2C" w:rsidP="000A4A2C">
      <w:pPr>
        <w:pStyle w:val="2f5"/>
      </w:pPr>
      <w:r w:rsidRPr="00D967AC">
        <w:rPr>
          <w:rFonts w:hint="eastAsia"/>
        </w:rPr>
        <w:t xml:space="preserve"> frequency 10                                                                   </w:t>
      </w:r>
    </w:p>
    <w:p w14:paraId="4ECAEB4A" w14:textId="77777777" w:rsidR="000A4A2C" w:rsidRPr="00D967AC" w:rsidRDefault="000A4A2C" w:rsidP="000A4A2C">
      <w:pPr>
        <w:pStyle w:val="2f5"/>
      </w:pPr>
      <w:r w:rsidRPr="00D967AC">
        <w:rPr>
          <w:rFonts w:hint="eastAsia"/>
        </w:rPr>
        <w:t xml:space="preserve"> source-interface GigabitEthernet0/0/1                                                 </w:t>
      </w:r>
    </w:p>
    <w:p w14:paraId="59B152B8" w14:textId="77777777" w:rsidR="000A4A2C" w:rsidRPr="00D967AC" w:rsidRDefault="000A4A2C" w:rsidP="000A4A2C">
      <w:pPr>
        <w:pStyle w:val="2f5"/>
      </w:pPr>
      <w:r w:rsidRPr="00D967AC">
        <w:rPr>
          <w:rFonts w:hint="eastAsia"/>
        </w:rPr>
        <w:t xml:space="preserve"> start now                                                                      </w:t>
      </w:r>
    </w:p>
    <w:p w14:paraId="02BF38B6" w14:textId="77777777" w:rsidR="000A4A2C" w:rsidRPr="00D967AC" w:rsidRDefault="000A4A2C" w:rsidP="000A4A2C">
      <w:pPr>
        <w:pStyle w:val="2f5"/>
      </w:pPr>
      <w:r w:rsidRPr="00D967AC">
        <w:rPr>
          <w:rFonts w:hint="eastAsia"/>
        </w:rPr>
        <w:t xml:space="preserve">nqa test-instance admin nqa2                                                    </w:t>
      </w:r>
    </w:p>
    <w:p w14:paraId="7CEF45C0" w14:textId="77777777" w:rsidR="000A4A2C" w:rsidRPr="00D967AC" w:rsidRDefault="000A4A2C" w:rsidP="000A4A2C">
      <w:pPr>
        <w:pStyle w:val="2f5"/>
      </w:pPr>
      <w:r w:rsidRPr="00D967AC">
        <w:rPr>
          <w:rFonts w:hint="eastAsia"/>
        </w:rPr>
        <w:t xml:space="preserve"> test-type jitter                                                               </w:t>
      </w:r>
    </w:p>
    <w:p w14:paraId="0253DA55" w14:textId="77777777" w:rsidR="000A4A2C" w:rsidRPr="00D967AC" w:rsidRDefault="000A4A2C" w:rsidP="000A4A2C">
      <w:pPr>
        <w:pStyle w:val="2f5"/>
      </w:pPr>
      <w:r w:rsidRPr="00D967AC">
        <w:rPr>
          <w:rFonts w:hint="eastAsia"/>
        </w:rPr>
        <w:t xml:space="preserve"> destination-address ipv4 178.1.2.1                                             </w:t>
      </w:r>
    </w:p>
    <w:p w14:paraId="65EB9192" w14:textId="77777777" w:rsidR="000A4A2C" w:rsidRPr="00D967AC" w:rsidRDefault="000A4A2C" w:rsidP="000A4A2C">
      <w:pPr>
        <w:pStyle w:val="2f5"/>
      </w:pPr>
      <w:r w:rsidRPr="00D967AC">
        <w:rPr>
          <w:rFonts w:hint="eastAsia"/>
        </w:rPr>
        <w:lastRenderedPageBreak/>
        <w:t xml:space="preserve"> destination-port 10001                                                         </w:t>
      </w:r>
    </w:p>
    <w:p w14:paraId="193C6BB4" w14:textId="77777777" w:rsidR="000A4A2C" w:rsidRPr="00D967AC" w:rsidRDefault="000A4A2C" w:rsidP="000A4A2C">
      <w:pPr>
        <w:pStyle w:val="2f5"/>
      </w:pPr>
      <w:r w:rsidRPr="00D967AC">
        <w:rPr>
          <w:rFonts w:hint="eastAsia"/>
        </w:rPr>
        <w:t xml:space="preserve"> hardware-based enable                                                          </w:t>
      </w:r>
    </w:p>
    <w:p w14:paraId="3DFCA4D1" w14:textId="77777777" w:rsidR="000A4A2C" w:rsidRPr="00D967AC" w:rsidRDefault="000A4A2C" w:rsidP="000A4A2C">
      <w:pPr>
        <w:pStyle w:val="2f5"/>
      </w:pPr>
      <w:r w:rsidRPr="00D967AC">
        <w:rPr>
          <w:rFonts w:hint="eastAsia"/>
        </w:rPr>
        <w:t xml:space="preserve"> frequency 10                                                                   </w:t>
      </w:r>
    </w:p>
    <w:p w14:paraId="204BCA42" w14:textId="77777777" w:rsidR="000A4A2C" w:rsidRPr="00D967AC" w:rsidRDefault="000A4A2C" w:rsidP="000A4A2C">
      <w:pPr>
        <w:pStyle w:val="2f5"/>
      </w:pPr>
      <w:r w:rsidRPr="00D967AC">
        <w:rPr>
          <w:rFonts w:hint="eastAsia"/>
        </w:rPr>
        <w:t xml:space="preserve"> source-interface GigabitEthernet0/0/2                                                 </w:t>
      </w:r>
    </w:p>
    <w:p w14:paraId="169B01C6" w14:textId="77777777" w:rsidR="000A4A2C" w:rsidRPr="00D967AC" w:rsidRDefault="000A4A2C" w:rsidP="000A4A2C">
      <w:pPr>
        <w:pStyle w:val="2f5"/>
      </w:pPr>
      <w:r w:rsidRPr="00D967AC">
        <w:rPr>
          <w:rFonts w:hint="eastAsia"/>
        </w:rPr>
        <w:t xml:space="preserve"> start now                                                                      </w:t>
      </w:r>
    </w:p>
    <w:p w14:paraId="539FBA75" w14:textId="77777777" w:rsidR="000A4A2C" w:rsidRPr="00D967AC" w:rsidRDefault="000A4A2C" w:rsidP="000A4A2C">
      <w:pPr>
        <w:pStyle w:val="2f5"/>
      </w:pPr>
      <w:r w:rsidRPr="00D967AC">
        <w:rPr>
          <w:rFonts w:hint="eastAsia"/>
        </w:rPr>
        <w:t xml:space="preserve">#                                                                               </w:t>
      </w:r>
    </w:p>
    <w:p w14:paraId="31C0F6D1" w14:textId="77777777" w:rsidR="000A4A2C" w:rsidRPr="00D967AC" w:rsidRDefault="000A4A2C" w:rsidP="000A4A2C">
      <w:pPr>
        <w:pStyle w:val="2f5"/>
      </w:pPr>
      <w:r w:rsidRPr="00D967AC">
        <w:rPr>
          <w:rFonts w:hint="eastAsia"/>
        </w:rPr>
        <w:t xml:space="preserve">smart-policy-route                                                              </w:t>
      </w:r>
    </w:p>
    <w:p w14:paraId="52C9815F" w14:textId="77777777" w:rsidR="000A4A2C" w:rsidRPr="00D967AC" w:rsidRDefault="000A4A2C" w:rsidP="000A4A2C">
      <w:pPr>
        <w:pStyle w:val="2f5"/>
      </w:pPr>
      <w:r w:rsidRPr="00D967AC">
        <w:rPr>
          <w:rFonts w:hint="eastAsia"/>
        </w:rPr>
        <w:t xml:space="preserve"> period 50                                                                      </w:t>
      </w:r>
    </w:p>
    <w:p w14:paraId="1775045D" w14:textId="77777777" w:rsidR="000A4A2C" w:rsidRPr="00D967AC" w:rsidRDefault="000A4A2C" w:rsidP="000A4A2C">
      <w:pPr>
        <w:pStyle w:val="2f5"/>
      </w:pPr>
      <w:r w:rsidRPr="00D967AC">
        <w:rPr>
          <w:rFonts w:hint="eastAsia"/>
        </w:rPr>
        <w:t xml:space="preserve"> route flapping suppression 100                                                 </w:t>
      </w:r>
    </w:p>
    <w:p w14:paraId="7F351802" w14:textId="77777777" w:rsidR="000A4A2C" w:rsidRPr="00D967AC" w:rsidRDefault="000A4A2C" w:rsidP="000A4A2C">
      <w:pPr>
        <w:pStyle w:val="2f5"/>
      </w:pPr>
      <w:r w:rsidRPr="00D967AC">
        <w:rPr>
          <w:rFonts w:hint="eastAsia"/>
        </w:rPr>
        <w:t xml:space="preserve"> prober GigabitEthernet0/0/1 nqa admin nqa1                                            </w:t>
      </w:r>
    </w:p>
    <w:p w14:paraId="32E6F5B8" w14:textId="77777777" w:rsidR="000A4A2C" w:rsidRPr="00D967AC" w:rsidRDefault="000A4A2C" w:rsidP="000A4A2C">
      <w:pPr>
        <w:pStyle w:val="2f5"/>
      </w:pPr>
      <w:r w:rsidRPr="00D967AC">
        <w:rPr>
          <w:rFonts w:hint="eastAsia"/>
        </w:rPr>
        <w:t xml:space="preserve"> prober GigabitEthernet0/0/2 nqa admin nqa2                                            </w:t>
      </w:r>
    </w:p>
    <w:p w14:paraId="616D6A62" w14:textId="77777777" w:rsidR="000A4A2C" w:rsidRPr="00D967AC" w:rsidRDefault="000A4A2C" w:rsidP="000A4A2C">
      <w:pPr>
        <w:pStyle w:val="2f5"/>
      </w:pPr>
      <w:r w:rsidRPr="00D967AC">
        <w:rPr>
          <w:rFonts w:hint="eastAsia"/>
        </w:rPr>
        <w:t xml:space="preserve"> link-group group1                                                              </w:t>
      </w:r>
    </w:p>
    <w:p w14:paraId="3D9729F0" w14:textId="77777777" w:rsidR="000A4A2C" w:rsidRPr="00D967AC" w:rsidRDefault="000A4A2C" w:rsidP="000A4A2C">
      <w:pPr>
        <w:pStyle w:val="2f5"/>
      </w:pPr>
      <w:r w:rsidRPr="00D967AC">
        <w:rPr>
          <w:rFonts w:hint="eastAsia"/>
        </w:rPr>
        <w:t xml:space="preserve">  link-member GigabitEthernet0/0/1                                                     </w:t>
      </w:r>
    </w:p>
    <w:p w14:paraId="6B30AB16" w14:textId="77777777" w:rsidR="000A4A2C" w:rsidRPr="00D967AC" w:rsidRDefault="000A4A2C" w:rsidP="000A4A2C">
      <w:pPr>
        <w:pStyle w:val="2f5"/>
      </w:pPr>
      <w:r w:rsidRPr="00D967AC">
        <w:rPr>
          <w:rFonts w:hint="eastAsia"/>
        </w:rPr>
        <w:t xml:space="preserve"> link-group group2                                                              </w:t>
      </w:r>
    </w:p>
    <w:p w14:paraId="45204F19" w14:textId="77777777" w:rsidR="000A4A2C" w:rsidRPr="00D967AC" w:rsidRDefault="000A4A2C" w:rsidP="000A4A2C">
      <w:pPr>
        <w:pStyle w:val="2f5"/>
      </w:pPr>
      <w:r w:rsidRPr="00D967AC">
        <w:rPr>
          <w:rFonts w:hint="eastAsia"/>
        </w:rPr>
        <w:t xml:space="preserve">  link-member GigabitEthernet0/0/2                                                     </w:t>
      </w:r>
    </w:p>
    <w:p w14:paraId="03873F56" w14:textId="77777777" w:rsidR="000A4A2C" w:rsidRPr="00D967AC" w:rsidRDefault="000A4A2C" w:rsidP="000A4A2C">
      <w:pPr>
        <w:pStyle w:val="2f5"/>
      </w:pPr>
      <w:r w:rsidRPr="00D967AC">
        <w:rPr>
          <w:rFonts w:hint="eastAsia"/>
        </w:rPr>
        <w:t xml:space="preserve"> service-map map1                                                               </w:t>
      </w:r>
    </w:p>
    <w:p w14:paraId="76958421" w14:textId="77777777" w:rsidR="000A4A2C" w:rsidRPr="00D967AC" w:rsidRDefault="000A4A2C" w:rsidP="000A4A2C">
      <w:pPr>
        <w:pStyle w:val="2f5"/>
      </w:pPr>
      <w:r w:rsidRPr="00D967AC">
        <w:rPr>
          <w:rFonts w:hint="eastAsia"/>
        </w:rPr>
        <w:t xml:space="preserve">  match acl 3000                                                                </w:t>
      </w:r>
    </w:p>
    <w:p w14:paraId="60FAE78A" w14:textId="77777777" w:rsidR="000A4A2C" w:rsidRPr="00D967AC" w:rsidRDefault="000A4A2C" w:rsidP="000A4A2C">
      <w:pPr>
        <w:pStyle w:val="2f5"/>
      </w:pPr>
      <w:r w:rsidRPr="00D967AC">
        <w:rPr>
          <w:rFonts w:hint="eastAsia"/>
        </w:rPr>
        <w:t xml:space="preserve">  set delay threshold 1000                                                      </w:t>
      </w:r>
    </w:p>
    <w:p w14:paraId="14917539" w14:textId="77777777" w:rsidR="000A4A2C" w:rsidRPr="00D967AC" w:rsidRDefault="000A4A2C" w:rsidP="000A4A2C">
      <w:pPr>
        <w:pStyle w:val="2f5"/>
      </w:pPr>
      <w:r w:rsidRPr="00D967AC">
        <w:rPr>
          <w:rFonts w:hint="eastAsia"/>
        </w:rPr>
        <w:t xml:space="preserve">  set link-group group1                                                         </w:t>
      </w:r>
    </w:p>
    <w:p w14:paraId="2B4AC840" w14:textId="77777777" w:rsidR="000A4A2C" w:rsidRPr="00D967AC" w:rsidRDefault="000A4A2C" w:rsidP="000A4A2C">
      <w:pPr>
        <w:pStyle w:val="2f5"/>
      </w:pPr>
      <w:r w:rsidRPr="00D967AC">
        <w:rPr>
          <w:rFonts w:hint="eastAsia"/>
        </w:rPr>
        <w:t xml:space="preserve">  set link-group group2 backup                                                  </w:t>
      </w:r>
    </w:p>
    <w:p w14:paraId="6EF11018" w14:textId="77777777" w:rsidR="000A4A2C" w:rsidRPr="00D967AC" w:rsidRDefault="000A4A2C" w:rsidP="000A4A2C">
      <w:pPr>
        <w:pStyle w:val="2f5"/>
      </w:pPr>
      <w:r w:rsidRPr="00D967AC">
        <w:rPr>
          <w:rFonts w:hint="eastAsia"/>
        </w:rPr>
        <w:t xml:space="preserve">#                                                                               </w:t>
      </w:r>
    </w:p>
    <w:p w14:paraId="3103688C" w14:textId="77777777" w:rsidR="000A4A2C" w:rsidRPr="00D967AC" w:rsidRDefault="000A4A2C" w:rsidP="000A4A2C">
      <w:pPr>
        <w:pStyle w:val="2f5"/>
      </w:pPr>
      <w:r w:rsidRPr="00D967AC">
        <w:rPr>
          <w:rFonts w:hint="eastAsia"/>
        </w:rPr>
        <w:t xml:space="preserve"> ip route-static 2.0.0.2 255.255.255.255 202.1.1.2                              </w:t>
      </w:r>
    </w:p>
    <w:p w14:paraId="6ACE9833" w14:textId="77777777" w:rsidR="000A4A2C" w:rsidRPr="00D967AC" w:rsidRDefault="000A4A2C" w:rsidP="000A4A2C">
      <w:pPr>
        <w:pStyle w:val="2f5"/>
      </w:pPr>
      <w:r w:rsidRPr="00D967AC">
        <w:rPr>
          <w:rFonts w:hint="eastAsia"/>
        </w:rPr>
        <w:t xml:space="preserve"> ip route-static 2.0.0.2 255.255.255.255 178.1.1.2                              </w:t>
      </w:r>
    </w:p>
    <w:p w14:paraId="12B1D876" w14:textId="77777777" w:rsidR="000A4A2C" w:rsidRPr="00D967AC" w:rsidRDefault="000A4A2C" w:rsidP="000A4A2C">
      <w:pPr>
        <w:pStyle w:val="2f5"/>
      </w:pPr>
      <w:r w:rsidRPr="00D967AC">
        <w:rPr>
          <w:rFonts w:hint="eastAsia"/>
        </w:rPr>
        <w:t xml:space="preserve">#                                                                               </w:t>
      </w:r>
    </w:p>
    <w:p w14:paraId="4BC9EB20" w14:textId="77777777" w:rsidR="000A4A2C" w:rsidRPr="00D967AC" w:rsidRDefault="000A4A2C" w:rsidP="000A4A2C">
      <w:pPr>
        <w:pStyle w:val="4"/>
        <w:rPr>
          <w:rFonts w:hint="default"/>
        </w:rPr>
      </w:pPr>
      <w:r w:rsidRPr="00D967AC">
        <w:t>Configurations of R2</w:t>
      </w:r>
    </w:p>
    <w:p w14:paraId="1C4E16AD" w14:textId="77777777" w:rsidR="000A4A2C" w:rsidRPr="00D967AC" w:rsidRDefault="000A4A2C" w:rsidP="000A4A2C">
      <w:pPr>
        <w:pStyle w:val="2f5"/>
      </w:pPr>
      <w:r w:rsidRPr="00D967AC">
        <w:rPr>
          <w:rFonts w:hint="eastAsia"/>
        </w:rPr>
        <w:t>#</w:t>
      </w:r>
    </w:p>
    <w:p w14:paraId="7AC89B79" w14:textId="77777777" w:rsidR="000A4A2C" w:rsidRPr="00D967AC" w:rsidRDefault="000A4A2C" w:rsidP="000A4A2C">
      <w:pPr>
        <w:pStyle w:val="2f5"/>
      </w:pPr>
      <w:r w:rsidRPr="00D967AC">
        <w:rPr>
          <w:rFonts w:hint="eastAsia"/>
        </w:rPr>
        <w:t xml:space="preserve"> sysname R2</w:t>
      </w:r>
    </w:p>
    <w:p w14:paraId="7D016CBC" w14:textId="77777777" w:rsidR="000A4A2C" w:rsidRPr="00D967AC" w:rsidRDefault="000A4A2C" w:rsidP="000A4A2C">
      <w:pPr>
        <w:pStyle w:val="2f5"/>
      </w:pPr>
      <w:r w:rsidRPr="00D967AC">
        <w:rPr>
          <w:rFonts w:hint="eastAsia"/>
        </w:rPr>
        <w:t xml:space="preserve">#                                                                               </w:t>
      </w:r>
    </w:p>
    <w:p w14:paraId="3AB56B32" w14:textId="77777777" w:rsidR="000A4A2C" w:rsidRPr="00D967AC" w:rsidRDefault="000A4A2C" w:rsidP="000A4A2C">
      <w:pPr>
        <w:pStyle w:val="2f5"/>
      </w:pPr>
      <w:r w:rsidRPr="00D967AC">
        <w:rPr>
          <w:rFonts w:hint="eastAsia"/>
        </w:rPr>
        <w:t xml:space="preserve">interface GigabitEthernet0/0/1                                                         </w:t>
      </w:r>
    </w:p>
    <w:p w14:paraId="5CDE4397" w14:textId="77777777" w:rsidR="000A4A2C" w:rsidRPr="00D967AC" w:rsidRDefault="000A4A2C" w:rsidP="000A4A2C">
      <w:pPr>
        <w:pStyle w:val="2f5"/>
      </w:pPr>
      <w:r w:rsidRPr="00D967AC">
        <w:rPr>
          <w:rFonts w:hint="eastAsia"/>
        </w:rPr>
        <w:t xml:space="preserve"> ip address 202.1.2.1 255.255.255.0                                             </w:t>
      </w:r>
    </w:p>
    <w:p w14:paraId="55D3DD4F" w14:textId="77777777" w:rsidR="000A4A2C" w:rsidRPr="00D967AC" w:rsidRDefault="000A4A2C" w:rsidP="000A4A2C">
      <w:pPr>
        <w:pStyle w:val="2f5"/>
      </w:pPr>
      <w:r w:rsidRPr="00D967AC">
        <w:rPr>
          <w:rFonts w:hint="eastAsia"/>
        </w:rPr>
        <w:t xml:space="preserve">#                                                                               </w:t>
      </w:r>
    </w:p>
    <w:p w14:paraId="3BDDF74A" w14:textId="77777777" w:rsidR="000A4A2C" w:rsidRPr="00D967AC" w:rsidRDefault="000A4A2C" w:rsidP="000A4A2C">
      <w:pPr>
        <w:pStyle w:val="2f5"/>
      </w:pPr>
      <w:r w:rsidRPr="00D967AC">
        <w:rPr>
          <w:rFonts w:hint="eastAsia"/>
        </w:rPr>
        <w:t xml:space="preserve">interface GigabitEthernet0/0/2                                                  </w:t>
      </w:r>
    </w:p>
    <w:p w14:paraId="4D64B8AF" w14:textId="77777777" w:rsidR="000A4A2C" w:rsidRPr="00D967AC" w:rsidRDefault="000A4A2C" w:rsidP="000A4A2C">
      <w:pPr>
        <w:pStyle w:val="2f5"/>
      </w:pPr>
      <w:r w:rsidRPr="00D967AC">
        <w:rPr>
          <w:rFonts w:hint="eastAsia"/>
        </w:rPr>
        <w:t xml:space="preserve"> ip address 178.1.2.1 255.255.255.0</w:t>
      </w:r>
    </w:p>
    <w:p w14:paraId="2C0DF382" w14:textId="77777777" w:rsidR="000A4A2C" w:rsidRPr="00D967AC" w:rsidRDefault="000A4A2C" w:rsidP="000A4A2C">
      <w:pPr>
        <w:pStyle w:val="2f5"/>
      </w:pPr>
      <w:r w:rsidRPr="00D967AC">
        <w:rPr>
          <w:rFonts w:hint="eastAsia"/>
        </w:rPr>
        <w:t xml:space="preserve">#  </w:t>
      </w:r>
    </w:p>
    <w:p w14:paraId="2E438537" w14:textId="77777777" w:rsidR="000A4A2C" w:rsidRPr="00D967AC" w:rsidRDefault="000A4A2C" w:rsidP="000A4A2C">
      <w:pPr>
        <w:pStyle w:val="2f5"/>
      </w:pPr>
      <w:r w:rsidRPr="00D967AC">
        <w:rPr>
          <w:rFonts w:hint="eastAsia"/>
        </w:rPr>
        <w:t xml:space="preserve">interface loopback 0                                                  </w:t>
      </w:r>
    </w:p>
    <w:p w14:paraId="6F5A514A" w14:textId="77777777" w:rsidR="000A4A2C" w:rsidRPr="00D967AC" w:rsidRDefault="000A4A2C" w:rsidP="000A4A2C">
      <w:pPr>
        <w:pStyle w:val="2f5"/>
      </w:pPr>
      <w:r w:rsidRPr="00D967AC">
        <w:rPr>
          <w:rFonts w:hint="eastAsia"/>
        </w:rPr>
        <w:t xml:space="preserve"> ip address 2.0.0.2 255.255.255.255                                                                              </w:t>
      </w:r>
    </w:p>
    <w:p w14:paraId="76ED7A91" w14:textId="77777777" w:rsidR="000A4A2C" w:rsidRPr="00D967AC" w:rsidRDefault="000A4A2C" w:rsidP="000A4A2C">
      <w:pPr>
        <w:pStyle w:val="2f5"/>
      </w:pPr>
      <w:r w:rsidRPr="00D967AC">
        <w:rPr>
          <w:rFonts w:hint="eastAsia"/>
        </w:rPr>
        <w:t xml:space="preserve">#                                                                               </w:t>
      </w:r>
    </w:p>
    <w:p w14:paraId="0F840217" w14:textId="77777777" w:rsidR="000A4A2C" w:rsidRPr="00D967AC" w:rsidRDefault="000A4A2C" w:rsidP="000A4A2C">
      <w:pPr>
        <w:pStyle w:val="2f5"/>
      </w:pPr>
      <w:r w:rsidRPr="00D967AC">
        <w:rPr>
          <w:rFonts w:hint="eastAsia"/>
        </w:rPr>
        <w:t xml:space="preserve">nqa-server udpecho 178.1.2.1 10001                                              </w:t>
      </w:r>
    </w:p>
    <w:p w14:paraId="5650F81B" w14:textId="77777777" w:rsidR="000A4A2C" w:rsidRPr="00D967AC" w:rsidRDefault="000A4A2C" w:rsidP="000A4A2C">
      <w:pPr>
        <w:pStyle w:val="2f5"/>
      </w:pPr>
      <w:r w:rsidRPr="00D967AC">
        <w:rPr>
          <w:rFonts w:hint="eastAsia"/>
        </w:rPr>
        <w:t xml:space="preserve">nqa-server udpecho 202.1.2.1 10000                                              </w:t>
      </w:r>
    </w:p>
    <w:p w14:paraId="7B4B1625" w14:textId="77777777" w:rsidR="000A4A2C" w:rsidRPr="00D967AC" w:rsidRDefault="000A4A2C" w:rsidP="000A4A2C">
      <w:pPr>
        <w:pStyle w:val="2f5"/>
      </w:pPr>
      <w:r w:rsidRPr="00D967AC">
        <w:rPr>
          <w:rFonts w:hint="eastAsia"/>
        </w:rPr>
        <w:t xml:space="preserve">#                                                                               </w:t>
      </w:r>
    </w:p>
    <w:p w14:paraId="0A9D90B1" w14:textId="77777777" w:rsidR="000A4A2C" w:rsidRPr="00D967AC" w:rsidRDefault="000A4A2C" w:rsidP="000A4A2C">
      <w:pPr>
        <w:pStyle w:val="2f5"/>
      </w:pPr>
      <w:r w:rsidRPr="00D967AC">
        <w:rPr>
          <w:rFonts w:hint="eastAsia"/>
        </w:rPr>
        <w:t xml:space="preserve"> ip route-static 2.0.0.2 255.255.255.255 202.1.2.2                              </w:t>
      </w:r>
    </w:p>
    <w:p w14:paraId="59C48488" w14:textId="77777777" w:rsidR="000A4A2C" w:rsidRPr="00D967AC" w:rsidRDefault="000A4A2C" w:rsidP="000A4A2C">
      <w:pPr>
        <w:pStyle w:val="2f5"/>
      </w:pPr>
      <w:r w:rsidRPr="00D967AC">
        <w:rPr>
          <w:rFonts w:hint="eastAsia"/>
        </w:rPr>
        <w:t xml:space="preserve"> ip route-static 2.0.0.2 255.255.255.255 178.1.2.2                              </w:t>
      </w:r>
    </w:p>
    <w:p w14:paraId="631D3204" w14:textId="77777777" w:rsidR="000A4A2C" w:rsidRPr="00D967AC" w:rsidRDefault="000A4A2C" w:rsidP="000A4A2C">
      <w:pPr>
        <w:pStyle w:val="2f5"/>
      </w:pPr>
      <w:r w:rsidRPr="00D967AC">
        <w:rPr>
          <w:rFonts w:hint="eastAsia"/>
        </w:rPr>
        <w:t xml:space="preserve">#                                                                               </w:t>
      </w:r>
    </w:p>
    <w:p w14:paraId="7214B0C5" w14:textId="77777777" w:rsidR="000A4A2C" w:rsidRPr="00D967AC" w:rsidRDefault="000A4A2C" w:rsidP="000A4A2C">
      <w:pPr>
        <w:pStyle w:val="4"/>
        <w:rPr>
          <w:rFonts w:hint="default"/>
        </w:rPr>
      </w:pPr>
      <w:r w:rsidRPr="00D967AC">
        <w:t>Configurations of R3</w:t>
      </w:r>
    </w:p>
    <w:p w14:paraId="1ECE764C" w14:textId="77777777" w:rsidR="000A4A2C" w:rsidRPr="00D967AC" w:rsidRDefault="000A4A2C" w:rsidP="000A4A2C">
      <w:pPr>
        <w:pStyle w:val="2f5"/>
      </w:pPr>
      <w:r w:rsidRPr="00D967AC">
        <w:rPr>
          <w:rFonts w:hint="eastAsia"/>
        </w:rPr>
        <w:t>#</w:t>
      </w:r>
    </w:p>
    <w:p w14:paraId="719CF77B" w14:textId="77777777" w:rsidR="000A4A2C" w:rsidRPr="00D967AC" w:rsidRDefault="000A4A2C" w:rsidP="000A4A2C">
      <w:pPr>
        <w:pStyle w:val="2f5"/>
      </w:pPr>
      <w:r w:rsidRPr="00D967AC">
        <w:rPr>
          <w:rFonts w:hint="eastAsia"/>
        </w:rPr>
        <w:t xml:space="preserve"> sysname R3</w:t>
      </w:r>
    </w:p>
    <w:p w14:paraId="2DCF1A87" w14:textId="77777777" w:rsidR="000A4A2C" w:rsidRPr="00D967AC" w:rsidRDefault="000A4A2C" w:rsidP="000A4A2C">
      <w:pPr>
        <w:pStyle w:val="2f5"/>
      </w:pPr>
      <w:r w:rsidRPr="00D967AC">
        <w:rPr>
          <w:rFonts w:hint="eastAsia"/>
        </w:rPr>
        <w:t xml:space="preserve">#                                                                               </w:t>
      </w:r>
    </w:p>
    <w:p w14:paraId="7D3975CC" w14:textId="77777777" w:rsidR="000A4A2C" w:rsidRPr="00D967AC" w:rsidRDefault="000A4A2C" w:rsidP="000A4A2C">
      <w:pPr>
        <w:pStyle w:val="2f5"/>
      </w:pPr>
      <w:r w:rsidRPr="00D967AC">
        <w:rPr>
          <w:rFonts w:hint="eastAsia"/>
        </w:rPr>
        <w:t xml:space="preserve">interface GigabitEthernet0/0/1                                                         </w:t>
      </w:r>
    </w:p>
    <w:p w14:paraId="2068FB43" w14:textId="77777777" w:rsidR="000A4A2C" w:rsidRPr="00D967AC" w:rsidRDefault="000A4A2C" w:rsidP="000A4A2C">
      <w:pPr>
        <w:pStyle w:val="2f5"/>
      </w:pPr>
      <w:r w:rsidRPr="00D967AC">
        <w:rPr>
          <w:rFonts w:hint="eastAsia"/>
        </w:rPr>
        <w:t xml:space="preserve"> ip address 202.1.1.2 255.255.255.0                                             </w:t>
      </w:r>
    </w:p>
    <w:p w14:paraId="767BFF65" w14:textId="77777777" w:rsidR="000A4A2C" w:rsidRPr="00D967AC" w:rsidRDefault="000A4A2C" w:rsidP="000A4A2C">
      <w:pPr>
        <w:pStyle w:val="2f5"/>
      </w:pPr>
      <w:r w:rsidRPr="00D967AC">
        <w:rPr>
          <w:rFonts w:hint="eastAsia"/>
        </w:rPr>
        <w:t xml:space="preserve">#                                                                               </w:t>
      </w:r>
    </w:p>
    <w:p w14:paraId="0E01BF87" w14:textId="77777777" w:rsidR="000A4A2C" w:rsidRPr="00D967AC" w:rsidRDefault="000A4A2C" w:rsidP="000A4A2C">
      <w:pPr>
        <w:pStyle w:val="2f5"/>
      </w:pPr>
      <w:r w:rsidRPr="00D967AC">
        <w:rPr>
          <w:rFonts w:hint="eastAsia"/>
        </w:rPr>
        <w:lastRenderedPageBreak/>
        <w:t xml:space="preserve">interface GigabitEthernet0/0/2                                                  </w:t>
      </w:r>
    </w:p>
    <w:p w14:paraId="741D5F01" w14:textId="77777777" w:rsidR="000A4A2C" w:rsidRPr="00D967AC" w:rsidRDefault="000A4A2C" w:rsidP="000A4A2C">
      <w:pPr>
        <w:pStyle w:val="2f5"/>
      </w:pPr>
      <w:r w:rsidRPr="00D967AC">
        <w:rPr>
          <w:rFonts w:hint="eastAsia"/>
        </w:rPr>
        <w:t xml:space="preserve"> ip address 202.1.2.2 255.255.255.0                                             </w:t>
      </w:r>
    </w:p>
    <w:p w14:paraId="25D295B6" w14:textId="77777777" w:rsidR="000A4A2C" w:rsidRPr="00D967AC" w:rsidRDefault="000A4A2C" w:rsidP="000A4A2C">
      <w:pPr>
        <w:pStyle w:val="2f5"/>
      </w:pPr>
      <w:r w:rsidRPr="00D967AC">
        <w:rPr>
          <w:rFonts w:hint="eastAsia"/>
        </w:rPr>
        <w:t xml:space="preserve">#     </w:t>
      </w:r>
    </w:p>
    <w:p w14:paraId="1AC633C5" w14:textId="77777777" w:rsidR="000A4A2C" w:rsidRPr="00D967AC" w:rsidRDefault="000A4A2C" w:rsidP="000A4A2C">
      <w:pPr>
        <w:pStyle w:val="2f5"/>
      </w:pPr>
      <w:r w:rsidRPr="00D967AC">
        <w:rPr>
          <w:rFonts w:hint="eastAsia"/>
        </w:rPr>
        <w:t xml:space="preserve">ip route-static 2.0.0.2 255.255.255.255 202.1.2.1   </w:t>
      </w:r>
    </w:p>
    <w:p w14:paraId="40BCDF70" w14:textId="77777777" w:rsidR="000A4A2C" w:rsidRPr="00D967AC" w:rsidRDefault="000A4A2C" w:rsidP="000A4A2C">
      <w:pPr>
        <w:pStyle w:val="TerminalDisplay"/>
      </w:pPr>
      <w:r w:rsidRPr="00D967AC">
        <w:rPr>
          <w:rFonts w:hint="eastAsia"/>
        </w:rPr>
        <w:t xml:space="preserve">                                                                                                 </w:t>
      </w:r>
    </w:p>
    <w:p w14:paraId="28D4A17B" w14:textId="77777777" w:rsidR="000A4A2C" w:rsidRPr="00D967AC" w:rsidRDefault="000A4A2C" w:rsidP="000A4A2C">
      <w:pPr>
        <w:pStyle w:val="4"/>
        <w:rPr>
          <w:rFonts w:hint="default"/>
        </w:rPr>
      </w:pPr>
      <w:r w:rsidRPr="00D967AC">
        <w:t>Configurations of R4</w:t>
      </w:r>
    </w:p>
    <w:p w14:paraId="0043C4B4" w14:textId="77777777" w:rsidR="000A4A2C" w:rsidRPr="00D967AC" w:rsidRDefault="000A4A2C" w:rsidP="000A4A2C">
      <w:pPr>
        <w:pStyle w:val="2f5"/>
      </w:pPr>
      <w:r w:rsidRPr="00D967AC">
        <w:rPr>
          <w:rFonts w:hint="eastAsia"/>
        </w:rPr>
        <w:t>#</w:t>
      </w:r>
    </w:p>
    <w:p w14:paraId="42DDD8C6" w14:textId="77777777" w:rsidR="000A4A2C" w:rsidRPr="00D967AC" w:rsidRDefault="000A4A2C" w:rsidP="000A4A2C">
      <w:pPr>
        <w:pStyle w:val="2f5"/>
      </w:pPr>
      <w:r w:rsidRPr="00D967AC">
        <w:rPr>
          <w:rFonts w:hint="eastAsia"/>
        </w:rPr>
        <w:t xml:space="preserve"> sysname R4</w:t>
      </w:r>
    </w:p>
    <w:p w14:paraId="53D2044A" w14:textId="77777777" w:rsidR="000A4A2C" w:rsidRPr="00D967AC" w:rsidRDefault="000A4A2C" w:rsidP="000A4A2C">
      <w:pPr>
        <w:pStyle w:val="2f5"/>
      </w:pPr>
      <w:r w:rsidRPr="00D967AC">
        <w:rPr>
          <w:rFonts w:hint="eastAsia"/>
        </w:rPr>
        <w:t xml:space="preserve">#                                                                               </w:t>
      </w:r>
    </w:p>
    <w:p w14:paraId="3AFB6360" w14:textId="77777777" w:rsidR="000A4A2C" w:rsidRPr="00D967AC" w:rsidRDefault="000A4A2C" w:rsidP="000A4A2C">
      <w:pPr>
        <w:pStyle w:val="2f5"/>
      </w:pPr>
      <w:r w:rsidRPr="00D967AC">
        <w:rPr>
          <w:rFonts w:hint="eastAsia"/>
        </w:rPr>
        <w:t xml:space="preserve">interface GigabitEthernet0/0/1                                                         </w:t>
      </w:r>
    </w:p>
    <w:p w14:paraId="59202135" w14:textId="77777777" w:rsidR="000A4A2C" w:rsidRPr="00D967AC" w:rsidRDefault="000A4A2C" w:rsidP="000A4A2C">
      <w:pPr>
        <w:pStyle w:val="2f5"/>
      </w:pPr>
      <w:r w:rsidRPr="00D967AC">
        <w:rPr>
          <w:rFonts w:hint="eastAsia"/>
        </w:rPr>
        <w:t xml:space="preserve"> ip address 178.1.1.2 255.255.255.0                                             </w:t>
      </w:r>
    </w:p>
    <w:p w14:paraId="40A6C519" w14:textId="77777777" w:rsidR="000A4A2C" w:rsidRPr="00D967AC" w:rsidRDefault="000A4A2C" w:rsidP="000A4A2C">
      <w:pPr>
        <w:pStyle w:val="2f5"/>
      </w:pPr>
      <w:r w:rsidRPr="00D967AC">
        <w:rPr>
          <w:rFonts w:hint="eastAsia"/>
        </w:rPr>
        <w:t xml:space="preserve">#                                                                               </w:t>
      </w:r>
    </w:p>
    <w:p w14:paraId="58E41790" w14:textId="77777777" w:rsidR="000A4A2C" w:rsidRPr="00D967AC" w:rsidRDefault="000A4A2C" w:rsidP="000A4A2C">
      <w:pPr>
        <w:pStyle w:val="2f5"/>
      </w:pPr>
      <w:r w:rsidRPr="00D967AC">
        <w:rPr>
          <w:rFonts w:hint="eastAsia"/>
        </w:rPr>
        <w:t xml:space="preserve">interface GigabitEthernet0/0/2                                                  </w:t>
      </w:r>
    </w:p>
    <w:p w14:paraId="4168D417" w14:textId="77777777" w:rsidR="000A4A2C" w:rsidRPr="00D967AC" w:rsidRDefault="000A4A2C" w:rsidP="000A4A2C">
      <w:pPr>
        <w:pStyle w:val="2f5"/>
      </w:pPr>
      <w:r w:rsidRPr="00D967AC">
        <w:rPr>
          <w:rFonts w:hint="eastAsia"/>
        </w:rPr>
        <w:t xml:space="preserve"> ip address 178.1.2.2 255.255.255.0</w:t>
      </w:r>
    </w:p>
    <w:p w14:paraId="6D9D5BF5" w14:textId="77777777" w:rsidR="000A4A2C" w:rsidRPr="00D967AC" w:rsidRDefault="000A4A2C" w:rsidP="000A4A2C">
      <w:pPr>
        <w:pStyle w:val="2f5"/>
      </w:pPr>
      <w:r w:rsidRPr="00D967AC">
        <w:rPr>
          <w:rFonts w:hint="eastAsia"/>
        </w:rPr>
        <w:t xml:space="preserve">#     </w:t>
      </w:r>
    </w:p>
    <w:p w14:paraId="48DDAB88" w14:textId="77777777" w:rsidR="000A4A2C" w:rsidRPr="00D967AC" w:rsidRDefault="000A4A2C" w:rsidP="000A4A2C">
      <w:pPr>
        <w:pStyle w:val="2f5"/>
      </w:pPr>
      <w:r w:rsidRPr="00D967AC">
        <w:rPr>
          <w:rFonts w:hint="eastAsia"/>
        </w:rPr>
        <w:t xml:space="preserve">ip route-static 2.0.0.2 255.255.255.255 178.1.2.1           </w:t>
      </w:r>
    </w:p>
    <w:p w14:paraId="7B0A5F0A" w14:textId="77777777" w:rsidR="000A4A2C" w:rsidRPr="00D967AC" w:rsidRDefault="000A4A2C" w:rsidP="000A4A2C">
      <w:pPr>
        <w:pStyle w:val="2f5"/>
      </w:pPr>
    </w:p>
    <w:p w14:paraId="57ECEC48" w14:textId="77777777" w:rsidR="000A4A2C" w:rsidRPr="00D967AC" w:rsidRDefault="000A4A2C" w:rsidP="000A4A2C">
      <w:pPr>
        <w:pStyle w:val="2f5"/>
      </w:pPr>
    </w:p>
    <w:p w14:paraId="3731647E" w14:textId="77777777" w:rsidR="000A4A2C" w:rsidRPr="00D967AC" w:rsidRDefault="000A4A2C" w:rsidP="000A4A2C">
      <w:pPr>
        <w:pStyle w:val="2f5"/>
      </w:pPr>
    </w:p>
    <w:p w14:paraId="7CE9038C" w14:textId="77777777" w:rsidR="000A4A2C" w:rsidRPr="00D967AC" w:rsidRDefault="000A4A2C" w:rsidP="000A4A2C">
      <w:pPr>
        <w:pStyle w:val="2f5"/>
      </w:pPr>
    </w:p>
    <w:p w14:paraId="123A0088" w14:textId="77777777" w:rsidR="000A4A2C" w:rsidRPr="00D967AC" w:rsidRDefault="000A4A2C" w:rsidP="000A4A2C">
      <w:pPr>
        <w:pStyle w:val="2f5"/>
      </w:pPr>
    </w:p>
    <w:p w14:paraId="56331FD2" w14:textId="77777777" w:rsidR="000A4A2C" w:rsidRPr="00D967AC" w:rsidRDefault="000A4A2C" w:rsidP="000A4A2C">
      <w:pPr>
        <w:pStyle w:val="2f5"/>
      </w:pPr>
    </w:p>
    <w:p w14:paraId="0258A0E5" w14:textId="77777777" w:rsidR="000A4A2C" w:rsidRPr="00D967AC" w:rsidRDefault="000A4A2C" w:rsidP="000A4A2C">
      <w:pPr>
        <w:pStyle w:val="2f5"/>
      </w:pPr>
    </w:p>
    <w:p w14:paraId="1D21305C" w14:textId="77777777" w:rsidR="000A4A2C" w:rsidRPr="00D967AC" w:rsidRDefault="000A4A2C" w:rsidP="000A4A2C">
      <w:pPr>
        <w:pStyle w:val="2f5"/>
      </w:pPr>
    </w:p>
    <w:p w14:paraId="1D48F19F" w14:textId="77777777" w:rsidR="000A4A2C" w:rsidRPr="00D967AC" w:rsidRDefault="000A4A2C" w:rsidP="000A4A2C">
      <w:pPr>
        <w:pStyle w:val="2f5"/>
      </w:pPr>
    </w:p>
    <w:p w14:paraId="126A3416" w14:textId="77777777" w:rsidR="000A4A2C" w:rsidRPr="00D967AC" w:rsidRDefault="000A4A2C" w:rsidP="000A4A2C">
      <w:pPr>
        <w:pStyle w:val="2f5"/>
      </w:pPr>
    </w:p>
    <w:p w14:paraId="0F5CE2DF" w14:textId="77777777" w:rsidR="000A4A2C" w:rsidRPr="00D967AC" w:rsidRDefault="000A4A2C" w:rsidP="000A4A2C">
      <w:pPr>
        <w:pStyle w:val="2f5"/>
      </w:pPr>
    </w:p>
    <w:p w14:paraId="7978454C" w14:textId="77777777" w:rsidR="000A4A2C" w:rsidRPr="00D967AC" w:rsidRDefault="000A4A2C" w:rsidP="000A4A2C">
      <w:pPr>
        <w:pStyle w:val="2f5"/>
      </w:pPr>
    </w:p>
    <w:p w14:paraId="16076EF8" w14:textId="77777777" w:rsidR="000A4A2C" w:rsidRPr="00D967AC" w:rsidRDefault="000A4A2C" w:rsidP="000A4A2C">
      <w:pPr>
        <w:pStyle w:val="2f5"/>
      </w:pPr>
    </w:p>
    <w:p w14:paraId="3638EB66" w14:textId="77777777" w:rsidR="000A4A2C" w:rsidRPr="00D967AC" w:rsidRDefault="000A4A2C" w:rsidP="000A4A2C">
      <w:pPr>
        <w:pStyle w:val="2f5"/>
      </w:pPr>
    </w:p>
    <w:p w14:paraId="40AB7096" w14:textId="77777777" w:rsidR="000A4A2C" w:rsidRPr="00D967AC" w:rsidRDefault="000A4A2C" w:rsidP="000A4A2C">
      <w:pPr>
        <w:pStyle w:val="2f5"/>
      </w:pPr>
    </w:p>
    <w:p w14:paraId="0C0AFDBE" w14:textId="77777777" w:rsidR="000A4A2C" w:rsidRPr="00D967AC" w:rsidRDefault="000A4A2C" w:rsidP="000A4A2C">
      <w:pPr>
        <w:pStyle w:val="2f5"/>
      </w:pPr>
    </w:p>
    <w:p w14:paraId="1CB50DEF" w14:textId="77777777" w:rsidR="000A4A2C" w:rsidRPr="00D967AC" w:rsidRDefault="000A4A2C" w:rsidP="000A4A2C">
      <w:pPr>
        <w:pStyle w:val="2f5"/>
      </w:pPr>
    </w:p>
    <w:p w14:paraId="68E44E3B" w14:textId="77777777" w:rsidR="000A4A2C" w:rsidRPr="00D967AC" w:rsidRDefault="000A4A2C" w:rsidP="000A4A2C">
      <w:pPr>
        <w:pStyle w:val="2f5"/>
      </w:pPr>
    </w:p>
    <w:p w14:paraId="199A276B" w14:textId="77777777" w:rsidR="000A4A2C" w:rsidRPr="00D967AC" w:rsidRDefault="000A4A2C" w:rsidP="000A4A2C">
      <w:pPr>
        <w:pStyle w:val="2f5"/>
      </w:pPr>
    </w:p>
    <w:p w14:paraId="49E7029F" w14:textId="77777777" w:rsidR="000A4A2C" w:rsidRPr="00D967AC" w:rsidRDefault="000A4A2C" w:rsidP="000A4A2C">
      <w:pPr>
        <w:pStyle w:val="2f5"/>
      </w:pPr>
    </w:p>
    <w:p w14:paraId="3E5C63EE" w14:textId="77777777" w:rsidR="000A4A2C" w:rsidRPr="00D967AC" w:rsidRDefault="000A4A2C" w:rsidP="000A4A2C">
      <w:pPr>
        <w:pStyle w:val="2f5"/>
      </w:pPr>
    </w:p>
    <w:p w14:paraId="797276F3" w14:textId="77777777" w:rsidR="000A4A2C" w:rsidRPr="00D967AC" w:rsidRDefault="000A4A2C" w:rsidP="000A4A2C">
      <w:pPr>
        <w:pStyle w:val="2f5"/>
      </w:pPr>
    </w:p>
    <w:p w14:paraId="374A5225" w14:textId="77777777" w:rsidR="000A4A2C" w:rsidRPr="00D967AC" w:rsidRDefault="000A4A2C" w:rsidP="000A4A2C">
      <w:pPr>
        <w:pStyle w:val="2f5"/>
      </w:pPr>
    </w:p>
    <w:p w14:paraId="393E37AC" w14:textId="77777777" w:rsidR="000A4A2C" w:rsidRPr="00D967AC" w:rsidRDefault="000A4A2C" w:rsidP="000A4A2C">
      <w:pPr>
        <w:pStyle w:val="2f5"/>
      </w:pPr>
    </w:p>
    <w:p w14:paraId="22EAA058" w14:textId="77777777" w:rsidR="000A4A2C" w:rsidRPr="00D967AC" w:rsidRDefault="000A4A2C" w:rsidP="000A4A2C">
      <w:pPr>
        <w:pStyle w:val="2f5"/>
      </w:pPr>
    </w:p>
    <w:p w14:paraId="1E162829" w14:textId="77777777" w:rsidR="000A4A2C" w:rsidRPr="00D967AC" w:rsidRDefault="000A4A2C" w:rsidP="000A4A2C">
      <w:pPr>
        <w:pStyle w:val="2f5"/>
      </w:pPr>
    </w:p>
    <w:p w14:paraId="530F7EB7" w14:textId="77777777" w:rsidR="000A4A2C" w:rsidRPr="00D967AC" w:rsidRDefault="000A4A2C" w:rsidP="000A4A2C">
      <w:pPr>
        <w:pStyle w:val="2f5"/>
      </w:pPr>
    </w:p>
    <w:p w14:paraId="147D19CF" w14:textId="77777777" w:rsidR="000A4A2C" w:rsidRPr="00D967AC" w:rsidRDefault="000A4A2C" w:rsidP="000A4A2C">
      <w:pPr>
        <w:pStyle w:val="2f5"/>
      </w:pPr>
    </w:p>
    <w:p w14:paraId="1E53E02F" w14:textId="77777777" w:rsidR="000A4A2C" w:rsidRPr="00D967AC" w:rsidRDefault="000A4A2C" w:rsidP="000A4A2C">
      <w:pPr>
        <w:pStyle w:val="2f5"/>
      </w:pPr>
    </w:p>
    <w:p w14:paraId="12CC3794" w14:textId="77777777" w:rsidR="000A4A2C" w:rsidRPr="00D967AC" w:rsidRDefault="000A4A2C" w:rsidP="000A4A2C">
      <w:pPr>
        <w:pStyle w:val="2f5"/>
      </w:pPr>
    </w:p>
    <w:p w14:paraId="3F7CEDB3" w14:textId="77777777" w:rsidR="000A4A2C" w:rsidRPr="00D967AC" w:rsidRDefault="000A4A2C" w:rsidP="000A4A2C">
      <w:pPr>
        <w:pStyle w:val="2f5"/>
      </w:pPr>
    </w:p>
    <w:p w14:paraId="36B7CA10" w14:textId="77777777" w:rsidR="000A4A2C" w:rsidRPr="00D967AC" w:rsidRDefault="000A4A2C" w:rsidP="000A4A2C">
      <w:pPr>
        <w:pStyle w:val="2f5"/>
      </w:pPr>
    </w:p>
    <w:p w14:paraId="43CFA014" w14:textId="77777777" w:rsidR="000A4A2C" w:rsidRPr="00D967AC" w:rsidRDefault="000A4A2C" w:rsidP="000A4A2C">
      <w:pPr>
        <w:pStyle w:val="2f5"/>
      </w:pPr>
    </w:p>
    <w:p w14:paraId="0F3CF80F" w14:textId="77777777" w:rsidR="000A4A2C" w:rsidRPr="00D967AC" w:rsidRDefault="000A4A2C" w:rsidP="000A4A2C">
      <w:pPr>
        <w:pStyle w:val="2f5"/>
      </w:pPr>
    </w:p>
    <w:p w14:paraId="3105144B" w14:textId="77777777" w:rsidR="000A4A2C" w:rsidRPr="00D967AC" w:rsidRDefault="000A4A2C" w:rsidP="000A4A2C">
      <w:pPr>
        <w:pStyle w:val="2f5"/>
      </w:pPr>
    </w:p>
    <w:p w14:paraId="2AE8479B" w14:textId="77777777" w:rsidR="000A4A2C" w:rsidRPr="00D967AC" w:rsidRDefault="000A4A2C" w:rsidP="000A4A2C">
      <w:pPr>
        <w:pStyle w:val="2f5"/>
      </w:pPr>
    </w:p>
    <w:p w14:paraId="2C0FCE4A" w14:textId="77777777" w:rsidR="000A4A2C" w:rsidRPr="00D967AC" w:rsidRDefault="000A4A2C" w:rsidP="000A4A2C">
      <w:pPr>
        <w:pStyle w:val="2f5"/>
      </w:pPr>
    </w:p>
    <w:p w14:paraId="7569C392" w14:textId="77777777" w:rsidR="000A4A2C" w:rsidRPr="00D967AC" w:rsidRDefault="000A4A2C" w:rsidP="000A4A2C">
      <w:pPr>
        <w:pStyle w:val="1"/>
      </w:pPr>
      <w:bookmarkStart w:id="207" w:name="_Toc63253585"/>
      <w:bookmarkStart w:id="208" w:name="_Toc116563218"/>
      <w:r w:rsidRPr="00D967AC">
        <w:rPr>
          <w:rFonts w:hint="eastAsia"/>
        </w:rPr>
        <w:lastRenderedPageBreak/>
        <w:t>SD-WAN Controller lab</w:t>
      </w:r>
      <w:bookmarkEnd w:id="207"/>
      <w:bookmarkEnd w:id="208"/>
    </w:p>
    <w:p w14:paraId="7580BE4F" w14:textId="77777777" w:rsidR="000A4A2C" w:rsidRPr="00D967AC" w:rsidRDefault="000A4A2C" w:rsidP="000A4A2C">
      <w:pPr>
        <w:pStyle w:val="2"/>
      </w:pPr>
      <w:bookmarkStart w:id="209" w:name="_Toc61597331"/>
      <w:bookmarkStart w:id="210" w:name="_Toc63253586"/>
      <w:bookmarkStart w:id="211" w:name="_Toc116563219"/>
      <w:r w:rsidRPr="00D967AC">
        <w:rPr>
          <w:rFonts w:hint="eastAsia"/>
        </w:rPr>
        <w:t>NCE-WAN Administrator/Tenant Information Planning</w:t>
      </w:r>
      <w:bookmarkEnd w:id="209"/>
      <w:bookmarkEnd w:id="210"/>
      <w:bookmarkEnd w:id="211"/>
    </w:p>
    <w:p w14:paraId="6711C9B8" w14:textId="77777777" w:rsidR="000A4A2C" w:rsidRPr="00D967AC" w:rsidRDefault="000A4A2C" w:rsidP="000A4A2C">
      <w:pPr>
        <w:pStyle w:val="3"/>
      </w:pPr>
      <w:bookmarkStart w:id="212" w:name="_Toc63253587"/>
      <w:bookmarkStart w:id="213" w:name="_Toc116563220"/>
      <w:r w:rsidRPr="00D967AC">
        <w:t>Introduction</w:t>
      </w:r>
      <w:bookmarkEnd w:id="212"/>
      <w:bookmarkEnd w:id="213"/>
    </w:p>
    <w:p w14:paraId="30747CC6" w14:textId="77777777" w:rsidR="000A4A2C" w:rsidRPr="00D967AC" w:rsidRDefault="000A4A2C" w:rsidP="000A4A2C">
      <w:pPr>
        <w:pStyle w:val="4"/>
        <w:rPr>
          <w:rFonts w:hint="default"/>
        </w:rPr>
      </w:pPr>
      <w:r w:rsidRPr="00D967AC">
        <w:t>Objectives</w:t>
      </w:r>
    </w:p>
    <w:p w14:paraId="7FE3851A" w14:textId="77777777" w:rsidR="000A4A2C" w:rsidRPr="00D967AC" w:rsidRDefault="000A4A2C" w:rsidP="000A4A2C">
      <w:pPr>
        <w:pStyle w:val="1e"/>
      </w:pPr>
      <w:r w:rsidRPr="00D967AC">
        <w:t>Upon completion of this task, you will be able to:</w:t>
      </w:r>
    </w:p>
    <w:p w14:paraId="56763A18" w14:textId="77777777" w:rsidR="000A4A2C" w:rsidRPr="00D967AC" w:rsidRDefault="000A4A2C" w:rsidP="000A4A2C">
      <w:pPr>
        <w:pStyle w:val="4a"/>
      </w:pPr>
      <w:r w:rsidRPr="00D967AC">
        <w:rPr>
          <w:rFonts w:hint="eastAsia"/>
        </w:rPr>
        <w:t>Maintain system administrator accounts.</w:t>
      </w:r>
    </w:p>
    <w:p w14:paraId="109F8A1B" w14:textId="77777777" w:rsidR="000A4A2C" w:rsidRPr="00D967AC" w:rsidRDefault="000A4A2C" w:rsidP="000A4A2C">
      <w:pPr>
        <w:pStyle w:val="4a"/>
      </w:pPr>
      <w:r w:rsidRPr="00D967AC">
        <w:rPr>
          <w:rFonts w:hint="eastAsia"/>
        </w:rPr>
        <w:t>Maintain MSP administrator accounts.</w:t>
      </w:r>
    </w:p>
    <w:p w14:paraId="5381EA0D" w14:textId="77777777" w:rsidR="000A4A2C" w:rsidRPr="00D967AC" w:rsidRDefault="000A4A2C" w:rsidP="000A4A2C">
      <w:pPr>
        <w:pStyle w:val="4a"/>
      </w:pPr>
      <w:r w:rsidRPr="00D967AC">
        <w:rPr>
          <w:rFonts w:hint="eastAsia"/>
        </w:rPr>
        <w:t>Maintain tenant administrator accounts.</w:t>
      </w:r>
    </w:p>
    <w:p w14:paraId="39FCD010" w14:textId="77777777" w:rsidR="000A4A2C" w:rsidRPr="00D967AC" w:rsidRDefault="000A4A2C" w:rsidP="000A4A2C">
      <w:pPr>
        <w:pStyle w:val="4"/>
        <w:rPr>
          <w:rFonts w:hint="default"/>
        </w:rPr>
      </w:pPr>
      <w:r w:rsidRPr="00D967AC">
        <w:t>Networking Topology</w:t>
      </w:r>
    </w:p>
    <w:p w14:paraId="32C6B966" w14:textId="77777777" w:rsidR="000A4A2C" w:rsidRPr="00D967AC" w:rsidRDefault="000A4A2C" w:rsidP="000A4A2C">
      <w:pPr>
        <w:pStyle w:val="FigureDescription"/>
        <w:numPr>
          <w:ilvl w:val="0"/>
          <w:numId w:val="0"/>
        </w:numPr>
        <w:ind w:left="990"/>
        <w:outlineLvl w:val="9"/>
        <w:rPr>
          <w:rFonts w:ascii="Huawei Sans" w:eastAsia="方正兰亭黑简体" w:hAnsi="Huawei Sans"/>
          <w:b/>
        </w:rPr>
      </w:pPr>
      <w:r w:rsidRPr="00D967AC">
        <w:rPr>
          <w:rFonts w:ascii="Huawei Sans" w:eastAsia="方正兰亭黑简体" w:hAnsi="Huawei Sans" w:hint="eastAsia"/>
          <w:noProof/>
        </w:rPr>
        <w:drawing>
          <wp:inline distT="0" distB="0" distL="0" distR="0" wp14:anchorId="3CC7B9DC" wp14:editId="553202DD">
            <wp:extent cx="5191090" cy="3647440"/>
            <wp:effectExtent l="19050" t="19050" r="10160" b="1016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91090" cy="3647440"/>
                    </a:xfrm>
                    <a:prstGeom prst="rect">
                      <a:avLst/>
                    </a:prstGeom>
                    <a:noFill/>
                    <a:ln w="12700">
                      <a:solidFill>
                        <a:schemeClr val="bg1">
                          <a:lumMod val="85000"/>
                        </a:schemeClr>
                      </a:solidFill>
                    </a:ln>
                  </pic:spPr>
                </pic:pic>
              </a:graphicData>
            </a:graphic>
          </wp:inline>
        </w:drawing>
      </w:r>
    </w:p>
    <w:p w14:paraId="0CC351C1" w14:textId="77777777" w:rsidR="000A4A2C" w:rsidRPr="00D967AC" w:rsidRDefault="000A4A2C" w:rsidP="000A4A2C">
      <w:pPr>
        <w:pStyle w:val="92"/>
        <w:ind w:left="1701"/>
      </w:pPr>
      <w:r w:rsidRPr="00D967AC">
        <w:t>SD-WAN topology</w:t>
      </w:r>
    </w:p>
    <w:p w14:paraId="3C240878" w14:textId="77777777" w:rsidR="000A4A2C" w:rsidRPr="00D967AC" w:rsidRDefault="000A4A2C" w:rsidP="000A4A2C">
      <w:pPr>
        <w:pStyle w:val="Figure"/>
        <w:ind w:left="0"/>
        <w:jc w:val="right"/>
        <w:rPr>
          <w:rFonts w:ascii="Huawei Sans" w:hAnsi="Huawei Sans"/>
        </w:rPr>
      </w:pPr>
    </w:p>
    <w:p w14:paraId="4D65B5A4" w14:textId="77777777" w:rsidR="000A4A2C" w:rsidRPr="00D967AC" w:rsidRDefault="000A4A2C" w:rsidP="000A4A2C">
      <w:pPr>
        <w:rPr>
          <w:rFonts w:ascii="Huawei Sans" w:hAnsi="Huawei Sans"/>
        </w:rPr>
      </w:pPr>
    </w:p>
    <w:p w14:paraId="51F62A72" w14:textId="77777777" w:rsidR="000A4A2C" w:rsidRPr="00D967AC" w:rsidRDefault="000A4A2C" w:rsidP="000A4A2C">
      <w:pPr>
        <w:pStyle w:val="1e"/>
        <w:rPr>
          <w:szCs w:val="21"/>
        </w:rPr>
      </w:pPr>
      <w:r w:rsidRPr="00D967AC">
        <w:rPr>
          <w:rFonts w:hint="eastAsia"/>
          <w:szCs w:val="21"/>
        </w:rPr>
        <w:lastRenderedPageBreak/>
        <w:t xml:space="preserve">The figure shows the interconnection IP addresses. The headquarters and Branch A are connected to the </w:t>
      </w:r>
      <w:r w:rsidRPr="00D967AC">
        <w:rPr>
          <w:rFonts w:hint="eastAsia"/>
        </w:rPr>
        <w:t>MPLS</w:t>
      </w:r>
      <w:r w:rsidRPr="00D967AC">
        <w:rPr>
          <w:rFonts w:hint="eastAsia"/>
          <w:szCs w:val="21"/>
        </w:rPr>
        <w:t xml:space="preserve"> network and Internet through dual egresses and links, and Branch B and Branch C are connected to the MPLS network and Internet through a single egress and dual links. Two links connect the MPLS network and Internet respectively, and the MPLS network and Internet are isolated from each other. Devices connect to iMaster NCE-WAN through public IP addresses.</w:t>
      </w:r>
    </w:p>
    <w:p w14:paraId="6BC73765" w14:textId="77777777" w:rsidR="000A4A2C" w:rsidRPr="00D967AC" w:rsidRDefault="000A4A2C" w:rsidP="000A4A2C">
      <w:pPr>
        <w:pStyle w:val="1e"/>
        <w:rPr>
          <w:szCs w:val="21"/>
        </w:rPr>
      </w:pPr>
    </w:p>
    <w:p w14:paraId="54A511AE" w14:textId="77777777" w:rsidR="000A4A2C" w:rsidRPr="00D967AC" w:rsidRDefault="000A4A2C" w:rsidP="000A4A2C">
      <w:pPr>
        <w:pStyle w:val="4"/>
        <w:rPr>
          <w:rFonts w:hint="default"/>
        </w:rPr>
      </w:pPr>
      <w:r w:rsidRPr="00D967AC">
        <w:t>Lab Background</w:t>
      </w:r>
    </w:p>
    <w:p w14:paraId="5BA420F1" w14:textId="77777777" w:rsidR="000A4A2C" w:rsidRPr="00D967AC" w:rsidRDefault="000A4A2C" w:rsidP="000A4A2C">
      <w:pPr>
        <w:pStyle w:val="1e"/>
        <w:rPr>
          <w:szCs w:val="21"/>
        </w:rPr>
      </w:pPr>
      <w:r w:rsidRPr="00D967AC">
        <w:rPr>
          <w:rFonts w:hint="eastAsia"/>
          <w:szCs w:val="21"/>
        </w:rPr>
        <w:t xml:space="preserve">An enterprise needs to deploy new sites. To quickly deploy network services and simplify O&amp;M, the enterprise </w:t>
      </w:r>
      <w:r w:rsidRPr="00D967AC">
        <w:rPr>
          <w:rFonts w:hint="eastAsia"/>
        </w:rPr>
        <w:t>deploys</w:t>
      </w:r>
      <w:r w:rsidRPr="00D967AC">
        <w:rPr>
          <w:rFonts w:hint="eastAsia"/>
          <w:szCs w:val="21"/>
        </w:rPr>
        <w:t xml:space="preserve"> the </w:t>
      </w:r>
      <w:r w:rsidRPr="00D967AC">
        <w:rPr>
          <w:szCs w:val="21"/>
        </w:rPr>
        <w:t>SD-WAN</w:t>
      </w:r>
      <w:r w:rsidRPr="00D967AC">
        <w:rPr>
          <w:rFonts w:hint="eastAsia"/>
          <w:szCs w:val="21"/>
        </w:rPr>
        <w:t xml:space="preserve"> solution.</w:t>
      </w:r>
    </w:p>
    <w:p w14:paraId="4290AA7F" w14:textId="77777777" w:rsidR="000A4A2C" w:rsidRPr="00D967AC" w:rsidRDefault="000A4A2C" w:rsidP="000A4A2C">
      <w:pPr>
        <w:pStyle w:val="1e"/>
        <w:rPr>
          <w:szCs w:val="21"/>
        </w:rPr>
      </w:pPr>
      <w:r w:rsidRPr="00D967AC">
        <w:rPr>
          <w:rFonts w:hint="eastAsia"/>
          <w:szCs w:val="21"/>
        </w:rPr>
        <w:t xml:space="preserve">Network planning </w:t>
      </w:r>
      <w:r w:rsidRPr="00D967AC">
        <w:rPr>
          <w:rFonts w:hint="eastAsia"/>
        </w:rPr>
        <w:t>and</w:t>
      </w:r>
      <w:r w:rsidRPr="00D967AC">
        <w:rPr>
          <w:rFonts w:hint="eastAsia"/>
          <w:szCs w:val="21"/>
        </w:rPr>
        <w:t xml:space="preserve"> management personnel need to construct a network using iMaster NCE-WAN based on </w:t>
      </w:r>
      <w:r w:rsidRPr="00D967AC">
        <w:rPr>
          <w:rFonts w:hint="eastAsia"/>
        </w:rPr>
        <w:t>the</w:t>
      </w:r>
      <w:r w:rsidRPr="00D967AC">
        <w:rPr>
          <w:rFonts w:hint="eastAsia"/>
          <w:szCs w:val="21"/>
        </w:rPr>
        <w:t xml:space="preserve"> network topology and requirements.</w:t>
      </w:r>
    </w:p>
    <w:p w14:paraId="42E9A806" w14:textId="77777777" w:rsidR="000A4A2C" w:rsidRPr="00D967AC" w:rsidRDefault="000A4A2C" w:rsidP="000A4A2C">
      <w:pPr>
        <w:pStyle w:val="1e"/>
        <w:rPr>
          <w:szCs w:val="21"/>
        </w:rPr>
      </w:pPr>
    </w:p>
    <w:p w14:paraId="18DFB883" w14:textId="77777777" w:rsidR="000A4A2C" w:rsidRPr="00D967AC" w:rsidRDefault="000A4A2C" w:rsidP="000A4A2C">
      <w:pPr>
        <w:pStyle w:val="3"/>
      </w:pPr>
      <w:bookmarkStart w:id="214" w:name="_Toc63253588"/>
      <w:bookmarkStart w:id="215" w:name="_Toc116563221"/>
      <w:r w:rsidRPr="00D967AC">
        <w:rPr>
          <w:rFonts w:hint="eastAsia"/>
        </w:rPr>
        <w:t>Lab Tasks</w:t>
      </w:r>
      <w:bookmarkEnd w:id="214"/>
      <w:bookmarkEnd w:id="215"/>
    </w:p>
    <w:p w14:paraId="59B63442" w14:textId="77777777" w:rsidR="000A4A2C" w:rsidRPr="00D967AC" w:rsidRDefault="000A4A2C" w:rsidP="000A4A2C">
      <w:pPr>
        <w:pStyle w:val="4"/>
        <w:rPr>
          <w:rFonts w:hint="default"/>
        </w:rPr>
      </w:pPr>
      <w:r w:rsidRPr="00D967AC">
        <w:t>Configuration Roadmap</w:t>
      </w:r>
    </w:p>
    <w:p w14:paraId="3DFFAA6F" w14:textId="77777777" w:rsidR="000A4A2C" w:rsidRPr="00D967AC" w:rsidRDefault="000A4A2C" w:rsidP="000A4A2C">
      <w:pPr>
        <w:rPr>
          <w:rFonts w:ascii="Huawei Sans" w:hAnsi="Huawei Sans"/>
          <w:sz w:val="21"/>
          <w:szCs w:val="21"/>
        </w:rPr>
      </w:pPr>
      <w:r w:rsidRPr="00D967AC">
        <w:rPr>
          <w:rFonts w:ascii="Huawei Sans" w:hAnsi="Huawei Sans" w:hint="eastAsia"/>
          <w:sz w:val="21"/>
          <w:szCs w:val="21"/>
        </w:rPr>
        <w:t>To deploy iMaster NCE-WAN, perform the following steps. The lab mainly describes how to create and maintain administrator and tenant information.</w:t>
      </w:r>
    </w:p>
    <w:p w14:paraId="143A31BA" w14:textId="77777777" w:rsidR="000A4A2C" w:rsidRPr="00D967AC" w:rsidRDefault="000A4A2C" w:rsidP="000A4A2C">
      <w:pPr>
        <w:pStyle w:val="Figure"/>
        <w:ind w:left="0"/>
        <w:jc w:val="right"/>
        <w:rPr>
          <w:rFonts w:ascii="Huawei Sans" w:hAnsi="Huawei Sans"/>
        </w:rPr>
      </w:pPr>
      <w:r w:rsidRPr="00D967AC">
        <w:rPr>
          <w:rFonts w:ascii="Huawei Sans" w:hAnsi="Huawei Sans" w:hint="eastAsia"/>
          <w:noProof/>
        </w:rPr>
        <w:drawing>
          <wp:inline distT="0" distB="0" distL="0" distR="0" wp14:anchorId="7AA4BF3C" wp14:editId="1D4950AB">
            <wp:extent cx="5422265" cy="1832648"/>
            <wp:effectExtent l="19050" t="19050" r="26035" b="1524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47480" cy="1841170"/>
                    </a:xfrm>
                    <a:prstGeom prst="rect">
                      <a:avLst/>
                    </a:prstGeom>
                    <a:noFill/>
                    <a:ln w="12700">
                      <a:solidFill>
                        <a:schemeClr val="bg1">
                          <a:lumMod val="85000"/>
                        </a:schemeClr>
                      </a:solidFill>
                    </a:ln>
                  </pic:spPr>
                </pic:pic>
              </a:graphicData>
            </a:graphic>
          </wp:inline>
        </w:drawing>
      </w:r>
    </w:p>
    <w:p w14:paraId="17927867" w14:textId="77777777" w:rsidR="000A4A2C" w:rsidRPr="00D967AC" w:rsidRDefault="000A4A2C" w:rsidP="000A4A2C">
      <w:pPr>
        <w:rPr>
          <w:rFonts w:ascii="Huawei Sans" w:hAnsi="Huawei Sans"/>
        </w:rPr>
      </w:pPr>
    </w:p>
    <w:p w14:paraId="6921B400" w14:textId="77777777" w:rsidR="000A4A2C" w:rsidRPr="00D967AC" w:rsidRDefault="000A4A2C" w:rsidP="000A4A2C">
      <w:pPr>
        <w:pStyle w:val="1e"/>
        <w:rPr>
          <w:szCs w:val="21"/>
        </w:rPr>
      </w:pPr>
      <w:r w:rsidRPr="00D967AC">
        <w:rPr>
          <w:rFonts w:hint="eastAsia"/>
          <w:szCs w:val="21"/>
        </w:rPr>
        <w:t xml:space="preserve">The </w:t>
      </w:r>
      <w:r w:rsidRPr="00D967AC">
        <w:rPr>
          <w:rFonts w:hint="eastAsia"/>
        </w:rPr>
        <w:t>configuration</w:t>
      </w:r>
      <w:r w:rsidRPr="00D967AC">
        <w:rPr>
          <w:rFonts w:hint="eastAsia"/>
          <w:szCs w:val="21"/>
        </w:rPr>
        <w:t xml:space="preserve"> roadmap is as follows:</w:t>
      </w:r>
    </w:p>
    <w:p w14:paraId="4D0340C3" w14:textId="77777777" w:rsidR="000A4A2C" w:rsidRPr="00D967AC" w:rsidRDefault="000A4A2C" w:rsidP="00015FB7">
      <w:pPr>
        <w:pStyle w:val="4a"/>
        <w:numPr>
          <w:ilvl w:val="0"/>
          <w:numId w:val="39"/>
        </w:numPr>
        <w:ind w:left="1454" w:hanging="432"/>
      </w:pPr>
      <w:r w:rsidRPr="00D967AC">
        <w:rPr>
          <w:rFonts w:hint="eastAsia"/>
        </w:rPr>
        <w:t>Log in as the system administrator.</w:t>
      </w:r>
    </w:p>
    <w:p w14:paraId="10D84DBD" w14:textId="77777777" w:rsidR="000A4A2C" w:rsidRPr="00D967AC" w:rsidRDefault="000A4A2C" w:rsidP="00015FB7">
      <w:pPr>
        <w:pStyle w:val="4a"/>
        <w:numPr>
          <w:ilvl w:val="0"/>
          <w:numId w:val="39"/>
        </w:numPr>
        <w:ind w:left="1454" w:hanging="432"/>
      </w:pPr>
      <w:r w:rsidRPr="00D967AC">
        <w:rPr>
          <w:rFonts w:hint="eastAsia"/>
        </w:rPr>
        <w:t>Manage the system administrator account.</w:t>
      </w:r>
    </w:p>
    <w:p w14:paraId="552AF76B" w14:textId="77777777" w:rsidR="000A4A2C" w:rsidRPr="00D967AC" w:rsidRDefault="000A4A2C" w:rsidP="00015FB7">
      <w:pPr>
        <w:pStyle w:val="4a"/>
        <w:numPr>
          <w:ilvl w:val="0"/>
          <w:numId w:val="39"/>
        </w:numPr>
        <w:ind w:left="1454" w:hanging="432"/>
      </w:pPr>
      <w:r w:rsidRPr="00D967AC">
        <w:rPr>
          <w:rFonts w:hint="eastAsia"/>
        </w:rPr>
        <w:t>Configure a tunneling mode.</w:t>
      </w:r>
    </w:p>
    <w:p w14:paraId="6C62A0B4" w14:textId="77777777" w:rsidR="000A4A2C" w:rsidRPr="00D967AC" w:rsidRDefault="000A4A2C" w:rsidP="00015FB7">
      <w:pPr>
        <w:pStyle w:val="4a"/>
        <w:numPr>
          <w:ilvl w:val="0"/>
          <w:numId w:val="39"/>
        </w:numPr>
        <w:ind w:left="1454" w:hanging="432"/>
      </w:pPr>
      <w:r w:rsidRPr="00D967AC">
        <w:rPr>
          <w:rFonts w:hint="eastAsia"/>
        </w:rPr>
        <w:t>Manage licenses.</w:t>
      </w:r>
    </w:p>
    <w:p w14:paraId="1EBC1B9E" w14:textId="77777777" w:rsidR="000A4A2C" w:rsidRPr="00D967AC" w:rsidRDefault="000A4A2C" w:rsidP="00015FB7">
      <w:pPr>
        <w:pStyle w:val="4a"/>
        <w:numPr>
          <w:ilvl w:val="0"/>
          <w:numId w:val="39"/>
        </w:numPr>
        <w:ind w:left="1454" w:hanging="432"/>
      </w:pPr>
      <w:r w:rsidRPr="00D967AC">
        <w:rPr>
          <w:rFonts w:hint="eastAsia"/>
        </w:rPr>
        <w:t>Configure an email server.</w:t>
      </w:r>
    </w:p>
    <w:p w14:paraId="317C4A8D" w14:textId="77777777" w:rsidR="000A4A2C" w:rsidRPr="00D967AC" w:rsidRDefault="000A4A2C" w:rsidP="00015FB7">
      <w:pPr>
        <w:pStyle w:val="4a"/>
        <w:numPr>
          <w:ilvl w:val="0"/>
          <w:numId w:val="39"/>
        </w:numPr>
        <w:ind w:left="1454" w:hanging="432"/>
      </w:pPr>
      <w:r w:rsidRPr="00D967AC">
        <w:rPr>
          <w:rFonts w:hint="eastAsia"/>
        </w:rPr>
        <w:t>Create an MSP administrator account.</w:t>
      </w:r>
    </w:p>
    <w:p w14:paraId="0844C803" w14:textId="77777777" w:rsidR="000A4A2C" w:rsidRPr="00D967AC" w:rsidRDefault="000A4A2C" w:rsidP="00015FB7">
      <w:pPr>
        <w:pStyle w:val="4a"/>
        <w:numPr>
          <w:ilvl w:val="0"/>
          <w:numId w:val="39"/>
        </w:numPr>
        <w:ind w:left="1454" w:hanging="432"/>
      </w:pPr>
      <w:r w:rsidRPr="00D967AC">
        <w:rPr>
          <w:rFonts w:hint="eastAsia"/>
        </w:rPr>
        <w:t>Log in and manage MSP accounts.</w:t>
      </w:r>
    </w:p>
    <w:p w14:paraId="51B9C4D3" w14:textId="77777777" w:rsidR="000A4A2C" w:rsidRPr="00D967AC" w:rsidRDefault="000A4A2C" w:rsidP="00015FB7">
      <w:pPr>
        <w:pStyle w:val="4a"/>
        <w:numPr>
          <w:ilvl w:val="0"/>
          <w:numId w:val="39"/>
        </w:numPr>
        <w:ind w:left="1454" w:hanging="432"/>
      </w:pPr>
      <w:r w:rsidRPr="00D967AC">
        <w:rPr>
          <w:rFonts w:hint="eastAsia"/>
        </w:rPr>
        <w:t>Create a tenant administrator account.</w:t>
      </w:r>
    </w:p>
    <w:p w14:paraId="5EC0B329" w14:textId="77777777" w:rsidR="000A4A2C" w:rsidRPr="00D967AC" w:rsidRDefault="000A4A2C" w:rsidP="00015FB7">
      <w:pPr>
        <w:pStyle w:val="4a"/>
        <w:numPr>
          <w:ilvl w:val="0"/>
          <w:numId w:val="39"/>
        </w:numPr>
        <w:ind w:left="1454" w:hanging="432"/>
      </w:pPr>
      <w:r w:rsidRPr="00D967AC">
        <w:rPr>
          <w:rFonts w:hint="eastAsia"/>
        </w:rPr>
        <w:t>Log in and manage tenant accounts.</w:t>
      </w:r>
    </w:p>
    <w:p w14:paraId="21A603F0" w14:textId="77777777" w:rsidR="000A4A2C" w:rsidRPr="00D967AC" w:rsidRDefault="000A4A2C" w:rsidP="000A4A2C">
      <w:pPr>
        <w:pStyle w:val="4"/>
        <w:rPr>
          <w:rFonts w:hint="default"/>
        </w:rPr>
      </w:pPr>
      <w:r w:rsidRPr="00D967AC">
        <w:lastRenderedPageBreak/>
        <w:t>Configuration Procedure</w:t>
      </w:r>
    </w:p>
    <w:p w14:paraId="78F1D212" w14:textId="77777777" w:rsidR="000A4A2C" w:rsidRPr="00D967AC" w:rsidRDefault="000A4A2C" w:rsidP="000A4A2C">
      <w:pPr>
        <w:pStyle w:val="30"/>
        <w:ind w:left="1701" w:hanging="159"/>
        <w:outlineLvl w:val="4"/>
      </w:pPr>
      <w:r w:rsidRPr="00D967AC">
        <w:rPr>
          <w:rFonts w:hint="eastAsia"/>
        </w:rPr>
        <w:t>Log in as the system administrator.</w:t>
      </w:r>
    </w:p>
    <w:p w14:paraId="7014EC1B" w14:textId="77777777" w:rsidR="000A4A2C" w:rsidRPr="00D967AC" w:rsidRDefault="000A4A2C" w:rsidP="000A4A2C">
      <w:pPr>
        <w:pStyle w:val="1e"/>
      </w:pPr>
      <w:r w:rsidRPr="00D967AC">
        <w:rPr>
          <w:rFonts w:hint="eastAsia"/>
        </w:rPr>
        <w:t>After iMaster NCE-WAN is installed, an administrator can use a web browser to log in to iMaster NCE-WAN to perform system management and maintenance operations. The following browsers are supported:</w:t>
      </w:r>
    </w:p>
    <w:p w14:paraId="6DB2B37A" w14:textId="77777777" w:rsidR="000A4A2C" w:rsidRPr="00D967AC" w:rsidRDefault="000A4A2C" w:rsidP="000A4A2C">
      <w:pPr>
        <w:pStyle w:val="1e"/>
      </w:pPr>
      <w:r w:rsidRPr="00D967AC">
        <w:rPr>
          <w:rFonts w:hint="eastAsia"/>
        </w:rPr>
        <w:t xml:space="preserve">Internet Explorer, Google Chrome, Microsoft Edge </w:t>
      </w:r>
    </w:p>
    <w:p w14:paraId="7B9C5045" w14:textId="77777777" w:rsidR="000A4A2C" w:rsidRPr="00D967AC" w:rsidRDefault="000A4A2C" w:rsidP="000A4A2C">
      <w:pPr>
        <w:rPr>
          <w:rFonts w:ascii="Huawei Sans" w:hAnsi="Huawei Sans"/>
          <w:sz w:val="21"/>
          <w:szCs w:val="21"/>
        </w:rPr>
      </w:pPr>
    </w:p>
    <w:p w14:paraId="36C05822" w14:textId="77777777" w:rsidR="000A4A2C" w:rsidRPr="00D967AC" w:rsidRDefault="000A4A2C" w:rsidP="000A4A2C">
      <w:pPr>
        <w:pStyle w:val="1e"/>
        <w:rPr>
          <w:szCs w:val="21"/>
        </w:rPr>
      </w:pPr>
      <w:r w:rsidRPr="00D967AC">
        <w:rPr>
          <w:rFonts w:hint="eastAsia"/>
          <w:szCs w:val="21"/>
        </w:rPr>
        <w:t xml:space="preserve"># Enter </w:t>
      </w:r>
      <w:r w:rsidRPr="00D967AC">
        <w:rPr>
          <w:rFonts w:hint="eastAsia"/>
          <w:b/>
          <w:szCs w:val="21"/>
        </w:rPr>
        <w:t>https://172.21.16.199:18008</w:t>
      </w:r>
      <w:r w:rsidRPr="00D967AC">
        <w:rPr>
          <w:rFonts w:hint="eastAsia"/>
          <w:szCs w:val="21"/>
        </w:rPr>
        <w:t xml:space="preserve"> in the browser to log in to iMaster NCE-WAN. You can change the </w:t>
      </w:r>
      <w:r w:rsidRPr="00D967AC">
        <w:rPr>
          <w:rFonts w:hint="eastAsia"/>
        </w:rPr>
        <w:t>display</w:t>
      </w:r>
      <w:r w:rsidRPr="00D967AC">
        <w:rPr>
          <w:rFonts w:hint="eastAsia"/>
          <w:szCs w:val="21"/>
        </w:rPr>
        <w:t xml:space="preserve"> language, as shown in the red box. Both Chinese and English are supported.</w:t>
      </w:r>
    </w:p>
    <w:p w14:paraId="0C01EDF1" w14:textId="77777777" w:rsidR="000A4A2C" w:rsidRPr="00D967AC" w:rsidRDefault="000A4A2C" w:rsidP="000A4A2C">
      <w:pPr>
        <w:pStyle w:val="Figure"/>
        <w:ind w:left="0"/>
        <w:jc w:val="right"/>
        <w:rPr>
          <w:rFonts w:ascii="Huawei Sans" w:hAnsi="Huawei Sans"/>
        </w:rPr>
      </w:pPr>
      <w:r w:rsidRPr="00D967AC">
        <w:rPr>
          <w:rFonts w:ascii="Huawei Sans" w:hAnsi="Huawei Sans"/>
          <w:noProof/>
        </w:rPr>
        <mc:AlternateContent>
          <mc:Choice Requires="wps">
            <w:drawing>
              <wp:anchor distT="0" distB="0" distL="114300" distR="114300" simplePos="0" relativeHeight="251661312" behindDoc="0" locked="0" layoutInCell="1" allowOverlap="1" wp14:anchorId="20A86AF1" wp14:editId="781B6994">
                <wp:simplePos x="0" y="0"/>
                <wp:positionH relativeFrom="column">
                  <wp:posOffset>5566410</wp:posOffset>
                </wp:positionH>
                <wp:positionV relativeFrom="paragraph">
                  <wp:posOffset>389255</wp:posOffset>
                </wp:positionV>
                <wp:extent cx="387350" cy="304800"/>
                <wp:effectExtent l="19050" t="19050" r="12700" b="19050"/>
                <wp:wrapNone/>
                <wp:docPr id="5" name="矩形 5"/>
                <wp:cNvGraphicFramePr/>
                <a:graphic xmlns:a="http://schemas.openxmlformats.org/drawingml/2006/main">
                  <a:graphicData uri="http://schemas.microsoft.com/office/word/2010/wordprocessingShape">
                    <wps:wsp>
                      <wps:cNvSpPr/>
                      <wps:spPr>
                        <a:xfrm>
                          <a:off x="0" y="0"/>
                          <a:ext cx="387350" cy="3048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3C6B8" id="矩形 5" o:spid="_x0000_s1026" style="position:absolute;left:0;text-align:left;margin-left:438.3pt;margin-top:30.65pt;width:30.5pt;height:2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" filled="f" strokecolor="#c7000b" strokeweight="2.25pt"/>
            </w:pict>
          </mc:Fallback>
        </mc:AlternateContent>
      </w:r>
      <w:r w:rsidRPr="00D967AC">
        <w:rPr>
          <w:rFonts w:ascii="Huawei Sans" w:hAnsi="Huawei Sans"/>
          <w:noProof/>
        </w:rPr>
        <w:drawing>
          <wp:inline distT="0" distB="0" distL="0" distR="0" wp14:anchorId="4EAE3E4A" wp14:editId="0D98698A">
            <wp:extent cx="5488658" cy="2953388"/>
            <wp:effectExtent l="19050" t="19050" r="17145" b="1841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3" cstate="print">
                      <a:extLst>
                        <a:ext uri="{28A0092B-C50C-407E-A947-70E740481C1C}">
                          <a14:useLocalDpi xmlns:a14="http://schemas.microsoft.com/office/drawing/2010/main" val="0"/>
                        </a:ext>
                      </a:extLst>
                    </a:blip>
                    <a:srcRect t="42" b="42"/>
                    <a:stretch>
                      <a:fillRect/>
                    </a:stretch>
                  </pic:blipFill>
                  <pic:spPr bwMode="auto">
                    <a:xfrm>
                      <a:off x="0" y="0"/>
                      <a:ext cx="5488658" cy="2953388"/>
                    </a:xfrm>
                    <a:prstGeom prst="rect">
                      <a:avLst/>
                    </a:prstGeom>
                    <a:noFill/>
                    <a:ln w="12700">
                      <a:solidFill>
                        <a:schemeClr val="bg1">
                          <a:lumMod val="85000"/>
                        </a:schemeClr>
                      </a:solidFill>
                    </a:ln>
                    <a:extLst>
                      <a:ext uri="{53640926-AAD7-44D8-BBD7-CCE9431645EC}">
                        <a14:shadowObscured xmlns:a14="http://schemas.microsoft.com/office/drawing/2010/main"/>
                      </a:ext>
                    </a:extLst>
                  </pic:spPr>
                </pic:pic>
              </a:graphicData>
            </a:graphic>
          </wp:inline>
        </w:drawing>
      </w:r>
    </w:p>
    <w:p w14:paraId="4111E502" w14:textId="77777777" w:rsidR="000A4A2C" w:rsidRPr="00D967AC" w:rsidRDefault="000A4A2C" w:rsidP="000A4A2C">
      <w:pPr>
        <w:rPr>
          <w:rFonts w:ascii="Huawei Sans" w:hAnsi="Huawei Sans"/>
        </w:rPr>
      </w:pPr>
    </w:p>
    <w:p w14:paraId="668B48E1" w14:textId="77777777" w:rsidR="000A4A2C" w:rsidRPr="00D967AC" w:rsidRDefault="000A4A2C" w:rsidP="000A4A2C">
      <w:pPr>
        <w:pStyle w:val="1e"/>
        <w:rPr>
          <w:szCs w:val="21"/>
        </w:rPr>
      </w:pPr>
      <w:r w:rsidRPr="00D967AC">
        <w:rPr>
          <w:rFonts w:hint="eastAsia"/>
          <w:szCs w:val="21"/>
        </w:rPr>
        <w:t xml:space="preserve"># Enter the </w:t>
      </w:r>
      <w:r w:rsidRPr="00D967AC">
        <w:rPr>
          <w:rFonts w:hint="eastAsia"/>
        </w:rPr>
        <w:t>administrator</w:t>
      </w:r>
      <w:r w:rsidRPr="00D967AC">
        <w:rPr>
          <w:rFonts w:hint="eastAsia"/>
          <w:szCs w:val="21"/>
        </w:rPr>
        <w:t xml:space="preserve"> name </w:t>
      </w:r>
      <w:r w:rsidRPr="00D967AC">
        <w:rPr>
          <w:rFonts w:hint="eastAsia"/>
          <w:b/>
          <w:szCs w:val="21"/>
        </w:rPr>
        <w:t>admin</w:t>
      </w:r>
      <w:r w:rsidRPr="00D967AC">
        <w:rPr>
          <w:rFonts w:hint="eastAsia"/>
          <w:szCs w:val="21"/>
        </w:rPr>
        <w:t xml:space="preserve"> and password </w:t>
      </w:r>
      <w:r w:rsidRPr="00D967AC">
        <w:rPr>
          <w:rFonts w:hint="eastAsia"/>
          <w:b/>
          <w:szCs w:val="21"/>
        </w:rPr>
        <w:t>Huawei12#$</w:t>
      </w:r>
      <w:r w:rsidRPr="00D967AC">
        <w:rPr>
          <w:rFonts w:hint="eastAsia"/>
          <w:szCs w:val="21"/>
        </w:rPr>
        <w:t xml:space="preserve">, and click </w:t>
      </w:r>
      <w:r w:rsidRPr="00D967AC">
        <w:rPr>
          <w:rFonts w:hint="eastAsia"/>
          <w:b/>
          <w:szCs w:val="21"/>
        </w:rPr>
        <w:t>Log In</w:t>
      </w:r>
      <w:r w:rsidRPr="00D967AC">
        <w:rPr>
          <w:rFonts w:hint="eastAsia"/>
          <w:szCs w:val="21"/>
        </w:rPr>
        <w:t>. The iMaster NCE-WAN page is displayed.</w:t>
      </w:r>
    </w:p>
    <w:p w14:paraId="0877C0B3" w14:textId="77777777" w:rsidR="000A4A2C" w:rsidRPr="00D967AC" w:rsidRDefault="000A4A2C" w:rsidP="000A4A2C">
      <w:pPr>
        <w:pStyle w:val="Figure"/>
        <w:rPr>
          <w:rFonts w:ascii="Huawei Sans" w:hAnsi="Huawei Sans"/>
        </w:rPr>
      </w:pPr>
      <w:r w:rsidRPr="00D967AC">
        <w:rPr>
          <w:rFonts w:ascii="Huawei Sans" w:hAnsi="Huawei Sans"/>
          <w:noProof/>
        </w:rPr>
        <w:drawing>
          <wp:inline distT="0" distB="0" distL="0" distR="0" wp14:anchorId="2B157FA4" wp14:editId="72CE8C5E">
            <wp:extent cx="4356953" cy="1824105"/>
            <wp:effectExtent l="19050" t="19050" r="24765" b="2413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56953" cy="1824105"/>
                    </a:xfrm>
                    <a:prstGeom prst="rect">
                      <a:avLst/>
                    </a:prstGeom>
                    <a:noFill/>
                    <a:ln w="12700">
                      <a:solidFill>
                        <a:schemeClr val="bg1">
                          <a:lumMod val="85000"/>
                        </a:schemeClr>
                      </a:solidFill>
                    </a:ln>
                  </pic:spPr>
                </pic:pic>
              </a:graphicData>
            </a:graphic>
          </wp:inline>
        </w:drawing>
      </w:r>
    </w:p>
    <w:p w14:paraId="75284826" w14:textId="77777777" w:rsidR="000A4A2C" w:rsidRPr="00D967AC" w:rsidRDefault="000A4A2C" w:rsidP="000A4A2C">
      <w:pPr>
        <w:rPr>
          <w:rFonts w:ascii="Huawei Sans" w:hAnsi="Huawei Sans"/>
        </w:rPr>
      </w:pPr>
    </w:p>
    <w:p w14:paraId="2564D1B1" w14:textId="77777777" w:rsidR="000A4A2C" w:rsidRPr="00D967AC" w:rsidRDefault="000A4A2C" w:rsidP="000A4A2C">
      <w:pPr>
        <w:pStyle w:val="NotesHeading"/>
        <w:ind w:left="0" w:firstLine="420"/>
        <w:rPr>
          <w:rFonts w:ascii="Huawei Sans" w:eastAsia="方正兰亭黑简体" w:hAnsi="Huawei Sans"/>
        </w:rPr>
      </w:pPr>
      <w:r w:rsidRPr="00D967AC">
        <w:rPr>
          <w:rFonts w:ascii="Huawei Sans" w:eastAsia="方正兰亭黑简体" w:hAnsi="Huawei Sans"/>
        </w:rPr>
        <w:lastRenderedPageBreak/>
        <w:drawing>
          <wp:inline distT="0" distB="0" distL="0" distR="0" wp14:anchorId="78EBF186" wp14:editId="0E9D99CB">
            <wp:extent cx="754381" cy="26746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0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4381" cy="267463"/>
                    </a:xfrm>
                    <a:prstGeom prst="rect">
                      <a:avLst/>
                    </a:prstGeom>
                  </pic:spPr>
                </pic:pic>
              </a:graphicData>
            </a:graphic>
          </wp:inline>
        </w:drawing>
      </w:r>
    </w:p>
    <w:p w14:paraId="27CD3EC1" w14:textId="77777777" w:rsidR="000A4A2C" w:rsidRPr="00D967AC" w:rsidRDefault="000A4A2C" w:rsidP="000A4A2C">
      <w:pPr>
        <w:pStyle w:val="1e"/>
      </w:pPr>
      <w:r w:rsidRPr="00D967AC">
        <w:rPr>
          <w:rFonts w:hint="eastAsia"/>
        </w:rPr>
        <w:t>The default administrator name is admin and the default password is Changeme_123.</w:t>
      </w:r>
    </w:p>
    <w:p w14:paraId="07ED4896" w14:textId="77777777" w:rsidR="000A4A2C" w:rsidRPr="00D967AC" w:rsidRDefault="000A4A2C" w:rsidP="000A4A2C">
      <w:pPr>
        <w:pStyle w:val="1e"/>
      </w:pPr>
      <w:r w:rsidRPr="00D967AC">
        <w:rPr>
          <w:rFonts w:hint="eastAsia"/>
        </w:rPr>
        <w:t>Change the password as prompted at the first login. This step is not required for non-first login.</w:t>
      </w:r>
    </w:p>
    <w:p w14:paraId="35064722" w14:textId="77777777" w:rsidR="000A4A2C" w:rsidRPr="00D967AC" w:rsidRDefault="000A4A2C" w:rsidP="000A4A2C">
      <w:pPr>
        <w:pStyle w:val="30"/>
        <w:ind w:left="1701" w:hanging="159"/>
        <w:outlineLvl w:val="4"/>
      </w:pPr>
      <w:r w:rsidRPr="00D967AC">
        <w:rPr>
          <w:rFonts w:hint="eastAsia"/>
        </w:rPr>
        <w:t>Manage the system administrator account.</w:t>
      </w:r>
    </w:p>
    <w:p w14:paraId="4CE3B65F" w14:textId="77777777" w:rsidR="000A4A2C" w:rsidRPr="00D967AC" w:rsidRDefault="000A4A2C" w:rsidP="000A4A2C">
      <w:pPr>
        <w:pStyle w:val="1e"/>
      </w:pPr>
      <w:r w:rsidRPr="00D967AC">
        <w:rPr>
          <w:rFonts w:hint="eastAsia"/>
        </w:rPr>
        <w:t>Change the password policy of the administrator account to ensure that the password does not expire.</w:t>
      </w:r>
    </w:p>
    <w:p w14:paraId="56D83E3D" w14:textId="77777777" w:rsidR="000A4A2C" w:rsidRPr="00D967AC" w:rsidRDefault="000A4A2C" w:rsidP="000A4A2C">
      <w:pPr>
        <w:pStyle w:val="1e"/>
      </w:pPr>
      <w:r w:rsidRPr="00D967AC">
        <w:rPr>
          <w:rFonts w:hint="eastAsia"/>
        </w:rPr>
        <w:t># Choose</w:t>
      </w:r>
      <w:r w:rsidRPr="00D967AC">
        <w:t xml:space="preserve"> </w:t>
      </w:r>
      <w:r w:rsidRPr="00D967AC">
        <w:rPr>
          <w:rFonts w:hint="eastAsia"/>
        </w:rPr>
        <w:t>Administrator</w:t>
      </w:r>
      <w:r w:rsidRPr="00D967AC">
        <w:rPr>
          <w:rFonts w:hint="eastAsia"/>
          <w:b/>
        </w:rPr>
        <w:t xml:space="preserve"> &gt; System Account &gt; Account</w:t>
      </w:r>
      <w:r w:rsidRPr="00D967AC">
        <w:rPr>
          <w:rFonts w:hint="eastAsia"/>
        </w:rPr>
        <w:t xml:space="preserve"> </w:t>
      </w:r>
      <w:r w:rsidRPr="00D967AC">
        <w:t xml:space="preserve">from the main menu and click </w:t>
      </w:r>
      <w:r w:rsidRPr="00D967AC">
        <w:rPr>
          <w:rFonts w:hint="eastAsia"/>
          <w:b/>
        </w:rPr>
        <w:t>Password Policy</w:t>
      </w:r>
      <w:r w:rsidRPr="00D967AC">
        <w:rPr>
          <w:rFonts w:hint="eastAsia"/>
        </w:rPr>
        <w:t>.</w:t>
      </w:r>
    </w:p>
    <w:p w14:paraId="40D8A14C" w14:textId="77777777" w:rsidR="000A4A2C" w:rsidRPr="00D967AC" w:rsidRDefault="000A4A2C" w:rsidP="000A4A2C">
      <w:pPr>
        <w:pStyle w:val="Figure"/>
        <w:ind w:left="840" w:firstLine="420"/>
        <w:rPr>
          <w:rFonts w:ascii="Huawei Sans" w:hAnsi="Huawei Sans"/>
        </w:rPr>
      </w:pPr>
      <w:r w:rsidRPr="00D967AC">
        <w:rPr>
          <w:rFonts w:ascii="Huawei Sans" w:hAnsi="Huawei Sans"/>
          <w:noProof/>
        </w:rPr>
        <w:drawing>
          <wp:inline distT="0" distB="0" distL="0" distR="0" wp14:anchorId="4F21BAD1" wp14:editId="5C08B4FF">
            <wp:extent cx="4993801" cy="2803212"/>
            <wp:effectExtent l="19050" t="19050" r="16510" b="165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04341" cy="2809129"/>
                    </a:xfrm>
                    <a:prstGeom prst="rect">
                      <a:avLst/>
                    </a:prstGeom>
                    <a:noFill/>
                    <a:ln w="12700">
                      <a:solidFill>
                        <a:schemeClr val="bg1">
                          <a:lumMod val="85000"/>
                        </a:schemeClr>
                      </a:solidFill>
                    </a:ln>
                  </pic:spPr>
                </pic:pic>
              </a:graphicData>
            </a:graphic>
          </wp:inline>
        </w:drawing>
      </w:r>
    </w:p>
    <w:p w14:paraId="51B0B31B" w14:textId="77777777" w:rsidR="000A4A2C" w:rsidRPr="00D967AC" w:rsidRDefault="000A4A2C" w:rsidP="000A4A2C">
      <w:pPr>
        <w:pStyle w:val="1e"/>
        <w:rPr>
          <w:szCs w:val="21"/>
        </w:rPr>
      </w:pPr>
      <w:r w:rsidRPr="00D967AC">
        <w:rPr>
          <w:rFonts w:hint="eastAsia"/>
          <w:szCs w:val="21"/>
        </w:rPr>
        <w:t xml:space="preserve"># Cancel </w:t>
      </w:r>
      <w:r w:rsidRPr="00D967AC">
        <w:rPr>
          <w:rFonts w:hint="eastAsia"/>
        </w:rPr>
        <w:t>forcible</w:t>
      </w:r>
      <w:r w:rsidRPr="00D967AC">
        <w:rPr>
          <w:rFonts w:hint="eastAsia"/>
          <w:szCs w:val="21"/>
        </w:rPr>
        <w:t xml:space="preserve"> change of an expired password.</w:t>
      </w:r>
    </w:p>
    <w:p w14:paraId="02D3EC21" w14:textId="77777777" w:rsidR="000A4A2C" w:rsidRPr="00D967AC" w:rsidRDefault="000A4A2C" w:rsidP="000A4A2C">
      <w:pPr>
        <w:pStyle w:val="Figure"/>
        <w:ind w:left="0"/>
        <w:jc w:val="right"/>
        <w:rPr>
          <w:rFonts w:ascii="Huawei Sans" w:hAnsi="Huawei Sans"/>
        </w:rPr>
      </w:pPr>
      <w:r w:rsidRPr="00D967AC">
        <w:rPr>
          <w:rFonts w:ascii="Huawei Sans" w:hAnsi="Huawei Sans"/>
          <w:noProof/>
        </w:rPr>
        <w:lastRenderedPageBreak/>
        <mc:AlternateContent>
          <mc:Choice Requires="wps">
            <w:drawing>
              <wp:anchor distT="0" distB="0" distL="114300" distR="114300" simplePos="0" relativeHeight="251662336" behindDoc="0" locked="0" layoutInCell="1" allowOverlap="1" wp14:anchorId="55148901" wp14:editId="0FD8DA8F">
                <wp:simplePos x="0" y="0"/>
                <wp:positionH relativeFrom="column">
                  <wp:posOffset>842010</wp:posOffset>
                </wp:positionH>
                <wp:positionV relativeFrom="paragraph">
                  <wp:posOffset>3558540</wp:posOffset>
                </wp:positionV>
                <wp:extent cx="2413000" cy="336550"/>
                <wp:effectExtent l="19050" t="19050" r="25400" b="25400"/>
                <wp:wrapNone/>
                <wp:docPr id="636" name="矩形 7"/>
                <wp:cNvGraphicFramePr/>
                <a:graphic xmlns:a="http://schemas.openxmlformats.org/drawingml/2006/main">
                  <a:graphicData uri="http://schemas.microsoft.com/office/word/2010/wordprocessingShape">
                    <wps:wsp>
                      <wps:cNvSpPr/>
                      <wps:spPr>
                        <a:xfrm>
                          <a:off x="0" y="0"/>
                          <a:ext cx="2413000" cy="3365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C271A6" id="矩形 7" o:spid="_x0000_s1026" style="position:absolute;left:0;text-align:left;margin-left:66.3pt;margin-top:280.2pt;width:190pt;height:26.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" filled="f" strokecolor="#c7000b" strokeweight="2.25pt"/>
            </w:pict>
          </mc:Fallback>
        </mc:AlternateContent>
      </w:r>
      <w:r w:rsidRPr="00D967AC">
        <w:rPr>
          <w:rFonts w:ascii="Huawei Sans" w:hAnsi="Huawei Sans"/>
          <w:noProof/>
        </w:rPr>
        <w:drawing>
          <wp:inline distT="0" distB="0" distL="0" distR="0" wp14:anchorId="0D4568B5" wp14:editId="3ACEA98B">
            <wp:extent cx="5414187" cy="5189730"/>
            <wp:effectExtent l="19050" t="19050" r="15240" b="1143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6">
                      <a:extLst>
                        <a:ext uri="{28A0092B-C50C-407E-A947-70E740481C1C}">
                          <a14:useLocalDpi xmlns:a14="http://schemas.microsoft.com/office/drawing/2010/main" val="0"/>
                        </a:ext>
                      </a:extLst>
                    </a:blip>
                    <a:stretch>
                      <a:fillRect/>
                    </a:stretch>
                  </pic:blipFill>
                  <pic:spPr>
                    <a:xfrm>
                      <a:off x="0" y="0"/>
                      <a:ext cx="5418980" cy="5194324"/>
                    </a:xfrm>
                    <a:prstGeom prst="rect">
                      <a:avLst/>
                    </a:prstGeom>
                    <a:noFill/>
                    <a:ln w="12700">
                      <a:solidFill>
                        <a:schemeClr val="bg1">
                          <a:lumMod val="85000"/>
                        </a:schemeClr>
                      </a:solidFill>
                    </a:ln>
                  </pic:spPr>
                </pic:pic>
              </a:graphicData>
            </a:graphic>
          </wp:inline>
        </w:drawing>
      </w:r>
    </w:p>
    <w:p w14:paraId="17164EE2" w14:textId="77777777" w:rsidR="000A4A2C" w:rsidRPr="00D967AC" w:rsidRDefault="000A4A2C" w:rsidP="000A4A2C">
      <w:pPr>
        <w:pStyle w:val="30"/>
        <w:ind w:left="1701" w:hanging="159"/>
        <w:outlineLvl w:val="4"/>
      </w:pPr>
      <w:r w:rsidRPr="00D967AC">
        <w:rPr>
          <w:rFonts w:hint="eastAsia"/>
        </w:rPr>
        <w:t>Configure a tunneling mode.</w:t>
      </w:r>
    </w:p>
    <w:p w14:paraId="4DDD03FA" w14:textId="77777777" w:rsidR="000A4A2C" w:rsidRPr="00D967AC" w:rsidRDefault="000A4A2C" w:rsidP="000A4A2C">
      <w:pPr>
        <w:pStyle w:val="1e"/>
        <w:rPr>
          <w:szCs w:val="21"/>
        </w:rPr>
      </w:pPr>
      <w:r w:rsidRPr="00D967AC">
        <w:rPr>
          <w:rFonts w:hint="eastAsia"/>
          <w:szCs w:val="21"/>
        </w:rPr>
        <w:t>Set the tunneling mode to Ethernet Virtual Private Network (EVPN). By default, the tunneling mode is EVPN. You can set the tunneling mode to DSVPN as required.</w:t>
      </w:r>
    </w:p>
    <w:p w14:paraId="32EE706D" w14:textId="77777777" w:rsidR="000A4A2C" w:rsidRPr="00D967AC" w:rsidRDefault="000A4A2C" w:rsidP="000A4A2C">
      <w:pPr>
        <w:rPr>
          <w:rFonts w:ascii="Huawei Sans" w:hAnsi="Huawei Sans"/>
          <w:sz w:val="21"/>
          <w:szCs w:val="21"/>
        </w:rPr>
      </w:pPr>
    </w:p>
    <w:p w14:paraId="005BE0F1" w14:textId="77777777" w:rsidR="000A4A2C" w:rsidRPr="00D967AC" w:rsidRDefault="000A4A2C" w:rsidP="000A4A2C">
      <w:pPr>
        <w:pStyle w:val="1e"/>
        <w:rPr>
          <w:szCs w:val="21"/>
        </w:rPr>
      </w:pPr>
      <w:r w:rsidRPr="00D967AC">
        <w:rPr>
          <w:rFonts w:hint="eastAsia"/>
          <w:szCs w:val="21"/>
        </w:rPr>
        <w:t># Huawei SD-WAN Solution mainly uses IP overlay tunneling technology to construct networks. It also provides enhanced EVPN and Dynamic Smart VPN (DSVPN) tunneling technologies to help enterprise customers implement flexible overlay WAN networking. The system administrator can configure DSVPN and EVPN tunneling modes. The tunneling mode selected by the system administrator is used for new tenant.</w:t>
      </w:r>
    </w:p>
    <w:p w14:paraId="5FD11AC5" w14:textId="77777777" w:rsidR="000A4A2C" w:rsidRDefault="000A4A2C" w:rsidP="000A4A2C">
      <w:pPr>
        <w:pStyle w:val="Figure"/>
        <w:rPr>
          <w:rFonts w:ascii="Huawei Sans" w:hAnsi="Huawei Sans"/>
        </w:rPr>
      </w:pPr>
      <w:r w:rsidRPr="00D967AC">
        <w:rPr>
          <w:rFonts w:ascii="Huawei Sans" w:hAnsi="Huawei Sans"/>
          <w:noProof/>
        </w:rPr>
        <w:lastRenderedPageBreak/>
        <w:drawing>
          <wp:inline distT="0" distB="0" distL="0" distR="0" wp14:anchorId="254AFF68" wp14:editId="4934FE51">
            <wp:extent cx="4308401" cy="2201031"/>
            <wp:effectExtent l="19050" t="19050" r="16510" b="279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18273" cy="2206074"/>
                    </a:xfrm>
                    <a:prstGeom prst="rect">
                      <a:avLst/>
                    </a:prstGeom>
                    <a:noFill/>
                    <a:ln w="12700">
                      <a:solidFill>
                        <a:schemeClr val="bg1">
                          <a:lumMod val="85000"/>
                        </a:schemeClr>
                      </a:solidFill>
                    </a:ln>
                  </pic:spPr>
                </pic:pic>
              </a:graphicData>
            </a:graphic>
          </wp:inline>
        </w:drawing>
      </w:r>
    </w:p>
    <w:p w14:paraId="73FCF1A0" w14:textId="77777777" w:rsidR="000A4A2C" w:rsidRPr="00D967AC" w:rsidRDefault="000A4A2C" w:rsidP="000A4A2C">
      <w:pPr>
        <w:rPr>
          <w:rFonts w:hint="eastAsia"/>
        </w:rPr>
      </w:pPr>
    </w:p>
    <w:p w14:paraId="49CE6B3B" w14:textId="77777777" w:rsidR="000A4A2C" w:rsidRPr="00D967AC" w:rsidRDefault="000A4A2C" w:rsidP="000A4A2C">
      <w:pPr>
        <w:pStyle w:val="NotesHeading"/>
        <w:ind w:left="0" w:firstLine="420"/>
        <w:rPr>
          <w:rFonts w:ascii="Huawei Sans" w:eastAsia="方正兰亭黑简体" w:hAnsi="Huawei Sans"/>
        </w:rPr>
      </w:pPr>
      <w:r w:rsidRPr="00D967AC">
        <w:rPr>
          <w:rFonts w:ascii="Huawei Sans" w:eastAsia="方正兰亭黑简体" w:hAnsi="Huawei Sans"/>
        </w:rPr>
        <w:drawing>
          <wp:inline distT="0" distB="0" distL="0" distR="0" wp14:anchorId="110D327C" wp14:editId="42567658">
            <wp:extent cx="754381" cy="26746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0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4381" cy="267463"/>
                    </a:xfrm>
                    <a:prstGeom prst="rect">
                      <a:avLst/>
                    </a:prstGeom>
                  </pic:spPr>
                </pic:pic>
              </a:graphicData>
            </a:graphic>
          </wp:inline>
        </w:drawing>
      </w:r>
    </w:p>
    <w:p w14:paraId="0EF483B0" w14:textId="77777777" w:rsidR="000A4A2C" w:rsidRDefault="000A4A2C" w:rsidP="000A4A2C">
      <w:pPr>
        <w:pStyle w:val="1e"/>
        <w:rPr>
          <w:szCs w:val="21"/>
        </w:rPr>
      </w:pPr>
      <w:r w:rsidRPr="00D967AC">
        <w:rPr>
          <w:rFonts w:hint="eastAsia"/>
          <w:szCs w:val="21"/>
        </w:rPr>
        <w:t xml:space="preserve">To be compatible with DSVPN and EVPN, iMaster NCE-WAN provides the tunneling mode setting function for the system administrator. When an MSP administrator creates a tenant, the tunneling mode selected by the system administrator is used. That is, if the current system </w:t>
      </w:r>
      <w:r w:rsidRPr="00D967AC">
        <w:rPr>
          <w:rFonts w:hint="eastAsia"/>
        </w:rPr>
        <w:t>administrator</w:t>
      </w:r>
      <w:r w:rsidRPr="00D967AC">
        <w:rPr>
          <w:rFonts w:hint="eastAsia"/>
          <w:szCs w:val="21"/>
        </w:rPr>
        <w:t xml:space="preserve"> selects EVPN, the tenants created by the MSP administrator use EVPN. After the system administrator selects DSVPN, the tenants created by the MSP administrator use DSVPN. However, the tunneling mode of the tenants created before remains unchanged.</w:t>
      </w:r>
    </w:p>
    <w:p w14:paraId="556CB4D4" w14:textId="77777777" w:rsidR="000A4A2C" w:rsidRPr="00D967AC" w:rsidRDefault="000A4A2C" w:rsidP="000A4A2C">
      <w:pPr>
        <w:pStyle w:val="1e"/>
        <w:rPr>
          <w:szCs w:val="21"/>
        </w:rPr>
      </w:pPr>
    </w:p>
    <w:p w14:paraId="46620434" w14:textId="77777777" w:rsidR="000A4A2C" w:rsidRPr="00D967AC" w:rsidRDefault="000A4A2C" w:rsidP="000A4A2C">
      <w:pPr>
        <w:pStyle w:val="30"/>
        <w:ind w:left="1701" w:hanging="159"/>
        <w:outlineLvl w:val="4"/>
      </w:pPr>
      <w:r w:rsidRPr="00D967AC">
        <w:rPr>
          <w:rFonts w:hint="eastAsia"/>
        </w:rPr>
        <w:t>(Optional) Manage licenses.</w:t>
      </w:r>
    </w:p>
    <w:p w14:paraId="39481AE7" w14:textId="77777777" w:rsidR="000A4A2C" w:rsidRPr="00D967AC" w:rsidRDefault="000A4A2C" w:rsidP="000A4A2C">
      <w:pPr>
        <w:pStyle w:val="1e"/>
        <w:rPr>
          <w:szCs w:val="21"/>
        </w:rPr>
      </w:pPr>
      <w:r w:rsidRPr="00D967AC">
        <w:rPr>
          <w:rFonts w:hint="eastAsia"/>
          <w:szCs w:val="21"/>
        </w:rPr>
        <w:t xml:space="preserve">For commercial </w:t>
      </w:r>
      <w:r w:rsidRPr="00D967AC">
        <w:rPr>
          <w:rFonts w:hint="eastAsia"/>
        </w:rPr>
        <w:t>deployment</w:t>
      </w:r>
      <w:r w:rsidRPr="00D967AC">
        <w:rPr>
          <w:rFonts w:hint="eastAsia"/>
          <w:szCs w:val="21"/>
        </w:rPr>
        <w:t xml:space="preserve"> scenarios with contracts, licenses are generated according to the orders. Onsite engineers download and install the licenses bound to ESNs.</w:t>
      </w:r>
    </w:p>
    <w:p w14:paraId="1E3CEBDB" w14:textId="77777777" w:rsidR="000A4A2C" w:rsidRPr="00D967AC" w:rsidRDefault="000A4A2C" w:rsidP="000A4A2C">
      <w:pPr>
        <w:pStyle w:val="1e"/>
        <w:rPr>
          <w:szCs w:val="21"/>
        </w:rPr>
      </w:pPr>
      <w:r w:rsidRPr="00D967AC">
        <w:rPr>
          <w:rFonts w:hint="eastAsia"/>
          <w:szCs w:val="21"/>
        </w:rPr>
        <w:t>The license has been installed in the lab. This step is for reference only.</w:t>
      </w:r>
    </w:p>
    <w:p w14:paraId="22310588" w14:textId="77777777" w:rsidR="000A4A2C" w:rsidRPr="00D967AC" w:rsidRDefault="000A4A2C" w:rsidP="000A4A2C">
      <w:pPr>
        <w:rPr>
          <w:rFonts w:ascii="Huawei Sans" w:hAnsi="Huawei Sans"/>
          <w:sz w:val="21"/>
          <w:szCs w:val="21"/>
        </w:rPr>
      </w:pPr>
    </w:p>
    <w:p w14:paraId="4DADE522" w14:textId="77777777" w:rsidR="000A4A2C" w:rsidRPr="00D967AC" w:rsidRDefault="000A4A2C" w:rsidP="000A4A2C">
      <w:pPr>
        <w:pStyle w:val="1e"/>
        <w:rPr>
          <w:szCs w:val="21"/>
        </w:rPr>
      </w:pPr>
      <w:r w:rsidRPr="00D967AC">
        <w:rPr>
          <w:rFonts w:hint="eastAsia"/>
          <w:szCs w:val="21"/>
        </w:rPr>
        <w:t xml:space="preserve"># Before applying for a license, you need to obtain the ESN of the device. You can choose </w:t>
      </w:r>
      <w:r w:rsidRPr="00D967AC">
        <w:rPr>
          <w:rFonts w:hint="eastAsia"/>
        </w:rPr>
        <w:t>Administrator</w:t>
      </w:r>
      <w:r w:rsidRPr="00D967AC">
        <w:rPr>
          <w:rFonts w:hint="eastAsia"/>
          <w:szCs w:val="21"/>
        </w:rPr>
        <w:t xml:space="preserve"> &gt; Administrator &gt; License from the main menu to obtain the ESN.</w:t>
      </w:r>
    </w:p>
    <w:p w14:paraId="233C2212" w14:textId="77777777" w:rsidR="000A4A2C" w:rsidRPr="00D967AC" w:rsidRDefault="000A4A2C" w:rsidP="000A4A2C">
      <w:pPr>
        <w:pStyle w:val="Figure"/>
        <w:rPr>
          <w:rFonts w:ascii="Huawei Sans" w:hAnsi="Huawei Sans"/>
        </w:rPr>
      </w:pPr>
      <w:r w:rsidRPr="00D967AC">
        <w:rPr>
          <w:rFonts w:ascii="Huawei Sans" w:hAnsi="Huawei Sans"/>
          <w:noProof/>
        </w:rPr>
        <w:lastRenderedPageBreak/>
        <mc:AlternateContent>
          <mc:Choice Requires="wps">
            <w:drawing>
              <wp:anchor distT="0" distB="0" distL="114300" distR="114300" simplePos="0" relativeHeight="251664384" behindDoc="0" locked="0" layoutInCell="1" allowOverlap="1" wp14:anchorId="0A06E9C2" wp14:editId="46427E82">
                <wp:simplePos x="0" y="0"/>
                <wp:positionH relativeFrom="column">
                  <wp:posOffset>1480185</wp:posOffset>
                </wp:positionH>
                <wp:positionV relativeFrom="paragraph">
                  <wp:posOffset>634365</wp:posOffset>
                </wp:positionV>
                <wp:extent cx="566420" cy="209550"/>
                <wp:effectExtent l="19050" t="19050" r="24130" b="19050"/>
                <wp:wrapNone/>
                <wp:docPr id="13" name="矩形 13"/>
                <wp:cNvGraphicFramePr/>
                <a:graphic xmlns:a="http://schemas.openxmlformats.org/drawingml/2006/main">
                  <a:graphicData uri="http://schemas.microsoft.com/office/word/2010/wordprocessingShape">
                    <wps:wsp>
                      <wps:cNvSpPr/>
                      <wps:spPr>
                        <a:xfrm>
                          <a:off x="0" y="0"/>
                          <a:ext cx="566420" cy="2095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1A3E3D" id="矩形 13" o:spid="_x0000_s1026" style="position:absolute;left:0;text-align:left;margin-left:116.55pt;margin-top:49.95pt;width:44.6pt;height:16.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" filled="f" strokecolor="#c7000b" strokeweight="2.25pt"/>
            </w:pict>
          </mc:Fallback>
        </mc:AlternateContent>
      </w:r>
      <w:r w:rsidRPr="00D967AC">
        <w:rPr>
          <w:rFonts w:ascii="Huawei Sans" w:hAnsi="Huawei Sans"/>
          <w:noProof/>
        </w:rPr>
        <w:drawing>
          <wp:inline distT="0" distB="0" distL="0" distR="0" wp14:anchorId="7FFC228E" wp14:editId="06C69FEB">
            <wp:extent cx="4026203" cy="3585690"/>
            <wp:effectExtent l="19050" t="19050" r="12700"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8">
                      <a:extLst>
                        <a:ext uri="{28A0092B-C50C-407E-A947-70E740481C1C}">
                          <a14:useLocalDpi xmlns:a14="http://schemas.microsoft.com/office/drawing/2010/main" val="0"/>
                        </a:ext>
                      </a:extLst>
                    </a:blip>
                    <a:stretch>
                      <a:fillRect/>
                    </a:stretch>
                  </pic:blipFill>
                  <pic:spPr>
                    <a:xfrm>
                      <a:off x="0" y="0"/>
                      <a:ext cx="4026203" cy="3585690"/>
                    </a:xfrm>
                    <a:prstGeom prst="rect">
                      <a:avLst/>
                    </a:prstGeom>
                    <a:noFill/>
                    <a:ln w="12700">
                      <a:solidFill>
                        <a:schemeClr val="bg1">
                          <a:lumMod val="85000"/>
                        </a:schemeClr>
                      </a:solidFill>
                    </a:ln>
                  </pic:spPr>
                </pic:pic>
              </a:graphicData>
            </a:graphic>
          </wp:inline>
        </w:drawing>
      </w:r>
    </w:p>
    <w:p w14:paraId="54F3C269" w14:textId="77777777" w:rsidR="000A4A2C" w:rsidRPr="00D967AC" w:rsidRDefault="000A4A2C" w:rsidP="000A4A2C">
      <w:pPr>
        <w:rPr>
          <w:rFonts w:ascii="Huawei Sans" w:hAnsi="Huawei Sans"/>
        </w:rPr>
      </w:pPr>
    </w:p>
    <w:p w14:paraId="267626FD" w14:textId="77777777" w:rsidR="000A4A2C" w:rsidRPr="00D967AC" w:rsidRDefault="000A4A2C" w:rsidP="000A4A2C">
      <w:pPr>
        <w:pStyle w:val="1e"/>
      </w:pPr>
      <w:r w:rsidRPr="00D967AC">
        <w:rPr>
          <w:rFonts w:hint="eastAsia"/>
        </w:rPr>
        <w:t># Click Obtain</w:t>
      </w:r>
      <w:r w:rsidRPr="00D967AC">
        <w:rPr>
          <w:rFonts w:hint="eastAsia"/>
          <w:b/>
        </w:rPr>
        <w:t xml:space="preserve"> ESN</w:t>
      </w:r>
      <w:r w:rsidRPr="00D967AC">
        <w:rPr>
          <w:rFonts w:hint="eastAsia"/>
        </w:rPr>
        <w:t xml:space="preserve"> to obtain the ESN.</w:t>
      </w:r>
    </w:p>
    <w:p w14:paraId="1DC28085" w14:textId="77777777" w:rsidR="000A4A2C" w:rsidRPr="00D967AC" w:rsidRDefault="000A4A2C" w:rsidP="000A4A2C">
      <w:pPr>
        <w:pStyle w:val="Figure"/>
        <w:ind w:left="1080"/>
        <w:jc w:val="center"/>
        <w:rPr>
          <w:rFonts w:ascii="Huawei Sans" w:hAnsi="Huawei Sans"/>
        </w:rPr>
      </w:pPr>
      <w:r w:rsidRPr="00D967AC">
        <w:rPr>
          <w:rFonts w:ascii="Huawei Sans" w:hAnsi="Huawei Sans"/>
          <w:noProof/>
        </w:rPr>
        <mc:AlternateContent>
          <mc:Choice Requires="wps">
            <w:drawing>
              <wp:anchor distT="0" distB="0" distL="114300" distR="114300" simplePos="0" relativeHeight="251663360" behindDoc="0" locked="0" layoutInCell="1" allowOverlap="1" wp14:anchorId="0CF1B771" wp14:editId="30171EF4">
                <wp:simplePos x="0" y="0"/>
                <wp:positionH relativeFrom="column">
                  <wp:posOffset>3166110</wp:posOffset>
                </wp:positionH>
                <wp:positionV relativeFrom="paragraph">
                  <wp:posOffset>629285</wp:posOffset>
                </wp:positionV>
                <wp:extent cx="692150" cy="171450"/>
                <wp:effectExtent l="19050" t="19050" r="12700" b="19050"/>
                <wp:wrapNone/>
                <wp:docPr id="12" name="矩形 12"/>
                <wp:cNvGraphicFramePr/>
                <a:graphic xmlns:a="http://schemas.openxmlformats.org/drawingml/2006/main">
                  <a:graphicData uri="http://schemas.microsoft.com/office/word/2010/wordprocessingShape">
                    <wps:wsp>
                      <wps:cNvSpPr/>
                      <wps:spPr>
                        <a:xfrm>
                          <a:off x="0" y="0"/>
                          <a:ext cx="692150" cy="1714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1C0A05" id="矩形 12" o:spid="_x0000_s1026" style="position:absolute;left:0;text-align:left;margin-left:249.3pt;margin-top:49.55pt;width:54.5pt;height:13.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" filled="f" strokecolor="#c7000b" strokeweight="2.25pt"/>
            </w:pict>
          </mc:Fallback>
        </mc:AlternateContent>
      </w:r>
      <w:r w:rsidRPr="00D967AC">
        <w:rPr>
          <w:rFonts w:ascii="Huawei Sans" w:hAnsi="Huawei Sans"/>
          <w:noProof/>
        </w:rPr>
        <w:drawing>
          <wp:inline distT="0" distB="0" distL="0" distR="0" wp14:anchorId="020B3343" wp14:editId="02BA42CC">
            <wp:extent cx="5343525" cy="3053618"/>
            <wp:effectExtent l="19050" t="19050" r="9525" b="139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39">
                      <a:extLst>
                        <a:ext uri="{28A0092B-C50C-407E-A947-70E740481C1C}">
                          <a14:useLocalDpi xmlns:a14="http://schemas.microsoft.com/office/drawing/2010/main" val="0"/>
                        </a:ext>
                      </a:extLst>
                    </a:blip>
                    <a:srcRect r="12124"/>
                    <a:stretch/>
                  </pic:blipFill>
                  <pic:spPr bwMode="auto">
                    <a:xfrm>
                      <a:off x="0" y="0"/>
                      <a:ext cx="5357254" cy="3061464"/>
                    </a:xfrm>
                    <a:prstGeom prst="rect">
                      <a:avLst/>
                    </a:prstGeom>
                    <a:noFill/>
                    <a:ln w="12700"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ex="http://schemas.microsoft.com/office/word/2018/wordml/cex" xmlns:w="http://schemas.openxmlformats.org/wordprocessingml/2006/main" xmlns:w10="urn:schemas-microsoft-com:office:word" xmlns:v="urn:schemas-microsoft-com:vml" xmlns:o="urn:schemas-microsoft-com:office:office"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C9222B" w14:textId="77777777" w:rsidR="000A4A2C" w:rsidRPr="00D967AC" w:rsidRDefault="000A4A2C" w:rsidP="000A4A2C">
      <w:pPr>
        <w:rPr>
          <w:rFonts w:ascii="Huawei Sans" w:hAnsi="Huawei Sans"/>
        </w:rPr>
      </w:pPr>
    </w:p>
    <w:p w14:paraId="443099C5" w14:textId="77777777" w:rsidR="000A4A2C" w:rsidRPr="00D967AC" w:rsidRDefault="000A4A2C" w:rsidP="000A4A2C">
      <w:pPr>
        <w:pStyle w:val="NotesHeading"/>
        <w:rPr>
          <w:rFonts w:ascii="Huawei Sans" w:eastAsia="方正兰亭黑简体" w:hAnsi="Huawei Sans"/>
        </w:rPr>
      </w:pPr>
      <w:r w:rsidRPr="00D967AC">
        <w:rPr>
          <w:rFonts w:ascii="Huawei Sans" w:eastAsia="方正兰亭黑简体" w:hAnsi="Huawei Sans"/>
        </w:rPr>
        <w:drawing>
          <wp:inline distT="0" distB="0" distL="0" distR="0" wp14:anchorId="3EA13B18" wp14:editId="4A64CDEC">
            <wp:extent cx="754381" cy="26746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0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4381" cy="267463"/>
                    </a:xfrm>
                    <a:prstGeom prst="rect">
                      <a:avLst/>
                    </a:prstGeom>
                  </pic:spPr>
                </pic:pic>
              </a:graphicData>
            </a:graphic>
          </wp:inline>
        </w:drawing>
      </w:r>
    </w:p>
    <w:p w14:paraId="178805B7" w14:textId="77777777" w:rsidR="000A4A2C" w:rsidRPr="00D967AC" w:rsidRDefault="000A4A2C" w:rsidP="000A4A2C">
      <w:pPr>
        <w:pStyle w:val="1e"/>
      </w:pPr>
      <w:r w:rsidRPr="00D967AC">
        <w:rPr>
          <w:rFonts w:hint="eastAsia"/>
        </w:rPr>
        <w:t>Log in to Huawei ESDP at https://app.huawei.com/sdp/portal.html.</w:t>
      </w:r>
    </w:p>
    <w:p w14:paraId="58500D94" w14:textId="77777777" w:rsidR="000A4A2C" w:rsidRPr="00D967AC" w:rsidRDefault="000A4A2C" w:rsidP="000A4A2C">
      <w:pPr>
        <w:pStyle w:val="1e"/>
      </w:pPr>
      <w:r w:rsidRPr="00D967AC">
        <w:rPr>
          <w:rFonts w:hint="eastAsia"/>
        </w:rPr>
        <w:t xml:space="preserve">Choose </w:t>
      </w:r>
      <w:r w:rsidRPr="00D967AC">
        <w:rPr>
          <w:rFonts w:hint="eastAsia"/>
          <w:b/>
        </w:rPr>
        <w:t>License Activation &gt; Entitlement Activation</w:t>
      </w:r>
      <w:r w:rsidRPr="00D967AC">
        <w:rPr>
          <w:rFonts w:hint="eastAsia"/>
        </w:rPr>
        <w:t>. On the page that is displayed, search for the activation ID based on the entitlement ID and select the correct activation ID.</w:t>
      </w:r>
    </w:p>
    <w:p w14:paraId="1225C747" w14:textId="77777777" w:rsidR="000A4A2C" w:rsidRPr="00D967AC" w:rsidRDefault="000A4A2C" w:rsidP="000A4A2C">
      <w:pPr>
        <w:pStyle w:val="30"/>
        <w:ind w:left="1701" w:hanging="159"/>
        <w:outlineLvl w:val="4"/>
      </w:pPr>
      <w:r w:rsidRPr="00D967AC">
        <w:rPr>
          <w:rFonts w:hint="eastAsia"/>
        </w:rPr>
        <w:lastRenderedPageBreak/>
        <w:t>Configure an email server.</w:t>
      </w:r>
    </w:p>
    <w:p w14:paraId="4E5AA078" w14:textId="77777777" w:rsidR="000A4A2C" w:rsidRPr="00D967AC" w:rsidRDefault="000A4A2C" w:rsidP="000A4A2C">
      <w:pPr>
        <w:pStyle w:val="1e"/>
      </w:pPr>
      <w:r w:rsidRPr="00D967AC">
        <w:rPr>
          <w:rFonts w:hint="eastAsia"/>
        </w:rPr>
        <w:t>When iMaster NCE-WAN needs to send emails to users, you need to configure an email server first.</w:t>
      </w:r>
    </w:p>
    <w:p w14:paraId="05CB05D9" w14:textId="77777777" w:rsidR="000A4A2C" w:rsidRPr="00D967AC" w:rsidRDefault="000A4A2C" w:rsidP="000A4A2C">
      <w:pPr>
        <w:pStyle w:val="1e"/>
      </w:pPr>
      <w:r w:rsidRPr="00D967AC">
        <w:t>iMaster NCE-WAN needs to send emails in the following scenarios:</w:t>
      </w:r>
    </w:p>
    <w:p w14:paraId="58ABF8AC" w14:textId="77777777" w:rsidR="000A4A2C" w:rsidRPr="00D967AC" w:rsidRDefault="000A4A2C" w:rsidP="000A4A2C">
      <w:pPr>
        <w:pStyle w:val="4a"/>
      </w:pPr>
      <w:r w:rsidRPr="00D967AC">
        <w:rPr>
          <w:rFonts w:hint="eastAsia"/>
        </w:rPr>
        <w:t>If the system administrator, MSP administrator, or tenant administrator forgets the password, iMaster NCE-WAN sends a reset password to the administrator through an email.</w:t>
      </w:r>
    </w:p>
    <w:p w14:paraId="586FCA15" w14:textId="77777777" w:rsidR="000A4A2C" w:rsidRPr="00D967AC" w:rsidRDefault="000A4A2C" w:rsidP="000A4A2C">
      <w:pPr>
        <w:pStyle w:val="4a"/>
      </w:pPr>
      <w:r w:rsidRPr="00D967AC">
        <w:rPr>
          <w:rFonts w:hint="eastAsia"/>
        </w:rPr>
        <w:t>After the system administrator performs alarm settings on iMaster NCE-WAN, iMaster NCE-WAN sends emails to notify users of reported alarms.</w:t>
      </w:r>
    </w:p>
    <w:p w14:paraId="53A85B2C" w14:textId="77777777" w:rsidR="000A4A2C" w:rsidRPr="00D967AC" w:rsidRDefault="000A4A2C" w:rsidP="000A4A2C">
      <w:pPr>
        <w:pStyle w:val="4a"/>
      </w:pPr>
      <w:r w:rsidRPr="00D967AC">
        <w:rPr>
          <w:rFonts w:hint="eastAsia"/>
        </w:rPr>
        <w:t>If the tenant administrator wants to use the email-based deployment function, iMaster NCE-WAN needs to send deployment emails to related personnel.</w:t>
      </w:r>
    </w:p>
    <w:p w14:paraId="7CBE9520" w14:textId="77777777" w:rsidR="000A4A2C" w:rsidRPr="00D967AC" w:rsidRDefault="000A4A2C" w:rsidP="000A4A2C">
      <w:pPr>
        <w:pStyle w:val="4a"/>
      </w:pPr>
      <w:r w:rsidRPr="00D967AC">
        <w:rPr>
          <w:rFonts w:hint="eastAsia"/>
        </w:rPr>
        <w:t>iMaster NCE-WAN sends a notification email to a tenant if a tenant license is about to expire.</w:t>
      </w:r>
    </w:p>
    <w:p w14:paraId="366BED47" w14:textId="77777777" w:rsidR="000A4A2C" w:rsidRPr="00D967AC" w:rsidRDefault="000A4A2C" w:rsidP="000A4A2C">
      <w:pPr>
        <w:pStyle w:val="1e"/>
      </w:pPr>
      <w:r w:rsidRPr="00D967AC">
        <w:rPr>
          <w:rFonts w:hint="eastAsia"/>
        </w:rPr>
        <w:t xml:space="preserve">Choose </w:t>
      </w:r>
      <w:r w:rsidRPr="00D967AC">
        <w:rPr>
          <w:rFonts w:hint="eastAsia"/>
          <w:b/>
        </w:rPr>
        <w:t>Administrator &gt; Third Party Service &gt; Email Server</w:t>
      </w:r>
      <w:r w:rsidRPr="00D967AC">
        <w:rPr>
          <w:rFonts w:hint="eastAsia"/>
        </w:rPr>
        <w:t xml:space="preserve"> from the main menu.</w:t>
      </w:r>
    </w:p>
    <w:p w14:paraId="657A91FC" w14:textId="77777777" w:rsidR="000A4A2C" w:rsidRPr="00D967AC" w:rsidRDefault="000A4A2C" w:rsidP="000A4A2C">
      <w:pPr>
        <w:pStyle w:val="Figure"/>
        <w:rPr>
          <w:rFonts w:ascii="Huawei Sans" w:hAnsi="Huawei Sans"/>
        </w:rPr>
      </w:pPr>
      <w:r w:rsidRPr="00D967AC">
        <w:rPr>
          <w:rFonts w:ascii="Huawei Sans" w:hAnsi="Huawei Sans"/>
          <w:noProof/>
        </w:rPr>
        <mc:AlternateContent>
          <mc:Choice Requires="wps">
            <w:drawing>
              <wp:anchor distT="0" distB="0" distL="114300" distR="114300" simplePos="0" relativeHeight="251665408" behindDoc="0" locked="0" layoutInCell="1" allowOverlap="1" wp14:anchorId="183CB080" wp14:editId="6B4BE934">
                <wp:simplePos x="0" y="0"/>
                <wp:positionH relativeFrom="column">
                  <wp:posOffset>3042285</wp:posOffset>
                </wp:positionH>
                <wp:positionV relativeFrom="paragraph">
                  <wp:posOffset>1076325</wp:posOffset>
                </wp:positionV>
                <wp:extent cx="958850" cy="342900"/>
                <wp:effectExtent l="19050" t="19050" r="12700" b="19050"/>
                <wp:wrapNone/>
                <wp:docPr id="637" name="矩形 17"/>
                <wp:cNvGraphicFramePr/>
                <a:graphic xmlns:a="http://schemas.openxmlformats.org/drawingml/2006/main">
                  <a:graphicData uri="http://schemas.microsoft.com/office/word/2010/wordprocessingShape">
                    <wps:wsp>
                      <wps:cNvSpPr/>
                      <wps:spPr>
                        <a:xfrm>
                          <a:off x="0" y="0"/>
                          <a:ext cx="958850" cy="3429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3F5ED7" id="矩形 17" o:spid="_x0000_s1026" style="position:absolute;left:0;text-align:left;margin-left:239.55pt;margin-top:84.75pt;width:75.5pt;height:27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" filled="f" strokecolor="#c7000b" strokeweight="2.25pt"/>
            </w:pict>
          </mc:Fallback>
        </mc:AlternateContent>
      </w:r>
      <w:r w:rsidRPr="00D967AC">
        <w:rPr>
          <w:rFonts w:ascii="Huawei Sans" w:hAnsi="Huawei Sans"/>
          <w:noProof/>
        </w:rPr>
        <w:drawing>
          <wp:inline distT="0" distB="0" distL="0" distR="0" wp14:anchorId="5A3E4D66" wp14:editId="232C3645">
            <wp:extent cx="3936262" cy="3596609"/>
            <wp:effectExtent l="19050" t="19050" r="26670" b="2349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40">
                      <a:extLst>
                        <a:ext uri="{28A0092B-C50C-407E-A947-70E740481C1C}">
                          <a14:useLocalDpi xmlns:a14="http://schemas.microsoft.com/office/drawing/2010/main" val="0"/>
                        </a:ext>
                      </a:extLst>
                    </a:blip>
                    <a:stretch>
                      <a:fillRect/>
                    </a:stretch>
                  </pic:blipFill>
                  <pic:spPr>
                    <a:xfrm>
                      <a:off x="0" y="0"/>
                      <a:ext cx="3944225" cy="3603885"/>
                    </a:xfrm>
                    <a:prstGeom prst="rect">
                      <a:avLst/>
                    </a:prstGeom>
                    <a:noFill/>
                    <a:ln w="12700">
                      <a:solidFill>
                        <a:schemeClr val="bg1">
                          <a:lumMod val="85000"/>
                        </a:schemeClr>
                      </a:solidFill>
                    </a:ln>
                  </pic:spPr>
                </pic:pic>
              </a:graphicData>
            </a:graphic>
          </wp:inline>
        </w:drawing>
      </w:r>
    </w:p>
    <w:p w14:paraId="2A3F5E8B" w14:textId="77777777" w:rsidR="000A4A2C" w:rsidRPr="00D967AC" w:rsidRDefault="000A4A2C" w:rsidP="000A4A2C">
      <w:pPr>
        <w:rPr>
          <w:rFonts w:ascii="Huawei Sans" w:hAnsi="Huawei Sans"/>
        </w:rPr>
      </w:pPr>
    </w:p>
    <w:p w14:paraId="5C1AC6D9" w14:textId="77777777" w:rsidR="000A4A2C" w:rsidRPr="00D967AC" w:rsidRDefault="000A4A2C" w:rsidP="000A4A2C">
      <w:pPr>
        <w:pStyle w:val="1e"/>
      </w:pPr>
      <w:r w:rsidRPr="00D967AC">
        <w:rPr>
          <w:rFonts w:hint="eastAsia"/>
        </w:rPr>
        <w:t>Set parameters for connecting to the email server.</w:t>
      </w:r>
    </w:p>
    <w:p w14:paraId="0A4B5032" w14:textId="77777777" w:rsidR="000A4A2C" w:rsidRPr="00D967AC" w:rsidRDefault="000A4A2C" w:rsidP="000A4A2C">
      <w:pPr>
        <w:pStyle w:val="4a"/>
      </w:pPr>
      <w:r w:rsidRPr="00D967AC">
        <w:t>SMTP address: 172.21.16.240</w:t>
      </w:r>
    </w:p>
    <w:p w14:paraId="06504E15" w14:textId="77777777" w:rsidR="000A4A2C" w:rsidRPr="00D967AC" w:rsidRDefault="000A4A2C" w:rsidP="000A4A2C">
      <w:pPr>
        <w:pStyle w:val="4a"/>
      </w:pPr>
      <w:r w:rsidRPr="00D967AC">
        <w:rPr>
          <w:rFonts w:hint="eastAsia"/>
        </w:rPr>
        <w:t>Port: 25</w:t>
      </w:r>
    </w:p>
    <w:p w14:paraId="51D02CC8" w14:textId="77777777" w:rsidR="000A4A2C" w:rsidRPr="00D967AC" w:rsidRDefault="000A4A2C" w:rsidP="000A4A2C">
      <w:pPr>
        <w:pStyle w:val="4a"/>
      </w:pPr>
      <w:r w:rsidRPr="00D967AC">
        <w:rPr>
          <w:rFonts w:hint="eastAsia"/>
        </w:rPr>
        <w:t>Validate server certificate: disabled</w:t>
      </w:r>
    </w:p>
    <w:p w14:paraId="3A52D47D" w14:textId="77777777" w:rsidR="000A4A2C" w:rsidRPr="00D967AC" w:rsidRDefault="000A4A2C" w:rsidP="000A4A2C">
      <w:pPr>
        <w:pStyle w:val="4a"/>
      </w:pPr>
      <w:r w:rsidRPr="00D967AC">
        <w:rPr>
          <w:rFonts w:hint="eastAsia"/>
        </w:rPr>
        <w:t>Account: ZTP@sdwan.com</w:t>
      </w:r>
    </w:p>
    <w:p w14:paraId="16AEA577" w14:textId="77777777" w:rsidR="000A4A2C" w:rsidRPr="00D967AC" w:rsidRDefault="000A4A2C" w:rsidP="000A4A2C">
      <w:pPr>
        <w:pStyle w:val="4a"/>
      </w:pPr>
      <w:r w:rsidRPr="00D967AC">
        <w:rPr>
          <w:rFonts w:hint="eastAsia"/>
        </w:rPr>
        <w:t>Password: Huawei@123</w:t>
      </w:r>
    </w:p>
    <w:p w14:paraId="450E88D7" w14:textId="77777777" w:rsidR="000A4A2C" w:rsidRPr="00D967AC" w:rsidRDefault="000A4A2C" w:rsidP="000A4A2C">
      <w:pPr>
        <w:pStyle w:val="4a"/>
      </w:pPr>
      <w:r w:rsidRPr="00D967AC">
        <w:rPr>
          <w:rFonts w:hint="eastAsia"/>
        </w:rPr>
        <w:t>Sender Email: ZTP@sdwan.com</w:t>
      </w:r>
    </w:p>
    <w:p w14:paraId="59A48C4D" w14:textId="77777777" w:rsidR="000A4A2C" w:rsidRPr="00D967AC" w:rsidRDefault="000A4A2C" w:rsidP="000A4A2C">
      <w:pPr>
        <w:pStyle w:val="Figure"/>
        <w:rPr>
          <w:rFonts w:ascii="Huawei Sans" w:hAnsi="Huawei Sans"/>
        </w:rPr>
      </w:pPr>
      <w:r w:rsidRPr="00D967AC">
        <w:rPr>
          <w:rFonts w:ascii="Huawei Sans" w:hAnsi="Huawei Sans"/>
          <w:noProof/>
        </w:rPr>
        <w:lastRenderedPageBreak/>
        <mc:AlternateContent>
          <mc:Choice Requires="wps">
            <w:drawing>
              <wp:anchor distT="0" distB="0" distL="114300" distR="114300" simplePos="0" relativeHeight="251666432" behindDoc="0" locked="0" layoutInCell="1" allowOverlap="1" wp14:anchorId="722AC456" wp14:editId="6DBB1E30">
                <wp:simplePos x="0" y="0"/>
                <wp:positionH relativeFrom="column">
                  <wp:posOffset>1689735</wp:posOffset>
                </wp:positionH>
                <wp:positionV relativeFrom="paragraph">
                  <wp:posOffset>24765</wp:posOffset>
                </wp:positionV>
                <wp:extent cx="1111250" cy="2317750"/>
                <wp:effectExtent l="19050" t="19050" r="12700" b="25400"/>
                <wp:wrapNone/>
                <wp:docPr id="638" name="矩形 19"/>
                <wp:cNvGraphicFramePr/>
                <a:graphic xmlns:a="http://schemas.openxmlformats.org/drawingml/2006/main">
                  <a:graphicData uri="http://schemas.microsoft.com/office/word/2010/wordprocessingShape">
                    <wps:wsp>
                      <wps:cNvSpPr/>
                      <wps:spPr>
                        <a:xfrm>
                          <a:off x="0" y="0"/>
                          <a:ext cx="1111250" cy="23177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5E3C67" id="矩形 19" o:spid="_x0000_s1026" style="position:absolute;left:0;text-align:left;margin-left:133.05pt;margin-top:1.95pt;width:87.5pt;height:18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" filled="f" strokecolor="#c7000b" strokeweight="2.25pt"/>
            </w:pict>
          </mc:Fallback>
        </mc:AlternateContent>
      </w:r>
      <w:r w:rsidRPr="00D967AC">
        <w:rPr>
          <w:rFonts w:ascii="Huawei Sans" w:hAnsi="Huawei Sans"/>
          <w:noProof/>
        </w:rPr>
        <w:drawing>
          <wp:inline distT="0" distB="0" distL="0" distR="0" wp14:anchorId="3E81F686" wp14:editId="1ADB397D">
            <wp:extent cx="2724960" cy="3824104"/>
            <wp:effectExtent l="19050" t="19050" r="18415" b="2413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a:blip r:embed="rId41">
                      <a:extLst>
                        <a:ext uri="{28A0092B-C50C-407E-A947-70E740481C1C}">
                          <a14:useLocalDpi xmlns:a14="http://schemas.microsoft.com/office/drawing/2010/main" val="0"/>
                        </a:ext>
                      </a:extLst>
                    </a:blip>
                    <a:stretch>
                      <a:fillRect/>
                    </a:stretch>
                  </pic:blipFill>
                  <pic:spPr>
                    <a:xfrm>
                      <a:off x="0" y="0"/>
                      <a:ext cx="2724960" cy="3824104"/>
                    </a:xfrm>
                    <a:prstGeom prst="rect">
                      <a:avLst/>
                    </a:prstGeom>
                    <a:noFill/>
                    <a:ln w="12700">
                      <a:solidFill>
                        <a:schemeClr val="bg1">
                          <a:lumMod val="85000"/>
                        </a:schemeClr>
                      </a:solidFill>
                    </a:ln>
                  </pic:spPr>
                </pic:pic>
              </a:graphicData>
            </a:graphic>
          </wp:inline>
        </w:drawing>
      </w:r>
    </w:p>
    <w:p w14:paraId="18A74AE7" w14:textId="77777777" w:rsidR="000A4A2C" w:rsidRPr="00D967AC" w:rsidRDefault="000A4A2C" w:rsidP="000A4A2C">
      <w:pPr>
        <w:rPr>
          <w:rFonts w:ascii="Huawei Sans" w:hAnsi="Huawei Sans"/>
        </w:rPr>
      </w:pPr>
    </w:p>
    <w:p w14:paraId="64F14D18" w14:textId="77777777" w:rsidR="000A4A2C" w:rsidRPr="00D967AC" w:rsidRDefault="000A4A2C" w:rsidP="000A4A2C">
      <w:pPr>
        <w:pStyle w:val="1e"/>
      </w:pPr>
      <w:r w:rsidRPr="00D967AC">
        <w:rPr>
          <w:rFonts w:hint="eastAsia"/>
        </w:rPr>
        <w:t xml:space="preserve">Click </w:t>
      </w:r>
      <w:r w:rsidRPr="00D967AC">
        <w:rPr>
          <w:rFonts w:hint="eastAsia"/>
          <w:b/>
        </w:rPr>
        <w:t>Test</w:t>
      </w:r>
      <w:r w:rsidRPr="00D967AC">
        <w:rPr>
          <w:rFonts w:hint="eastAsia"/>
        </w:rPr>
        <w:t xml:space="preserve"> to verify the email sending function. After the test is successful, click </w:t>
      </w:r>
      <w:r w:rsidRPr="00D967AC">
        <w:rPr>
          <w:rFonts w:hint="eastAsia"/>
          <w:b/>
        </w:rPr>
        <w:t>Save</w:t>
      </w:r>
      <w:r w:rsidRPr="00D967AC">
        <w:rPr>
          <w:rFonts w:hint="eastAsia"/>
        </w:rPr>
        <w:t xml:space="preserve"> to save the settings.</w:t>
      </w:r>
    </w:p>
    <w:p w14:paraId="18276F02" w14:textId="77777777" w:rsidR="000A4A2C" w:rsidRPr="00D967AC" w:rsidRDefault="000A4A2C" w:rsidP="000A4A2C">
      <w:pPr>
        <w:pStyle w:val="Figure"/>
        <w:rPr>
          <w:rFonts w:ascii="Huawei Sans" w:hAnsi="Huawei Sans"/>
        </w:rPr>
      </w:pPr>
      <w:r w:rsidRPr="00D967AC">
        <w:rPr>
          <w:rFonts w:ascii="Huawei Sans" w:hAnsi="Huawei Sans"/>
          <w:noProof/>
        </w:rPr>
        <mc:AlternateContent>
          <mc:Choice Requires="wps">
            <w:drawing>
              <wp:anchor distT="0" distB="0" distL="114300" distR="114300" simplePos="0" relativeHeight="251667456" behindDoc="0" locked="0" layoutInCell="1" allowOverlap="1" wp14:anchorId="67393CD6" wp14:editId="19DFC213">
                <wp:simplePos x="0" y="0"/>
                <wp:positionH relativeFrom="column">
                  <wp:posOffset>3051810</wp:posOffset>
                </wp:positionH>
                <wp:positionV relativeFrom="paragraph">
                  <wp:posOffset>891540</wp:posOffset>
                </wp:positionV>
                <wp:extent cx="1803400" cy="736600"/>
                <wp:effectExtent l="19050" t="19050" r="25400" b="25400"/>
                <wp:wrapNone/>
                <wp:docPr id="639" name="矩形 21"/>
                <wp:cNvGraphicFramePr/>
                <a:graphic xmlns:a="http://schemas.openxmlformats.org/drawingml/2006/main">
                  <a:graphicData uri="http://schemas.microsoft.com/office/word/2010/wordprocessingShape">
                    <wps:wsp>
                      <wps:cNvSpPr/>
                      <wps:spPr>
                        <a:xfrm>
                          <a:off x="0" y="0"/>
                          <a:ext cx="1803400" cy="7366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CCEB69" id="矩形 21" o:spid="_x0000_s1026" style="position:absolute;left:0;text-align:left;margin-left:240.3pt;margin-top:70.2pt;width:142pt;height:5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" filled="f" strokecolor="#c7000b" strokeweight="2.25pt"/>
            </w:pict>
          </mc:Fallback>
        </mc:AlternateContent>
      </w:r>
      <w:r w:rsidRPr="00D967AC">
        <w:rPr>
          <w:rFonts w:ascii="Huawei Sans" w:hAnsi="Huawei Sans"/>
          <w:noProof/>
        </w:rPr>
        <w:drawing>
          <wp:inline distT="0" distB="0" distL="0" distR="0" wp14:anchorId="38250EB2" wp14:editId="00B19A8F">
            <wp:extent cx="4151317" cy="2943205"/>
            <wp:effectExtent l="19050" t="19050" r="20955" b="1016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151317" cy="2943205"/>
                    </a:xfrm>
                    <a:prstGeom prst="rect">
                      <a:avLst/>
                    </a:prstGeom>
                    <a:noFill/>
                    <a:ln w="12700">
                      <a:solidFill>
                        <a:schemeClr val="bg1">
                          <a:lumMod val="85000"/>
                        </a:schemeClr>
                      </a:solidFill>
                    </a:ln>
                  </pic:spPr>
                </pic:pic>
              </a:graphicData>
            </a:graphic>
          </wp:inline>
        </w:drawing>
      </w:r>
    </w:p>
    <w:p w14:paraId="3BDA58AC" w14:textId="77777777" w:rsidR="000A4A2C" w:rsidRPr="00D967AC" w:rsidRDefault="000A4A2C" w:rsidP="000A4A2C">
      <w:pPr>
        <w:rPr>
          <w:rFonts w:ascii="Huawei Sans" w:hAnsi="Huawei Sans"/>
        </w:rPr>
      </w:pPr>
    </w:p>
    <w:p w14:paraId="42889A1F" w14:textId="77777777" w:rsidR="000A4A2C" w:rsidRPr="00D967AC" w:rsidRDefault="000A4A2C" w:rsidP="000A4A2C">
      <w:pPr>
        <w:pStyle w:val="NotesHeading"/>
        <w:rPr>
          <w:rFonts w:ascii="Huawei Sans" w:eastAsia="方正兰亭黑简体" w:hAnsi="Huawei Sans"/>
          <w:b/>
        </w:rPr>
      </w:pPr>
      <w:r w:rsidRPr="00D967AC">
        <w:rPr>
          <w:rFonts w:ascii="Huawei Sans" w:eastAsia="方正兰亭黑简体" w:hAnsi="Huawei Sans"/>
        </w:rPr>
        <w:drawing>
          <wp:inline distT="0" distB="0" distL="0" distR="0" wp14:anchorId="388315E6" wp14:editId="17EBEA01">
            <wp:extent cx="754381" cy="26746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0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4381" cy="267463"/>
                    </a:xfrm>
                    <a:prstGeom prst="rect">
                      <a:avLst/>
                    </a:prstGeom>
                  </pic:spPr>
                </pic:pic>
              </a:graphicData>
            </a:graphic>
          </wp:inline>
        </w:drawing>
      </w:r>
    </w:p>
    <w:p w14:paraId="0D8D76B9" w14:textId="77777777" w:rsidR="000A4A2C" w:rsidRPr="00D967AC" w:rsidRDefault="000A4A2C" w:rsidP="000A4A2C">
      <w:pPr>
        <w:pStyle w:val="1e"/>
      </w:pPr>
      <w:r w:rsidRPr="00D967AC">
        <w:rPr>
          <w:rFonts w:hint="eastAsia"/>
        </w:rPr>
        <w:t xml:space="preserve">If both the system administrator and MSP administrator have configured the email server, the email server configured by the MSP administrator is used preferentially. If the email </w:t>
      </w:r>
      <w:r w:rsidRPr="00D967AC">
        <w:rPr>
          <w:rFonts w:hint="eastAsia"/>
        </w:rPr>
        <w:lastRenderedPageBreak/>
        <w:t>server configured by the MSP administrator is not found, the email server configured by the system administrator is used.</w:t>
      </w:r>
    </w:p>
    <w:p w14:paraId="07105A6C" w14:textId="77777777" w:rsidR="000A4A2C" w:rsidRPr="00D967AC" w:rsidRDefault="000A4A2C" w:rsidP="000A4A2C">
      <w:pPr>
        <w:pStyle w:val="30"/>
        <w:ind w:left="1701" w:hanging="159"/>
        <w:outlineLvl w:val="4"/>
      </w:pPr>
      <w:r w:rsidRPr="00D967AC">
        <w:rPr>
          <w:rFonts w:hint="eastAsia"/>
        </w:rPr>
        <w:t>Create an MSP administrator account.</w:t>
      </w:r>
    </w:p>
    <w:p w14:paraId="19699217" w14:textId="77777777" w:rsidR="000A4A2C" w:rsidRPr="00D967AC" w:rsidRDefault="000A4A2C" w:rsidP="000A4A2C">
      <w:pPr>
        <w:pStyle w:val="1e"/>
      </w:pPr>
      <w:r w:rsidRPr="00D967AC">
        <w:rPr>
          <w:rFonts w:hint="eastAsia"/>
        </w:rPr>
        <w:t xml:space="preserve">Choose </w:t>
      </w:r>
      <w:r w:rsidRPr="00D967AC">
        <w:rPr>
          <w:rFonts w:hint="eastAsia"/>
          <w:b/>
        </w:rPr>
        <w:t xml:space="preserve">MSP </w:t>
      </w:r>
      <w:r w:rsidRPr="00D967AC">
        <w:rPr>
          <w:rFonts w:hint="eastAsia"/>
        </w:rPr>
        <w:t>Management</w:t>
      </w:r>
      <w:r w:rsidRPr="00D967AC">
        <w:rPr>
          <w:rFonts w:hint="eastAsia"/>
          <w:b/>
        </w:rPr>
        <w:t xml:space="preserve"> &gt; MSP Management &gt; MSP Management</w:t>
      </w:r>
      <w:r w:rsidRPr="00D967AC">
        <w:rPr>
          <w:rFonts w:hint="eastAsia"/>
        </w:rPr>
        <w:t xml:space="preserve"> and click </w:t>
      </w:r>
      <w:r w:rsidRPr="00D967AC">
        <w:rPr>
          <w:rFonts w:hint="eastAsia"/>
          <w:b/>
        </w:rPr>
        <w:t>Create</w:t>
      </w:r>
      <w:r w:rsidRPr="00D967AC">
        <w:rPr>
          <w:rFonts w:hint="eastAsia"/>
        </w:rPr>
        <w:t>.</w:t>
      </w:r>
    </w:p>
    <w:p w14:paraId="02164052" w14:textId="77777777" w:rsidR="000A4A2C" w:rsidRPr="00D967AC" w:rsidRDefault="000A4A2C" w:rsidP="000A4A2C">
      <w:pPr>
        <w:pStyle w:val="Figure"/>
        <w:rPr>
          <w:rFonts w:ascii="Huawei Sans" w:hAnsi="Huawei Sans"/>
        </w:rPr>
      </w:pPr>
      <w:r w:rsidRPr="00D967AC">
        <w:rPr>
          <w:rFonts w:ascii="Huawei Sans" w:hAnsi="Huawei Sans"/>
          <w:noProof/>
        </w:rPr>
        <mc:AlternateContent>
          <mc:Choice Requires="wps">
            <w:drawing>
              <wp:anchor distT="0" distB="0" distL="114300" distR="114300" simplePos="0" relativeHeight="251669504" behindDoc="0" locked="0" layoutInCell="1" allowOverlap="1" wp14:anchorId="507CF850" wp14:editId="654EE7A2">
                <wp:simplePos x="0" y="0"/>
                <wp:positionH relativeFrom="column">
                  <wp:posOffset>4556760</wp:posOffset>
                </wp:positionH>
                <wp:positionV relativeFrom="paragraph">
                  <wp:posOffset>457200</wp:posOffset>
                </wp:positionV>
                <wp:extent cx="450850" cy="184150"/>
                <wp:effectExtent l="19050" t="19050" r="25400" b="25400"/>
                <wp:wrapNone/>
                <wp:docPr id="25" name="矩形 25"/>
                <wp:cNvGraphicFramePr/>
                <a:graphic xmlns:a="http://schemas.openxmlformats.org/drawingml/2006/main">
                  <a:graphicData uri="http://schemas.microsoft.com/office/word/2010/wordprocessingShape">
                    <wps:wsp>
                      <wps:cNvSpPr/>
                      <wps:spPr>
                        <a:xfrm>
                          <a:off x="0" y="0"/>
                          <a:ext cx="450850" cy="1841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0E8E4" id="矩形 25" o:spid="_x0000_s1026" style="position:absolute;left:0;text-align:left;margin-left:358.8pt;margin-top:36pt;width:35.5pt;height:1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668480" behindDoc="0" locked="0" layoutInCell="1" allowOverlap="1" wp14:anchorId="1F191223" wp14:editId="1FD98BDA">
                <wp:simplePos x="0" y="0"/>
                <wp:positionH relativeFrom="column">
                  <wp:posOffset>1156335</wp:posOffset>
                </wp:positionH>
                <wp:positionV relativeFrom="paragraph">
                  <wp:posOffset>285750</wp:posOffset>
                </wp:positionV>
                <wp:extent cx="1060450" cy="412750"/>
                <wp:effectExtent l="19050" t="19050" r="25400" b="25400"/>
                <wp:wrapNone/>
                <wp:docPr id="24" name="矩形 24"/>
                <wp:cNvGraphicFramePr/>
                <a:graphic xmlns:a="http://schemas.openxmlformats.org/drawingml/2006/main">
                  <a:graphicData uri="http://schemas.microsoft.com/office/word/2010/wordprocessingShape">
                    <wps:wsp>
                      <wps:cNvSpPr/>
                      <wps:spPr>
                        <a:xfrm>
                          <a:off x="0" y="0"/>
                          <a:ext cx="1060450" cy="4127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173A01" id="矩形 24" o:spid="_x0000_s1026" style="position:absolute;left:0;text-align:left;margin-left:91.05pt;margin-top:22.5pt;width:83.5pt;height:3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" filled="f" strokecolor="#c7000b" strokeweight="2.25pt"/>
            </w:pict>
          </mc:Fallback>
        </mc:AlternateContent>
      </w:r>
      <w:r w:rsidRPr="00D967AC">
        <w:rPr>
          <w:rFonts w:ascii="Huawei Sans" w:hAnsi="Huawei Sans"/>
          <w:noProof/>
        </w:rPr>
        <w:drawing>
          <wp:inline distT="0" distB="0" distL="0" distR="0" wp14:anchorId="77D6FA71" wp14:editId="0D52AF80">
            <wp:extent cx="4372940" cy="1761413"/>
            <wp:effectExtent l="19050" t="19050" r="8890" b="10795"/>
            <wp:docPr id="6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72940" cy="1761413"/>
                    </a:xfrm>
                    <a:prstGeom prst="rect">
                      <a:avLst/>
                    </a:prstGeom>
                    <a:noFill/>
                    <a:ln w="12700">
                      <a:solidFill>
                        <a:schemeClr val="bg1">
                          <a:lumMod val="85000"/>
                        </a:schemeClr>
                      </a:solidFill>
                    </a:ln>
                  </pic:spPr>
                </pic:pic>
              </a:graphicData>
            </a:graphic>
          </wp:inline>
        </w:drawing>
      </w:r>
    </w:p>
    <w:p w14:paraId="2AAE339A" w14:textId="77777777" w:rsidR="000A4A2C" w:rsidRPr="00D967AC" w:rsidRDefault="000A4A2C" w:rsidP="000A4A2C">
      <w:pPr>
        <w:rPr>
          <w:rFonts w:ascii="Huawei Sans" w:hAnsi="Huawei Sans"/>
        </w:rPr>
      </w:pPr>
    </w:p>
    <w:p w14:paraId="77FE5C0F" w14:textId="77777777" w:rsidR="000A4A2C" w:rsidRPr="00D967AC" w:rsidRDefault="000A4A2C" w:rsidP="000A4A2C">
      <w:pPr>
        <w:pStyle w:val="1e"/>
      </w:pPr>
      <w:r w:rsidRPr="00D967AC">
        <w:rPr>
          <w:rFonts w:hint="eastAsia"/>
        </w:rPr>
        <w:t>Configure MSP information.</w:t>
      </w:r>
    </w:p>
    <w:p w14:paraId="741E965E" w14:textId="77777777" w:rsidR="000A4A2C" w:rsidRPr="00D967AC" w:rsidRDefault="000A4A2C" w:rsidP="000A4A2C">
      <w:pPr>
        <w:pStyle w:val="1e"/>
      </w:pPr>
      <w:r w:rsidRPr="00D967AC">
        <w:rPr>
          <w:rFonts w:hint="eastAsia"/>
        </w:rPr>
        <w:t xml:space="preserve"># Set </w:t>
      </w:r>
      <w:r w:rsidRPr="00D967AC">
        <w:rPr>
          <w:rFonts w:hint="eastAsia"/>
          <w:b/>
        </w:rPr>
        <w:t>MSP name</w:t>
      </w:r>
      <w:r w:rsidRPr="00D967AC">
        <w:rPr>
          <w:rFonts w:hint="eastAsia"/>
        </w:rPr>
        <w:t xml:space="preserve"> (</w:t>
      </w:r>
      <w:r w:rsidRPr="00D967AC">
        <w:rPr>
          <w:rFonts w:hint="eastAsia"/>
          <w:b/>
        </w:rPr>
        <w:t>IP-LAB</w:t>
      </w:r>
      <w:r w:rsidRPr="00D967AC">
        <w:rPr>
          <w:rFonts w:hint="eastAsia"/>
        </w:rPr>
        <w:t xml:space="preserve">) and </w:t>
      </w:r>
      <w:r w:rsidRPr="00D967AC">
        <w:rPr>
          <w:rFonts w:hint="eastAsia"/>
          <w:b/>
        </w:rPr>
        <w:t>Login authentication mode</w:t>
      </w:r>
      <w:r w:rsidRPr="00D967AC">
        <w:rPr>
          <w:rFonts w:hint="eastAsia"/>
        </w:rPr>
        <w:t xml:space="preserve"> (</w:t>
      </w:r>
      <w:r w:rsidRPr="00D967AC">
        <w:rPr>
          <w:rFonts w:hint="eastAsia"/>
          <w:b/>
        </w:rPr>
        <w:t>Username/</w:t>
      </w:r>
      <w:r w:rsidRPr="00D967AC">
        <w:rPr>
          <w:rFonts w:hint="eastAsia"/>
        </w:rPr>
        <w:t xml:space="preserve">password), and click </w:t>
      </w:r>
      <w:r w:rsidRPr="00D967AC">
        <w:rPr>
          <w:rFonts w:hint="eastAsia"/>
          <w:b/>
        </w:rPr>
        <w:t>Next</w:t>
      </w:r>
      <w:r w:rsidRPr="00D967AC">
        <w:rPr>
          <w:rFonts w:hint="eastAsia"/>
        </w:rPr>
        <w:t>.</w:t>
      </w:r>
    </w:p>
    <w:p w14:paraId="547B9C24" w14:textId="77777777" w:rsidR="000A4A2C" w:rsidRPr="00D967AC" w:rsidRDefault="000A4A2C" w:rsidP="000A4A2C">
      <w:pPr>
        <w:pStyle w:val="Figure"/>
        <w:rPr>
          <w:rFonts w:ascii="Huawei Sans" w:hAnsi="Huawei Sans"/>
        </w:rPr>
      </w:pPr>
      <w:r w:rsidRPr="00D967AC">
        <w:rPr>
          <w:rFonts w:ascii="Huawei Sans" w:hAnsi="Huawei Sans"/>
          <w:noProof/>
        </w:rPr>
        <mc:AlternateContent>
          <mc:Choice Requires="wps">
            <w:drawing>
              <wp:anchor distT="0" distB="0" distL="114300" distR="114300" simplePos="0" relativeHeight="251671552" behindDoc="0" locked="0" layoutInCell="1" allowOverlap="1" wp14:anchorId="38236B16" wp14:editId="41CFFD90">
                <wp:simplePos x="0" y="0"/>
                <wp:positionH relativeFrom="column">
                  <wp:posOffset>2318385</wp:posOffset>
                </wp:positionH>
                <wp:positionV relativeFrom="paragraph">
                  <wp:posOffset>3220720</wp:posOffset>
                </wp:positionV>
                <wp:extent cx="1225550" cy="463550"/>
                <wp:effectExtent l="19050" t="19050" r="12700" b="12700"/>
                <wp:wrapNone/>
                <wp:docPr id="29" name="矩形 29"/>
                <wp:cNvGraphicFramePr/>
                <a:graphic xmlns:a="http://schemas.openxmlformats.org/drawingml/2006/main">
                  <a:graphicData uri="http://schemas.microsoft.com/office/word/2010/wordprocessingShape">
                    <wps:wsp>
                      <wps:cNvSpPr/>
                      <wps:spPr>
                        <a:xfrm>
                          <a:off x="0" y="0"/>
                          <a:ext cx="1225550" cy="4635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5A9E3C" id="矩形 29" o:spid="_x0000_s1026" style="position:absolute;left:0;text-align:left;margin-left:182.55pt;margin-top:253.6pt;width:96.5pt;height:36.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670528" behindDoc="0" locked="0" layoutInCell="1" allowOverlap="1" wp14:anchorId="633F5D98" wp14:editId="10F679B9">
                <wp:simplePos x="0" y="0"/>
                <wp:positionH relativeFrom="column">
                  <wp:posOffset>2318385</wp:posOffset>
                </wp:positionH>
                <wp:positionV relativeFrom="paragraph">
                  <wp:posOffset>591820</wp:posOffset>
                </wp:positionV>
                <wp:extent cx="469900" cy="177800"/>
                <wp:effectExtent l="19050" t="19050" r="25400" b="12700"/>
                <wp:wrapNone/>
                <wp:docPr id="27" name="矩形 27"/>
                <wp:cNvGraphicFramePr/>
                <a:graphic xmlns:a="http://schemas.openxmlformats.org/drawingml/2006/main">
                  <a:graphicData uri="http://schemas.microsoft.com/office/word/2010/wordprocessingShape">
                    <wps:wsp>
                      <wps:cNvSpPr/>
                      <wps:spPr>
                        <a:xfrm>
                          <a:off x="0" y="0"/>
                          <a:ext cx="469900" cy="1778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0327F0" id="矩形 27" o:spid="_x0000_s1026" style="position:absolute;left:0;text-align:left;margin-left:182.55pt;margin-top:46.6pt;width:37pt;height:14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" filled="f" strokecolor="#c7000b" strokeweight="2.25pt"/>
            </w:pict>
          </mc:Fallback>
        </mc:AlternateContent>
      </w:r>
      <w:r w:rsidRPr="00D967AC">
        <w:rPr>
          <w:rFonts w:ascii="Huawei Sans" w:hAnsi="Huawei Sans"/>
          <w:noProof/>
        </w:rPr>
        <w:drawing>
          <wp:inline distT="0" distB="0" distL="0" distR="0" wp14:anchorId="5AA85817" wp14:editId="074858CE">
            <wp:extent cx="3857625" cy="3922459"/>
            <wp:effectExtent l="19050" t="19050" r="9525" b="209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61100" cy="3925992"/>
                    </a:xfrm>
                    <a:prstGeom prst="rect">
                      <a:avLst/>
                    </a:prstGeom>
                    <a:noFill/>
                    <a:ln w="12700">
                      <a:solidFill>
                        <a:schemeClr val="bg1">
                          <a:lumMod val="85000"/>
                        </a:schemeClr>
                      </a:solidFill>
                    </a:ln>
                  </pic:spPr>
                </pic:pic>
              </a:graphicData>
            </a:graphic>
          </wp:inline>
        </w:drawing>
      </w:r>
    </w:p>
    <w:p w14:paraId="252204FF" w14:textId="77777777" w:rsidR="000A4A2C" w:rsidRPr="00D967AC" w:rsidRDefault="000A4A2C" w:rsidP="000A4A2C">
      <w:pPr>
        <w:rPr>
          <w:rFonts w:ascii="Huawei Sans" w:hAnsi="Huawei Sans"/>
        </w:rPr>
      </w:pPr>
    </w:p>
    <w:p w14:paraId="25265E0A" w14:textId="77777777" w:rsidR="000A4A2C" w:rsidRPr="00D967AC" w:rsidRDefault="000A4A2C" w:rsidP="000A4A2C">
      <w:pPr>
        <w:pStyle w:val="NotesHeading"/>
        <w:rPr>
          <w:rFonts w:ascii="Huawei Sans" w:eastAsia="方正兰亭黑简体" w:hAnsi="Huawei Sans"/>
          <w:b/>
        </w:rPr>
      </w:pPr>
      <w:r w:rsidRPr="00D967AC">
        <w:rPr>
          <w:rFonts w:ascii="Huawei Sans" w:eastAsia="方正兰亭黑简体" w:hAnsi="Huawei Sans"/>
        </w:rPr>
        <w:lastRenderedPageBreak/>
        <w:drawing>
          <wp:inline distT="0" distB="0" distL="0" distR="0" wp14:anchorId="7D838045" wp14:editId="38DCC211">
            <wp:extent cx="754381" cy="26746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0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4381" cy="267463"/>
                    </a:xfrm>
                    <a:prstGeom prst="rect">
                      <a:avLst/>
                    </a:prstGeom>
                  </pic:spPr>
                </pic:pic>
              </a:graphicData>
            </a:graphic>
          </wp:inline>
        </w:drawing>
      </w:r>
    </w:p>
    <w:p w14:paraId="4BF27056" w14:textId="77777777" w:rsidR="000A4A2C" w:rsidRPr="00D967AC" w:rsidRDefault="000A4A2C" w:rsidP="000A4A2C">
      <w:pPr>
        <w:pStyle w:val="1e"/>
      </w:pPr>
      <w:r w:rsidRPr="00D967AC">
        <w:t>The MSP name is used only to identify the MSP for the convenience of system administrator's management, but not for MSP login.</w:t>
      </w:r>
    </w:p>
    <w:p w14:paraId="2ECC70C1" w14:textId="77777777" w:rsidR="000A4A2C" w:rsidRPr="00D967AC" w:rsidRDefault="000A4A2C" w:rsidP="000A4A2C">
      <w:pPr>
        <w:pStyle w:val="1e"/>
      </w:pPr>
      <w:r w:rsidRPr="00D967AC">
        <w:rPr>
          <w:rFonts w:hint="eastAsia"/>
        </w:rPr>
        <w:t xml:space="preserve">If </w:t>
      </w:r>
      <w:r w:rsidRPr="00D967AC">
        <w:rPr>
          <w:rFonts w:hint="eastAsia"/>
          <w:b/>
        </w:rPr>
        <w:t>Username/Password + SMS verification code</w:t>
      </w:r>
      <w:r w:rsidRPr="00D967AC">
        <w:rPr>
          <w:rFonts w:hint="eastAsia"/>
        </w:rPr>
        <w:t xml:space="preserve"> is configured, you need to configure the SMS server under the administrator account.</w:t>
      </w:r>
    </w:p>
    <w:p w14:paraId="740E69F6" w14:textId="77777777" w:rsidR="000A4A2C" w:rsidRPr="00D967AC" w:rsidRDefault="000A4A2C" w:rsidP="000A4A2C">
      <w:pPr>
        <w:pStyle w:val="1e"/>
      </w:pPr>
      <w:r w:rsidRPr="00D967AC">
        <w:rPr>
          <w:rFonts w:hint="eastAsia"/>
        </w:rPr>
        <w:t xml:space="preserve">Choose </w:t>
      </w:r>
      <w:r w:rsidRPr="00D967AC">
        <w:rPr>
          <w:rFonts w:hint="eastAsia"/>
          <w:b/>
        </w:rPr>
        <w:t>Administrator &gt; Third Party Service &gt; SMS Server</w:t>
      </w:r>
      <w:r w:rsidRPr="00D967AC">
        <w:rPr>
          <w:rFonts w:hint="eastAsia"/>
        </w:rPr>
        <w:t xml:space="preserve"> to configure the SMS server.</w:t>
      </w:r>
    </w:p>
    <w:p w14:paraId="6803F801" w14:textId="77777777" w:rsidR="000A4A2C" w:rsidRPr="00D967AC" w:rsidRDefault="000A4A2C" w:rsidP="000A4A2C">
      <w:pPr>
        <w:pStyle w:val="1e"/>
      </w:pPr>
      <w:r w:rsidRPr="00D967AC">
        <w:rPr>
          <w:rFonts w:hint="eastAsia"/>
        </w:rPr>
        <w:t xml:space="preserve"># Set </w:t>
      </w:r>
      <w:r w:rsidRPr="00D967AC">
        <w:rPr>
          <w:rFonts w:hint="eastAsia"/>
          <w:b/>
        </w:rPr>
        <w:t>Account</w:t>
      </w:r>
      <w:r w:rsidRPr="00D967AC">
        <w:rPr>
          <w:rFonts w:hint="eastAsia"/>
        </w:rPr>
        <w:t xml:space="preserve"> (</w:t>
      </w:r>
      <w:r w:rsidRPr="00D967AC">
        <w:rPr>
          <w:rFonts w:hint="eastAsia"/>
          <w:b/>
        </w:rPr>
        <w:t>NCEWAN-MSP1</w:t>
      </w:r>
      <w:r w:rsidRPr="00D967AC">
        <w:rPr>
          <w:rFonts w:hint="eastAsia"/>
        </w:rPr>
        <w:t xml:space="preserve">) and </w:t>
      </w:r>
      <w:r w:rsidRPr="00D967AC">
        <w:rPr>
          <w:rFonts w:hint="eastAsia"/>
          <w:b/>
        </w:rPr>
        <w:t>Password</w:t>
      </w:r>
      <w:r w:rsidRPr="00D967AC">
        <w:rPr>
          <w:rFonts w:hint="eastAsia"/>
        </w:rPr>
        <w:t xml:space="preserve"> (</w:t>
      </w:r>
      <w:r w:rsidRPr="00D967AC">
        <w:rPr>
          <w:rFonts w:hint="eastAsia"/>
          <w:b/>
        </w:rPr>
        <w:t>Admin@1234</w:t>
      </w:r>
      <w:r w:rsidRPr="00D967AC">
        <w:rPr>
          <w:rFonts w:hint="eastAsia"/>
        </w:rPr>
        <w:t xml:space="preserve">) for MSP login and click </w:t>
      </w:r>
      <w:r w:rsidRPr="00D967AC">
        <w:rPr>
          <w:rFonts w:hint="eastAsia"/>
          <w:b/>
        </w:rPr>
        <w:t>OK</w:t>
      </w:r>
      <w:r w:rsidRPr="00D967AC">
        <w:rPr>
          <w:rFonts w:hint="eastAsia"/>
        </w:rPr>
        <w:t>.</w:t>
      </w:r>
    </w:p>
    <w:p w14:paraId="7B4E1F18" w14:textId="77777777" w:rsidR="000A4A2C" w:rsidRPr="00D967AC" w:rsidRDefault="000A4A2C" w:rsidP="000A4A2C">
      <w:pPr>
        <w:pStyle w:val="Figure"/>
        <w:rPr>
          <w:rFonts w:ascii="Huawei Sans" w:hAnsi="Huawei Sans"/>
        </w:rPr>
      </w:pPr>
      <w:r w:rsidRPr="00D967AC">
        <w:rPr>
          <w:rFonts w:ascii="Huawei Sans" w:hAnsi="Huawei Sans"/>
          <w:noProof/>
        </w:rPr>
        <w:drawing>
          <wp:inline distT="0" distB="0" distL="0" distR="0" wp14:anchorId="080DC857" wp14:editId="13CB73FF">
            <wp:extent cx="3696649" cy="4239161"/>
            <wp:effectExtent l="19050" t="19050" r="18415" b="285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5">
                      <a:extLst>
                        <a:ext uri="{28A0092B-C50C-407E-A947-70E740481C1C}">
                          <a14:useLocalDpi xmlns:a14="http://schemas.microsoft.com/office/drawing/2010/main" val="0"/>
                        </a:ext>
                      </a:extLst>
                    </a:blip>
                    <a:stretch>
                      <a:fillRect/>
                    </a:stretch>
                  </pic:blipFill>
                  <pic:spPr>
                    <a:xfrm>
                      <a:off x="0" y="0"/>
                      <a:ext cx="3696649" cy="4239161"/>
                    </a:xfrm>
                    <a:prstGeom prst="rect">
                      <a:avLst/>
                    </a:prstGeom>
                    <a:noFill/>
                    <a:ln w="12700">
                      <a:solidFill>
                        <a:schemeClr val="bg1">
                          <a:lumMod val="85000"/>
                        </a:schemeClr>
                      </a:solidFill>
                    </a:ln>
                  </pic:spPr>
                </pic:pic>
              </a:graphicData>
            </a:graphic>
          </wp:inline>
        </w:drawing>
      </w:r>
    </w:p>
    <w:p w14:paraId="7F0BC8A9" w14:textId="77777777" w:rsidR="000A4A2C" w:rsidRPr="00D967AC" w:rsidRDefault="000A4A2C" w:rsidP="000A4A2C">
      <w:pPr>
        <w:rPr>
          <w:rFonts w:ascii="Huawei Sans" w:hAnsi="Huawei Sans"/>
        </w:rPr>
      </w:pPr>
    </w:p>
    <w:p w14:paraId="021DFFCC" w14:textId="77777777" w:rsidR="000A4A2C" w:rsidRPr="00D967AC" w:rsidRDefault="000A4A2C" w:rsidP="000A4A2C">
      <w:pPr>
        <w:pStyle w:val="30"/>
        <w:ind w:left="1701" w:hanging="159"/>
        <w:outlineLvl w:val="4"/>
      </w:pPr>
      <w:r w:rsidRPr="00D967AC">
        <w:rPr>
          <w:rFonts w:hint="eastAsia"/>
        </w:rPr>
        <w:t>Log in and manage MSP accounts.</w:t>
      </w:r>
    </w:p>
    <w:p w14:paraId="53EAE716" w14:textId="77777777" w:rsidR="000A4A2C" w:rsidRPr="00D967AC" w:rsidRDefault="000A4A2C" w:rsidP="000A4A2C">
      <w:pPr>
        <w:pStyle w:val="1e"/>
      </w:pPr>
      <w:r w:rsidRPr="00D967AC">
        <w:rPr>
          <w:rFonts w:hint="eastAsia"/>
        </w:rPr>
        <w:t>Log out and log in again (https://172.21.16.199:18008) using the initial account (</w:t>
      </w:r>
      <w:r w:rsidRPr="00D967AC">
        <w:rPr>
          <w:rFonts w:hint="eastAsia"/>
          <w:b/>
        </w:rPr>
        <w:t>NCEWAN-MSP1</w:t>
      </w:r>
      <w:r w:rsidRPr="00D967AC">
        <w:rPr>
          <w:rFonts w:hint="eastAsia"/>
        </w:rPr>
        <w:t>) and password (</w:t>
      </w:r>
      <w:r w:rsidRPr="00D967AC">
        <w:rPr>
          <w:rFonts w:hint="eastAsia"/>
          <w:b/>
        </w:rPr>
        <w:t>Admin@1234</w:t>
      </w:r>
      <w:r w:rsidRPr="00D967AC">
        <w:rPr>
          <w:rFonts w:hint="eastAsia"/>
        </w:rPr>
        <w:t>) of the MSP.</w:t>
      </w:r>
    </w:p>
    <w:p w14:paraId="75B016C0" w14:textId="77777777" w:rsidR="000A4A2C" w:rsidRPr="00D967AC" w:rsidRDefault="000A4A2C" w:rsidP="000A4A2C">
      <w:pPr>
        <w:pStyle w:val="Figure"/>
        <w:ind w:left="0"/>
        <w:jc w:val="right"/>
        <w:rPr>
          <w:rFonts w:ascii="Huawei Sans" w:hAnsi="Huawei Sans"/>
        </w:rPr>
      </w:pPr>
      <w:r w:rsidRPr="00D967AC">
        <w:rPr>
          <w:rFonts w:ascii="Huawei Sans" w:hAnsi="Huawei Sans"/>
          <w:noProof/>
        </w:rPr>
        <w:lastRenderedPageBreak/>
        <mc:AlternateContent>
          <mc:Choice Requires="wps">
            <w:drawing>
              <wp:anchor distT="0" distB="0" distL="114300" distR="114300" simplePos="0" relativeHeight="251672576" behindDoc="0" locked="0" layoutInCell="1" allowOverlap="1" wp14:anchorId="7F2DAE90" wp14:editId="168EBB9B">
                <wp:simplePos x="0" y="0"/>
                <wp:positionH relativeFrom="column">
                  <wp:posOffset>2813685</wp:posOffset>
                </wp:positionH>
                <wp:positionV relativeFrom="paragraph">
                  <wp:posOffset>1224915</wp:posOffset>
                </wp:positionV>
                <wp:extent cx="1289050" cy="469900"/>
                <wp:effectExtent l="19050" t="19050" r="25400" b="25400"/>
                <wp:wrapNone/>
                <wp:docPr id="30" name="矩形 30"/>
                <wp:cNvGraphicFramePr/>
                <a:graphic xmlns:a="http://schemas.openxmlformats.org/drawingml/2006/main">
                  <a:graphicData uri="http://schemas.microsoft.com/office/word/2010/wordprocessingShape">
                    <wps:wsp>
                      <wps:cNvSpPr/>
                      <wps:spPr>
                        <a:xfrm>
                          <a:off x="0" y="0"/>
                          <a:ext cx="1289050" cy="4699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5CFA3B" id="矩形 30" o:spid="_x0000_s1026" style="position:absolute;left:0;text-align:left;margin-left:221.55pt;margin-top:96.45pt;width:101.5pt;height:37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" filled="f" strokecolor="#c7000b" strokeweight="2.25pt"/>
            </w:pict>
          </mc:Fallback>
        </mc:AlternateContent>
      </w:r>
      <w:r w:rsidRPr="00D967AC">
        <w:rPr>
          <w:rFonts w:ascii="Huawei Sans" w:hAnsi="Huawei Sans"/>
          <w:noProof/>
        </w:rPr>
        <w:drawing>
          <wp:inline distT="0" distB="0" distL="0" distR="0" wp14:anchorId="7CBFF55C" wp14:editId="6B34B245">
            <wp:extent cx="5375726" cy="2902164"/>
            <wp:effectExtent l="19050" t="19050" r="15875"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75726" cy="2902164"/>
                    </a:xfrm>
                    <a:prstGeom prst="rect">
                      <a:avLst/>
                    </a:prstGeom>
                    <a:noFill/>
                    <a:ln w="12700">
                      <a:solidFill>
                        <a:schemeClr val="bg1">
                          <a:lumMod val="85000"/>
                        </a:schemeClr>
                      </a:solidFill>
                    </a:ln>
                  </pic:spPr>
                </pic:pic>
              </a:graphicData>
            </a:graphic>
          </wp:inline>
        </w:drawing>
      </w:r>
    </w:p>
    <w:p w14:paraId="7F65B9D5" w14:textId="77777777" w:rsidR="000A4A2C" w:rsidRPr="00D967AC" w:rsidRDefault="000A4A2C" w:rsidP="000A4A2C">
      <w:pPr>
        <w:pStyle w:val="1e"/>
      </w:pPr>
      <w:r w:rsidRPr="00D967AC">
        <w:rPr>
          <w:rFonts w:hint="eastAsia"/>
        </w:rPr>
        <w:t>Change the initial password (</w:t>
      </w:r>
      <w:r w:rsidRPr="00D967AC">
        <w:rPr>
          <w:rFonts w:hint="eastAsia"/>
          <w:b/>
        </w:rPr>
        <w:t>Admin@1234</w:t>
      </w:r>
      <w:r w:rsidRPr="00D967AC">
        <w:rPr>
          <w:rFonts w:hint="eastAsia"/>
        </w:rPr>
        <w:t>) to the new password (</w:t>
      </w:r>
      <w:r w:rsidRPr="00D967AC">
        <w:rPr>
          <w:rFonts w:hint="eastAsia"/>
          <w:b/>
        </w:rPr>
        <w:t>Huawei12#$</w:t>
      </w:r>
      <w:r w:rsidRPr="00D967AC">
        <w:rPr>
          <w:rFonts w:hint="eastAsia"/>
        </w:rPr>
        <w:t>) upon the first login.</w:t>
      </w:r>
    </w:p>
    <w:p w14:paraId="7C972AC5" w14:textId="77777777" w:rsidR="000A4A2C" w:rsidRPr="00D967AC" w:rsidRDefault="000A4A2C" w:rsidP="000A4A2C">
      <w:pPr>
        <w:pStyle w:val="Figure"/>
        <w:ind w:left="1080"/>
        <w:jc w:val="right"/>
        <w:rPr>
          <w:rFonts w:ascii="Huawei Sans" w:hAnsi="Huawei Sans"/>
        </w:rPr>
      </w:pPr>
      <w:r w:rsidRPr="00D967AC">
        <w:rPr>
          <w:rFonts w:ascii="Huawei Sans" w:hAnsi="Huawei Sans"/>
          <w:noProof/>
        </w:rPr>
        <mc:AlternateContent>
          <mc:Choice Requires="wps">
            <w:drawing>
              <wp:anchor distT="0" distB="0" distL="114300" distR="114300" simplePos="0" relativeHeight="251673600" behindDoc="0" locked="0" layoutInCell="1" allowOverlap="1" wp14:anchorId="5FA7F7FA" wp14:editId="49E115D9">
                <wp:simplePos x="0" y="0"/>
                <wp:positionH relativeFrom="column">
                  <wp:posOffset>1423035</wp:posOffset>
                </wp:positionH>
                <wp:positionV relativeFrom="paragraph">
                  <wp:posOffset>781050</wp:posOffset>
                </wp:positionV>
                <wp:extent cx="781050" cy="406400"/>
                <wp:effectExtent l="19050" t="19050" r="19050" b="12700"/>
                <wp:wrapNone/>
                <wp:docPr id="32" name="矩形 32"/>
                <wp:cNvGraphicFramePr/>
                <a:graphic xmlns:a="http://schemas.openxmlformats.org/drawingml/2006/main">
                  <a:graphicData uri="http://schemas.microsoft.com/office/word/2010/wordprocessingShape">
                    <wps:wsp>
                      <wps:cNvSpPr/>
                      <wps:spPr>
                        <a:xfrm>
                          <a:off x="0" y="0"/>
                          <a:ext cx="781050" cy="4064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91DEC5" id="矩形 32" o:spid="_x0000_s1026" style="position:absolute;left:0;text-align:left;margin-left:112.05pt;margin-top:61.5pt;width:61.5pt;height:32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" filled="f" strokecolor="#c7000b" strokeweight="2.25pt"/>
            </w:pict>
          </mc:Fallback>
        </mc:AlternateContent>
      </w:r>
      <w:r w:rsidRPr="00D967AC">
        <w:rPr>
          <w:rFonts w:ascii="Huawei Sans" w:hAnsi="Huawei Sans"/>
          <w:noProof/>
        </w:rPr>
        <w:drawing>
          <wp:inline distT="0" distB="0" distL="0" distR="0" wp14:anchorId="5B10127A" wp14:editId="12A1BAB3">
            <wp:extent cx="5467440" cy="2626798"/>
            <wp:effectExtent l="19050" t="19050" r="19050" b="215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67440" cy="2626798"/>
                    </a:xfrm>
                    <a:prstGeom prst="rect">
                      <a:avLst/>
                    </a:prstGeom>
                    <a:noFill/>
                    <a:ln w="12700">
                      <a:solidFill>
                        <a:schemeClr val="bg1">
                          <a:lumMod val="85000"/>
                        </a:schemeClr>
                      </a:solidFill>
                    </a:ln>
                  </pic:spPr>
                </pic:pic>
              </a:graphicData>
            </a:graphic>
          </wp:inline>
        </w:drawing>
      </w:r>
    </w:p>
    <w:p w14:paraId="4E50B449" w14:textId="77777777" w:rsidR="000A4A2C" w:rsidRPr="00D967AC" w:rsidRDefault="000A4A2C" w:rsidP="000A4A2C">
      <w:pPr>
        <w:rPr>
          <w:rFonts w:ascii="Huawei Sans" w:hAnsi="Huawei Sans"/>
        </w:rPr>
      </w:pPr>
    </w:p>
    <w:p w14:paraId="092143F1" w14:textId="77777777" w:rsidR="000A4A2C" w:rsidRPr="00D967AC" w:rsidRDefault="000A4A2C" w:rsidP="000A4A2C">
      <w:pPr>
        <w:pStyle w:val="1e"/>
      </w:pPr>
      <w:r w:rsidRPr="00D967AC">
        <w:rPr>
          <w:rFonts w:hint="eastAsia"/>
        </w:rPr>
        <w:t>The password policy of the MSP account is modified to ensure that the password does not expire. This method is similar to the method for the system administrator to modify the password policy.</w:t>
      </w:r>
    </w:p>
    <w:p w14:paraId="5C382BD9" w14:textId="77777777" w:rsidR="000A4A2C" w:rsidRPr="00D967AC" w:rsidRDefault="000A4A2C" w:rsidP="000A4A2C">
      <w:pPr>
        <w:pStyle w:val="30"/>
        <w:ind w:left="1701" w:hanging="159"/>
        <w:outlineLvl w:val="4"/>
      </w:pPr>
      <w:r w:rsidRPr="00D967AC">
        <w:rPr>
          <w:rFonts w:hint="eastAsia"/>
        </w:rPr>
        <w:t>Create a tenant administrator account.</w:t>
      </w:r>
    </w:p>
    <w:p w14:paraId="71F6FF9E" w14:textId="77777777" w:rsidR="000A4A2C" w:rsidRPr="00D967AC" w:rsidRDefault="000A4A2C" w:rsidP="000A4A2C">
      <w:pPr>
        <w:pStyle w:val="1e"/>
      </w:pPr>
      <w:r w:rsidRPr="00D967AC">
        <w:rPr>
          <w:rFonts w:hint="eastAsia"/>
        </w:rPr>
        <w:t xml:space="preserve">Choose </w:t>
      </w:r>
      <w:r w:rsidRPr="00D967AC">
        <w:rPr>
          <w:rFonts w:hint="eastAsia"/>
          <w:b/>
        </w:rPr>
        <w:t xml:space="preserve">Tenant </w:t>
      </w:r>
      <w:r w:rsidRPr="00D967AC">
        <w:rPr>
          <w:rFonts w:hint="eastAsia"/>
        </w:rPr>
        <w:t>Management</w:t>
      </w:r>
      <w:r w:rsidRPr="00D967AC">
        <w:rPr>
          <w:rFonts w:hint="eastAsia"/>
          <w:b/>
        </w:rPr>
        <w:t xml:space="preserve"> &gt; Tenant Management &gt; Tenant Management</w:t>
      </w:r>
      <w:r w:rsidRPr="00D967AC">
        <w:rPr>
          <w:rFonts w:hint="eastAsia"/>
        </w:rPr>
        <w:t xml:space="preserve"> and click </w:t>
      </w:r>
      <w:r w:rsidRPr="00D967AC">
        <w:rPr>
          <w:rFonts w:hint="eastAsia"/>
          <w:b/>
        </w:rPr>
        <w:t>Create</w:t>
      </w:r>
      <w:r w:rsidRPr="00D967AC">
        <w:rPr>
          <w:rFonts w:hint="eastAsia"/>
        </w:rPr>
        <w:t>.</w:t>
      </w:r>
    </w:p>
    <w:p w14:paraId="2BB93DCC" w14:textId="77777777" w:rsidR="000A4A2C" w:rsidRPr="00D967AC" w:rsidRDefault="000A4A2C" w:rsidP="000A4A2C">
      <w:pPr>
        <w:pStyle w:val="Figure"/>
        <w:ind w:left="0"/>
        <w:jc w:val="right"/>
        <w:rPr>
          <w:rFonts w:ascii="Huawei Sans" w:hAnsi="Huawei Sans"/>
        </w:rPr>
      </w:pPr>
      <w:r w:rsidRPr="00D967AC">
        <w:rPr>
          <w:rFonts w:ascii="Huawei Sans" w:hAnsi="Huawei Sans"/>
          <w:noProof/>
        </w:rPr>
        <w:lastRenderedPageBreak/>
        <mc:AlternateContent>
          <mc:Choice Requires="wps">
            <w:drawing>
              <wp:anchor distT="0" distB="0" distL="114300" distR="114300" simplePos="0" relativeHeight="251675648" behindDoc="0" locked="0" layoutInCell="1" allowOverlap="1" wp14:anchorId="6184197A" wp14:editId="23D23CDB">
                <wp:simplePos x="0" y="0"/>
                <wp:positionH relativeFrom="column">
                  <wp:posOffset>5556885</wp:posOffset>
                </wp:positionH>
                <wp:positionV relativeFrom="paragraph">
                  <wp:posOffset>339090</wp:posOffset>
                </wp:positionV>
                <wp:extent cx="419100" cy="196850"/>
                <wp:effectExtent l="19050" t="19050" r="19050" b="12700"/>
                <wp:wrapNone/>
                <wp:docPr id="35" name="矩形 35"/>
                <wp:cNvGraphicFramePr/>
                <a:graphic xmlns:a="http://schemas.openxmlformats.org/drawingml/2006/main">
                  <a:graphicData uri="http://schemas.microsoft.com/office/word/2010/wordprocessingShape">
                    <wps:wsp>
                      <wps:cNvSpPr/>
                      <wps:spPr>
                        <a:xfrm>
                          <a:off x="0" y="0"/>
                          <a:ext cx="419100" cy="1968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686C62" id="矩形 35" o:spid="_x0000_s1026" style="position:absolute;left:0;text-align:left;margin-left:437.55pt;margin-top:26.7pt;width:33pt;height:1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674624" behindDoc="0" locked="0" layoutInCell="1" allowOverlap="1" wp14:anchorId="537567BD" wp14:editId="5A1990C1">
                <wp:simplePos x="0" y="0"/>
                <wp:positionH relativeFrom="column">
                  <wp:posOffset>889635</wp:posOffset>
                </wp:positionH>
                <wp:positionV relativeFrom="paragraph">
                  <wp:posOffset>548640</wp:posOffset>
                </wp:positionV>
                <wp:extent cx="666750" cy="298450"/>
                <wp:effectExtent l="19050" t="19050" r="19050" b="25400"/>
                <wp:wrapNone/>
                <wp:docPr id="33" name="矩形 33"/>
                <wp:cNvGraphicFramePr/>
                <a:graphic xmlns:a="http://schemas.openxmlformats.org/drawingml/2006/main">
                  <a:graphicData uri="http://schemas.microsoft.com/office/word/2010/wordprocessingShape">
                    <wps:wsp>
                      <wps:cNvSpPr/>
                      <wps:spPr>
                        <a:xfrm>
                          <a:off x="0" y="0"/>
                          <a:ext cx="666750" cy="2984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D745B1" id="矩形 33" o:spid="_x0000_s1026" style="position:absolute;left:0;text-align:left;margin-left:70.05pt;margin-top:43.2pt;width:52.5pt;height:23.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" filled="f" strokecolor="#c7000b" strokeweight="2.25pt"/>
            </w:pict>
          </mc:Fallback>
        </mc:AlternateContent>
      </w:r>
      <w:r w:rsidRPr="00D967AC">
        <w:rPr>
          <w:rFonts w:ascii="Huawei Sans" w:hAnsi="Huawei Sans"/>
          <w:noProof/>
        </w:rPr>
        <w:drawing>
          <wp:inline distT="0" distB="0" distL="0" distR="0" wp14:anchorId="21D326D0" wp14:editId="3C84C637">
            <wp:extent cx="5445292" cy="1024128"/>
            <wp:effectExtent l="19050" t="19050" r="22225" b="241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8" cstate="print">
                      <a:extLst>
                        <a:ext uri="{28A0092B-C50C-407E-A947-70E740481C1C}">
                          <a14:useLocalDpi xmlns:a14="http://schemas.microsoft.com/office/drawing/2010/main" val="0"/>
                        </a:ext>
                      </a:extLst>
                    </a:blip>
                    <a:srcRect t="6409" b="6409"/>
                    <a:stretch>
                      <a:fillRect/>
                    </a:stretch>
                  </pic:blipFill>
                  <pic:spPr bwMode="auto">
                    <a:xfrm>
                      <a:off x="0" y="0"/>
                      <a:ext cx="5445292" cy="1024128"/>
                    </a:xfrm>
                    <a:prstGeom prst="rect">
                      <a:avLst/>
                    </a:prstGeom>
                    <a:noFill/>
                    <a:ln w="12700">
                      <a:solidFill>
                        <a:schemeClr val="bg1">
                          <a:lumMod val="85000"/>
                        </a:schemeClr>
                      </a:solidFill>
                    </a:ln>
                    <a:extLst>
                      <a:ext uri="{53640926-AAD7-44D8-BBD7-CCE9431645EC}">
                        <a14:shadowObscured xmlns:a14="http://schemas.microsoft.com/office/drawing/2010/main"/>
                      </a:ext>
                    </a:extLst>
                  </pic:spPr>
                </pic:pic>
              </a:graphicData>
            </a:graphic>
          </wp:inline>
        </w:drawing>
      </w:r>
    </w:p>
    <w:p w14:paraId="7C847613" w14:textId="77777777" w:rsidR="000A4A2C" w:rsidRPr="00D967AC" w:rsidRDefault="000A4A2C" w:rsidP="000A4A2C">
      <w:pPr>
        <w:rPr>
          <w:rFonts w:ascii="Huawei Sans" w:hAnsi="Huawei Sans"/>
        </w:rPr>
      </w:pPr>
    </w:p>
    <w:p w14:paraId="00B2B53C" w14:textId="77777777" w:rsidR="000A4A2C" w:rsidRPr="00D967AC" w:rsidRDefault="000A4A2C" w:rsidP="000A4A2C">
      <w:pPr>
        <w:pStyle w:val="1e"/>
      </w:pPr>
      <w:r w:rsidRPr="00D967AC">
        <w:rPr>
          <w:rFonts w:hint="eastAsia"/>
        </w:rPr>
        <w:t>Configure tenant administrator information.</w:t>
      </w:r>
    </w:p>
    <w:p w14:paraId="62DF7BDD" w14:textId="77777777" w:rsidR="000A4A2C" w:rsidRPr="00D967AC" w:rsidRDefault="000A4A2C" w:rsidP="000A4A2C">
      <w:pPr>
        <w:pStyle w:val="1e"/>
      </w:pPr>
      <w:r w:rsidRPr="00D967AC">
        <w:rPr>
          <w:rFonts w:hint="eastAsia"/>
        </w:rPr>
        <w:t xml:space="preserve"># Set </w:t>
      </w:r>
      <w:r w:rsidRPr="00D967AC">
        <w:rPr>
          <w:rFonts w:hint="eastAsia"/>
          <w:b/>
        </w:rPr>
        <w:t>Tenant name</w:t>
      </w:r>
      <w:r w:rsidRPr="00D967AC">
        <w:rPr>
          <w:rFonts w:hint="eastAsia"/>
        </w:rPr>
        <w:t xml:space="preserve"> (</w:t>
      </w:r>
      <w:r w:rsidRPr="00D967AC">
        <w:rPr>
          <w:rFonts w:hint="eastAsia"/>
          <w:b/>
        </w:rPr>
        <w:t>User01</w:t>
      </w:r>
      <w:r w:rsidRPr="00D967AC">
        <w:rPr>
          <w:rFonts w:hint="eastAsia"/>
        </w:rPr>
        <w:t xml:space="preserve">) and </w:t>
      </w:r>
      <w:r w:rsidRPr="00D967AC">
        <w:rPr>
          <w:rFonts w:hint="eastAsia"/>
          <w:b/>
        </w:rPr>
        <w:t>Login authentication mode</w:t>
      </w:r>
      <w:r w:rsidRPr="00D967AC">
        <w:rPr>
          <w:rFonts w:hint="eastAsia"/>
        </w:rPr>
        <w:t xml:space="preserve"> (</w:t>
      </w:r>
      <w:r w:rsidRPr="00D967AC">
        <w:rPr>
          <w:rFonts w:hint="eastAsia"/>
          <w:b/>
        </w:rPr>
        <w:t>Username/</w:t>
      </w:r>
      <w:r w:rsidRPr="00D967AC">
        <w:rPr>
          <w:rFonts w:hint="eastAsia"/>
        </w:rPr>
        <w:t xml:space="preserve">Password), authorize the account to the MSP, and click </w:t>
      </w:r>
      <w:r w:rsidRPr="00D967AC">
        <w:rPr>
          <w:rFonts w:hint="eastAsia"/>
          <w:b/>
        </w:rPr>
        <w:t>Next</w:t>
      </w:r>
      <w:r w:rsidRPr="00D967AC">
        <w:rPr>
          <w:rFonts w:hint="eastAsia"/>
        </w:rPr>
        <w:t>.</w:t>
      </w:r>
    </w:p>
    <w:p w14:paraId="329FA88D" w14:textId="77777777" w:rsidR="000A4A2C" w:rsidRPr="00D967AC" w:rsidRDefault="000A4A2C" w:rsidP="000A4A2C">
      <w:pPr>
        <w:pStyle w:val="Figure"/>
        <w:rPr>
          <w:rFonts w:ascii="Huawei Sans" w:hAnsi="Huawei Sans"/>
        </w:rPr>
      </w:pPr>
      <w:r w:rsidRPr="00D967AC">
        <w:rPr>
          <w:rFonts w:ascii="Huawei Sans" w:hAnsi="Huawei Sans"/>
          <w:noProof/>
        </w:rPr>
        <mc:AlternateContent>
          <mc:Choice Requires="wps">
            <w:drawing>
              <wp:anchor distT="0" distB="0" distL="114300" distR="114300" simplePos="0" relativeHeight="251677696" behindDoc="0" locked="0" layoutInCell="1" allowOverlap="1" wp14:anchorId="4CB4FEDA" wp14:editId="56A1C6FD">
                <wp:simplePos x="0" y="0"/>
                <wp:positionH relativeFrom="column">
                  <wp:posOffset>2080260</wp:posOffset>
                </wp:positionH>
                <wp:positionV relativeFrom="paragraph">
                  <wp:posOffset>3188970</wp:posOffset>
                </wp:positionV>
                <wp:extent cx="831850" cy="152400"/>
                <wp:effectExtent l="19050" t="19050" r="25400" b="19050"/>
                <wp:wrapNone/>
                <wp:docPr id="43" name="矩形 43"/>
                <wp:cNvGraphicFramePr/>
                <a:graphic xmlns:a="http://schemas.openxmlformats.org/drawingml/2006/main">
                  <a:graphicData uri="http://schemas.microsoft.com/office/word/2010/wordprocessingShape">
                    <wps:wsp>
                      <wps:cNvSpPr/>
                      <wps:spPr>
                        <a:xfrm>
                          <a:off x="0" y="0"/>
                          <a:ext cx="831850" cy="1524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0EF4F" id="矩形 43" o:spid="_x0000_s1026" style="position:absolute;left:0;text-align:left;margin-left:163.8pt;margin-top:251.1pt;width:65.5pt;height:1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676672" behindDoc="0" locked="0" layoutInCell="1" allowOverlap="1" wp14:anchorId="175BB0EE" wp14:editId="339F45D8">
                <wp:simplePos x="0" y="0"/>
                <wp:positionH relativeFrom="column">
                  <wp:posOffset>1994535</wp:posOffset>
                </wp:positionH>
                <wp:positionV relativeFrom="paragraph">
                  <wp:posOffset>674370</wp:posOffset>
                </wp:positionV>
                <wp:extent cx="508000" cy="152400"/>
                <wp:effectExtent l="19050" t="19050" r="25400" b="19050"/>
                <wp:wrapNone/>
                <wp:docPr id="38" name="矩形 38"/>
                <wp:cNvGraphicFramePr/>
                <a:graphic xmlns:a="http://schemas.openxmlformats.org/drawingml/2006/main">
                  <a:graphicData uri="http://schemas.microsoft.com/office/word/2010/wordprocessingShape">
                    <wps:wsp>
                      <wps:cNvSpPr/>
                      <wps:spPr>
                        <a:xfrm>
                          <a:off x="0" y="0"/>
                          <a:ext cx="508000" cy="1524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3B84F0" id="矩形 38" o:spid="_x0000_s1026" style="position:absolute;left:0;text-align:left;margin-left:157.05pt;margin-top:53.1pt;width:40pt;height:1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" filled="f" strokecolor="#c7000b" strokeweight="2.25pt"/>
            </w:pict>
          </mc:Fallback>
        </mc:AlternateContent>
      </w:r>
      <w:r w:rsidRPr="00D967AC">
        <w:rPr>
          <w:rFonts w:ascii="Huawei Sans" w:hAnsi="Huawei Sans"/>
          <w:noProof/>
        </w:rPr>
        <w:drawing>
          <wp:inline distT="0" distB="0" distL="0" distR="0" wp14:anchorId="00474FD5" wp14:editId="4ACE421F">
            <wp:extent cx="3209561" cy="3696339"/>
            <wp:effectExtent l="19050" t="19050" r="10160" b="184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209561" cy="3696339"/>
                    </a:xfrm>
                    <a:prstGeom prst="rect">
                      <a:avLst/>
                    </a:prstGeom>
                    <a:noFill/>
                    <a:ln w="12700">
                      <a:solidFill>
                        <a:schemeClr val="bg1">
                          <a:lumMod val="85000"/>
                        </a:schemeClr>
                      </a:solidFill>
                    </a:ln>
                  </pic:spPr>
                </pic:pic>
              </a:graphicData>
            </a:graphic>
          </wp:inline>
        </w:drawing>
      </w:r>
    </w:p>
    <w:p w14:paraId="3211F14E" w14:textId="77777777" w:rsidR="000A4A2C" w:rsidRPr="00D967AC" w:rsidRDefault="000A4A2C" w:rsidP="000A4A2C">
      <w:pPr>
        <w:rPr>
          <w:rFonts w:ascii="Huawei Sans" w:hAnsi="Huawei Sans"/>
        </w:rPr>
      </w:pPr>
    </w:p>
    <w:p w14:paraId="75630D22" w14:textId="77777777" w:rsidR="000A4A2C" w:rsidRPr="00D967AC" w:rsidRDefault="000A4A2C" w:rsidP="000A4A2C">
      <w:pPr>
        <w:pStyle w:val="NotesHeading"/>
        <w:rPr>
          <w:rFonts w:ascii="Huawei Sans" w:eastAsia="方正兰亭黑简体" w:hAnsi="Huawei Sans"/>
          <w:b/>
        </w:rPr>
      </w:pPr>
      <w:r w:rsidRPr="00D967AC">
        <w:rPr>
          <w:rFonts w:ascii="Huawei Sans" w:eastAsia="方正兰亭黑简体" w:hAnsi="Huawei Sans"/>
        </w:rPr>
        <w:drawing>
          <wp:inline distT="0" distB="0" distL="0" distR="0" wp14:anchorId="65CB6B63" wp14:editId="47E3B22B">
            <wp:extent cx="754381" cy="26746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0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4381" cy="267463"/>
                    </a:xfrm>
                    <a:prstGeom prst="rect">
                      <a:avLst/>
                    </a:prstGeom>
                  </pic:spPr>
                </pic:pic>
              </a:graphicData>
            </a:graphic>
          </wp:inline>
        </w:drawing>
      </w:r>
    </w:p>
    <w:p w14:paraId="73FBBC59" w14:textId="77777777" w:rsidR="000A4A2C" w:rsidRPr="00D967AC" w:rsidRDefault="000A4A2C" w:rsidP="000A4A2C">
      <w:pPr>
        <w:pStyle w:val="1e"/>
      </w:pPr>
      <w:r w:rsidRPr="00D967AC">
        <w:rPr>
          <w:rFonts w:hint="eastAsia"/>
        </w:rPr>
        <w:t xml:space="preserve">If </w:t>
      </w:r>
      <w:r w:rsidRPr="00D967AC">
        <w:rPr>
          <w:rFonts w:hint="eastAsia"/>
          <w:b/>
        </w:rPr>
        <w:t>Authorize MSP</w:t>
      </w:r>
      <w:r w:rsidRPr="00D967AC">
        <w:rPr>
          <w:rFonts w:hint="eastAsia"/>
        </w:rPr>
        <w:t xml:space="preserve"> is enabled, the permission of the tenant administrator is authorized to an MSP. After the authorized MSP logs in to the tenant management page, the MSP has the permission of the tenant administrator.</w:t>
      </w:r>
    </w:p>
    <w:p w14:paraId="1B758ADC" w14:textId="77777777" w:rsidR="000A4A2C" w:rsidRPr="00D967AC" w:rsidRDefault="000A4A2C" w:rsidP="000A4A2C">
      <w:pPr>
        <w:pStyle w:val="1e"/>
      </w:pPr>
      <w:r w:rsidRPr="00D967AC">
        <w:rPr>
          <w:rFonts w:hint="eastAsia"/>
        </w:rPr>
        <w:t># Enter the initial account (</w:t>
      </w:r>
      <w:r w:rsidRPr="00D967AC">
        <w:rPr>
          <w:rFonts w:hint="eastAsia"/>
          <w:b/>
        </w:rPr>
        <w:t>User01@MSP1</w:t>
      </w:r>
      <w:r w:rsidRPr="00D967AC">
        <w:rPr>
          <w:rFonts w:hint="eastAsia"/>
        </w:rPr>
        <w:t>) and password (</w:t>
      </w:r>
      <w:r w:rsidRPr="00D967AC">
        <w:rPr>
          <w:rFonts w:hint="eastAsia"/>
          <w:b/>
        </w:rPr>
        <w:t>Admin@1234</w:t>
      </w:r>
      <w:r w:rsidRPr="00D967AC">
        <w:rPr>
          <w:rFonts w:hint="eastAsia"/>
        </w:rPr>
        <w:t xml:space="preserve">) of the tenant administrator and click </w:t>
      </w:r>
      <w:r w:rsidRPr="00D967AC">
        <w:rPr>
          <w:rFonts w:hint="eastAsia"/>
          <w:b/>
        </w:rPr>
        <w:t>OK</w:t>
      </w:r>
      <w:r w:rsidRPr="00D967AC">
        <w:rPr>
          <w:rFonts w:hint="eastAsia"/>
        </w:rPr>
        <w:t>.</w:t>
      </w:r>
    </w:p>
    <w:p w14:paraId="075CDC63" w14:textId="77777777" w:rsidR="000A4A2C" w:rsidRPr="00D967AC" w:rsidRDefault="000A4A2C" w:rsidP="000A4A2C">
      <w:pPr>
        <w:pStyle w:val="Figure"/>
        <w:rPr>
          <w:rFonts w:ascii="Huawei Sans" w:hAnsi="Huawei Sans"/>
        </w:rPr>
      </w:pPr>
      <w:r w:rsidRPr="00D967AC">
        <w:rPr>
          <w:rFonts w:ascii="Huawei Sans" w:hAnsi="Huawei Sans"/>
          <w:noProof/>
        </w:rPr>
        <w:lastRenderedPageBreak/>
        <mc:AlternateContent>
          <mc:Choice Requires="wps">
            <w:drawing>
              <wp:anchor distT="0" distB="0" distL="114300" distR="114300" simplePos="0" relativeHeight="251678720" behindDoc="0" locked="0" layoutInCell="1" allowOverlap="1" wp14:anchorId="05370978" wp14:editId="2B72FF03">
                <wp:simplePos x="0" y="0"/>
                <wp:positionH relativeFrom="column">
                  <wp:posOffset>1613535</wp:posOffset>
                </wp:positionH>
                <wp:positionV relativeFrom="paragraph">
                  <wp:posOffset>586740</wp:posOffset>
                </wp:positionV>
                <wp:extent cx="946150" cy="717550"/>
                <wp:effectExtent l="19050" t="19050" r="25400" b="25400"/>
                <wp:wrapNone/>
                <wp:docPr id="47" name="矩形 47"/>
                <wp:cNvGraphicFramePr/>
                <a:graphic xmlns:a="http://schemas.openxmlformats.org/drawingml/2006/main">
                  <a:graphicData uri="http://schemas.microsoft.com/office/word/2010/wordprocessingShape">
                    <wps:wsp>
                      <wps:cNvSpPr/>
                      <wps:spPr>
                        <a:xfrm>
                          <a:off x="0" y="0"/>
                          <a:ext cx="946150" cy="7175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7BC3DB" id="矩形 47" o:spid="_x0000_s1026" style="position:absolute;left:0;text-align:left;margin-left:127.05pt;margin-top:46.2pt;width:74.5pt;height:56.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" filled="f" strokecolor="#c7000b" strokeweight="2.25pt"/>
            </w:pict>
          </mc:Fallback>
        </mc:AlternateContent>
      </w:r>
      <w:r w:rsidRPr="00D967AC">
        <w:rPr>
          <w:rFonts w:ascii="Huawei Sans" w:hAnsi="Huawei Sans"/>
          <w:noProof/>
        </w:rPr>
        <w:drawing>
          <wp:inline distT="0" distB="0" distL="0" distR="0" wp14:anchorId="75ADD554" wp14:editId="28DDDD0C">
            <wp:extent cx="2846034" cy="3281724"/>
            <wp:effectExtent l="19050" t="19050" r="12065" b="139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46034" cy="3281724"/>
                    </a:xfrm>
                    <a:prstGeom prst="rect">
                      <a:avLst/>
                    </a:prstGeom>
                    <a:noFill/>
                    <a:ln w="12700">
                      <a:solidFill>
                        <a:schemeClr val="bg1">
                          <a:lumMod val="85000"/>
                        </a:schemeClr>
                      </a:solidFill>
                    </a:ln>
                  </pic:spPr>
                </pic:pic>
              </a:graphicData>
            </a:graphic>
          </wp:inline>
        </w:drawing>
      </w:r>
    </w:p>
    <w:p w14:paraId="107F79DD" w14:textId="77777777" w:rsidR="000A4A2C" w:rsidRPr="00D967AC" w:rsidRDefault="000A4A2C" w:rsidP="000A4A2C">
      <w:pPr>
        <w:rPr>
          <w:rFonts w:ascii="Huawei Sans" w:hAnsi="Huawei Sans"/>
        </w:rPr>
      </w:pPr>
    </w:p>
    <w:p w14:paraId="0572DA19" w14:textId="77777777" w:rsidR="000A4A2C" w:rsidRPr="00D967AC" w:rsidRDefault="000A4A2C" w:rsidP="000A4A2C">
      <w:pPr>
        <w:pStyle w:val="30"/>
        <w:ind w:left="1701" w:hanging="159"/>
        <w:outlineLvl w:val="4"/>
      </w:pPr>
      <w:r w:rsidRPr="00D967AC">
        <w:rPr>
          <w:rFonts w:hint="eastAsia"/>
        </w:rPr>
        <w:t>Log in and manage tenant accounts.</w:t>
      </w:r>
    </w:p>
    <w:p w14:paraId="22259726" w14:textId="77777777" w:rsidR="000A4A2C" w:rsidRPr="00D967AC" w:rsidRDefault="000A4A2C" w:rsidP="000A4A2C">
      <w:pPr>
        <w:pStyle w:val="1e"/>
      </w:pPr>
      <w:r w:rsidRPr="00D967AC">
        <w:rPr>
          <w:rFonts w:hint="eastAsia"/>
        </w:rPr>
        <w:t>Log out and log in again (https://172.21.16.199:18008) using the initial tenant account (</w:t>
      </w:r>
      <w:r w:rsidRPr="00D967AC">
        <w:rPr>
          <w:rFonts w:hint="eastAsia"/>
          <w:b/>
        </w:rPr>
        <w:t>User01@MSP1</w:t>
      </w:r>
      <w:r w:rsidRPr="00D967AC">
        <w:rPr>
          <w:rFonts w:hint="eastAsia"/>
        </w:rPr>
        <w:t>) and password (</w:t>
      </w:r>
      <w:r w:rsidRPr="00D967AC">
        <w:rPr>
          <w:rFonts w:hint="eastAsia"/>
          <w:b/>
        </w:rPr>
        <w:t>Admin@1234</w:t>
      </w:r>
      <w:r w:rsidRPr="00D967AC">
        <w:rPr>
          <w:rFonts w:hint="eastAsia"/>
        </w:rPr>
        <w:t>).</w:t>
      </w:r>
    </w:p>
    <w:p w14:paraId="17244AC6" w14:textId="77777777" w:rsidR="000A4A2C" w:rsidRPr="00D967AC" w:rsidRDefault="000A4A2C" w:rsidP="000A4A2C">
      <w:pPr>
        <w:pStyle w:val="Figure"/>
        <w:ind w:left="0"/>
        <w:jc w:val="right"/>
        <w:rPr>
          <w:rFonts w:ascii="Huawei Sans" w:hAnsi="Huawei Sans"/>
        </w:rPr>
      </w:pPr>
      <w:r w:rsidRPr="00D967AC">
        <w:rPr>
          <w:rFonts w:ascii="Huawei Sans" w:hAnsi="Huawei Sans"/>
          <w:noProof/>
        </w:rPr>
        <w:drawing>
          <wp:inline distT="0" distB="0" distL="0" distR="0" wp14:anchorId="6275CDA1" wp14:editId="5C5E8323">
            <wp:extent cx="5464778" cy="2943010"/>
            <wp:effectExtent l="19050" t="19050" r="22225" b="10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64778" cy="2943010"/>
                    </a:xfrm>
                    <a:prstGeom prst="rect">
                      <a:avLst/>
                    </a:prstGeom>
                    <a:noFill/>
                    <a:ln w="12700">
                      <a:solidFill>
                        <a:schemeClr val="bg1">
                          <a:lumMod val="85000"/>
                        </a:schemeClr>
                      </a:solidFill>
                    </a:ln>
                  </pic:spPr>
                </pic:pic>
              </a:graphicData>
            </a:graphic>
          </wp:inline>
        </w:drawing>
      </w:r>
    </w:p>
    <w:p w14:paraId="665549B8" w14:textId="77777777" w:rsidR="000A4A2C" w:rsidRPr="00D967AC" w:rsidRDefault="000A4A2C" w:rsidP="000A4A2C">
      <w:pPr>
        <w:rPr>
          <w:rFonts w:ascii="Huawei Sans" w:hAnsi="Huawei Sans"/>
        </w:rPr>
      </w:pPr>
    </w:p>
    <w:p w14:paraId="70FA1618" w14:textId="77777777" w:rsidR="000A4A2C" w:rsidRPr="00D967AC" w:rsidRDefault="000A4A2C" w:rsidP="000A4A2C">
      <w:pPr>
        <w:pStyle w:val="1e"/>
      </w:pPr>
      <w:r w:rsidRPr="00D967AC">
        <w:rPr>
          <w:rFonts w:hint="eastAsia"/>
        </w:rPr>
        <w:t>Change the initial password (</w:t>
      </w:r>
      <w:r w:rsidRPr="00D967AC">
        <w:rPr>
          <w:rFonts w:hint="eastAsia"/>
          <w:b/>
        </w:rPr>
        <w:t>Admin@1234</w:t>
      </w:r>
      <w:r w:rsidRPr="00D967AC">
        <w:rPr>
          <w:rFonts w:hint="eastAsia"/>
        </w:rPr>
        <w:t>) to the new password (</w:t>
      </w:r>
      <w:r w:rsidRPr="00D967AC">
        <w:rPr>
          <w:rFonts w:hint="eastAsia"/>
          <w:b/>
        </w:rPr>
        <w:t>Huawei12#$</w:t>
      </w:r>
      <w:r w:rsidRPr="00D967AC">
        <w:rPr>
          <w:rFonts w:hint="eastAsia"/>
        </w:rPr>
        <w:t>) upon the first login.</w:t>
      </w:r>
    </w:p>
    <w:p w14:paraId="452E9965" w14:textId="77777777" w:rsidR="000A4A2C" w:rsidRPr="00D967AC" w:rsidRDefault="000A4A2C" w:rsidP="000A4A2C">
      <w:pPr>
        <w:pStyle w:val="Figure"/>
        <w:ind w:left="0"/>
        <w:jc w:val="right"/>
        <w:rPr>
          <w:rFonts w:ascii="Huawei Sans" w:hAnsi="Huawei Sans"/>
        </w:rPr>
      </w:pPr>
      <w:r w:rsidRPr="00D967AC">
        <w:rPr>
          <w:rFonts w:ascii="Huawei Sans" w:hAnsi="Huawei Sans"/>
          <w:noProof/>
        </w:rPr>
        <w:lastRenderedPageBreak/>
        <mc:AlternateContent>
          <mc:Choice Requires="wps">
            <w:drawing>
              <wp:anchor distT="0" distB="0" distL="114300" distR="114300" simplePos="0" relativeHeight="251679744" behindDoc="0" locked="0" layoutInCell="1" allowOverlap="1" wp14:anchorId="30D9B3E7" wp14:editId="2AD764C2">
                <wp:simplePos x="0" y="0"/>
                <wp:positionH relativeFrom="column">
                  <wp:posOffset>1327785</wp:posOffset>
                </wp:positionH>
                <wp:positionV relativeFrom="paragraph">
                  <wp:posOffset>615315</wp:posOffset>
                </wp:positionV>
                <wp:extent cx="711200" cy="469900"/>
                <wp:effectExtent l="19050" t="19050" r="12700" b="25400"/>
                <wp:wrapNone/>
                <wp:docPr id="468" name="矩形 468"/>
                <wp:cNvGraphicFramePr/>
                <a:graphic xmlns:a="http://schemas.openxmlformats.org/drawingml/2006/main">
                  <a:graphicData uri="http://schemas.microsoft.com/office/word/2010/wordprocessingShape">
                    <wps:wsp>
                      <wps:cNvSpPr/>
                      <wps:spPr>
                        <a:xfrm>
                          <a:off x="0" y="0"/>
                          <a:ext cx="711200" cy="4699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BFE2A6" id="矩形 468" o:spid="_x0000_s1026" style="position:absolute;left:0;text-align:left;margin-left:104.55pt;margin-top:48.45pt;width:56pt;height:37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" filled="f" strokecolor="#c7000b" strokeweight="2.25pt"/>
            </w:pict>
          </mc:Fallback>
        </mc:AlternateContent>
      </w:r>
      <w:r w:rsidRPr="00D967AC">
        <w:rPr>
          <w:rFonts w:ascii="Huawei Sans" w:hAnsi="Huawei Sans"/>
          <w:noProof/>
        </w:rPr>
        <w:drawing>
          <wp:inline distT="0" distB="0" distL="0" distR="0" wp14:anchorId="24413707" wp14:editId="74E8C522">
            <wp:extent cx="5502074" cy="2117517"/>
            <wp:effectExtent l="19050" t="19050" r="22860" b="165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02074" cy="2117517"/>
                    </a:xfrm>
                    <a:prstGeom prst="rect">
                      <a:avLst/>
                    </a:prstGeom>
                    <a:noFill/>
                    <a:ln w="12700">
                      <a:solidFill>
                        <a:schemeClr val="bg1">
                          <a:lumMod val="85000"/>
                        </a:schemeClr>
                      </a:solidFill>
                    </a:ln>
                  </pic:spPr>
                </pic:pic>
              </a:graphicData>
            </a:graphic>
          </wp:inline>
        </w:drawing>
      </w:r>
    </w:p>
    <w:p w14:paraId="27BF8924" w14:textId="77777777" w:rsidR="000A4A2C" w:rsidRPr="00D967AC" w:rsidRDefault="000A4A2C" w:rsidP="000A4A2C">
      <w:pPr>
        <w:rPr>
          <w:rFonts w:ascii="Huawei Sans" w:hAnsi="Huawei Sans"/>
        </w:rPr>
      </w:pPr>
    </w:p>
    <w:p w14:paraId="79FCEE8F" w14:textId="77777777" w:rsidR="000A4A2C" w:rsidRPr="00D967AC" w:rsidRDefault="000A4A2C" w:rsidP="000A4A2C">
      <w:pPr>
        <w:pStyle w:val="1e"/>
      </w:pPr>
      <w:r w:rsidRPr="00D967AC">
        <w:rPr>
          <w:rFonts w:hint="eastAsia"/>
        </w:rPr>
        <w:t>Change the password policy of the tenant account to ensure that the password does not expire. This method is similar to the method for the system administrator to modify the password policy.</w:t>
      </w:r>
    </w:p>
    <w:p w14:paraId="7758E4E6" w14:textId="77777777" w:rsidR="000A4A2C" w:rsidRPr="00D967AC" w:rsidRDefault="000A4A2C" w:rsidP="000A4A2C">
      <w:pPr>
        <w:pStyle w:val="1e"/>
      </w:pPr>
      <w:r w:rsidRPr="00D967AC">
        <w:t>----End</w:t>
      </w:r>
    </w:p>
    <w:p w14:paraId="28523CA0" w14:textId="77777777" w:rsidR="000A4A2C" w:rsidRPr="00D967AC" w:rsidRDefault="000A4A2C" w:rsidP="000A4A2C">
      <w:pPr>
        <w:pStyle w:val="3"/>
      </w:pPr>
      <w:bookmarkStart w:id="216" w:name="_Toc63253589"/>
      <w:bookmarkStart w:id="217" w:name="_Toc116563222"/>
      <w:r w:rsidRPr="00D967AC">
        <w:rPr>
          <w:rFonts w:hint="eastAsia"/>
        </w:rPr>
        <w:t>Quiz</w:t>
      </w:r>
      <w:bookmarkEnd w:id="216"/>
      <w:bookmarkEnd w:id="217"/>
    </w:p>
    <w:p w14:paraId="75EC7D58" w14:textId="77777777" w:rsidR="000A4A2C" w:rsidRPr="00D967AC" w:rsidRDefault="000A4A2C" w:rsidP="000A4A2C">
      <w:pPr>
        <w:pStyle w:val="1e"/>
      </w:pPr>
      <w:r w:rsidRPr="00D967AC">
        <w:rPr>
          <w:rFonts w:hint="eastAsia"/>
        </w:rPr>
        <w:t>Can an MSP manage tenant devices if the MSP is not authorized to manage tenant accounts?</w:t>
      </w:r>
    </w:p>
    <w:p w14:paraId="0C919428" w14:textId="77777777" w:rsidR="000A4A2C" w:rsidRDefault="000A4A2C" w:rsidP="000A4A2C">
      <w:pPr>
        <w:rPr>
          <w:rFonts w:ascii="Huawei Sans" w:hAnsi="Huawei Sans"/>
        </w:rPr>
      </w:pPr>
    </w:p>
    <w:p w14:paraId="47ED6752" w14:textId="77777777" w:rsidR="000A4A2C" w:rsidRDefault="000A4A2C" w:rsidP="000A4A2C">
      <w:pPr>
        <w:rPr>
          <w:rFonts w:ascii="Huawei Sans" w:hAnsi="Huawei Sans"/>
        </w:rPr>
      </w:pPr>
    </w:p>
    <w:p w14:paraId="79A195BE" w14:textId="77777777" w:rsidR="000A4A2C" w:rsidRDefault="000A4A2C" w:rsidP="000A4A2C">
      <w:pPr>
        <w:rPr>
          <w:rFonts w:ascii="Huawei Sans" w:hAnsi="Huawei Sans"/>
        </w:rPr>
      </w:pPr>
    </w:p>
    <w:p w14:paraId="46FA9BE0" w14:textId="77777777" w:rsidR="000A4A2C" w:rsidRDefault="000A4A2C" w:rsidP="000A4A2C">
      <w:pPr>
        <w:rPr>
          <w:rFonts w:ascii="Huawei Sans" w:hAnsi="Huawei Sans"/>
        </w:rPr>
      </w:pPr>
    </w:p>
    <w:p w14:paraId="173AB1FA" w14:textId="77777777" w:rsidR="000A4A2C" w:rsidRDefault="000A4A2C" w:rsidP="000A4A2C">
      <w:pPr>
        <w:rPr>
          <w:rFonts w:ascii="Huawei Sans" w:hAnsi="Huawei Sans"/>
        </w:rPr>
      </w:pPr>
    </w:p>
    <w:p w14:paraId="41CA6FE1" w14:textId="77777777" w:rsidR="000A4A2C" w:rsidRDefault="000A4A2C" w:rsidP="000A4A2C">
      <w:pPr>
        <w:rPr>
          <w:rFonts w:ascii="Huawei Sans" w:hAnsi="Huawei Sans"/>
        </w:rPr>
      </w:pPr>
    </w:p>
    <w:p w14:paraId="0E32DD16" w14:textId="77777777" w:rsidR="000A4A2C" w:rsidRDefault="000A4A2C" w:rsidP="000A4A2C">
      <w:pPr>
        <w:rPr>
          <w:rFonts w:ascii="Huawei Sans" w:hAnsi="Huawei Sans"/>
        </w:rPr>
      </w:pPr>
    </w:p>
    <w:p w14:paraId="5058605F" w14:textId="77777777" w:rsidR="000A4A2C" w:rsidRDefault="000A4A2C" w:rsidP="000A4A2C">
      <w:pPr>
        <w:rPr>
          <w:rFonts w:ascii="Huawei Sans" w:hAnsi="Huawei Sans"/>
        </w:rPr>
      </w:pPr>
    </w:p>
    <w:p w14:paraId="6975EC02" w14:textId="77777777" w:rsidR="000A4A2C" w:rsidRDefault="000A4A2C" w:rsidP="000A4A2C">
      <w:pPr>
        <w:rPr>
          <w:rFonts w:ascii="Huawei Sans" w:hAnsi="Huawei Sans"/>
        </w:rPr>
      </w:pPr>
    </w:p>
    <w:p w14:paraId="6BEBFE36" w14:textId="77777777" w:rsidR="000A4A2C" w:rsidRDefault="000A4A2C" w:rsidP="000A4A2C">
      <w:pPr>
        <w:rPr>
          <w:rFonts w:ascii="Huawei Sans" w:hAnsi="Huawei Sans"/>
        </w:rPr>
      </w:pPr>
    </w:p>
    <w:p w14:paraId="578456A0" w14:textId="77777777" w:rsidR="000A4A2C" w:rsidRDefault="000A4A2C" w:rsidP="000A4A2C">
      <w:pPr>
        <w:rPr>
          <w:rFonts w:ascii="Huawei Sans" w:hAnsi="Huawei Sans"/>
        </w:rPr>
      </w:pPr>
    </w:p>
    <w:p w14:paraId="0AFC1F74" w14:textId="77777777" w:rsidR="000A4A2C" w:rsidRPr="00D967AC" w:rsidRDefault="000A4A2C" w:rsidP="000A4A2C">
      <w:pPr>
        <w:rPr>
          <w:rFonts w:ascii="Huawei Sans" w:hAnsi="Huawei Sans"/>
        </w:rPr>
      </w:pPr>
    </w:p>
    <w:p w14:paraId="054F6B21" w14:textId="77777777" w:rsidR="000A4A2C" w:rsidRPr="00D967AC" w:rsidRDefault="000A4A2C" w:rsidP="000A4A2C">
      <w:pPr>
        <w:pStyle w:val="2"/>
      </w:pPr>
      <w:bookmarkStart w:id="218" w:name="_Toc61597333"/>
      <w:bookmarkStart w:id="219" w:name="_Toc63253590"/>
      <w:bookmarkStart w:id="220" w:name="_Toc116563223"/>
      <w:r w:rsidRPr="00D967AC">
        <w:lastRenderedPageBreak/>
        <w:t>Network Design</w:t>
      </w:r>
      <w:bookmarkEnd w:id="218"/>
      <w:bookmarkEnd w:id="219"/>
      <w:bookmarkEnd w:id="220"/>
    </w:p>
    <w:p w14:paraId="52CD7720" w14:textId="77777777" w:rsidR="000A4A2C" w:rsidRPr="00D967AC" w:rsidRDefault="000A4A2C" w:rsidP="000A4A2C">
      <w:pPr>
        <w:pStyle w:val="3"/>
      </w:pPr>
      <w:bookmarkStart w:id="221" w:name="_Toc63253591"/>
      <w:bookmarkStart w:id="222" w:name="_Toc116563224"/>
      <w:r w:rsidRPr="00D967AC">
        <w:t>Introduction</w:t>
      </w:r>
      <w:bookmarkEnd w:id="221"/>
      <w:bookmarkEnd w:id="222"/>
    </w:p>
    <w:p w14:paraId="2F5FF1EC" w14:textId="77777777" w:rsidR="000A4A2C" w:rsidRPr="00D967AC" w:rsidRDefault="000A4A2C" w:rsidP="000A4A2C">
      <w:pPr>
        <w:pStyle w:val="4"/>
        <w:rPr>
          <w:rFonts w:hint="default"/>
        </w:rPr>
      </w:pPr>
      <w:r w:rsidRPr="00D967AC">
        <w:t>Objectives</w:t>
      </w:r>
    </w:p>
    <w:p w14:paraId="0ED0C8C6" w14:textId="77777777" w:rsidR="000A4A2C" w:rsidRPr="00D967AC" w:rsidRDefault="000A4A2C" w:rsidP="000A4A2C">
      <w:pPr>
        <w:pStyle w:val="1e"/>
      </w:pPr>
      <w:r w:rsidRPr="00D967AC">
        <w:t>Upon completion of this task, you will be able to:</w:t>
      </w:r>
    </w:p>
    <w:p w14:paraId="7AB305D4" w14:textId="77777777" w:rsidR="000A4A2C" w:rsidRPr="00D967AC" w:rsidRDefault="000A4A2C" w:rsidP="000A4A2C">
      <w:pPr>
        <w:pStyle w:val="4a"/>
      </w:pPr>
      <w:r w:rsidRPr="00D967AC">
        <w:rPr>
          <w:rFonts w:hint="eastAsia"/>
        </w:rPr>
        <w:t>Configure network templates.</w:t>
      </w:r>
    </w:p>
    <w:p w14:paraId="40F3952B" w14:textId="77777777" w:rsidR="000A4A2C" w:rsidRPr="00D967AC" w:rsidRDefault="000A4A2C" w:rsidP="000A4A2C">
      <w:pPr>
        <w:pStyle w:val="4a"/>
      </w:pPr>
      <w:r w:rsidRPr="00D967AC">
        <w:rPr>
          <w:rFonts w:hint="eastAsia"/>
        </w:rPr>
        <w:t>Implement site design and configuration.</w:t>
      </w:r>
    </w:p>
    <w:p w14:paraId="5BAE75E6" w14:textId="77777777" w:rsidR="000A4A2C" w:rsidRPr="00D967AC" w:rsidRDefault="000A4A2C" w:rsidP="000A4A2C">
      <w:pPr>
        <w:pStyle w:val="4"/>
        <w:rPr>
          <w:rFonts w:hint="default"/>
        </w:rPr>
      </w:pPr>
      <w:r w:rsidRPr="00D967AC">
        <w:t>Networking Topology</w:t>
      </w:r>
    </w:p>
    <w:p w14:paraId="4EEDEC3E" w14:textId="77777777" w:rsidR="000A4A2C" w:rsidRPr="00D967AC" w:rsidRDefault="000A4A2C" w:rsidP="000A4A2C">
      <w:pPr>
        <w:pStyle w:val="Figure"/>
        <w:rPr>
          <w:rFonts w:ascii="Huawei Sans" w:hAnsi="Huawei Sans"/>
        </w:rPr>
      </w:pPr>
      <w:r w:rsidRPr="00D967AC">
        <w:rPr>
          <w:rFonts w:ascii="Huawei Sans" w:hAnsi="Huawei Sans" w:hint="eastAsia"/>
          <w:noProof/>
        </w:rPr>
        <w:drawing>
          <wp:inline distT="0" distB="0" distL="0" distR="0" wp14:anchorId="20DF8F08" wp14:editId="3B7EEC1D">
            <wp:extent cx="4717991" cy="3315023"/>
            <wp:effectExtent l="19050" t="19050" r="6985" b="0"/>
            <wp:docPr id="213"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57257" cy="3342612"/>
                    </a:xfrm>
                    <a:prstGeom prst="rect">
                      <a:avLst/>
                    </a:prstGeom>
                    <a:noFill/>
                    <a:ln w="12700">
                      <a:solidFill>
                        <a:schemeClr val="bg1">
                          <a:lumMod val="85000"/>
                        </a:schemeClr>
                      </a:solidFill>
                    </a:ln>
                  </pic:spPr>
                </pic:pic>
              </a:graphicData>
            </a:graphic>
          </wp:inline>
        </w:drawing>
      </w:r>
    </w:p>
    <w:p w14:paraId="188CF1C0" w14:textId="77777777" w:rsidR="000A4A2C" w:rsidRPr="00D967AC" w:rsidRDefault="000A4A2C" w:rsidP="000A4A2C">
      <w:pPr>
        <w:pStyle w:val="92"/>
        <w:ind w:left="1701"/>
      </w:pPr>
      <w:r w:rsidRPr="00D967AC">
        <w:t>SD-WAN topology</w:t>
      </w:r>
    </w:p>
    <w:p w14:paraId="72230373" w14:textId="77777777" w:rsidR="000A4A2C" w:rsidRPr="00D967AC" w:rsidRDefault="000A4A2C" w:rsidP="000A4A2C">
      <w:pPr>
        <w:pStyle w:val="1e"/>
      </w:pPr>
      <w:r w:rsidRPr="00D967AC">
        <w:rPr>
          <w:rFonts w:hint="eastAsia"/>
        </w:rPr>
        <w:t>The figure shows the interconnection IP addresses. The headquarters and Branch A are connected to the MPLS network and Internet through dual egresses and links, and Branch B and Branch C are connected to the MPLS network and Internet through a single egress and dual links. Two links connect the MPLS network and Internet respectively, and the MPLS network and Internet are isolated from each other. Devices connect to iMaster NCE-WAN through public IP addresses.</w:t>
      </w:r>
    </w:p>
    <w:p w14:paraId="44485587" w14:textId="77777777" w:rsidR="000A4A2C" w:rsidRPr="00D967AC" w:rsidRDefault="000A4A2C" w:rsidP="000A4A2C">
      <w:pPr>
        <w:pStyle w:val="1e"/>
      </w:pPr>
    </w:p>
    <w:p w14:paraId="2605F489" w14:textId="77777777" w:rsidR="000A4A2C" w:rsidRPr="00D967AC" w:rsidRDefault="000A4A2C" w:rsidP="000A4A2C">
      <w:pPr>
        <w:pStyle w:val="4"/>
        <w:rPr>
          <w:rFonts w:hint="default"/>
        </w:rPr>
      </w:pPr>
      <w:r w:rsidRPr="00D967AC">
        <w:t>Lab Background</w:t>
      </w:r>
    </w:p>
    <w:p w14:paraId="4D82F31A" w14:textId="77777777" w:rsidR="000A4A2C" w:rsidRPr="00D967AC" w:rsidRDefault="000A4A2C" w:rsidP="000A4A2C">
      <w:pPr>
        <w:pStyle w:val="1e"/>
      </w:pPr>
      <w:r w:rsidRPr="00D967AC">
        <w:rPr>
          <w:rFonts w:hint="eastAsia"/>
        </w:rPr>
        <w:t>An enterprise needs to deploy new sites. To quickly deploy network services and simplify O&amp;M, the enterprise deploys the iMaster NCE-WAN solution.</w:t>
      </w:r>
    </w:p>
    <w:p w14:paraId="33B5034A" w14:textId="77777777" w:rsidR="000A4A2C" w:rsidRPr="00D967AC" w:rsidRDefault="000A4A2C" w:rsidP="000A4A2C">
      <w:pPr>
        <w:pStyle w:val="1e"/>
      </w:pPr>
      <w:r w:rsidRPr="00D967AC">
        <w:rPr>
          <w:rFonts w:hint="eastAsia"/>
        </w:rPr>
        <w:t>Network planning and management personnel need to construct a network using iMaster NCE-WAN based on the network topology and requirements.</w:t>
      </w:r>
    </w:p>
    <w:p w14:paraId="424BF55D" w14:textId="77777777" w:rsidR="000A4A2C" w:rsidRPr="00D967AC" w:rsidRDefault="000A4A2C" w:rsidP="000A4A2C">
      <w:pPr>
        <w:pStyle w:val="3"/>
      </w:pPr>
      <w:bookmarkStart w:id="223" w:name="_Toc63253592"/>
      <w:bookmarkStart w:id="224" w:name="_Toc116563225"/>
      <w:r w:rsidRPr="00D967AC">
        <w:rPr>
          <w:rFonts w:hint="eastAsia"/>
        </w:rPr>
        <w:lastRenderedPageBreak/>
        <w:t>Lab Tasks</w:t>
      </w:r>
      <w:bookmarkEnd w:id="223"/>
      <w:bookmarkEnd w:id="224"/>
    </w:p>
    <w:p w14:paraId="7710D590" w14:textId="77777777" w:rsidR="000A4A2C" w:rsidRPr="00D967AC" w:rsidRDefault="000A4A2C" w:rsidP="000A4A2C">
      <w:pPr>
        <w:pStyle w:val="4"/>
        <w:rPr>
          <w:rFonts w:hint="default"/>
        </w:rPr>
      </w:pPr>
      <w:r w:rsidRPr="00D967AC">
        <w:t>Configuration Roadmap</w:t>
      </w:r>
    </w:p>
    <w:p w14:paraId="5BDDDAEA" w14:textId="77777777" w:rsidR="000A4A2C" w:rsidRPr="00D967AC" w:rsidRDefault="000A4A2C" w:rsidP="000A4A2C">
      <w:pPr>
        <w:pStyle w:val="1e"/>
      </w:pPr>
      <w:r w:rsidRPr="00D967AC">
        <w:rPr>
          <w:rFonts w:hint="eastAsia"/>
        </w:rPr>
        <w:t xml:space="preserve">To deploy iMaster NCE-WAN, perform the following steps. This lab mainly describes how to configure the network design function of iMaster NCE-WAN. </w:t>
      </w:r>
    </w:p>
    <w:p w14:paraId="69242889" w14:textId="77777777" w:rsidR="000A4A2C" w:rsidRPr="00D967AC" w:rsidRDefault="000A4A2C" w:rsidP="000A4A2C">
      <w:pPr>
        <w:pStyle w:val="Figure"/>
        <w:ind w:left="0"/>
        <w:jc w:val="right"/>
        <w:rPr>
          <w:rFonts w:ascii="Huawei Sans" w:hAnsi="Huawei Sans"/>
        </w:rPr>
      </w:pPr>
      <w:r w:rsidRPr="00D967AC">
        <w:rPr>
          <w:rFonts w:ascii="Huawei Sans" w:hAnsi="Huawei Sans" w:hint="eastAsia"/>
          <w:noProof/>
        </w:rPr>
        <w:drawing>
          <wp:inline distT="0" distB="0" distL="0" distR="0" wp14:anchorId="0F34F5F2" wp14:editId="7DCBFD7B">
            <wp:extent cx="5429250" cy="2290783"/>
            <wp:effectExtent l="19050" t="19050" r="19050" b="1460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56050" cy="2302091"/>
                    </a:xfrm>
                    <a:prstGeom prst="rect">
                      <a:avLst/>
                    </a:prstGeom>
                    <a:noFill/>
                    <a:ln w="12700">
                      <a:solidFill>
                        <a:schemeClr val="bg1">
                          <a:lumMod val="85000"/>
                        </a:schemeClr>
                      </a:solidFill>
                    </a:ln>
                  </pic:spPr>
                </pic:pic>
              </a:graphicData>
            </a:graphic>
          </wp:inline>
        </w:drawing>
      </w:r>
    </w:p>
    <w:p w14:paraId="2B33EE55" w14:textId="77777777" w:rsidR="000A4A2C" w:rsidRPr="00D967AC" w:rsidRDefault="000A4A2C" w:rsidP="000A4A2C">
      <w:pPr>
        <w:rPr>
          <w:rFonts w:ascii="Huawei Sans" w:hAnsi="Huawei Sans"/>
        </w:rPr>
      </w:pPr>
    </w:p>
    <w:p w14:paraId="024AEF33" w14:textId="77777777" w:rsidR="000A4A2C" w:rsidRPr="00D967AC" w:rsidRDefault="000A4A2C" w:rsidP="000A4A2C">
      <w:pPr>
        <w:pStyle w:val="1e"/>
      </w:pPr>
      <w:r w:rsidRPr="00D967AC">
        <w:rPr>
          <w:rFonts w:hint="eastAsia"/>
        </w:rPr>
        <w:t>The configuration roadmap is as follows:</w:t>
      </w:r>
    </w:p>
    <w:p w14:paraId="0FC73379" w14:textId="77777777" w:rsidR="000A4A2C" w:rsidRPr="00D967AC" w:rsidRDefault="000A4A2C" w:rsidP="00015FB7">
      <w:pPr>
        <w:pStyle w:val="4a"/>
        <w:numPr>
          <w:ilvl w:val="0"/>
          <w:numId w:val="40"/>
        </w:numPr>
        <w:ind w:left="1454" w:hanging="432"/>
      </w:pPr>
      <w:r w:rsidRPr="00D967AC">
        <w:rPr>
          <w:rFonts w:hint="eastAsia"/>
        </w:rPr>
        <w:t>Log in to the system using the tenant account.</w:t>
      </w:r>
    </w:p>
    <w:p w14:paraId="680E686C" w14:textId="77777777" w:rsidR="000A4A2C" w:rsidRPr="00D967AC" w:rsidRDefault="000A4A2C" w:rsidP="00015FB7">
      <w:pPr>
        <w:pStyle w:val="4a"/>
        <w:numPr>
          <w:ilvl w:val="0"/>
          <w:numId w:val="40"/>
        </w:numPr>
        <w:ind w:left="1454" w:hanging="432"/>
      </w:pPr>
      <w:r w:rsidRPr="00D967AC">
        <w:rPr>
          <w:rFonts w:hint="eastAsia"/>
        </w:rPr>
        <w:t>Configure global network parameters.</w:t>
      </w:r>
    </w:p>
    <w:p w14:paraId="0BC8E24F" w14:textId="77777777" w:rsidR="000A4A2C" w:rsidRPr="00D967AC" w:rsidRDefault="000A4A2C" w:rsidP="00015FB7">
      <w:pPr>
        <w:pStyle w:val="4a"/>
        <w:numPr>
          <w:ilvl w:val="0"/>
          <w:numId w:val="40"/>
        </w:numPr>
        <w:ind w:left="1454" w:hanging="432"/>
      </w:pPr>
      <w:r w:rsidRPr="00D967AC">
        <w:rPr>
          <w:rFonts w:hint="eastAsia"/>
        </w:rPr>
        <w:t>Configure a network profile.</w:t>
      </w:r>
    </w:p>
    <w:p w14:paraId="349EB9D5" w14:textId="77777777" w:rsidR="000A4A2C" w:rsidRPr="00D967AC" w:rsidRDefault="000A4A2C" w:rsidP="00015FB7">
      <w:pPr>
        <w:pStyle w:val="4a"/>
        <w:numPr>
          <w:ilvl w:val="0"/>
          <w:numId w:val="40"/>
        </w:numPr>
        <w:ind w:left="1454" w:hanging="432"/>
      </w:pPr>
      <w:r w:rsidRPr="00D967AC">
        <w:rPr>
          <w:rFonts w:hint="eastAsia"/>
        </w:rPr>
        <w:t>Add devices.</w:t>
      </w:r>
    </w:p>
    <w:p w14:paraId="484BDEA5" w14:textId="77777777" w:rsidR="000A4A2C" w:rsidRPr="00D967AC" w:rsidRDefault="000A4A2C" w:rsidP="00015FB7">
      <w:pPr>
        <w:pStyle w:val="4a"/>
        <w:numPr>
          <w:ilvl w:val="0"/>
          <w:numId w:val="40"/>
        </w:numPr>
        <w:ind w:left="1454" w:hanging="432"/>
      </w:pPr>
      <w:r w:rsidRPr="00D967AC">
        <w:rPr>
          <w:rFonts w:hint="eastAsia"/>
        </w:rPr>
        <w:t>Configure site design.</w:t>
      </w:r>
    </w:p>
    <w:p w14:paraId="21A9379C" w14:textId="77777777" w:rsidR="000A4A2C" w:rsidRPr="00D967AC" w:rsidRDefault="000A4A2C" w:rsidP="000A4A2C">
      <w:pPr>
        <w:pStyle w:val="4a"/>
        <w:ind w:left="1454"/>
      </w:pPr>
    </w:p>
    <w:p w14:paraId="73C72313" w14:textId="77777777" w:rsidR="000A4A2C" w:rsidRPr="00D967AC" w:rsidRDefault="000A4A2C" w:rsidP="000A4A2C">
      <w:pPr>
        <w:pStyle w:val="4"/>
        <w:rPr>
          <w:rFonts w:hint="default"/>
        </w:rPr>
      </w:pPr>
      <w:r w:rsidRPr="00D967AC">
        <w:t>Configuration Procedure</w:t>
      </w:r>
    </w:p>
    <w:p w14:paraId="39999414" w14:textId="77777777" w:rsidR="000A4A2C" w:rsidRPr="00D967AC" w:rsidRDefault="000A4A2C" w:rsidP="000A4A2C">
      <w:pPr>
        <w:pStyle w:val="30"/>
        <w:ind w:left="1701" w:hanging="159"/>
        <w:outlineLvl w:val="4"/>
      </w:pPr>
      <w:r w:rsidRPr="00D967AC">
        <w:rPr>
          <w:rFonts w:hint="eastAsia"/>
        </w:rPr>
        <w:t>Log in to the system using the tenant account.</w:t>
      </w:r>
    </w:p>
    <w:p w14:paraId="53D286A0" w14:textId="77777777" w:rsidR="000A4A2C" w:rsidRPr="00D967AC" w:rsidRDefault="000A4A2C" w:rsidP="000A4A2C">
      <w:pPr>
        <w:pStyle w:val="1e"/>
      </w:pPr>
      <w:r w:rsidRPr="00D967AC">
        <w:rPr>
          <w:rFonts w:hint="eastAsia"/>
        </w:rPr>
        <w:t>Use the created tenant name and password to log in to the system.</w:t>
      </w:r>
    </w:p>
    <w:p w14:paraId="4E838D47" w14:textId="77777777" w:rsidR="000A4A2C" w:rsidRPr="00D967AC" w:rsidRDefault="000A4A2C" w:rsidP="000A4A2C">
      <w:pPr>
        <w:pStyle w:val="1e"/>
      </w:pPr>
      <w:r w:rsidRPr="00D967AC">
        <w:rPr>
          <w:rFonts w:hint="eastAsia"/>
        </w:rPr>
        <w:t xml:space="preserve"># For details about how to log in using the tenant account, see </w:t>
      </w:r>
      <w:r w:rsidRPr="00D967AC">
        <w:rPr>
          <w:rFonts w:hint="eastAsia"/>
          <w:i/>
        </w:rPr>
        <w:t xml:space="preserve">Administrator </w:t>
      </w:r>
      <w:r w:rsidRPr="00D967AC">
        <w:rPr>
          <w:rFonts w:hint="eastAsia"/>
        </w:rPr>
        <w:t>Configuration</w:t>
      </w:r>
      <w:r w:rsidRPr="00D967AC">
        <w:rPr>
          <w:rFonts w:hint="eastAsia"/>
          <w:i/>
        </w:rPr>
        <w:t xml:space="preserve"> Lab</w:t>
      </w:r>
      <w:r w:rsidRPr="00D967AC">
        <w:rPr>
          <w:rFonts w:hint="eastAsia"/>
        </w:rPr>
        <w:t>.</w:t>
      </w:r>
    </w:p>
    <w:p w14:paraId="27CFBEE0" w14:textId="77777777" w:rsidR="000A4A2C" w:rsidRPr="00D967AC" w:rsidRDefault="000A4A2C" w:rsidP="000A4A2C">
      <w:pPr>
        <w:pStyle w:val="30"/>
        <w:ind w:left="1701" w:hanging="159"/>
        <w:outlineLvl w:val="4"/>
      </w:pPr>
      <w:r w:rsidRPr="00D967AC">
        <w:rPr>
          <w:rFonts w:hint="eastAsia"/>
        </w:rPr>
        <w:t>Configure global parameters.</w:t>
      </w:r>
    </w:p>
    <w:p w14:paraId="67DA684C" w14:textId="77777777" w:rsidR="000A4A2C" w:rsidRPr="00D967AC" w:rsidRDefault="000A4A2C" w:rsidP="000A4A2C">
      <w:pPr>
        <w:pStyle w:val="1e"/>
      </w:pPr>
      <w:r w:rsidRPr="00D967AC">
        <w:rPr>
          <w:rFonts w:hint="eastAsia"/>
        </w:rPr>
        <w:t>Global configuration parameters involved in the tenant network:</w:t>
      </w:r>
    </w:p>
    <w:p w14:paraId="40E00C0B" w14:textId="77777777" w:rsidR="000A4A2C" w:rsidRPr="00D967AC" w:rsidRDefault="000A4A2C" w:rsidP="000A4A2C">
      <w:pPr>
        <w:pStyle w:val="4a"/>
      </w:pPr>
      <w:r w:rsidRPr="00D967AC">
        <w:rPr>
          <w:rFonts w:hint="eastAsia"/>
        </w:rPr>
        <w:t>Physical network: global parameters including transport network, IPsec encryption, device activation security, and link connectivity detection parameters, route selection policy, and admin account and password</w:t>
      </w:r>
      <w:bookmarkStart w:id="225" w:name="_Hlk46764990"/>
      <w:bookmarkEnd w:id="225"/>
    </w:p>
    <w:p w14:paraId="6E3AD311" w14:textId="77777777" w:rsidR="000A4A2C" w:rsidRPr="00D967AC" w:rsidRDefault="000A4A2C" w:rsidP="000A4A2C">
      <w:pPr>
        <w:pStyle w:val="4a"/>
      </w:pPr>
      <w:r w:rsidRPr="00D967AC">
        <w:rPr>
          <w:rFonts w:hint="eastAsia"/>
        </w:rPr>
        <w:t>Virtual network: AS number of BGP routes, resource pool, and DNS</w:t>
      </w:r>
    </w:p>
    <w:p w14:paraId="61C0218B" w14:textId="77777777" w:rsidR="000A4A2C" w:rsidRPr="00D967AC" w:rsidRDefault="000A4A2C" w:rsidP="000A4A2C">
      <w:pPr>
        <w:pStyle w:val="4a"/>
      </w:pPr>
      <w:r w:rsidRPr="00D967AC">
        <w:rPr>
          <w:rFonts w:hint="eastAsia"/>
        </w:rPr>
        <w:t>Collection configuration: application traffic, application quality, and WAN link traffic</w:t>
      </w:r>
    </w:p>
    <w:p w14:paraId="22D3C0C4" w14:textId="77777777" w:rsidR="000A4A2C" w:rsidRPr="00D967AC" w:rsidRDefault="000A4A2C" w:rsidP="000A4A2C">
      <w:pPr>
        <w:pStyle w:val="1e"/>
      </w:pPr>
      <w:r w:rsidRPr="00D967AC">
        <w:rPr>
          <w:rFonts w:hint="eastAsia"/>
        </w:rPr>
        <w:t>Configure physical network parameters.</w:t>
      </w:r>
    </w:p>
    <w:p w14:paraId="3096EEEE" w14:textId="77777777" w:rsidR="000A4A2C" w:rsidRPr="00D967AC" w:rsidRDefault="000A4A2C" w:rsidP="000A4A2C">
      <w:pPr>
        <w:pStyle w:val="1e"/>
      </w:pPr>
      <w:r w:rsidRPr="00D967AC">
        <w:rPr>
          <w:rFonts w:hint="eastAsia"/>
        </w:rPr>
        <w:lastRenderedPageBreak/>
        <w:t xml:space="preserve"># Choose </w:t>
      </w:r>
      <w:r w:rsidRPr="00D967AC">
        <w:rPr>
          <w:rFonts w:hint="eastAsia"/>
          <w:b/>
        </w:rPr>
        <w:t>Design &gt; Network Design &gt; Network Settings &gt; Physical Network</w:t>
      </w:r>
      <w:r w:rsidRPr="00D967AC">
        <w:rPr>
          <w:rFonts w:hint="eastAsia"/>
        </w:rPr>
        <w:t>, and configure the RR source, transmission network and IPsec encryption parameters, device activation security parameters, link connectivity detection parameters, route selection policy, and admin account and password.</w:t>
      </w:r>
    </w:p>
    <w:p w14:paraId="2958DE21" w14:textId="77777777" w:rsidR="000A4A2C" w:rsidRPr="00D967AC" w:rsidRDefault="000A4A2C" w:rsidP="000A4A2C">
      <w:pPr>
        <w:pStyle w:val="1e"/>
        <w:rPr>
          <w:noProof/>
        </w:rPr>
      </w:pPr>
      <w:r w:rsidRPr="00D967AC">
        <w:rPr>
          <w:rFonts w:hint="eastAsia"/>
        </w:rPr>
        <w:t># Select the tenant's RR.</w:t>
      </w:r>
    </w:p>
    <w:p w14:paraId="514E5E45" w14:textId="77777777" w:rsidR="000A4A2C" w:rsidRPr="00D967AC" w:rsidRDefault="000A4A2C" w:rsidP="000A4A2C">
      <w:pPr>
        <w:pStyle w:val="Figure"/>
        <w:rPr>
          <w:rFonts w:ascii="Huawei Sans" w:hAnsi="Huawei Sans"/>
        </w:rPr>
      </w:pPr>
      <w:r w:rsidRPr="00D967AC">
        <w:rPr>
          <w:rFonts w:ascii="Huawei Sans" w:hAnsi="Huawei Sans"/>
          <w:noProof/>
        </w:rPr>
        <mc:AlternateContent>
          <mc:Choice Requires="wps">
            <w:drawing>
              <wp:anchor distT="0" distB="0" distL="114300" distR="114300" simplePos="0" relativeHeight="251680768" behindDoc="0" locked="0" layoutInCell="1" allowOverlap="1" wp14:anchorId="15C85D35" wp14:editId="42AC881B">
                <wp:simplePos x="0" y="0"/>
                <wp:positionH relativeFrom="column">
                  <wp:posOffset>2223135</wp:posOffset>
                </wp:positionH>
                <wp:positionV relativeFrom="paragraph">
                  <wp:posOffset>710565</wp:posOffset>
                </wp:positionV>
                <wp:extent cx="844550" cy="222250"/>
                <wp:effectExtent l="19050" t="19050" r="12700" b="25400"/>
                <wp:wrapNone/>
                <wp:docPr id="469" name="矩形 469"/>
                <wp:cNvGraphicFramePr/>
                <a:graphic xmlns:a="http://schemas.openxmlformats.org/drawingml/2006/main">
                  <a:graphicData uri="http://schemas.microsoft.com/office/word/2010/wordprocessingShape">
                    <wps:wsp>
                      <wps:cNvSpPr/>
                      <wps:spPr>
                        <a:xfrm>
                          <a:off x="0" y="0"/>
                          <a:ext cx="844550" cy="2222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B0DD03" id="矩形 469" o:spid="_x0000_s1026" style="position:absolute;left:0;text-align:left;margin-left:175.05pt;margin-top:55.95pt;width:66.5pt;height:17.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" filled="f" strokecolor="#c7000b" strokeweight="2.25pt"/>
            </w:pict>
          </mc:Fallback>
        </mc:AlternateContent>
      </w:r>
      <w:r w:rsidRPr="00D967AC">
        <w:rPr>
          <w:rFonts w:ascii="Huawei Sans" w:hAnsi="Huawei Sans"/>
          <w:noProof/>
        </w:rPr>
        <w:drawing>
          <wp:inline distT="0" distB="0" distL="0" distR="0" wp14:anchorId="6FEE4315" wp14:editId="22905D37">
            <wp:extent cx="3992069" cy="1108002"/>
            <wp:effectExtent l="19050" t="19050" r="8890" b="165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54">
                      <a:extLst>
                        <a:ext uri="{28A0092B-C50C-407E-A947-70E740481C1C}">
                          <a14:useLocalDpi xmlns:a14="http://schemas.microsoft.com/office/drawing/2010/main" val="0"/>
                        </a:ext>
                      </a:extLst>
                    </a:blip>
                    <a:stretch>
                      <a:fillRect/>
                    </a:stretch>
                  </pic:blipFill>
                  <pic:spPr>
                    <a:xfrm>
                      <a:off x="0" y="0"/>
                      <a:ext cx="4014747" cy="1114296"/>
                    </a:xfrm>
                    <a:prstGeom prst="rect">
                      <a:avLst/>
                    </a:prstGeom>
                    <a:noFill/>
                    <a:ln w="12700">
                      <a:solidFill>
                        <a:schemeClr val="bg1">
                          <a:lumMod val="85000"/>
                        </a:schemeClr>
                      </a:solidFill>
                    </a:ln>
                  </pic:spPr>
                </pic:pic>
              </a:graphicData>
            </a:graphic>
          </wp:inline>
        </w:drawing>
      </w:r>
    </w:p>
    <w:p w14:paraId="46836571" w14:textId="77777777" w:rsidR="000A4A2C" w:rsidRPr="00D967AC" w:rsidRDefault="000A4A2C" w:rsidP="000A4A2C">
      <w:pPr>
        <w:rPr>
          <w:rFonts w:ascii="Huawei Sans" w:hAnsi="Huawei Sans"/>
        </w:rPr>
      </w:pPr>
    </w:p>
    <w:p w14:paraId="39D77ADD" w14:textId="77777777" w:rsidR="000A4A2C" w:rsidRPr="00D967AC" w:rsidRDefault="000A4A2C" w:rsidP="000A4A2C">
      <w:pPr>
        <w:pStyle w:val="NotesHeading"/>
        <w:rPr>
          <w:rFonts w:ascii="Huawei Sans" w:eastAsia="方正兰亭黑简体" w:hAnsi="Huawei Sans"/>
          <w:b/>
        </w:rPr>
      </w:pPr>
      <w:r w:rsidRPr="00D967AC">
        <w:rPr>
          <w:rFonts w:ascii="Huawei Sans" w:eastAsia="方正兰亭黑简体" w:hAnsi="Huawei Sans"/>
        </w:rPr>
        <w:drawing>
          <wp:inline distT="0" distB="0" distL="0" distR="0" wp14:anchorId="1754BFB4" wp14:editId="294B2320">
            <wp:extent cx="754381" cy="267463"/>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0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4381" cy="267463"/>
                    </a:xfrm>
                    <a:prstGeom prst="rect">
                      <a:avLst/>
                    </a:prstGeom>
                  </pic:spPr>
                </pic:pic>
              </a:graphicData>
            </a:graphic>
          </wp:inline>
        </w:drawing>
      </w:r>
    </w:p>
    <w:p w14:paraId="1A914FD2" w14:textId="77777777" w:rsidR="000A4A2C" w:rsidRPr="00D967AC" w:rsidRDefault="000A4A2C" w:rsidP="000A4A2C">
      <w:pPr>
        <w:pStyle w:val="1e"/>
      </w:pPr>
      <w:r w:rsidRPr="00D967AC">
        <w:rPr>
          <w:rFonts w:hint="eastAsia"/>
        </w:rPr>
        <w:t>Tenant's RR: If a tenant needs to interconnect only with its own WAN and use its own RR, select the tenant's RR.</w:t>
      </w:r>
    </w:p>
    <w:p w14:paraId="53AFF578" w14:textId="77777777" w:rsidR="000A4A2C" w:rsidRPr="00D967AC" w:rsidRDefault="000A4A2C" w:rsidP="000A4A2C">
      <w:pPr>
        <w:pStyle w:val="1e"/>
      </w:pPr>
      <w:r w:rsidRPr="00D967AC">
        <w:rPr>
          <w:rFonts w:hint="eastAsia"/>
        </w:rPr>
        <w:t>MSP's RR: If a tenant requires communication between the WAN and traditional MPLS VPN, select the RR provided by the MSP.</w:t>
      </w:r>
    </w:p>
    <w:p w14:paraId="2068CFB1" w14:textId="77777777" w:rsidR="000A4A2C" w:rsidRPr="00D967AC" w:rsidRDefault="000A4A2C" w:rsidP="000A4A2C">
      <w:pPr>
        <w:pStyle w:val="1e"/>
      </w:pPr>
      <w:r w:rsidRPr="00D967AC">
        <w:t>If the MSP provides the RR, you need to add a device on the MSP and configure the device as the RR.</w:t>
      </w:r>
    </w:p>
    <w:p w14:paraId="6FF47DA2" w14:textId="77777777" w:rsidR="000A4A2C" w:rsidRPr="00D967AC" w:rsidRDefault="000A4A2C" w:rsidP="000A4A2C">
      <w:pPr>
        <w:pStyle w:val="1e"/>
      </w:pPr>
      <w:r w:rsidRPr="00D967AC">
        <w:rPr>
          <w:rFonts w:hint="eastAsia"/>
        </w:rPr>
        <w:t>This lab does not involve interworking with the traditional MPLS VPN. Therefore, select the tenant RR.</w:t>
      </w:r>
    </w:p>
    <w:p w14:paraId="1184A2DF" w14:textId="77777777" w:rsidR="000A4A2C" w:rsidRPr="00D967AC" w:rsidRDefault="000A4A2C" w:rsidP="000A4A2C">
      <w:pPr>
        <w:pStyle w:val="1e"/>
      </w:pPr>
    </w:p>
    <w:p w14:paraId="2868F199" w14:textId="77777777" w:rsidR="000A4A2C" w:rsidRPr="00D967AC" w:rsidRDefault="000A4A2C" w:rsidP="000A4A2C">
      <w:pPr>
        <w:pStyle w:val="1e"/>
        <w:rPr>
          <w:noProof/>
        </w:rPr>
      </w:pPr>
      <w:r w:rsidRPr="00D967AC">
        <w:rPr>
          <w:rFonts w:hint="eastAsia"/>
        </w:rPr>
        <w:t xml:space="preserve"># Configure the transport network and define the name of the link used by the tenant. Create two links. Name link 1 </w:t>
      </w:r>
      <w:r w:rsidRPr="00D967AC">
        <w:rPr>
          <w:rFonts w:hint="eastAsia"/>
          <w:b/>
        </w:rPr>
        <w:t>MPLS_CN</w:t>
      </w:r>
      <w:r w:rsidRPr="00D967AC">
        <w:rPr>
          <w:rFonts w:hint="eastAsia"/>
        </w:rPr>
        <w:t xml:space="preserve">, set the routing domain to MPLS, and enable link encryption. Name link 2 </w:t>
      </w:r>
      <w:r w:rsidRPr="00D967AC">
        <w:rPr>
          <w:rFonts w:hint="eastAsia"/>
          <w:b/>
        </w:rPr>
        <w:t>Internet_CN</w:t>
      </w:r>
      <w:r w:rsidRPr="00D967AC">
        <w:rPr>
          <w:rFonts w:hint="eastAsia"/>
        </w:rPr>
        <w:t>, set the routing domain to Internet, and enable link encryption.</w:t>
      </w:r>
    </w:p>
    <w:p w14:paraId="5D0930FB" w14:textId="77777777" w:rsidR="000A4A2C" w:rsidRPr="00D967AC" w:rsidRDefault="000A4A2C" w:rsidP="000A4A2C">
      <w:pPr>
        <w:pStyle w:val="Figure"/>
        <w:ind w:left="0"/>
        <w:jc w:val="right"/>
        <w:rPr>
          <w:rFonts w:ascii="Huawei Sans" w:hAnsi="Huawei Sans"/>
        </w:rPr>
      </w:pPr>
      <w:r w:rsidRPr="00D967AC">
        <w:rPr>
          <w:rFonts w:ascii="Huawei Sans" w:hAnsi="Huawei Sans"/>
          <w:noProof/>
        </w:rPr>
        <mc:AlternateContent>
          <mc:Choice Requires="wps">
            <w:drawing>
              <wp:anchor distT="0" distB="0" distL="114300" distR="114300" simplePos="0" relativeHeight="251681792" behindDoc="0" locked="0" layoutInCell="1" allowOverlap="1" wp14:anchorId="428F4815" wp14:editId="0DCD3615">
                <wp:simplePos x="0" y="0"/>
                <wp:positionH relativeFrom="column">
                  <wp:posOffset>718185</wp:posOffset>
                </wp:positionH>
                <wp:positionV relativeFrom="paragraph">
                  <wp:posOffset>1461135</wp:posOffset>
                </wp:positionV>
                <wp:extent cx="5035550" cy="342900"/>
                <wp:effectExtent l="19050" t="19050" r="12700" b="19050"/>
                <wp:wrapNone/>
                <wp:docPr id="470" name="矩形 470"/>
                <wp:cNvGraphicFramePr/>
                <a:graphic xmlns:a="http://schemas.openxmlformats.org/drawingml/2006/main">
                  <a:graphicData uri="http://schemas.microsoft.com/office/word/2010/wordprocessingShape">
                    <wps:wsp>
                      <wps:cNvSpPr/>
                      <wps:spPr>
                        <a:xfrm>
                          <a:off x="0" y="0"/>
                          <a:ext cx="5035550" cy="3429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CD3733" id="矩形 470" o:spid="_x0000_s1026" style="position:absolute;left:0;text-align:left;margin-left:56.55pt;margin-top:115.05pt;width:396.5pt;height:27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" filled="f" strokecolor="#c7000b" strokeweight="2.25pt"/>
            </w:pict>
          </mc:Fallback>
        </mc:AlternateContent>
      </w:r>
      <w:r w:rsidRPr="00D967AC">
        <w:rPr>
          <w:rFonts w:ascii="Huawei Sans" w:hAnsi="Huawei Sans"/>
          <w:noProof/>
        </w:rPr>
        <w:drawing>
          <wp:inline distT="0" distB="0" distL="0" distR="0" wp14:anchorId="14A07F0D" wp14:editId="6C36CAC5">
            <wp:extent cx="5435452" cy="2369459"/>
            <wp:effectExtent l="19050" t="19050" r="13335" b="1206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70469" cy="2384724"/>
                    </a:xfrm>
                    <a:prstGeom prst="rect">
                      <a:avLst/>
                    </a:prstGeom>
                    <a:noFill/>
                    <a:ln w="12700">
                      <a:solidFill>
                        <a:schemeClr val="bg1">
                          <a:lumMod val="85000"/>
                        </a:schemeClr>
                      </a:solidFill>
                    </a:ln>
                  </pic:spPr>
                </pic:pic>
              </a:graphicData>
            </a:graphic>
          </wp:inline>
        </w:drawing>
      </w:r>
    </w:p>
    <w:p w14:paraId="44A8E214" w14:textId="77777777" w:rsidR="000A4A2C" w:rsidRPr="00D967AC" w:rsidRDefault="000A4A2C" w:rsidP="000A4A2C">
      <w:pPr>
        <w:rPr>
          <w:rFonts w:ascii="Huawei Sans" w:hAnsi="Huawei Sans"/>
        </w:rPr>
      </w:pPr>
    </w:p>
    <w:p w14:paraId="1DF5EB64" w14:textId="77777777" w:rsidR="000A4A2C" w:rsidRPr="00D967AC" w:rsidRDefault="000A4A2C" w:rsidP="000A4A2C">
      <w:pPr>
        <w:pStyle w:val="NotesHeading"/>
        <w:rPr>
          <w:rFonts w:ascii="Huawei Sans" w:eastAsia="方正兰亭黑简体" w:hAnsi="Huawei Sans"/>
          <w:b/>
        </w:rPr>
      </w:pPr>
      <w:r w:rsidRPr="00D967AC">
        <w:rPr>
          <w:rFonts w:ascii="Huawei Sans" w:eastAsia="方正兰亭黑简体" w:hAnsi="Huawei Sans"/>
        </w:rPr>
        <w:lastRenderedPageBreak/>
        <w:drawing>
          <wp:inline distT="0" distB="0" distL="0" distR="0" wp14:anchorId="0D0DD87D" wp14:editId="6736DCB2">
            <wp:extent cx="754381" cy="26746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0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4381" cy="267463"/>
                    </a:xfrm>
                    <a:prstGeom prst="rect">
                      <a:avLst/>
                    </a:prstGeom>
                  </pic:spPr>
                </pic:pic>
              </a:graphicData>
            </a:graphic>
          </wp:inline>
        </w:drawing>
      </w:r>
    </w:p>
    <w:p w14:paraId="7E5411CC" w14:textId="77777777" w:rsidR="000A4A2C" w:rsidRPr="00D967AC" w:rsidRDefault="000A4A2C" w:rsidP="000A4A2C">
      <w:pPr>
        <w:pStyle w:val="1e"/>
      </w:pPr>
      <w:r w:rsidRPr="00D967AC">
        <w:t>By default, iMaster NCE-WAN has four transport network links, which cannot be deleted.</w:t>
      </w:r>
    </w:p>
    <w:p w14:paraId="7A3BC155" w14:textId="77777777" w:rsidR="000A4A2C" w:rsidRPr="00D967AC" w:rsidRDefault="000A4A2C" w:rsidP="000A4A2C">
      <w:pPr>
        <w:pStyle w:val="1e"/>
      </w:pPr>
      <w:r w:rsidRPr="00D967AC">
        <w:rPr>
          <w:rFonts w:hint="eastAsia"/>
        </w:rPr>
        <w:t>A routing domain is mainly used to isolate links. If the networks connected by two links can communicate with each other, the two links need to be configured in the same routing domain. If the networks connected by the two links cannot communicate with each other, the two links need to be configured in different routing domains.</w:t>
      </w:r>
    </w:p>
    <w:p w14:paraId="6174CE64" w14:textId="77777777" w:rsidR="000A4A2C" w:rsidRPr="00D967AC" w:rsidRDefault="000A4A2C" w:rsidP="000A4A2C">
      <w:pPr>
        <w:pStyle w:val="1e"/>
      </w:pPr>
    </w:p>
    <w:p w14:paraId="591EBD8D" w14:textId="77777777" w:rsidR="000A4A2C" w:rsidRPr="00D967AC" w:rsidRDefault="000A4A2C" w:rsidP="000A4A2C">
      <w:pPr>
        <w:pStyle w:val="1e"/>
      </w:pPr>
      <w:r w:rsidRPr="00D967AC">
        <w:rPr>
          <w:rFonts w:hint="eastAsia"/>
        </w:rPr>
        <w:t># Configure security parameters, set the IPsec encryption algorithm to AES128, cancel the IPsec SA generation mode, and cancel the security configuration on the device.</w:t>
      </w:r>
    </w:p>
    <w:p w14:paraId="0B5AA14B" w14:textId="77777777" w:rsidR="000A4A2C" w:rsidRPr="00D967AC" w:rsidRDefault="000A4A2C" w:rsidP="000A4A2C">
      <w:pPr>
        <w:pStyle w:val="Figure"/>
        <w:ind w:left="0"/>
        <w:jc w:val="right"/>
        <w:rPr>
          <w:rFonts w:ascii="Huawei Sans" w:hAnsi="Huawei Sans"/>
        </w:rPr>
      </w:pPr>
      <w:r w:rsidRPr="00D967AC">
        <w:rPr>
          <w:rFonts w:ascii="Huawei Sans" w:hAnsi="Huawei Sans"/>
          <w:noProof/>
        </w:rPr>
        <mc:AlternateContent>
          <mc:Choice Requires="wps">
            <w:drawing>
              <wp:anchor distT="0" distB="0" distL="114300" distR="114300" simplePos="0" relativeHeight="251683840" behindDoc="0" locked="0" layoutInCell="1" allowOverlap="1" wp14:anchorId="3EBD75BA" wp14:editId="055A2AFA">
                <wp:simplePos x="0" y="0"/>
                <wp:positionH relativeFrom="column">
                  <wp:posOffset>2442210</wp:posOffset>
                </wp:positionH>
                <wp:positionV relativeFrom="paragraph">
                  <wp:posOffset>3544570</wp:posOffset>
                </wp:positionV>
                <wp:extent cx="571500" cy="292100"/>
                <wp:effectExtent l="19050" t="19050" r="19050" b="12700"/>
                <wp:wrapNone/>
                <wp:docPr id="472" name="矩形 472"/>
                <wp:cNvGraphicFramePr/>
                <a:graphic xmlns:a="http://schemas.openxmlformats.org/drawingml/2006/main">
                  <a:graphicData uri="http://schemas.microsoft.com/office/word/2010/wordprocessingShape">
                    <wps:wsp>
                      <wps:cNvSpPr/>
                      <wps:spPr>
                        <a:xfrm>
                          <a:off x="0" y="0"/>
                          <a:ext cx="571500" cy="2921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EBDC6F" id="矩形 472" o:spid="_x0000_s1026" style="position:absolute;left:0;text-align:left;margin-left:192.3pt;margin-top:279.1pt;width:45pt;height:23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682816" behindDoc="0" locked="0" layoutInCell="1" allowOverlap="1" wp14:anchorId="6F2F7A74" wp14:editId="0B79B8D8">
                <wp:simplePos x="0" y="0"/>
                <wp:positionH relativeFrom="column">
                  <wp:posOffset>2527935</wp:posOffset>
                </wp:positionH>
                <wp:positionV relativeFrom="paragraph">
                  <wp:posOffset>1039495</wp:posOffset>
                </wp:positionV>
                <wp:extent cx="1416050" cy="1041400"/>
                <wp:effectExtent l="19050" t="19050" r="12700" b="25400"/>
                <wp:wrapNone/>
                <wp:docPr id="471" name="矩形 471"/>
                <wp:cNvGraphicFramePr/>
                <a:graphic xmlns:a="http://schemas.openxmlformats.org/drawingml/2006/main">
                  <a:graphicData uri="http://schemas.microsoft.com/office/word/2010/wordprocessingShape">
                    <wps:wsp>
                      <wps:cNvSpPr/>
                      <wps:spPr>
                        <a:xfrm>
                          <a:off x="0" y="0"/>
                          <a:ext cx="1416050" cy="10414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643FEC" id="矩形 471" o:spid="_x0000_s1026" style="position:absolute;left:0;text-align:left;margin-left:199.05pt;margin-top:81.85pt;width:111.5pt;height:82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" filled="f" strokecolor="#c7000b" strokeweight="2.25pt"/>
            </w:pict>
          </mc:Fallback>
        </mc:AlternateContent>
      </w:r>
      <w:r w:rsidRPr="00D967AC">
        <w:rPr>
          <w:rFonts w:ascii="Huawei Sans" w:hAnsi="Huawei Sans"/>
          <w:noProof/>
        </w:rPr>
        <w:drawing>
          <wp:inline distT="0" distB="0" distL="0" distR="0" wp14:anchorId="57B4DDF4" wp14:editId="50B3CF47">
            <wp:extent cx="5456717" cy="4317871"/>
            <wp:effectExtent l="19050" t="19050" r="10795" b="260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6">
                      <a:extLst>
                        <a:ext uri="{28A0092B-C50C-407E-A947-70E740481C1C}">
                          <a14:useLocalDpi xmlns:a14="http://schemas.microsoft.com/office/drawing/2010/main" val="0"/>
                        </a:ext>
                      </a:extLst>
                    </a:blip>
                    <a:stretch>
                      <a:fillRect/>
                    </a:stretch>
                  </pic:blipFill>
                  <pic:spPr>
                    <a:xfrm>
                      <a:off x="0" y="0"/>
                      <a:ext cx="5458340" cy="4319155"/>
                    </a:xfrm>
                    <a:prstGeom prst="rect">
                      <a:avLst/>
                    </a:prstGeom>
                    <a:noFill/>
                    <a:ln w="12700">
                      <a:solidFill>
                        <a:schemeClr val="bg1">
                          <a:lumMod val="85000"/>
                        </a:schemeClr>
                      </a:solidFill>
                    </a:ln>
                  </pic:spPr>
                </pic:pic>
              </a:graphicData>
            </a:graphic>
          </wp:inline>
        </w:drawing>
      </w:r>
    </w:p>
    <w:p w14:paraId="2EEA7045" w14:textId="77777777" w:rsidR="000A4A2C" w:rsidRPr="00D967AC" w:rsidRDefault="000A4A2C" w:rsidP="000A4A2C">
      <w:pPr>
        <w:pStyle w:val="NotesHeading"/>
        <w:rPr>
          <w:rFonts w:ascii="Huawei Sans" w:eastAsia="方正兰亭黑简体" w:hAnsi="Huawei Sans"/>
          <w:b/>
        </w:rPr>
      </w:pPr>
      <w:r w:rsidRPr="00D967AC">
        <w:rPr>
          <w:rFonts w:ascii="Huawei Sans" w:eastAsia="方正兰亭黑简体" w:hAnsi="Huawei Sans"/>
        </w:rPr>
        <w:drawing>
          <wp:inline distT="0" distB="0" distL="0" distR="0" wp14:anchorId="1D23B761" wp14:editId="7E3EBCE1">
            <wp:extent cx="754381" cy="267463"/>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0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4381" cy="267463"/>
                    </a:xfrm>
                    <a:prstGeom prst="rect">
                      <a:avLst/>
                    </a:prstGeom>
                  </pic:spPr>
                </pic:pic>
              </a:graphicData>
            </a:graphic>
          </wp:inline>
        </w:drawing>
      </w:r>
    </w:p>
    <w:p w14:paraId="72E1DF7B" w14:textId="77777777" w:rsidR="000A4A2C" w:rsidRPr="00D967AC" w:rsidRDefault="000A4A2C" w:rsidP="000A4A2C">
      <w:pPr>
        <w:pStyle w:val="1e"/>
      </w:pPr>
      <w:r w:rsidRPr="00D967AC">
        <w:rPr>
          <w:rFonts w:hint="eastAsia"/>
        </w:rPr>
        <w:t>If the EVPN mode is used and dual-gateway sites need to be deployed, you need to cancel the IPsec SA generation mode.</w:t>
      </w:r>
    </w:p>
    <w:p w14:paraId="5E475869" w14:textId="77777777" w:rsidR="000A4A2C" w:rsidRPr="00D967AC" w:rsidRDefault="000A4A2C" w:rsidP="000A4A2C">
      <w:pPr>
        <w:pStyle w:val="1e"/>
      </w:pPr>
    </w:p>
    <w:p w14:paraId="72178F2E" w14:textId="77777777" w:rsidR="000A4A2C" w:rsidRPr="00D967AC" w:rsidRDefault="000A4A2C" w:rsidP="000A4A2C">
      <w:pPr>
        <w:pStyle w:val="1e"/>
      </w:pPr>
      <w:r w:rsidRPr="00D967AC">
        <w:rPr>
          <w:rFonts w:hint="eastAsia"/>
        </w:rPr>
        <w:t># Retain default setting of link connectivity detection parameters and route selection parameters.</w:t>
      </w:r>
    </w:p>
    <w:p w14:paraId="0CDCCC27" w14:textId="77777777" w:rsidR="000A4A2C" w:rsidRPr="00D967AC" w:rsidRDefault="000A4A2C" w:rsidP="000A4A2C">
      <w:pPr>
        <w:pStyle w:val="Figure"/>
        <w:ind w:left="0"/>
        <w:jc w:val="right"/>
        <w:rPr>
          <w:rFonts w:ascii="Huawei Sans" w:hAnsi="Huawei Sans"/>
        </w:rPr>
      </w:pPr>
      <w:r w:rsidRPr="00D967AC">
        <w:rPr>
          <w:rFonts w:ascii="Huawei Sans" w:hAnsi="Huawei Sans"/>
          <w:noProof/>
        </w:rPr>
        <w:lastRenderedPageBreak/>
        <mc:AlternateContent>
          <mc:Choice Requires="wps">
            <w:drawing>
              <wp:anchor distT="0" distB="0" distL="114300" distR="114300" simplePos="0" relativeHeight="251685888" behindDoc="0" locked="0" layoutInCell="1" allowOverlap="1" wp14:anchorId="47E1103B" wp14:editId="20387117">
                <wp:simplePos x="0" y="0"/>
                <wp:positionH relativeFrom="column">
                  <wp:posOffset>2537460</wp:posOffset>
                </wp:positionH>
                <wp:positionV relativeFrom="paragraph">
                  <wp:posOffset>2348865</wp:posOffset>
                </wp:positionV>
                <wp:extent cx="520700" cy="215900"/>
                <wp:effectExtent l="19050" t="19050" r="12700" b="12700"/>
                <wp:wrapNone/>
                <wp:docPr id="474" name="矩形 474"/>
                <wp:cNvGraphicFramePr/>
                <a:graphic xmlns:a="http://schemas.openxmlformats.org/drawingml/2006/main">
                  <a:graphicData uri="http://schemas.microsoft.com/office/word/2010/wordprocessingShape">
                    <wps:wsp>
                      <wps:cNvSpPr/>
                      <wps:spPr>
                        <a:xfrm>
                          <a:off x="0" y="0"/>
                          <a:ext cx="520700" cy="2159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6E75BD" id="矩形 474" o:spid="_x0000_s1026" style="position:absolute;left:0;text-align:left;margin-left:199.8pt;margin-top:184.95pt;width:41pt;height:17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684864" behindDoc="0" locked="0" layoutInCell="1" allowOverlap="1" wp14:anchorId="3057480A" wp14:editId="1F736274">
                <wp:simplePos x="0" y="0"/>
                <wp:positionH relativeFrom="column">
                  <wp:posOffset>2537460</wp:posOffset>
                </wp:positionH>
                <wp:positionV relativeFrom="paragraph">
                  <wp:posOffset>1291590</wp:posOffset>
                </wp:positionV>
                <wp:extent cx="520700" cy="215900"/>
                <wp:effectExtent l="19050" t="19050" r="12700" b="12700"/>
                <wp:wrapNone/>
                <wp:docPr id="473" name="矩形 473"/>
                <wp:cNvGraphicFramePr/>
                <a:graphic xmlns:a="http://schemas.openxmlformats.org/drawingml/2006/main">
                  <a:graphicData uri="http://schemas.microsoft.com/office/word/2010/wordprocessingShape">
                    <wps:wsp>
                      <wps:cNvSpPr/>
                      <wps:spPr>
                        <a:xfrm>
                          <a:off x="0" y="0"/>
                          <a:ext cx="520700" cy="2159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13BF63" id="矩形 473" o:spid="_x0000_s1026" style="position:absolute;left:0;text-align:left;margin-left:199.8pt;margin-top:101.7pt;width:41pt;height:17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" filled="f" strokecolor="#c7000b" strokeweight="2.25pt"/>
            </w:pict>
          </mc:Fallback>
        </mc:AlternateContent>
      </w:r>
      <w:r w:rsidRPr="00D967AC">
        <w:rPr>
          <w:rFonts w:ascii="Huawei Sans" w:hAnsi="Huawei Sans"/>
          <w:noProof/>
        </w:rPr>
        <w:drawing>
          <wp:inline distT="0" distB="0" distL="0" distR="0" wp14:anchorId="2894C62C" wp14:editId="6E834B24">
            <wp:extent cx="5484208" cy="3393815"/>
            <wp:effectExtent l="19050" t="19050" r="21590" b="1651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7">
                      <a:extLst>
                        <a:ext uri="{28A0092B-C50C-407E-A947-70E740481C1C}">
                          <a14:useLocalDpi xmlns:a14="http://schemas.microsoft.com/office/drawing/2010/main" val="0"/>
                        </a:ext>
                      </a:extLst>
                    </a:blip>
                    <a:stretch>
                      <a:fillRect/>
                    </a:stretch>
                  </pic:blipFill>
                  <pic:spPr>
                    <a:xfrm>
                      <a:off x="0" y="0"/>
                      <a:ext cx="5484208" cy="3393815"/>
                    </a:xfrm>
                    <a:prstGeom prst="rect">
                      <a:avLst/>
                    </a:prstGeom>
                    <a:noFill/>
                    <a:ln w="12700">
                      <a:solidFill>
                        <a:schemeClr val="bg1">
                          <a:lumMod val="85000"/>
                        </a:schemeClr>
                      </a:solidFill>
                    </a:ln>
                  </pic:spPr>
                </pic:pic>
              </a:graphicData>
            </a:graphic>
          </wp:inline>
        </w:drawing>
      </w:r>
    </w:p>
    <w:p w14:paraId="0D90B223" w14:textId="77777777" w:rsidR="000A4A2C" w:rsidRPr="00D967AC" w:rsidRDefault="000A4A2C" w:rsidP="000A4A2C">
      <w:pPr>
        <w:rPr>
          <w:rFonts w:ascii="Huawei Sans" w:hAnsi="Huawei Sans"/>
        </w:rPr>
      </w:pPr>
    </w:p>
    <w:p w14:paraId="030EA483" w14:textId="77777777" w:rsidR="000A4A2C" w:rsidRPr="00D967AC" w:rsidRDefault="000A4A2C" w:rsidP="000A4A2C">
      <w:pPr>
        <w:pStyle w:val="1e"/>
      </w:pPr>
      <w:r w:rsidRPr="00D967AC">
        <w:rPr>
          <w:rFonts w:hint="eastAsia"/>
        </w:rPr>
        <w:t xml:space="preserve"># Set the password of the admin account to </w:t>
      </w:r>
      <w:r w:rsidRPr="00D967AC">
        <w:rPr>
          <w:rFonts w:hint="eastAsia"/>
          <w:b/>
        </w:rPr>
        <w:t>Huawei@123</w:t>
      </w:r>
      <w:r w:rsidRPr="00D967AC">
        <w:rPr>
          <w:rFonts w:hint="eastAsia"/>
        </w:rPr>
        <w:t>.</w:t>
      </w:r>
    </w:p>
    <w:p w14:paraId="63C9E71E" w14:textId="77777777" w:rsidR="000A4A2C" w:rsidRPr="00D967AC" w:rsidRDefault="000A4A2C" w:rsidP="000A4A2C">
      <w:pPr>
        <w:pStyle w:val="Figure"/>
        <w:rPr>
          <w:rFonts w:ascii="Huawei Sans" w:hAnsi="Huawei Sans"/>
        </w:rPr>
      </w:pPr>
      <w:r w:rsidRPr="00D967AC">
        <w:rPr>
          <w:rFonts w:ascii="Huawei Sans" w:hAnsi="Huawei Sans"/>
          <w:noProof/>
        </w:rPr>
        <mc:AlternateContent>
          <mc:Choice Requires="wps">
            <w:drawing>
              <wp:anchor distT="0" distB="0" distL="114300" distR="114300" simplePos="0" relativeHeight="251686912" behindDoc="0" locked="0" layoutInCell="1" allowOverlap="1" wp14:anchorId="3DE69705" wp14:editId="523C66DE">
                <wp:simplePos x="0" y="0"/>
                <wp:positionH relativeFrom="column">
                  <wp:posOffset>2537460</wp:posOffset>
                </wp:positionH>
                <wp:positionV relativeFrom="paragraph">
                  <wp:posOffset>1448435</wp:posOffset>
                </wp:positionV>
                <wp:extent cx="1581150" cy="533400"/>
                <wp:effectExtent l="19050" t="19050" r="19050" b="19050"/>
                <wp:wrapNone/>
                <wp:docPr id="475" name="矩形 475"/>
                <wp:cNvGraphicFramePr/>
                <a:graphic xmlns:a="http://schemas.openxmlformats.org/drawingml/2006/main">
                  <a:graphicData uri="http://schemas.microsoft.com/office/word/2010/wordprocessingShape">
                    <wps:wsp>
                      <wps:cNvSpPr/>
                      <wps:spPr>
                        <a:xfrm>
                          <a:off x="0" y="0"/>
                          <a:ext cx="1581150" cy="5334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586A8F" id="矩形 475" o:spid="_x0000_s1026" style="position:absolute;left:0;text-align:left;margin-left:199.8pt;margin-top:114.05pt;width:124.5pt;height:42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" filled="f" strokecolor="#c7000b" strokeweight="2.25pt"/>
            </w:pict>
          </mc:Fallback>
        </mc:AlternateContent>
      </w:r>
      <w:r w:rsidRPr="00D967AC">
        <w:rPr>
          <w:rFonts w:ascii="Huawei Sans" w:hAnsi="Huawei Sans"/>
          <w:noProof/>
        </w:rPr>
        <w:drawing>
          <wp:inline distT="0" distB="0" distL="0" distR="0" wp14:anchorId="72433A7F" wp14:editId="182810E7">
            <wp:extent cx="4192407" cy="2224420"/>
            <wp:effectExtent l="19050" t="19050" r="17780" b="2349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8">
                      <a:extLst>
                        <a:ext uri="{28A0092B-C50C-407E-A947-70E740481C1C}">
                          <a14:useLocalDpi xmlns:a14="http://schemas.microsoft.com/office/drawing/2010/main" val="0"/>
                        </a:ext>
                      </a:extLst>
                    </a:blip>
                    <a:stretch>
                      <a:fillRect/>
                    </a:stretch>
                  </pic:blipFill>
                  <pic:spPr>
                    <a:xfrm>
                      <a:off x="0" y="0"/>
                      <a:ext cx="4194841" cy="2225711"/>
                    </a:xfrm>
                    <a:prstGeom prst="rect">
                      <a:avLst/>
                    </a:prstGeom>
                    <a:noFill/>
                    <a:ln w="12700">
                      <a:solidFill>
                        <a:schemeClr val="bg1">
                          <a:lumMod val="85000"/>
                        </a:schemeClr>
                      </a:solidFill>
                    </a:ln>
                  </pic:spPr>
                </pic:pic>
              </a:graphicData>
            </a:graphic>
          </wp:inline>
        </w:drawing>
      </w:r>
    </w:p>
    <w:p w14:paraId="53B44636" w14:textId="77777777" w:rsidR="000A4A2C" w:rsidRPr="00D967AC" w:rsidRDefault="000A4A2C" w:rsidP="000A4A2C">
      <w:pPr>
        <w:rPr>
          <w:rFonts w:ascii="Huawei Sans" w:hAnsi="Huawei Sans"/>
        </w:rPr>
      </w:pPr>
    </w:p>
    <w:p w14:paraId="45F66E11" w14:textId="77777777" w:rsidR="000A4A2C" w:rsidRPr="00D967AC" w:rsidRDefault="000A4A2C" w:rsidP="000A4A2C">
      <w:pPr>
        <w:pStyle w:val="1e"/>
      </w:pPr>
      <w:r w:rsidRPr="00D967AC">
        <w:rPr>
          <w:rFonts w:hint="eastAsia"/>
        </w:rPr>
        <w:t># Click Apply.</w:t>
      </w:r>
    </w:p>
    <w:p w14:paraId="19E963F6" w14:textId="77777777" w:rsidR="000A4A2C" w:rsidRPr="00D967AC" w:rsidRDefault="000A4A2C" w:rsidP="000A4A2C">
      <w:pPr>
        <w:pStyle w:val="1e"/>
      </w:pPr>
      <w:r w:rsidRPr="00D967AC">
        <w:rPr>
          <w:rFonts w:hint="eastAsia"/>
        </w:rPr>
        <w:t>Configure virtual network</w:t>
      </w:r>
      <w:r w:rsidRPr="00D967AC">
        <w:t xml:space="preserve"> </w:t>
      </w:r>
      <w:r w:rsidRPr="00D967AC">
        <w:rPr>
          <w:rFonts w:hint="eastAsia"/>
        </w:rPr>
        <w:t>parameters.</w:t>
      </w:r>
    </w:p>
    <w:p w14:paraId="29AC896B" w14:textId="77777777" w:rsidR="000A4A2C" w:rsidRPr="00D967AC" w:rsidRDefault="000A4A2C" w:rsidP="000A4A2C">
      <w:pPr>
        <w:pStyle w:val="1e"/>
      </w:pPr>
      <w:r w:rsidRPr="00D967AC">
        <w:rPr>
          <w:rFonts w:hint="eastAsia"/>
        </w:rPr>
        <w:t xml:space="preserve"># Choose </w:t>
      </w:r>
      <w:r w:rsidRPr="00D967AC">
        <w:rPr>
          <w:rFonts w:hint="eastAsia"/>
          <w:b/>
        </w:rPr>
        <w:t xml:space="preserve">Design &gt; Network Design &gt; Network Settings &gt; Virtual </w:t>
      </w:r>
      <w:r w:rsidRPr="00D967AC">
        <w:rPr>
          <w:rFonts w:hint="eastAsia"/>
        </w:rPr>
        <w:t>Network and configure the BGP AS number (65001) and address pool (10.0.0.0/16) of the virtual network.</w:t>
      </w:r>
    </w:p>
    <w:p w14:paraId="5B20986C" w14:textId="77777777" w:rsidR="000A4A2C" w:rsidRPr="00D967AC" w:rsidRDefault="000A4A2C" w:rsidP="000A4A2C">
      <w:pPr>
        <w:pStyle w:val="Figure"/>
        <w:ind w:left="0"/>
        <w:jc w:val="right"/>
        <w:rPr>
          <w:rFonts w:ascii="Huawei Sans" w:hAnsi="Huawei Sans"/>
        </w:rPr>
      </w:pPr>
      <w:r w:rsidRPr="00D967AC">
        <w:rPr>
          <w:rFonts w:ascii="Huawei Sans" w:hAnsi="Huawei Sans"/>
          <w:noProof/>
        </w:rPr>
        <w:lastRenderedPageBreak/>
        <mc:AlternateContent>
          <mc:Choice Requires="wps">
            <w:drawing>
              <wp:anchor distT="0" distB="0" distL="114300" distR="114300" simplePos="0" relativeHeight="251688960" behindDoc="0" locked="0" layoutInCell="1" allowOverlap="1" wp14:anchorId="541D1DA5" wp14:editId="7C0737D4">
                <wp:simplePos x="0" y="0"/>
                <wp:positionH relativeFrom="column">
                  <wp:posOffset>2651760</wp:posOffset>
                </wp:positionH>
                <wp:positionV relativeFrom="paragraph">
                  <wp:posOffset>3072765</wp:posOffset>
                </wp:positionV>
                <wp:extent cx="768350" cy="254000"/>
                <wp:effectExtent l="19050" t="19050" r="12700" b="12700"/>
                <wp:wrapNone/>
                <wp:docPr id="477" name="矩形 477"/>
                <wp:cNvGraphicFramePr/>
                <a:graphic xmlns:a="http://schemas.openxmlformats.org/drawingml/2006/main">
                  <a:graphicData uri="http://schemas.microsoft.com/office/word/2010/wordprocessingShape">
                    <wps:wsp>
                      <wps:cNvSpPr/>
                      <wps:spPr>
                        <a:xfrm>
                          <a:off x="0" y="0"/>
                          <a:ext cx="768350" cy="2540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40485F" id="矩形 477" o:spid="_x0000_s1026" style="position:absolute;left:0;text-align:left;margin-left:208.8pt;margin-top:241.95pt;width:60.5pt;height:20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687936" behindDoc="0" locked="0" layoutInCell="1" allowOverlap="1" wp14:anchorId="3BF5A7A4" wp14:editId="5A2D2082">
                <wp:simplePos x="0" y="0"/>
                <wp:positionH relativeFrom="column">
                  <wp:posOffset>2651760</wp:posOffset>
                </wp:positionH>
                <wp:positionV relativeFrom="paragraph">
                  <wp:posOffset>1205865</wp:posOffset>
                </wp:positionV>
                <wp:extent cx="654050" cy="241300"/>
                <wp:effectExtent l="19050" t="19050" r="12700" b="25400"/>
                <wp:wrapNone/>
                <wp:docPr id="476" name="矩形 476"/>
                <wp:cNvGraphicFramePr/>
                <a:graphic xmlns:a="http://schemas.openxmlformats.org/drawingml/2006/main">
                  <a:graphicData uri="http://schemas.microsoft.com/office/word/2010/wordprocessingShape">
                    <wps:wsp>
                      <wps:cNvSpPr/>
                      <wps:spPr>
                        <a:xfrm>
                          <a:off x="0" y="0"/>
                          <a:ext cx="654050" cy="2413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7D4905" id="矩形 476" o:spid="_x0000_s1026" style="position:absolute;left:0;text-align:left;margin-left:208.8pt;margin-top:94.95pt;width:51.5pt;height:19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" filled="f" strokecolor="#c7000b" strokeweight="2.25pt"/>
            </w:pict>
          </mc:Fallback>
        </mc:AlternateContent>
      </w:r>
      <w:r w:rsidRPr="00D967AC">
        <w:rPr>
          <w:rFonts w:ascii="Huawei Sans" w:hAnsi="Huawei Sans"/>
          <w:noProof/>
        </w:rPr>
        <w:drawing>
          <wp:inline distT="0" distB="0" distL="0" distR="0" wp14:anchorId="10450494" wp14:editId="42CD6414">
            <wp:extent cx="5255610" cy="3457796"/>
            <wp:effectExtent l="19050" t="19050" r="2159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9">
                      <a:extLst>
                        <a:ext uri="{28A0092B-C50C-407E-A947-70E740481C1C}">
                          <a14:useLocalDpi xmlns:a14="http://schemas.microsoft.com/office/drawing/2010/main" val="0"/>
                        </a:ext>
                      </a:extLst>
                    </a:blip>
                    <a:stretch>
                      <a:fillRect/>
                    </a:stretch>
                  </pic:blipFill>
                  <pic:spPr>
                    <a:xfrm>
                      <a:off x="0" y="0"/>
                      <a:ext cx="5284605" cy="3476872"/>
                    </a:xfrm>
                    <a:prstGeom prst="rect">
                      <a:avLst/>
                    </a:prstGeom>
                    <a:noFill/>
                    <a:ln w="12700">
                      <a:solidFill>
                        <a:schemeClr val="bg1">
                          <a:lumMod val="85000"/>
                        </a:schemeClr>
                      </a:solidFill>
                    </a:ln>
                  </pic:spPr>
                </pic:pic>
              </a:graphicData>
            </a:graphic>
          </wp:inline>
        </w:drawing>
      </w:r>
    </w:p>
    <w:p w14:paraId="0C845D2D" w14:textId="77777777" w:rsidR="000A4A2C" w:rsidRPr="00D967AC" w:rsidRDefault="000A4A2C" w:rsidP="000A4A2C">
      <w:pPr>
        <w:pStyle w:val="NotesHeading"/>
        <w:rPr>
          <w:rFonts w:ascii="Huawei Sans" w:eastAsia="方正兰亭黑简体" w:hAnsi="Huawei Sans"/>
          <w:b/>
        </w:rPr>
      </w:pPr>
      <w:r w:rsidRPr="00D967AC">
        <w:rPr>
          <w:rFonts w:ascii="Huawei Sans" w:eastAsia="方正兰亭黑简体" w:hAnsi="Huawei Sans"/>
        </w:rPr>
        <w:drawing>
          <wp:inline distT="0" distB="0" distL="0" distR="0" wp14:anchorId="5C852396" wp14:editId="7AB326E7">
            <wp:extent cx="754381" cy="267463"/>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0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4381" cy="267463"/>
                    </a:xfrm>
                    <a:prstGeom prst="rect">
                      <a:avLst/>
                    </a:prstGeom>
                  </pic:spPr>
                </pic:pic>
              </a:graphicData>
            </a:graphic>
          </wp:inline>
        </w:drawing>
      </w:r>
    </w:p>
    <w:p w14:paraId="4CF73714" w14:textId="77777777" w:rsidR="000A4A2C" w:rsidRPr="00D967AC" w:rsidRDefault="000A4A2C" w:rsidP="000A4A2C">
      <w:pPr>
        <w:pStyle w:val="1e"/>
      </w:pPr>
      <w:r w:rsidRPr="00D967AC">
        <w:rPr>
          <w:rFonts w:hint="eastAsia"/>
        </w:rPr>
        <w:t>AS number: specifies the number of the local AS. Under the same tenant account, sites that are deployed using iMaster NCE-WAN belong to this AS.</w:t>
      </w:r>
    </w:p>
    <w:p w14:paraId="4308C8CA" w14:textId="77777777" w:rsidR="000A4A2C" w:rsidRPr="00D967AC" w:rsidRDefault="000A4A2C" w:rsidP="000A4A2C">
      <w:pPr>
        <w:pStyle w:val="1e"/>
      </w:pPr>
      <w:r w:rsidRPr="00D967AC">
        <w:rPr>
          <w:rFonts w:hint="eastAsia"/>
        </w:rPr>
        <w:t xml:space="preserve">Address pool: The address pool is used to allocate IP addresses to </w:t>
      </w:r>
      <w:r w:rsidRPr="00D967AC">
        <w:t>a</w:t>
      </w:r>
      <w:r w:rsidRPr="00D967AC">
        <w:rPr>
          <w:rFonts w:hint="eastAsia"/>
        </w:rPr>
        <w:t xml:space="preserve"> loopback interface of </w:t>
      </w:r>
      <w:r w:rsidRPr="00D967AC">
        <w:t>a</w:t>
      </w:r>
      <w:r w:rsidRPr="00D967AC">
        <w:rPr>
          <w:rFonts w:hint="eastAsia"/>
        </w:rPr>
        <w:t xml:space="preserve"> CPE,</w:t>
      </w:r>
      <w:r w:rsidRPr="00D967AC">
        <w:t xml:space="preserve"> an</w:t>
      </w:r>
      <w:r w:rsidRPr="00D967AC">
        <w:rPr>
          <w:rFonts w:hint="eastAsia"/>
        </w:rPr>
        <w:t xml:space="preserve"> interface of </w:t>
      </w:r>
      <w:r w:rsidRPr="00D967AC">
        <w:t>a tunnel</w:t>
      </w:r>
      <w:r w:rsidRPr="00D967AC">
        <w:rPr>
          <w:rFonts w:hint="eastAsia"/>
        </w:rPr>
        <w:t>,</w:t>
      </w:r>
      <w:r w:rsidRPr="00D967AC">
        <w:t xml:space="preserve"> an</w:t>
      </w:r>
      <w:r w:rsidRPr="00D967AC">
        <w:rPr>
          <w:rFonts w:hint="eastAsia"/>
        </w:rPr>
        <w:t xml:space="preserve"> interface of the </w:t>
      </w:r>
      <w:r w:rsidRPr="00D967AC">
        <w:t>interlink</w:t>
      </w:r>
      <w:r w:rsidRPr="00D967AC">
        <w:rPr>
          <w:rFonts w:hint="eastAsia"/>
        </w:rPr>
        <w:t xml:space="preserve">, and </w:t>
      </w:r>
      <w:r w:rsidRPr="00D967AC">
        <w:t xml:space="preserve">a </w:t>
      </w:r>
      <w:r w:rsidRPr="00D967AC">
        <w:rPr>
          <w:rFonts w:hint="eastAsia"/>
        </w:rPr>
        <w:t>tunnel interface.</w:t>
      </w:r>
    </w:p>
    <w:p w14:paraId="430BD502" w14:textId="77777777" w:rsidR="000A4A2C" w:rsidRPr="00D967AC" w:rsidRDefault="000A4A2C" w:rsidP="000A4A2C">
      <w:pPr>
        <w:pStyle w:val="1e"/>
      </w:pPr>
    </w:p>
    <w:p w14:paraId="37F78F95" w14:textId="77777777" w:rsidR="000A4A2C" w:rsidRPr="00D967AC" w:rsidRDefault="000A4A2C" w:rsidP="000A4A2C">
      <w:pPr>
        <w:pStyle w:val="1e"/>
      </w:pPr>
      <w:r w:rsidRPr="00D967AC">
        <w:rPr>
          <w:rFonts w:hint="eastAsia"/>
        </w:rPr>
        <w:t># Configure the DNS server address as 172.21.16.230.</w:t>
      </w:r>
    </w:p>
    <w:p w14:paraId="2F4C2983" w14:textId="77777777" w:rsidR="000A4A2C" w:rsidRPr="00D967AC" w:rsidRDefault="000A4A2C" w:rsidP="000A4A2C">
      <w:pPr>
        <w:pStyle w:val="Figure"/>
        <w:ind w:left="0"/>
        <w:jc w:val="right"/>
        <w:rPr>
          <w:rFonts w:ascii="Huawei Sans" w:hAnsi="Huawei Sans"/>
        </w:rPr>
      </w:pPr>
      <w:r w:rsidRPr="00D967AC">
        <w:rPr>
          <w:rFonts w:ascii="Huawei Sans" w:hAnsi="Huawei Sans"/>
          <w:noProof/>
        </w:rPr>
        <mc:AlternateContent>
          <mc:Choice Requires="wps">
            <w:drawing>
              <wp:anchor distT="0" distB="0" distL="114300" distR="114300" simplePos="0" relativeHeight="251689984" behindDoc="0" locked="0" layoutInCell="1" allowOverlap="1" wp14:anchorId="45E85DF5" wp14:editId="7E696B86">
                <wp:simplePos x="0" y="0"/>
                <wp:positionH relativeFrom="column">
                  <wp:posOffset>4451985</wp:posOffset>
                </wp:positionH>
                <wp:positionV relativeFrom="paragraph">
                  <wp:posOffset>969010</wp:posOffset>
                </wp:positionV>
                <wp:extent cx="984250" cy="196850"/>
                <wp:effectExtent l="19050" t="19050" r="25400" b="12700"/>
                <wp:wrapNone/>
                <wp:docPr id="478" name="矩形 478"/>
                <wp:cNvGraphicFramePr/>
                <a:graphic xmlns:a="http://schemas.openxmlformats.org/drawingml/2006/main">
                  <a:graphicData uri="http://schemas.microsoft.com/office/word/2010/wordprocessingShape">
                    <wps:wsp>
                      <wps:cNvSpPr/>
                      <wps:spPr>
                        <a:xfrm>
                          <a:off x="0" y="0"/>
                          <a:ext cx="984250" cy="1968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CE05BB" id="矩形 478" o:spid="_x0000_s1026" style="position:absolute;left:0;text-align:left;margin-left:350.55pt;margin-top:76.3pt;width:77.5pt;height:15.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" filled="f" strokecolor="#c7000b" strokeweight="2.25pt"/>
            </w:pict>
          </mc:Fallback>
        </mc:AlternateContent>
      </w:r>
      <w:r w:rsidRPr="00D967AC">
        <w:rPr>
          <w:rFonts w:ascii="Huawei Sans" w:hAnsi="Huawei Sans"/>
          <w:noProof/>
        </w:rPr>
        <w:drawing>
          <wp:inline distT="0" distB="0" distL="0" distR="0" wp14:anchorId="2D4EE69F" wp14:editId="46F22DD0">
            <wp:extent cx="5573676" cy="1713865"/>
            <wp:effectExtent l="19050" t="19050" r="27305" b="196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60">
                      <a:extLst>
                        <a:ext uri="{28A0092B-C50C-407E-A947-70E740481C1C}">
                          <a14:useLocalDpi xmlns:a14="http://schemas.microsoft.com/office/drawing/2010/main" val="0"/>
                        </a:ext>
                      </a:extLst>
                    </a:blip>
                    <a:srcRect r="9810"/>
                    <a:stretch/>
                  </pic:blipFill>
                  <pic:spPr bwMode="auto">
                    <a:xfrm>
                      <a:off x="0" y="0"/>
                      <a:ext cx="5583566" cy="1716906"/>
                    </a:xfrm>
                    <a:prstGeom prst="rect">
                      <a:avLst/>
                    </a:prstGeom>
                    <a:noFill/>
                    <a:ln w="12700"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ex="http://schemas.microsoft.com/office/word/2018/wordml/cex" xmlns:w="http://schemas.openxmlformats.org/wordprocessingml/2006/main" xmlns:w10="urn:schemas-microsoft-com:office:word" xmlns:v="urn:schemas-microsoft-com:vml" xmlns:o="urn:schemas-microsoft-com:office:office"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E14D06" w14:textId="77777777" w:rsidR="000A4A2C" w:rsidRPr="00D967AC" w:rsidRDefault="000A4A2C" w:rsidP="000A4A2C">
      <w:pPr>
        <w:pStyle w:val="NotesHeading"/>
        <w:rPr>
          <w:rFonts w:ascii="Huawei Sans" w:eastAsia="方正兰亭黑简体" w:hAnsi="Huawei Sans"/>
          <w:b/>
        </w:rPr>
      </w:pPr>
      <w:r w:rsidRPr="00D967AC">
        <w:rPr>
          <w:rFonts w:ascii="Huawei Sans" w:eastAsia="方正兰亭黑简体" w:hAnsi="Huawei Sans"/>
        </w:rPr>
        <w:drawing>
          <wp:inline distT="0" distB="0" distL="0" distR="0" wp14:anchorId="53D46C6A" wp14:editId="174FEEE9">
            <wp:extent cx="754381" cy="267463"/>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0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4381" cy="267463"/>
                    </a:xfrm>
                    <a:prstGeom prst="rect">
                      <a:avLst/>
                    </a:prstGeom>
                  </pic:spPr>
                </pic:pic>
              </a:graphicData>
            </a:graphic>
          </wp:inline>
        </w:drawing>
      </w:r>
    </w:p>
    <w:p w14:paraId="3954AF21" w14:textId="77777777" w:rsidR="000A4A2C" w:rsidRPr="00D967AC" w:rsidRDefault="000A4A2C" w:rsidP="000A4A2C">
      <w:pPr>
        <w:pStyle w:val="1e"/>
      </w:pPr>
      <w:r w:rsidRPr="00D967AC">
        <w:t>The DNS server provides the domain name resolution service for Internet access traffic of the enterprise.</w:t>
      </w:r>
    </w:p>
    <w:p w14:paraId="00CF5790" w14:textId="77777777" w:rsidR="000A4A2C" w:rsidRPr="00D967AC" w:rsidRDefault="000A4A2C" w:rsidP="000A4A2C">
      <w:pPr>
        <w:pStyle w:val="1e"/>
      </w:pPr>
    </w:p>
    <w:p w14:paraId="2D5EE93C" w14:textId="77777777" w:rsidR="000A4A2C" w:rsidRPr="00D967AC" w:rsidRDefault="000A4A2C" w:rsidP="000A4A2C">
      <w:pPr>
        <w:pStyle w:val="1e"/>
      </w:pPr>
      <w:r w:rsidRPr="00D967AC">
        <w:rPr>
          <w:rFonts w:hint="eastAsia"/>
        </w:rPr>
        <w:t xml:space="preserve"># Click </w:t>
      </w:r>
      <w:r w:rsidRPr="00D967AC">
        <w:rPr>
          <w:rFonts w:hint="eastAsia"/>
          <w:b/>
        </w:rPr>
        <w:t>Apply</w:t>
      </w:r>
      <w:r w:rsidRPr="00D967AC">
        <w:rPr>
          <w:rFonts w:hint="eastAsia"/>
        </w:rPr>
        <w:t>.</w:t>
      </w:r>
    </w:p>
    <w:p w14:paraId="2D2665EF" w14:textId="77777777" w:rsidR="000A4A2C" w:rsidRPr="00D967AC" w:rsidRDefault="000A4A2C" w:rsidP="000A4A2C">
      <w:pPr>
        <w:pStyle w:val="1e"/>
      </w:pPr>
      <w:r w:rsidRPr="00D967AC">
        <w:rPr>
          <w:rFonts w:hint="eastAsia"/>
        </w:rPr>
        <w:t>Configure collection parameters.</w:t>
      </w:r>
    </w:p>
    <w:p w14:paraId="35215D93" w14:textId="77777777" w:rsidR="000A4A2C" w:rsidRPr="00D967AC" w:rsidRDefault="000A4A2C" w:rsidP="000A4A2C">
      <w:pPr>
        <w:pStyle w:val="1e"/>
      </w:pPr>
      <w:r w:rsidRPr="00D967AC">
        <w:rPr>
          <w:rFonts w:hint="eastAsia"/>
        </w:rPr>
        <w:lastRenderedPageBreak/>
        <w:t xml:space="preserve"># Choose </w:t>
      </w:r>
      <w:r w:rsidRPr="00D967AC">
        <w:rPr>
          <w:rFonts w:hint="eastAsia"/>
          <w:b/>
        </w:rPr>
        <w:t xml:space="preserve">Design &gt; Network Design &gt; Network Settings &gt; Collection </w:t>
      </w:r>
      <w:r w:rsidRPr="00D967AC">
        <w:rPr>
          <w:rFonts w:hint="eastAsia"/>
        </w:rPr>
        <w:t>Configuration to enable application traffic, application quality, and WAN link traffic collection.</w:t>
      </w:r>
    </w:p>
    <w:p w14:paraId="5C0FA721" w14:textId="77777777" w:rsidR="000A4A2C" w:rsidRPr="00D967AC" w:rsidRDefault="000A4A2C" w:rsidP="000A4A2C">
      <w:pPr>
        <w:pStyle w:val="Figure"/>
        <w:rPr>
          <w:rFonts w:ascii="Huawei Sans" w:hAnsi="Huawei Sans"/>
        </w:rPr>
      </w:pPr>
      <w:r w:rsidRPr="00D967AC">
        <w:rPr>
          <w:rFonts w:ascii="Huawei Sans" w:hAnsi="Huawei Sans"/>
          <w:noProof/>
        </w:rPr>
        <mc:AlternateContent>
          <mc:Choice Requires="wps">
            <w:drawing>
              <wp:anchor distT="0" distB="0" distL="114300" distR="114300" simplePos="0" relativeHeight="251691008" behindDoc="0" locked="0" layoutInCell="1" allowOverlap="1" wp14:anchorId="708D104C" wp14:editId="6EB72187">
                <wp:simplePos x="0" y="0"/>
                <wp:positionH relativeFrom="column">
                  <wp:posOffset>2232660</wp:posOffset>
                </wp:positionH>
                <wp:positionV relativeFrom="paragraph">
                  <wp:posOffset>1412875</wp:posOffset>
                </wp:positionV>
                <wp:extent cx="565150" cy="838200"/>
                <wp:effectExtent l="19050" t="19050" r="25400" b="19050"/>
                <wp:wrapNone/>
                <wp:docPr id="479" name="矩形 479"/>
                <wp:cNvGraphicFramePr/>
                <a:graphic xmlns:a="http://schemas.openxmlformats.org/drawingml/2006/main">
                  <a:graphicData uri="http://schemas.microsoft.com/office/word/2010/wordprocessingShape">
                    <wps:wsp>
                      <wps:cNvSpPr/>
                      <wps:spPr>
                        <a:xfrm>
                          <a:off x="0" y="0"/>
                          <a:ext cx="565150" cy="8382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C26876" id="矩形 479" o:spid="_x0000_s1026" style="position:absolute;left:0;text-align:left;margin-left:175.8pt;margin-top:111.25pt;width:44.5pt;height:66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" filled="f" strokecolor="#c7000b" strokeweight="2.25pt"/>
            </w:pict>
          </mc:Fallback>
        </mc:AlternateContent>
      </w:r>
      <w:r w:rsidRPr="00D967AC">
        <w:rPr>
          <w:rFonts w:ascii="Huawei Sans" w:hAnsi="Huawei Sans"/>
          <w:noProof/>
        </w:rPr>
        <w:drawing>
          <wp:inline distT="0" distB="0" distL="0" distR="0" wp14:anchorId="028E23DE" wp14:editId="2202BDD0">
            <wp:extent cx="3908329" cy="2320113"/>
            <wp:effectExtent l="19050" t="19050" r="16510" b="2349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61">
                      <a:extLst>
                        <a:ext uri="{28A0092B-C50C-407E-A947-70E740481C1C}">
                          <a14:useLocalDpi xmlns:a14="http://schemas.microsoft.com/office/drawing/2010/main" val="0"/>
                        </a:ext>
                      </a:extLst>
                    </a:blip>
                    <a:stretch>
                      <a:fillRect/>
                    </a:stretch>
                  </pic:blipFill>
                  <pic:spPr>
                    <a:xfrm>
                      <a:off x="0" y="0"/>
                      <a:ext cx="3934232" cy="2335490"/>
                    </a:xfrm>
                    <a:prstGeom prst="rect">
                      <a:avLst/>
                    </a:prstGeom>
                    <a:noFill/>
                    <a:ln w="12700">
                      <a:solidFill>
                        <a:schemeClr val="bg1">
                          <a:lumMod val="85000"/>
                        </a:schemeClr>
                      </a:solidFill>
                    </a:ln>
                  </pic:spPr>
                </pic:pic>
              </a:graphicData>
            </a:graphic>
          </wp:inline>
        </w:drawing>
      </w:r>
    </w:p>
    <w:p w14:paraId="5F8B9390" w14:textId="77777777" w:rsidR="000A4A2C" w:rsidRPr="00D967AC" w:rsidRDefault="000A4A2C" w:rsidP="000A4A2C">
      <w:pPr>
        <w:pStyle w:val="NotesHeading"/>
        <w:rPr>
          <w:rFonts w:ascii="Huawei Sans" w:eastAsia="方正兰亭黑简体" w:hAnsi="Huawei Sans"/>
          <w:b/>
        </w:rPr>
      </w:pPr>
      <w:r w:rsidRPr="00D967AC">
        <w:rPr>
          <w:rFonts w:ascii="Huawei Sans" w:eastAsia="方正兰亭黑简体" w:hAnsi="Huawei Sans"/>
        </w:rPr>
        <w:drawing>
          <wp:inline distT="0" distB="0" distL="0" distR="0" wp14:anchorId="5E3896F3" wp14:editId="3C03D693">
            <wp:extent cx="754381" cy="26746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0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4381" cy="267463"/>
                    </a:xfrm>
                    <a:prstGeom prst="rect">
                      <a:avLst/>
                    </a:prstGeom>
                  </pic:spPr>
                </pic:pic>
              </a:graphicData>
            </a:graphic>
          </wp:inline>
        </w:drawing>
      </w:r>
    </w:p>
    <w:p w14:paraId="08A8D322" w14:textId="77777777" w:rsidR="000A4A2C" w:rsidRPr="00D967AC" w:rsidRDefault="000A4A2C" w:rsidP="000A4A2C">
      <w:pPr>
        <w:pStyle w:val="1e"/>
      </w:pPr>
      <w:r w:rsidRPr="00D967AC">
        <w:rPr>
          <w:rFonts w:hint="eastAsia"/>
          <w:b/>
        </w:rPr>
        <w:t>Network Traffic</w:t>
      </w:r>
      <w:r w:rsidRPr="00D967AC">
        <w:rPr>
          <w:rFonts w:hint="eastAsia"/>
        </w:rPr>
        <w:t>: After this function is enabled, you can collect statistics on inter-site traffic and inter-site application traffic of all sites.</w:t>
      </w:r>
    </w:p>
    <w:p w14:paraId="4FB86E55" w14:textId="77777777" w:rsidR="000A4A2C" w:rsidRPr="00D967AC" w:rsidRDefault="000A4A2C" w:rsidP="000A4A2C">
      <w:pPr>
        <w:pStyle w:val="1e"/>
      </w:pPr>
      <w:r w:rsidRPr="00D967AC">
        <w:rPr>
          <w:rFonts w:hint="eastAsia"/>
        </w:rPr>
        <w:t>Application</w:t>
      </w:r>
      <w:r w:rsidRPr="00D967AC">
        <w:rPr>
          <w:rFonts w:hint="eastAsia"/>
          <w:b/>
        </w:rPr>
        <w:t xml:space="preserve"> Quality</w:t>
      </w:r>
      <w:r w:rsidRPr="00D967AC">
        <w:rPr>
          <w:rFonts w:hint="eastAsia"/>
        </w:rPr>
        <w:t>: After this function is enabled, the system can collect statistics on the AQM distribution of all applications and the top 5 applications with the worst AQM.</w:t>
      </w:r>
    </w:p>
    <w:p w14:paraId="716D8872" w14:textId="77777777" w:rsidR="000A4A2C" w:rsidRPr="00D967AC" w:rsidRDefault="000A4A2C" w:rsidP="000A4A2C">
      <w:pPr>
        <w:pStyle w:val="1e"/>
      </w:pPr>
      <w:r w:rsidRPr="00D967AC">
        <w:rPr>
          <w:rFonts w:hint="eastAsia"/>
          <w:b/>
        </w:rPr>
        <w:t xml:space="preserve">WAN </w:t>
      </w:r>
      <w:r w:rsidRPr="00D967AC">
        <w:rPr>
          <w:rFonts w:hint="eastAsia"/>
        </w:rPr>
        <w:t>Link</w:t>
      </w:r>
      <w:r w:rsidRPr="00D967AC">
        <w:rPr>
          <w:rFonts w:hint="eastAsia"/>
          <w:b/>
        </w:rPr>
        <w:t xml:space="preserve"> Traffic</w:t>
      </w:r>
      <w:r w:rsidRPr="00D967AC">
        <w:rPr>
          <w:rFonts w:hint="eastAsia"/>
        </w:rPr>
        <w:t>: After this function is enabled, inter-site link traffic can be monitored in real time.</w:t>
      </w:r>
    </w:p>
    <w:p w14:paraId="121867E4" w14:textId="77777777" w:rsidR="000A4A2C" w:rsidRPr="00D967AC" w:rsidRDefault="000A4A2C" w:rsidP="000A4A2C">
      <w:pPr>
        <w:pStyle w:val="1e"/>
      </w:pPr>
    </w:p>
    <w:p w14:paraId="4D564DA6" w14:textId="77777777" w:rsidR="000A4A2C" w:rsidRPr="00D967AC" w:rsidRDefault="000A4A2C" w:rsidP="000A4A2C">
      <w:pPr>
        <w:pStyle w:val="30"/>
        <w:ind w:left="1701" w:hanging="159"/>
        <w:outlineLvl w:val="4"/>
      </w:pPr>
      <w:r w:rsidRPr="00D967AC">
        <w:rPr>
          <w:rFonts w:hint="eastAsia"/>
        </w:rPr>
        <w:t>Configure a network template.</w:t>
      </w:r>
    </w:p>
    <w:p w14:paraId="02EDBF83" w14:textId="77777777" w:rsidR="000A4A2C" w:rsidRPr="00D967AC" w:rsidRDefault="000A4A2C" w:rsidP="000A4A2C">
      <w:pPr>
        <w:pStyle w:val="1e"/>
      </w:pPr>
      <w:r w:rsidRPr="00D967AC">
        <w:rPr>
          <w:rFonts w:hint="eastAsia"/>
        </w:rPr>
        <w:t xml:space="preserve">When adding multiple sites, you often need to configure the same gateway type, the same number of WAN links, and the same transport network for them. </w:t>
      </w:r>
    </w:p>
    <w:p w14:paraId="75D8AEC6" w14:textId="77777777" w:rsidR="000A4A2C" w:rsidRPr="00D967AC" w:rsidRDefault="000A4A2C" w:rsidP="000A4A2C">
      <w:pPr>
        <w:pStyle w:val="1e"/>
      </w:pPr>
      <w:r w:rsidRPr="00D967AC">
        <w:rPr>
          <w:rFonts w:hint="eastAsia"/>
        </w:rPr>
        <w:t>By customizing a link template, you can modularize repeated configuration. When configuring a site, you can use a link template to automatically fill in the same configuration, improving the configuration efficiency.</w:t>
      </w:r>
    </w:p>
    <w:p w14:paraId="14B5C5E4" w14:textId="77777777" w:rsidR="000A4A2C" w:rsidRPr="00D967AC" w:rsidRDefault="000A4A2C" w:rsidP="000A4A2C">
      <w:pPr>
        <w:pStyle w:val="1e"/>
      </w:pPr>
      <w:r w:rsidRPr="00D967AC">
        <w:rPr>
          <w:rFonts w:hint="eastAsia"/>
        </w:rPr>
        <w:t>Once a link template is used by a site, only the template name and description can be modified. Other parameters cannot be modified. Plan the data before creating a site template.</w:t>
      </w:r>
    </w:p>
    <w:p w14:paraId="1C756BDC" w14:textId="77777777" w:rsidR="000A4A2C" w:rsidRPr="00D967AC" w:rsidRDefault="000A4A2C" w:rsidP="000A4A2C">
      <w:pPr>
        <w:pStyle w:val="1e"/>
      </w:pPr>
      <w:r w:rsidRPr="00D967AC">
        <w:rPr>
          <w:rFonts w:hint="eastAsia"/>
        </w:rPr>
        <w:t>Configure a network template.</w:t>
      </w:r>
    </w:p>
    <w:p w14:paraId="5FB79AF5" w14:textId="77777777" w:rsidR="000A4A2C" w:rsidRPr="00D967AC" w:rsidRDefault="000A4A2C" w:rsidP="000A4A2C">
      <w:pPr>
        <w:pStyle w:val="1e"/>
      </w:pPr>
      <w:r w:rsidRPr="00D967AC">
        <w:rPr>
          <w:rFonts w:hint="eastAsia"/>
        </w:rPr>
        <w:t># Choose Design</w:t>
      </w:r>
      <w:r w:rsidRPr="00D967AC">
        <w:rPr>
          <w:rFonts w:hint="eastAsia"/>
          <w:b/>
        </w:rPr>
        <w:t xml:space="preserve"> &gt; Network Design &gt; Network Template</w:t>
      </w:r>
      <w:r w:rsidRPr="00D967AC">
        <w:rPr>
          <w:rFonts w:hint="eastAsia"/>
        </w:rPr>
        <w:t xml:space="preserve"> to create a network template.</w:t>
      </w:r>
    </w:p>
    <w:p w14:paraId="21C08026" w14:textId="77777777" w:rsidR="000A4A2C" w:rsidRPr="00D967AC" w:rsidRDefault="000A4A2C" w:rsidP="000A4A2C">
      <w:pPr>
        <w:pStyle w:val="Figure"/>
        <w:ind w:left="0"/>
        <w:jc w:val="right"/>
        <w:rPr>
          <w:rFonts w:ascii="Huawei Sans" w:hAnsi="Huawei Sans"/>
        </w:rPr>
      </w:pPr>
      <w:r w:rsidRPr="00D967AC">
        <w:rPr>
          <w:rFonts w:ascii="Huawei Sans" w:hAnsi="Huawei Sans"/>
          <w:noProof/>
        </w:rPr>
        <w:lastRenderedPageBreak/>
        <mc:AlternateContent>
          <mc:Choice Requires="wps">
            <w:drawing>
              <wp:anchor distT="0" distB="0" distL="114300" distR="114300" simplePos="0" relativeHeight="251693056" behindDoc="0" locked="0" layoutInCell="1" allowOverlap="1" wp14:anchorId="7A4B8743" wp14:editId="3E910894">
                <wp:simplePos x="0" y="0"/>
                <wp:positionH relativeFrom="column">
                  <wp:posOffset>5480685</wp:posOffset>
                </wp:positionH>
                <wp:positionV relativeFrom="paragraph">
                  <wp:posOffset>710565</wp:posOffset>
                </wp:positionV>
                <wp:extent cx="485030" cy="182824"/>
                <wp:effectExtent l="19050" t="19050" r="10795" b="27305"/>
                <wp:wrapNone/>
                <wp:docPr id="480" name="矩形 480"/>
                <wp:cNvGraphicFramePr/>
                <a:graphic xmlns:a="http://schemas.openxmlformats.org/drawingml/2006/main">
                  <a:graphicData uri="http://schemas.microsoft.com/office/word/2010/wordprocessingShape">
                    <wps:wsp>
                      <wps:cNvSpPr/>
                      <wps:spPr>
                        <a:xfrm>
                          <a:off x="0" y="0"/>
                          <a:ext cx="485030" cy="18282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3DF534" id="矩形 480" o:spid="_x0000_s1026" style="position:absolute;left:0;text-align:left;margin-left:431.55pt;margin-top:55.95pt;width:38.2pt;height:14.4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692032" behindDoc="0" locked="0" layoutInCell="1" allowOverlap="1" wp14:anchorId="5D02FDB1" wp14:editId="56CB46AB">
                <wp:simplePos x="0" y="0"/>
                <wp:positionH relativeFrom="column">
                  <wp:posOffset>718185</wp:posOffset>
                </wp:positionH>
                <wp:positionV relativeFrom="paragraph">
                  <wp:posOffset>520065</wp:posOffset>
                </wp:positionV>
                <wp:extent cx="842645" cy="214630"/>
                <wp:effectExtent l="19050" t="19050" r="14605" b="13970"/>
                <wp:wrapNone/>
                <wp:docPr id="14" name="矩形 14"/>
                <wp:cNvGraphicFramePr/>
                <a:graphic xmlns:a="http://schemas.openxmlformats.org/drawingml/2006/main">
                  <a:graphicData uri="http://schemas.microsoft.com/office/word/2010/wordprocessingShape">
                    <wps:wsp>
                      <wps:cNvSpPr/>
                      <wps:spPr>
                        <a:xfrm>
                          <a:off x="0" y="0"/>
                          <a:ext cx="842645" cy="21463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00F2BC" id="矩形 14" o:spid="_x0000_s1026" style="position:absolute;left:0;text-align:left;margin-left:56.55pt;margin-top:40.95pt;width:66.35pt;height:16.9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" filled="f" strokecolor="#c7000b" strokeweight="2.25pt"/>
            </w:pict>
          </mc:Fallback>
        </mc:AlternateContent>
      </w:r>
      <w:r w:rsidRPr="00D967AC">
        <w:rPr>
          <w:rFonts w:ascii="Huawei Sans" w:hAnsi="Huawei Sans"/>
          <w:noProof/>
        </w:rPr>
        <w:drawing>
          <wp:inline distT="0" distB="0" distL="0" distR="0" wp14:anchorId="4F62E004" wp14:editId="1F38E7C0">
            <wp:extent cx="5471269" cy="1604444"/>
            <wp:effectExtent l="19050" t="19050" r="15240" b="152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71269" cy="1604444"/>
                    </a:xfrm>
                    <a:prstGeom prst="rect">
                      <a:avLst/>
                    </a:prstGeom>
                    <a:noFill/>
                    <a:ln w="12700">
                      <a:solidFill>
                        <a:schemeClr val="bg1">
                          <a:lumMod val="85000"/>
                        </a:schemeClr>
                      </a:solidFill>
                    </a:ln>
                  </pic:spPr>
                </pic:pic>
              </a:graphicData>
            </a:graphic>
          </wp:inline>
        </w:drawing>
      </w:r>
    </w:p>
    <w:p w14:paraId="7100EECB" w14:textId="77777777" w:rsidR="000A4A2C" w:rsidRPr="00D967AC" w:rsidRDefault="000A4A2C" w:rsidP="000A4A2C">
      <w:pPr>
        <w:rPr>
          <w:rFonts w:ascii="Huawei Sans" w:hAnsi="Huawei Sans"/>
          <w:noProof/>
        </w:rPr>
      </w:pPr>
    </w:p>
    <w:p w14:paraId="4BD5DC67" w14:textId="77777777" w:rsidR="000A4A2C" w:rsidRPr="00D967AC" w:rsidRDefault="000A4A2C" w:rsidP="000A4A2C">
      <w:pPr>
        <w:pStyle w:val="1e"/>
        <w:rPr>
          <w:noProof/>
        </w:rPr>
      </w:pPr>
      <w:r w:rsidRPr="00D967AC">
        <w:rPr>
          <w:rFonts w:hint="eastAsia"/>
        </w:rPr>
        <w:t># There are two types of network models in the lab environment.</w:t>
      </w:r>
    </w:p>
    <w:p w14:paraId="66754298" w14:textId="77777777" w:rsidR="000A4A2C" w:rsidRPr="00D967AC" w:rsidRDefault="000A4A2C" w:rsidP="000A4A2C">
      <w:pPr>
        <w:pStyle w:val="4a"/>
      </w:pPr>
      <w:r w:rsidRPr="00D967AC">
        <w:rPr>
          <w:rFonts w:hint="eastAsia"/>
        </w:rPr>
        <w:t>Dual-gateway dual-uplink: The headquarters and Branch A use this network model. The template name is 2_Gateway_2_Link. CPE 1 uses G0/0/9 to connect to the MPLS network, and CPE 2 uses G0/0/9 to connect to the Internet. CPEs are connected through G0/0/8, and the VLAN ID ranges from 1000 to 1064.</w:t>
      </w:r>
    </w:p>
    <w:p w14:paraId="3B889FA1" w14:textId="77777777" w:rsidR="000A4A2C" w:rsidRPr="00D967AC" w:rsidRDefault="000A4A2C" w:rsidP="000A4A2C">
      <w:pPr>
        <w:pStyle w:val="ItemListText"/>
        <w:ind w:left="0"/>
        <w:jc w:val="right"/>
        <w:rPr>
          <w:rFonts w:ascii="Huawei Sans" w:hAnsi="Huawei Sans"/>
        </w:rPr>
      </w:pPr>
      <w:r w:rsidRPr="00D967AC">
        <w:rPr>
          <w:rFonts w:ascii="Huawei Sans" w:hAnsi="Huawei Sans"/>
          <w:noProof/>
        </w:rPr>
        <mc:AlternateContent>
          <mc:Choice Requires="wps">
            <w:drawing>
              <wp:anchor distT="0" distB="0" distL="114300" distR="114300" simplePos="0" relativeHeight="251698176" behindDoc="0" locked="0" layoutInCell="1" allowOverlap="1" wp14:anchorId="651F729C" wp14:editId="027CBDEA">
                <wp:simplePos x="0" y="0"/>
                <wp:positionH relativeFrom="column">
                  <wp:posOffset>1080135</wp:posOffset>
                </wp:positionH>
                <wp:positionV relativeFrom="paragraph">
                  <wp:posOffset>2341880</wp:posOffset>
                </wp:positionV>
                <wp:extent cx="2751151" cy="286247"/>
                <wp:effectExtent l="19050" t="19050" r="11430" b="19050"/>
                <wp:wrapNone/>
                <wp:docPr id="491" name="矩形 491"/>
                <wp:cNvGraphicFramePr/>
                <a:graphic xmlns:a="http://schemas.openxmlformats.org/drawingml/2006/main">
                  <a:graphicData uri="http://schemas.microsoft.com/office/word/2010/wordprocessingShape">
                    <wps:wsp>
                      <wps:cNvSpPr/>
                      <wps:spPr>
                        <a:xfrm>
                          <a:off x="0" y="0"/>
                          <a:ext cx="2751151" cy="28624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FE6D13" id="矩形 491" o:spid="_x0000_s1026" style="position:absolute;left:0;text-align:left;margin-left:85.05pt;margin-top:184.4pt;width:216.65pt;height:22.5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697152" behindDoc="0" locked="0" layoutInCell="1" allowOverlap="1" wp14:anchorId="068E7B6D" wp14:editId="2321A7AB">
                <wp:simplePos x="0" y="0"/>
                <wp:positionH relativeFrom="column">
                  <wp:posOffset>1080135</wp:posOffset>
                </wp:positionH>
                <wp:positionV relativeFrom="paragraph">
                  <wp:posOffset>1960880</wp:posOffset>
                </wp:positionV>
                <wp:extent cx="1263650" cy="222250"/>
                <wp:effectExtent l="19050" t="19050" r="12700" b="25400"/>
                <wp:wrapNone/>
                <wp:docPr id="490" name="矩形 490"/>
                <wp:cNvGraphicFramePr/>
                <a:graphic xmlns:a="http://schemas.openxmlformats.org/drawingml/2006/main">
                  <a:graphicData uri="http://schemas.microsoft.com/office/word/2010/wordprocessingShape">
                    <wps:wsp>
                      <wps:cNvSpPr/>
                      <wps:spPr>
                        <a:xfrm>
                          <a:off x="0" y="0"/>
                          <a:ext cx="1263650" cy="2222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139412" id="矩形 490" o:spid="_x0000_s1026" style="position:absolute;left:0;text-align:left;margin-left:85.05pt;margin-top:154.4pt;width:99.5pt;height:17.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696128" behindDoc="0" locked="0" layoutInCell="1" allowOverlap="1" wp14:anchorId="5D2A15E4" wp14:editId="3296A10F">
                <wp:simplePos x="0" y="0"/>
                <wp:positionH relativeFrom="column">
                  <wp:posOffset>1080135</wp:posOffset>
                </wp:positionH>
                <wp:positionV relativeFrom="paragraph">
                  <wp:posOffset>1208405</wp:posOffset>
                </wp:positionV>
                <wp:extent cx="4929505" cy="476885"/>
                <wp:effectExtent l="19050" t="19050" r="23495" b="18415"/>
                <wp:wrapNone/>
                <wp:docPr id="489" name="矩形 489"/>
                <wp:cNvGraphicFramePr/>
                <a:graphic xmlns:a="http://schemas.openxmlformats.org/drawingml/2006/main">
                  <a:graphicData uri="http://schemas.microsoft.com/office/word/2010/wordprocessingShape">
                    <wps:wsp>
                      <wps:cNvSpPr/>
                      <wps:spPr>
                        <a:xfrm>
                          <a:off x="0" y="0"/>
                          <a:ext cx="4929505" cy="47688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95406B" id="矩形 489" o:spid="_x0000_s1026" style="position:absolute;left:0;text-align:left;margin-left:85.05pt;margin-top:95.15pt;width:388.15pt;height:37.5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695104" behindDoc="0" locked="0" layoutInCell="1" allowOverlap="1" wp14:anchorId="57AD9AB5" wp14:editId="3A14FEED">
                <wp:simplePos x="0" y="0"/>
                <wp:positionH relativeFrom="column">
                  <wp:posOffset>2118360</wp:posOffset>
                </wp:positionH>
                <wp:positionV relativeFrom="paragraph">
                  <wp:posOffset>579755</wp:posOffset>
                </wp:positionV>
                <wp:extent cx="564515" cy="174625"/>
                <wp:effectExtent l="19050" t="19050" r="26035" b="15875"/>
                <wp:wrapNone/>
                <wp:docPr id="126" name="矩形 126"/>
                <wp:cNvGraphicFramePr/>
                <a:graphic xmlns:a="http://schemas.openxmlformats.org/drawingml/2006/main">
                  <a:graphicData uri="http://schemas.microsoft.com/office/word/2010/wordprocessingShape">
                    <wps:wsp>
                      <wps:cNvSpPr/>
                      <wps:spPr>
                        <a:xfrm>
                          <a:off x="0" y="0"/>
                          <a:ext cx="564515" cy="17462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795191" id="矩形 126" o:spid="_x0000_s1026" style="position:absolute;left:0;text-align:left;margin-left:166.8pt;margin-top:45.65pt;width:44.45pt;height:13.7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694080" behindDoc="0" locked="0" layoutInCell="1" allowOverlap="1" wp14:anchorId="52849686" wp14:editId="438F7702">
                <wp:simplePos x="0" y="0"/>
                <wp:positionH relativeFrom="column">
                  <wp:posOffset>1680210</wp:posOffset>
                </wp:positionH>
                <wp:positionV relativeFrom="paragraph">
                  <wp:posOffset>294005</wp:posOffset>
                </wp:positionV>
                <wp:extent cx="763270" cy="174625"/>
                <wp:effectExtent l="19050" t="19050" r="17780" b="15875"/>
                <wp:wrapNone/>
                <wp:docPr id="481" name="矩形 481"/>
                <wp:cNvGraphicFramePr/>
                <a:graphic xmlns:a="http://schemas.openxmlformats.org/drawingml/2006/main">
                  <a:graphicData uri="http://schemas.microsoft.com/office/word/2010/wordprocessingShape">
                    <wps:wsp>
                      <wps:cNvSpPr/>
                      <wps:spPr>
                        <a:xfrm>
                          <a:off x="0" y="0"/>
                          <a:ext cx="763270" cy="17462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664513" id="矩形 481" o:spid="_x0000_s1026" style="position:absolute;left:0;text-align:left;margin-left:132.3pt;margin-top:23.15pt;width:60.1pt;height:13.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" filled="f" strokecolor="#c7000b" strokeweight="2.25pt"/>
            </w:pict>
          </mc:Fallback>
        </mc:AlternateContent>
      </w:r>
      <w:r w:rsidRPr="00D967AC">
        <w:rPr>
          <w:rFonts w:ascii="Huawei Sans" w:hAnsi="Huawei Sans"/>
          <w:noProof/>
        </w:rPr>
        <w:drawing>
          <wp:inline distT="0" distB="0" distL="0" distR="0" wp14:anchorId="71D569E1" wp14:editId="234BDAFF">
            <wp:extent cx="5127724" cy="2768600"/>
            <wp:effectExtent l="19050" t="19050" r="15875" b="1270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167245" cy="2789938"/>
                    </a:xfrm>
                    <a:prstGeom prst="rect">
                      <a:avLst/>
                    </a:prstGeom>
                    <a:noFill/>
                    <a:ln w="12700">
                      <a:solidFill>
                        <a:schemeClr val="bg1">
                          <a:lumMod val="85000"/>
                        </a:schemeClr>
                      </a:solidFill>
                    </a:ln>
                  </pic:spPr>
                </pic:pic>
              </a:graphicData>
            </a:graphic>
          </wp:inline>
        </w:drawing>
      </w:r>
    </w:p>
    <w:p w14:paraId="0360B83C" w14:textId="77777777" w:rsidR="000A4A2C" w:rsidRPr="00D967AC" w:rsidRDefault="000A4A2C" w:rsidP="000A4A2C">
      <w:pPr>
        <w:pStyle w:val="NotesHeading"/>
        <w:rPr>
          <w:rFonts w:ascii="Huawei Sans" w:eastAsia="方正兰亭黑简体" w:hAnsi="Huawei Sans"/>
          <w:b/>
        </w:rPr>
      </w:pPr>
      <w:r w:rsidRPr="00D967AC">
        <w:rPr>
          <w:rFonts w:ascii="Huawei Sans" w:eastAsia="方正兰亭黑简体" w:hAnsi="Huawei Sans"/>
        </w:rPr>
        <w:drawing>
          <wp:inline distT="0" distB="0" distL="0" distR="0" wp14:anchorId="301D1EA9" wp14:editId="682E11CF">
            <wp:extent cx="754381" cy="267463"/>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0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4381" cy="267463"/>
                    </a:xfrm>
                    <a:prstGeom prst="rect">
                      <a:avLst/>
                    </a:prstGeom>
                  </pic:spPr>
                </pic:pic>
              </a:graphicData>
            </a:graphic>
          </wp:inline>
        </w:drawing>
      </w:r>
    </w:p>
    <w:p w14:paraId="308899FC" w14:textId="77777777" w:rsidR="000A4A2C" w:rsidRPr="00D967AC" w:rsidRDefault="000A4A2C" w:rsidP="000A4A2C">
      <w:pPr>
        <w:pStyle w:val="1e"/>
      </w:pPr>
      <w:r w:rsidRPr="00D967AC">
        <w:rPr>
          <w:rFonts w:hint="eastAsia"/>
        </w:rPr>
        <w:t>The physical interfaces used by the internal link between two gateways must of the same type.</w:t>
      </w:r>
    </w:p>
    <w:p w14:paraId="03881744" w14:textId="77777777" w:rsidR="000A4A2C" w:rsidRPr="00D967AC" w:rsidRDefault="000A4A2C" w:rsidP="000A4A2C">
      <w:pPr>
        <w:pStyle w:val="1e"/>
      </w:pPr>
    </w:p>
    <w:p w14:paraId="16F14075" w14:textId="77777777" w:rsidR="000A4A2C" w:rsidRPr="00D967AC" w:rsidRDefault="000A4A2C" w:rsidP="000A4A2C">
      <w:pPr>
        <w:pStyle w:val="1e"/>
      </w:pPr>
      <w:r w:rsidRPr="00D967AC">
        <w:rPr>
          <w:rFonts w:hint="eastAsia"/>
        </w:rPr>
        <w:t>In a dual-gateway scenario, iMaster NCE-WAN configures different sub-interfaces for different departments (VPNs) on the interfaces of the internal link between the dual gateways to isolate different departments. The number of VLAN IDs must be the same as the number of departments.</w:t>
      </w:r>
    </w:p>
    <w:p w14:paraId="4042772F" w14:textId="77777777" w:rsidR="000A4A2C" w:rsidRPr="00D967AC" w:rsidRDefault="000A4A2C" w:rsidP="000A4A2C">
      <w:pPr>
        <w:pStyle w:val="4a"/>
      </w:pPr>
      <w:r w:rsidRPr="00D967AC">
        <w:rPr>
          <w:rFonts w:hint="eastAsia"/>
        </w:rPr>
        <w:t>Single-gateway dual-uplink: Branch B and Branch C use this network model. The template name is 1_Gateway_2_Link. The CPE uses G0/0/9 to connect to the MPLS network and G0/0/8 to connect to the Internet.</w:t>
      </w:r>
    </w:p>
    <w:p w14:paraId="50E32622" w14:textId="77777777" w:rsidR="000A4A2C" w:rsidRPr="00D967AC" w:rsidRDefault="000A4A2C" w:rsidP="000A4A2C">
      <w:pPr>
        <w:pStyle w:val="ItemListText"/>
        <w:ind w:left="0"/>
        <w:jc w:val="right"/>
        <w:rPr>
          <w:rFonts w:ascii="Huawei Sans" w:hAnsi="Huawei Sans"/>
        </w:rPr>
      </w:pPr>
      <w:r w:rsidRPr="00D967AC">
        <w:rPr>
          <w:rFonts w:ascii="Huawei Sans" w:hAnsi="Huawei Sans"/>
          <w:noProof/>
        </w:rPr>
        <w:lastRenderedPageBreak/>
        <mc:AlternateContent>
          <mc:Choice Requires="wps">
            <w:drawing>
              <wp:anchor distT="0" distB="0" distL="114300" distR="114300" simplePos="0" relativeHeight="251701248" behindDoc="0" locked="0" layoutInCell="1" allowOverlap="1" wp14:anchorId="4A6E18ED" wp14:editId="7CBF170F">
                <wp:simplePos x="0" y="0"/>
                <wp:positionH relativeFrom="column">
                  <wp:posOffset>1127760</wp:posOffset>
                </wp:positionH>
                <wp:positionV relativeFrom="paragraph">
                  <wp:posOffset>1158240</wp:posOffset>
                </wp:positionV>
                <wp:extent cx="4810539" cy="437321"/>
                <wp:effectExtent l="19050" t="19050" r="28575" b="20320"/>
                <wp:wrapNone/>
                <wp:docPr id="494" name="矩形 494"/>
                <wp:cNvGraphicFramePr/>
                <a:graphic xmlns:a="http://schemas.openxmlformats.org/drawingml/2006/main">
                  <a:graphicData uri="http://schemas.microsoft.com/office/word/2010/wordprocessingShape">
                    <wps:wsp>
                      <wps:cNvSpPr/>
                      <wps:spPr>
                        <a:xfrm>
                          <a:off x="0" y="0"/>
                          <a:ext cx="4810539" cy="43732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511A35" id="矩形 494" o:spid="_x0000_s1026" style="position:absolute;left:0;text-align:left;margin-left:88.8pt;margin-top:91.2pt;width:378.8pt;height:34.4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700224" behindDoc="0" locked="0" layoutInCell="1" allowOverlap="1" wp14:anchorId="49E487EB" wp14:editId="5F3F2ABF">
                <wp:simplePos x="0" y="0"/>
                <wp:positionH relativeFrom="column">
                  <wp:posOffset>1575435</wp:posOffset>
                </wp:positionH>
                <wp:positionV relativeFrom="paragraph">
                  <wp:posOffset>577215</wp:posOffset>
                </wp:positionV>
                <wp:extent cx="619760" cy="142875"/>
                <wp:effectExtent l="19050" t="19050" r="27940" b="28575"/>
                <wp:wrapNone/>
                <wp:docPr id="493" name="矩形 493"/>
                <wp:cNvGraphicFramePr/>
                <a:graphic xmlns:a="http://schemas.openxmlformats.org/drawingml/2006/main">
                  <a:graphicData uri="http://schemas.microsoft.com/office/word/2010/wordprocessingShape">
                    <wps:wsp>
                      <wps:cNvSpPr/>
                      <wps:spPr>
                        <a:xfrm>
                          <a:off x="0" y="0"/>
                          <a:ext cx="619760" cy="14287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7CDB6B" id="矩形 493" o:spid="_x0000_s1026" style="position:absolute;left:0;text-align:left;margin-left:124.05pt;margin-top:45.45pt;width:48.8pt;height:11.2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699200" behindDoc="0" locked="0" layoutInCell="1" allowOverlap="1" wp14:anchorId="1557BC34" wp14:editId="61DBD00F">
                <wp:simplePos x="0" y="0"/>
                <wp:positionH relativeFrom="column">
                  <wp:posOffset>1651635</wp:posOffset>
                </wp:positionH>
                <wp:positionV relativeFrom="paragraph">
                  <wp:posOffset>253365</wp:posOffset>
                </wp:positionV>
                <wp:extent cx="818515" cy="190500"/>
                <wp:effectExtent l="19050" t="19050" r="19685" b="19050"/>
                <wp:wrapNone/>
                <wp:docPr id="492" name="矩形 492"/>
                <wp:cNvGraphicFramePr/>
                <a:graphic xmlns:a="http://schemas.openxmlformats.org/drawingml/2006/main">
                  <a:graphicData uri="http://schemas.microsoft.com/office/word/2010/wordprocessingShape">
                    <wps:wsp>
                      <wps:cNvSpPr/>
                      <wps:spPr>
                        <a:xfrm>
                          <a:off x="0" y="0"/>
                          <a:ext cx="818515" cy="1905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1A289A" id="矩形 492" o:spid="_x0000_s1026" style="position:absolute;left:0;text-align:left;margin-left:130.05pt;margin-top:19.95pt;width:64.45pt;height:1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" filled="f" strokecolor="#c7000b" strokeweight="2.25pt"/>
            </w:pict>
          </mc:Fallback>
        </mc:AlternateContent>
      </w:r>
      <w:r w:rsidRPr="00D967AC">
        <w:rPr>
          <w:rFonts w:ascii="Huawei Sans" w:hAnsi="Huawei Sans"/>
          <w:noProof/>
        </w:rPr>
        <w:drawing>
          <wp:inline distT="0" distB="0" distL="0" distR="0" wp14:anchorId="48C9BFFE" wp14:editId="7ED7465E">
            <wp:extent cx="5143090" cy="2597150"/>
            <wp:effectExtent l="19050" t="19050" r="19685" b="1270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45402" cy="2598318"/>
                    </a:xfrm>
                    <a:prstGeom prst="rect">
                      <a:avLst/>
                    </a:prstGeom>
                    <a:noFill/>
                    <a:ln w="12700">
                      <a:solidFill>
                        <a:schemeClr val="bg1">
                          <a:lumMod val="85000"/>
                        </a:schemeClr>
                      </a:solidFill>
                    </a:ln>
                  </pic:spPr>
                </pic:pic>
              </a:graphicData>
            </a:graphic>
          </wp:inline>
        </w:drawing>
      </w:r>
    </w:p>
    <w:p w14:paraId="353ABAF2" w14:textId="77777777" w:rsidR="000A4A2C" w:rsidRPr="00D967AC" w:rsidRDefault="000A4A2C" w:rsidP="000A4A2C">
      <w:pPr>
        <w:pStyle w:val="ItemListText"/>
        <w:rPr>
          <w:rFonts w:ascii="Huawei Sans" w:hAnsi="Huawei Sans"/>
          <w:noProof/>
        </w:rPr>
      </w:pPr>
    </w:p>
    <w:p w14:paraId="2922B287" w14:textId="77777777" w:rsidR="000A4A2C" w:rsidRPr="00D967AC" w:rsidRDefault="000A4A2C" w:rsidP="000A4A2C">
      <w:pPr>
        <w:pStyle w:val="30"/>
        <w:ind w:left="1701" w:hanging="159"/>
        <w:outlineLvl w:val="4"/>
      </w:pPr>
      <w:r w:rsidRPr="00D967AC">
        <w:rPr>
          <w:rFonts w:hint="eastAsia"/>
        </w:rPr>
        <w:t>Add devices.</w:t>
      </w:r>
    </w:p>
    <w:p w14:paraId="3327AC00" w14:textId="77777777" w:rsidR="000A4A2C" w:rsidRPr="00D967AC" w:rsidRDefault="000A4A2C" w:rsidP="000A4A2C">
      <w:pPr>
        <w:pStyle w:val="1e"/>
      </w:pPr>
      <w:r w:rsidRPr="00D967AC">
        <w:rPr>
          <w:rFonts w:hint="eastAsia"/>
        </w:rPr>
        <w:t xml:space="preserve"># In this lab, six AR6120s are used. Choose </w:t>
      </w:r>
      <w:r w:rsidRPr="00D967AC">
        <w:rPr>
          <w:rFonts w:hint="eastAsia"/>
          <w:b/>
        </w:rPr>
        <w:t>Design &gt; Site Agile Design &gt; Devices Management</w:t>
      </w:r>
      <w:r w:rsidRPr="00D967AC">
        <w:rPr>
          <w:rFonts w:hint="eastAsia"/>
        </w:rPr>
        <w:t xml:space="preserve"> and click </w:t>
      </w:r>
      <w:r w:rsidRPr="00D967AC">
        <w:rPr>
          <w:rFonts w:hint="eastAsia"/>
          <w:b/>
        </w:rPr>
        <w:t>Add Device</w:t>
      </w:r>
      <w:r w:rsidRPr="00D967AC">
        <w:rPr>
          <w:rFonts w:hint="eastAsia"/>
        </w:rPr>
        <w:t>.</w:t>
      </w:r>
    </w:p>
    <w:p w14:paraId="13FE565E" w14:textId="77777777" w:rsidR="000A4A2C" w:rsidRPr="00D967AC" w:rsidRDefault="000A4A2C" w:rsidP="000A4A2C">
      <w:pPr>
        <w:pStyle w:val="Figure"/>
        <w:ind w:left="0"/>
        <w:jc w:val="right"/>
        <w:rPr>
          <w:rFonts w:ascii="Huawei Sans" w:hAnsi="Huawei Sans"/>
        </w:rPr>
      </w:pPr>
      <w:r w:rsidRPr="00D967AC">
        <w:rPr>
          <w:rFonts w:ascii="Huawei Sans" w:hAnsi="Huawei Sans"/>
          <w:noProof/>
        </w:rPr>
        <mc:AlternateContent>
          <mc:Choice Requires="wps">
            <w:drawing>
              <wp:anchor distT="0" distB="0" distL="114300" distR="114300" simplePos="0" relativeHeight="251703296" behindDoc="0" locked="0" layoutInCell="1" allowOverlap="1" wp14:anchorId="23B36ED9" wp14:editId="35B0477C">
                <wp:simplePos x="0" y="0"/>
                <wp:positionH relativeFrom="column">
                  <wp:posOffset>5442585</wp:posOffset>
                </wp:positionH>
                <wp:positionV relativeFrom="paragraph">
                  <wp:posOffset>1158875</wp:posOffset>
                </wp:positionV>
                <wp:extent cx="643780" cy="214630"/>
                <wp:effectExtent l="19050" t="19050" r="23495" b="13970"/>
                <wp:wrapNone/>
                <wp:docPr id="496" name="矩形 496"/>
                <wp:cNvGraphicFramePr/>
                <a:graphic xmlns:a="http://schemas.openxmlformats.org/drawingml/2006/main">
                  <a:graphicData uri="http://schemas.microsoft.com/office/word/2010/wordprocessingShape">
                    <wps:wsp>
                      <wps:cNvSpPr/>
                      <wps:spPr>
                        <a:xfrm>
                          <a:off x="0" y="0"/>
                          <a:ext cx="643780" cy="21463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6AB934" id="矩形 496" o:spid="_x0000_s1026" style="position:absolute;left:0;text-align:left;margin-left:428.55pt;margin-top:91.25pt;width:50.7pt;height:16.9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702272" behindDoc="0" locked="0" layoutInCell="1" allowOverlap="1" wp14:anchorId="46B332EB" wp14:editId="63B5372A">
                <wp:simplePos x="0" y="0"/>
                <wp:positionH relativeFrom="column">
                  <wp:posOffset>765810</wp:posOffset>
                </wp:positionH>
                <wp:positionV relativeFrom="paragraph">
                  <wp:posOffset>1177925</wp:posOffset>
                </wp:positionV>
                <wp:extent cx="985520" cy="214630"/>
                <wp:effectExtent l="19050" t="19050" r="24130" b="13970"/>
                <wp:wrapNone/>
                <wp:docPr id="495" name="矩形 495"/>
                <wp:cNvGraphicFramePr/>
                <a:graphic xmlns:a="http://schemas.openxmlformats.org/drawingml/2006/main">
                  <a:graphicData uri="http://schemas.microsoft.com/office/word/2010/wordprocessingShape">
                    <wps:wsp>
                      <wps:cNvSpPr/>
                      <wps:spPr>
                        <a:xfrm>
                          <a:off x="0" y="0"/>
                          <a:ext cx="985520" cy="21463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AFD171" id="矩形 495" o:spid="_x0000_s1026" style="position:absolute;left:0;text-align:left;margin-left:60.3pt;margin-top:92.75pt;width:77.6pt;height:16.9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" filled="f" strokecolor="#c7000b" strokeweight="2.25pt"/>
            </w:pict>
          </mc:Fallback>
        </mc:AlternateContent>
      </w:r>
      <w:r w:rsidRPr="00D967AC">
        <w:rPr>
          <w:rFonts w:ascii="Huawei Sans" w:hAnsi="Huawei Sans"/>
          <w:noProof/>
        </w:rPr>
        <w:drawing>
          <wp:inline distT="0" distB="0" distL="0" distR="0" wp14:anchorId="3A121F46" wp14:editId="6446922D">
            <wp:extent cx="5462329" cy="1905166"/>
            <wp:effectExtent l="19050" t="19050" r="24130" b="190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65">
                      <a:extLst>
                        <a:ext uri="{28A0092B-C50C-407E-A947-70E740481C1C}">
                          <a14:useLocalDpi xmlns:a14="http://schemas.microsoft.com/office/drawing/2010/main" val="0"/>
                        </a:ext>
                      </a:extLst>
                    </a:blip>
                    <a:stretch>
                      <a:fillRect/>
                    </a:stretch>
                  </pic:blipFill>
                  <pic:spPr>
                    <a:xfrm>
                      <a:off x="0" y="0"/>
                      <a:ext cx="5491083" cy="1915195"/>
                    </a:xfrm>
                    <a:prstGeom prst="rect">
                      <a:avLst/>
                    </a:prstGeom>
                    <a:noFill/>
                    <a:ln w="12700">
                      <a:solidFill>
                        <a:schemeClr val="bg1">
                          <a:lumMod val="85000"/>
                        </a:schemeClr>
                      </a:solidFill>
                    </a:ln>
                  </pic:spPr>
                </pic:pic>
              </a:graphicData>
            </a:graphic>
          </wp:inline>
        </w:drawing>
      </w:r>
    </w:p>
    <w:p w14:paraId="1F4409E0" w14:textId="77777777" w:rsidR="000A4A2C" w:rsidRPr="00D967AC" w:rsidRDefault="000A4A2C" w:rsidP="000A4A2C">
      <w:pPr>
        <w:rPr>
          <w:rFonts w:ascii="Huawei Sans" w:hAnsi="Huawei Sans"/>
        </w:rPr>
      </w:pPr>
    </w:p>
    <w:p w14:paraId="103B92EC" w14:textId="77777777" w:rsidR="000A4A2C" w:rsidRPr="00D967AC" w:rsidRDefault="000A4A2C" w:rsidP="000A4A2C">
      <w:pPr>
        <w:pStyle w:val="1e"/>
      </w:pPr>
      <w:r w:rsidRPr="00D967AC">
        <w:rPr>
          <w:rFonts w:hint="eastAsia"/>
        </w:rPr>
        <w:t># Add six AR6120s manually.</w:t>
      </w:r>
    </w:p>
    <w:p w14:paraId="58801238" w14:textId="77777777" w:rsidR="000A4A2C" w:rsidRPr="00D967AC" w:rsidRDefault="000A4A2C" w:rsidP="000A4A2C">
      <w:pPr>
        <w:pStyle w:val="Figure"/>
        <w:ind w:left="0"/>
        <w:jc w:val="right"/>
        <w:rPr>
          <w:rFonts w:ascii="Huawei Sans" w:hAnsi="Huawei Sans"/>
        </w:rPr>
      </w:pPr>
      <w:r w:rsidRPr="00D967AC">
        <w:rPr>
          <w:rFonts w:ascii="Huawei Sans" w:hAnsi="Huawei Sans"/>
          <w:noProof/>
        </w:rPr>
        <mc:AlternateContent>
          <mc:Choice Requires="wps">
            <w:drawing>
              <wp:anchor distT="0" distB="0" distL="114300" distR="114300" simplePos="0" relativeHeight="251709440" behindDoc="0" locked="0" layoutInCell="1" allowOverlap="1" wp14:anchorId="0262A8B6" wp14:editId="1DEEF1DC">
                <wp:simplePos x="0" y="0"/>
                <wp:positionH relativeFrom="column">
                  <wp:posOffset>5795010</wp:posOffset>
                </wp:positionH>
                <wp:positionV relativeFrom="paragraph">
                  <wp:posOffset>1315085</wp:posOffset>
                </wp:positionV>
                <wp:extent cx="302618" cy="174928"/>
                <wp:effectExtent l="19050" t="19050" r="21590" b="15875"/>
                <wp:wrapNone/>
                <wp:docPr id="502" name="矩形 502"/>
                <wp:cNvGraphicFramePr/>
                <a:graphic xmlns:a="http://schemas.openxmlformats.org/drawingml/2006/main">
                  <a:graphicData uri="http://schemas.microsoft.com/office/word/2010/wordprocessingShape">
                    <wps:wsp>
                      <wps:cNvSpPr/>
                      <wps:spPr>
                        <a:xfrm>
                          <a:off x="0" y="0"/>
                          <a:ext cx="302618" cy="17492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F4EEC3" id="矩形 502" o:spid="_x0000_s1026" style="position:absolute;left:0;text-align:left;margin-left:456.3pt;margin-top:103.55pt;width:23.85pt;height:13.7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708416" behindDoc="0" locked="0" layoutInCell="1" allowOverlap="1" wp14:anchorId="72C1510C" wp14:editId="7D4F3F2E">
                <wp:simplePos x="0" y="0"/>
                <wp:positionH relativeFrom="column">
                  <wp:posOffset>5795010</wp:posOffset>
                </wp:positionH>
                <wp:positionV relativeFrom="paragraph">
                  <wp:posOffset>810260</wp:posOffset>
                </wp:positionV>
                <wp:extent cx="300990" cy="167005"/>
                <wp:effectExtent l="19050" t="19050" r="22860" b="23495"/>
                <wp:wrapNone/>
                <wp:docPr id="501" name="矩形 501"/>
                <wp:cNvGraphicFramePr/>
                <a:graphic xmlns:a="http://schemas.openxmlformats.org/drawingml/2006/main">
                  <a:graphicData uri="http://schemas.microsoft.com/office/word/2010/wordprocessingShape">
                    <wps:wsp>
                      <wps:cNvSpPr/>
                      <wps:spPr>
                        <a:xfrm>
                          <a:off x="0" y="0"/>
                          <a:ext cx="300990" cy="16700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175865" id="矩形 501" o:spid="_x0000_s1026" style="position:absolute;left:0;text-align:left;margin-left:456.3pt;margin-top:63.8pt;width:23.7pt;height:13.1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707392" behindDoc="0" locked="0" layoutInCell="1" allowOverlap="1" wp14:anchorId="6437B16F" wp14:editId="479ED48D">
                <wp:simplePos x="0" y="0"/>
                <wp:positionH relativeFrom="column">
                  <wp:posOffset>3004185</wp:posOffset>
                </wp:positionH>
                <wp:positionV relativeFrom="paragraph">
                  <wp:posOffset>1848485</wp:posOffset>
                </wp:positionV>
                <wp:extent cx="293370" cy="158750"/>
                <wp:effectExtent l="19050" t="19050" r="11430" b="12700"/>
                <wp:wrapNone/>
                <wp:docPr id="500" name="矩形 500"/>
                <wp:cNvGraphicFramePr/>
                <a:graphic xmlns:a="http://schemas.openxmlformats.org/drawingml/2006/main">
                  <a:graphicData uri="http://schemas.microsoft.com/office/word/2010/wordprocessingShape">
                    <wps:wsp>
                      <wps:cNvSpPr/>
                      <wps:spPr>
                        <a:xfrm>
                          <a:off x="0" y="0"/>
                          <a:ext cx="293370" cy="1587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4DCB73" id="矩形 500" o:spid="_x0000_s1026" style="position:absolute;left:0;text-align:left;margin-left:236.55pt;margin-top:145.55pt;width:23.1pt;height:12.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706368" behindDoc="0" locked="0" layoutInCell="1" allowOverlap="1" wp14:anchorId="334D0E46" wp14:editId="2E29603C">
                <wp:simplePos x="0" y="0"/>
                <wp:positionH relativeFrom="column">
                  <wp:posOffset>1794510</wp:posOffset>
                </wp:positionH>
                <wp:positionV relativeFrom="paragraph">
                  <wp:posOffset>1686560</wp:posOffset>
                </wp:positionV>
                <wp:extent cx="445135" cy="158750"/>
                <wp:effectExtent l="19050" t="19050" r="12065" b="12700"/>
                <wp:wrapNone/>
                <wp:docPr id="499" name="矩形 499"/>
                <wp:cNvGraphicFramePr/>
                <a:graphic xmlns:a="http://schemas.openxmlformats.org/drawingml/2006/main">
                  <a:graphicData uri="http://schemas.microsoft.com/office/word/2010/wordprocessingShape">
                    <wps:wsp>
                      <wps:cNvSpPr/>
                      <wps:spPr>
                        <a:xfrm>
                          <a:off x="0" y="0"/>
                          <a:ext cx="445135" cy="1587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AF6515" id="矩形 499" o:spid="_x0000_s1026" style="position:absolute;left:0;text-align:left;margin-left:141.3pt;margin-top:132.8pt;width:35.05pt;height:12.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705344" behindDoc="0" locked="0" layoutInCell="1" allowOverlap="1" wp14:anchorId="045D983F" wp14:editId="15A65014">
                <wp:simplePos x="0" y="0"/>
                <wp:positionH relativeFrom="column">
                  <wp:posOffset>2575560</wp:posOffset>
                </wp:positionH>
                <wp:positionV relativeFrom="paragraph">
                  <wp:posOffset>1515110</wp:posOffset>
                </wp:positionV>
                <wp:extent cx="723265" cy="158750"/>
                <wp:effectExtent l="19050" t="19050" r="19685" b="12700"/>
                <wp:wrapNone/>
                <wp:docPr id="498" name="矩形 498"/>
                <wp:cNvGraphicFramePr/>
                <a:graphic xmlns:a="http://schemas.openxmlformats.org/drawingml/2006/main">
                  <a:graphicData uri="http://schemas.microsoft.com/office/word/2010/wordprocessingShape">
                    <wps:wsp>
                      <wps:cNvSpPr/>
                      <wps:spPr>
                        <a:xfrm>
                          <a:off x="0" y="0"/>
                          <a:ext cx="723265" cy="1587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012DFD" id="矩形 498" o:spid="_x0000_s1026" style="position:absolute;left:0;text-align:left;margin-left:202.8pt;margin-top:119.3pt;width:56.95pt;height:12.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704320" behindDoc="0" locked="0" layoutInCell="1" allowOverlap="1" wp14:anchorId="285AC2AB" wp14:editId="3CEAE4D3">
                <wp:simplePos x="0" y="0"/>
                <wp:positionH relativeFrom="column">
                  <wp:posOffset>1470660</wp:posOffset>
                </wp:positionH>
                <wp:positionV relativeFrom="paragraph">
                  <wp:posOffset>514985</wp:posOffset>
                </wp:positionV>
                <wp:extent cx="628650" cy="294005"/>
                <wp:effectExtent l="19050" t="19050" r="19050" b="10795"/>
                <wp:wrapNone/>
                <wp:docPr id="497" name="矩形 497"/>
                <wp:cNvGraphicFramePr/>
                <a:graphic xmlns:a="http://schemas.openxmlformats.org/drawingml/2006/main">
                  <a:graphicData uri="http://schemas.microsoft.com/office/word/2010/wordprocessingShape">
                    <wps:wsp>
                      <wps:cNvSpPr/>
                      <wps:spPr>
                        <a:xfrm>
                          <a:off x="0" y="0"/>
                          <a:ext cx="628650" cy="29400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F1587F" id="矩形 497" o:spid="_x0000_s1026" style="position:absolute;left:0;text-align:left;margin-left:115.8pt;margin-top:40.55pt;width:49.5pt;height:23.1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" filled="f" strokecolor="#c7000b" strokeweight="2.25pt"/>
            </w:pict>
          </mc:Fallback>
        </mc:AlternateContent>
      </w:r>
      <w:r w:rsidRPr="00D967AC">
        <w:rPr>
          <w:rFonts w:ascii="Huawei Sans" w:hAnsi="Huawei Sans"/>
          <w:noProof/>
        </w:rPr>
        <w:drawing>
          <wp:inline distT="0" distB="0" distL="0" distR="0" wp14:anchorId="1A59502A" wp14:editId="6F65291B">
            <wp:extent cx="5399853" cy="2056241"/>
            <wp:effectExtent l="19050" t="19050" r="10795" b="203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06038" cy="2058596"/>
                    </a:xfrm>
                    <a:prstGeom prst="rect">
                      <a:avLst/>
                    </a:prstGeom>
                    <a:noFill/>
                    <a:ln w="12700">
                      <a:solidFill>
                        <a:schemeClr val="bg1">
                          <a:lumMod val="85000"/>
                        </a:schemeClr>
                      </a:solidFill>
                    </a:ln>
                  </pic:spPr>
                </pic:pic>
              </a:graphicData>
            </a:graphic>
          </wp:inline>
        </w:drawing>
      </w:r>
    </w:p>
    <w:p w14:paraId="4447C7CF" w14:textId="77777777" w:rsidR="000A4A2C" w:rsidRPr="00D967AC" w:rsidRDefault="000A4A2C" w:rsidP="000A4A2C">
      <w:pPr>
        <w:pStyle w:val="1e"/>
      </w:pPr>
      <w:r w:rsidRPr="00D967AC">
        <w:rPr>
          <w:rFonts w:hint="eastAsia"/>
        </w:rPr>
        <w:t># Configure the device name and ESN.</w:t>
      </w:r>
    </w:p>
    <w:p w14:paraId="10C92565" w14:textId="77777777" w:rsidR="000A4A2C" w:rsidRPr="00D967AC" w:rsidRDefault="000A4A2C" w:rsidP="000A4A2C">
      <w:pPr>
        <w:pStyle w:val="1e"/>
      </w:pPr>
      <w:r w:rsidRPr="00D967AC">
        <w:rPr>
          <w:rFonts w:hint="eastAsia"/>
        </w:rPr>
        <w:lastRenderedPageBreak/>
        <w:t>The following table shows the mapping between devices and ESNs.</w:t>
      </w:r>
    </w:p>
    <w:tbl>
      <w:tblPr>
        <w:tblStyle w:val="Table"/>
        <w:tblW w:w="7938" w:type="dxa"/>
        <w:tblInd w:w="982" w:type="dxa"/>
        <w:tblLook w:val="04A0" w:firstRow="1" w:lastRow="0" w:firstColumn="1" w:lastColumn="0" w:noHBand="0" w:noVBand="1"/>
      </w:tblPr>
      <w:tblGrid>
        <w:gridCol w:w="2459"/>
        <w:gridCol w:w="5479"/>
      </w:tblGrid>
      <w:tr w:rsidR="000A4A2C" w:rsidRPr="00D967AC" w14:paraId="24B5713A" w14:textId="77777777" w:rsidTr="000A4A2C">
        <w:trPr>
          <w:cnfStyle w:val="100000000000" w:firstRow="1" w:lastRow="0" w:firstColumn="0" w:lastColumn="0" w:oddVBand="0" w:evenVBand="0" w:oddHBand="0" w:evenHBand="0" w:firstRowFirstColumn="0" w:firstRowLastColumn="0" w:lastRowFirstColumn="0" w:lastRowLastColumn="0"/>
          <w:cantSplit w:val="0"/>
          <w:tblHeader/>
        </w:trPr>
        <w:tc>
          <w:tcPr>
            <w:tcW w:w="2459" w:type="dxa"/>
            <w:tcBorders>
              <w:top w:val="single" w:sz="18" w:space="0" w:color="auto"/>
              <w:left w:val="single" w:sz="18" w:space="0" w:color="auto"/>
            </w:tcBorders>
          </w:tcPr>
          <w:p w14:paraId="0FAC5B53" w14:textId="77777777" w:rsidR="000A4A2C" w:rsidRPr="00D967AC" w:rsidRDefault="000A4A2C" w:rsidP="000A4A2C">
            <w:pPr>
              <w:pStyle w:val="TableHeading"/>
              <w:ind w:left="-45" w:firstLine="45"/>
              <w:rPr>
                <w:rFonts w:ascii="Huawei Sans" w:eastAsia="方正兰亭黑简体" w:hAnsi="Huawei Sans"/>
                <w:b/>
                <w:bCs w:val="0"/>
              </w:rPr>
            </w:pPr>
            <w:r w:rsidRPr="00D967AC">
              <w:rPr>
                <w:rFonts w:ascii="Huawei Sans" w:eastAsia="方正兰亭黑简体" w:hAnsi="Huawei Sans" w:hint="eastAsia"/>
                <w:b/>
                <w:bCs w:val="0"/>
              </w:rPr>
              <w:t>Device Name</w:t>
            </w:r>
          </w:p>
        </w:tc>
        <w:tc>
          <w:tcPr>
            <w:tcW w:w="0" w:type="auto"/>
            <w:tcBorders>
              <w:top w:val="single" w:sz="18" w:space="0" w:color="auto"/>
              <w:right w:val="single" w:sz="18" w:space="0" w:color="auto"/>
            </w:tcBorders>
          </w:tcPr>
          <w:p w14:paraId="62384B81"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b/>
                <w:bCs w:val="0"/>
              </w:rPr>
              <w:t>ESN</w:t>
            </w:r>
          </w:p>
        </w:tc>
      </w:tr>
      <w:tr w:rsidR="000A4A2C" w:rsidRPr="00D967AC" w14:paraId="41CBB9A5" w14:textId="77777777" w:rsidTr="000A4A2C">
        <w:trPr>
          <w:cantSplit w:val="0"/>
        </w:trPr>
        <w:tc>
          <w:tcPr>
            <w:tcW w:w="2459" w:type="dxa"/>
            <w:tcBorders>
              <w:left w:val="single" w:sz="18" w:space="0" w:color="auto"/>
            </w:tcBorders>
          </w:tcPr>
          <w:p w14:paraId="5FC57DFC" w14:textId="77777777" w:rsidR="000A4A2C" w:rsidRPr="00D967AC" w:rsidRDefault="000A4A2C" w:rsidP="000A4A2C">
            <w:pPr>
              <w:pStyle w:val="TableText"/>
              <w:ind w:left="-45" w:firstLine="45"/>
            </w:pPr>
            <w:r w:rsidRPr="00D967AC">
              <w:t>HQ-R1</w:t>
            </w:r>
          </w:p>
        </w:tc>
        <w:tc>
          <w:tcPr>
            <w:tcW w:w="0" w:type="auto"/>
            <w:tcBorders>
              <w:right w:val="single" w:sz="18" w:space="0" w:color="auto"/>
            </w:tcBorders>
          </w:tcPr>
          <w:p w14:paraId="367F0410" w14:textId="77777777" w:rsidR="000A4A2C" w:rsidRPr="00D967AC" w:rsidRDefault="000A4A2C" w:rsidP="000A4A2C">
            <w:pPr>
              <w:pStyle w:val="TableText"/>
            </w:pPr>
            <w:r w:rsidRPr="00D967AC">
              <w:rPr>
                <w:rFonts w:hint="eastAsia"/>
              </w:rPr>
              <w:t>6R02352CQW1990000380</w:t>
            </w:r>
          </w:p>
        </w:tc>
      </w:tr>
      <w:tr w:rsidR="000A4A2C" w:rsidRPr="00D967AC" w14:paraId="32004616" w14:textId="77777777" w:rsidTr="000A4A2C">
        <w:trPr>
          <w:cantSplit w:val="0"/>
        </w:trPr>
        <w:tc>
          <w:tcPr>
            <w:tcW w:w="2459" w:type="dxa"/>
            <w:tcBorders>
              <w:left w:val="single" w:sz="18" w:space="0" w:color="auto"/>
            </w:tcBorders>
          </w:tcPr>
          <w:p w14:paraId="3F9DD4FE" w14:textId="77777777" w:rsidR="000A4A2C" w:rsidRPr="00D967AC" w:rsidRDefault="000A4A2C" w:rsidP="000A4A2C">
            <w:pPr>
              <w:pStyle w:val="TableText"/>
              <w:ind w:left="-45" w:firstLine="45"/>
            </w:pPr>
            <w:r w:rsidRPr="00D967AC">
              <w:t>HQ-R2</w:t>
            </w:r>
          </w:p>
        </w:tc>
        <w:tc>
          <w:tcPr>
            <w:tcW w:w="0" w:type="auto"/>
            <w:tcBorders>
              <w:right w:val="single" w:sz="18" w:space="0" w:color="auto"/>
            </w:tcBorders>
          </w:tcPr>
          <w:p w14:paraId="2500FD40" w14:textId="77777777" w:rsidR="000A4A2C" w:rsidRPr="00D967AC" w:rsidRDefault="000A4A2C" w:rsidP="000A4A2C">
            <w:pPr>
              <w:pStyle w:val="TableText"/>
            </w:pPr>
            <w:r w:rsidRPr="00D967AC">
              <w:rPr>
                <w:rFonts w:hint="eastAsia"/>
              </w:rPr>
              <w:t>6R02352CQW1990000381</w:t>
            </w:r>
          </w:p>
        </w:tc>
      </w:tr>
      <w:tr w:rsidR="000A4A2C" w:rsidRPr="00D967AC" w14:paraId="7AEE4FE8" w14:textId="77777777" w:rsidTr="000A4A2C">
        <w:trPr>
          <w:cantSplit w:val="0"/>
        </w:trPr>
        <w:tc>
          <w:tcPr>
            <w:tcW w:w="2459" w:type="dxa"/>
            <w:tcBorders>
              <w:left w:val="single" w:sz="18" w:space="0" w:color="auto"/>
            </w:tcBorders>
          </w:tcPr>
          <w:p w14:paraId="4F8D788F" w14:textId="77777777" w:rsidR="000A4A2C" w:rsidRPr="00D967AC" w:rsidRDefault="000A4A2C" w:rsidP="000A4A2C">
            <w:pPr>
              <w:pStyle w:val="TableText"/>
              <w:ind w:left="-45" w:firstLine="45"/>
            </w:pPr>
            <w:r w:rsidRPr="00D967AC">
              <w:t>Branch-A-R1</w:t>
            </w:r>
          </w:p>
        </w:tc>
        <w:tc>
          <w:tcPr>
            <w:tcW w:w="0" w:type="auto"/>
            <w:tcBorders>
              <w:right w:val="single" w:sz="18" w:space="0" w:color="auto"/>
            </w:tcBorders>
          </w:tcPr>
          <w:p w14:paraId="0156D321" w14:textId="77777777" w:rsidR="000A4A2C" w:rsidRPr="00D967AC" w:rsidRDefault="000A4A2C" w:rsidP="000A4A2C">
            <w:pPr>
              <w:pStyle w:val="TableText"/>
            </w:pPr>
            <w:r w:rsidRPr="00D967AC">
              <w:rPr>
                <w:rFonts w:hint="eastAsia"/>
              </w:rPr>
              <w:t>6R02352CQW1990000379</w:t>
            </w:r>
          </w:p>
        </w:tc>
      </w:tr>
      <w:tr w:rsidR="000A4A2C" w:rsidRPr="00D967AC" w14:paraId="1C17C757" w14:textId="77777777" w:rsidTr="000A4A2C">
        <w:trPr>
          <w:cantSplit w:val="0"/>
        </w:trPr>
        <w:tc>
          <w:tcPr>
            <w:tcW w:w="2459" w:type="dxa"/>
            <w:tcBorders>
              <w:left w:val="single" w:sz="18" w:space="0" w:color="auto"/>
            </w:tcBorders>
          </w:tcPr>
          <w:p w14:paraId="237C7CF5" w14:textId="77777777" w:rsidR="000A4A2C" w:rsidRPr="00D967AC" w:rsidRDefault="000A4A2C" w:rsidP="000A4A2C">
            <w:pPr>
              <w:pStyle w:val="TableText"/>
              <w:ind w:left="-45" w:firstLine="45"/>
            </w:pPr>
            <w:r w:rsidRPr="00D967AC">
              <w:t>Branch-A-R2</w:t>
            </w:r>
          </w:p>
        </w:tc>
        <w:tc>
          <w:tcPr>
            <w:tcW w:w="0" w:type="auto"/>
            <w:tcBorders>
              <w:right w:val="single" w:sz="18" w:space="0" w:color="auto"/>
            </w:tcBorders>
          </w:tcPr>
          <w:p w14:paraId="79D283D0" w14:textId="77777777" w:rsidR="000A4A2C" w:rsidRPr="00D967AC" w:rsidRDefault="000A4A2C" w:rsidP="000A4A2C">
            <w:pPr>
              <w:pStyle w:val="TableText"/>
            </w:pPr>
            <w:r w:rsidRPr="00D967AC">
              <w:rPr>
                <w:rFonts w:hint="eastAsia"/>
              </w:rPr>
              <w:t>6R02352CQW1990000355</w:t>
            </w:r>
          </w:p>
        </w:tc>
      </w:tr>
      <w:tr w:rsidR="000A4A2C" w:rsidRPr="00D967AC" w14:paraId="738845CB" w14:textId="77777777" w:rsidTr="000A4A2C">
        <w:trPr>
          <w:cantSplit w:val="0"/>
        </w:trPr>
        <w:tc>
          <w:tcPr>
            <w:tcW w:w="2459" w:type="dxa"/>
            <w:tcBorders>
              <w:left w:val="single" w:sz="18" w:space="0" w:color="auto"/>
            </w:tcBorders>
          </w:tcPr>
          <w:p w14:paraId="574702FC" w14:textId="77777777" w:rsidR="000A4A2C" w:rsidRPr="00D967AC" w:rsidRDefault="000A4A2C" w:rsidP="000A4A2C">
            <w:pPr>
              <w:pStyle w:val="TableText"/>
              <w:ind w:left="-45" w:firstLine="45"/>
            </w:pPr>
            <w:r w:rsidRPr="00D967AC">
              <w:t>Branch-B-R1</w:t>
            </w:r>
          </w:p>
        </w:tc>
        <w:tc>
          <w:tcPr>
            <w:tcW w:w="0" w:type="auto"/>
            <w:tcBorders>
              <w:right w:val="single" w:sz="18" w:space="0" w:color="auto"/>
            </w:tcBorders>
          </w:tcPr>
          <w:p w14:paraId="5A4A6818" w14:textId="77777777" w:rsidR="000A4A2C" w:rsidRPr="00D967AC" w:rsidRDefault="000A4A2C" w:rsidP="000A4A2C">
            <w:pPr>
              <w:pStyle w:val="TableText"/>
            </w:pPr>
            <w:r w:rsidRPr="00D967AC">
              <w:rPr>
                <w:rFonts w:hint="eastAsia"/>
              </w:rPr>
              <w:t>6R02352CQW1990000372</w:t>
            </w:r>
          </w:p>
        </w:tc>
      </w:tr>
      <w:tr w:rsidR="000A4A2C" w:rsidRPr="00D967AC" w14:paraId="6C2A16CE" w14:textId="77777777" w:rsidTr="000A4A2C">
        <w:trPr>
          <w:cantSplit w:val="0"/>
        </w:trPr>
        <w:tc>
          <w:tcPr>
            <w:tcW w:w="2459" w:type="dxa"/>
            <w:tcBorders>
              <w:left w:val="single" w:sz="18" w:space="0" w:color="auto"/>
              <w:bottom w:val="single" w:sz="18" w:space="0" w:color="auto"/>
            </w:tcBorders>
          </w:tcPr>
          <w:p w14:paraId="4DEA7E39" w14:textId="77777777" w:rsidR="000A4A2C" w:rsidRPr="00D967AC" w:rsidRDefault="000A4A2C" w:rsidP="000A4A2C">
            <w:pPr>
              <w:pStyle w:val="TableText"/>
              <w:ind w:left="-45" w:firstLine="45"/>
            </w:pPr>
            <w:r w:rsidRPr="00D967AC">
              <w:t>Branch-C-R1</w:t>
            </w:r>
          </w:p>
        </w:tc>
        <w:tc>
          <w:tcPr>
            <w:tcW w:w="0" w:type="auto"/>
            <w:tcBorders>
              <w:bottom w:val="single" w:sz="18" w:space="0" w:color="auto"/>
              <w:right w:val="single" w:sz="18" w:space="0" w:color="auto"/>
            </w:tcBorders>
          </w:tcPr>
          <w:p w14:paraId="37F925C0" w14:textId="77777777" w:rsidR="000A4A2C" w:rsidRPr="00D967AC" w:rsidRDefault="000A4A2C" w:rsidP="000A4A2C">
            <w:pPr>
              <w:pStyle w:val="TableText"/>
            </w:pPr>
            <w:r w:rsidRPr="00D967AC">
              <w:rPr>
                <w:rFonts w:hint="eastAsia"/>
              </w:rPr>
              <w:t>6R02352CQW1990000373</w:t>
            </w:r>
          </w:p>
        </w:tc>
      </w:tr>
    </w:tbl>
    <w:p w14:paraId="25B9D7CC" w14:textId="77777777" w:rsidR="000A4A2C" w:rsidRPr="00D967AC" w:rsidRDefault="000A4A2C" w:rsidP="000A4A2C">
      <w:pPr>
        <w:rPr>
          <w:rFonts w:ascii="Huawei Sans" w:hAnsi="Huawei Sans"/>
          <w:noProof/>
        </w:rPr>
      </w:pPr>
    </w:p>
    <w:p w14:paraId="6598636E" w14:textId="77777777" w:rsidR="000A4A2C" w:rsidRPr="00D967AC" w:rsidRDefault="000A4A2C" w:rsidP="000A4A2C">
      <w:pPr>
        <w:pStyle w:val="Figure"/>
        <w:ind w:left="0"/>
        <w:jc w:val="right"/>
        <w:rPr>
          <w:rFonts w:ascii="Huawei Sans" w:hAnsi="Huawei Sans"/>
        </w:rPr>
      </w:pPr>
      <w:r w:rsidRPr="00D967AC">
        <w:rPr>
          <w:rFonts w:ascii="Huawei Sans" w:hAnsi="Huawei Sans"/>
          <w:noProof/>
        </w:rPr>
        <mc:AlternateContent>
          <mc:Choice Requires="wps">
            <w:drawing>
              <wp:anchor distT="0" distB="0" distL="114300" distR="114300" simplePos="0" relativeHeight="251710464" behindDoc="0" locked="0" layoutInCell="1" allowOverlap="1" wp14:anchorId="16E6E673" wp14:editId="33238426">
                <wp:simplePos x="0" y="0"/>
                <wp:positionH relativeFrom="column">
                  <wp:posOffset>1375410</wp:posOffset>
                </wp:positionH>
                <wp:positionV relativeFrom="paragraph">
                  <wp:posOffset>1145540</wp:posOffset>
                </wp:positionV>
                <wp:extent cx="1860606" cy="1129086"/>
                <wp:effectExtent l="19050" t="19050" r="25400" b="13970"/>
                <wp:wrapNone/>
                <wp:docPr id="503" name="矩形 503"/>
                <wp:cNvGraphicFramePr/>
                <a:graphic xmlns:a="http://schemas.openxmlformats.org/drawingml/2006/main">
                  <a:graphicData uri="http://schemas.microsoft.com/office/word/2010/wordprocessingShape">
                    <wps:wsp>
                      <wps:cNvSpPr/>
                      <wps:spPr>
                        <a:xfrm>
                          <a:off x="0" y="0"/>
                          <a:ext cx="1860606" cy="112908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BE7C4E" id="矩形 503" o:spid="_x0000_s1026" style="position:absolute;left:0;text-align:left;margin-left:108.3pt;margin-top:90.2pt;width:146.5pt;height:88.9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" filled="f" strokecolor="#c7000b" strokeweight="2.25pt"/>
            </w:pict>
          </mc:Fallback>
        </mc:AlternateContent>
      </w:r>
      <w:r w:rsidRPr="00D967AC">
        <w:rPr>
          <w:rFonts w:ascii="Huawei Sans" w:hAnsi="Huawei Sans"/>
          <w:noProof/>
        </w:rPr>
        <w:drawing>
          <wp:inline distT="0" distB="0" distL="0" distR="0" wp14:anchorId="74916C62" wp14:editId="09F7EFDB">
            <wp:extent cx="5509890" cy="2418715"/>
            <wp:effectExtent l="19050" t="19050" r="15240" b="1968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16357" cy="2421554"/>
                    </a:xfrm>
                    <a:prstGeom prst="rect">
                      <a:avLst/>
                    </a:prstGeom>
                    <a:noFill/>
                    <a:ln w="12700">
                      <a:solidFill>
                        <a:schemeClr val="bg1">
                          <a:lumMod val="85000"/>
                        </a:schemeClr>
                      </a:solidFill>
                    </a:ln>
                  </pic:spPr>
                </pic:pic>
              </a:graphicData>
            </a:graphic>
          </wp:inline>
        </w:drawing>
      </w:r>
    </w:p>
    <w:p w14:paraId="222B6740" w14:textId="77777777" w:rsidR="000A4A2C" w:rsidRPr="00D967AC" w:rsidRDefault="000A4A2C" w:rsidP="000A4A2C">
      <w:pPr>
        <w:pStyle w:val="NotesHeading"/>
        <w:rPr>
          <w:rFonts w:ascii="Huawei Sans" w:eastAsia="方正兰亭黑简体" w:hAnsi="Huawei Sans"/>
          <w:b/>
        </w:rPr>
      </w:pPr>
      <w:r w:rsidRPr="00D967AC">
        <w:rPr>
          <w:rFonts w:ascii="Huawei Sans" w:eastAsia="方正兰亭黑简体" w:hAnsi="Huawei Sans"/>
        </w:rPr>
        <w:drawing>
          <wp:inline distT="0" distB="0" distL="0" distR="0" wp14:anchorId="07B9489A" wp14:editId="6A22FD95">
            <wp:extent cx="754381" cy="267463"/>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0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4381" cy="267463"/>
                    </a:xfrm>
                    <a:prstGeom prst="rect">
                      <a:avLst/>
                    </a:prstGeom>
                  </pic:spPr>
                </pic:pic>
              </a:graphicData>
            </a:graphic>
          </wp:inline>
        </w:drawing>
      </w:r>
    </w:p>
    <w:p w14:paraId="7624D87D" w14:textId="77777777" w:rsidR="000A4A2C" w:rsidRPr="00D967AC" w:rsidRDefault="000A4A2C" w:rsidP="000A4A2C">
      <w:pPr>
        <w:pStyle w:val="1e"/>
      </w:pPr>
      <w:r w:rsidRPr="00D967AC">
        <w:rPr>
          <w:rFonts w:hint="eastAsia"/>
        </w:rPr>
        <w:t>The selected device model must be the same as the actual device model.</w:t>
      </w:r>
    </w:p>
    <w:p w14:paraId="7E92363B" w14:textId="77777777" w:rsidR="000A4A2C" w:rsidRPr="00D967AC" w:rsidRDefault="000A4A2C" w:rsidP="000A4A2C">
      <w:pPr>
        <w:pStyle w:val="1e"/>
      </w:pPr>
      <w:r w:rsidRPr="00D967AC">
        <w:t>The ESN is optional. However, a large number of devices exist on the live network, and errors may occur when devices go online. Therefore, you are advised to enter the ESN.</w:t>
      </w:r>
    </w:p>
    <w:p w14:paraId="4A377B55" w14:textId="77777777" w:rsidR="000A4A2C" w:rsidRPr="00D967AC" w:rsidRDefault="000A4A2C" w:rsidP="000A4A2C">
      <w:pPr>
        <w:pStyle w:val="1e"/>
      </w:pPr>
    </w:p>
    <w:p w14:paraId="4D833622" w14:textId="77777777" w:rsidR="000A4A2C" w:rsidRPr="00D967AC" w:rsidRDefault="000A4A2C" w:rsidP="000A4A2C">
      <w:pPr>
        <w:pStyle w:val="30"/>
        <w:ind w:left="1701" w:hanging="159"/>
        <w:outlineLvl w:val="4"/>
      </w:pPr>
      <w:r w:rsidRPr="00D967AC">
        <w:rPr>
          <w:rFonts w:hint="eastAsia"/>
        </w:rPr>
        <w:t>Configure site design.</w:t>
      </w:r>
    </w:p>
    <w:p w14:paraId="3DC0906A" w14:textId="77777777" w:rsidR="000A4A2C" w:rsidRPr="00D967AC" w:rsidRDefault="000A4A2C" w:rsidP="000A4A2C">
      <w:pPr>
        <w:pStyle w:val="1e"/>
      </w:pPr>
      <w:r w:rsidRPr="00D967AC">
        <w:rPr>
          <w:rFonts w:hint="eastAsia"/>
        </w:rPr>
        <w:t># Choose Design</w:t>
      </w:r>
      <w:r w:rsidRPr="00D967AC">
        <w:rPr>
          <w:rFonts w:hint="eastAsia"/>
          <w:b/>
        </w:rPr>
        <w:t xml:space="preserve"> &gt; Site Agile Design &gt; Site Design</w:t>
      </w:r>
      <w:r w:rsidRPr="00D967AC">
        <w:rPr>
          <w:rFonts w:hint="eastAsia"/>
        </w:rPr>
        <w:t xml:space="preserve"> and click </w:t>
      </w:r>
      <w:r w:rsidRPr="00D967AC">
        <w:rPr>
          <w:rFonts w:hint="eastAsia"/>
          <w:b/>
        </w:rPr>
        <w:t>Create</w:t>
      </w:r>
      <w:r w:rsidRPr="00D967AC">
        <w:rPr>
          <w:rFonts w:hint="eastAsia"/>
        </w:rPr>
        <w:t>.</w:t>
      </w:r>
    </w:p>
    <w:p w14:paraId="1F711916" w14:textId="77777777" w:rsidR="000A4A2C" w:rsidRPr="00D967AC" w:rsidRDefault="000A4A2C" w:rsidP="000A4A2C">
      <w:pPr>
        <w:pStyle w:val="Figure"/>
        <w:ind w:left="0"/>
        <w:jc w:val="right"/>
        <w:rPr>
          <w:rFonts w:ascii="Huawei Sans" w:hAnsi="Huawei Sans"/>
        </w:rPr>
      </w:pPr>
      <w:r w:rsidRPr="00D967AC">
        <w:rPr>
          <w:rFonts w:ascii="Huawei Sans" w:hAnsi="Huawei Sans"/>
          <w:noProof/>
        </w:rPr>
        <w:lastRenderedPageBreak/>
        <mc:AlternateContent>
          <mc:Choice Requires="wps">
            <w:drawing>
              <wp:anchor distT="0" distB="0" distL="114300" distR="114300" simplePos="0" relativeHeight="251712512" behindDoc="0" locked="0" layoutInCell="1" allowOverlap="1" wp14:anchorId="5B671B76" wp14:editId="1D957202">
                <wp:simplePos x="0" y="0"/>
                <wp:positionH relativeFrom="column">
                  <wp:posOffset>5452110</wp:posOffset>
                </wp:positionH>
                <wp:positionV relativeFrom="paragraph">
                  <wp:posOffset>748665</wp:posOffset>
                </wp:positionV>
                <wp:extent cx="429371" cy="198783"/>
                <wp:effectExtent l="19050" t="19050" r="27940" b="10795"/>
                <wp:wrapNone/>
                <wp:docPr id="505" name="矩形 505"/>
                <wp:cNvGraphicFramePr/>
                <a:graphic xmlns:a="http://schemas.openxmlformats.org/drawingml/2006/main">
                  <a:graphicData uri="http://schemas.microsoft.com/office/word/2010/wordprocessingShape">
                    <wps:wsp>
                      <wps:cNvSpPr/>
                      <wps:spPr>
                        <a:xfrm>
                          <a:off x="0" y="0"/>
                          <a:ext cx="429371" cy="19878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0FD483" id="矩形 505" o:spid="_x0000_s1026" style="position:absolute;left:0;text-align:left;margin-left:429.3pt;margin-top:58.95pt;width:33.8pt;height:15.6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711488" behindDoc="0" locked="0" layoutInCell="1" allowOverlap="1" wp14:anchorId="09437F09" wp14:editId="7D6D3A9B">
                <wp:simplePos x="0" y="0"/>
                <wp:positionH relativeFrom="column">
                  <wp:posOffset>632460</wp:posOffset>
                </wp:positionH>
                <wp:positionV relativeFrom="paragraph">
                  <wp:posOffset>1453515</wp:posOffset>
                </wp:positionV>
                <wp:extent cx="858520" cy="206375"/>
                <wp:effectExtent l="19050" t="19050" r="17780" b="22225"/>
                <wp:wrapNone/>
                <wp:docPr id="504" name="矩形 504"/>
                <wp:cNvGraphicFramePr/>
                <a:graphic xmlns:a="http://schemas.openxmlformats.org/drawingml/2006/main">
                  <a:graphicData uri="http://schemas.microsoft.com/office/word/2010/wordprocessingShape">
                    <wps:wsp>
                      <wps:cNvSpPr/>
                      <wps:spPr>
                        <a:xfrm>
                          <a:off x="0" y="0"/>
                          <a:ext cx="858520" cy="20637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FC76A3" id="矩形 504" o:spid="_x0000_s1026" style="position:absolute;left:0;text-align:left;margin-left:49.8pt;margin-top:114.45pt;width:67.6pt;height:16.2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" filled="f" strokecolor="#c7000b" strokeweight="2.25pt"/>
            </w:pict>
          </mc:Fallback>
        </mc:AlternateContent>
      </w:r>
      <w:r w:rsidRPr="00D967AC">
        <w:rPr>
          <w:rFonts w:ascii="Huawei Sans" w:hAnsi="Huawei Sans"/>
          <w:noProof/>
        </w:rPr>
        <w:drawing>
          <wp:inline distT="0" distB="0" distL="0" distR="0" wp14:anchorId="626E514E" wp14:editId="3D32070F">
            <wp:extent cx="5581585" cy="1800225"/>
            <wp:effectExtent l="19050" t="19050" r="19685"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68">
                      <a:extLst>
                        <a:ext uri="{28A0092B-C50C-407E-A947-70E740481C1C}">
                          <a14:useLocalDpi xmlns:a14="http://schemas.microsoft.com/office/drawing/2010/main" val="0"/>
                        </a:ext>
                      </a:extLst>
                    </a:blip>
                    <a:stretch>
                      <a:fillRect/>
                    </a:stretch>
                  </pic:blipFill>
                  <pic:spPr>
                    <a:xfrm>
                      <a:off x="0" y="0"/>
                      <a:ext cx="5589189" cy="1802677"/>
                    </a:xfrm>
                    <a:prstGeom prst="rect">
                      <a:avLst/>
                    </a:prstGeom>
                    <a:noFill/>
                    <a:ln w="12700">
                      <a:solidFill>
                        <a:schemeClr val="bg1">
                          <a:lumMod val="85000"/>
                        </a:schemeClr>
                      </a:solidFill>
                    </a:ln>
                  </pic:spPr>
                </pic:pic>
              </a:graphicData>
            </a:graphic>
          </wp:inline>
        </w:drawing>
      </w:r>
    </w:p>
    <w:p w14:paraId="50DC2E05" w14:textId="77777777" w:rsidR="000A4A2C" w:rsidRPr="00D967AC" w:rsidRDefault="000A4A2C" w:rsidP="000A4A2C">
      <w:pPr>
        <w:rPr>
          <w:rFonts w:ascii="Huawei Sans" w:hAnsi="Huawei Sans"/>
        </w:rPr>
      </w:pPr>
    </w:p>
    <w:p w14:paraId="29DE452B" w14:textId="77777777" w:rsidR="000A4A2C" w:rsidRPr="00D967AC" w:rsidRDefault="000A4A2C" w:rsidP="000A4A2C">
      <w:pPr>
        <w:pStyle w:val="1e"/>
      </w:pPr>
      <w:r w:rsidRPr="00D967AC">
        <w:rPr>
          <w:rFonts w:hint="eastAsia"/>
        </w:rPr>
        <w:t># This lab involves four sites: HQ, Branch_A, Branch_B and Branch_C.</w:t>
      </w:r>
    </w:p>
    <w:tbl>
      <w:tblPr>
        <w:tblStyle w:val="Table"/>
        <w:tblW w:w="8116" w:type="dxa"/>
        <w:jc w:val="center"/>
        <w:tblInd w:w="0" w:type="dxa"/>
        <w:tblLook w:val="04A0" w:firstRow="1" w:lastRow="0" w:firstColumn="1" w:lastColumn="0" w:noHBand="0" w:noVBand="1"/>
      </w:tblPr>
      <w:tblGrid>
        <w:gridCol w:w="1598"/>
        <w:gridCol w:w="1932"/>
        <w:gridCol w:w="3182"/>
        <w:gridCol w:w="1404"/>
      </w:tblGrid>
      <w:tr w:rsidR="000A4A2C" w:rsidRPr="00D967AC" w14:paraId="16EE7CA3" w14:textId="77777777" w:rsidTr="000A4A2C">
        <w:trPr>
          <w:cnfStyle w:val="100000000000" w:firstRow="1" w:lastRow="0" w:firstColumn="0" w:lastColumn="0" w:oddVBand="0" w:evenVBand="0" w:oddHBand="0" w:evenHBand="0" w:firstRowFirstColumn="0" w:firstRowLastColumn="0" w:lastRowFirstColumn="0" w:lastRowLastColumn="0"/>
          <w:cantSplit w:val="0"/>
          <w:jc w:val="center"/>
        </w:trPr>
        <w:tc>
          <w:tcPr>
            <w:tcW w:w="1598" w:type="dxa"/>
            <w:tcBorders>
              <w:top w:val="single" w:sz="18" w:space="0" w:color="auto"/>
              <w:left w:val="single" w:sz="18" w:space="0" w:color="auto"/>
            </w:tcBorders>
          </w:tcPr>
          <w:p w14:paraId="4F1043CF"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Site Name</w:t>
            </w:r>
          </w:p>
        </w:tc>
        <w:tc>
          <w:tcPr>
            <w:tcW w:w="0" w:type="auto"/>
            <w:tcBorders>
              <w:top w:val="single" w:sz="18" w:space="0" w:color="auto"/>
            </w:tcBorders>
          </w:tcPr>
          <w:p w14:paraId="3E063716"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Gateway Type</w:t>
            </w:r>
          </w:p>
        </w:tc>
        <w:tc>
          <w:tcPr>
            <w:tcW w:w="0" w:type="auto"/>
            <w:tcBorders>
              <w:top w:val="single" w:sz="18" w:space="0" w:color="auto"/>
            </w:tcBorders>
          </w:tcPr>
          <w:p w14:paraId="0F7C2D7F"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Device</w:t>
            </w:r>
          </w:p>
        </w:tc>
        <w:tc>
          <w:tcPr>
            <w:tcW w:w="0" w:type="auto"/>
            <w:tcBorders>
              <w:top w:val="single" w:sz="18" w:space="0" w:color="auto"/>
              <w:right w:val="single" w:sz="18" w:space="0" w:color="auto"/>
            </w:tcBorders>
          </w:tcPr>
          <w:p w14:paraId="29EA2732"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RR or Not</w:t>
            </w:r>
          </w:p>
        </w:tc>
      </w:tr>
      <w:tr w:rsidR="000A4A2C" w:rsidRPr="00D967AC" w14:paraId="0219C1E3" w14:textId="77777777" w:rsidTr="000A4A2C">
        <w:trPr>
          <w:cantSplit w:val="0"/>
          <w:jc w:val="center"/>
        </w:trPr>
        <w:tc>
          <w:tcPr>
            <w:tcW w:w="1598" w:type="dxa"/>
            <w:tcBorders>
              <w:left w:val="single" w:sz="18" w:space="0" w:color="auto"/>
            </w:tcBorders>
          </w:tcPr>
          <w:p w14:paraId="56303A07" w14:textId="77777777" w:rsidR="000A4A2C" w:rsidRPr="00D967AC" w:rsidRDefault="000A4A2C" w:rsidP="000A4A2C">
            <w:pPr>
              <w:pStyle w:val="TableText"/>
            </w:pPr>
            <w:r w:rsidRPr="00D967AC">
              <w:t>HQ</w:t>
            </w:r>
          </w:p>
        </w:tc>
        <w:tc>
          <w:tcPr>
            <w:tcW w:w="0" w:type="auto"/>
          </w:tcPr>
          <w:p w14:paraId="132EFCF5" w14:textId="77777777" w:rsidR="000A4A2C" w:rsidRPr="00D967AC" w:rsidRDefault="000A4A2C" w:rsidP="000A4A2C">
            <w:pPr>
              <w:pStyle w:val="TableText"/>
            </w:pPr>
            <w:r w:rsidRPr="00D967AC">
              <w:rPr>
                <w:rFonts w:hint="eastAsia"/>
              </w:rPr>
              <w:t>Dual-gateway</w:t>
            </w:r>
          </w:p>
        </w:tc>
        <w:tc>
          <w:tcPr>
            <w:tcW w:w="0" w:type="auto"/>
          </w:tcPr>
          <w:p w14:paraId="0CAAF163" w14:textId="77777777" w:rsidR="000A4A2C" w:rsidRPr="00D967AC" w:rsidRDefault="000A4A2C" w:rsidP="000A4A2C">
            <w:pPr>
              <w:pStyle w:val="TableText"/>
            </w:pPr>
            <w:r w:rsidRPr="00D967AC">
              <w:t>HQ-1, HQ-2</w:t>
            </w:r>
          </w:p>
        </w:tc>
        <w:tc>
          <w:tcPr>
            <w:tcW w:w="0" w:type="auto"/>
            <w:tcBorders>
              <w:right w:val="single" w:sz="18" w:space="0" w:color="auto"/>
            </w:tcBorders>
          </w:tcPr>
          <w:p w14:paraId="14FB2727" w14:textId="77777777" w:rsidR="000A4A2C" w:rsidRPr="00D967AC" w:rsidRDefault="000A4A2C" w:rsidP="000A4A2C">
            <w:pPr>
              <w:pStyle w:val="TableText"/>
            </w:pPr>
            <w:r w:rsidRPr="00D967AC">
              <w:rPr>
                <w:rFonts w:hint="eastAsia"/>
              </w:rPr>
              <w:t>Yes</w:t>
            </w:r>
          </w:p>
        </w:tc>
      </w:tr>
      <w:tr w:rsidR="000A4A2C" w:rsidRPr="00D967AC" w14:paraId="64CD6828" w14:textId="77777777" w:rsidTr="000A4A2C">
        <w:trPr>
          <w:cantSplit w:val="0"/>
          <w:jc w:val="center"/>
        </w:trPr>
        <w:tc>
          <w:tcPr>
            <w:tcW w:w="1598" w:type="dxa"/>
            <w:tcBorders>
              <w:left w:val="single" w:sz="18" w:space="0" w:color="auto"/>
            </w:tcBorders>
          </w:tcPr>
          <w:p w14:paraId="312FD637" w14:textId="77777777" w:rsidR="000A4A2C" w:rsidRPr="00D967AC" w:rsidRDefault="000A4A2C" w:rsidP="000A4A2C">
            <w:pPr>
              <w:pStyle w:val="TableText"/>
            </w:pPr>
            <w:r w:rsidRPr="00D967AC">
              <w:rPr>
                <w:rFonts w:hint="eastAsia"/>
              </w:rPr>
              <w:t>Branch_A</w:t>
            </w:r>
          </w:p>
        </w:tc>
        <w:tc>
          <w:tcPr>
            <w:tcW w:w="0" w:type="auto"/>
          </w:tcPr>
          <w:p w14:paraId="1339D108" w14:textId="77777777" w:rsidR="000A4A2C" w:rsidRPr="00D967AC" w:rsidRDefault="000A4A2C" w:rsidP="000A4A2C">
            <w:pPr>
              <w:pStyle w:val="TableText"/>
            </w:pPr>
            <w:r w:rsidRPr="00D967AC">
              <w:rPr>
                <w:rFonts w:hint="eastAsia"/>
              </w:rPr>
              <w:t>Dual-gateway</w:t>
            </w:r>
          </w:p>
        </w:tc>
        <w:tc>
          <w:tcPr>
            <w:tcW w:w="0" w:type="auto"/>
          </w:tcPr>
          <w:p w14:paraId="2C14CA3E" w14:textId="77777777" w:rsidR="000A4A2C" w:rsidRPr="00D967AC" w:rsidRDefault="000A4A2C" w:rsidP="000A4A2C">
            <w:pPr>
              <w:pStyle w:val="TableText"/>
            </w:pPr>
            <w:r w:rsidRPr="00D967AC">
              <w:t>Branch-A-R1, Branch-A-R2</w:t>
            </w:r>
          </w:p>
        </w:tc>
        <w:tc>
          <w:tcPr>
            <w:tcW w:w="0" w:type="auto"/>
            <w:tcBorders>
              <w:right w:val="single" w:sz="18" w:space="0" w:color="auto"/>
            </w:tcBorders>
          </w:tcPr>
          <w:p w14:paraId="349F780D" w14:textId="77777777" w:rsidR="000A4A2C" w:rsidRPr="00D967AC" w:rsidRDefault="000A4A2C" w:rsidP="000A4A2C">
            <w:pPr>
              <w:pStyle w:val="TableText"/>
            </w:pPr>
            <w:r w:rsidRPr="00D967AC">
              <w:rPr>
                <w:rFonts w:hint="eastAsia"/>
              </w:rPr>
              <w:t>No</w:t>
            </w:r>
          </w:p>
        </w:tc>
      </w:tr>
      <w:tr w:rsidR="000A4A2C" w:rsidRPr="00D967AC" w14:paraId="026859D5" w14:textId="77777777" w:rsidTr="000A4A2C">
        <w:trPr>
          <w:cantSplit w:val="0"/>
          <w:jc w:val="center"/>
        </w:trPr>
        <w:tc>
          <w:tcPr>
            <w:tcW w:w="1598" w:type="dxa"/>
            <w:tcBorders>
              <w:left w:val="single" w:sz="18" w:space="0" w:color="auto"/>
            </w:tcBorders>
          </w:tcPr>
          <w:p w14:paraId="3721B3C7" w14:textId="77777777" w:rsidR="000A4A2C" w:rsidRPr="00D967AC" w:rsidRDefault="000A4A2C" w:rsidP="000A4A2C">
            <w:pPr>
              <w:pStyle w:val="TableText"/>
            </w:pPr>
            <w:r w:rsidRPr="00D967AC">
              <w:rPr>
                <w:rFonts w:hint="eastAsia"/>
              </w:rPr>
              <w:t>Branch_B</w:t>
            </w:r>
          </w:p>
        </w:tc>
        <w:tc>
          <w:tcPr>
            <w:tcW w:w="0" w:type="auto"/>
          </w:tcPr>
          <w:p w14:paraId="22FAACB1" w14:textId="77777777" w:rsidR="000A4A2C" w:rsidRPr="00D967AC" w:rsidRDefault="000A4A2C" w:rsidP="000A4A2C">
            <w:pPr>
              <w:pStyle w:val="TableText"/>
            </w:pPr>
            <w:r w:rsidRPr="00D967AC">
              <w:rPr>
                <w:rFonts w:hint="eastAsia"/>
              </w:rPr>
              <w:t>Single gateway</w:t>
            </w:r>
          </w:p>
        </w:tc>
        <w:tc>
          <w:tcPr>
            <w:tcW w:w="0" w:type="auto"/>
          </w:tcPr>
          <w:p w14:paraId="05BFBC26" w14:textId="77777777" w:rsidR="000A4A2C" w:rsidRPr="00D967AC" w:rsidRDefault="000A4A2C" w:rsidP="000A4A2C">
            <w:pPr>
              <w:pStyle w:val="TableText"/>
            </w:pPr>
            <w:r w:rsidRPr="00D967AC">
              <w:t>Branch-B-R1</w:t>
            </w:r>
          </w:p>
        </w:tc>
        <w:tc>
          <w:tcPr>
            <w:tcW w:w="0" w:type="auto"/>
            <w:tcBorders>
              <w:right w:val="single" w:sz="18" w:space="0" w:color="auto"/>
            </w:tcBorders>
          </w:tcPr>
          <w:p w14:paraId="27A1B9F9" w14:textId="77777777" w:rsidR="000A4A2C" w:rsidRPr="00D967AC" w:rsidRDefault="000A4A2C" w:rsidP="000A4A2C">
            <w:pPr>
              <w:pStyle w:val="TableText"/>
            </w:pPr>
            <w:r w:rsidRPr="00D967AC">
              <w:rPr>
                <w:rFonts w:hint="eastAsia"/>
              </w:rPr>
              <w:t>No</w:t>
            </w:r>
          </w:p>
        </w:tc>
      </w:tr>
      <w:tr w:rsidR="000A4A2C" w:rsidRPr="00D967AC" w14:paraId="57313063" w14:textId="77777777" w:rsidTr="000A4A2C">
        <w:trPr>
          <w:cantSplit w:val="0"/>
          <w:jc w:val="center"/>
        </w:trPr>
        <w:tc>
          <w:tcPr>
            <w:tcW w:w="1598" w:type="dxa"/>
            <w:tcBorders>
              <w:left w:val="single" w:sz="18" w:space="0" w:color="auto"/>
              <w:bottom w:val="single" w:sz="18" w:space="0" w:color="auto"/>
            </w:tcBorders>
          </w:tcPr>
          <w:p w14:paraId="784AE1B8" w14:textId="77777777" w:rsidR="000A4A2C" w:rsidRPr="00D967AC" w:rsidRDefault="000A4A2C" w:rsidP="000A4A2C">
            <w:pPr>
              <w:pStyle w:val="TableText"/>
            </w:pPr>
            <w:r w:rsidRPr="00D967AC">
              <w:rPr>
                <w:rFonts w:hint="eastAsia"/>
              </w:rPr>
              <w:t>Branch_C</w:t>
            </w:r>
          </w:p>
        </w:tc>
        <w:tc>
          <w:tcPr>
            <w:tcW w:w="0" w:type="auto"/>
            <w:tcBorders>
              <w:bottom w:val="single" w:sz="18" w:space="0" w:color="auto"/>
            </w:tcBorders>
          </w:tcPr>
          <w:p w14:paraId="6BC24987" w14:textId="77777777" w:rsidR="000A4A2C" w:rsidRPr="00D967AC" w:rsidRDefault="000A4A2C" w:rsidP="000A4A2C">
            <w:pPr>
              <w:pStyle w:val="TableText"/>
            </w:pPr>
            <w:r w:rsidRPr="00D967AC">
              <w:rPr>
                <w:rFonts w:hint="eastAsia"/>
              </w:rPr>
              <w:t>Single gateway</w:t>
            </w:r>
          </w:p>
        </w:tc>
        <w:tc>
          <w:tcPr>
            <w:tcW w:w="0" w:type="auto"/>
            <w:tcBorders>
              <w:bottom w:val="single" w:sz="18" w:space="0" w:color="auto"/>
            </w:tcBorders>
          </w:tcPr>
          <w:p w14:paraId="178BB05D" w14:textId="77777777" w:rsidR="000A4A2C" w:rsidRPr="00D967AC" w:rsidRDefault="000A4A2C" w:rsidP="000A4A2C">
            <w:pPr>
              <w:pStyle w:val="TableText"/>
            </w:pPr>
            <w:r w:rsidRPr="00D967AC">
              <w:t>Branch-C-R1</w:t>
            </w:r>
          </w:p>
        </w:tc>
        <w:tc>
          <w:tcPr>
            <w:tcW w:w="0" w:type="auto"/>
            <w:tcBorders>
              <w:bottom w:val="single" w:sz="18" w:space="0" w:color="auto"/>
              <w:right w:val="single" w:sz="18" w:space="0" w:color="auto"/>
            </w:tcBorders>
          </w:tcPr>
          <w:p w14:paraId="64F99E0C" w14:textId="77777777" w:rsidR="000A4A2C" w:rsidRPr="00D967AC" w:rsidRDefault="000A4A2C" w:rsidP="000A4A2C">
            <w:pPr>
              <w:pStyle w:val="TableText"/>
            </w:pPr>
            <w:r w:rsidRPr="00D967AC">
              <w:rPr>
                <w:rFonts w:hint="eastAsia"/>
              </w:rPr>
              <w:t>No</w:t>
            </w:r>
          </w:p>
        </w:tc>
      </w:tr>
    </w:tbl>
    <w:p w14:paraId="151A33BD" w14:textId="77777777" w:rsidR="000A4A2C" w:rsidRPr="00D967AC" w:rsidRDefault="000A4A2C" w:rsidP="000A4A2C">
      <w:pPr>
        <w:rPr>
          <w:rFonts w:ascii="Huawei Sans" w:hAnsi="Huawei Sans"/>
        </w:rPr>
      </w:pPr>
    </w:p>
    <w:p w14:paraId="293F911C" w14:textId="77777777" w:rsidR="000A4A2C" w:rsidRPr="00D967AC" w:rsidRDefault="000A4A2C" w:rsidP="000A4A2C">
      <w:pPr>
        <w:pStyle w:val="1e"/>
      </w:pPr>
      <w:r w:rsidRPr="00D967AC">
        <w:rPr>
          <w:rFonts w:hint="eastAsia"/>
        </w:rPr>
        <w:t>#The HQ site design configuration is as follows.</w:t>
      </w:r>
    </w:p>
    <w:p w14:paraId="06AEA289" w14:textId="77777777" w:rsidR="000A4A2C" w:rsidRPr="00D967AC" w:rsidRDefault="000A4A2C" w:rsidP="000A4A2C">
      <w:pPr>
        <w:pStyle w:val="Figure"/>
        <w:ind w:left="0"/>
        <w:jc w:val="right"/>
        <w:rPr>
          <w:rFonts w:ascii="Huawei Sans" w:hAnsi="Huawei Sans"/>
        </w:rPr>
      </w:pPr>
      <w:r w:rsidRPr="00D967AC">
        <w:rPr>
          <w:rFonts w:ascii="Huawei Sans" w:hAnsi="Huawei Sans"/>
          <w:noProof/>
        </w:rPr>
        <mc:AlternateContent>
          <mc:Choice Requires="wps">
            <w:drawing>
              <wp:anchor distT="0" distB="0" distL="114300" distR="114300" simplePos="0" relativeHeight="251716608" behindDoc="0" locked="0" layoutInCell="1" allowOverlap="1" wp14:anchorId="4345AF9A" wp14:editId="636E8906">
                <wp:simplePos x="0" y="0"/>
                <wp:positionH relativeFrom="column">
                  <wp:posOffset>5671185</wp:posOffset>
                </wp:positionH>
                <wp:positionV relativeFrom="paragraph">
                  <wp:posOffset>2354580</wp:posOffset>
                </wp:positionV>
                <wp:extent cx="420618" cy="143124"/>
                <wp:effectExtent l="19050" t="19050" r="17780" b="28575"/>
                <wp:wrapNone/>
                <wp:docPr id="509" name="矩形 509"/>
                <wp:cNvGraphicFramePr/>
                <a:graphic xmlns:a="http://schemas.openxmlformats.org/drawingml/2006/main">
                  <a:graphicData uri="http://schemas.microsoft.com/office/word/2010/wordprocessingShape">
                    <wps:wsp>
                      <wps:cNvSpPr/>
                      <wps:spPr>
                        <a:xfrm>
                          <a:off x="0" y="0"/>
                          <a:ext cx="420618" cy="14312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272380" id="矩形 509" o:spid="_x0000_s1026" style="position:absolute;left:0;text-align:left;margin-left:446.55pt;margin-top:185.4pt;width:33.1pt;height:11.2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715584" behindDoc="0" locked="0" layoutInCell="1" allowOverlap="1" wp14:anchorId="228BA278" wp14:editId="61E48FA9">
                <wp:simplePos x="0" y="0"/>
                <wp:positionH relativeFrom="column">
                  <wp:posOffset>1232535</wp:posOffset>
                </wp:positionH>
                <wp:positionV relativeFrom="paragraph">
                  <wp:posOffset>1706880</wp:posOffset>
                </wp:positionV>
                <wp:extent cx="914400" cy="198755"/>
                <wp:effectExtent l="19050" t="19050" r="19050" b="10795"/>
                <wp:wrapNone/>
                <wp:docPr id="508" name="矩形 508"/>
                <wp:cNvGraphicFramePr/>
                <a:graphic xmlns:a="http://schemas.openxmlformats.org/drawingml/2006/main">
                  <a:graphicData uri="http://schemas.microsoft.com/office/word/2010/wordprocessingShape">
                    <wps:wsp>
                      <wps:cNvSpPr/>
                      <wps:spPr>
                        <a:xfrm>
                          <a:off x="0" y="0"/>
                          <a:ext cx="914400" cy="19875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202BA" id="矩形 508" o:spid="_x0000_s1026" style="position:absolute;left:0;text-align:left;margin-left:97.05pt;margin-top:134.4pt;width:1in;height:15.6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714560" behindDoc="0" locked="0" layoutInCell="1" allowOverlap="1" wp14:anchorId="18683DD5" wp14:editId="7218DC62">
                <wp:simplePos x="0" y="0"/>
                <wp:positionH relativeFrom="column">
                  <wp:posOffset>2146935</wp:posOffset>
                </wp:positionH>
                <wp:positionV relativeFrom="paragraph">
                  <wp:posOffset>763905</wp:posOffset>
                </wp:positionV>
                <wp:extent cx="580390" cy="158750"/>
                <wp:effectExtent l="19050" t="19050" r="10160" b="12700"/>
                <wp:wrapNone/>
                <wp:docPr id="507" name="矩形 507"/>
                <wp:cNvGraphicFramePr/>
                <a:graphic xmlns:a="http://schemas.openxmlformats.org/drawingml/2006/main">
                  <a:graphicData uri="http://schemas.microsoft.com/office/word/2010/wordprocessingShape">
                    <wps:wsp>
                      <wps:cNvSpPr/>
                      <wps:spPr>
                        <a:xfrm>
                          <a:off x="0" y="0"/>
                          <a:ext cx="580390" cy="1587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7C86A6" id="矩形 507" o:spid="_x0000_s1026" style="position:absolute;left:0;text-align:left;margin-left:169.05pt;margin-top:60.15pt;width:45.7pt;height:12.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713536" behindDoc="0" locked="0" layoutInCell="1" allowOverlap="1" wp14:anchorId="3ECB8ACC" wp14:editId="21987CDE">
                <wp:simplePos x="0" y="0"/>
                <wp:positionH relativeFrom="column">
                  <wp:posOffset>1642110</wp:posOffset>
                </wp:positionH>
                <wp:positionV relativeFrom="paragraph">
                  <wp:posOffset>268605</wp:posOffset>
                </wp:positionV>
                <wp:extent cx="1049020" cy="452755"/>
                <wp:effectExtent l="19050" t="19050" r="17780" b="23495"/>
                <wp:wrapNone/>
                <wp:docPr id="506" name="矩形 506"/>
                <wp:cNvGraphicFramePr/>
                <a:graphic xmlns:a="http://schemas.openxmlformats.org/drawingml/2006/main">
                  <a:graphicData uri="http://schemas.microsoft.com/office/word/2010/wordprocessingShape">
                    <wps:wsp>
                      <wps:cNvSpPr/>
                      <wps:spPr>
                        <a:xfrm>
                          <a:off x="0" y="0"/>
                          <a:ext cx="1049020" cy="45275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D59189" id="矩形 506" o:spid="_x0000_s1026" style="position:absolute;left:0;text-align:left;margin-left:129.3pt;margin-top:21.15pt;width:82.6pt;height:35.6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" filled="f" strokecolor="#c7000b" strokeweight="2.25pt"/>
            </w:pict>
          </mc:Fallback>
        </mc:AlternateContent>
      </w:r>
      <w:r w:rsidRPr="00D967AC">
        <w:rPr>
          <w:rFonts w:ascii="Huawei Sans" w:hAnsi="Huawei Sans"/>
          <w:noProof/>
        </w:rPr>
        <w:drawing>
          <wp:inline distT="0" distB="0" distL="0" distR="0" wp14:anchorId="71FB126F" wp14:editId="47FF1898">
            <wp:extent cx="5470982" cy="2522215"/>
            <wp:effectExtent l="19050" t="19050" r="15875" b="1206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70982" cy="2522215"/>
                    </a:xfrm>
                    <a:prstGeom prst="rect">
                      <a:avLst/>
                    </a:prstGeom>
                    <a:noFill/>
                    <a:ln w="12700">
                      <a:solidFill>
                        <a:schemeClr val="bg1">
                          <a:lumMod val="85000"/>
                        </a:schemeClr>
                      </a:solidFill>
                    </a:ln>
                  </pic:spPr>
                </pic:pic>
              </a:graphicData>
            </a:graphic>
          </wp:inline>
        </w:drawing>
      </w:r>
    </w:p>
    <w:p w14:paraId="749E208E" w14:textId="77777777" w:rsidR="000A4A2C" w:rsidRPr="00D967AC" w:rsidRDefault="000A4A2C" w:rsidP="000A4A2C">
      <w:pPr>
        <w:rPr>
          <w:rFonts w:ascii="Huawei Sans" w:hAnsi="Huawei Sans"/>
          <w:noProof/>
        </w:rPr>
      </w:pPr>
    </w:p>
    <w:p w14:paraId="7153F007" w14:textId="77777777" w:rsidR="000A4A2C" w:rsidRPr="00D967AC" w:rsidRDefault="000A4A2C" w:rsidP="000A4A2C">
      <w:pPr>
        <w:pStyle w:val="NotesHeading"/>
        <w:rPr>
          <w:rFonts w:ascii="Huawei Sans" w:eastAsia="方正兰亭黑简体" w:hAnsi="Huawei Sans"/>
          <w:b/>
        </w:rPr>
      </w:pPr>
      <w:r w:rsidRPr="00D967AC">
        <w:rPr>
          <w:rFonts w:ascii="Huawei Sans" w:eastAsia="方正兰亭黑简体" w:hAnsi="Huawei Sans"/>
        </w:rPr>
        <w:drawing>
          <wp:inline distT="0" distB="0" distL="0" distR="0" wp14:anchorId="205F6B31" wp14:editId="07A006D4">
            <wp:extent cx="754381" cy="267463"/>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0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4381" cy="267463"/>
                    </a:xfrm>
                    <a:prstGeom prst="rect">
                      <a:avLst/>
                    </a:prstGeom>
                  </pic:spPr>
                </pic:pic>
              </a:graphicData>
            </a:graphic>
          </wp:inline>
        </w:drawing>
      </w:r>
    </w:p>
    <w:p w14:paraId="3C2C33E8" w14:textId="77777777" w:rsidR="000A4A2C" w:rsidRPr="00D967AC" w:rsidRDefault="000A4A2C" w:rsidP="000A4A2C">
      <w:pPr>
        <w:pStyle w:val="1e"/>
      </w:pPr>
      <w:r w:rsidRPr="00D967AC">
        <w:rPr>
          <w:rFonts w:hint="eastAsia"/>
        </w:rPr>
        <w:t xml:space="preserve">If the RR function is not enabled, only edge </w:t>
      </w:r>
      <w:r w:rsidRPr="00D967AC">
        <w:t>node</w:t>
      </w:r>
      <w:r w:rsidRPr="00D967AC">
        <w:rPr>
          <w:rFonts w:hint="eastAsia"/>
        </w:rPr>
        <w:t xml:space="preserve">s are created. If the RR function is enabled, the RR and edge </w:t>
      </w:r>
      <w:r w:rsidRPr="00D967AC">
        <w:t>node</w:t>
      </w:r>
      <w:r w:rsidRPr="00D967AC">
        <w:rPr>
          <w:rFonts w:hint="eastAsia"/>
        </w:rPr>
        <w:t xml:space="preserve"> are deployed together.</w:t>
      </w:r>
    </w:p>
    <w:p w14:paraId="06D00C66" w14:textId="77777777" w:rsidR="000A4A2C" w:rsidRPr="00D967AC" w:rsidRDefault="000A4A2C" w:rsidP="000A4A2C">
      <w:pPr>
        <w:pStyle w:val="1e"/>
      </w:pPr>
      <w:r w:rsidRPr="00D967AC">
        <w:rPr>
          <w:rFonts w:hint="eastAsia"/>
        </w:rPr>
        <w:t># Select HQ-R1 and HQ-R2 and add them to the HQ site.</w:t>
      </w:r>
    </w:p>
    <w:p w14:paraId="7678529C" w14:textId="77777777" w:rsidR="000A4A2C" w:rsidRPr="00D967AC" w:rsidRDefault="000A4A2C" w:rsidP="000A4A2C">
      <w:pPr>
        <w:pStyle w:val="Figure"/>
        <w:ind w:left="0"/>
        <w:jc w:val="right"/>
        <w:rPr>
          <w:rFonts w:ascii="Huawei Sans" w:hAnsi="Huawei Sans"/>
        </w:rPr>
      </w:pPr>
      <w:r w:rsidRPr="00D967AC">
        <w:rPr>
          <w:rFonts w:ascii="Huawei Sans" w:hAnsi="Huawei Sans"/>
          <w:noProof/>
        </w:rPr>
        <w:lastRenderedPageBreak/>
        <mc:AlternateContent>
          <mc:Choice Requires="wps">
            <w:drawing>
              <wp:anchor distT="0" distB="0" distL="114300" distR="114300" simplePos="0" relativeHeight="251719680" behindDoc="0" locked="0" layoutInCell="1" allowOverlap="1" wp14:anchorId="2132A632" wp14:editId="2F1E81F7">
                <wp:simplePos x="0" y="0"/>
                <wp:positionH relativeFrom="column">
                  <wp:posOffset>3861435</wp:posOffset>
                </wp:positionH>
                <wp:positionV relativeFrom="paragraph">
                  <wp:posOffset>882015</wp:posOffset>
                </wp:positionV>
                <wp:extent cx="1391479" cy="389614"/>
                <wp:effectExtent l="19050" t="19050" r="18415" b="10795"/>
                <wp:wrapNone/>
                <wp:docPr id="64" name="矩形 64"/>
                <wp:cNvGraphicFramePr/>
                <a:graphic xmlns:a="http://schemas.openxmlformats.org/drawingml/2006/main">
                  <a:graphicData uri="http://schemas.microsoft.com/office/word/2010/wordprocessingShape">
                    <wps:wsp>
                      <wps:cNvSpPr/>
                      <wps:spPr>
                        <a:xfrm>
                          <a:off x="0" y="0"/>
                          <a:ext cx="1391479" cy="38961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67AAA2" id="矩形 64" o:spid="_x0000_s1026" style="position:absolute;left:0;text-align:left;margin-left:304.05pt;margin-top:69.45pt;width:109.55pt;height:30.7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718656" behindDoc="0" locked="0" layoutInCell="1" allowOverlap="1" wp14:anchorId="406CA43E" wp14:editId="22E5AB41">
                <wp:simplePos x="0" y="0"/>
                <wp:positionH relativeFrom="column">
                  <wp:posOffset>3061335</wp:posOffset>
                </wp:positionH>
                <wp:positionV relativeFrom="paragraph">
                  <wp:posOffset>1358265</wp:posOffset>
                </wp:positionV>
                <wp:extent cx="580390" cy="301625"/>
                <wp:effectExtent l="19050" t="19050" r="10160" b="22225"/>
                <wp:wrapNone/>
                <wp:docPr id="511" name="矩形 511"/>
                <wp:cNvGraphicFramePr/>
                <a:graphic xmlns:a="http://schemas.openxmlformats.org/drawingml/2006/main">
                  <a:graphicData uri="http://schemas.microsoft.com/office/word/2010/wordprocessingShape">
                    <wps:wsp>
                      <wps:cNvSpPr/>
                      <wps:spPr>
                        <a:xfrm>
                          <a:off x="0" y="0"/>
                          <a:ext cx="580390" cy="30162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590AA0" id="矩形 511" o:spid="_x0000_s1026" style="position:absolute;left:0;text-align:left;margin-left:241.05pt;margin-top:106.95pt;width:45.7pt;height:23.7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717632" behindDoc="0" locked="0" layoutInCell="1" allowOverlap="1" wp14:anchorId="5FE79016" wp14:editId="518F9407">
                <wp:simplePos x="0" y="0"/>
                <wp:positionH relativeFrom="column">
                  <wp:posOffset>918210</wp:posOffset>
                </wp:positionH>
                <wp:positionV relativeFrom="paragraph">
                  <wp:posOffset>1863090</wp:posOffset>
                </wp:positionV>
                <wp:extent cx="1852295" cy="429260"/>
                <wp:effectExtent l="19050" t="19050" r="14605" b="27940"/>
                <wp:wrapNone/>
                <wp:docPr id="510" name="矩形 510"/>
                <wp:cNvGraphicFramePr/>
                <a:graphic xmlns:a="http://schemas.openxmlformats.org/drawingml/2006/main">
                  <a:graphicData uri="http://schemas.microsoft.com/office/word/2010/wordprocessingShape">
                    <wps:wsp>
                      <wps:cNvSpPr/>
                      <wps:spPr>
                        <a:xfrm>
                          <a:off x="0" y="0"/>
                          <a:ext cx="1852295" cy="42926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99FA5A" id="矩形 510" o:spid="_x0000_s1026" style="position:absolute;left:0;text-align:left;margin-left:72.3pt;margin-top:146.7pt;width:145.85pt;height:33.8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" filled="f" strokecolor="#c7000b" strokeweight="2.25pt"/>
            </w:pict>
          </mc:Fallback>
        </mc:AlternateContent>
      </w:r>
      <w:r w:rsidRPr="00D967AC">
        <w:rPr>
          <w:rFonts w:ascii="Huawei Sans" w:hAnsi="Huawei Sans"/>
          <w:noProof/>
        </w:rPr>
        <w:drawing>
          <wp:inline distT="0" distB="0" distL="0" distR="0" wp14:anchorId="0C2EA9F0" wp14:editId="753A040C">
            <wp:extent cx="5331246" cy="4093558"/>
            <wp:effectExtent l="19050" t="19050" r="22225" b="215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70">
                      <a:extLst>
                        <a:ext uri="{28A0092B-C50C-407E-A947-70E740481C1C}">
                          <a14:useLocalDpi xmlns:a14="http://schemas.microsoft.com/office/drawing/2010/main" val="0"/>
                        </a:ext>
                      </a:extLst>
                    </a:blip>
                    <a:stretch>
                      <a:fillRect/>
                    </a:stretch>
                  </pic:blipFill>
                  <pic:spPr>
                    <a:xfrm>
                      <a:off x="0" y="0"/>
                      <a:ext cx="5331246" cy="4093558"/>
                    </a:xfrm>
                    <a:prstGeom prst="rect">
                      <a:avLst/>
                    </a:prstGeom>
                    <a:noFill/>
                    <a:ln w="12700">
                      <a:solidFill>
                        <a:schemeClr val="bg1">
                          <a:lumMod val="85000"/>
                        </a:schemeClr>
                      </a:solidFill>
                    </a:ln>
                  </pic:spPr>
                </pic:pic>
              </a:graphicData>
            </a:graphic>
          </wp:inline>
        </w:drawing>
      </w:r>
    </w:p>
    <w:p w14:paraId="0106154D" w14:textId="77777777" w:rsidR="000A4A2C" w:rsidRPr="00D967AC" w:rsidRDefault="000A4A2C" w:rsidP="000A4A2C">
      <w:pPr>
        <w:pStyle w:val="Figure"/>
        <w:ind w:left="0"/>
        <w:jc w:val="right"/>
        <w:rPr>
          <w:rFonts w:ascii="Huawei Sans" w:hAnsi="Huawei Sans"/>
        </w:rPr>
      </w:pPr>
      <w:r w:rsidRPr="00D967AC">
        <w:rPr>
          <w:rFonts w:ascii="Huawei Sans" w:hAnsi="Huawei Sans"/>
          <w:noProof/>
        </w:rPr>
        <mc:AlternateContent>
          <mc:Choice Requires="wps">
            <w:drawing>
              <wp:anchor distT="0" distB="0" distL="114300" distR="114300" simplePos="0" relativeHeight="251720704" behindDoc="0" locked="0" layoutInCell="1" allowOverlap="1" wp14:anchorId="4DBA327A" wp14:editId="7B2F3E5F">
                <wp:simplePos x="0" y="0"/>
                <wp:positionH relativeFrom="column">
                  <wp:posOffset>984885</wp:posOffset>
                </wp:positionH>
                <wp:positionV relativeFrom="paragraph">
                  <wp:posOffset>1945640</wp:posOffset>
                </wp:positionV>
                <wp:extent cx="4786685" cy="461176"/>
                <wp:effectExtent l="19050" t="19050" r="13970" b="15240"/>
                <wp:wrapNone/>
                <wp:docPr id="65" name="矩形 65"/>
                <wp:cNvGraphicFramePr/>
                <a:graphic xmlns:a="http://schemas.openxmlformats.org/drawingml/2006/main">
                  <a:graphicData uri="http://schemas.microsoft.com/office/word/2010/wordprocessingShape">
                    <wps:wsp>
                      <wps:cNvSpPr/>
                      <wps:spPr>
                        <a:xfrm>
                          <a:off x="0" y="0"/>
                          <a:ext cx="4786685" cy="46117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B75683" id="矩形 65" o:spid="_x0000_s1026" style="position:absolute;left:0;text-align:left;margin-left:77.55pt;margin-top:153.2pt;width:376.9pt;height:36.3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" filled="f" strokecolor="#c7000b" strokeweight="2.25pt"/>
            </w:pict>
          </mc:Fallback>
        </mc:AlternateContent>
      </w:r>
      <w:r w:rsidRPr="00D967AC">
        <w:rPr>
          <w:rFonts w:ascii="Huawei Sans" w:hAnsi="Huawei Sans"/>
          <w:noProof/>
        </w:rPr>
        <w:drawing>
          <wp:inline distT="0" distB="0" distL="0" distR="0" wp14:anchorId="5E78AA5C" wp14:editId="562C8255">
            <wp:extent cx="5363845" cy="2655855"/>
            <wp:effectExtent l="19050" t="19050" r="27305" b="1143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368477" cy="2658148"/>
                    </a:xfrm>
                    <a:prstGeom prst="rect">
                      <a:avLst/>
                    </a:prstGeom>
                    <a:noFill/>
                    <a:ln w="12700">
                      <a:solidFill>
                        <a:schemeClr val="bg1">
                          <a:lumMod val="85000"/>
                        </a:schemeClr>
                      </a:solidFill>
                    </a:ln>
                  </pic:spPr>
                </pic:pic>
              </a:graphicData>
            </a:graphic>
          </wp:inline>
        </w:drawing>
      </w:r>
    </w:p>
    <w:p w14:paraId="616BCA5E" w14:textId="77777777" w:rsidR="000A4A2C" w:rsidRPr="00D967AC" w:rsidRDefault="000A4A2C" w:rsidP="000A4A2C">
      <w:pPr>
        <w:rPr>
          <w:rFonts w:ascii="Huawei Sans" w:hAnsi="Huawei Sans"/>
        </w:rPr>
      </w:pPr>
    </w:p>
    <w:p w14:paraId="7F3F561B" w14:textId="77777777" w:rsidR="000A4A2C" w:rsidRPr="00D967AC" w:rsidRDefault="000A4A2C" w:rsidP="000A4A2C">
      <w:pPr>
        <w:pStyle w:val="1e"/>
      </w:pPr>
      <w:r w:rsidRPr="00D967AC">
        <w:rPr>
          <w:rFonts w:hint="eastAsia"/>
        </w:rPr>
        <w:t># The configurations of Branch_A, Branch_B, and Branch_C are similar to those of the HQ site, but the RR function is not enabled.</w:t>
      </w:r>
    </w:p>
    <w:p w14:paraId="3BD74CEF" w14:textId="77777777" w:rsidR="000A4A2C" w:rsidRPr="00D967AC" w:rsidRDefault="000A4A2C" w:rsidP="000A4A2C">
      <w:pPr>
        <w:pStyle w:val="Figure"/>
        <w:ind w:left="0"/>
        <w:jc w:val="right"/>
        <w:rPr>
          <w:rFonts w:ascii="Huawei Sans" w:hAnsi="Huawei Sans"/>
        </w:rPr>
      </w:pPr>
      <w:r w:rsidRPr="00D967AC">
        <w:rPr>
          <w:rFonts w:ascii="Huawei Sans" w:hAnsi="Huawei Sans"/>
          <w:noProof/>
        </w:rPr>
        <w:lastRenderedPageBreak/>
        <mc:AlternateContent>
          <mc:Choice Requires="wps">
            <w:drawing>
              <wp:anchor distT="0" distB="0" distL="114300" distR="114300" simplePos="0" relativeHeight="251721728" behindDoc="0" locked="0" layoutInCell="1" allowOverlap="1" wp14:anchorId="0490DAD6" wp14:editId="4428030F">
                <wp:simplePos x="0" y="0"/>
                <wp:positionH relativeFrom="column">
                  <wp:posOffset>1470660</wp:posOffset>
                </wp:positionH>
                <wp:positionV relativeFrom="paragraph">
                  <wp:posOffset>529590</wp:posOffset>
                </wp:positionV>
                <wp:extent cx="437321" cy="206734"/>
                <wp:effectExtent l="19050" t="19050" r="20320" b="22225"/>
                <wp:wrapNone/>
                <wp:docPr id="66" name="矩形 66"/>
                <wp:cNvGraphicFramePr/>
                <a:graphic xmlns:a="http://schemas.openxmlformats.org/drawingml/2006/main">
                  <a:graphicData uri="http://schemas.microsoft.com/office/word/2010/wordprocessingShape">
                    <wps:wsp>
                      <wps:cNvSpPr/>
                      <wps:spPr>
                        <a:xfrm>
                          <a:off x="0" y="0"/>
                          <a:ext cx="437321" cy="20673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A51361" id="矩形 66" o:spid="_x0000_s1026" style="position:absolute;left:0;text-align:left;margin-left:115.8pt;margin-top:41.7pt;width:34.45pt;height:16.3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" filled="f" strokecolor="#c7000b" strokeweight="2.25pt"/>
            </w:pict>
          </mc:Fallback>
        </mc:AlternateContent>
      </w:r>
      <w:r w:rsidRPr="00D967AC">
        <w:rPr>
          <w:rFonts w:ascii="Huawei Sans" w:hAnsi="Huawei Sans"/>
          <w:noProof/>
        </w:rPr>
        <w:drawing>
          <wp:inline distT="0" distB="0" distL="0" distR="0" wp14:anchorId="4E0A1C95" wp14:editId="74F75A90">
            <wp:extent cx="5627892" cy="2583975"/>
            <wp:effectExtent l="19050" t="19050" r="11430" b="260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627892" cy="2583975"/>
                    </a:xfrm>
                    <a:prstGeom prst="rect">
                      <a:avLst/>
                    </a:prstGeom>
                    <a:noFill/>
                    <a:ln w="12700">
                      <a:solidFill>
                        <a:schemeClr val="bg1">
                          <a:lumMod val="85000"/>
                        </a:schemeClr>
                      </a:solidFill>
                    </a:ln>
                  </pic:spPr>
                </pic:pic>
              </a:graphicData>
            </a:graphic>
          </wp:inline>
        </w:drawing>
      </w:r>
    </w:p>
    <w:p w14:paraId="4DAF41DE" w14:textId="77777777" w:rsidR="000A4A2C" w:rsidRPr="00D967AC" w:rsidRDefault="000A4A2C" w:rsidP="000A4A2C">
      <w:pPr>
        <w:rPr>
          <w:rFonts w:ascii="Huawei Sans" w:hAnsi="Huawei Sans"/>
        </w:rPr>
      </w:pPr>
    </w:p>
    <w:p w14:paraId="577EC1B5" w14:textId="77777777" w:rsidR="000A4A2C" w:rsidRPr="00D967AC" w:rsidRDefault="000A4A2C" w:rsidP="000A4A2C">
      <w:pPr>
        <w:pStyle w:val="1e"/>
      </w:pPr>
      <w:r w:rsidRPr="00D967AC">
        <w:rPr>
          <w:rFonts w:hint="eastAsia"/>
        </w:rPr>
        <w:t># The following figure shows the site design result.</w:t>
      </w:r>
    </w:p>
    <w:p w14:paraId="34DA1159" w14:textId="77777777" w:rsidR="000A4A2C" w:rsidRPr="00D967AC" w:rsidRDefault="000A4A2C" w:rsidP="000A4A2C">
      <w:pPr>
        <w:pStyle w:val="Figure"/>
        <w:ind w:left="0"/>
        <w:jc w:val="right"/>
        <w:rPr>
          <w:rFonts w:ascii="Huawei Sans" w:hAnsi="Huawei Sans"/>
        </w:rPr>
      </w:pPr>
      <w:r w:rsidRPr="00D967AC">
        <w:rPr>
          <w:rFonts w:ascii="Huawei Sans" w:hAnsi="Huawei Sans"/>
          <w:noProof/>
        </w:rPr>
        <mc:AlternateContent>
          <mc:Choice Requires="wps">
            <w:drawing>
              <wp:anchor distT="0" distB="0" distL="114300" distR="114300" simplePos="0" relativeHeight="251722752" behindDoc="0" locked="0" layoutInCell="1" allowOverlap="1" wp14:anchorId="505A4FBB" wp14:editId="33B197DE">
                <wp:simplePos x="0" y="0"/>
                <wp:positionH relativeFrom="column">
                  <wp:posOffset>661035</wp:posOffset>
                </wp:positionH>
                <wp:positionV relativeFrom="paragraph">
                  <wp:posOffset>572135</wp:posOffset>
                </wp:positionV>
                <wp:extent cx="5025224" cy="707666"/>
                <wp:effectExtent l="19050" t="19050" r="23495" b="16510"/>
                <wp:wrapNone/>
                <wp:docPr id="69" name="矩形 69"/>
                <wp:cNvGraphicFramePr/>
                <a:graphic xmlns:a="http://schemas.openxmlformats.org/drawingml/2006/main">
                  <a:graphicData uri="http://schemas.microsoft.com/office/word/2010/wordprocessingShape">
                    <wps:wsp>
                      <wps:cNvSpPr/>
                      <wps:spPr>
                        <a:xfrm>
                          <a:off x="0" y="0"/>
                          <a:ext cx="5025224" cy="70766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E6CF4E" id="矩形 69" o:spid="_x0000_s1026" style="position:absolute;left:0;text-align:left;margin-left:52.05pt;margin-top:45.05pt;width:395.7pt;height:55.7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" filled="f" strokecolor="#c7000b" strokeweight="2.25pt"/>
            </w:pict>
          </mc:Fallback>
        </mc:AlternateContent>
      </w:r>
      <w:r w:rsidRPr="00D967AC">
        <w:rPr>
          <w:rFonts w:ascii="Huawei Sans" w:hAnsi="Huawei Sans"/>
          <w:noProof/>
        </w:rPr>
        <w:drawing>
          <wp:inline distT="0" distB="0" distL="0" distR="0" wp14:anchorId="3F1BFECF" wp14:editId="300B18E7">
            <wp:extent cx="5619750" cy="1485752"/>
            <wp:effectExtent l="19050" t="19050" r="19050" b="1968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629875" cy="1488429"/>
                    </a:xfrm>
                    <a:prstGeom prst="rect">
                      <a:avLst/>
                    </a:prstGeom>
                    <a:noFill/>
                    <a:ln w="12700">
                      <a:solidFill>
                        <a:schemeClr val="bg1">
                          <a:lumMod val="85000"/>
                        </a:schemeClr>
                      </a:solidFill>
                    </a:ln>
                  </pic:spPr>
                </pic:pic>
              </a:graphicData>
            </a:graphic>
          </wp:inline>
        </w:drawing>
      </w:r>
    </w:p>
    <w:p w14:paraId="2CD85FF2" w14:textId="77777777" w:rsidR="000A4A2C" w:rsidRPr="00D967AC" w:rsidRDefault="000A4A2C" w:rsidP="000A4A2C">
      <w:pPr>
        <w:rPr>
          <w:rFonts w:ascii="Huawei Sans" w:hAnsi="Huawei Sans"/>
        </w:rPr>
      </w:pPr>
    </w:p>
    <w:p w14:paraId="03E58DE0" w14:textId="77777777" w:rsidR="000A4A2C" w:rsidRPr="00D967AC" w:rsidRDefault="000A4A2C" w:rsidP="000A4A2C">
      <w:pPr>
        <w:pStyle w:val="1e"/>
      </w:pPr>
      <w:r w:rsidRPr="00D967AC">
        <w:t>----End</w:t>
      </w:r>
    </w:p>
    <w:p w14:paraId="18807E61" w14:textId="77777777" w:rsidR="000A4A2C" w:rsidRPr="00D967AC" w:rsidRDefault="000A4A2C" w:rsidP="000A4A2C">
      <w:pPr>
        <w:pStyle w:val="3"/>
      </w:pPr>
      <w:bookmarkStart w:id="226" w:name="_Toc63253593"/>
      <w:bookmarkStart w:id="227" w:name="_Toc116563226"/>
      <w:r w:rsidRPr="00D967AC">
        <w:rPr>
          <w:rFonts w:hint="eastAsia"/>
        </w:rPr>
        <w:t>Quiz</w:t>
      </w:r>
      <w:bookmarkEnd w:id="226"/>
      <w:bookmarkEnd w:id="227"/>
    </w:p>
    <w:p w14:paraId="147D04F7" w14:textId="77777777" w:rsidR="000A4A2C" w:rsidRPr="00D967AC" w:rsidRDefault="000A4A2C" w:rsidP="000A4A2C">
      <w:pPr>
        <w:pStyle w:val="1e"/>
      </w:pPr>
      <w:r w:rsidRPr="00D967AC">
        <w:rPr>
          <w:rFonts w:hint="eastAsia"/>
        </w:rPr>
        <w:t>If multiple users want to share an RR, how is the RR configured?</w:t>
      </w:r>
    </w:p>
    <w:p w14:paraId="1B343446" w14:textId="77777777" w:rsidR="000A4A2C" w:rsidRDefault="000A4A2C" w:rsidP="000A4A2C">
      <w:pPr>
        <w:rPr>
          <w:rFonts w:ascii="Huawei Sans" w:hAnsi="Huawei Sans"/>
        </w:rPr>
      </w:pPr>
    </w:p>
    <w:p w14:paraId="3CC63247" w14:textId="77777777" w:rsidR="000A4A2C" w:rsidRDefault="000A4A2C" w:rsidP="000A4A2C">
      <w:pPr>
        <w:rPr>
          <w:rFonts w:ascii="Huawei Sans" w:hAnsi="Huawei Sans"/>
        </w:rPr>
      </w:pPr>
    </w:p>
    <w:p w14:paraId="1A83A743" w14:textId="77777777" w:rsidR="000A4A2C" w:rsidRDefault="000A4A2C" w:rsidP="000A4A2C">
      <w:pPr>
        <w:rPr>
          <w:rFonts w:ascii="Huawei Sans" w:hAnsi="Huawei Sans"/>
        </w:rPr>
      </w:pPr>
    </w:p>
    <w:p w14:paraId="47B4642B" w14:textId="77777777" w:rsidR="000A4A2C" w:rsidRDefault="000A4A2C" w:rsidP="000A4A2C">
      <w:pPr>
        <w:rPr>
          <w:rFonts w:ascii="Huawei Sans" w:hAnsi="Huawei Sans"/>
        </w:rPr>
      </w:pPr>
    </w:p>
    <w:p w14:paraId="6E73B39D" w14:textId="77777777" w:rsidR="000A4A2C" w:rsidRPr="00D967AC" w:rsidRDefault="000A4A2C" w:rsidP="000A4A2C">
      <w:pPr>
        <w:rPr>
          <w:rFonts w:ascii="Huawei Sans" w:hAnsi="Huawei Sans"/>
        </w:rPr>
      </w:pPr>
    </w:p>
    <w:p w14:paraId="67BE80C0" w14:textId="77777777" w:rsidR="000A4A2C" w:rsidRPr="00D967AC" w:rsidRDefault="000A4A2C" w:rsidP="000A4A2C">
      <w:pPr>
        <w:pStyle w:val="2"/>
      </w:pPr>
      <w:bookmarkStart w:id="228" w:name="_Toc61597335"/>
      <w:bookmarkStart w:id="229" w:name="_Toc63253594"/>
      <w:bookmarkStart w:id="230" w:name="_Toc116563227"/>
      <w:r w:rsidRPr="00D967AC">
        <w:lastRenderedPageBreak/>
        <w:t>Device Deployment</w:t>
      </w:r>
      <w:bookmarkEnd w:id="228"/>
      <w:bookmarkEnd w:id="229"/>
      <w:bookmarkEnd w:id="230"/>
    </w:p>
    <w:p w14:paraId="125E2330" w14:textId="77777777" w:rsidR="000A4A2C" w:rsidRPr="00D967AC" w:rsidRDefault="000A4A2C" w:rsidP="000A4A2C">
      <w:pPr>
        <w:pStyle w:val="3"/>
      </w:pPr>
      <w:bookmarkStart w:id="231" w:name="_Toc63253595"/>
      <w:bookmarkStart w:id="232" w:name="_Toc116563228"/>
      <w:r w:rsidRPr="00D967AC">
        <w:t>Introduction</w:t>
      </w:r>
      <w:bookmarkEnd w:id="231"/>
      <w:bookmarkEnd w:id="232"/>
    </w:p>
    <w:p w14:paraId="4078AF52" w14:textId="77777777" w:rsidR="000A4A2C" w:rsidRPr="00D967AC" w:rsidRDefault="000A4A2C" w:rsidP="000A4A2C">
      <w:pPr>
        <w:pStyle w:val="4"/>
        <w:rPr>
          <w:rFonts w:hint="default"/>
        </w:rPr>
      </w:pPr>
      <w:r w:rsidRPr="00D967AC">
        <w:t>Objectives</w:t>
      </w:r>
    </w:p>
    <w:p w14:paraId="70EAB02E" w14:textId="77777777" w:rsidR="000A4A2C" w:rsidRPr="00D967AC" w:rsidRDefault="000A4A2C" w:rsidP="000A4A2C">
      <w:pPr>
        <w:pStyle w:val="1e"/>
      </w:pPr>
      <w:r w:rsidRPr="00D967AC">
        <w:t>Upon completion of this task, you will be able to:</w:t>
      </w:r>
    </w:p>
    <w:p w14:paraId="7675DB47" w14:textId="77777777" w:rsidR="000A4A2C" w:rsidRPr="00D967AC" w:rsidRDefault="000A4A2C" w:rsidP="000A4A2C">
      <w:pPr>
        <w:pStyle w:val="4a"/>
      </w:pPr>
      <w:r w:rsidRPr="00D967AC">
        <w:rPr>
          <w:rFonts w:hint="eastAsia"/>
        </w:rPr>
        <w:t>Implement email-based deployment.</w:t>
      </w:r>
    </w:p>
    <w:p w14:paraId="226A3BB0" w14:textId="77777777" w:rsidR="000A4A2C" w:rsidRPr="00D967AC" w:rsidRDefault="000A4A2C" w:rsidP="000A4A2C">
      <w:pPr>
        <w:pStyle w:val="4a"/>
      </w:pPr>
      <w:r w:rsidRPr="00D967AC">
        <w:rPr>
          <w:rFonts w:hint="eastAsia"/>
        </w:rPr>
        <w:t>(Optional) Implement DHCP-based deployment.</w:t>
      </w:r>
    </w:p>
    <w:p w14:paraId="6080A361" w14:textId="77777777" w:rsidR="000A4A2C" w:rsidRPr="00D967AC" w:rsidRDefault="000A4A2C" w:rsidP="000A4A2C">
      <w:pPr>
        <w:pStyle w:val="4"/>
        <w:rPr>
          <w:rFonts w:hint="default"/>
        </w:rPr>
      </w:pPr>
      <w:r w:rsidRPr="00D967AC">
        <w:t>Networking Topology</w:t>
      </w:r>
    </w:p>
    <w:p w14:paraId="4208B547" w14:textId="77777777" w:rsidR="000A4A2C" w:rsidRPr="00D967AC" w:rsidRDefault="000A4A2C" w:rsidP="000A4A2C">
      <w:pPr>
        <w:pStyle w:val="Figure"/>
        <w:rPr>
          <w:rFonts w:ascii="Huawei Sans" w:hAnsi="Huawei Sans"/>
        </w:rPr>
      </w:pPr>
      <w:r w:rsidRPr="00D967AC">
        <w:rPr>
          <w:rFonts w:ascii="Huawei Sans" w:hAnsi="Huawei Sans" w:hint="eastAsia"/>
          <w:noProof/>
        </w:rPr>
        <w:drawing>
          <wp:inline distT="0" distB="0" distL="0" distR="0" wp14:anchorId="34C71742" wp14:editId="54D40170">
            <wp:extent cx="4736892" cy="3328305"/>
            <wp:effectExtent l="19050" t="19050" r="6985" b="5715"/>
            <wp:docPr id="22"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83084" cy="3360761"/>
                    </a:xfrm>
                    <a:prstGeom prst="rect">
                      <a:avLst/>
                    </a:prstGeom>
                    <a:noFill/>
                    <a:ln w="12700">
                      <a:solidFill>
                        <a:schemeClr val="bg1">
                          <a:lumMod val="85000"/>
                        </a:schemeClr>
                      </a:solidFill>
                    </a:ln>
                  </pic:spPr>
                </pic:pic>
              </a:graphicData>
            </a:graphic>
          </wp:inline>
        </w:drawing>
      </w:r>
    </w:p>
    <w:p w14:paraId="631F33FE" w14:textId="77777777" w:rsidR="000A4A2C" w:rsidRPr="00D967AC" w:rsidRDefault="000A4A2C" w:rsidP="000A4A2C">
      <w:pPr>
        <w:pStyle w:val="92"/>
        <w:ind w:left="1701"/>
      </w:pPr>
      <w:r w:rsidRPr="00D967AC">
        <w:t>SD-WAN topology</w:t>
      </w:r>
    </w:p>
    <w:p w14:paraId="3F1A70E3" w14:textId="77777777" w:rsidR="000A4A2C" w:rsidRPr="00D967AC" w:rsidRDefault="000A4A2C" w:rsidP="000A4A2C">
      <w:pPr>
        <w:pStyle w:val="1e"/>
      </w:pPr>
      <w:r w:rsidRPr="00D967AC">
        <w:rPr>
          <w:rFonts w:hint="eastAsia"/>
        </w:rPr>
        <w:t>The figure shows the interconnection IP addresses. The headquarters and Branch A are connected to the MPLS network and Internet through dual egresses and links, and Branch B and Branch C are connected to the MPLS network and Internet through a single egress and dual links. Two links connect the MPLS network and Internet respectively, and the MPLS network and Internet are isolated from each other. Devices connect to iMaster NCE-WAN through public IP addresses.</w:t>
      </w:r>
    </w:p>
    <w:p w14:paraId="74699798" w14:textId="77777777" w:rsidR="000A4A2C" w:rsidRPr="00D967AC" w:rsidRDefault="000A4A2C" w:rsidP="000A4A2C">
      <w:pPr>
        <w:pStyle w:val="1e"/>
      </w:pPr>
    </w:p>
    <w:p w14:paraId="11E987F9" w14:textId="77777777" w:rsidR="000A4A2C" w:rsidRPr="00D967AC" w:rsidRDefault="000A4A2C" w:rsidP="000A4A2C">
      <w:pPr>
        <w:pStyle w:val="4"/>
        <w:rPr>
          <w:rFonts w:hint="default"/>
        </w:rPr>
      </w:pPr>
      <w:r w:rsidRPr="00D967AC">
        <w:t>Lab Background</w:t>
      </w:r>
    </w:p>
    <w:p w14:paraId="471228B5" w14:textId="77777777" w:rsidR="000A4A2C" w:rsidRPr="00D967AC" w:rsidRDefault="000A4A2C" w:rsidP="000A4A2C">
      <w:pPr>
        <w:pStyle w:val="1e"/>
      </w:pPr>
      <w:r w:rsidRPr="00D967AC">
        <w:rPr>
          <w:rFonts w:hint="eastAsia"/>
        </w:rPr>
        <w:t>An enterprise needs to deploy new sites. To quickly deploy network services and simplify O&amp;M, the enterprise deploys the iMaster NCE-WAN solution.</w:t>
      </w:r>
    </w:p>
    <w:p w14:paraId="1EB08C03" w14:textId="77777777" w:rsidR="000A4A2C" w:rsidRPr="00D967AC" w:rsidRDefault="000A4A2C" w:rsidP="000A4A2C">
      <w:pPr>
        <w:pStyle w:val="1e"/>
      </w:pPr>
      <w:r w:rsidRPr="00D967AC">
        <w:rPr>
          <w:rFonts w:hint="eastAsia"/>
        </w:rPr>
        <w:t>Network planning and management personnel need to construct a network using iMaster NCE-WAN based on the network topology and requirements.</w:t>
      </w:r>
    </w:p>
    <w:p w14:paraId="75F803E9" w14:textId="77777777" w:rsidR="000A4A2C" w:rsidRPr="00D967AC" w:rsidRDefault="000A4A2C" w:rsidP="000A4A2C">
      <w:pPr>
        <w:pStyle w:val="3"/>
      </w:pPr>
      <w:bookmarkStart w:id="233" w:name="_Toc63253596"/>
      <w:bookmarkStart w:id="234" w:name="_Toc116563229"/>
      <w:r w:rsidRPr="00D967AC">
        <w:rPr>
          <w:rFonts w:hint="eastAsia"/>
        </w:rPr>
        <w:lastRenderedPageBreak/>
        <w:t>Lab Tasks</w:t>
      </w:r>
      <w:bookmarkEnd w:id="233"/>
      <w:bookmarkEnd w:id="234"/>
    </w:p>
    <w:p w14:paraId="46BB0405" w14:textId="77777777" w:rsidR="000A4A2C" w:rsidRPr="00D967AC" w:rsidRDefault="000A4A2C" w:rsidP="000A4A2C">
      <w:pPr>
        <w:pStyle w:val="4"/>
        <w:rPr>
          <w:rFonts w:hint="default"/>
        </w:rPr>
      </w:pPr>
      <w:r w:rsidRPr="00D967AC">
        <w:t>Configuration Roadmap</w:t>
      </w:r>
    </w:p>
    <w:p w14:paraId="0F960FC2" w14:textId="77777777" w:rsidR="000A4A2C" w:rsidRPr="00D967AC" w:rsidRDefault="000A4A2C" w:rsidP="000A4A2C">
      <w:pPr>
        <w:pStyle w:val="1e"/>
      </w:pPr>
      <w:r w:rsidRPr="00D967AC">
        <w:rPr>
          <w:rFonts w:hint="eastAsia"/>
        </w:rPr>
        <w:t>To deploy iMaster NCE-WAN, perform the following steps. This lab mainly describes how to use iMaster NCE-WAN to implement deployment.</w:t>
      </w:r>
    </w:p>
    <w:p w14:paraId="0AE73416" w14:textId="77777777" w:rsidR="000A4A2C" w:rsidRPr="00D967AC" w:rsidRDefault="000A4A2C" w:rsidP="000A4A2C">
      <w:pPr>
        <w:pStyle w:val="Figure"/>
        <w:ind w:left="0"/>
        <w:jc w:val="right"/>
        <w:rPr>
          <w:rFonts w:ascii="Huawei Sans" w:hAnsi="Huawei Sans"/>
        </w:rPr>
      </w:pPr>
      <w:r w:rsidRPr="00D967AC">
        <w:rPr>
          <w:rFonts w:ascii="Huawei Sans" w:hAnsi="Huawei Sans" w:hint="eastAsia"/>
          <w:noProof/>
        </w:rPr>
        <w:drawing>
          <wp:inline distT="0" distB="0" distL="0" distR="0" wp14:anchorId="644803F2" wp14:editId="39CC4816">
            <wp:extent cx="5358130" cy="2157620"/>
            <wp:effectExtent l="19050" t="19050" r="13970" b="1460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92359" cy="2171403"/>
                    </a:xfrm>
                    <a:prstGeom prst="rect">
                      <a:avLst/>
                    </a:prstGeom>
                    <a:noFill/>
                    <a:ln w="12700">
                      <a:solidFill>
                        <a:schemeClr val="bg1">
                          <a:lumMod val="85000"/>
                        </a:schemeClr>
                      </a:solidFill>
                    </a:ln>
                  </pic:spPr>
                </pic:pic>
              </a:graphicData>
            </a:graphic>
          </wp:inline>
        </w:drawing>
      </w:r>
    </w:p>
    <w:p w14:paraId="62C5E2B8" w14:textId="77777777" w:rsidR="000A4A2C" w:rsidRPr="00D967AC" w:rsidRDefault="000A4A2C" w:rsidP="000A4A2C">
      <w:pPr>
        <w:pStyle w:val="1e"/>
      </w:pPr>
      <w:r w:rsidRPr="00D967AC">
        <w:rPr>
          <w:rFonts w:hint="eastAsia"/>
        </w:rPr>
        <w:t>The configuration roadmap is as follows:</w:t>
      </w:r>
    </w:p>
    <w:p w14:paraId="5C97858F" w14:textId="77777777" w:rsidR="000A4A2C" w:rsidRPr="00D967AC" w:rsidRDefault="000A4A2C" w:rsidP="00015FB7">
      <w:pPr>
        <w:pStyle w:val="4a"/>
        <w:numPr>
          <w:ilvl w:val="0"/>
          <w:numId w:val="41"/>
        </w:numPr>
        <w:ind w:left="1454" w:hanging="432"/>
      </w:pPr>
      <w:r w:rsidRPr="00D967AC">
        <w:rPr>
          <w:rFonts w:hint="eastAsia"/>
        </w:rPr>
        <w:t>Configure a ZTP file.</w:t>
      </w:r>
    </w:p>
    <w:p w14:paraId="3BEB9B30" w14:textId="77777777" w:rsidR="000A4A2C" w:rsidRPr="00D967AC" w:rsidRDefault="000A4A2C" w:rsidP="00015FB7">
      <w:pPr>
        <w:pStyle w:val="4a"/>
        <w:numPr>
          <w:ilvl w:val="0"/>
          <w:numId w:val="41"/>
        </w:numPr>
        <w:ind w:left="1454" w:hanging="432"/>
      </w:pPr>
      <w:r w:rsidRPr="00D967AC">
        <w:rPr>
          <w:rFonts w:hint="eastAsia"/>
        </w:rPr>
        <w:t>Configure email sending/receiving.</w:t>
      </w:r>
    </w:p>
    <w:p w14:paraId="58AD4AEA" w14:textId="77777777" w:rsidR="000A4A2C" w:rsidRPr="00D967AC" w:rsidRDefault="000A4A2C" w:rsidP="00015FB7">
      <w:pPr>
        <w:pStyle w:val="4a"/>
        <w:numPr>
          <w:ilvl w:val="0"/>
          <w:numId w:val="41"/>
        </w:numPr>
        <w:ind w:left="1454" w:hanging="432"/>
      </w:pPr>
      <w:r w:rsidRPr="00D967AC">
        <w:rPr>
          <w:rFonts w:hint="eastAsia"/>
        </w:rPr>
        <w:t>Use the URL in the email for deployment.</w:t>
      </w:r>
    </w:p>
    <w:p w14:paraId="0B1FE1FB" w14:textId="77777777" w:rsidR="000A4A2C" w:rsidRPr="00D967AC" w:rsidRDefault="000A4A2C" w:rsidP="00015FB7">
      <w:pPr>
        <w:pStyle w:val="4a"/>
        <w:numPr>
          <w:ilvl w:val="0"/>
          <w:numId w:val="41"/>
        </w:numPr>
        <w:ind w:left="1454" w:hanging="432"/>
      </w:pPr>
      <w:r w:rsidRPr="00D967AC">
        <w:rPr>
          <w:rFonts w:hint="eastAsia"/>
        </w:rPr>
        <w:t>Verify that the device is deployed successfully.</w:t>
      </w:r>
    </w:p>
    <w:p w14:paraId="612D0E08" w14:textId="77777777" w:rsidR="000A4A2C" w:rsidRPr="00D967AC" w:rsidRDefault="000A4A2C" w:rsidP="00015FB7">
      <w:pPr>
        <w:pStyle w:val="4a"/>
        <w:numPr>
          <w:ilvl w:val="0"/>
          <w:numId w:val="41"/>
        </w:numPr>
        <w:ind w:left="1454" w:hanging="432"/>
      </w:pPr>
      <w:r w:rsidRPr="00D967AC">
        <w:rPr>
          <w:rFonts w:hint="eastAsia"/>
        </w:rPr>
        <w:t>(Optional) Perform DHCP-based deployment.</w:t>
      </w:r>
    </w:p>
    <w:p w14:paraId="18803D6C" w14:textId="77777777" w:rsidR="000A4A2C" w:rsidRPr="00D967AC" w:rsidRDefault="000A4A2C" w:rsidP="000A4A2C">
      <w:pPr>
        <w:pStyle w:val="4a"/>
        <w:ind w:left="1454"/>
      </w:pPr>
    </w:p>
    <w:p w14:paraId="0AC11D06" w14:textId="77777777" w:rsidR="000A4A2C" w:rsidRPr="00D967AC" w:rsidRDefault="000A4A2C" w:rsidP="000A4A2C">
      <w:pPr>
        <w:pStyle w:val="4"/>
        <w:rPr>
          <w:rFonts w:hint="default"/>
        </w:rPr>
      </w:pPr>
      <w:r w:rsidRPr="00D967AC">
        <w:t>Configuration Procedure</w:t>
      </w:r>
    </w:p>
    <w:p w14:paraId="2D8318EB" w14:textId="77777777" w:rsidR="000A4A2C" w:rsidRPr="00D967AC" w:rsidRDefault="000A4A2C" w:rsidP="000A4A2C">
      <w:pPr>
        <w:pStyle w:val="30"/>
        <w:ind w:left="1701" w:hanging="159"/>
        <w:outlineLvl w:val="4"/>
      </w:pPr>
      <w:r w:rsidRPr="00D967AC">
        <w:rPr>
          <w:rFonts w:hint="eastAsia"/>
        </w:rPr>
        <w:t>Configure a ZTP template.</w:t>
      </w:r>
    </w:p>
    <w:p w14:paraId="195FA985" w14:textId="77777777" w:rsidR="000A4A2C" w:rsidRPr="00D967AC" w:rsidRDefault="000A4A2C" w:rsidP="000A4A2C">
      <w:pPr>
        <w:pStyle w:val="1e"/>
      </w:pPr>
      <w:r w:rsidRPr="00D967AC">
        <w:rPr>
          <w:rFonts w:hint="eastAsia"/>
        </w:rPr>
        <w:t>Configure a ZTP template.</w:t>
      </w:r>
    </w:p>
    <w:p w14:paraId="05F704FF" w14:textId="77777777" w:rsidR="000A4A2C" w:rsidRPr="00D967AC" w:rsidRDefault="000A4A2C" w:rsidP="000A4A2C">
      <w:pPr>
        <w:pStyle w:val="1e"/>
      </w:pPr>
      <w:r w:rsidRPr="00D967AC">
        <w:rPr>
          <w:rFonts w:hint="eastAsia"/>
        </w:rPr>
        <w:t># Choose Provision</w:t>
      </w:r>
      <w:r w:rsidRPr="00D967AC">
        <w:rPr>
          <w:rFonts w:hint="eastAsia"/>
          <w:b/>
        </w:rPr>
        <w:t xml:space="preserve"> &gt; Physical Network &gt; ZTP</w:t>
      </w:r>
      <w:r w:rsidRPr="00D967AC">
        <w:rPr>
          <w:rFonts w:hint="eastAsia"/>
        </w:rPr>
        <w:t xml:space="preserve"> from the main menu.</w:t>
      </w:r>
    </w:p>
    <w:p w14:paraId="70876E85" w14:textId="77777777" w:rsidR="000A4A2C" w:rsidRPr="00D967AC" w:rsidRDefault="000A4A2C" w:rsidP="000A4A2C">
      <w:pPr>
        <w:pStyle w:val="Figure"/>
        <w:ind w:left="0"/>
        <w:jc w:val="right"/>
        <w:rPr>
          <w:rFonts w:ascii="Huawei Sans" w:hAnsi="Huawei Sans"/>
        </w:rPr>
      </w:pPr>
      <w:r w:rsidRPr="00D967AC">
        <w:rPr>
          <w:rFonts w:ascii="Huawei Sans" w:hAnsi="Huawei Sans"/>
          <w:noProof/>
        </w:rPr>
        <mc:AlternateContent>
          <mc:Choice Requires="wps">
            <w:drawing>
              <wp:anchor distT="0" distB="0" distL="114300" distR="114300" simplePos="0" relativeHeight="251723776" behindDoc="0" locked="0" layoutInCell="1" allowOverlap="1" wp14:anchorId="6CF6406B" wp14:editId="3E122D33">
                <wp:simplePos x="0" y="0"/>
                <wp:positionH relativeFrom="column">
                  <wp:posOffset>3032760</wp:posOffset>
                </wp:positionH>
                <wp:positionV relativeFrom="paragraph">
                  <wp:posOffset>558165</wp:posOffset>
                </wp:positionV>
                <wp:extent cx="628153" cy="166370"/>
                <wp:effectExtent l="19050" t="19050" r="19685" b="24130"/>
                <wp:wrapNone/>
                <wp:docPr id="71" name="矩形 71"/>
                <wp:cNvGraphicFramePr/>
                <a:graphic xmlns:a="http://schemas.openxmlformats.org/drawingml/2006/main">
                  <a:graphicData uri="http://schemas.microsoft.com/office/word/2010/wordprocessingShape">
                    <wps:wsp>
                      <wps:cNvSpPr/>
                      <wps:spPr>
                        <a:xfrm>
                          <a:off x="0" y="0"/>
                          <a:ext cx="628153" cy="16637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9212C" id="矩形 71" o:spid="_x0000_s1026" style="position:absolute;left:0;text-align:left;margin-left:238.8pt;margin-top:43.95pt;width:49.45pt;height:13.1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724800" behindDoc="0" locked="0" layoutInCell="1" allowOverlap="1" wp14:anchorId="5A5CDFC2" wp14:editId="3800F456">
                <wp:simplePos x="0" y="0"/>
                <wp:positionH relativeFrom="column">
                  <wp:posOffset>2975610</wp:posOffset>
                </wp:positionH>
                <wp:positionV relativeFrom="paragraph">
                  <wp:posOffset>72390</wp:posOffset>
                </wp:positionV>
                <wp:extent cx="452755" cy="174625"/>
                <wp:effectExtent l="19050" t="19050" r="23495" b="15875"/>
                <wp:wrapNone/>
                <wp:docPr id="72" name="矩形 72"/>
                <wp:cNvGraphicFramePr/>
                <a:graphic xmlns:a="http://schemas.openxmlformats.org/drawingml/2006/main">
                  <a:graphicData uri="http://schemas.microsoft.com/office/word/2010/wordprocessingShape">
                    <wps:wsp>
                      <wps:cNvSpPr/>
                      <wps:spPr>
                        <a:xfrm>
                          <a:off x="0" y="0"/>
                          <a:ext cx="452755" cy="17462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A971DB" id="矩形 72" o:spid="_x0000_s1026" style="position:absolute;left:0;text-align:left;margin-left:234.3pt;margin-top:5.7pt;width:35.65pt;height:13.7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" filled="f" strokecolor="#c7000b" strokeweight="2.25pt"/>
            </w:pict>
          </mc:Fallback>
        </mc:AlternateContent>
      </w:r>
      <w:r w:rsidRPr="00D967AC">
        <w:rPr>
          <w:rFonts w:ascii="Huawei Sans" w:hAnsi="Huawei Sans"/>
          <w:noProof/>
        </w:rPr>
        <w:drawing>
          <wp:inline distT="0" distB="0" distL="0" distR="0" wp14:anchorId="17AA5F70" wp14:editId="7E1BF724">
            <wp:extent cx="5126772" cy="2428875"/>
            <wp:effectExtent l="19050" t="19050" r="1714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32457" cy="2431569"/>
                    </a:xfrm>
                    <a:prstGeom prst="rect">
                      <a:avLst/>
                    </a:prstGeom>
                    <a:noFill/>
                    <a:ln w="12700">
                      <a:solidFill>
                        <a:schemeClr val="bg1">
                          <a:lumMod val="85000"/>
                        </a:schemeClr>
                      </a:solidFill>
                    </a:ln>
                  </pic:spPr>
                </pic:pic>
              </a:graphicData>
            </a:graphic>
          </wp:inline>
        </w:drawing>
      </w:r>
    </w:p>
    <w:p w14:paraId="16A7D3E3" w14:textId="77777777" w:rsidR="000A4A2C" w:rsidRPr="00D967AC" w:rsidRDefault="000A4A2C" w:rsidP="000A4A2C">
      <w:pPr>
        <w:pStyle w:val="1e"/>
        <w:rPr>
          <w:noProof/>
        </w:rPr>
      </w:pPr>
      <w:r w:rsidRPr="00D967AC">
        <w:rPr>
          <w:rFonts w:hint="eastAsia"/>
        </w:rPr>
        <w:lastRenderedPageBreak/>
        <w:t># Configure ZTP templates for different sites. The ZTP planning is as follows.</w:t>
      </w:r>
    </w:p>
    <w:tbl>
      <w:tblPr>
        <w:tblStyle w:val="Table"/>
        <w:tblW w:w="8812" w:type="dxa"/>
        <w:jc w:val="right"/>
        <w:tblInd w:w="0" w:type="dxa"/>
        <w:tblLayout w:type="fixed"/>
        <w:tblLook w:val="04A0" w:firstRow="1" w:lastRow="0" w:firstColumn="1" w:lastColumn="0" w:noHBand="0" w:noVBand="1"/>
      </w:tblPr>
      <w:tblGrid>
        <w:gridCol w:w="1080"/>
        <w:gridCol w:w="1525"/>
        <w:gridCol w:w="868"/>
        <w:gridCol w:w="1050"/>
        <w:gridCol w:w="1441"/>
        <w:gridCol w:w="1162"/>
        <w:gridCol w:w="1686"/>
      </w:tblGrid>
      <w:tr w:rsidR="000A4A2C" w:rsidRPr="00D967AC" w14:paraId="0E2F19E1" w14:textId="77777777" w:rsidTr="000A4A2C">
        <w:trPr>
          <w:cnfStyle w:val="100000000000" w:firstRow="1" w:lastRow="0" w:firstColumn="0" w:lastColumn="0" w:oddVBand="0" w:evenVBand="0" w:oddHBand="0" w:evenHBand="0" w:firstRowFirstColumn="0" w:firstRowLastColumn="0" w:lastRowFirstColumn="0" w:lastRowLastColumn="0"/>
          <w:cantSplit w:val="0"/>
          <w:tblHeader/>
          <w:jc w:val="right"/>
        </w:trPr>
        <w:tc>
          <w:tcPr>
            <w:tcW w:w="1080" w:type="dxa"/>
            <w:tcBorders>
              <w:top w:val="single" w:sz="18" w:space="0" w:color="auto"/>
              <w:left w:val="single" w:sz="18" w:space="0" w:color="auto"/>
            </w:tcBorders>
          </w:tcPr>
          <w:p w14:paraId="3F7870C6" w14:textId="77777777" w:rsidR="000A4A2C" w:rsidRPr="00D967AC" w:rsidRDefault="000A4A2C" w:rsidP="000A4A2C">
            <w:pPr>
              <w:pStyle w:val="TableHeading"/>
              <w:rPr>
                <w:rFonts w:ascii="Huawei Sans" w:eastAsia="方正兰亭黑简体" w:hAnsi="Huawei Sans"/>
                <w:b/>
                <w:bCs w:val="0"/>
                <w:noProof/>
              </w:rPr>
            </w:pPr>
            <w:r w:rsidRPr="00D967AC">
              <w:rPr>
                <w:rFonts w:ascii="Huawei Sans" w:eastAsia="方正兰亭黑简体" w:hAnsi="Huawei Sans" w:hint="eastAsia"/>
                <w:b/>
                <w:bCs w:val="0"/>
              </w:rPr>
              <w:t>Site</w:t>
            </w:r>
          </w:p>
        </w:tc>
        <w:tc>
          <w:tcPr>
            <w:tcW w:w="1525" w:type="dxa"/>
            <w:tcBorders>
              <w:top w:val="single" w:sz="18" w:space="0" w:color="auto"/>
            </w:tcBorders>
          </w:tcPr>
          <w:p w14:paraId="0A8B3672" w14:textId="77777777" w:rsidR="000A4A2C" w:rsidRPr="00D967AC" w:rsidRDefault="000A4A2C" w:rsidP="000A4A2C">
            <w:pPr>
              <w:pStyle w:val="TableHeading"/>
              <w:rPr>
                <w:rFonts w:ascii="Huawei Sans" w:eastAsia="方正兰亭黑简体" w:hAnsi="Huawei Sans"/>
                <w:b/>
                <w:bCs w:val="0"/>
                <w:noProof/>
              </w:rPr>
            </w:pPr>
            <w:r w:rsidRPr="00D967AC">
              <w:rPr>
                <w:rFonts w:ascii="Huawei Sans" w:eastAsia="方正兰亭黑简体" w:hAnsi="Huawei Sans"/>
                <w:b/>
                <w:bCs w:val="0"/>
              </w:rPr>
              <w:t>Template</w:t>
            </w:r>
          </w:p>
        </w:tc>
        <w:tc>
          <w:tcPr>
            <w:tcW w:w="868" w:type="dxa"/>
            <w:tcBorders>
              <w:top w:val="single" w:sz="18" w:space="0" w:color="auto"/>
            </w:tcBorders>
          </w:tcPr>
          <w:p w14:paraId="19B47714" w14:textId="77777777" w:rsidR="000A4A2C" w:rsidRPr="00D967AC" w:rsidRDefault="000A4A2C" w:rsidP="000A4A2C">
            <w:pPr>
              <w:pStyle w:val="TableHeading"/>
              <w:rPr>
                <w:rFonts w:ascii="Huawei Sans" w:eastAsia="方正兰亭黑简体" w:hAnsi="Huawei Sans"/>
                <w:b/>
                <w:bCs w:val="0"/>
                <w:noProof/>
              </w:rPr>
            </w:pPr>
            <w:r w:rsidRPr="00D967AC">
              <w:rPr>
                <w:rFonts w:ascii="Huawei Sans" w:eastAsia="方正兰亭黑简体" w:hAnsi="Huawei Sans" w:cs="Calibri"/>
                <w:b/>
                <w:bCs w:val="0"/>
              </w:rPr>
              <w:t>ZTP Mode</w:t>
            </w:r>
          </w:p>
        </w:tc>
        <w:tc>
          <w:tcPr>
            <w:tcW w:w="1050" w:type="dxa"/>
            <w:tcBorders>
              <w:top w:val="single" w:sz="18" w:space="0" w:color="auto"/>
            </w:tcBorders>
          </w:tcPr>
          <w:p w14:paraId="3B48EE91" w14:textId="77777777" w:rsidR="000A4A2C" w:rsidRPr="00D967AC" w:rsidRDefault="000A4A2C" w:rsidP="000A4A2C">
            <w:pPr>
              <w:pStyle w:val="TableHeading"/>
              <w:rPr>
                <w:rFonts w:ascii="Huawei Sans" w:eastAsia="方正兰亭黑简体" w:hAnsi="Huawei Sans"/>
                <w:b/>
                <w:bCs w:val="0"/>
                <w:noProof/>
              </w:rPr>
            </w:pPr>
            <w:r w:rsidRPr="00D967AC">
              <w:rPr>
                <w:rFonts w:ascii="Huawei Sans" w:eastAsia="方正兰亭黑简体" w:hAnsi="Huawei Sans"/>
                <w:b/>
                <w:bCs w:val="0"/>
              </w:rPr>
              <w:t>Link Name</w:t>
            </w:r>
          </w:p>
        </w:tc>
        <w:tc>
          <w:tcPr>
            <w:tcW w:w="1441" w:type="dxa"/>
            <w:tcBorders>
              <w:top w:val="single" w:sz="18" w:space="0" w:color="auto"/>
            </w:tcBorders>
          </w:tcPr>
          <w:p w14:paraId="77F50245" w14:textId="77777777" w:rsidR="000A4A2C" w:rsidRPr="00D967AC" w:rsidRDefault="000A4A2C" w:rsidP="000A4A2C">
            <w:pPr>
              <w:pStyle w:val="TableHeading"/>
              <w:rPr>
                <w:rFonts w:ascii="Huawei Sans" w:eastAsia="方正兰亭黑简体" w:hAnsi="Huawei Sans"/>
                <w:b/>
                <w:bCs w:val="0"/>
                <w:noProof/>
              </w:rPr>
            </w:pPr>
            <w:r w:rsidRPr="00D967AC">
              <w:rPr>
                <w:rFonts w:ascii="Huawei Sans" w:eastAsia="方正兰亭黑简体" w:hAnsi="Huawei Sans" w:cs="Calibri"/>
                <w:b/>
                <w:bCs w:val="0"/>
              </w:rPr>
              <w:t>IP Address</w:t>
            </w:r>
          </w:p>
        </w:tc>
        <w:tc>
          <w:tcPr>
            <w:tcW w:w="1162" w:type="dxa"/>
            <w:tcBorders>
              <w:top w:val="single" w:sz="18" w:space="0" w:color="auto"/>
            </w:tcBorders>
          </w:tcPr>
          <w:p w14:paraId="0D6509DB" w14:textId="77777777" w:rsidR="000A4A2C" w:rsidRPr="00D967AC" w:rsidRDefault="000A4A2C" w:rsidP="000A4A2C">
            <w:pPr>
              <w:pStyle w:val="TableHeading"/>
              <w:rPr>
                <w:rFonts w:ascii="Huawei Sans" w:eastAsia="方正兰亭黑简体" w:hAnsi="Huawei Sans"/>
                <w:b/>
                <w:bCs w:val="0"/>
                <w:noProof/>
              </w:rPr>
            </w:pPr>
            <w:r w:rsidRPr="00D967AC">
              <w:rPr>
                <w:rFonts w:ascii="Huawei Sans" w:eastAsia="方正兰亭黑简体" w:hAnsi="Huawei Sans"/>
                <w:b/>
                <w:bCs w:val="0"/>
              </w:rPr>
              <w:t>Gateway</w:t>
            </w:r>
          </w:p>
        </w:tc>
        <w:tc>
          <w:tcPr>
            <w:tcW w:w="1686" w:type="dxa"/>
            <w:tcBorders>
              <w:top w:val="single" w:sz="18" w:space="0" w:color="auto"/>
              <w:right w:val="single" w:sz="18" w:space="0" w:color="auto"/>
            </w:tcBorders>
          </w:tcPr>
          <w:p w14:paraId="7837C28A" w14:textId="77777777" w:rsidR="000A4A2C" w:rsidRPr="00D967AC" w:rsidRDefault="000A4A2C" w:rsidP="000A4A2C">
            <w:pPr>
              <w:pStyle w:val="TableHeading"/>
              <w:rPr>
                <w:rFonts w:ascii="Huawei Sans" w:eastAsia="方正兰亭黑简体" w:hAnsi="Huawei Sans"/>
                <w:b/>
                <w:bCs w:val="0"/>
                <w:noProof/>
              </w:rPr>
            </w:pPr>
            <w:r w:rsidRPr="00D967AC">
              <w:rPr>
                <w:rFonts w:ascii="Huawei Sans" w:eastAsia="方正兰亭黑简体" w:hAnsi="Huawei Sans"/>
                <w:b/>
                <w:bCs w:val="0"/>
              </w:rPr>
              <w:t>Uplink/Downlink Bandwidth</w:t>
            </w:r>
          </w:p>
        </w:tc>
      </w:tr>
      <w:tr w:rsidR="000A4A2C" w:rsidRPr="00D967AC" w14:paraId="5258A4BE" w14:textId="77777777" w:rsidTr="000A4A2C">
        <w:trPr>
          <w:cantSplit w:val="0"/>
          <w:jc w:val="right"/>
        </w:trPr>
        <w:tc>
          <w:tcPr>
            <w:tcW w:w="1080" w:type="dxa"/>
            <w:vMerge w:val="restart"/>
            <w:tcBorders>
              <w:left w:val="single" w:sz="18" w:space="0" w:color="auto"/>
            </w:tcBorders>
          </w:tcPr>
          <w:p w14:paraId="40007606" w14:textId="77777777" w:rsidR="000A4A2C" w:rsidRPr="00D967AC" w:rsidRDefault="000A4A2C" w:rsidP="000A4A2C">
            <w:pPr>
              <w:pStyle w:val="TableText"/>
              <w:rPr>
                <w:noProof/>
              </w:rPr>
            </w:pPr>
            <w:r w:rsidRPr="00D967AC">
              <w:t>HQ</w:t>
            </w:r>
          </w:p>
        </w:tc>
        <w:tc>
          <w:tcPr>
            <w:tcW w:w="1525" w:type="dxa"/>
            <w:vMerge w:val="restart"/>
          </w:tcPr>
          <w:p w14:paraId="6CBCA13D" w14:textId="77777777" w:rsidR="000A4A2C" w:rsidRPr="00D967AC" w:rsidRDefault="000A4A2C" w:rsidP="000A4A2C">
            <w:pPr>
              <w:pStyle w:val="TableText"/>
              <w:rPr>
                <w:noProof/>
              </w:rPr>
            </w:pPr>
            <w:r w:rsidRPr="00D967AC">
              <w:t>2_Gateway_2_Link</w:t>
            </w:r>
          </w:p>
        </w:tc>
        <w:tc>
          <w:tcPr>
            <w:tcW w:w="868" w:type="dxa"/>
            <w:vMerge w:val="restart"/>
          </w:tcPr>
          <w:p w14:paraId="1B8291EE" w14:textId="77777777" w:rsidR="000A4A2C" w:rsidRPr="00D967AC" w:rsidRDefault="000A4A2C" w:rsidP="000A4A2C">
            <w:pPr>
              <w:pStyle w:val="TableText"/>
              <w:rPr>
                <w:noProof/>
              </w:rPr>
            </w:pPr>
            <w:r w:rsidRPr="00D967AC">
              <w:rPr>
                <w:rFonts w:hint="eastAsia"/>
              </w:rPr>
              <w:t>URL</w:t>
            </w:r>
          </w:p>
        </w:tc>
        <w:tc>
          <w:tcPr>
            <w:tcW w:w="1050" w:type="dxa"/>
          </w:tcPr>
          <w:p w14:paraId="7B25192B" w14:textId="77777777" w:rsidR="000A4A2C" w:rsidRPr="00D967AC" w:rsidRDefault="000A4A2C" w:rsidP="000A4A2C">
            <w:pPr>
              <w:pStyle w:val="TableText"/>
              <w:rPr>
                <w:noProof/>
              </w:rPr>
            </w:pPr>
            <w:r w:rsidRPr="00D967AC">
              <w:t>MPLS</w:t>
            </w:r>
          </w:p>
        </w:tc>
        <w:tc>
          <w:tcPr>
            <w:tcW w:w="1441" w:type="dxa"/>
          </w:tcPr>
          <w:p w14:paraId="59439249" w14:textId="77777777" w:rsidR="000A4A2C" w:rsidRPr="00D967AC" w:rsidRDefault="000A4A2C" w:rsidP="000A4A2C">
            <w:pPr>
              <w:pStyle w:val="TableText"/>
              <w:rPr>
                <w:noProof/>
              </w:rPr>
            </w:pPr>
            <w:r w:rsidRPr="00D967AC">
              <w:t>100.1.1.1/30</w:t>
            </w:r>
          </w:p>
        </w:tc>
        <w:tc>
          <w:tcPr>
            <w:tcW w:w="1162" w:type="dxa"/>
          </w:tcPr>
          <w:p w14:paraId="104FEA8A" w14:textId="77777777" w:rsidR="000A4A2C" w:rsidRPr="00D967AC" w:rsidRDefault="000A4A2C" w:rsidP="000A4A2C">
            <w:pPr>
              <w:pStyle w:val="TableText"/>
              <w:rPr>
                <w:noProof/>
              </w:rPr>
            </w:pPr>
            <w:r w:rsidRPr="00D967AC">
              <w:t>100.1.1.2</w:t>
            </w:r>
          </w:p>
        </w:tc>
        <w:tc>
          <w:tcPr>
            <w:tcW w:w="1686" w:type="dxa"/>
            <w:tcBorders>
              <w:right w:val="single" w:sz="18" w:space="0" w:color="auto"/>
            </w:tcBorders>
          </w:tcPr>
          <w:p w14:paraId="64E578D0" w14:textId="77777777" w:rsidR="000A4A2C" w:rsidRPr="00D967AC" w:rsidRDefault="000A4A2C" w:rsidP="000A4A2C">
            <w:pPr>
              <w:pStyle w:val="TableText"/>
              <w:rPr>
                <w:noProof/>
              </w:rPr>
            </w:pPr>
            <w:r w:rsidRPr="00D967AC">
              <w:t>1000/1000</w:t>
            </w:r>
          </w:p>
        </w:tc>
      </w:tr>
      <w:tr w:rsidR="000A4A2C" w:rsidRPr="00D967AC" w14:paraId="053FF298" w14:textId="77777777" w:rsidTr="000A4A2C">
        <w:trPr>
          <w:cantSplit w:val="0"/>
          <w:jc w:val="right"/>
        </w:trPr>
        <w:tc>
          <w:tcPr>
            <w:tcW w:w="1080" w:type="dxa"/>
            <w:vMerge/>
            <w:tcBorders>
              <w:left w:val="single" w:sz="18" w:space="0" w:color="auto"/>
            </w:tcBorders>
          </w:tcPr>
          <w:p w14:paraId="2DB4FD6B" w14:textId="77777777" w:rsidR="000A4A2C" w:rsidRPr="00D967AC" w:rsidRDefault="000A4A2C" w:rsidP="000A4A2C">
            <w:pPr>
              <w:pStyle w:val="TableText"/>
              <w:rPr>
                <w:noProof/>
              </w:rPr>
            </w:pPr>
          </w:p>
        </w:tc>
        <w:tc>
          <w:tcPr>
            <w:tcW w:w="1525" w:type="dxa"/>
            <w:vMerge/>
          </w:tcPr>
          <w:p w14:paraId="136AB708" w14:textId="77777777" w:rsidR="000A4A2C" w:rsidRPr="00D967AC" w:rsidRDefault="000A4A2C" w:rsidP="000A4A2C">
            <w:pPr>
              <w:pStyle w:val="TableText"/>
              <w:rPr>
                <w:noProof/>
              </w:rPr>
            </w:pPr>
          </w:p>
        </w:tc>
        <w:tc>
          <w:tcPr>
            <w:tcW w:w="868" w:type="dxa"/>
            <w:vMerge/>
          </w:tcPr>
          <w:p w14:paraId="7FFC7A7B" w14:textId="77777777" w:rsidR="000A4A2C" w:rsidRPr="00D967AC" w:rsidRDefault="000A4A2C" w:rsidP="000A4A2C">
            <w:pPr>
              <w:pStyle w:val="TableText"/>
              <w:rPr>
                <w:noProof/>
              </w:rPr>
            </w:pPr>
          </w:p>
        </w:tc>
        <w:tc>
          <w:tcPr>
            <w:tcW w:w="1050" w:type="dxa"/>
          </w:tcPr>
          <w:p w14:paraId="13F3B2F4" w14:textId="77777777" w:rsidR="000A4A2C" w:rsidRPr="00D967AC" w:rsidRDefault="000A4A2C" w:rsidP="000A4A2C">
            <w:pPr>
              <w:pStyle w:val="TableText"/>
              <w:rPr>
                <w:noProof/>
              </w:rPr>
            </w:pPr>
            <w:r w:rsidRPr="00D967AC">
              <w:t>Internet</w:t>
            </w:r>
          </w:p>
        </w:tc>
        <w:tc>
          <w:tcPr>
            <w:tcW w:w="1441" w:type="dxa"/>
          </w:tcPr>
          <w:p w14:paraId="0724EE45" w14:textId="77777777" w:rsidR="000A4A2C" w:rsidRPr="00D967AC" w:rsidRDefault="000A4A2C" w:rsidP="000A4A2C">
            <w:pPr>
              <w:pStyle w:val="TableText"/>
              <w:rPr>
                <w:noProof/>
              </w:rPr>
            </w:pPr>
            <w:r w:rsidRPr="00D967AC">
              <w:t>100.2.1.1/30</w:t>
            </w:r>
          </w:p>
        </w:tc>
        <w:tc>
          <w:tcPr>
            <w:tcW w:w="1162" w:type="dxa"/>
          </w:tcPr>
          <w:p w14:paraId="2ED58650" w14:textId="77777777" w:rsidR="000A4A2C" w:rsidRPr="00D967AC" w:rsidRDefault="000A4A2C" w:rsidP="000A4A2C">
            <w:pPr>
              <w:pStyle w:val="TableText"/>
              <w:rPr>
                <w:noProof/>
              </w:rPr>
            </w:pPr>
            <w:r w:rsidRPr="00D967AC">
              <w:t>100.2.1.2</w:t>
            </w:r>
          </w:p>
        </w:tc>
        <w:tc>
          <w:tcPr>
            <w:tcW w:w="1686" w:type="dxa"/>
            <w:tcBorders>
              <w:right w:val="single" w:sz="18" w:space="0" w:color="auto"/>
            </w:tcBorders>
          </w:tcPr>
          <w:p w14:paraId="508E7C36" w14:textId="77777777" w:rsidR="000A4A2C" w:rsidRPr="00D967AC" w:rsidRDefault="000A4A2C" w:rsidP="000A4A2C">
            <w:pPr>
              <w:pStyle w:val="TableText"/>
              <w:rPr>
                <w:noProof/>
              </w:rPr>
            </w:pPr>
            <w:r w:rsidRPr="00D967AC">
              <w:t>1000/1000</w:t>
            </w:r>
          </w:p>
        </w:tc>
      </w:tr>
      <w:tr w:rsidR="000A4A2C" w:rsidRPr="00D967AC" w14:paraId="704A05A3" w14:textId="77777777" w:rsidTr="000A4A2C">
        <w:trPr>
          <w:cantSplit w:val="0"/>
          <w:jc w:val="right"/>
        </w:trPr>
        <w:tc>
          <w:tcPr>
            <w:tcW w:w="1080" w:type="dxa"/>
            <w:vMerge w:val="restart"/>
            <w:tcBorders>
              <w:left w:val="single" w:sz="18" w:space="0" w:color="auto"/>
            </w:tcBorders>
          </w:tcPr>
          <w:p w14:paraId="014A75EF" w14:textId="77777777" w:rsidR="000A4A2C" w:rsidRPr="00D967AC" w:rsidRDefault="000A4A2C" w:rsidP="000A4A2C">
            <w:pPr>
              <w:pStyle w:val="TableText"/>
              <w:rPr>
                <w:noProof/>
              </w:rPr>
            </w:pPr>
            <w:r w:rsidRPr="00D967AC">
              <w:t>Branch_A</w:t>
            </w:r>
          </w:p>
        </w:tc>
        <w:tc>
          <w:tcPr>
            <w:tcW w:w="1525" w:type="dxa"/>
            <w:vMerge w:val="restart"/>
          </w:tcPr>
          <w:p w14:paraId="209AF498" w14:textId="77777777" w:rsidR="000A4A2C" w:rsidRPr="00D967AC" w:rsidRDefault="000A4A2C" w:rsidP="000A4A2C">
            <w:pPr>
              <w:pStyle w:val="TableText"/>
              <w:rPr>
                <w:noProof/>
              </w:rPr>
            </w:pPr>
            <w:r w:rsidRPr="00D967AC">
              <w:t>2_Gateway_2_Link</w:t>
            </w:r>
          </w:p>
        </w:tc>
        <w:tc>
          <w:tcPr>
            <w:tcW w:w="868" w:type="dxa"/>
            <w:vMerge w:val="restart"/>
          </w:tcPr>
          <w:p w14:paraId="73A6297C" w14:textId="77777777" w:rsidR="000A4A2C" w:rsidRPr="00D967AC" w:rsidRDefault="000A4A2C" w:rsidP="000A4A2C">
            <w:pPr>
              <w:pStyle w:val="TableText"/>
              <w:rPr>
                <w:noProof/>
              </w:rPr>
            </w:pPr>
            <w:r w:rsidRPr="00D967AC">
              <w:rPr>
                <w:rFonts w:hint="eastAsia"/>
              </w:rPr>
              <w:t>URL</w:t>
            </w:r>
          </w:p>
        </w:tc>
        <w:tc>
          <w:tcPr>
            <w:tcW w:w="1050" w:type="dxa"/>
          </w:tcPr>
          <w:p w14:paraId="48925D37" w14:textId="77777777" w:rsidR="000A4A2C" w:rsidRPr="00D967AC" w:rsidRDefault="000A4A2C" w:rsidP="000A4A2C">
            <w:pPr>
              <w:pStyle w:val="TableText"/>
              <w:rPr>
                <w:noProof/>
              </w:rPr>
            </w:pPr>
            <w:r w:rsidRPr="00D967AC">
              <w:t>MPLS</w:t>
            </w:r>
          </w:p>
        </w:tc>
        <w:tc>
          <w:tcPr>
            <w:tcW w:w="1441" w:type="dxa"/>
          </w:tcPr>
          <w:p w14:paraId="320EDD13" w14:textId="77777777" w:rsidR="000A4A2C" w:rsidRPr="00D967AC" w:rsidRDefault="000A4A2C" w:rsidP="000A4A2C">
            <w:pPr>
              <w:pStyle w:val="TableText"/>
              <w:rPr>
                <w:noProof/>
              </w:rPr>
            </w:pPr>
            <w:r w:rsidRPr="00D967AC">
              <w:t>100.1.2.1/30</w:t>
            </w:r>
          </w:p>
        </w:tc>
        <w:tc>
          <w:tcPr>
            <w:tcW w:w="1162" w:type="dxa"/>
          </w:tcPr>
          <w:p w14:paraId="7F43F06C" w14:textId="77777777" w:rsidR="000A4A2C" w:rsidRPr="00D967AC" w:rsidRDefault="000A4A2C" w:rsidP="000A4A2C">
            <w:pPr>
              <w:pStyle w:val="TableText"/>
              <w:rPr>
                <w:noProof/>
              </w:rPr>
            </w:pPr>
            <w:r w:rsidRPr="00D967AC">
              <w:t>100.1.2.2</w:t>
            </w:r>
          </w:p>
        </w:tc>
        <w:tc>
          <w:tcPr>
            <w:tcW w:w="1686" w:type="dxa"/>
            <w:tcBorders>
              <w:right w:val="single" w:sz="18" w:space="0" w:color="auto"/>
            </w:tcBorders>
          </w:tcPr>
          <w:p w14:paraId="6C6B6D39" w14:textId="77777777" w:rsidR="000A4A2C" w:rsidRPr="00D967AC" w:rsidRDefault="000A4A2C" w:rsidP="000A4A2C">
            <w:pPr>
              <w:pStyle w:val="TableText"/>
              <w:rPr>
                <w:noProof/>
              </w:rPr>
            </w:pPr>
            <w:r w:rsidRPr="00D967AC">
              <w:t>1000/1000</w:t>
            </w:r>
          </w:p>
        </w:tc>
      </w:tr>
      <w:tr w:rsidR="000A4A2C" w:rsidRPr="00D967AC" w14:paraId="2182B8B7" w14:textId="77777777" w:rsidTr="000A4A2C">
        <w:trPr>
          <w:cantSplit w:val="0"/>
          <w:jc w:val="right"/>
        </w:trPr>
        <w:tc>
          <w:tcPr>
            <w:tcW w:w="1080" w:type="dxa"/>
            <w:vMerge/>
            <w:tcBorders>
              <w:left w:val="single" w:sz="18" w:space="0" w:color="auto"/>
            </w:tcBorders>
          </w:tcPr>
          <w:p w14:paraId="62C727A3" w14:textId="77777777" w:rsidR="000A4A2C" w:rsidRPr="00D967AC" w:rsidRDefault="000A4A2C" w:rsidP="000A4A2C">
            <w:pPr>
              <w:pStyle w:val="TableText"/>
              <w:rPr>
                <w:noProof/>
              </w:rPr>
            </w:pPr>
          </w:p>
        </w:tc>
        <w:tc>
          <w:tcPr>
            <w:tcW w:w="1525" w:type="dxa"/>
            <w:vMerge/>
          </w:tcPr>
          <w:p w14:paraId="0D4887F0" w14:textId="77777777" w:rsidR="000A4A2C" w:rsidRPr="00D967AC" w:rsidRDefault="000A4A2C" w:rsidP="000A4A2C">
            <w:pPr>
              <w:pStyle w:val="TableText"/>
              <w:rPr>
                <w:noProof/>
              </w:rPr>
            </w:pPr>
          </w:p>
        </w:tc>
        <w:tc>
          <w:tcPr>
            <w:tcW w:w="868" w:type="dxa"/>
            <w:vMerge/>
          </w:tcPr>
          <w:p w14:paraId="3293AEFF" w14:textId="77777777" w:rsidR="000A4A2C" w:rsidRPr="00D967AC" w:rsidRDefault="000A4A2C" w:rsidP="000A4A2C">
            <w:pPr>
              <w:pStyle w:val="TableText"/>
              <w:rPr>
                <w:noProof/>
              </w:rPr>
            </w:pPr>
          </w:p>
        </w:tc>
        <w:tc>
          <w:tcPr>
            <w:tcW w:w="1050" w:type="dxa"/>
          </w:tcPr>
          <w:p w14:paraId="66AD37F0" w14:textId="77777777" w:rsidR="000A4A2C" w:rsidRPr="00D967AC" w:rsidRDefault="000A4A2C" w:rsidP="000A4A2C">
            <w:pPr>
              <w:pStyle w:val="TableText"/>
              <w:rPr>
                <w:noProof/>
              </w:rPr>
            </w:pPr>
            <w:r w:rsidRPr="00D967AC">
              <w:t>Internet</w:t>
            </w:r>
          </w:p>
        </w:tc>
        <w:tc>
          <w:tcPr>
            <w:tcW w:w="1441" w:type="dxa"/>
          </w:tcPr>
          <w:p w14:paraId="1E47E115" w14:textId="77777777" w:rsidR="000A4A2C" w:rsidRPr="00D967AC" w:rsidRDefault="000A4A2C" w:rsidP="000A4A2C">
            <w:pPr>
              <w:pStyle w:val="TableText"/>
              <w:rPr>
                <w:noProof/>
              </w:rPr>
            </w:pPr>
            <w:r w:rsidRPr="00D967AC">
              <w:t>100.2.2.1/30</w:t>
            </w:r>
          </w:p>
        </w:tc>
        <w:tc>
          <w:tcPr>
            <w:tcW w:w="1162" w:type="dxa"/>
          </w:tcPr>
          <w:p w14:paraId="4692B5E0" w14:textId="77777777" w:rsidR="000A4A2C" w:rsidRPr="00D967AC" w:rsidRDefault="000A4A2C" w:rsidP="000A4A2C">
            <w:pPr>
              <w:pStyle w:val="TableText"/>
              <w:rPr>
                <w:noProof/>
              </w:rPr>
            </w:pPr>
            <w:r w:rsidRPr="00D967AC">
              <w:t>100.2.2.2</w:t>
            </w:r>
          </w:p>
        </w:tc>
        <w:tc>
          <w:tcPr>
            <w:tcW w:w="1686" w:type="dxa"/>
            <w:tcBorders>
              <w:right w:val="single" w:sz="18" w:space="0" w:color="auto"/>
            </w:tcBorders>
          </w:tcPr>
          <w:p w14:paraId="055824A6" w14:textId="77777777" w:rsidR="000A4A2C" w:rsidRPr="00D967AC" w:rsidRDefault="000A4A2C" w:rsidP="000A4A2C">
            <w:pPr>
              <w:pStyle w:val="TableText"/>
              <w:rPr>
                <w:noProof/>
              </w:rPr>
            </w:pPr>
            <w:r w:rsidRPr="00D967AC">
              <w:t>1000/1000</w:t>
            </w:r>
          </w:p>
        </w:tc>
      </w:tr>
      <w:tr w:rsidR="000A4A2C" w:rsidRPr="00D967AC" w14:paraId="4D51E784" w14:textId="77777777" w:rsidTr="000A4A2C">
        <w:trPr>
          <w:cantSplit w:val="0"/>
          <w:jc w:val="right"/>
        </w:trPr>
        <w:tc>
          <w:tcPr>
            <w:tcW w:w="1080" w:type="dxa"/>
            <w:vMerge w:val="restart"/>
            <w:tcBorders>
              <w:left w:val="single" w:sz="18" w:space="0" w:color="auto"/>
            </w:tcBorders>
          </w:tcPr>
          <w:p w14:paraId="2EF5181A" w14:textId="77777777" w:rsidR="000A4A2C" w:rsidRPr="00D967AC" w:rsidRDefault="000A4A2C" w:rsidP="000A4A2C">
            <w:pPr>
              <w:pStyle w:val="TableText"/>
              <w:rPr>
                <w:noProof/>
              </w:rPr>
            </w:pPr>
            <w:r w:rsidRPr="00D967AC">
              <w:t>Branch_B</w:t>
            </w:r>
          </w:p>
        </w:tc>
        <w:tc>
          <w:tcPr>
            <w:tcW w:w="1525" w:type="dxa"/>
            <w:vMerge w:val="restart"/>
          </w:tcPr>
          <w:p w14:paraId="0BAA6C33" w14:textId="77777777" w:rsidR="000A4A2C" w:rsidRPr="00D967AC" w:rsidRDefault="000A4A2C" w:rsidP="000A4A2C">
            <w:pPr>
              <w:pStyle w:val="TableText"/>
              <w:rPr>
                <w:noProof/>
              </w:rPr>
            </w:pPr>
            <w:r w:rsidRPr="00D967AC">
              <w:t>1_Gateway_2_Link</w:t>
            </w:r>
          </w:p>
        </w:tc>
        <w:tc>
          <w:tcPr>
            <w:tcW w:w="868" w:type="dxa"/>
            <w:vMerge w:val="restart"/>
          </w:tcPr>
          <w:p w14:paraId="24059055" w14:textId="77777777" w:rsidR="000A4A2C" w:rsidRPr="00D967AC" w:rsidRDefault="000A4A2C" w:rsidP="000A4A2C">
            <w:pPr>
              <w:pStyle w:val="TableText"/>
              <w:rPr>
                <w:noProof/>
              </w:rPr>
            </w:pPr>
            <w:r w:rsidRPr="00D967AC">
              <w:rPr>
                <w:rFonts w:hint="eastAsia"/>
              </w:rPr>
              <w:t>URL</w:t>
            </w:r>
          </w:p>
        </w:tc>
        <w:tc>
          <w:tcPr>
            <w:tcW w:w="1050" w:type="dxa"/>
          </w:tcPr>
          <w:p w14:paraId="047EE260" w14:textId="77777777" w:rsidR="000A4A2C" w:rsidRPr="00D967AC" w:rsidRDefault="000A4A2C" w:rsidP="000A4A2C">
            <w:pPr>
              <w:pStyle w:val="TableText"/>
              <w:rPr>
                <w:noProof/>
              </w:rPr>
            </w:pPr>
            <w:r w:rsidRPr="00D967AC">
              <w:t>MPLS</w:t>
            </w:r>
          </w:p>
        </w:tc>
        <w:tc>
          <w:tcPr>
            <w:tcW w:w="1441" w:type="dxa"/>
          </w:tcPr>
          <w:p w14:paraId="12BF3A05" w14:textId="77777777" w:rsidR="000A4A2C" w:rsidRPr="00D967AC" w:rsidRDefault="000A4A2C" w:rsidP="000A4A2C">
            <w:pPr>
              <w:pStyle w:val="TableText"/>
              <w:rPr>
                <w:noProof/>
              </w:rPr>
            </w:pPr>
            <w:r w:rsidRPr="00D967AC">
              <w:t>100.1.3.1/30</w:t>
            </w:r>
          </w:p>
        </w:tc>
        <w:tc>
          <w:tcPr>
            <w:tcW w:w="1162" w:type="dxa"/>
          </w:tcPr>
          <w:p w14:paraId="4D218DAF" w14:textId="77777777" w:rsidR="000A4A2C" w:rsidRPr="00D967AC" w:rsidRDefault="000A4A2C" w:rsidP="000A4A2C">
            <w:pPr>
              <w:pStyle w:val="TableText"/>
              <w:rPr>
                <w:noProof/>
              </w:rPr>
            </w:pPr>
            <w:r w:rsidRPr="00D967AC">
              <w:t>100.1.3.2</w:t>
            </w:r>
          </w:p>
        </w:tc>
        <w:tc>
          <w:tcPr>
            <w:tcW w:w="1686" w:type="dxa"/>
            <w:tcBorders>
              <w:right w:val="single" w:sz="18" w:space="0" w:color="auto"/>
            </w:tcBorders>
          </w:tcPr>
          <w:p w14:paraId="1B455170" w14:textId="77777777" w:rsidR="000A4A2C" w:rsidRPr="00D967AC" w:rsidRDefault="000A4A2C" w:rsidP="000A4A2C">
            <w:pPr>
              <w:pStyle w:val="TableText"/>
              <w:rPr>
                <w:noProof/>
              </w:rPr>
            </w:pPr>
            <w:r w:rsidRPr="00D967AC">
              <w:t>1000/1000</w:t>
            </w:r>
          </w:p>
        </w:tc>
      </w:tr>
      <w:tr w:rsidR="000A4A2C" w:rsidRPr="00D967AC" w14:paraId="38E81849" w14:textId="77777777" w:rsidTr="000A4A2C">
        <w:trPr>
          <w:cantSplit w:val="0"/>
          <w:jc w:val="right"/>
        </w:trPr>
        <w:tc>
          <w:tcPr>
            <w:tcW w:w="1080" w:type="dxa"/>
            <w:vMerge/>
            <w:tcBorders>
              <w:left w:val="single" w:sz="18" w:space="0" w:color="auto"/>
            </w:tcBorders>
          </w:tcPr>
          <w:p w14:paraId="5A2B84C6" w14:textId="77777777" w:rsidR="000A4A2C" w:rsidRPr="00D967AC" w:rsidRDefault="000A4A2C" w:rsidP="000A4A2C">
            <w:pPr>
              <w:pStyle w:val="TableText"/>
              <w:rPr>
                <w:noProof/>
              </w:rPr>
            </w:pPr>
          </w:p>
        </w:tc>
        <w:tc>
          <w:tcPr>
            <w:tcW w:w="1525" w:type="dxa"/>
            <w:vMerge/>
          </w:tcPr>
          <w:p w14:paraId="52918741" w14:textId="77777777" w:rsidR="000A4A2C" w:rsidRPr="00D967AC" w:rsidRDefault="000A4A2C" w:rsidP="000A4A2C">
            <w:pPr>
              <w:pStyle w:val="TableText"/>
              <w:rPr>
                <w:noProof/>
              </w:rPr>
            </w:pPr>
          </w:p>
        </w:tc>
        <w:tc>
          <w:tcPr>
            <w:tcW w:w="868" w:type="dxa"/>
            <w:vMerge/>
          </w:tcPr>
          <w:p w14:paraId="33FEB4F6" w14:textId="77777777" w:rsidR="000A4A2C" w:rsidRPr="00D967AC" w:rsidRDefault="000A4A2C" w:rsidP="000A4A2C">
            <w:pPr>
              <w:pStyle w:val="TableText"/>
              <w:rPr>
                <w:noProof/>
              </w:rPr>
            </w:pPr>
          </w:p>
        </w:tc>
        <w:tc>
          <w:tcPr>
            <w:tcW w:w="1050" w:type="dxa"/>
          </w:tcPr>
          <w:p w14:paraId="4D710DDE" w14:textId="77777777" w:rsidR="000A4A2C" w:rsidRPr="00D967AC" w:rsidRDefault="000A4A2C" w:rsidP="000A4A2C">
            <w:pPr>
              <w:pStyle w:val="TableText"/>
              <w:rPr>
                <w:noProof/>
              </w:rPr>
            </w:pPr>
            <w:r w:rsidRPr="00D967AC">
              <w:t>Internet</w:t>
            </w:r>
          </w:p>
        </w:tc>
        <w:tc>
          <w:tcPr>
            <w:tcW w:w="1441" w:type="dxa"/>
          </w:tcPr>
          <w:p w14:paraId="052DE8F3" w14:textId="77777777" w:rsidR="000A4A2C" w:rsidRPr="00D967AC" w:rsidRDefault="000A4A2C" w:rsidP="000A4A2C">
            <w:pPr>
              <w:pStyle w:val="TableText"/>
              <w:rPr>
                <w:noProof/>
              </w:rPr>
            </w:pPr>
            <w:r w:rsidRPr="00D967AC">
              <w:t>100.2.3.1/30</w:t>
            </w:r>
          </w:p>
        </w:tc>
        <w:tc>
          <w:tcPr>
            <w:tcW w:w="1162" w:type="dxa"/>
          </w:tcPr>
          <w:p w14:paraId="4D4E69F3" w14:textId="77777777" w:rsidR="000A4A2C" w:rsidRPr="00D967AC" w:rsidRDefault="000A4A2C" w:rsidP="000A4A2C">
            <w:pPr>
              <w:pStyle w:val="TableText"/>
              <w:rPr>
                <w:noProof/>
              </w:rPr>
            </w:pPr>
            <w:r w:rsidRPr="00D967AC">
              <w:t>100.2.3.2</w:t>
            </w:r>
          </w:p>
        </w:tc>
        <w:tc>
          <w:tcPr>
            <w:tcW w:w="1686" w:type="dxa"/>
            <w:tcBorders>
              <w:right w:val="single" w:sz="18" w:space="0" w:color="auto"/>
            </w:tcBorders>
          </w:tcPr>
          <w:p w14:paraId="5443678B" w14:textId="77777777" w:rsidR="000A4A2C" w:rsidRPr="00D967AC" w:rsidRDefault="000A4A2C" w:rsidP="000A4A2C">
            <w:pPr>
              <w:pStyle w:val="TableText"/>
              <w:rPr>
                <w:noProof/>
              </w:rPr>
            </w:pPr>
            <w:r w:rsidRPr="00D967AC">
              <w:t>1000/1000</w:t>
            </w:r>
          </w:p>
        </w:tc>
      </w:tr>
      <w:tr w:rsidR="000A4A2C" w:rsidRPr="00D967AC" w14:paraId="3449E8C2" w14:textId="77777777" w:rsidTr="000A4A2C">
        <w:trPr>
          <w:cantSplit w:val="0"/>
          <w:jc w:val="right"/>
        </w:trPr>
        <w:tc>
          <w:tcPr>
            <w:tcW w:w="1080" w:type="dxa"/>
            <w:vMerge w:val="restart"/>
            <w:tcBorders>
              <w:left w:val="single" w:sz="18" w:space="0" w:color="auto"/>
            </w:tcBorders>
          </w:tcPr>
          <w:p w14:paraId="3AF88BBA" w14:textId="77777777" w:rsidR="000A4A2C" w:rsidRPr="00D967AC" w:rsidRDefault="000A4A2C" w:rsidP="000A4A2C">
            <w:pPr>
              <w:pStyle w:val="TableText"/>
              <w:rPr>
                <w:noProof/>
              </w:rPr>
            </w:pPr>
            <w:r w:rsidRPr="00D967AC">
              <w:t>Branch_C</w:t>
            </w:r>
          </w:p>
        </w:tc>
        <w:tc>
          <w:tcPr>
            <w:tcW w:w="1525" w:type="dxa"/>
            <w:vMerge w:val="restart"/>
          </w:tcPr>
          <w:p w14:paraId="6C1524ED" w14:textId="77777777" w:rsidR="000A4A2C" w:rsidRPr="00D967AC" w:rsidRDefault="000A4A2C" w:rsidP="000A4A2C">
            <w:pPr>
              <w:pStyle w:val="TableText"/>
              <w:rPr>
                <w:noProof/>
              </w:rPr>
            </w:pPr>
            <w:r w:rsidRPr="00D967AC">
              <w:t>1_Gateway_2_Link</w:t>
            </w:r>
          </w:p>
        </w:tc>
        <w:tc>
          <w:tcPr>
            <w:tcW w:w="868" w:type="dxa"/>
            <w:vMerge w:val="restart"/>
          </w:tcPr>
          <w:p w14:paraId="02368772" w14:textId="77777777" w:rsidR="000A4A2C" w:rsidRPr="00D967AC" w:rsidRDefault="000A4A2C" w:rsidP="000A4A2C">
            <w:pPr>
              <w:pStyle w:val="TableText"/>
              <w:rPr>
                <w:noProof/>
              </w:rPr>
            </w:pPr>
            <w:r w:rsidRPr="00D967AC">
              <w:rPr>
                <w:rFonts w:hint="eastAsia"/>
              </w:rPr>
              <w:t>URL</w:t>
            </w:r>
          </w:p>
        </w:tc>
        <w:tc>
          <w:tcPr>
            <w:tcW w:w="1050" w:type="dxa"/>
          </w:tcPr>
          <w:p w14:paraId="00F6D0E6" w14:textId="77777777" w:rsidR="000A4A2C" w:rsidRPr="00D967AC" w:rsidRDefault="000A4A2C" w:rsidP="000A4A2C">
            <w:pPr>
              <w:pStyle w:val="TableText"/>
              <w:rPr>
                <w:noProof/>
              </w:rPr>
            </w:pPr>
            <w:r w:rsidRPr="00D967AC">
              <w:t>MPLS</w:t>
            </w:r>
          </w:p>
        </w:tc>
        <w:tc>
          <w:tcPr>
            <w:tcW w:w="1441" w:type="dxa"/>
          </w:tcPr>
          <w:p w14:paraId="17B8A8AE" w14:textId="77777777" w:rsidR="000A4A2C" w:rsidRPr="00D967AC" w:rsidRDefault="000A4A2C" w:rsidP="000A4A2C">
            <w:pPr>
              <w:pStyle w:val="TableText"/>
              <w:rPr>
                <w:noProof/>
              </w:rPr>
            </w:pPr>
            <w:r w:rsidRPr="00D967AC">
              <w:t>100.1.4.1/30</w:t>
            </w:r>
          </w:p>
        </w:tc>
        <w:tc>
          <w:tcPr>
            <w:tcW w:w="1162" w:type="dxa"/>
          </w:tcPr>
          <w:p w14:paraId="222BCA43" w14:textId="77777777" w:rsidR="000A4A2C" w:rsidRPr="00D967AC" w:rsidRDefault="000A4A2C" w:rsidP="000A4A2C">
            <w:pPr>
              <w:pStyle w:val="TableText"/>
              <w:rPr>
                <w:noProof/>
              </w:rPr>
            </w:pPr>
            <w:r w:rsidRPr="00D967AC">
              <w:t>100.1.4.2</w:t>
            </w:r>
          </w:p>
        </w:tc>
        <w:tc>
          <w:tcPr>
            <w:tcW w:w="1686" w:type="dxa"/>
            <w:tcBorders>
              <w:right w:val="single" w:sz="18" w:space="0" w:color="auto"/>
            </w:tcBorders>
          </w:tcPr>
          <w:p w14:paraId="04FB35C1" w14:textId="77777777" w:rsidR="000A4A2C" w:rsidRPr="00D967AC" w:rsidRDefault="000A4A2C" w:rsidP="000A4A2C">
            <w:pPr>
              <w:pStyle w:val="TableText"/>
              <w:rPr>
                <w:noProof/>
              </w:rPr>
            </w:pPr>
            <w:r w:rsidRPr="00D967AC">
              <w:t>1000/1000</w:t>
            </w:r>
          </w:p>
        </w:tc>
      </w:tr>
      <w:tr w:rsidR="000A4A2C" w:rsidRPr="00D967AC" w14:paraId="630D435A" w14:textId="77777777" w:rsidTr="000A4A2C">
        <w:trPr>
          <w:cantSplit w:val="0"/>
          <w:jc w:val="right"/>
        </w:trPr>
        <w:tc>
          <w:tcPr>
            <w:tcW w:w="1080" w:type="dxa"/>
            <w:vMerge/>
            <w:tcBorders>
              <w:left w:val="single" w:sz="18" w:space="0" w:color="auto"/>
              <w:bottom w:val="single" w:sz="18" w:space="0" w:color="auto"/>
            </w:tcBorders>
          </w:tcPr>
          <w:p w14:paraId="1273246F" w14:textId="77777777" w:rsidR="000A4A2C" w:rsidRPr="00D967AC" w:rsidRDefault="000A4A2C" w:rsidP="000A4A2C">
            <w:pPr>
              <w:pStyle w:val="1e"/>
              <w:ind w:left="0"/>
              <w:rPr>
                <w:noProof/>
              </w:rPr>
            </w:pPr>
          </w:p>
        </w:tc>
        <w:tc>
          <w:tcPr>
            <w:tcW w:w="1525" w:type="dxa"/>
            <w:vMerge/>
            <w:tcBorders>
              <w:bottom w:val="single" w:sz="18" w:space="0" w:color="auto"/>
            </w:tcBorders>
          </w:tcPr>
          <w:p w14:paraId="66497483" w14:textId="77777777" w:rsidR="000A4A2C" w:rsidRPr="00D967AC" w:rsidRDefault="000A4A2C" w:rsidP="000A4A2C">
            <w:pPr>
              <w:pStyle w:val="1e"/>
              <w:ind w:left="0"/>
              <w:rPr>
                <w:noProof/>
              </w:rPr>
            </w:pPr>
          </w:p>
        </w:tc>
        <w:tc>
          <w:tcPr>
            <w:tcW w:w="868" w:type="dxa"/>
            <w:vMerge/>
            <w:tcBorders>
              <w:bottom w:val="single" w:sz="18" w:space="0" w:color="auto"/>
            </w:tcBorders>
          </w:tcPr>
          <w:p w14:paraId="2B07BCA7" w14:textId="77777777" w:rsidR="000A4A2C" w:rsidRPr="00D967AC" w:rsidRDefault="000A4A2C" w:rsidP="000A4A2C">
            <w:pPr>
              <w:pStyle w:val="1e"/>
              <w:ind w:left="0"/>
              <w:rPr>
                <w:noProof/>
              </w:rPr>
            </w:pPr>
          </w:p>
        </w:tc>
        <w:tc>
          <w:tcPr>
            <w:tcW w:w="1050" w:type="dxa"/>
            <w:tcBorders>
              <w:bottom w:val="single" w:sz="18" w:space="0" w:color="auto"/>
            </w:tcBorders>
          </w:tcPr>
          <w:p w14:paraId="62DD1E32" w14:textId="77777777" w:rsidR="000A4A2C" w:rsidRPr="00D967AC" w:rsidRDefault="000A4A2C" w:rsidP="000A4A2C">
            <w:pPr>
              <w:pStyle w:val="TableText"/>
              <w:rPr>
                <w:noProof/>
              </w:rPr>
            </w:pPr>
            <w:r w:rsidRPr="00D967AC">
              <w:t>Internet</w:t>
            </w:r>
          </w:p>
        </w:tc>
        <w:tc>
          <w:tcPr>
            <w:tcW w:w="1441" w:type="dxa"/>
            <w:tcBorders>
              <w:bottom w:val="single" w:sz="18" w:space="0" w:color="auto"/>
            </w:tcBorders>
          </w:tcPr>
          <w:p w14:paraId="57DC4199" w14:textId="77777777" w:rsidR="000A4A2C" w:rsidRPr="00D967AC" w:rsidRDefault="000A4A2C" w:rsidP="000A4A2C">
            <w:pPr>
              <w:pStyle w:val="TableText"/>
              <w:rPr>
                <w:noProof/>
              </w:rPr>
            </w:pPr>
            <w:r w:rsidRPr="00D967AC">
              <w:t>100.2.4.1/30</w:t>
            </w:r>
          </w:p>
        </w:tc>
        <w:tc>
          <w:tcPr>
            <w:tcW w:w="1162" w:type="dxa"/>
            <w:tcBorders>
              <w:bottom w:val="single" w:sz="18" w:space="0" w:color="auto"/>
            </w:tcBorders>
          </w:tcPr>
          <w:p w14:paraId="37CD77D4" w14:textId="77777777" w:rsidR="000A4A2C" w:rsidRPr="00D967AC" w:rsidRDefault="000A4A2C" w:rsidP="000A4A2C">
            <w:pPr>
              <w:pStyle w:val="TableText"/>
              <w:rPr>
                <w:noProof/>
              </w:rPr>
            </w:pPr>
            <w:r w:rsidRPr="00D967AC">
              <w:t>100.2.4.2</w:t>
            </w:r>
          </w:p>
        </w:tc>
        <w:tc>
          <w:tcPr>
            <w:tcW w:w="1686" w:type="dxa"/>
            <w:tcBorders>
              <w:bottom w:val="single" w:sz="18" w:space="0" w:color="auto"/>
              <w:right w:val="single" w:sz="18" w:space="0" w:color="auto"/>
            </w:tcBorders>
          </w:tcPr>
          <w:p w14:paraId="607AD369" w14:textId="77777777" w:rsidR="000A4A2C" w:rsidRPr="00D967AC" w:rsidRDefault="000A4A2C" w:rsidP="000A4A2C">
            <w:pPr>
              <w:pStyle w:val="TableText"/>
              <w:rPr>
                <w:noProof/>
              </w:rPr>
            </w:pPr>
            <w:r w:rsidRPr="00D967AC">
              <w:t>1000/1000</w:t>
            </w:r>
          </w:p>
        </w:tc>
      </w:tr>
    </w:tbl>
    <w:p w14:paraId="0EDDB63B" w14:textId="77777777" w:rsidR="000A4A2C" w:rsidRPr="00D967AC" w:rsidRDefault="000A4A2C" w:rsidP="000A4A2C">
      <w:pPr>
        <w:rPr>
          <w:rFonts w:ascii="Huawei Sans" w:hAnsi="Huawei Sans"/>
        </w:rPr>
      </w:pPr>
    </w:p>
    <w:tbl>
      <w:tblPr>
        <w:tblStyle w:val="Table"/>
        <w:tblW w:w="8567" w:type="dxa"/>
        <w:tblInd w:w="802" w:type="dxa"/>
        <w:tblLook w:val="04A0" w:firstRow="1" w:lastRow="0" w:firstColumn="1" w:lastColumn="0" w:noHBand="0" w:noVBand="1"/>
      </w:tblPr>
      <w:tblGrid>
        <w:gridCol w:w="1183"/>
        <w:gridCol w:w="1787"/>
        <w:gridCol w:w="1957"/>
        <w:gridCol w:w="849"/>
        <w:gridCol w:w="938"/>
        <w:gridCol w:w="1853"/>
      </w:tblGrid>
      <w:tr w:rsidR="000A4A2C" w:rsidRPr="00D967AC" w14:paraId="33470BCD" w14:textId="77777777" w:rsidTr="000A4A2C">
        <w:trPr>
          <w:cnfStyle w:val="100000000000" w:firstRow="1" w:lastRow="0" w:firstColumn="0" w:lastColumn="0" w:oddVBand="0" w:evenVBand="0" w:oddHBand="0" w:evenHBand="0" w:firstRowFirstColumn="0" w:firstRowLastColumn="0" w:lastRowFirstColumn="0" w:lastRowLastColumn="0"/>
          <w:cantSplit w:val="0"/>
          <w:tblHeader/>
        </w:trPr>
        <w:tc>
          <w:tcPr>
            <w:tcW w:w="1183" w:type="dxa"/>
            <w:tcBorders>
              <w:top w:val="single" w:sz="18" w:space="0" w:color="auto"/>
              <w:left w:val="single" w:sz="18" w:space="0" w:color="auto"/>
            </w:tcBorders>
          </w:tcPr>
          <w:p w14:paraId="6AA4A370" w14:textId="77777777" w:rsidR="000A4A2C" w:rsidRPr="00D967AC" w:rsidRDefault="000A4A2C" w:rsidP="000A4A2C">
            <w:pPr>
              <w:pStyle w:val="TableHeading"/>
              <w:rPr>
                <w:rFonts w:ascii="Huawei Sans" w:eastAsia="方正兰亭黑简体" w:hAnsi="Huawei Sans"/>
                <w:b/>
                <w:bCs w:val="0"/>
                <w:noProof/>
              </w:rPr>
            </w:pPr>
            <w:bookmarkStart w:id="235" w:name="_Hlk61612005"/>
            <w:r w:rsidRPr="00D967AC">
              <w:rPr>
                <w:rFonts w:ascii="Huawei Sans" w:eastAsia="方正兰亭黑简体" w:hAnsi="Huawei Sans" w:hint="eastAsia"/>
                <w:b/>
                <w:bCs w:val="0"/>
              </w:rPr>
              <w:t>Site</w:t>
            </w:r>
          </w:p>
        </w:tc>
        <w:tc>
          <w:tcPr>
            <w:tcW w:w="1787" w:type="dxa"/>
            <w:tcBorders>
              <w:top w:val="single" w:sz="18" w:space="0" w:color="auto"/>
            </w:tcBorders>
          </w:tcPr>
          <w:p w14:paraId="491EEDC2" w14:textId="77777777" w:rsidR="000A4A2C" w:rsidRPr="00D967AC" w:rsidRDefault="000A4A2C" w:rsidP="000A4A2C">
            <w:pPr>
              <w:pStyle w:val="TableHeading"/>
              <w:rPr>
                <w:rFonts w:ascii="Huawei Sans" w:eastAsia="方正兰亭黑简体" w:hAnsi="Huawei Sans"/>
                <w:b/>
                <w:bCs w:val="0"/>
                <w:noProof/>
              </w:rPr>
            </w:pPr>
            <w:r w:rsidRPr="00D967AC">
              <w:rPr>
                <w:rFonts w:ascii="Huawei Sans" w:eastAsia="方正兰亭黑简体" w:hAnsi="Huawei Sans" w:hint="eastAsia"/>
                <w:b/>
                <w:bCs w:val="0"/>
              </w:rPr>
              <w:t>NTP Mode</w:t>
            </w:r>
          </w:p>
        </w:tc>
        <w:tc>
          <w:tcPr>
            <w:tcW w:w="1957" w:type="dxa"/>
            <w:tcBorders>
              <w:top w:val="single" w:sz="18" w:space="0" w:color="auto"/>
            </w:tcBorders>
          </w:tcPr>
          <w:p w14:paraId="4293FECC" w14:textId="77777777" w:rsidR="000A4A2C" w:rsidRPr="00D967AC" w:rsidRDefault="000A4A2C" w:rsidP="000A4A2C">
            <w:pPr>
              <w:pStyle w:val="TableHeading"/>
              <w:rPr>
                <w:rFonts w:ascii="Huawei Sans" w:eastAsia="方正兰亭黑简体" w:hAnsi="Huawei Sans"/>
                <w:b/>
                <w:bCs w:val="0"/>
                <w:noProof/>
              </w:rPr>
            </w:pPr>
            <w:r w:rsidRPr="00D967AC">
              <w:rPr>
                <w:rFonts w:ascii="Huawei Sans" w:eastAsia="方正兰亭黑简体" w:hAnsi="Huawei Sans" w:hint="eastAsia"/>
                <w:b/>
                <w:bCs w:val="0"/>
              </w:rPr>
              <w:t>Authentication or Not</w:t>
            </w:r>
          </w:p>
        </w:tc>
        <w:tc>
          <w:tcPr>
            <w:tcW w:w="0" w:type="auto"/>
            <w:tcBorders>
              <w:top w:val="single" w:sz="18" w:space="0" w:color="auto"/>
            </w:tcBorders>
          </w:tcPr>
          <w:p w14:paraId="42A2B159" w14:textId="77777777" w:rsidR="000A4A2C" w:rsidRPr="00D967AC" w:rsidRDefault="000A4A2C" w:rsidP="000A4A2C">
            <w:pPr>
              <w:pStyle w:val="TableHeading"/>
              <w:rPr>
                <w:rFonts w:ascii="Huawei Sans" w:eastAsia="方正兰亭黑简体" w:hAnsi="Huawei Sans"/>
                <w:b/>
                <w:bCs w:val="0"/>
                <w:noProof/>
              </w:rPr>
            </w:pPr>
            <w:r w:rsidRPr="00D967AC">
              <w:rPr>
                <w:rFonts w:ascii="Huawei Sans" w:eastAsia="方正兰亭黑简体" w:hAnsi="Huawei Sans" w:hint="eastAsia"/>
                <w:b/>
                <w:bCs w:val="0"/>
              </w:rPr>
              <w:t>Device</w:t>
            </w:r>
          </w:p>
        </w:tc>
        <w:tc>
          <w:tcPr>
            <w:tcW w:w="0" w:type="auto"/>
            <w:tcBorders>
              <w:top w:val="single" w:sz="18" w:space="0" w:color="auto"/>
            </w:tcBorders>
          </w:tcPr>
          <w:p w14:paraId="767A89FB" w14:textId="77777777" w:rsidR="000A4A2C" w:rsidRPr="00D967AC" w:rsidRDefault="000A4A2C" w:rsidP="000A4A2C">
            <w:pPr>
              <w:pStyle w:val="TableHeading"/>
              <w:rPr>
                <w:rFonts w:ascii="Huawei Sans" w:eastAsia="方正兰亭黑简体" w:hAnsi="Huawei Sans"/>
                <w:b/>
                <w:bCs w:val="0"/>
                <w:noProof/>
              </w:rPr>
            </w:pPr>
            <w:r w:rsidRPr="00D967AC">
              <w:rPr>
                <w:rFonts w:ascii="Huawei Sans" w:eastAsia="方正兰亭黑简体" w:hAnsi="Huawei Sans" w:hint="eastAsia"/>
                <w:b/>
                <w:bCs w:val="0"/>
              </w:rPr>
              <w:t>Link</w:t>
            </w:r>
          </w:p>
        </w:tc>
        <w:tc>
          <w:tcPr>
            <w:tcW w:w="0" w:type="auto"/>
            <w:tcBorders>
              <w:top w:val="single" w:sz="18" w:space="0" w:color="auto"/>
              <w:right w:val="single" w:sz="18" w:space="0" w:color="auto"/>
            </w:tcBorders>
          </w:tcPr>
          <w:p w14:paraId="560C5C8A" w14:textId="77777777" w:rsidR="000A4A2C" w:rsidRPr="00D967AC" w:rsidRDefault="000A4A2C" w:rsidP="000A4A2C">
            <w:pPr>
              <w:pStyle w:val="TableHeading"/>
              <w:rPr>
                <w:rFonts w:ascii="Huawei Sans" w:eastAsia="方正兰亭黑简体" w:hAnsi="Huawei Sans"/>
                <w:b/>
                <w:bCs w:val="0"/>
                <w:noProof/>
              </w:rPr>
            </w:pPr>
            <w:r w:rsidRPr="00D967AC">
              <w:rPr>
                <w:rFonts w:ascii="Huawei Sans" w:eastAsia="方正兰亭黑简体" w:hAnsi="Huawei Sans" w:hint="eastAsia"/>
                <w:b/>
                <w:bCs w:val="0"/>
              </w:rPr>
              <w:t>NTP Server Address</w:t>
            </w:r>
          </w:p>
        </w:tc>
      </w:tr>
      <w:tr w:rsidR="000A4A2C" w:rsidRPr="00D967AC" w14:paraId="0F04D575" w14:textId="77777777" w:rsidTr="000A4A2C">
        <w:trPr>
          <w:cantSplit w:val="0"/>
        </w:trPr>
        <w:tc>
          <w:tcPr>
            <w:tcW w:w="1183" w:type="dxa"/>
            <w:vMerge w:val="restart"/>
            <w:tcBorders>
              <w:left w:val="single" w:sz="18" w:space="0" w:color="auto"/>
            </w:tcBorders>
          </w:tcPr>
          <w:p w14:paraId="479C8001" w14:textId="77777777" w:rsidR="000A4A2C" w:rsidRPr="00D967AC" w:rsidRDefault="000A4A2C" w:rsidP="000A4A2C">
            <w:pPr>
              <w:pStyle w:val="TableText"/>
            </w:pPr>
            <w:r w:rsidRPr="00D967AC">
              <w:t>HQ</w:t>
            </w:r>
          </w:p>
        </w:tc>
        <w:tc>
          <w:tcPr>
            <w:tcW w:w="1787" w:type="dxa"/>
            <w:vMerge w:val="restart"/>
          </w:tcPr>
          <w:p w14:paraId="59E7799B" w14:textId="77777777" w:rsidR="000A4A2C" w:rsidRPr="00D967AC" w:rsidRDefault="000A4A2C" w:rsidP="000A4A2C">
            <w:pPr>
              <w:pStyle w:val="TableText"/>
              <w:rPr>
                <w:noProof/>
              </w:rPr>
            </w:pPr>
            <w:r w:rsidRPr="00D967AC">
              <w:rPr>
                <w:rFonts w:hint="eastAsia"/>
              </w:rPr>
              <w:t>Manual setting</w:t>
            </w:r>
          </w:p>
        </w:tc>
        <w:tc>
          <w:tcPr>
            <w:tcW w:w="1957" w:type="dxa"/>
            <w:vMerge w:val="restart"/>
          </w:tcPr>
          <w:p w14:paraId="203127F2" w14:textId="77777777" w:rsidR="000A4A2C" w:rsidRPr="00D967AC" w:rsidRDefault="000A4A2C" w:rsidP="000A4A2C">
            <w:pPr>
              <w:pStyle w:val="TableText"/>
              <w:rPr>
                <w:noProof/>
              </w:rPr>
            </w:pPr>
            <w:r w:rsidRPr="00D967AC">
              <w:rPr>
                <w:rFonts w:hint="eastAsia"/>
              </w:rPr>
              <w:t>No authentication</w:t>
            </w:r>
          </w:p>
        </w:tc>
        <w:tc>
          <w:tcPr>
            <w:tcW w:w="0" w:type="auto"/>
          </w:tcPr>
          <w:p w14:paraId="18D63354" w14:textId="77777777" w:rsidR="000A4A2C" w:rsidRPr="00D967AC" w:rsidRDefault="000A4A2C" w:rsidP="000A4A2C">
            <w:pPr>
              <w:pStyle w:val="TableText"/>
              <w:rPr>
                <w:noProof/>
              </w:rPr>
            </w:pPr>
            <w:r w:rsidRPr="00D967AC">
              <w:t>HQ-R1</w:t>
            </w:r>
          </w:p>
        </w:tc>
        <w:tc>
          <w:tcPr>
            <w:tcW w:w="0" w:type="auto"/>
          </w:tcPr>
          <w:p w14:paraId="6C7BCAC5" w14:textId="77777777" w:rsidR="000A4A2C" w:rsidRPr="00D967AC" w:rsidRDefault="000A4A2C" w:rsidP="000A4A2C">
            <w:pPr>
              <w:pStyle w:val="TableText"/>
            </w:pPr>
            <w:r w:rsidRPr="00D967AC">
              <w:t>MPLS</w:t>
            </w:r>
          </w:p>
        </w:tc>
        <w:tc>
          <w:tcPr>
            <w:tcW w:w="0" w:type="auto"/>
            <w:tcBorders>
              <w:right w:val="single" w:sz="18" w:space="0" w:color="auto"/>
            </w:tcBorders>
          </w:tcPr>
          <w:p w14:paraId="641EDCAD" w14:textId="77777777" w:rsidR="000A4A2C" w:rsidRPr="00D967AC" w:rsidRDefault="000A4A2C" w:rsidP="000A4A2C">
            <w:pPr>
              <w:pStyle w:val="TableText"/>
            </w:pPr>
            <w:r w:rsidRPr="00D967AC">
              <w:t>100.1.1.2</w:t>
            </w:r>
          </w:p>
        </w:tc>
      </w:tr>
      <w:tr w:rsidR="000A4A2C" w:rsidRPr="00D967AC" w14:paraId="1CE651E8" w14:textId="77777777" w:rsidTr="000A4A2C">
        <w:trPr>
          <w:cantSplit w:val="0"/>
        </w:trPr>
        <w:tc>
          <w:tcPr>
            <w:tcW w:w="1183" w:type="dxa"/>
            <w:vMerge/>
            <w:tcBorders>
              <w:left w:val="single" w:sz="18" w:space="0" w:color="auto"/>
            </w:tcBorders>
          </w:tcPr>
          <w:p w14:paraId="477D9F9A" w14:textId="77777777" w:rsidR="000A4A2C" w:rsidRPr="00D967AC" w:rsidRDefault="000A4A2C" w:rsidP="000A4A2C">
            <w:pPr>
              <w:pStyle w:val="TableText"/>
              <w:rPr>
                <w:noProof/>
              </w:rPr>
            </w:pPr>
          </w:p>
        </w:tc>
        <w:tc>
          <w:tcPr>
            <w:tcW w:w="1787" w:type="dxa"/>
            <w:vMerge/>
          </w:tcPr>
          <w:p w14:paraId="3960B654" w14:textId="77777777" w:rsidR="000A4A2C" w:rsidRPr="00D967AC" w:rsidRDefault="000A4A2C" w:rsidP="000A4A2C">
            <w:pPr>
              <w:pStyle w:val="TableText"/>
              <w:rPr>
                <w:noProof/>
              </w:rPr>
            </w:pPr>
          </w:p>
        </w:tc>
        <w:tc>
          <w:tcPr>
            <w:tcW w:w="1957" w:type="dxa"/>
            <w:vMerge/>
          </w:tcPr>
          <w:p w14:paraId="4E3F971F" w14:textId="77777777" w:rsidR="000A4A2C" w:rsidRPr="00D967AC" w:rsidRDefault="000A4A2C" w:rsidP="000A4A2C">
            <w:pPr>
              <w:pStyle w:val="TableText"/>
              <w:rPr>
                <w:noProof/>
              </w:rPr>
            </w:pPr>
          </w:p>
        </w:tc>
        <w:tc>
          <w:tcPr>
            <w:tcW w:w="0" w:type="auto"/>
          </w:tcPr>
          <w:p w14:paraId="78955B99" w14:textId="77777777" w:rsidR="000A4A2C" w:rsidRPr="00D967AC" w:rsidRDefault="000A4A2C" w:rsidP="000A4A2C">
            <w:pPr>
              <w:pStyle w:val="TableText"/>
              <w:rPr>
                <w:noProof/>
              </w:rPr>
            </w:pPr>
            <w:r w:rsidRPr="00D967AC">
              <w:t>HQ-R2</w:t>
            </w:r>
          </w:p>
        </w:tc>
        <w:tc>
          <w:tcPr>
            <w:tcW w:w="0" w:type="auto"/>
          </w:tcPr>
          <w:p w14:paraId="14E7E689" w14:textId="77777777" w:rsidR="000A4A2C" w:rsidRPr="00D967AC" w:rsidRDefault="000A4A2C" w:rsidP="000A4A2C">
            <w:pPr>
              <w:pStyle w:val="TableText"/>
            </w:pPr>
            <w:r w:rsidRPr="00D967AC">
              <w:t>Internet</w:t>
            </w:r>
          </w:p>
        </w:tc>
        <w:tc>
          <w:tcPr>
            <w:tcW w:w="0" w:type="auto"/>
            <w:tcBorders>
              <w:right w:val="single" w:sz="18" w:space="0" w:color="auto"/>
            </w:tcBorders>
          </w:tcPr>
          <w:p w14:paraId="1F83C341" w14:textId="77777777" w:rsidR="000A4A2C" w:rsidRPr="00D967AC" w:rsidRDefault="000A4A2C" w:rsidP="000A4A2C">
            <w:pPr>
              <w:pStyle w:val="TableText"/>
            </w:pPr>
            <w:r w:rsidRPr="00D967AC">
              <w:t>100.2.1.2</w:t>
            </w:r>
          </w:p>
        </w:tc>
      </w:tr>
      <w:tr w:rsidR="000A4A2C" w:rsidRPr="00D967AC" w14:paraId="7E00A69C" w14:textId="77777777" w:rsidTr="000A4A2C">
        <w:trPr>
          <w:cantSplit w:val="0"/>
        </w:trPr>
        <w:tc>
          <w:tcPr>
            <w:tcW w:w="1183" w:type="dxa"/>
            <w:tcBorders>
              <w:left w:val="single" w:sz="18" w:space="0" w:color="auto"/>
              <w:bottom w:val="single" w:sz="18" w:space="0" w:color="auto"/>
            </w:tcBorders>
          </w:tcPr>
          <w:p w14:paraId="4AE0FB16" w14:textId="77777777" w:rsidR="000A4A2C" w:rsidRPr="00D967AC" w:rsidRDefault="000A4A2C" w:rsidP="000A4A2C">
            <w:pPr>
              <w:pStyle w:val="TableText"/>
              <w:rPr>
                <w:noProof/>
              </w:rPr>
            </w:pPr>
            <w:r w:rsidRPr="00D967AC">
              <w:rPr>
                <w:rFonts w:cs="Calibri"/>
              </w:rPr>
              <w:t>Branch_A, Branch_B, Branch_C</w:t>
            </w:r>
          </w:p>
        </w:tc>
        <w:tc>
          <w:tcPr>
            <w:tcW w:w="7384" w:type="dxa"/>
            <w:gridSpan w:val="5"/>
            <w:tcBorders>
              <w:bottom w:val="single" w:sz="18" w:space="0" w:color="auto"/>
              <w:right w:val="single" w:sz="18" w:space="0" w:color="auto"/>
            </w:tcBorders>
          </w:tcPr>
          <w:p w14:paraId="340D519C" w14:textId="77777777" w:rsidR="000A4A2C" w:rsidRPr="00D967AC" w:rsidRDefault="000A4A2C" w:rsidP="000A4A2C">
            <w:pPr>
              <w:pStyle w:val="TableText"/>
              <w:rPr>
                <w:noProof/>
              </w:rPr>
            </w:pPr>
            <w:r w:rsidRPr="00D967AC">
              <w:rPr>
                <w:rFonts w:hint="eastAsia"/>
              </w:rPr>
              <w:t>Automatic synchronization with the parent site</w:t>
            </w:r>
          </w:p>
        </w:tc>
      </w:tr>
      <w:bookmarkEnd w:id="235"/>
    </w:tbl>
    <w:p w14:paraId="7A049FCF" w14:textId="77777777" w:rsidR="000A4A2C" w:rsidRPr="00D967AC" w:rsidRDefault="000A4A2C" w:rsidP="000A4A2C">
      <w:pPr>
        <w:rPr>
          <w:rFonts w:ascii="Huawei Sans" w:hAnsi="Huawei Sans"/>
        </w:rPr>
      </w:pPr>
    </w:p>
    <w:p w14:paraId="1E73D332" w14:textId="77777777" w:rsidR="000A4A2C" w:rsidRPr="00D967AC" w:rsidRDefault="000A4A2C" w:rsidP="000A4A2C">
      <w:pPr>
        <w:pStyle w:val="1e"/>
        <w:rPr>
          <w:noProof/>
        </w:rPr>
      </w:pPr>
      <w:r w:rsidRPr="00D967AC">
        <w:rPr>
          <w:rFonts w:hint="eastAsia"/>
        </w:rPr>
        <w:t># Configure ZTP data based on the ZTP plan.</w:t>
      </w:r>
    </w:p>
    <w:p w14:paraId="5C79D68A" w14:textId="77777777" w:rsidR="000A4A2C" w:rsidRPr="00D967AC" w:rsidRDefault="000A4A2C" w:rsidP="000A4A2C">
      <w:pPr>
        <w:pStyle w:val="1e"/>
        <w:rPr>
          <w:noProof/>
        </w:rPr>
      </w:pPr>
      <w:r w:rsidRPr="00D967AC">
        <w:rPr>
          <w:rFonts w:hint="eastAsia"/>
        </w:rPr>
        <w:t xml:space="preserve"># The HQ site is used as an example. The configuration methods for other sites are similar. Select the HQ site, use the site template </w:t>
      </w:r>
      <w:r w:rsidRPr="00D967AC">
        <w:rPr>
          <w:rFonts w:hint="eastAsia"/>
          <w:b/>
        </w:rPr>
        <w:t>2_Gateway_2_Link</w:t>
      </w:r>
      <w:r w:rsidRPr="00D967AC">
        <w:rPr>
          <w:rFonts w:hint="eastAsia"/>
        </w:rPr>
        <w:t>, and click the configuration button to configure WAN link attributes.</w:t>
      </w:r>
    </w:p>
    <w:p w14:paraId="492860DF" w14:textId="77777777" w:rsidR="000A4A2C" w:rsidRPr="00D967AC" w:rsidRDefault="000A4A2C" w:rsidP="000A4A2C">
      <w:pPr>
        <w:pStyle w:val="Figure"/>
        <w:ind w:left="0"/>
        <w:jc w:val="right"/>
        <w:rPr>
          <w:rFonts w:ascii="Huawei Sans" w:hAnsi="Huawei Sans"/>
        </w:rPr>
      </w:pPr>
      <w:r w:rsidRPr="00D967AC">
        <w:rPr>
          <w:rFonts w:ascii="Huawei Sans" w:hAnsi="Huawei Sans"/>
          <w:noProof/>
        </w:rPr>
        <mc:AlternateContent>
          <mc:Choice Requires="wps">
            <w:drawing>
              <wp:anchor distT="0" distB="0" distL="114300" distR="114300" simplePos="0" relativeHeight="251726848" behindDoc="0" locked="0" layoutInCell="1" allowOverlap="1" wp14:anchorId="11E52DC5" wp14:editId="2019A4A0">
                <wp:simplePos x="0" y="0"/>
                <wp:positionH relativeFrom="column">
                  <wp:posOffset>2661285</wp:posOffset>
                </wp:positionH>
                <wp:positionV relativeFrom="paragraph">
                  <wp:posOffset>882015</wp:posOffset>
                </wp:positionV>
                <wp:extent cx="1113183" cy="182880"/>
                <wp:effectExtent l="19050" t="19050" r="10795" b="26670"/>
                <wp:wrapNone/>
                <wp:docPr id="77" name="矩形 77"/>
                <wp:cNvGraphicFramePr/>
                <a:graphic xmlns:a="http://schemas.openxmlformats.org/drawingml/2006/main">
                  <a:graphicData uri="http://schemas.microsoft.com/office/word/2010/wordprocessingShape">
                    <wps:wsp>
                      <wps:cNvSpPr/>
                      <wps:spPr>
                        <a:xfrm>
                          <a:off x="0" y="0"/>
                          <a:ext cx="1113183" cy="18288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9302DC" id="矩形 77" o:spid="_x0000_s1026" style="position:absolute;left:0;text-align:left;margin-left:209.55pt;margin-top:69.45pt;width:87.65pt;height:14.4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725824" behindDoc="0" locked="0" layoutInCell="1" allowOverlap="1" wp14:anchorId="12CD6199" wp14:editId="6C25EB65">
                <wp:simplePos x="0" y="0"/>
                <wp:positionH relativeFrom="column">
                  <wp:posOffset>737235</wp:posOffset>
                </wp:positionH>
                <wp:positionV relativeFrom="paragraph">
                  <wp:posOffset>1501140</wp:posOffset>
                </wp:positionV>
                <wp:extent cx="1240155" cy="118745"/>
                <wp:effectExtent l="19050" t="19050" r="17145" b="14605"/>
                <wp:wrapNone/>
                <wp:docPr id="76" name="矩形 76"/>
                <wp:cNvGraphicFramePr/>
                <a:graphic xmlns:a="http://schemas.openxmlformats.org/drawingml/2006/main">
                  <a:graphicData uri="http://schemas.microsoft.com/office/word/2010/wordprocessingShape">
                    <wps:wsp>
                      <wps:cNvSpPr/>
                      <wps:spPr>
                        <a:xfrm>
                          <a:off x="0" y="0"/>
                          <a:ext cx="1240155" cy="11874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7B15E5" id="矩形 76" o:spid="_x0000_s1026" style="position:absolute;left:0;text-align:left;margin-left:58.05pt;margin-top:118.2pt;width:97.65pt;height:9.3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" filled="f" strokecolor="#c7000b" strokeweight="2.25pt"/>
            </w:pict>
          </mc:Fallback>
        </mc:AlternateContent>
      </w:r>
      <w:r w:rsidRPr="00D967AC">
        <w:rPr>
          <w:rFonts w:ascii="Huawei Sans" w:hAnsi="Huawei Sans"/>
          <w:noProof/>
        </w:rPr>
        <w:drawing>
          <wp:inline distT="0" distB="0" distL="0" distR="0" wp14:anchorId="05C4601B" wp14:editId="59A79A30">
            <wp:extent cx="5419725" cy="2416655"/>
            <wp:effectExtent l="19050" t="19050" r="9525" b="222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27159" cy="2419970"/>
                    </a:xfrm>
                    <a:prstGeom prst="rect">
                      <a:avLst/>
                    </a:prstGeom>
                    <a:noFill/>
                    <a:ln w="12700">
                      <a:solidFill>
                        <a:schemeClr val="bg1">
                          <a:lumMod val="85000"/>
                        </a:schemeClr>
                      </a:solidFill>
                    </a:ln>
                  </pic:spPr>
                </pic:pic>
              </a:graphicData>
            </a:graphic>
          </wp:inline>
        </w:drawing>
      </w:r>
    </w:p>
    <w:p w14:paraId="2D1924B4" w14:textId="77777777" w:rsidR="000A4A2C" w:rsidRPr="00D967AC" w:rsidRDefault="000A4A2C" w:rsidP="000A4A2C">
      <w:pPr>
        <w:rPr>
          <w:rFonts w:ascii="Huawei Sans" w:hAnsi="Huawei Sans"/>
          <w:noProof/>
        </w:rPr>
      </w:pPr>
    </w:p>
    <w:p w14:paraId="38A1D120" w14:textId="77777777" w:rsidR="000A4A2C" w:rsidRPr="00D967AC" w:rsidRDefault="000A4A2C" w:rsidP="000A4A2C">
      <w:pPr>
        <w:pStyle w:val="1e"/>
        <w:rPr>
          <w:noProof/>
        </w:rPr>
      </w:pPr>
      <w:r w:rsidRPr="00D967AC">
        <w:rPr>
          <w:rFonts w:hint="eastAsia"/>
        </w:rPr>
        <w:t xml:space="preserve"># Change the </w:t>
      </w:r>
      <w:r w:rsidRPr="00D967AC">
        <w:t>virtual network's</w:t>
      </w:r>
      <w:r w:rsidRPr="00D967AC">
        <w:rPr>
          <w:rFonts w:hint="eastAsia"/>
        </w:rPr>
        <w:t xml:space="preserve"> instance name, IP address, gateway, and uplink and downlink bandwidths to be the same as planned ones.</w:t>
      </w:r>
    </w:p>
    <w:p w14:paraId="32E09A42" w14:textId="77777777" w:rsidR="000A4A2C" w:rsidRPr="00D967AC" w:rsidRDefault="000A4A2C" w:rsidP="000A4A2C">
      <w:pPr>
        <w:pStyle w:val="Figure"/>
        <w:rPr>
          <w:rFonts w:ascii="Huawei Sans" w:hAnsi="Huawei Sans"/>
          <w:noProof/>
        </w:rPr>
      </w:pPr>
      <w:r w:rsidRPr="00D967AC">
        <w:rPr>
          <w:rFonts w:ascii="Huawei Sans" w:hAnsi="Huawei Sans"/>
          <w:noProof/>
        </w:rPr>
        <mc:AlternateContent>
          <mc:Choice Requires="wps">
            <w:drawing>
              <wp:anchor distT="0" distB="0" distL="114300" distR="114300" simplePos="0" relativeHeight="251727872" behindDoc="0" locked="0" layoutInCell="1" allowOverlap="1" wp14:anchorId="0DD30DFD" wp14:editId="74CC619F">
                <wp:simplePos x="0" y="0"/>
                <wp:positionH relativeFrom="column">
                  <wp:posOffset>2061210</wp:posOffset>
                </wp:positionH>
                <wp:positionV relativeFrom="paragraph">
                  <wp:posOffset>472440</wp:posOffset>
                </wp:positionV>
                <wp:extent cx="1709502" cy="2425147"/>
                <wp:effectExtent l="19050" t="19050" r="24130" b="13335"/>
                <wp:wrapNone/>
                <wp:docPr id="79" name="矩形 79"/>
                <wp:cNvGraphicFramePr/>
                <a:graphic xmlns:a="http://schemas.openxmlformats.org/drawingml/2006/main">
                  <a:graphicData uri="http://schemas.microsoft.com/office/word/2010/wordprocessingShape">
                    <wps:wsp>
                      <wps:cNvSpPr/>
                      <wps:spPr>
                        <a:xfrm>
                          <a:off x="0" y="0"/>
                          <a:ext cx="1709502" cy="242514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0FE4A9" id="矩形 79" o:spid="_x0000_s1026" style="position:absolute;left:0;text-align:left;margin-left:162.3pt;margin-top:37.2pt;width:134.6pt;height:190.9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" filled="f" strokecolor="#c7000b" strokeweight="2.25pt"/>
            </w:pict>
          </mc:Fallback>
        </mc:AlternateContent>
      </w:r>
      <w:r w:rsidRPr="00D967AC">
        <w:rPr>
          <w:rFonts w:ascii="Huawei Sans" w:hAnsi="Huawei Sans"/>
          <w:noProof/>
        </w:rPr>
        <w:drawing>
          <wp:inline distT="0" distB="0" distL="0" distR="0" wp14:anchorId="5FCA123C" wp14:editId="662A8334">
            <wp:extent cx="3501782" cy="3596022"/>
            <wp:effectExtent l="19050" t="19050" r="22860" b="2349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pic:cNvPicPr/>
                  </pic:nvPicPr>
                  <pic:blipFill>
                    <a:blip r:embed="rId77">
                      <a:extLst>
                        <a:ext uri="{28A0092B-C50C-407E-A947-70E740481C1C}">
                          <a14:useLocalDpi xmlns:a14="http://schemas.microsoft.com/office/drawing/2010/main" val="0"/>
                        </a:ext>
                      </a:extLst>
                    </a:blip>
                    <a:stretch>
                      <a:fillRect/>
                    </a:stretch>
                  </pic:blipFill>
                  <pic:spPr>
                    <a:xfrm>
                      <a:off x="0" y="0"/>
                      <a:ext cx="3501782" cy="3596022"/>
                    </a:xfrm>
                    <a:prstGeom prst="rect">
                      <a:avLst/>
                    </a:prstGeom>
                    <a:noFill/>
                    <a:ln w="12700">
                      <a:solidFill>
                        <a:schemeClr val="bg1">
                          <a:lumMod val="85000"/>
                        </a:schemeClr>
                      </a:solidFill>
                    </a:ln>
                  </pic:spPr>
                </pic:pic>
              </a:graphicData>
            </a:graphic>
          </wp:inline>
        </w:drawing>
      </w:r>
    </w:p>
    <w:p w14:paraId="6D8AA373" w14:textId="77777777" w:rsidR="000A4A2C" w:rsidRPr="00D967AC" w:rsidRDefault="000A4A2C" w:rsidP="000A4A2C">
      <w:pPr>
        <w:pStyle w:val="Figure"/>
        <w:rPr>
          <w:rFonts w:ascii="Huawei Sans" w:hAnsi="Huawei Sans"/>
        </w:rPr>
      </w:pPr>
      <w:r w:rsidRPr="00D967AC">
        <w:rPr>
          <w:rFonts w:ascii="Huawei Sans" w:hAnsi="Huawei Sans"/>
          <w:noProof/>
        </w:rPr>
        <mc:AlternateContent>
          <mc:Choice Requires="wps">
            <w:drawing>
              <wp:anchor distT="0" distB="0" distL="114300" distR="114300" simplePos="0" relativeHeight="251728896" behindDoc="0" locked="0" layoutInCell="1" allowOverlap="1" wp14:anchorId="07F841F4" wp14:editId="5A06DBDF">
                <wp:simplePos x="0" y="0"/>
                <wp:positionH relativeFrom="column">
                  <wp:posOffset>2165985</wp:posOffset>
                </wp:positionH>
                <wp:positionV relativeFrom="paragraph">
                  <wp:posOffset>501015</wp:posOffset>
                </wp:positionV>
                <wp:extent cx="1781093" cy="2608027"/>
                <wp:effectExtent l="19050" t="19050" r="10160" b="20955"/>
                <wp:wrapNone/>
                <wp:docPr id="81" name="矩形 81"/>
                <wp:cNvGraphicFramePr/>
                <a:graphic xmlns:a="http://schemas.openxmlformats.org/drawingml/2006/main">
                  <a:graphicData uri="http://schemas.microsoft.com/office/word/2010/wordprocessingShape">
                    <wps:wsp>
                      <wps:cNvSpPr/>
                      <wps:spPr>
                        <a:xfrm>
                          <a:off x="0" y="0"/>
                          <a:ext cx="1781093" cy="260802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6FF224" id="矩形 81" o:spid="_x0000_s1026" style="position:absolute;left:0;text-align:left;margin-left:170.55pt;margin-top:39.45pt;width:140.25pt;height:205.3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" filled="f" strokecolor="#c7000b" strokeweight="2.25pt"/>
            </w:pict>
          </mc:Fallback>
        </mc:AlternateContent>
      </w:r>
      <w:r w:rsidRPr="00D967AC">
        <w:rPr>
          <w:rFonts w:ascii="Huawei Sans" w:hAnsi="Huawei Sans"/>
          <w:noProof/>
        </w:rPr>
        <w:drawing>
          <wp:inline distT="0" distB="0" distL="0" distR="0" wp14:anchorId="542DD69F" wp14:editId="7D8F7F14">
            <wp:extent cx="3730700" cy="3847451"/>
            <wp:effectExtent l="19050" t="19050" r="22225" b="2032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pic:cNvPicPr/>
                  </pic:nvPicPr>
                  <pic:blipFill>
                    <a:blip r:embed="rId78">
                      <a:extLst>
                        <a:ext uri="{28A0092B-C50C-407E-A947-70E740481C1C}">
                          <a14:useLocalDpi xmlns:a14="http://schemas.microsoft.com/office/drawing/2010/main" val="0"/>
                        </a:ext>
                      </a:extLst>
                    </a:blip>
                    <a:stretch>
                      <a:fillRect/>
                    </a:stretch>
                  </pic:blipFill>
                  <pic:spPr>
                    <a:xfrm>
                      <a:off x="0" y="0"/>
                      <a:ext cx="3730700" cy="3847451"/>
                    </a:xfrm>
                    <a:prstGeom prst="rect">
                      <a:avLst/>
                    </a:prstGeom>
                    <a:noFill/>
                    <a:ln w="12700">
                      <a:solidFill>
                        <a:schemeClr val="bg1">
                          <a:lumMod val="85000"/>
                        </a:schemeClr>
                      </a:solidFill>
                    </a:ln>
                  </pic:spPr>
                </pic:pic>
              </a:graphicData>
            </a:graphic>
          </wp:inline>
        </w:drawing>
      </w:r>
    </w:p>
    <w:p w14:paraId="7AAD6BEF" w14:textId="77777777" w:rsidR="000A4A2C" w:rsidRPr="00D967AC" w:rsidRDefault="000A4A2C" w:rsidP="000A4A2C">
      <w:pPr>
        <w:rPr>
          <w:rFonts w:ascii="Huawei Sans" w:hAnsi="Huawei Sans"/>
          <w:noProof/>
        </w:rPr>
      </w:pPr>
    </w:p>
    <w:p w14:paraId="6A12A516" w14:textId="77777777" w:rsidR="000A4A2C" w:rsidRPr="00D967AC" w:rsidRDefault="000A4A2C" w:rsidP="000A4A2C">
      <w:pPr>
        <w:pStyle w:val="1e"/>
        <w:rPr>
          <w:noProof/>
        </w:rPr>
      </w:pPr>
      <w:r w:rsidRPr="00D967AC">
        <w:rPr>
          <w:rFonts w:hint="eastAsia"/>
        </w:rPr>
        <w:lastRenderedPageBreak/>
        <w:t># Configure the NTP server at the HQ based on the ZTP plan.</w:t>
      </w:r>
    </w:p>
    <w:p w14:paraId="6854212B" w14:textId="77777777" w:rsidR="000A4A2C" w:rsidRPr="00D967AC" w:rsidRDefault="000A4A2C" w:rsidP="000A4A2C">
      <w:pPr>
        <w:pStyle w:val="Figure"/>
        <w:ind w:left="0"/>
        <w:jc w:val="right"/>
        <w:rPr>
          <w:rFonts w:ascii="Huawei Sans" w:hAnsi="Huawei Sans"/>
          <w:noProof/>
        </w:rPr>
      </w:pPr>
      <w:r w:rsidRPr="00D967AC">
        <w:rPr>
          <w:rFonts w:ascii="Huawei Sans" w:hAnsi="Huawei Sans"/>
          <w:noProof/>
        </w:rPr>
        <mc:AlternateContent>
          <mc:Choice Requires="wps">
            <w:drawing>
              <wp:anchor distT="0" distB="0" distL="114300" distR="114300" simplePos="0" relativeHeight="251731968" behindDoc="0" locked="0" layoutInCell="1" allowOverlap="1" wp14:anchorId="050B22FF" wp14:editId="174A4683">
                <wp:simplePos x="0" y="0"/>
                <wp:positionH relativeFrom="column">
                  <wp:posOffset>2299335</wp:posOffset>
                </wp:positionH>
                <wp:positionV relativeFrom="paragraph">
                  <wp:posOffset>1477010</wp:posOffset>
                </wp:positionV>
                <wp:extent cx="3625794" cy="341906"/>
                <wp:effectExtent l="19050" t="19050" r="13335" b="20320"/>
                <wp:wrapNone/>
                <wp:docPr id="85" name="矩形 85"/>
                <wp:cNvGraphicFramePr/>
                <a:graphic xmlns:a="http://schemas.openxmlformats.org/drawingml/2006/main">
                  <a:graphicData uri="http://schemas.microsoft.com/office/word/2010/wordprocessingShape">
                    <wps:wsp>
                      <wps:cNvSpPr/>
                      <wps:spPr>
                        <a:xfrm>
                          <a:off x="0" y="0"/>
                          <a:ext cx="3625794" cy="34190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F5156B" id="矩形 85" o:spid="_x0000_s1026" style="position:absolute;left:0;text-align:left;margin-left:181.05pt;margin-top:116.3pt;width:285.5pt;height:26.9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730944" behindDoc="0" locked="0" layoutInCell="1" allowOverlap="1" wp14:anchorId="177FDA12" wp14:editId="1EDDAD26">
                <wp:simplePos x="0" y="0"/>
                <wp:positionH relativeFrom="column">
                  <wp:posOffset>2508885</wp:posOffset>
                </wp:positionH>
                <wp:positionV relativeFrom="paragraph">
                  <wp:posOffset>295910</wp:posOffset>
                </wp:positionV>
                <wp:extent cx="294005" cy="127000"/>
                <wp:effectExtent l="19050" t="19050" r="10795" b="25400"/>
                <wp:wrapNone/>
                <wp:docPr id="84" name="矩形 84"/>
                <wp:cNvGraphicFramePr/>
                <a:graphic xmlns:a="http://schemas.openxmlformats.org/drawingml/2006/main">
                  <a:graphicData uri="http://schemas.microsoft.com/office/word/2010/wordprocessingShape">
                    <wps:wsp>
                      <wps:cNvSpPr/>
                      <wps:spPr>
                        <a:xfrm>
                          <a:off x="0" y="0"/>
                          <a:ext cx="294005" cy="1270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C5EF34" id="矩形 84" o:spid="_x0000_s1026" style="position:absolute;left:0;text-align:left;margin-left:197.55pt;margin-top:23.3pt;width:23.15pt;height:10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729920" behindDoc="0" locked="0" layoutInCell="1" allowOverlap="1" wp14:anchorId="39483EA8" wp14:editId="2398812F">
                <wp:simplePos x="0" y="0"/>
                <wp:positionH relativeFrom="column">
                  <wp:posOffset>861060</wp:posOffset>
                </wp:positionH>
                <wp:positionV relativeFrom="paragraph">
                  <wp:posOffset>534035</wp:posOffset>
                </wp:positionV>
                <wp:extent cx="1303655" cy="158750"/>
                <wp:effectExtent l="19050" t="19050" r="10795" b="12700"/>
                <wp:wrapNone/>
                <wp:docPr id="82" name="矩形 82"/>
                <wp:cNvGraphicFramePr/>
                <a:graphic xmlns:a="http://schemas.openxmlformats.org/drawingml/2006/main">
                  <a:graphicData uri="http://schemas.microsoft.com/office/word/2010/wordprocessingShape">
                    <wps:wsp>
                      <wps:cNvSpPr/>
                      <wps:spPr>
                        <a:xfrm>
                          <a:off x="0" y="0"/>
                          <a:ext cx="1303655" cy="1587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593B65" id="矩形 82" o:spid="_x0000_s1026" style="position:absolute;left:0;text-align:left;margin-left:67.8pt;margin-top:42.05pt;width:102.65pt;height:12.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" filled="f" strokecolor="#c7000b" strokeweight="2.25pt"/>
            </w:pict>
          </mc:Fallback>
        </mc:AlternateContent>
      </w:r>
      <w:r w:rsidRPr="00D967AC">
        <w:rPr>
          <w:rFonts w:ascii="Huawei Sans" w:hAnsi="Huawei Sans"/>
          <w:noProof/>
        </w:rPr>
        <w:drawing>
          <wp:inline distT="0" distB="0" distL="0" distR="0" wp14:anchorId="2CA0ACDC" wp14:editId="2B144406">
            <wp:extent cx="5247812" cy="2123686"/>
            <wp:effectExtent l="19050" t="19050" r="10160" b="1016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47812" cy="2123686"/>
                    </a:xfrm>
                    <a:prstGeom prst="rect">
                      <a:avLst/>
                    </a:prstGeom>
                    <a:noFill/>
                    <a:ln w="12700">
                      <a:solidFill>
                        <a:schemeClr val="bg1">
                          <a:lumMod val="85000"/>
                        </a:schemeClr>
                      </a:solidFill>
                    </a:ln>
                  </pic:spPr>
                </pic:pic>
              </a:graphicData>
            </a:graphic>
          </wp:inline>
        </w:drawing>
      </w:r>
    </w:p>
    <w:p w14:paraId="7E896933" w14:textId="77777777" w:rsidR="000A4A2C" w:rsidRPr="00D967AC" w:rsidRDefault="000A4A2C" w:rsidP="000A4A2C">
      <w:pPr>
        <w:rPr>
          <w:rFonts w:ascii="Huawei Sans" w:hAnsi="Huawei Sans"/>
          <w:noProof/>
        </w:rPr>
      </w:pPr>
    </w:p>
    <w:p w14:paraId="7895D005" w14:textId="77777777" w:rsidR="000A4A2C" w:rsidRPr="00D967AC" w:rsidRDefault="000A4A2C" w:rsidP="000A4A2C">
      <w:pPr>
        <w:pStyle w:val="1e"/>
        <w:rPr>
          <w:noProof/>
        </w:rPr>
      </w:pPr>
      <w:r w:rsidRPr="00D967AC">
        <w:rPr>
          <w:rFonts w:hint="eastAsia"/>
        </w:rPr>
        <w:t># Configure other sites based on the ZTP plan by referring to the ZTP configuration method for the HQ site.</w:t>
      </w:r>
    </w:p>
    <w:p w14:paraId="265A51D2" w14:textId="77777777" w:rsidR="000A4A2C" w:rsidRPr="00D967AC" w:rsidRDefault="000A4A2C" w:rsidP="000A4A2C">
      <w:pPr>
        <w:pStyle w:val="30"/>
        <w:ind w:left="1701" w:hanging="159"/>
        <w:outlineLvl w:val="4"/>
      </w:pPr>
      <w:r w:rsidRPr="00D967AC">
        <w:rPr>
          <w:rFonts w:hint="eastAsia"/>
        </w:rPr>
        <w:t>Configure email sending/receiving.</w:t>
      </w:r>
    </w:p>
    <w:p w14:paraId="72019E75" w14:textId="77777777" w:rsidR="000A4A2C" w:rsidRPr="00D967AC" w:rsidRDefault="000A4A2C" w:rsidP="000A4A2C">
      <w:pPr>
        <w:pStyle w:val="1e"/>
      </w:pPr>
      <w:r w:rsidRPr="00D967AC">
        <w:rPr>
          <w:rFonts w:hint="eastAsia"/>
        </w:rPr>
        <w:t>Confirm the email server configuration.</w:t>
      </w:r>
    </w:p>
    <w:p w14:paraId="4328DF0C" w14:textId="77777777" w:rsidR="000A4A2C" w:rsidRPr="00D967AC" w:rsidRDefault="000A4A2C" w:rsidP="000A4A2C">
      <w:pPr>
        <w:pStyle w:val="1e"/>
      </w:pPr>
      <w:r w:rsidRPr="00D967AC">
        <w:rPr>
          <w:rFonts w:hint="eastAsia"/>
        </w:rPr>
        <w:t>Log in to iMaster NCE-WAN using the administrator account (</w:t>
      </w:r>
      <w:r w:rsidRPr="00D967AC">
        <w:rPr>
          <w:rFonts w:hint="eastAsia"/>
          <w:b/>
        </w:rPr>
        <w:t>admin/Huawei12#$</w:t>
      </w:r>
      <w:r w:rsidRPr="00D967AC">
        <w:rPr>
          <w:rFonts w:hint="eastAsia"/>
        </w:rPr>
        <w:t xml:space="preserve">), and choose </w:t>
      </w:r>
      <w:r w:rsidRPr="00D967AC">
        <w:rPr>
          <w:rFonts w:hint="eastAsia"/>
          <w:b/>
        </w:rPr>
        <w:t>Administration &gt; Third Party Service &gt; Email Server</w:t>
      </w:r>
      <w:r w:rsidRPr="00D967AC">
        <w:rPr>
          <w:rFonts w:hint="eastAsia"/>
        </w:rPr>
        <w:t xml:space="preserve"> to check whether the email server has been configured.</w:t>
      </w:r>
    </w:p>
    <w:p w14:paraId="1201A29C" w14:textId="77777777" w:rsidR="000A4A2C" w:rsidRPr="00D967AC" w:rsidRDefault="000A4A2C" w:rsidP="000A4A2C">
      <w:pPr>
        <w:pStyle w:val="Figure"/>
        <w:rPr>
          <w:rFonts w:ascii="Huawei Sans" w:hAnsi="Huawei Sans"/>
        </w:rPr>
      </w:pPr>
      <w:r w:rsidRPr="00D967AC">
        <w:rPr>
          <w:rFonts w:ascii="Huawei Sans" w:hAnsi="Huawei Sans"/>
          <w:noProof/>
        </w:rPr>
        <mc:AlternateContent>
          <mc:Choice Requires="wps">
            <w:drawing>
              <wp:anchor distT="0" distB="0" distL="114300" distR="114300" simplePos="0" relativeHeight="251732992" behindDoc="0" locked="0" layoutInCell="1" allowOverlap="1" wp14:anchorId="43825453" wp14:editId="79E9CC31">
                <wp:simplePos x="0" y="0"/>
                <wp:positionH relativeFrom="column">
                  <wp:posOffset>2813685</wp:posOffset>
                </wp:positionH>
                <wp:positionV relativeFrom="paragraph">
                  <wp:posOffset>1043940</wp:posOffset>
                </wp:positionV>
                <wp:extent cx="978011" cy="540688"/>
                <wp:effectExtent l="19050" t="19050" r="12700" b="12065"/>
                <wp:wrapNone/>
                <wp:docPr id="86" name="矩形 86"/>
                <wp:cNvGraphicFramePr/>
                <a:graphic xmlns:a="http://schemas.openxmlformats.org/drawingml/2006/main">
                  <a:graphicData uri="http://schemas.microsoft.com/office/word/2010/wordprocessingShape">
                    <wps:wsp>
                      <wps:cNvSpPr/>
                      <wps:spPr>
                        <a:xfrm>
                          <a:off x="0" y="0"/>
                          <a:ext cx="978011" cy="54068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F44394" id="矩形 86" o:spid="_x0000_s1026" style="position:absolute;left:0;text-align:left;margin-left:221.55pt;margin-top:82.2pt;width:77pt;height:42.5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" filled="f" strokecolor="#c7000b" strokeweight="2.25pt"/>
            </w:pict>
          </mc:Fallback>
        </mc:AlternateContent>
      </w:r>
      <w:r w:rsidRPr="00D967AC">
        <w:rPr>
          <w:rFonts w:ascii="Huawei Sans" w:hAnsi="Huawei Sans"/>
          <w:noProof/>
        </w:rPr>
        <w:drawing>
          <wp:inline distT="0" distB="0" distL="0" distR="0" wp14:anchorId="194B5E0D" wp14:editId="7B63E213">
            <wp:extent cx="3603698" cy="3356588"/>
            <wp:effectExtent l="19050" t="19050" r="15875" b="158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80">
                      <a:extLst>
                        <a:ext uri="{28A0092B-C50C-407E-A947-70E740481C1C}">
                          <a14:useLocalDpi xmlns:a14="http://schemas.microsoft.com/office/drawing/2010/main" val="0"/>
                        </a:ext>
                      </a:extLst>
                    </a:blip>
                    <a:stretch>
                      <a:fillRect/>
                    </a:stretch>
                  </pic:blipFill>
                  <pic:spPr>
                    <a:xfrm>
                      <a:off x="0" y="0"/>
                      <a:ext cx="3603698" cy="3356588"/>
                    </a:xfrm>
                    <a:prstGeom prst="rect">
                      <a:avLst/>
                    </a:prstGeom>
                    <a:noFill/>
                    <a:ln w="12700">
                      <a:solidFill>
                        <a:schemeClr val="bg1">
                          <a:lumMod val="85000"/>
                        </a:schemeClr>
                      </a:solidFill>
                    </a:ln>
                  </pic:spPr>
                </pic:pic>
              </a:graphicData>
            </a:graphic>
          </wp:inline>
        </w:drawing>
      </w:r>
    </w:p>
    <w:p w14:paraId="63C7E694" w14:textId="77777777" w:rsidR="000A4A2C" w:rsidRPr="00D967AC" w:rsidRDefault="000A4A2C" w:rsidP="000A4A2C">
      <w:pPr>
        <w:pStyle w:val="Figure"/>
        <w:rPr>
          <w:rFonts w:ascii="Huawei Sans" w:hAnsi="Huawei Sans"/>
        </w:rPr>
      </w:pPr>
      <w:r w:rsidRPr="00D967AC">
        <w:rPr>
          <w:rFonts w:ascii="Huawei Sans" w:hAnsi="Huawei Sans"/>
          <w:noProof/>
        </w:rPr>
        <w:lastRenderedPageBreak/>
        <mc:AlternateContent>
          <mc:Choice Requires="wps">
            <w:drawing>
              <wp:anchor distT="0" distB="0" distL="114300" distR="114300" simplePos="0" relativeHeight="251734016" behindDoc="0" locked="0" layoutInCell="1" allowOverlap="1" wp14:anchorId="41E4EC70" wp14:editId="064F5025">
                <wp:simplePos x="0" y="0"/>
                <wp:positionH relativeFrom="column">
                  <wp:posOffset>1708785</wp:posOffset>
                </wp:positionH>
                <wp:positionV relativeFrom="paragraph">
                  <wp:posOffset>97790</wp:posOffset>
                </wp:positionV>
                <wp:extent cx="1319917" cy="2297927"/>
                <wp:effectExtent l="19050" t="19050" r="13970" b="26670"/>
                <wp:wrapNone/>
                <wp:docPr id="88" name="矩形 88"/>
                <wp:cNvGraphicFramePr/>
                <a:graphic xmlns:a="http://schemas.openxmlformats.org/drawingml/2006/main">
                  <a:graphicData uri="http://schemas.microsoft.com/office/word/2010/wordprocessingShape">
                    <wps:wsp>
                      <wps:cNvSpPr/>
                      <wps:spPr>
                        <a:xfrm>
                          <a:off x="0" y="0"/>
                          <a:ext cx="1319917" cy="229792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D85EB3" id="矩形 88" o:spid="_x0000_s1026" style="position:absolute;left:0;text-align:left;margin-left:134.55pt;margin-top:7.7pt;width:103.95pt;height:180.9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" filled="f" strokecolor="#c7000b" strokeweight="2.25pt"/>
            </w:pict>
          </mc:Fallback>
        </mc:AlternateContent>
      </w:r>
      <w:r w:rsidRPr="00D967AC">
        <w:rPr>
          <w:rFonts w:ascii="Huawei Sans" w:hAnsi="Huawei Sans"/>
          <w:noProof/>
        </w:rPr>
        <w:drawing>
          <wp:inline distT="0" distB="0" distL="0" distR="0" wp14:anchorId="2BC24B8C" wp14:editId="57D904DD">
            <wp:extent cx="2715532" cy="3824104"/>
            <wp:effectExtent l="19050" t="19050" r="27940" b="2413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a:blip r:embed="rId81">
                      <a:extLst>
                        <a:ext uri="{28A0092B-C50C-407E-A947-70E740481C1C}">
                          <a14:useLocalDpi xmlns:a14="http://schemas.microsoft.com/office/drawing/2010/main" val="0"/>
                        </a:ext>
                      </a:extLst>
                    </a:blip>
                    <a:stretch>
                      <a:fillRect/>
                    </a:stretch>
                  </pic:blipFill>
                  <pic:spPr>
                    <a:xfrm>
                      <a:off x="0" y="0"/>
                      <a:ext cx="2715532" cy="3824104"/>
                    </a:xfrm>
                    <a:prstGeom prst="rect">
                      <a:avLst/>
                    </a:prstGeom>
                    <a:noFill/>
                    <a:ln w="12700">
                      <a:solidFill>
                        <a:schemeClr val="bg1">
                          <a:lumMod val="85000"/>
                        </a:schemeClr>
                      </a:solidFill>
                    </a:ln>
                  </pic:spPr>
                </pic:pic>
              </a:graphicData>
            </a:graphic>
          </wp:inline>
        </w:drawing>
      </w:r>
    </w:p>
    <w:p w14:paraId="06E5A68B" w14:textId="77777777" w:rsidR="000A4A2C" w:rsidRPr="00D967AC" w:rsidRDefault="000A4A2C" w:rsidP="000A4A2C">
      <w:pPr>
        <w:rPr>
          <w:rFonts w:ascii="Huawei Sans" w:hAnsi="Huawei Sans"/>
        </w:rPr>
      </w:pPr>
    </w:p>
    <w:p w14:paraId="3332CFC1" w14:textId="77777777" w:rsidR="000A4A2C" w:rsidRPr="00D967AC" w:rsidRDefault="000A4A2C" w:rsidP="000A4A2C">
      <w:pPr>
        <w:pStyle w:val="1e"/>
      </w:pPr>
      <w:r w:rsidRPr="00D967AC">
        <w:rPr>
          <w:rFonts w:hint="eastAsia"/>
        </w:rPr>
        <w:t>Each site has an email address for receiving deployment emails. The email account plan is as follows.</w:t>
      </w:r>
    </w:p>
    <w:tbl>
      <w:tblPr>
        <w:tblStyle w:val="Table"/>
        <w:tblW w:w="7938" w:type="dxa"/>
        <w:tblInd w:w="1252" w:type="dxa"/>
        <w:tblLook w:val="04A0" w:firstRow="1" w:lastRow="0" w:firstColumn="1" w:lastColumn="0" w:noHBand="0" w:noVBand="1"/>
      </w:tblPr>
      <w:tblGrid>
        <w:gridCol w:w="1103"/>
        <w:gridCol w:w="2332"/>
        <w:gridCol w:w="1970"/>
        <w:gridCol w:w="2533"/>
      </w:tblGrid>
      <w:tr w:rsidR="000A4A2C" w:rsidRPr="00D967AC" w14:paraId="47A5374A" w14:textId="77777777" w:rsidTr="000A4A2C">
        <w:trPr>
          <w:cnfStyle w:val="100000000000" w:firstRow="1" w:lastRow="0" w:firstColumn="0" w:lastColumn="0" w:oddVBand="0" w:evenVBand="0" w:oddHBand="0" w:evenHBand="0" w:firstRowFirstColumn="0" w:firstRowLastColumn="0" w:lastRowFirstColumn="0" w:lastRowLastColumn="0"/>
          <w:cantSplit w:val="0"/>
          <w:tblHeader/>
        </w:trPr>
        <w:tc>
          <w:tcPr>
            <w:tcW w:w="0" w:type="auto"/>
            <w:tcBorders>
              <w:top w:val="single" w:sz="18" w:space="0" w:color="auto"/>
              <w:left w:val="single" w:sz="18" w:space="0" w:color="auto"/>
            </w:tcBorders>
          </w:tcPr>
          <w:p w14:paraId="3F58EDDD"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Site</w:t>
            </w:r>
          </w:p>
        </w:tc>
        <w:tc>
          <w:tcPr>
            <w:tcW w:w="0" w:type="auto"/>
            <w:tcBorders>
              <w:top w:val="single" w:sz="18" w:space="0" w:color="auto"/>
            </w:tcBorders>
          </w:tcPr>
          <w:p w14:paraId="51AA0D74"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Email Address</w:t>
            </w:r>
          </w:p>
        </w:tc>
        <w:tc>
          <w:tcPr>
            <w:tcW w:w="1970" w:type="dxa"/>
            <w:tcBorders>
              <w:top w:val="single" w:sz="18" w:space="0" w:color="auto"/>
            </w:tcBorders>
          </w:tcPr>
          <w:p w14:paraId="03D2F0A3"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IP Address of the Deployment PC</w:t>
            </w:r>
          </w:p>
        </w:tc>
        <w:tc>
          <w:tcPr>
            <w:tcW w:w="2533" w:type="dxa"/>
            <w:tcBorders>
              <w:top w:val="single" w:sz="18" w:space="0" w:color="auto"/>
              <w:right w:val="single" w:sz="18" w:space="0" w:color="auto"/>
            </w:tcBorders>
          </w:tcPr>
          <w:p w14:paraId="4E665A5B"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User Name/Password of the Deployment PC</w:t>
            </w:r>
          </w:p>
        </w:tc>
      </w:tr>
      <w:tr w:rsidR="000A4A2C" w:rsidRPr="00D967AC" w14:paraId="72CA8D74" w14:textId="77777777" w:rsidTr="000A4A2C">
        <w:trPr>
          <w:cantSplit w:val="0"/>
        </w:trPr>
        <w:tc>
          <w:tcPr>
            <w:tcW w:w="0" w:type="auto"/>
            <w:vMerge w:val="restart"/>
            <w:tcBorders>
              <w:left w:val="single" w:sz="18" w:space="0" w:color="auto"/>
            </w:tcBorders>
          </w:tcPr>
          <w:p w14:paraId="2846F0BE" w14:textId="77777777" w:rsidR="000A4A2C" w:rsidRPr="00D967AC" w:rsidRDefault="000A4A2C" w:rsidP="000A4A2C">
            <w:pPr>
              <w:pStyle w:val="TableText"/>
            </w:pPr>
            <w:r w:rsidRPr="00D967AC">
              <w:t>HQ</w:t>
            </w:r>
          </w:p>
        </w:tc>
        <w:tc>
          <w:tcPr>
            <w:tcW w:w="0" w:type="auto"/>
            <w:vMerge w:val="restart"/>
          </w:tcPr>
          <w:p w14:paraId="448E8137" w14:textId="77777777" w:rsidR="000A4A2C" w:rsidRPr="00D967AC" w:rsidRDefault="000A4A2C" w:rsidP="000A4A2C">
            <w:pPr>
              <w:pStyle w:val="TableText"/>
            </w:pPr>
            <w:r w:rsidRPr="00D967AC">
              <w:t>hq@sdwan.com</w:t>
            </w:r>
          </w:p>
        </w:tc>
        <w:tc>
          <w:tcPr>
            <w:tcW w:w="1970" w:type="dxa"/>
          </w:tcPr>
          <w:p w14:paraId="29FFECCE" w14:textId="77777777" w:rsidR="000A4A2C" w:rsidRPr="00D967AC" w:rsidRDefault="000A4A2C" w:rsidP="000A4A2C">
            <w:pPr>
              <w:pStyle w:val="TableText"/>
            </w:pPr>
            <w:r w:rsidRPr="00D967AC">
              <w:rPr>
                <w:rFonts w:hint="eastAsia"/>
              </w:rPr>
              <w:t>172.21.16.232</w:t>
            </w:r>
          </w:p>
        </w:tc>
        <w:tc>
          <w:tcPr>
            <w:tcW w:w="2533" w:type="dxa"/>
            <w:tcBorders>
              <w:right w:val="single" w:sz="18" w:space="0" w:color="auto"/>
            </w:tcBorders>
          </w:tcPr>
          <w:p w14:paraId="5A2C5BCC" w14:textId="77777777" w:rsidR="000A4A2C" w:rsidRPr="00D967AC" w:rsidRDefault="000A4A2C" w:rsidP="000A4A2C">
            <w:pPr>
              <w:pStyle w:val="TableText"/>
            </w:pPr>
            <w:r w:rsidRPr="00D967AC">
              <w:rPr>
                <w:rFonts w:hint="eastAsia"/>
              </w:rPr>
              <w:t>admin/Huawei@123</w:t>
            </w:r>
          </w:p>
        </w:tc>
      </w:tr>
      <w:tr w:rsidR="000A4A2C" w:rsidRPr="00D967AC" w14:paraId="773B1A0F" w14:textId="77777777" w:rsidTr="000A4A2C">
        <w:trPr>
          <w:cantSplit w:val="0"/>
        </w:trPr>
        <w:tc>
          <w:tcPr>
            <w:tcW w:w="0" w:type="auto"/>
            <w:vMerge/>
            <w:tcBorders>
              <w:left w:val="single" w:sz="18" w:space="0" w:color="auto"/>
            </w:tcBorders>
          </w:tcPr>
          <w:p w14:paraId="5FA18E01" w14:textId="77777777" w:rsidR="000A4A2C" w:rsidRPr="00D967AC" w:rsidRDefault="000A4A2C" w:rsidP="000A4A2C">
            <w:pPr>
              <w:pStyle w:val="TableText"/>
            </w:pPr>
          </w:p>
        </w:tc>
        <w:tc>
          <w:tcPr>
            <w:tcW w:w="0" w:type="auto"/>
            <w:vMerge/>
          </w:tcPr>
          <w:p w14:paraId="53D1A7BC" w14:textId="77777777" w:rsidR="000A4A2C" w:rsidRPr="00D967AC" w:rsidRDefault="000A4A2C" w:rsidP="000A4A2C">
            <w:pPr>
              <w:pStyle w:val="TableText"/>
            </w:pPr>
          </w:p>
        </w:tc>
        <w:tc>
          <w:tcPr>
            <w:tcW w:w="1970" w:type="dxa"/>
          </w:tcPr>
          <w:p w14:paraId="2D1CBC4D" w14:textId="77777777" w:rsidR="000A4A2C" w:rsidRPr="00D967AC" w:rsidRDefault="000A4A2C" w:rsidP="000A4A2C">
            <w:pPr>
              <w:pStyle w:val="TableText"/>
            </w:pPr>
            <w:r w:rsidRPr="00D967AC">
              <w:rPr>
                <w:rFonts w:hint="eastAsia"/>
              </w:rPr>
              <w:t>172.21.16.233</w:t>
            </w:r>
          </w:p>
        </w:tc>
        <w:tc>
          <w:tcPr>
            <w:tcW w:w="2533" w:type="dxa"/>
            <w:tcBorders>
              <w:right w:val="single" w:sz="18" w:space="0" w:color="auto"/>
            </w:tcBorders>
          </w:tcPr>
          <w:p w14:paraId="4270AA1E" w14:textId="77777777" w:rsidR="000A4A2C" w:rsidRPr="00D967AC" w:rsidRDefault="000A4A2C" w:rsidP="000A4A2C">
            <w:pPr>
              <w:pStyle w:val="TableText"/>
            </w:pPr>
            <w:r w:rsidRPr="00D967AC">
              <w:rPr>
                <w:rFonts w:hint="eastAsia"/>
              </w:rPr>
              <w:t>admin/Huawei@123</w:t>
            </w:r>
          </w:p>
        </w:tc>
      </w:tr>
      <w:tr w:rsidR="000A4A2C" w:rsidRPr="00D967AC" w14:paraId="47E07806" w14:textId="77777777" w:rsidTr="000A4A2C">
        <w:trPr>
          <w:cantSplit w:val="0"/>
        </w:trPr>
        <w:tc>
          <w:tcPr>
            <w:tcW w:w="0" w:type="auto"/>
            <w:vMerge w:val="restart"/>
            <w:tcBorders>
              <w:left w:val="single" w:sz="18" w:space="0" w:color="auto"/>
            </w:tcBorders>
          </w:tcPr>
          <w:p w14:paraId="3163B77F" w14:textId="77777777" w:rsidR="000A4A2C" w:rsidRPr="00D967AC" w:rsidRDefault="000A4A2C" w:rsidP="000A4A2C">
            <w:pPr>
              <w:pStyle w:val="TableText"/>
            </w:pPr>
            <w:r w:rsidRPr="00D967AC">
              <w:t>Branch-A</w:t>
            </w:r>
          </w:p>
        </w:tc>
        <w:tc>
          <w:tcPr>
            <w:tcW w:w="0" w:type="auto"/>
            <w:vMerge w:val="restart"/>
          </w:tcPr>
          <w:p w14:paraId="59835B53" w14:textId="77777777" w:rsidR="000A4A2C" w:rsidRPr="00D967AC" w:rsidRDefault="000A4A2C" w:rsidP="000A4A2C">
            <w:pPr>
              <w:pStyle w:val="TableText"/>
            </w:pPr>
            <w:r w:rsidRPr="00D967AC">
              <w:t>branch-a@sdwan.com</w:t>
            </w:r>
          </w:p>
        </w:tc>
        <w:tc>
          <w:tcPr>
            <w:tcW w:w="1970" w:type="dxa"/>
          </w:tcPr>
          <w:p w14:paraId="1F537757" w14:textId="77777777" w:rsidR="000A4A2C" w:rsidRPr="00D967AC" w:rsidRDefault="000A4A2C" w:rsidP="000A4A2C">
            <w:pPr>
              <w:pStyle w:val="TableText"/>
            </w:pPr>
            <w:r w:rsidRPr="00D967AC">
              <w:rPr>
                <w:rFonts w:hint="eastAsia"/>
              </w:rPr>
              <w:t>172.21.16.234</w:t>
            </w:r>
          </w:p>
        </w:tc>
        <w:tc>
          <w:tcPr>
            <w:tcW w:w="2533" w:type="dxa"/>
            <w:tcBorders>
              <w:right w:val="single" w:sz="18" w:space="0" w:color="auto"/>
            </w:tcBorders>
          </w:tcPr>
          <w:p w14:paraId="60160591" w14:textId="77777777" w:rsidR="000A4A2C" w:rsidRPr="00D967AC" w:rsidRDefault="000A4A2C" w:rsidP="000A4A2C">
            <w:pPr>
              <w:pStyle w:val="TableText"/>
            </w:pPr>
            <w:r w:rsidRPr="00D967AC">
              <w:rPr>
                <w:rFonts w:hint="eastAsia"/>
              </w:rPr>
              <w:t>admin/Huawei@123</w:t>
            </w:r>
          </w:p>
        </w:tc>
      </w:tr>
      <w:tr w:rsidR="000A4A2C" w:rsidRPr="00D967AC" w14:paraId="11096E1A" w14:textId="77777777" w:rsidTr="000A4A2C">
        <w:trPr>
          <w:cantSplit w:val="0"/>
        </w:trPr>
        <w:tc>
          <w:tcPr>
            <w:tcW w:w="0" w:type="auto"/>
            <w:vMerge/>
            <w:tcBorders>
              <w:left w:val="single" w:sz="18" w:space="0" w:color="auto"/>
            </w:tcBorders>
          </w:tcPr>
          <w:p w14:paraId="09694AAF" w14:textId="77777777" w:rsidR="000A4A2C" w:rsidRPr="00D967AC" w:rsidRDefault="000A4A2C" w:rsidP="000A4A2C">
            <w:pPr>
              <w:pStyle w:val="TableText"/>
            </w:pPr>
          </w:p>
        </w:tc>
        <w:tc>
          <w:tcPr>
            <w:tcW w:w="0" w:type="auto"/>
            <w:vMerge/>
          </w:tcPr>
          <w:p w14:paraId="2762E083" w14:textId="77777777" w:rsidR="000A4A2C" w:rsidRPr="00D967AC" w:rsidRDefault="000A4A2C" w:rsidP="000A4A2C">
            <w:pPr>
              <w:pStyle w:val="TableText"/>
            </w:pPr>
          </w:p>
        </w:tc>
        <w:tc>
          <w:tcPr>
            <w:tcW w:w="1970" w:type="dxa"/>
          </w:tcPr>
          <w:p w14:paraId="174BB944" w14:textId="77777777" w:rsidR="000A4A2C" w:rsidRPr="00D967AC" w:rsidRDefault="000A4A2C" w:rsidP="000A4A2C">
            <w:pPr>
              <w:pStyle w:val="TableText"/>
            </w:pPr>
            <w:r w:rsidRPr="00D967AC">
              <w:rPr>
                <w:rFonts w:hint="eastAsia"/>
              </w:rPr>
              <w:t>172.21.16.235</w:t>
            </w:r>
          </w:p>
        </w:tc>
        <w:tc>
          <w:tcPr>
            <w:tcW w:w="2533" w:type="dxa"/>
            <w:tcBorders>
              <w:right w:val="single" w:sz="18" w:space="0" w:color="auto"/>
            </w:tcBorders>
          </w:tcPr>
          <w:p w14:paraId="4F0F179B" w14:textId="77777777" w:rsidR="000A4A2C" w:rsidRPr="00D967AC" w:rsidRDefault="000A4A2C" w:rsidP="000A4A2C">
            <w:pPr>
              <w:pStyle w:val="TableText"/>
            </w:pPr>
            <w:r w:rsidRPr="00D967AC">
              <w:rPr>
                <w:rFonts w:hint="eastAsia"/>
              </w:rPr>
              <w:t>admin/Huawei@123</w:t>
            </w:r>
          </w:p>
        </w:tc>
      </w:tr>
      <w:tr w:rsidR="000A4A2C" w:rsidRPr="00D967AC" w14:paraId="4CF41A7E" w14:textId="77777777" w:rsidTr="000A4A2C">
        <w:trPr>
          <w:cantSplit w:val="0"/>
        </w:trPr>
        <w:tc>
          <w:tcPr>
            <w:tcW w:w="0" w:type="auto"/>
            <w:tcBorders>
              <w:left w:val="single" w:sz="18" w:space="0" w:color="auto"/>
            </w:tcBorders>
          </w:tcPr>
          <w:p w14:paraId="31D1984A" w14:textId="77777777" w:rsidR="000A4A2C" w:rsidRPr="00D967AC" w:rsidRDefault="000A4A2C" w:rsidP="000A4A2C">
            <w:pPr>
              <w:pStyle w:val="TableText"/>
            </w:pPr>
            <w:r w:rsidRPr="00D967AC">
              <w:t>Branch-B</w:t>
            </w:r>
          </w:p>
        </w:tc>
        <w:tc>
          <w:tcPr>
            <w:tcW w:w="0" w:type="auto"/>
          </w:tcPr>
          <w:p w14:paraId="50CC153D" w14:textId="77777777" w:rsidR="000A4A2C" w:rsidRPr="00D967AC" w:rsidRDefault="000A4A2C" w:rsidP="000A4A2C">
            <w:pPr>
              <w:pStyle w:val="TableText"/>
            </w:pPr>
            <w:r w:rsidRPr="00D967AC">
              <w:t>branch-b@sdwan.com</w:t>
            </w:r>
          </w:p>
        </w:tc>
        <w:tc>
          <w:tcPr>
            <w:tcW w:w="1970" w:type="dxa"/>
          </w:tcPr>
          <w:p w14:paraId="4057B481" w14:textId="77777777" w:rsidR="000A4A2C" w:rsidRPr="00D967AC" w:rsidRDefault="000A4A2C" w:rsidP="000A4A2C">
            <w:pPr>
              <w:pStyle w:val="TableText"/>
            </w:pPr>
            <w:r w:rsidRPr="00D967AC">
              <w:rPr>
                <w:rFonts w:hint="eastAsia"/>
              </w:rPr>
              <w:t>172.21.16.236</w:t>
            </w:r>
          </w:p>
        </w:tc>
        <w:tc>
          <w:tcPr>
            <w:tcW w:w="2533" w:type="dxa"/>
            <w:tcBorders>
              <w:right w:val="single" w:sz="18" w:space="0" w:color="auto"/>
            </w:tcBorders>
          </w:tcPr>
          <w:p w14:paraId="7FB48F8D" w14:textId="77777777" w:rsidR="000A4A2C" w:rsidRPr="00D967AC" w:rsidRDefault="000A4A2C" w:rsidP="000A4A2C">
            <w:pPr>
              <w:pStyle w:val="TableText"/>
            </w:pPr>
            <w:r w:rsidRPr="00D967AC">
              <w:rPr>
                <w:rFonts w:hint="eastAsia"/>
              </w:rPr>
              <w:t>admin/Huawei@123</w:t>
            </w:r>
          </w:p>
        </w:tc>
      </w:tr>
      <w:tr w:rsidR="000A4A2C" w:rsidRPr="00D967AC" w14:paraId="51C41556" w14:textId="77777777" w:rsidTr="000A4A2C">
        <w:trPr>
          <w:cantSplit w:val="0"/>
        </w:trPr>
        <w:tc>
          <w:tcPr>
            <w:tcW w:w="0" w:type="auto"/>
            <w:tcBorders>
              <w:left w:val="single" w:sz="18" w:space="0" w:color="auto"/>
              <w:bottom w:val="single" w:sz="18" w:space="0" w:color="auto"/>
            </w:tcBorders>
          </w:tcPr>
          <w:p w14:paraId="4BA940CB" w14:textId="77777777" w:rsidR="000A4A2C" w:rsidRPr="00D967AC" w:rsidRDefault="000A4A2C" w:rsidP="000A4A2C">
            <w:pPr>
              <w:pStyle w:val="TableText"/>
            </w:pPr>
            <w:r w:rsidRPr="00D967AC">
              <w:t>Branch-C</w:t>
            </w:r>
          </w:p>
        </w:tc>
        <w:tc>
          <w:tcPr>
            <w:tcW w:w="0" w:type="auto"/>
            <w:tcBorders>
              <w:bottom w:val="single" w:sz="18" w:space="0" w:color="auto"/>
            </w:tcBorders>
          </w:tcPr>
          <w:p w14:paraId="3727909A" w14:textId="77777777" w:rsidR="000A4A2C" w:rsidRPr="00D967AC" w:rsidRDefault="000A4A2C" w:rsidP="000A4A2C">
            <w:pPr>
              <w:pStyle w:val="TableText"/>
            </w:pPr>
            <w:r w:rsidRPr="00D967AC">
              <w:t>branch-c@sdwan.com</w:t>
            </w:r>
          </w:p>
        </w:tc>
        <w:tc>
          <w:tcPr>
            <w:tcW w:w="1970" w:type="dxa"/>
            <w:tcBorders>
              <w:bottom w:val="single" w:sz="18" w:space="0" w:color="auto"/>
            </w:tcBorders>
          </w:tcPr>
          <w:p w14:paraId="03E32A28" w14:textId="77777777" w:rsidR="000A4A2C" w:rsidRPr="00D967AC" w:rsidRDefault="000A4A2C" w:rsidP="000A4A2C">
            <w:pPr>
              <w:pStyle w:val="TableText"/>
            </w:pPr>
            <w:r w:rsidRPr="00D967AC">
              <w:rPr>
                <w:rFonts w:hint="eastAsia"/>
              </w:rPr>
              <w:t>172.21.16.237</w:t>
            </w:r>
          </w:p>
        </w:tc>
        <w:tc>
          <w:tcPr>
            <w:tcW w:w="2533" w:type="dxa"/>
            <w:tcBorders>
              <w:bottom w:val="single" w:sz="18" w:space="0" w:color="auto"/>
              <w:right w:val="single" w:sz="18" w:space="0" w:color="auto"/>
            </w:tcBorders>
          </w:tcPr>
          <w:p w14:paraId="3CD4FB93" w14:textId="77777777" w:rsidR="000A4A2C" w:rsidRPr="00D967AC" w:rsidRDefault="000A4A2C" w:rsidP="000A4A2C">
            <w:pPr>
              <w:pStyle w:val="TableText"/>
            </w:pPr>
            <w:r w:rsidRPr="00D967AC">
              <w:rPr>
                <w:rFonts w:hint="eastAsia"/>
              </w:rPr>
              <w:t>admin/Huawei@123</w:t>
            </w:r>
          </w:p>
        </w:tc>
      </w:tr>
    </w:tbl>
    <w:p w14:paraId="6A736366" w14:textId="77777777" w:rsidR="000A4A2C" w:rsidRPr="00D967AC" w:rsidRDefault="000A4A2C" w:rsidP="000A4A2C">
      <w:pPr>
        <w:rPr>
          <w:rFonts w:ascii="Huawei Sans" w:hAnsi="Huawei Sans"/>
        </w:rPr>
      </w:pPr>
    </w:p>
    <w:p w14:paraId="67B9341E" w14:textId="77777777" w:rsidR="000A4A2C" w:rsidRPr="00D967AC" w:rsidRDefault="000A4A2C" w:rsidP="000A4A2C">
      <w:pPr>
        <w:pStyle w:val="1e"/>
      </w:pPr>
      <w:r w:rsidRPr="00D967AC">
        <w:rPr>
          <w:rFonts w:hint="eastAsia"/>
        </w:rPr>
        <w:t xml:space="preserve"># Choose </w:t>
      </w:r>
      <w:r w:rsidRPr="00D967AC">
        <w:rPr>
          <w:rFonts w:hint="eastAsia"/>
          <w:b/>
        </w:rPr>
        <w:t>Provision &gt; Physical Network &gt; ZTP</w:t>
      </w:r>
      <w:r w:rsidRPr="00D967AC">
        <w:rPr>
          <w:rFonts w:hint="eastAsia"/>
        </w:rPr>
        <w:t xml:space="preserve"> from the main menu and click </w:t>
      </w:r>
      <w:r w:rsidRPr="00D967AC">
        <w:rPr>
          <w:rFonts w:hint="eastAsia"/>
          <w:b/>
        </w:rPr>
        <w:t xml:space="preserve">Send </w:t>
      </w:r>
      <w:r w:rsidRPr="00D967AC">
        <w:rPr>
          <w:rFonts w:hint="eastAsia"/>
        </w:rPr>
        <w:t>Email.</w:t>
      </w:r>
    </w:p>
    <w:p w14:paraId="47114A99" w14:textId="77777777" w:rsidR="000A4A2C" w:rsidRPr="00D967AC" w:rsidRDefault="000A4A2C" w:rsidP="000A4A2C">
      <w:pPr>
        <w:pStyle w:val="Figure"/>
        <w:rPr>
          <w:rFonts w:ascii="Huawei Sans" w:hAnsi="Huawei Sans"/>
        </w:rPr>
      </w:pPr>
      <w:r w:rsidRPr="00D967AC">
        <w:rPr>
          <w:rFonts w:ascii="Huawei Sans" w:hAnsi="Huawei Sans"/>
          <w:noProof/>
        </w:rPr>
        <w:lastRenderedPageBreak/>
        <mc:AlternateContent>
          <mc:Choice Requires="wps">
            <w:drawing>
              <wp:anchor distT="0" distB="0" distL="114300" distR="114300" simplePos="0" relativeHeight="251735040" behindDoc="0" locked="0" layoutInCell="1" allowOverlap="1" wp14:anchorId="3B9C654E" wp14:editId="79E74510">
                <wp:simplePos x="0" y="0"/>
                <wp:positionH relativeFrom="column">
                  <wp:posOffset>4175760</wp:posOffset>
                </wp:positionH>
                <wp:positionV relativeFrom="paragraph">
                  <wp:posOffset>92075</wp:posOffset>
                </wp:positionV>
                <wp:extent cx="524787" cy="174928"/>
                <wp:effectExtent l="19050" t="19050" r="27940" b="15875"/>
                <wp:wrapNone/>
                <wp:docPr id="89" name="矩形 89"/>
                <wp:cNvGraphicFramePr/>
                <a:graphic xmlns:a="http://schemas.openxmlformats.org/drawingml/2006/main">
                  <a:graphicData uri="http://schemas.microsoft.com/office/word/2010/wordprocessingShape">
                    <wps:wsp>
                      <wps:cNvSpPr/>
                      <wps:spPr>
                        <a:xfrm>
                          <a:off x="0" y="0"/>
                          <a:ext cx="524787" cy="17492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2B8336" id="矩形 89" o:spid="_x0000_s1026" style="position:absolute;left:0;text-align:left;margin-left:328.8pt;margin-top:7.25pt;width:41.3pt;height:13.7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" filled="f" strokecolor="#c7000b" strokeweight="2.25pt"/>
            </w:pict>
          </mc:Fallback>
        </mc:AlternateContent>
      </w:r>
      <w:r w:rsidRPr="00D967AC">
        <w:rPr>
          <w:rFonts w:ascii="Huawei Sans" w:hAnsi="Huawei Sans"/>
          <w:noProof/>
        </w:rPr>
        <w:drawing>
          <wp:inline distT="0" distB="0" distL="0" distR="0" wp14:anchorId="38516DF3" wp14:editId="26F3D5ED">
            <wp:extent cx="4734105" cy="2086583"/>
            <wp:effectExtent l="19050" t="19050" r="9525" b="285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751877" cy="2094416"/>
                    </a:xfrm>
                    <a:prstGeom prst="rect">
                      <a:avLst/>
                    </a:prstGeom>
                    <a:noFill/>
                    <a:ln w="12700">
                      <a:solidFill>
                        <a:schemeClr val="bg1">
                          <a:lumMod val="85000"/>
                        </a:schemeClr>
                      </a:solidFill>
                    </a:ln>
                  </pic:spPr>
                </pic:pic>
              </a:graphicData>
            </a:graphic>
          </wp:inline>
        </w:drawing>
      </w:r>
    </w:p>
    <w:p w14:paraId="7D67B867" w14:textId="77777777" w:rsidR="000A4A2C" w:rsidRPr="00D967AC" w:rsidRDefault="000A4A2C" w:rsidP="000A4A2C">
      <w:pPr>
        <w:rPr>
          <w:rFonts w:ascii="Huawei Sans" w:hAnsi="Huawei Sans"/>
        </w:rPr>
      </w:pPr>
    </w:p>
    <w:p w14:paraId="0F1A4C0B" w14:textId="77777777" w:rsidR="000A4A2C" w:rsidRPr="00D967AC" w:rsidRDefault="000A4A2C" w:rsidP="000A4A2C">
      <w:pPr>
        <w:pStyle w:val="1e"/>
      </w:pPr>
      <w:r w:rsidRPr="00D967AC">
        <w:rPr>
          <w:rFonts w:hint="eastAsia"/>
        </w:rPr>
        <w:t xml:space="preserve"># On the </w:t>
      </w:r>
      <w:r w:rsidRPr="00D967AC">
        <w:rPr>
          <w:rFonts w:hint="eastAsia"/>
          <w:b/>
        </w:rPr>
        <w:t>Send Email</w:t>
      </w:r>
      <w:r w:rsidRPr="00D967AC">
        <w:rPr>
          <w:rFonts w:hint="eastAsia"/>
        </w:rPr>
        <w:t xml:space="preserve"> page, select a site and click </w:t>
      </w:r>
      <w:r w:rsidRPr="00D967AC">
        <w:rPr>
          <w:rFonts w:hint="eastAsia"/>
          <w:b/>
        </w:rPr>
        <w:t>Next</w:t>
      </w:r>
      <w:r w:rsidRPr="00D967AC">
        <w:rPr>
          <w:rFonts w:hint="eastAsia"/>
        </w:rPr>
        <w:t>.</w:t>
      </w:r>
    </w:p>
    <w:p w14:paraId="7EE408F3" w14:textId="77777777" w:rsidR="000A4A2C" w:rsidRPr="00D967AC" w:rsidRDefault="000A4A2C" w:rsidP="000A4A2C">
      <w:pPr>
        <w:pStyle w:val="Figure"/>
        <w:rPr>
          <w:rFonts w:ascii="Huawei Sans" w:hAnsi="Huawei Sans"/>
        </w:rPr>
      </w:pPr>
      <w:r w:rsidRPr="00D967AC">
        <w:rPr>
          <w:rFonts w:ascii="Huawei Sans" w:hAnsi="Huawei Sans"/>
          <w:noProof/>
        </w:rPr>
        <mc:AlternateContent>
          <mc:Choice Requires="wps">
            <w:drawing>
              <wp:anchor distT="0" distB="0" distL="114300" distR="114300" simplePos="0" relativeHeight="251738112" behindDoc="0" locked="0" layoutInCell="1" allowOverlap="1" wp14:anchorId="7362A5FC" wp14:editId="2A8699ED">
                <wp:simplePos x="0" y="0"/>
                <wp:positionH relativeFrom="column">
                  <wp:posOffset>4680585</wp:posOffset>
                </wp:positionH>
                <wp:positionV relativeFrom="paragraph">
                  <wp:posOffset>2744470</wp:posOffset>
                </wp:positionV>
                <wp:extent cx="453224" cy="174929"/>
                <wp:effectExtent l="19050" t="19050" r="23495" b="15875"/>
                <wp:wrapNone/>
                <wp:docPr id="92" name="矩形 92"/>
                <wp:cNvGraphicFramePr/>
                <a:graphic xmlns:a="http://schemas.openxmlformats.org/drawingml/2006/main">
                  <a:graphicData uri="http://schemas.microsoft.com/office/word/2010/wordprocessingShape">
                    <wps:wsp>
                      <wps:cNvSpPr/>
                      <wps:spPr>
                        <a:xfrm>
                          <a:off x="0" y="0"/>
                          <a:ext cx="453224" cy="17492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26E2BF" id="矩形 92" o:spid="_x0000_s1026" style="position:absolute;left:0;text-align:left;margin-left:368.55pt;margin-top:216.1pt;width:35.7pt;height:13.7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737088" behindDoc="0" locked="0" layoutInCell="1" allowOverlap="1" wp14:anchorId="08CBE9CD" wp14:editId="11D502A4">
                <wp:simplePos x="0" y="0"/>
                <wp:positionH relativeFrom="column">
                  <wp:posOffset>2127885</wp:posOffset>
                </wp:positionH>
                <wp:positionV relativeFrom="paragraph">
                  <wp:posOffset>1468120</wp:posOffset>
                </wp:positionV>
                <wp:extent cx="349250" cy="142875"/>
                <wp:effectExtent l="19050" t="19050" r="12700" b="28575"/>
                <wp:wrapNone/>
                <wp:docPr id="91" name="矩形 91"/>
                <wp:cNvGraphicFramePr/>
                <a:graphic xmlns:a="http://schemas.openxmlformats.org/drawingml/2006/main">
                  <a:graphicData uri="http://schemas.microsoft.com/office/word/2010/wordprocessingShape">
                    <wps:wsp>
                      <wps:cNvSpPr/>
                      <wps:spPr>
                        <a:xfrm>
                          <a:off x="0" y="0"/>
                          <a:ext cx="349250" cy="14287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87A8F5" id="矩形 91" o:spid="_x0000_s1026" style="position:absolute;left:0;text-align:left;margin-left:167.55pt;margin-top:115.6pt;width:27.5pt;height:11.2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736064" behindDoc="0" locked="0" layoutInCell="1" allowOverlap="1" wp14:anchorId="33D304A7" wp14:editId="4166418D">
                <wp:simplePos x="0" y="0"/>
                <wp:positionH relativeFrom="column">
                  <wp:posOffset>794385</wp:posOffset>
                </wp:positionH>
                <wp:positionV relativeFrom="paragraph">
                  <wp:posOffset>658495</wp:posOffset>
                </wp:positionV>
                <wp:extent cx="628015" cy="628015"/>
                <wp:effectExtent l="19050" t="19050" r="19685" b="19685"/>
                <wp:wrapNone/>
                <wp:docPr id="90" name="矩形 90"/>
                <wp:cNvGraphicFramePr/>
                <a:graphic xmlns:a="http://schemas.openxmlformats.org/drawingml/2006/main">
                  <a:graphicData uri="http://schemas.microsoft.com/office/word/2010/wordprocessingShape">
                    <wps:wsp>
                      <wps:cNvSpPr/>
                      <wps:spPr>
                        <a:xfrm>
                          <a:off x="0" y="0"/>
                          <a:ext cx="628015" cy="62801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175733" id="矩形 90" o:spid="_x0000_s1026" style="position:absolute;left:0;text-align:left;margin-left:62.55pt;margin-top:51.85pt;width:49.45pt;height:49.4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" filled="f" strokecolor="#c7000b" strokeweight="2.25pt"/>
            </w:pict>
          </mc:Fallback>
        </mc:AlternateContent>
      </w:r>
      <w:r w:rsidRPr="00D967AC">
        <w:rPr>
          <w:rFonts w:ascii="Huawei Sans" w:hAnsi="Huawei Sans"/>
          <w:noProof/>
        </w:rPr>
        <w:drawing>
          <wp:inline distT="0" distB="0" distL="0" distR="0" wp14:anchorId="0AED919F" wp14:editId="56F83A9B">
            <wp:extent cx="4570203" cy="2967980"/>
            <wp:effectExtent l="19050" t="19050" r="20955" b="2349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07532" cy="2992222"/>
                    </a:xfrm>
                    <a:prstGeom prst="rect">
                      <a:avLst/>
                    </a:prstGeom>
                    <a:noFill/>
                    <a:ln w="12700">
                      <a:solidFill>
                        <a:schemeClr val="bg1">
                          <a:lumMod val="85000"/>
                        </a:schemeClr>
                      </a:solidFill>
                    </a:ln>
                  </pic:spPr>
                </pic:pic>
              </a:graphicData>
            </a:graphic>
          </wp:inline>
        </w:drawing>
      </w:r>
    </w:p>
    <w:p w14:paraId="0D385302" w14:textId="77777777" w:rsidR="000A4A2C" w:rsidRPr="00D967AC" w:rsidRDefault="000A4A2C" w:rsidP="000A4A2C">
      <w:pPr>
        <w:rPr>
          <w:rFonts w:ascii="Huawei Sans" w:hAnsi="Huawei Sans"/>
        </w:rPr>
      </w:pPr>
    </w:p>
    <w:p w14:paraId="44D5299A" w14:textId="77777777" w:rsidR="000A4A2C" w:rsidRPr="00D967AC" w:rsidRDefault="000A4A2C" w:rsidP="000A4A2C">
      <w:pPr>
        <w:pStyle w:val="1e"/>
      </w:pPr>
      <w:r w:rsidRPr="00D967AC">
        <w:rPr>
          <w:rFonts w:hint="eastAsia"/>
        </w:rPr>
        <w:t># Enter the email address as planned.</w:t>
      </w:r>
    </w:p>
    <w:p w14:paraId="40A9C36D" w14:textId="77777777" w:rsidR="000A4A2C" w:rsidRPr="00D967AC" w:rsidRDefault="000A4A2C" w:rsidP="000A4A2C">
      <w:pPr>
        <w:pStyle w:val="Figure"/>
        <w:rPr>
          <w:rFonts w:ascii="Huawei Sans" w:hAnsi="Huawei Sans"/>
        </w:rPr>
      </w:pPr>
      <w:r w:rsidRPr="00D967AC">
        <w:rPr>
          <w:rFonts w:ascii="Huawei Sans" w:hAnsi="Huawei Sans"/>
          <w:noProof/>
        </w:rPr>
        <w:lastRenderedPageBreak/>
        <mc:AlternateContent>
          <mc:Choice Requires="wps">
            <w:drawing>
              <wp:anchor distT="0" distB="0" distL="114300" distR="114300" simplePos="0" relativeHeight="251740160" behindDoc="0" locked="0" layoutInCell="1" allowOverlap="1" wp14:anchorId="0BED2ED8" wp14:editId="252AC27A">
                <wp:simplePos x="0" y="0"/>
                <wp:positionH relativeFrom="column">
                  <wp:posOffset>4661535</wp:posOffset>
                </wp:positionH>
                <wp:positionV relativeFrom="paragraph">
                  <wp:posOffset>3032760</wp:posOffset>
                </wp:positionV>
                <wp:extent cx="389614" cy="198783"/>
                <wp:effectExtent l="19050" t="19050" r="10795" b="10795"/>
                <wp:wrapNone/>
                <wp:docPr id="94" name="矩形 94"/>
                <wp:cNvGraphicFramePr/>
                <a:graphic xmlns:a="http://schemas.openxmlformats.org/drawingml/2006/main">
                  <a:graphicData uri="http://schemas.microsoft.com/office/word/2010/wordprocessingShape">
                    <wps:wsp>
                      <wps:cNvSpPr/>
                      <wps:spPr>
                        <a:xfrm>
                          <a:off x="0" y="0"/>
                          <a:ext cx="389614" cy="19878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B28420" id="矩形 94" o:spid="_x0000_s1026" style="position:absolute;left:0;text-align:left;margin-left:367.05pt;margin-top:238.8pt;width:30.7pt;height:15.6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739136" behindDoc="0" locked="0" layoutInCell="1" allowOverlap="1" wp14:anchorId="74738A06" wp14:editId="0F8301DE">
                <wp:simplePos x="0" y="0"/>
                <wp:positionH relativeFrom="column">
                  <wp:posOffset>3632835</wp:posOffset>
                </wp:positionH>
                <wp:positionV relativeFrom="paragraph">
                  <wp:posOffset>670560</wp:posOffset>
                </wp:positionV>
                <wp:extent cx="1247775" cy="739140"/>
                <wp:effectExtent l="19050" t="19050" r="28575" b="22860"/>
                <wp:wrapNone/>
                <wp:docPr id="93" name="矩形 93"/>
                <wp:cNvGraphicFramePr/>
                <a:graphic xmlns:a="http://schemas.openxmlformats.org/drawingml/2006/main">
                  <a:graphicData uri="http://schemas.microsoft.com/office/word/2010/wordprocessingShape">
                    <wps:wsp>
                      <wps:cNvSpPr/>
                      <wps:spPr>
                        <a:xfrm>
                          <a:off x="0" y="0"/>
                          <a:ext cx="1247775" cy="73914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939214" id="矩形 93" o:spid="_x0000_s1026" style="position:absolute;left:0;text-align:left;margin-left:286.05pt;margin-top:52.8pt;width:98.25pt;height:58.2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" filled="f" strokecolor="#c7000b" strokeweight="2.25pt"/>
            </w:pict>
          </mc:Fallback>
        </mc:AlternateContent>
      </w:r>
      <w:r w:rsidRPr="00D967AC">
        <w:rPr>
          <w:rFonts w:ascii="Huawei Sans" w:hAnsi="Huawei Sans"/>
          <w:noProof/>
        </w:rPr>
        <w:drawing>
          <wp:inline distT="0" distB="0" distL="0" distR="0" wp14:anchorId="2FEB5487" wp14:editId="72167F54">
            <wp:extent cx="4521918" cy="3297532"/>
            <wp:effectExtent l="19050" t="19050" r="12065" b="1778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21918" cy="3297532"/>
                    </a:xfrm>
                    <a:prstGeom prst="rect">
                      <a:avLst/>
                    </a:prstGeom>
                    <a:noFill/>
                    <a:ln w="12700">
                      <a:solidFill>
                        <a:schemeClr val="bg1">
                          <a:lumMod val="85000"/>
                        </a:schemeClr>
                      </a:solidFill>
                    </a:ln>
                  </pic:spPr>
                </pic:pic>
              </a:graphicData>
            </a:graphic>
          </wp:inline>
        </w:drawing>
      </w:r>
    </w:p>
    <w:p w14:paraId="4BBAF534" w14:textId="77777777" w:rsidR="000A4A2C" w:rsidRPr="00D967AC" w:rsidRDefault="000A4A2C" w:rsidP="000A4A2C">
      <w:pPr>
        <w:pStyle w:val="Figure"/>
        <w:rPr>
          <w:rFonts w:ascii="Huawei Sans" w:hAnsi="Huawei Sans"/>
        </w:rPr>
      </w:pPr>
      <w:r w:rsidRPr="00D967AC">
        <w:rPr>
          <w:rFonts w:ascii="Huawei Sans" w:hAnsi="Huawei Sans"/>
          <w:noProof/>
        </w:rPr>
        <w:drawing>
          <wp:inline distT="0" distB="0" distL="0" distR="0" wp14:anchorId="641FB3DF" wp14:editId="2F4463AE">
            <wp:extent cx="2394764" cy="1021942"/>
            <wp:effectExtent l="19050" t="19050" r="24765" b="2603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pic:nvPicPr>
                  <pic:blipFill>
                    <a:blip r:embed="rId85">
                      <a:extLst>
                        <a:ext uri="{28A0092B-C50C-407E-A947-70E740481C1C}">
                          <a14:useLocalDpi xmlns:a14="http://schemas.microsoft.com/office/drawing/2010/main" val="0"/>
                        </a:ext>
                      </a:extLst>
                    </a:blip>
                    <a:stretch>
                      <a:fillRect/>
                    </a:stretch>
                  </pic:blipFill>
                  <pic:spPr>
                    <a:xfrm>
                      <a:off x="0" y="0"/>
                      <a:ext cx="2394764" cy="1021942"/>
                    </a:xfrm>
                    <a:prstGeom prst="rect">
                      <a:avLst/>
                    </a:prstGeom>
                    <a:noFill/>
                    <a:ln w="12700">
                      <a:solidFill>
                        <a:schemeClr val="bg1">
                          <a:lumMod val="85000"/>
                        </a:schemeClr>
                      </a:solidFill>
                    </a:ln>
                  </pic:spPr>
                </pic:pic>
              </a:graphicData>
            </a:graphic>
          </wp:inline>
        </w:drawing>
      </w:r>
    </w:p>
    <w:p w14:paraId="5E5DA61A" w14:textId="77777777" w:rsidR="000A4A2C" w:rsidRPr="00D967AC" w:rsidRDefault="000A4A2C" w:rsidP="000A4A2C">
      <w:pPr>
        <w:rPr>
          <w:rFonts w:ascii="Huawei Sans" w:hAnsi="Huawei Sans"/>
        </w:rPr>
      </w:pPr>
    </w:p>
    <w:p w14:paraId="49BA27F5" w14:textId="77777777" w:rsidR="000A4A2C" w:rsidRPr="00D967AC" w:rsidRDefault="000A4A2C" w:rsidP="000A4A2C">
      <w:pPr>
        <w:pStyle w:val="1e"/>
      </w:pPr>
      <w:r w:rsidRPr="00D967AC">
        <w:rPr>
          <w:rFonts w:hint="eastAsia"/>
        </w:rPr>
        <w:t># Log in to the deployment PC. For details about the login IP address, user name, and password of the deployment PC, see the email account plan.</w:t>
      </w:r>
    </w:p>
    <w:p w14:paraId="059BCD28" w14:textId="77777777" w:rsidR="000A4A2C" w:rsidRPr="00D967AC" w:rsidRDefault="000A4A2C" w:rsidP="000A4A2C">
      <w:pPr>
        <w:pStyle w:val="Figure"/>
        <w:rPr>
          <w:rFonts w:ascii="Huawei Sans" w:hAnsi="Huawei Sans"/>
        </w:rPr>
      </w:pPr>
      <w:r w:rsidRPr="00D967AC">
        <w:rPr>
          <w:rFonts w:ascii="Huawei Sans" w:hAnsi="Huawei Sans"/>
          <w:noProof/>
        </w:rPr>
        <w:drawing>
          <wp:inline distT="0" distB="0" distL="0" distR="0" wp14:anchorId="6DB0D2BD" wp14:editId="33919645">
            <wp:extent cx="3246495" cy="1933575"/>
            <wp:effectExtent l="19050" t="19050" r="11430"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95383" cy="1962692"/>
                    </a:xfrm>
                    <a:prstGeom prst="rect">
                      <a:avLst/>
                    </a:prstGeom>
                    <a:noFill/>
                    <a:ln w="12700">
                      <a:solidFill>
                        <a:schemeClr val="bg1">
                          <a:lumMod val="85000"/>
                        </a:schemeClr>
                      </a:solidFill>
                    </a:ln>
                  </pic:spPr>
                </pic:pic>
              </a:graphicData>
            </a:graphic>
          </wp:inline>
        </w:drawing>
      </w:r>
    </w:p>
    <w:p w14:paraId="451A2144" w14:textId="77777777" w:rsidR="000A4A2C" w:rsidRPr="00D967AC" w:rsidRDefault="000A4A2C" w:rsidP="000A4A2C">
      <w:pPr>
        <w:rPr>
          <w:rFonts w:ascii="Huawei Sans" w:hAnsi="Huawei Sans"/>
        </w:rPr>
      </w:pPr>
    </w:p>
    <w:p w14:paraId="167B0E37" w14:textId="77777777" w:rsidR="000A4A2C" w:rsidRPr="00D967AC" w:rsidRDefault="000A4A2C" w:rsidP="000A4A2C">
      <w:pPr>
        <w:pStyle w:val="1e"/>
      </w:pPr>
      <w:r w:rsidRPr="00D967AC">
        <w:rPr>
          <w:rFonts w:hint="eastAsia"/>
        </w:rPr>
        <w:t># Check emails.</w:t>
      </w:r>
    </w:p>
    <w:p w14:paraId="09DD05A9" w14:textId="77777777" w:rsidR="000A4A2C" w:rsidRPr="00D967AC" w:rsidRDefault="000A4A2C" w:rsidP="000A4A2C">
      <w:pPr>
        <w:pStyle w:val="Figure"/>
        <w:rPr>
          <w:rFonts w:ascii="Huawei Sans" w:hAnsi="Huawei Sans"/>
        </w:rPr>
      </w:pPr>
      <w:r w:rsidRPr="00D967AC">
        <w:rPr>
          <w:rFonts w:ascii="Huawei Sans" w:hAnsi="Huawei Sans"/>
          <w:noProof/>
        </w:rPr>
        <w:lastRenderedPageBreak/>
        <w:drawing>
          <wp:inline distT="0" distB="0" distL="0" distR="0" wp14:anchorId="733EA769" wp14:editId="45A958E3">
            <wp:extent cx="4423554" cy="2157904"/>
            <wp:effectExtent l="19050" t="19050" r="15240" b="1397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434155" cy="2163075"/>
                    </a:xfrm>
                    <a:prstGeom prst="rect">
                      <a:avLst/>
                    </a:prstGeom>
                    <a:noFill/>
                    <a:ln w="12700">
                      <a:solidFill>
                        <a:schemeClr val="bg1">
                          <a:lumMod val="85000"/>
                        </a:schemeClr>
                      </a:solidFill>
                    </a:ln>
                  </pic:spPr>
                </pic:pic>
              </a:graphicData>
            </a:graphic>
          </wp:inline>
        </w:drawing>
      </w:r>
    </w:p>
    <w:p w14:paraId="7F2EE847" w14:textId="77777777" w:rsidR="000A4A2C" w:rsidRPr="00D967AC" w:rsidRDefault="000A4A2C" w:rsidP="000A4A2C">
      <w:pPr>
        <w:rPr>
          <w:rFonts w:ascii="Huawei Sans" w:hAnsi="Huawei Sans"/>
        </w:rPr>
      </w:pPr>
    </w:p>
    <w:p w14:paraId="4591DB5C" w14:textId="77777777" w:rsidR="000A4A2C" w:rsidRPr="00D967AC" w:rsidRDefault="000A4A2C" w:rsidP="000A4A2C">
      <w:pPr>
        <w:pStyle w:val="1e"/>
      </w:pPr>
      <w:r w:rsidRPr="00D967AC">
        <w:rPr>
          <w:rFonts w:hint="eastAsia"/>
        </w:rPr>
        <w:t># Use a network cable to connect the PC to the management interface of the CPE. In this experiment, the PC is connected to the CPE. The connection between the PC and the CPE is planned as follows:</w:t>
      </w:r>
    </w:p>
    <w:tbl>
      <w:tblPr>
        <w:tblStyle w:val="Table"/>
        <w:tblW w:w="7938" w:type="dxa"/>
        <w:tblInd w:w="1237" w:type="dxa"/>
        <w:tblLook w:val="04A0" w:firstRow="1" w:lastRow="0" w:firstColumn="1" w:lastColumn="0" w:noHBand="0" w:noVBand="1"/>
      </w:tblPr>
      <w:tblGrid>
        <w:gridCol w:w="1094"/>
        <w:gridCol w:w="1303"/>
        <w:gridCol w:w="2336"/>
        <w:gridCol w:w="3205"/>
      </w:tblGrid>
      <w:tr w:rsidR="000A4A2C" w:rsidRPr="00D967AC" w14:paraId="53078638" w14:textId="77777777" w:rsidTr="000A4A2C">
        <w:trPr>
          <w:cnfStyle w:val="100000000000" w:firstRow="1" w:lastRow="0" w:firstColumn="0" w:lastColumn="0" w:oddVBand="0" w:evenVBand="0" w:oddHBand="0" w:evenHBand="0" w:firstRowFirstColumn="0" w:firstRowLastColumn="0" w:lastRowFirstColumn="0" w:lastRowLastColumn="0"/>
          <w:cantSplit w:val="0"/>
          <w:tblHeader/>
        </w:trPr>
        <w:tc>
          <w:tcPr>
            <w:tcW w:w="0" w:type="auto"/>
            <w:tcBorders>
              <w:top w:val="single" w:sz="18" w:space="0" w:color="auto"/>
              <w:left w:val="single" w:sz="18" w:space="0" w:color="auto"/>
            </w:tcBorders>
          </w:tcPr>
          <w:p w14:paraId="07994419"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b/>
                <w:bCs w:val="0"/>
              </w:rPr>
              <w:t>CPE</w:t>
            </w:r>
          </w:p>
        </w:tc>
        <w:tc>
          <w:tcPr>
            <w:tcW w:w="0" w:type="auto"/>
            <w:tcBorders>
              <w:top w:val="single" w:sz="18" w:space="0" w:color="auto"/>
            </w:tcBorders>
          </w:tcPr>
          <w:p w14:paraId="1DD6273C"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CPE Address</w:t>
            </w:r>
          </w:p>
        </w:tc>
        <w:tc>
          <w:tcPr>
            <w:tcW w:w="0" w:type="auto"/>
            <w:tcBorders>
              <w:top w:val="single" w:sz="18" w:space="0" w:color="auto"/>
            </w:tcBorders>
          </w:tcPr>
          <w:p w14:paraId="3BABEC75"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Login Address of the Deployment PC</w:t>
            </w:r>
          </w:p>
        </w:tc>
        <w:tc>
          <w:tcPr>
            <w:tcW w:w="0" w:type="auto"/>
            <w:tcBorders>
              <w:top w:val="single" w:sz="18" w:space="0" w:color="auto"/>
              <w:right w:val="single" w:sz="18" w:space="0" w:color="auto"/>
            </w:tcBorders>
          </w:tcPr>
          <w:p w14:paraId="4D9B1F2B"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Login User Name/Password of the Deployment PC</w:t>
            </w:r>
          </w:p>
        </w:tc>
      </w:tr>
      <w:tr w:rsidR="000A4A2C" w:rsidRPr="00D967AC" w14:paraId="763CC089" w14:textId="77777777" w:rsidTr="000A4A2C">
        <w:trPr>
          <w:cantSplit w:val="0"/>
        </w:trPr>
        <w:tc>
          <w:tcPr>
            <w:tcW w:w="0" w:type="auto"/>
            <w:tcBorders>
              <w:left w:val="single" w:sz="18" w:space="0" w:color="auto"/>
            </w:tcBorders>
          </w:tcPr>
          <w:p w14:paraId="62B4E4C3" w14:textId="77777777" w:rsidR="000A4A2C" w:rsidRPr="00D967AC" w:rsidRDefault="000A4A2C" w:rsidP="000A4A2C">
            <w:pPr>
              <w:pStyle w:val="TableText"/>
            </w:pPr>
            <w:r w:rsidRPr="00D967AC">
              <w:rPr>
                <w:rFonts w:hint="eastAsia"/>
              </w:rPr>
              <w:t>HQ-R1</w:t>
            </w:r>
          </w:p>
        </w:tc>
        <w:tc>
          <w:tcPr>
            <w:tcW w:w="0" w:type="auto"/>
          </w:tcPr>
          <w:p w14:paraId="50B9058C" w14:textId="77777777" w:rsidR="000A4A2C" w:rsidRPr="00D967AC" w:rsidRDefault="000A4A2C" w:rsidP="000A4A2C">
            <w:pPr>
              <w:pStyle w:val="TableText"/>
            </w:pPr>
            <w:r w:rsidRPr="00D967AC">
              <w:t>192.168.1.1</w:t>
            </w:r>
          </w:p>
        </w:tc>
        <w:tc>
          <w:tcPr>
            <w:tcW w:w="0" w:type="auto"/>
          </w:tcPr>
          <w:p w14:paraId="6516BD99" w14:textId="77777777" w:rsidR="000A4A2C" w:rsidRPr="00D967AC" w:rsidRDefault="000A4A2C" w:rsidP="000A4A2C">
            <w:pPr>
              <w:pStyle w:val="TableText"/>
            </w:pPr>
            <w:r w:rsidRPr="00D967AC">
              <w:rPr>
                <w:rFonts w:hint="eastAsia"/>
              </w:rPr>
              <w:t>172.21.16.232</w:t>
            </w:r>
          </w:p>
        </w:tc>
        <w:tc>
          <w:tcPr>
            <w:tcW w:w="0" w:type="auto"/>
            <w:tcBorders>
              <w:right w:val="single" w:sz="18" w:space="0" w:color="auto"/>
            </w:tcBorders>
          </w:tcPr>
          <w:p w14:paraId="34748C72" w14:textId="77777777" w:rsidR="000A4A2C" w:rsidRPr="00D967AC" w:rsidRDefault="000A4A2C" w:rsidP="000A4A2C">
            <w:pPr>
              <w:pStyle w:val="TableText"/>
            </w:pPr>
            <w:r w:rsidRPr="00D967AC">
              <w:t>admin/Huawei@123</w:t>
            </w:r>
          </w:p>
        </w:tc>
      </w:tr>
      <w:tr w:rsidR="000A4A2C" w:rsidRPr="00D967AC" w14:paraId="3242CCC3" w14:textId="77777777" w:rsidTr="000A4A2C">
        <w:trPr>
          <w:cantSplit w:val="0"/>
        </w:trPr>
        <w:tc>
          <w:tcPr>
            <w:tcW w:w="0" w:type="auto"/>
            <w:tcBorders>
              <w:left w:val="single" w:sz="18" w:space="0" w:color="auto"/>
            </w:tcBorders>
          </w:tcPr>
          <w:p w14:paraId="13B340C8" w14:textId="77777777" w:rsidR="000A4A2C" w:rsidRPr="00D967AC" w:rsidRDefault="000A4A2C" w:rsidP="000A4A2C">
            <w:pPr>
              <w:pStyle w:val="TableText"/>
            </w:pPr>
            <w:r w:rsidRPr="00D967AC">
              <w:rPr>
                <w:rFonts w:hint="eastAsia"/>
              </w:rPr>
              <w:t>HQ-R2</w:t>
            </w:r>
          </w:p>
        </w:tc>
        <w:tc>
          <w:tcPr>
            <w:tcW w:w="0" w:type="auto"/>
          </w:tcPr>
          <w:p w14:paraId="5EC8F99E" w14:textId="77777777" w:rsidR="000A4A2C" w:rsidRPr="00D967AC" w:rsidRDefault="000A4A2C" w:rsidP="000A4A2C">
            <w:pPr>
              <w:pStyle w:val="TableText"/>
            </w:pPr>
            <w:r w:rsidRPr="00D967AC">
              <w:t>192.168.1.1</w:t>
            </w:r>
          </w:p>
        </w:tc>
        <w:tc>
          <w:tcPr>
            <w:tcW w:w="0" w:type="auto"/>
          </w:tcPr>
          <w:p w14:paraId="5F1D0EBE" w14:textId="77777777" w:rsidR="000A4A2C" w:rsidRPr="00D967AC" w:rsidRDefault="000A4A2C" w:rsidP="000A4A2C">
            <w:pPr>
              <w:pStyle w:val="TableText"/>
            </w:pPr>
            <w:r w:rsidRPr="00D967AC">
              <w:rPr>
                <w:rFonts w:hint="eastAsia"/>
              </w:rPr>
              <w:t>172.21.16.233</w:t>
            </w:r>
          </w:p>
        </w:tc>
        <w:tc>
          <w:tcPr>
            <w:tcW w:w="0" w:type="auto"/>
            <w:tcBorders>
              <w:right w:val="single" w:sz="18" w:space="0" w:color="auto"/>
            </w:tcBorders>
          </w:tcPr>
          <w:p w14:paraId="78CB81E3" w14:textId="77777777" w:rsidR="000A4A2C" w:rsidRPr="00D967AC" w:rsidRDefault="000A4A2C" w:rsidP="000A4A2C">
            <w:pPr>
              <w:pStyle w:val="TableText"/>
            </w:pPr>
            <w:r w:rsidRPr="00D967AC">
              <w:t>admin/Huawei@123</w:t>
            </w:r>
          </w:p>
        </w:tc>
      </w:tr>
      <w:tr w:rsidR="000A4A2C" w:rsidRPr="00D967AC" w14:paraId="68C7896A" w14:textId="77777777" w:rsidTr="000A4A2C">
        <w:trPr>
          <w:cantSplit w:val="0"/>
        </w:trPr>
        <w:tc>
          <w:tcPr>
            <w:tcW w:w="0" w:type="auto"/>
            <w:tcBorders>
              <w:left w:val="single" w:sz="18" w:space="0" w:color="auto"/>
            </w:tcBorders>
          </w:tcPr>
          <w:p w14:paraId="47B632E0" w14:textId="77777777" w:rsidR="000A4A2C" w:rsidRPr="00D967AC" w:rsidRDefault="000A4A2C" w:rsidP="000A4A2C">
            <w:pPr>
              <w:pStyle w:val="TableText"/>
            </w:pPr>
            <w:r w:rsidRPr="00D967AC">
              <w:rPr>
                <w:rFonts w:hint="eastAsia"/>
              </w:rPr>
              <w:t>Branch-A-R1</w:t>
            </w:r>
          </w:p>
        </w:tc>
        <w:tc>
          <w:tcPr>
            <w:tcW w:w="0" w:type="auto"/>
          </w:tcPr>
          <w:p w14:paraId="33CA93A4" w14:textId="77777777" w:rsidR="000A4A2C" w:rsidRPr="00D967AC" w:rsidRDefault="000A4A2C" w:rsidP="000A4A2C">
            <w:pPr>
              <w:pStyle w:val="TableText"/>
            </w:pPr>
            <w:r w:rsidRPr="00D967AC">
              <w:t>192.168.1.1</w:t>
            </w:r>
          </w:p>
        </w:tc>
        <w:tc>
          <w:tcPr>
            <w:tcW w:w="0" w:type="auto"/>
          </w:tcPr>
          <w:p w14:paraId="7D8ED35D" w14:textId="77777777" w:rsidR="000A4A2C" w:rsidRPr="00D967AC" w:rsidRDefault="000A4A2C" w:rsidP="000A4A2C">
            <w:pPr>
              <w:pStyle w:val="TableText"/>
            </w:pPr>
            <w:r w:rsidRPr="00D967AC">
              <w:rPr>
                <w:rFonts w:hint="eastAsia"/>
              </w:rPr>
              <w:t>172.21.16.234</w:t>
            </w:r>
          </w:p>
        </w:tc>
        <w:tc>
          <w:tcPr>
            <w:tcW w:w="0" w:type="auto"/>
            <w:tcBorders>
              <w:right w:val="single" w:sz="18" w:space="0" w:color="auto"/>
            </w:tcBorders>
          </w:tcPr>
          <w:p w14:paraId="6B4FA05A" w14:textId="77777777" w:rsidR="000A4A2C" w:rsidRPr="00D967AC" w:rsidRDefault="000A4A2C" w:rsidP="000A4A2C">
            <w:pPr>
              <w:pStyle w:val="TableText"/>
            </w:pPr>
            <w:r w:rsidRPr="00D967AC">
              <w:t>admin/Huawei@123</w:t>
            </w:r>
          </w:p>
        </w:tc>
      </w:tr>
      <w:tr w:rsidR="000A4A2C" w:rsidRPr="00D967AC" w14:paraId="7E7A01A1" w14:textId="77777777" w:rsidTr="000A4A2C">
        <w:trPr>
          <w:cantSplit w:val="0"/>
        </w:trPr>
        <w:tc>
          <w:tcPr>
            <w:tcW w:w="0" w:type="auto"/>
            <w:tcBorders>
              <w:left w:val="single" w:sz="18" w:space="0" w:color="auto"/>
            </w:tcBorders>
          </w:tcPr>
          <w:p w14:paraId="49EF96ED" w14:textId="77777777" w:rsidR="000A4A2C" w:rsidRPr="00D967AC" w:rsidRDefault="000A4A2C" w:rsidP="000A4A2C">
            <w:pPr>
              <w:pStyle w:val="TableText"/>
            </w:pPr>
            <w:r w:rsidRPr="00D967AC">
              <w:rPr>
                <w:rFonts w:hint="eastAsia"/>
              </w:rPr>
              <w:t>Branch-A-R2</w:t>
            </w:r>
          </w:p>
        </w:tc>
        <w:tc>
          <w:tcPr>
            <w:tcW w:w="0" w:type="auto"/>
          </w:tcPr>
          <w:p w14:paraId="077DDFC3" w14:textId="77777777" w:rsidR="000A4A2C" w:rsidRPr="00D967AC" w:rsidRDefault="000A4A2C" w:rsidP="000A4A2C">
            <w:pPr>
              <w:pStyle w:val="TableText"/>
            </w:pPr>
            <w:r w:rsidRPr="00D967AC">
              <w:t>192.168.1.1</w:t>
            </w:r>
          </w:p>
        </w:tc>
        <w:tc>
          <w:tcPr>
            <w:tcW w:w="0" w:type="auto"/>
          </w:tcPr>
          <w:p w14:paraId="02FDF145" w14:textId="77777777" w:rsidR="000A4A2C" w:rsidRPr="00D967AC" w:rsidRDefault="000A4A2C" w:rsidP="000A4A2C">
            <w:pPr>
              <w:pStyle w:val="TableText"/>
            </w:pPr>
            <w:r w:rsidRPr="00D967AC">
              <w:rPr>
                <w:rFonts w:hint="eastAsia"/>
              </w:rPr>
              <w:t>172.21.16.235</w:t>
            </w:r>
          </w:p>
        </w:tc>
        <w:tc>
          <w:tcPr>
            <w:tcW w:w="0" w:type="auto"/>
            <w:tcBorders>
              <w:right w:val="single" w:sz="18" w:space="0" w:color="auto"/>
            </w:tcBorders>
          </w:tcPr>
          <w:p w14:paraId="631D84BC" w14:textId="77777777" w:rsidR="000A4A2C" w:rsidRPr="00D967AC" w:rsidRDefault="000A4A2C" w:rsidP="000A4A2C">
            <w:pPr>
              <w:pStyle w:val="TableText"/>
            </w:pPr>
            <w:r w:rsidRPr="00D967AC">
              <w:t>admin/Huawei@123</w:t>
            </w:r>
          </w:p>
        </w:tc>
      </w:tr>
      <w:tr w:rsidR="000A4A2C" w:rsidRPr="00D967AC" w14:paraId="2CE4F49D" w14:textId="77777777" w:rsidTr="000A4A2C">
        <w:trPr>
          <w:cantSplit w:val="0"/>
        </w:trPr>
        <w:tc>
          <w:tcPr>
            <w:tcW w:w="0" w:type="auto"/>
            <w:tcBorders>
              <w:left w:val="single" w:sz="18" w:space="0" w:color="auto"/>
            </w:tcBorders>
          </w:tcPr>
          <w:p w14:paraId="299D6C75" w14:textId="77777777" w:rsidR="000A4A2C" w:rsidRPr="00D967AC" w:rsidRDefault="000A4A2C" w:rsidP="000A4A2C">
            <w:pPr>
              <w:pStyle w:val="TableText"/>
            </w:pPr>
            <w:r w:rsidRPr="00D967AC">
              <w:rPr>
                <w:rFonts w:hint="eastAsia"/>
              </w:rPr>
              <w:t>Branch-B-R1</w:t>
            </w:r>
          </w:p>
        </w:tc>
        <w:tc>
          <w:tcPr>
            <w:tcW w:w="0" w:type="auto"/>
          </w:tcPr>
          <w:p w14:paraId="17569ECC" w14:textId="77777777" w:rsidR="000A4A2C" w:rsidRPr="00D967AC" w:rsidRDefault="000A4A2C" w:rsidP="000A4A2C">
            <w:pPr>
              <w:pStyle w:val="TableText"/>
            </w:pPr>
            <w:r w:rsidRPr="00D967AC">
              <w:t>192.168.1.1</w:t>
            </w:r>
          </w:p>
        </w:tc>
        <w:tc>
          <w:tcPr>
            <w:tcW w:w="0" w:type="auto"/>
          </w:tcPr>
          <w:p w14:paraId="7116A6DD" w14:textId="77777777" w:rsidR="000A4A2C" w:rsidRPr="00D967AC" w:rsidRDefault="000A4A2C" w:rsidP="000A4A2C">
            <w:pPr>
              <w:pStyle w:val="TableText"/>
            </w:pPr>
            <w:r w:rsidRPr="00D967AC">
              <w:rPr>
                <w:rFonts w:hint="eastAsia"/>
              </w:rPr>
              <w:t>172.21.16.236</w:t>
            </w:r>
          </w:p>
        </w:tc>
        <w:tc>
          <w:tcPr>
            <w:tcW w:w="0" w:type="auto"/>
            <w:tcBorders>
              <w:right w:val="single" w:sz="18" w:space="0" w:color="auto"/>
            </w:tcBorders>
          </w:tcPr>
          <w:p w14:paraId="0D0C5351" w14:textId="77777777" w:rsidR="000A4A2C" w:rsidRPr="00D967AC" w:rsidRDefault="000A4A2C" w:rsidP="000A4A2C">
            <w:pPr>
              <w:pStyle w:val="TableText"/>
            </w:pPr>
            <w:r w:rsidRPr="00D967AC">
              <w:t>admin/Huawei@123</w:t>
            </w:r>
          </w:p>
        </w:tc>
      </w:tr>
      <w:tr w:rsidR="000A4A2C" w:rsidRPr="00D967AC" w14:paraId="404A3F76" w14:textId="77777777" w:rsidTr="000A4A2C">
        <w:trPr>
          <w:cantSplit w:val="0"/>
        </w:trPr>
        <w:tc>
          <w:tcPr>
            <w:tcW w:w="0" w:type="auto"/>
            <w:tcBorders>
              <w:left w:val="single" w:sz="18" w:space="0" w:color="auto"/>
              <w:bottom w:val="single" w:sz="18" w:space="0" w:color="auto"/>
            </w:tcBorders>
          </w:tcPr>
          <w:p w14:paraId="6688E8A0" w14:textId="77777777" w:rsidR="000A4A2C" w:rsidRPr="00D967AC" w:rsidRDefault="000A4A2C" w:rsidP="000A4A2C">
            <w:pPr>
              <w:pStyle w:val="TableText"/>
            </w:pPr>
            <w:r w:rsidRPr="00D967AC">
              <w:rPr>
                <w:rFonts w:hint="eastAsia"/>
              </w:rPr>
              <w:t>Branch-C-R1</w:t>
            </w:r>
          </w:p>
        </w:tc>
        <w:tc>
          <w:tcPr>
            <w:tcW w:w="0" w:type="auto"/>
            <w:tcBorders>
              <w:bottom w:val="single" w:sz="18" w:space="0" w:color="auto"/>
            </w:tcBorders>
          </w:tcPr>
          <w:p w14:paraId="2D5127CE" w14:textId="77777777" w:rsidR="000A4A2C" w:rsidRPr="00D967AC" w:rsidRDefault="000A4A2C" w:rsidP="000A4A2C">
            <w:pPr>
              <w:pStyle w:val="TableText"/>
            </w:pPr>
            <w:r w:rsidRPr="00D967AC">
              <w:t>192.168.1.1</w:t>
            </w:r>
          </w:p>
        </w:tc>
        <w:tc>
          <w:tcPr>
            <w:tcW w:w="0" w:type="auto"/>
            <w:tcBorders>
              <w:bottom w:val="single" w:sz="18" w:space="0" w:color="auto"/>
            </w:tcBorders>
          </w:tcPr>
          <w:p w14:paraId="1D70CFF9" w14:textId="77777777" w:rsidR="000A4A2C" w:rsidRPr="00D967AC" w:rsidRDefault="000A4A2C" w:rsidP="000A4A2C">
            <w:pPr>
              <w:pStyle w:val="TableText"/>
            </w:pPr>
            <w:r w:rsidRPr="00D967AC">
              <w:rPr>
                <w:rFonts w:hint="eastAsia"/>
              </w:rPr>
              <w:t>172.21.16.237</w:t>
            </w:r>
          </w:p>
        </w:tc>
        <w:tc>
          <w:tcPr>
            <w:tcW w:w="0" w:type="auto"/>
            <w:tcBorders>
              <w:bottom w:val="single" w:sz="18" w:space="0" w:color="auto"/>
              <w:right w:val="single" w:sz="18" w:space="0" w:color="auto"/>
            </w:tcBorders>
          </w:tcPr>
          <w:p w14:paraId="0BE73789" w14:textId="77777777" w:rsidR="000A4A2C" w:rsidRPr="00D967AC" w:rsidRDefault="000A4A2C" w:rsidP="000A4A2C">
            <w:pPr>
              <w:pStyle w:val="TableText"/>
            </w:pPr>
            <w:r w:rsidRPr="00D967AC">
              <w:t>admin/Huawei@123</w:t>
            </w:r>
          </w:p>
        </w:tc>
      </w:tr>
    </w:tbl>
    <w:p w14:paraId="7B7170A6" w14:textId="77777777" w:rsidR="000A4A2C" w:rsidRPr="00D967AC" w:rsidRDefault="000A4A2C" w:rsidP="000A4A2C">
      <w:pPr>
        <w:pStyle w:val="Figure"/>
        <w:rPr>
          <w:rFonts w:ascii="Huawei Sans" w:hAnsi="Huawei Sans"/>
        </w:rPr>
      </w:pPr>
      <w:r w:rsidRPr="00D967AC">
        <w:rPr>
          <w:rFonts w:ascii="Huawei Sans" w:hAnsi="Huawei Sans"/>
          <w:noProof/>
        </w:rPr>
        <w:drawing>
          <wp:inline distT="0" distB="0" distL="0" distR="0" wp14:anchorId="0CC3CC1E" wp14:editId="4E7A5198">
            <wp:extent cx="4267200" cy="1658992"/>
            <wp:effectExtent l="19050" t="19050" r="19050" b="177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86686" cy="1666568"/>
                    </a:xfrm>
                    <a:prstGeom prst="rect">
                      <a:avLst/>
                    </a:prstGeom>
                    <a:noFill/>
                    <a:ln w="12700">
                      <a:solidFill>
                        <a:schemeClr val="bg1">
                          <a:lumMod val="85000"/>
                        </a:schemeClr>
                      </a:solidFill>
                    </a:ln>
                  </pic:spPr>
                </pic:pic>
              </a:graphicData>
            </a:graphic>
          </wp:inline>
        </w:drawing>
      </w:r>
    </w:p>
    <w:p w14:paraId="49FB87E4" w14:textId="77777777" w:rsidR="000A4A2C" w:rsidRPr="00D967AC" w:rsidRDefault="000A4A2C" w:rsidP="000A4A2C">
      <w:pPr>
        <w:rPr>
          <w:rFonts w:ascii="Huawei Sans" w:hAnsi="Huawei Sans"/>
        </w:rPr>
      </w:pPr>
    </w:p>
    <w:p w14:paraId="51990BC5" w14:textId="77777777" w:rsidR="000A4A2C" w:rsidRPr="00D967AC" w:rsidRDefault="000A4A2C" w:rsidP="000A4A2C">
      <w:pPr>
        <w:pStyle w:val="NotesHeading"/>
        <w:rPr>
          <w:rFonts w:ascii="Huawei Sans" w:eastAsia="方正兰亭黑简体" w:hAnsi="Huawei Sans"/>
          <w:b/>
        </w:rPr>
      </w:pPr>
      <w:r w:rsidRPr="00D967AC">
        <w:rPr>
          <w:rFonts w:ascii="Huawei Sans" w:eastAsia="方正兰亭黑简体" w:hAnsi="Huawei Sans"/>
        </w:rPr>
        <w:lastRenderedPageBreak/>
        <w:drawing>
          <wp:inline distT="0" distB="0" distL="0" distR="0" wp14:anchorId="459924FC" wp14:editId="1F2CBF8D">
            <wp:extent cx="754381" cy="267463"/>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0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4381" cy="267463"/>
                    </a:xfrm>
                    <a:prstGeom prst="rect">
                      <a:avLst/>
                    </a:prstGeom>
                  </pic:spPr>
                </pic:pic>
              </a:graphicData>
            </a:graphic>
          </wp:inline>
        </w:drawing>
      </w:r>
    </w:p>
    <w:p w14:paraId="77656B84" w14:textId="77777777" w:rsidR="000A4A2C" w:rsidRPr="00D967AC" w:rsidRDefault="000A4A2C" w:rsidP="000A4A2C">
      <w:pPr>
        <w:pStyle w:val="1e"/>
      </w:pPr>
      <w:r w:rsidRPr="00D967AC">
        <w:rPr>
          <w:rFonts w:hint="eastAsia"/>
        </w:rPr>
        <w:t>A device's management interface is often marked with the Management or MGMT silkscreen. Management interfaces of some device models do not have this silkscreen. You can check the position of the management interface according to product documentation.</w:t>
      </w:r>
    </w:p>
    <w:p w14:paraId="08DA96D3" w14:textId="77777777" w:rsidR="000A4A2C" w:rsidRPr="00D967AC" w:rsidRDefault="000A4A2C" w:rsidP="000A4A2C">
      <w:pPr>
        <w:pStyle w:val="1e"/>
      </w:pPr>
      <w:r w:rsidRPr="00D967AC">
        <w:rPr>
          <w:rFonts w:hint="eastAsia"/>
        </w:rPr>
        <w:t># Log in to the deployment PC to perform email-based deployment. Click the link in the email and confirm the deployment in the browser.</w:t>
      </w:r>
    </w:p>
    <w:p w14:paraId="44D8D779" w14:textId="77777777" w:rsidR="000A4A2C" w:rsidRPr="00D967AC" w:rsidRDefault="000A4A2C" w:rsidP="000A4A2C">
      <w:pPr>
        <w:pStyle w:val="Figure"/>
        <w:ind w:left="0"/>
        <w:jc w:val="right"/>
        <w:rPr>
          <w:rFonts w:ascii="Huawei Sans" w:hAnsi="Huawei Sans"/>
        </w:rPr>
      </w:pPr>
      <w:r w:rsidRPr="00D967AC">
        <w:rPr>
          <w:rFonts w:ascii="Huawei Sans" w:hAnsi="Huawei Sans"/>
          <w:noProof/>
        </w:rPr>
        <mc:AlternateContent>
          <mc:Choice Requires="wps">
            <w:drawing>
              <wp:anchor distT="0" distB="0" distL="114300" distR="114300" simplePos="0" relativeHeight="251741184" behindDoc="0" locked="0" layoutInCell="1" allowOverlap="1" wp14:anchorId="12BD3C32" wp14:editId="00BB17F2">
                <wp:simplePos x="0" y="0"/>
                <wp:positionH relativeFrom="column">
                  <wp:posOffset>737235</wp:posOffset>
                </wp:positionH>
                <wp:positionV relativeFrom="paragraph">
                  <wp:posOffset>1421130</wp:posOffset>
                </wp:positionV>
                <wp:extent cx="5358709" cy="270344"/>
                <wp:effectExtent l="19050" t="19050" r="13970" b="15875"/>
                <wp:wrapNone/>
                <wp:docPr id="96" name="矩形 96"/>
                <wp:cNvGraphicFramePr/>
                <a:graphic xmlns:a="http://schemas.openxmlformats.org/drawingml/2006/main">
                  <a:graphicData uri="http://schemas.microsoft.com/office/word/2010/wordprocessingShape">
                    <wps:wsp>
                      <wps:cNvSpPr/>
                      <wps:spPr>
                        <a:xfrm>
                          <a:off x="0" y="0"/>
                          <a:ext cx="5358709" cy="27034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A76388" id="矩形 96" o:spid="_x0000_s1026" style="position:absolute;left:0;text-align:left;margin-left:58.05pt;margin-top:111.9pt;width:421.95pt;height:21.3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" filled="f" strokecolor="#c7000b" strokeweight="2.25pt"/>
            </w:pict>
          </mc:Fallback>
        </mc:AlternateContent>
      </w:r>
      <w:r w:rsidRPr="00D967AC">
        <w:rPr>
          <w:rFonts w:ascii="Huawei Sans" w:hAnsi="Huawei Sans"/>
          <w:noProof/>
        </w:rPr>
        <w:drawing>
          <wp:inline distT="0" distB="0" distL="0" distR="0" wp14:anchorId="249240DC" wp14:editId="19CEF644">
            <wp:extent cx="5391032" cy="1771650"/>
            <wp:effectExtent l="19050" t="19050" r="19685" b="1905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464" cy="1774750"/>
                    </a:xfrm>
                    <a:prstGeom prst="rect">
                      <a:avLst/>
                    </a:prstGeom>
                    <a:noFill/>
                    <a:ln w="12700">
                      <a:solidFill>
                        <a:schemeClr val="bg1">
                          <a:lumMod val="85000"/>
                        </a:schemeClr>
                      </a:solidFill>
                    </a:ln>
                  </pic:spPr>
                </pic:pic>
              </a:graphicData>
            </a:graphic>
          </wp:inline>
        </w:drawing>
      </w:r>
    </w:p>
    <w:p w14:paraId="4DCF06FC" w14:textId="77777777" w:rsidR="000A4A2C" w:rsidRPr="00D967AC" w:rsidRDefault="000A4A2C" w:rsidP="000A4A2C">
      <w:pPr>
        <w:pStyle w:val="Figure"/>
        <w:rPr>
          <w:rFonts w:ascii="Huawei Sans" w:hAnsi="Huawei Sans"/>
        </w:rPr>
      </w:pPr>
      <w:r w:rsidRPr="00D967AC">
        <w:rPr>
          <w:rFonts w:ascii="Huawei Sans" w:hAnsi="Huawei Sans"/>
          <w:noProof/>
        </w:rPr>
        <mc:AlternateContent>
          <mc:Choice Requires="wps">
            <w:drawing>
              <wp:anchor distT="0" distB="0" distL="114300" distR="114300" simplePos="0" relativeHeight="251742208" behindDoc="0" locked="0" layoutInCell="1" allowOverlap="1" wp14:anchorId="33CA527A" wp14:editId="73CAE440">
                <wp:simplePos x="0" y="0"/>
                <wp:positionH relativeFrom="column">
                  <wp:posOffset>1565910</wp:posOffset>
                </wp:positionH>
                <wp:positionV relativeFrom="paragraph">
                  <wp:posOffset>1751330</wp:posOffset>
                </wp:positionV>
                <wp:extent cx="1049572" cy="970059"/>
                <wp:effectExtent l="19050" t="19050" r="17780" b="20955"/>
                <wp:wrapNone/>
                <wp:docPr id="97" name="矩形 97"/>
                <wp:cNvGraphicFramePr/>
                <a:graphic xmlns:a="http://schemas.openxmlformats.org/drawingml/2006/main">
                  <a:graphicData uri="http://schemas.microsoft.com/office/word/2010/wordprocessingShape">
                    <wps:wsp>
                      <wps:cNvSpPr/>
                      <wps:spPr>
                        <a:xfrm>
                          <a:off x="0" y="0"/>
                          <a:ext cx="1049572" cy="97005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252E40" id="矩形 97" o:spid="_x0000_s1026" style="position:absolute;left:0;text-align:left;margin-left:123.3pt;margin-top:137.9pt;width:82.65pt;height:76.4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" filled="f" strokecolor="#c7000b" strokeweight="2.25pt"/>
            </w:pict>
          </mc:Fallback>
        </mc:AlternateContent>
      </w:r>
      <w:r w:rsidRPr="00D967AC">
        <w:rPr>
          <w:rFonts w:ascii="Huawei Sans" w:hAnsi="Huawei Sans"/>
          <w:noProof/>
        </w:rPr>
        <w:drawing>
          <wp:inline distT="0" distB="0" distL="0" distR="0" wp14:anchorId="49A37036" wp14:editId="1E149AB7">
            <wp:extent cx="2771775" cy="2871699"/>
            <wp:effectExtent l="19050" t="19050" r="9525" b="2413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pic:nvPicPr>
                  <pic:blipFill>
                    <a:blip r:embed="rId90">
                      <a:extLst>
                        <a:ext uri="{28A0092B-C50C-407E-A947-70E740481C1C}">
                          <a14:useLocalDpi xmlns:a14="http://schemas.microsoft.com/office/drawing/2010/main" val="0"/>
                        </a:ext>
                      </a:extLst>
                    </a:blip>
                    <a:stretch>
                      <a:fillRect/>
                    </a:stretch>
                  </pic:blipFill>
                  <pic:spPr>
                    <a:xfrm>
                      <a:off x="0" y="0"/>
                      <a:ext cx="2775525" cy="2875584"/>
                    </a:xfrm>
                    <a:prstGeom prst="rect">
                      <a:avLst/>
                    </a:prstGeom>
                    <a:noFill/>
                    <a:ln w="12700">
                      <a:solidFill>
                        <a:schemeClr val="bg1">
                          <a:lumMod val="85000"/>
                        </a:schemeClr>
                      </a:solidFill>
                    </a:ln>
                  </pic:spPr>
                </pic:pic>
              </a:graphicData>
            </a:graphic>
          </wp:inline>
        </w:drawing>
      </w:r>
    </w:p>
    <w:p w14:paraId="1A4BDD12" w14:textId="77777777" w:rsidR="000A4A2C" w:rsidRPr="00D967AC" w:rsidRDefault="000A4A2C" w:rsidP="000A4A2C">
      <w:pPr>
        <w:rPr>
          <w:rFonts w:ascii="Huawei Sans" w:hAnsi="Huawei Sans"/>
        </w:rPr>
      </w:pPr>
    </w:p>
    <w:p w14:paraId="6B6CC81D" w14:textId="77777777" w:rsidR="000A4A2C" w:rsidRPr="00D967AC" w:rsidRDefault="000A4A2C" w:rsidP="000A4A2C">
      <w:pPr>
        <w:pStyle w:val="1e"/>
      </w:pPr>
      <w:r w:rsidRPr="00D967AC">
        <w:rPr>
          <w:rFonts w:hint="eastAsia"/>
        </w:rPr>
        <w:t># Log in to other deployment PCs and click the deployment links in the emails to deploy devices.</w:t>
      </w:r>
    </w:p>
    <w:p w14:paraId="4745F2CD" w14:textId="77777777" w:rsidR="000A4A2C" w:rsidRPr="00D967AC" w:rsidRDefault="000A4A2C" w:rsidP="000A4A2C">
      <w:pPr>
        <w:pStyle w:val="30"/>
        <w:ind w:left="1701" w:hanging="159"/>
        <w:outlineLvl w:val="4"/>
      </w:pPr>
      <w:r w:rsidRPr="00D967AC">
        <w:rPr>
          <w:rFonts w:hint="eastAsia"/>
        </w:rPr>
        <w:t>Verify that the device is deployed successfully.</w:t>
      </w:r>
    </w:p>
    <w:p w14:paraId="61807C76" w14:textId="77777777" w:rsidR="000A4A2C" w:rsidRPr="00D967AC" w:rsidRDefault="000A4A2C" w:rsidP="000A4A2C">
      <w:pPr>
        <w:pStyle w:val="1e"/>
      </w:pPr>
      <w:r w:rsidRPr="00D967AC">
        <w:rPr>
          <w:rFonts w:hint="eastAsia"/>
        </w:rPr>
        <w:t># Choose Design</w:t>
      </w:r>
      <w:r w:rsidRPr="00D967AC">
        <w:rPr>
          <w:rFonts w:hint="eastAsia"/>
          <w:b/>
        </w:rPr>
        <w:t xml:space="preserve"> &gt; Site Agile Design &gt; Devices Management</w:t>
      </w:r>
      <w:r w:rsidRPr="00D967AC">
        <w:rPr>
          <w:rFonts w:hint="eastAsia"/>
        </w:rPr>
        <w:t xml:space="preserve"> and check whether the device is online.</w:t>
      </w:r>
    </w:p>
    <w:p w14:paraId="19339A7A" w14:textId="77777777" w:rsidR="000A4A2C" w:rsidRPr="00D967AC" w:rsidRDefault="000A4A2C" w:rsidP="000A4A2C">
      <w:pPr>
        <w:pStyle w:val="Figure"/>
        <w:ind w:left="0"/>
        <w:jc w:val="right"/>
        <w:rPr>
          <w:rFonts w:ascii="Huawei Sans" w:hAnsi="Huawei Sans"/>
        </w:rPr>
      </w:pPr>
      <w:r w:rsidRPr="00D967AC">
        <w:rPr>
          <w:rFonts w:ascii="Huawei Sans" w:hAnsi="Huawei Sans"/>
          <w:noProof/>
        </w:rPr>
        <w:lastRenderedPageBreak/>
        <mc:AlternateContent>
          <mc:Choice Requires="wps">
            <w:drawing>
              <wp:anchor distT="0" distB="0" distL="114300" distR="114300" simplePos="0" relativeHeight="251744256" behindDoc="0" locked="0" layoutInCell="1" allowOverlap="1" wp14:anchorId="178022D1" wp14:editId="29C47894">
                <wp:simplePos x="0" y="0"/>
                <wp:positionH relativeFrom="column">
                  <wp:posOffset>1965960</wp:posOffset>
                </wp:positionH>
                <wp:positionV relativeFrom="paragraph">
                  <wp:posOffset>1253490</wp:posOffset>
                </wp:positionV>
                <wp:extent cx="3649649" cy="893831"/>
                <wp:effectExtent l="19050" t="19050" r="27305" b="20955"/>
                <wp:wrapNone/>
                <wp:docPr id="100" name="矩形 100"/>
                <wp:cNvGraphicFramePr/>
                <a:graphic xmlns:a="http://schemas.openxmlformats.org/drawingml/2006/main">
                  <a:graphicData uri="http://schemas.microsoft.com/office/word/2010/wordprocessingShape">
                    <wps:wsp>
                      <wps:cNvSpPr/>
                      <wps:spPr>
                        <a:xfrm>
                          <a:off x="0" y="0"/>
                          <a:ext cx="3649649" cy="89383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D078F4" id="矩形 100" o:spid="_x0000_s1026" style="position:absolute;left:0;text-align:left;margin-left:154.8pt;margin-top:98.7pt;width:287.35pt;height:70.4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743232" behindDoc="0" locked="0" layoutInCell="1" allowOverlap="1" wp14:anchorId="715298A2" wp14:editId="08B67B03">
                <wp:simplePos x="0" y="0"/>
                <wp:positionH relativeFrom="column">
                  <wp:posOffset>2185035</wp:posOffset>
                </wp:positionH>
                <wp:positionV relativeFrom="paragraph">
                  <wp:posOffset>872490</wp:posOffset>
                </wp:positionV>
                <wp:extent cx="755015" cy="262255"/>
                <wp:effectExtent l="19050" t="19050" r="26035" b="23495"/>
                <wp:wrapNone/>
                <wp:docPr id="98" name="矩形 98"/>
                <wp:cNvGraphicFramePr/>
                <a:graphic xmlns:a="http://schemas.openxmlformats.org/drawingml/2006/main">
                  <a:graphicData uri="http://schemas.microsoft.com/office/word/2010/wordprocessingShape">
                    <wps:wsp>
                      <wps:cNvSpPr/>
                      <wps:spPr>
                        <a:xfrm>
                          <a:off x="0" y="0"/>
                          <a:ext cx="755015" cy="26225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266E23" id="矩形 98" o:spid="_x0000_s1026" style="position:absolute;left:0;text-align:left;margin-left:172.05pt;margin-top:68.7pt;width:59.45pt;height:20.6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" filled="f" strokecolor="#c7000b" strokeweight="2.25pt"/>
            </w:pict>
          </mc:Fallback>
        </mc:AlternateContent>
      </w:r>
      <w:r w:rsidRPr="00D967AC">
        <w:rPr>
          <w:rFonts w:ascii="Huawei Sans" w:hAnsi="Huawei Sans"/>
          <w:noProof/>
        </w:rPr>
        <w:drawing>
          <wp:inline distT="0" distB="0" distL="0" distR="0" wp14:anchorId="5B99D4D1" wp14:editId="37862EA4">
            <wp:extent cx="5516038" cy="2134509"/>
            <wp:effectExtent l="19050" t="19050" r="27940" b="184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516038" cy="2134509"/>
                    </a:xfrm>
                    <a:prstGeom prst="rect">
                      <a:avLst/>
                    </a:prstGeom>
                    <a:noFill/>
                    <a:ln w="12700">
                      <a:solidFill>
                        <a:schemeClr val="bg1">
                          <a:lumMod val="85000"/>
                        </a:schemeClr>
                      </a:solidFill>
                    </a:ln>
                  </pic:spPr>
                </pic:pic>
              </a:graphicData>
            </a:graphic>
          </wp:inline>
        </w:drawing>
      </w:r>
    </w:p>
    <w:p w14:paraId="6BBA0B77" w14:textId="77777777" w:rsidR="000A4A2C" w:rsidRPr="00D967AC" w:rsidRDefault="000A4A2C" w:rsidP="000A4A2C">
      <w:pPr>
        <w:rPr>
          <w:rFonts w:ascii="Huawei Sans" w:hAnsi="Huawei Sans"/>
        </w:rPr>
      </w:pPr>
    </w:p>
    <w:p w14:paraId="5B56C991" w14:textId="77777777" w:rsidR="000A4A2C" w:rsidRPr="00D967AC" w:rsidRDefault="000A4A2C" w:rsidP="000A4A2C">
      <w:pPr>
        <w:pStyle w:val="1e"/>
      </w:pPr>
      <w:r w:rsidRPr="00D967AC">
        <w:rPr>
          <w:rFonts w:hint="eastAsia"/>
        </w:rPr>
        <w:t xml:space="preserve"># Choose </w:t>
      </w:r>
      <w:r w:rsidRPr="00D967AC">
        <w:rPr>
          <w:rFonts w:hint="eastAsia"/>
          <w:b/>
        </w:rPr>
        <w:t>Maintenance &gt; Provisioning Result &gt; Site Configuration Status</w:t>
      </w:r>
      <w:r w:rsidRPr="00D967AC">
        <w:rPr>
          <w:rFonts w:hint="eastAsia"/>
        </w:rPr>
        <w:t xml:space="preserve"> and check whether iMaster NCE-WAN has successfully delivered the configuration.</w:t>
      </w:r>
    </w:p>
    <w:p w14:paraId="2B7FAAE6" w14:textId="77777777" w:rsidR="000A4A2C" w:rsidRPr="00D967AC" w:rsidRDefault="000A4A2C" w:rsidP="000A4A2C">
      <w:pPr>
        <w:pStyle w:val="Figure"/>
        <w:rPr>
          <w:rFonts w:ascii="Huawei Sans" w:hAnsi="Huawei Sans"/>
        </w:rPr>
      </w:pPr>
      <w:r w:rsidRPr="00D967AC">
        <w:rPr>
          <w:rFonts w:ascii="Huawei Sans" w:hAnsi="Huawei Sans"/>
          <w:noProof/>
        </w:rPr>
        <mc:AlternateContent>
          <mc:Choice Requires="wps">
            <w:drawing>
              <wp:anchor distT="0" distB="0" distL="114300" distR="114300" simplePos="0" relativeHeight="251745280" behindDoc="0" locked="0" layoutInCell="1" allowOverlap="1" wp14:anchorId="31B825D1" wp14:editId="008F8D69">
                <wp:simplePos x="0" y="0"/>
                <wp:positionH relativeFrom="column">
                  <wp:posOffset>2213610</wp:posOffset>
                </wp:positionH>
                <wp:positionV relativeFrom="paragraph">
                  <wp:posOffset>1682115</wp:posOffset>
                </wp:positionV>
                <wp:extent cx="962108" cy="198782"/>
                <wp:effectExtent l="19050" t="19050" r="28575" b="10795"/>
                <wp:wrapNone/>
                <wp:docPr id="101" name="矩形 101"/>
                <wp:cNvGraphicFramePr/>
                <a:graphic xmlns:a="http://schemas.openxmlformats.org/drawingml/2006/main">
                  <a:graphicData uri="http://schemas.microsoft.com/office/word/2010/wordprocessingShape">
                    <wps:wsp>
                      <wps:cNvSpPr/>
                      <wps:spPr>
                        <a:xfrm>
                          <a:off x="0" y="0"/>
                          <a:ext cx="962108" cy="19878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B3ACF6" id="矩形 101" o:spid="_x0000_s1026" style="position:absolute;left:0;text-align:left;margin-left:174.3pt;margin-top:132.45pt;width:75.75pt;height:15.6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" filled="f" strokecolor="#c7000b" strokeweight="2.25pt"/>
            </w:pict>
          </mc:Fallback>
        </mc:AlternateContent>
      </w:r>
      <w:r w:rsidRPr="00D967AC">
        <w:rPr>
          <w:rFonts w:ascii="Huawei Sans" w:hAnsi="Huawei Sans"/>
          <w:noProof/>
        </w:rPr>
        <w:drawing>
          <wp:inline distT="0" distB="0" distL="0" distR="0" wp14:anchorId="1E309764" wp14:editId="492C8B2E">
            <wp:extent cx="3877336" cy="2769525"/>
            <wp:effectExtent l="19050" t="19050" r="27940" b="120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877336" cy="2769525"/>
                    </a:xfrm>
                    <a:prstGeom prst="rect">
                      <a:avLst/>
                    </a:prstGeom>
                    <a:noFill/>
                    <a:ln w="12700">
                      <a:solidFill>
                        <a:schemeClr val="bg1">
                          <a:lumMod val="85000"/>
                        </a:schemeClr>
                      </a:solidFill>
                    </a:ln>
                  </pic:spPr>
                </pic:pic>
              </a:graphicData>
            </a:graphic>
          </wp:inline>
        </w:drawing>
      </w:r>
    </w:p>
    <w:p w14:paraId="5BCC109F" w14:textId="77777777" w:rsidR="000A4A2C" w:rsidRPr="00D967AC" w:rsidRDefault="000A4A2C" w:rsidP="000A4A2C">
      <w:pPr>
        <w:rPr>
          <w:rFonts w:ascii="Huawei Sans" w:hAnsi="Huawei Sans"/>
        </w:rPr>
      </w:pPr>
    </w:p>
    <w:p w14:paraId="3EA68026" w14:textId="77777777" w:rsidR="000A4A2C" w:rsidRPr="00D967AC" w:rsidRDefault="000A4A2C" w:rsidP="000A4A2C">
      <w:pPr>
        <w:pStyle w:val="1e"/>
      </w:pPr>
      <w:r w:rsidRPr="00D967AC">
        <w:rPr>
          <w:rFonts w:hint="eastAsia"/>
        </w:rPr>
        <w:t xml:space="preserve"># Check the device configuration status of each site. If the device configuration status is </w:t>
      </w:r>
      <w:r w:rsidRPr="00D967AC">
        <w:rPr>
          <w:rFonts w:hint="eastAsia"/>
          <w:b/>
        </w:rPr>
        <w:t>Success</w:t>
      </w:r>
      <w:r w:rsidRPr="00D967AC">
        <w:rPr>
          <w:rFonts w:hint="eastAsia"/>
        </w:rPr>
        <w:t>, the ZTP configuration is successfully delivered.</w:t>
      </w:r>
    </w:p>
    <w:p w14:paraId="148F0A39" w14:textId="77777777" w:rsidR="000A4A2C" w:rsidRPr="00D967AC" w:rsidRDefault="000A4A2C" w:rsidP="000A4A2C">
      <w:pPr>
        <w:pStyle w:val="Figure"/>
        <w:ind w:left="0"/>
        <w:jc w:val="right"/>
        <w:rPr>
          <w:rFonts w:ascii="Huawei Sans" w:hAnsi="Huawei Sans"/>
        </w:rPr>
      </w:pPr>
      <w:r w:rsidRPr="00D967AC">
        <w:rPr>
          <w:rFonts w:ascii="Huawei Sans" w:hAnsi="Huawei Sans"/>
          <w:noProof/>
        </w:rPr>
        <mc:AlternateContent>
          <mc:Choice Requires="wps">
            <w:drawing>
              <wp:anchor distT="0" distB="0" distL="114300" distR="114300" simplePos="0" relativeHeight="251747328" behindDoc="0" locked="0" layoutInCell="1" allowOverlap="1" wp14:anchorId="4CE43D5D" wp14:editId="6B12EC41">
                <wp:simplePos x="0" y="0"/>
                <wp:positionH relativeFrom="column">
                  <wp:posOffset>4718685</wp:posOffset>
                </wp:positionH>
                <wp:positionV relativeFrom="paragraph">
                  <wp:posOffset>786130</wp:posOffset>
                </wp:positionV>
                <wp:extent cx="516835" cy="373711"/>
                <wp:effectExtent l="19050" t="19050" r="17145" b="26670"/>
                <wp:wrapNone/>
                <wp:docPr id="104" name="矩形 104"/>
                <wp:cNvGraphicFramePr/>
                <a:graphic xmlns:a="http://schemas.openxmlformats.org/drawingml/2006/main">
                  <a:graphicData uri="http://schemas.microsoft.com/office/word/2010/wordprocessingShape">
                    <wps:wsp>
                      <wps:cNvSpPr/>
                      <wps:spPr>
                        <a:xfrm>
                          <a:off x="0" y="0"/>
                          <a:ext cx="516835" cy="37371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EC9A56" id="矩形 104" o:spid="_x0000_s1026" style="position:absolute;left:0;text-align:left;margin-left:371.55pt;margin-top:61.9pt;width:40.7pt;height:29.4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746304" behindDoc="0" locked="0" layoutInCell="1" allowOverlap="1" wp14:anchorId="4FFE60CA" wp14:editId="6CD403DD">
                <wp:simplePos x="0" y="0"/>
                <wp:positionH relativeFrom="column">
                  <wp:posOffset>794385</wp:posOffset>
                </wp:positionH>
                <wp:positionV relativeFrom="paragraph">
                  <wp:posOffset>624205</wp:posOffset>
                </wp:positionV>
                <wp:extent cx="723265" cy="643890"/>
                <wp:effectExtent l="19050" t="19050" r="19685" b="22860"/>
                <wp:wrapNone/>
                <wp:docPr id="102" name="矩形 102"/>
                <wp:cNvGraphicFramePr/>
                <a:graphic xmlns:a="http://schemas.openxmlformats.org/drawingml/2006/main">
                  <a:graphicData uri="http://schemas.microsoft.com/office/word/2010/wordprocessingShape">
                    <wps:wsp>
                      <wps:cNvSpPr/>
                      <wps:spPr>
                        <a:xfrm>
                          <a:off x="0" y="0"/>
                          <a:ext cx="723265" cy="64389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9EF3C4" id="矩形 102" o:spid="_x0000_s1026" style="position:absolute;left:0;text-align:left;margin-left:62.55pt;margin-top:49.15pt;width:56.95pt;height:50.7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" filled="f" strokecolor="#c7000b" strokeweight="2.25pt"/>
            </w:pict>
          </mc:Fallback>
        </mc:AlternateContent>
      </w:r>
      <w:r w:rsidRPr="00D967AC">
        <w:rPr>
          <w:rFonts w:ascii="Huawei Sans" w:hAnsi="Huawei Sans"/>
          <w:noProof/>
        </w:rPr>
        <w:drawing>
          <wp:inline distT="0" distB="0" distL="0" distR="0" wp14:anchorId="1CA5375D" wp14:editId="0949AADA">
            <wp:extent cx="5375981" cy="1344740"/>
            <wp:effectExtent l="19050" t="19050" r="15240" b="273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375981" cy="1344740"/>
                    </a:xfrm>
                    <a:prstGeom prst="rect">
                      <a:avLst/>
                    </a:prstGeom>
                    <a:noFill/>
                    <a:ln w="12700">
                      <a:solidFill>
                        <a:schemeClr val="bg1">
                          <a:lumMod val="85000"/>
                        </a:schemeClr>
                      </a:solidFill>
                    </a:ln>
                  </pic:spPr>
                </pic:pic>
              </a:graphicData>
            </a:graphic>
          </wp:inline>
        </w:drawing>
      </w:r>
    </w:p>
    <w:p w14:paraId="4E87ED12" w14:textId="77777777" w:rsidR="000A4A2C" w:rsidRPr="00D967AC" w:rsidRDefault="000A4A2C" w:rsidP="000A4A2C">
      <w:pPr>
        <w:rPr>
          <w:rFonts w:ascii="Huawei Sans" w:hAnsi="Huawei Sans"/>
        </w:rPr>
      </w:pPr>
    </w:p>
    <w:p w14:paraId="4F9EA680" w14:textId="77777777" w:rsidR="000A4A2C" w:rsidRPr="00D967AC" w:rsidRDefault="000A4A2C" w:rsidP="000A4A2C">
      <w:pPr>
        <w:pStyle w:val="30"/>
        <w:ind w:left="1701" w:hanging="159"/>
        <w:outlineLvl w:val="4"/>
      </w:pPr>
      <w:r w:rsidRPr="00D967AC">
        <w:rPr>
          <w:rFonts w:hint="eastAsia"/>
        </w:rPr>
        <w:t>(Optional) Configure DHCP-based deployment.</w:t>
      </w:r>
    </w:p>
    <w:p w14:paraId="146669F9" w14:textId="77777777" w:rsidR="000A4A2C" w:rsidRPr="00D967AC" w:rsidRDefault="000A4A2C" w:rsidP="000A4A2C">
      <w:pPr>
        <w:pStyle w:val="1e"/>
      </w:pPr>
      <w:r w:rsidRPr="00D967AC">
        <w:lastRenderedPageBreak/>
        <w:t>You can select either DHCP-based or email-based deployment.</w:t>
      </w:r>
    </w:p>
    <w:p w14:paraId="37FC3765" w14:textId="77777777" w:rsidR="000A4A2C" w:rsidRPr="00D967AC" w:rsidRDefault="000A4A2C" w:rsidP="000A4A2C">
      <w:pPr>
        <w:pStyle w:val="1e"/>
      </w:pPr>
      <w:r w:rsidRPr="00D967AC">
        <w:rPr>
          <w:rFonts w:hint="eastAsia"/>
        </w:rPr>
        <w:t>This lab mainly describes DHCP-based deployment. Email-based deployment is used in the lab environment.</w:t>
      </w:r>
    </w:p>
    <w:p w14:paraId="61E5F189" w14:textId="77777777" w:rsidR="000A4A2C" w:rsidRPr="00D967AC" w:rsidRDefault="000A4A2C" w:rsidP="000A4A2C">
      <w:pPr>
        <w:pStyle w:val="1e"/>
      </w:pPr>
      <w:r w:rsidRPr="00D967AC">
        <w:rPr>
          <w:rFonts w:hint="eastAsia"/>
        </w:rPr>
        <w:t>DHCP-based deployment can be used to implement zero-touch deployment, so the configuration of the DHCP server is very important.</w:t>
      </w:r>
    </w:p>
    <w:p w14:paraId="4D6FF86C" w14:textId="77777777" w:rsidR="000A4A2C" w:rsidRPr="00D967AC" w:rsidRDefault="000A4A2C" w:rsidP="000A4A2C">
      <w:pPr>
        <w:pStyle w:val="1e"/>
      </w:pPr>
      <w:r w:rsidRPr="00D967AC">
        <w:rPr>
          <w:rFonts w:hint="eastAsia"/>
        </w:rPr>
        <w:t xml:space="preserve"># The DHCP server notifies </w:t>
      </w:r>
      <w:r w:rsidRPr="00D967AC">
        <w:t>CPE</w:t>
      </w:r>
      <w:r w:rsidRPr="00D967AC">
        <w:rPr>
          <w:rFonts w:hint="eastAsia"/>
        </w:rPr>
        <w:t>s of the southbound IP address of iMaster NCE-WAN through the Option 148 field.</w:t>
      </w:r>
    </w:p>
    <w:p w14:paraId="5B9A3767" w14:textId="77777777" w:rsidR="000A4A2C" w:rsidRPr="00D967AC" w:rsidRDefault="000A4A2C" w:rsidP="000A4A2C">
      <w:pPr>
        <w:pStyle w:val="1e"/>
      </w:pPr>
      <w:r w:rsidRPr="00D967AC">
        <w:rPr>
          <w:rFonts w:hint="eastAsia"/>
        </w:rPr>
        <w:t xml:space="preserve"># Log in to the system using the administrator account (the user name is </w:t>
      </w:r>
      <w:r w:rsidRPr="00D967AC">
        <w:rPr>
          <w:rFonts w:hint="eastAsia"/>
          <w:b/>
        </w:rPr>
        <w:t>admin</w:t>
      </w:r>
      <w:r w:rsidRPr="00D967AC">
        <w:rPr>
          <w:rFonts w:hint="eastAsia"/>
        </w:rPr>
        <w:t xml:space="preserve"> and password is </w:t>
      </w:r>
      <w:r w:rsidRPr="00D967AC">
        <w:rPr>
          <w:rFonts w:hint="eastAsia"/>
          <w:b/>
        </w:rPr>
        <w:t>Huawei12#$</w:t>
      </w:r>
      <w:r w:rsidRPr="00D967AC">
        <w:rPr>
          <w:rFonts w:hint="eastAsia"/>
        </w:rPr>
        <w:t xml:space="preserve">), choose </w:t>
      </w:r>
      <w:r w:rsidRPr="00D967AC">
        <w:rPr>
          <w:rFonts w:hint="eastAsia"/>
          <w:b/>
        </w:rPr>
        <w:t>Administration &gt; Southbound Interface &gt; Southbound Interface Configuration</w:t>
      </w:r>
      <w:r w:rsidRPr="00D967AC">
        <w:rPr>
          <w:rFonts w:hint="eastAsia"/>
        </w:rPr>
        <w:t>, and check the southbound IP address of iMaster NCE-WAN.</w:t>
      </w:r>
    </w:p>
    <w:p w14:paraId="464C4109" w14:textId="77777777" w:rsidR="000A4A2C" w:rsidRPr="00D967AC" w:rsidRDefault="000A4A2C" w:rsidP="000A4A2C">
      <w:pPr>
        <w:pStyle w:val="Figure"/>
        <w:ind w:left="0"/>
        <w:jc w:val="right"/>
        <w:rPr>
          <w:rFonts w:ascii="Huawei Sans" w:hAnsi="Huawei Sans"/>
        </w:rPr>
      </w:pPr>
      <w:r w:rsidRPr="00D967AC">
        <w:rPr>
          <w:rFonts w:ascii="Huawei Sans" w:hAnsi="Huawei Sans"/>
          <w:noProof/>
        </w:rPr>
        <mc:AlternateContent>
          <mc:Choice Requires="wps">
            <w:drawing>
              <wp:anchor distT="0" distB="0" distL="114300" distR="114300" simplePos="0" relativeHeight="251749376" behindDoc="0" locked="0" layoutInCell="1" allowOverlap="1" wp14:anchorId="6A2C2C48" wp14:editId="3BABC41C">
                <wp:simplePos x="0" y="0"/>
                <wp:positionH relativeFrom="column">
                  <wp:posOffset>4528185</wp:posOffset>
                </wp:positionH>
                <wp:positionV relativeFrom="paragraph">
                  <wp:posOffset>2979420</wp:posOffset>
                </wp:positionV>
                <wp:extent cx="1447137" cy="270206"/>
                <wp:effectExtent l="19050" t="19050" r="20320" b="15875"/>
                <wp:wrapNone/>
                <wp:docPr id="106" name="矩形 106"/>
                <wp:cNvGraphicFramePr/>
                <a:graphic xmlns:a="http://schemas.openxmlformats.org/drawingml/2006/main">
                  <a:graphicData uri="http://schemas.microsoft.com/office/word/2010/wordprocessingShape">
                    <wps:wsp>
                      <wps:cNvSpPr/>
                      <wps:spPr>
                        <a:xfrm>
                          <a:off x="0" y="0"/>
                          <a:ext cx="1447137" cy="27020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A71B5A" id="矩形 106" o:spid="_x0000_s1026" style="position:absolute;left:0;text-align:left;margin-left:356.55pt;margin-top:234.6pt;width:113.95pt;height:21.3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748352" behindDoc="0" locked="0" layoutInCell="1" allowOverlap="1" wp14:anchorId="478F4CF9" wp14:editId="5F88CE63">
                <wp:simplePos x="0" y="0"/>
                <wp:positionH relativeFrom="column">
                  <wp:posOffset>1080135</wp:posOffset>
                </wp:positionH>
                <wp:positionV relativeFrom="paragraph">
                  <wp:posOffset>1750695</wp:posOffset>
                </wp:positionV>
                <wp:extent cx="866140" cy="238125"/>
                <wp:effectExtent l="19050" t="19050" r="10160" b="28575"/>
                <wp:wrapNone/>
                <wp:docPr id="105" name="矩形 105"/>
                <wp:cNvGraphicFramePr/>
                <a:graphic xmlns:a="http://schemas.openxmlformats.org/drawingml/2006/main">
                  <a:graphicData uri="http://schemas.microsoft.com/office/word/2010/wordprocessingShape">
                    <wps:wsp>
                      <wps:cNvSpPr/>
                      <wps:spPr>
                        <a:xfrm>
                          <a:off x="0" y="0"/>
                          <a:ext cx="866140" cy="23812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F5AD72" id="矩形 105" o:spid="_x0000_s1026" style="position:absolute;left:0;text-align:left;margin-left:85.05pt;margin-top:137.85pt;width:68.2pt;height:18.7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" filled="f" strokecolor="#c7000b" strokeweight="2.25pt"/>
            </w:pict>
          </mc:Fallback>
        </mc:AlternateContent>
      </w:r>
      <w:r w:rsidRPr="00D967AC">
        <w:rPr>
          <w:rFonts w:ascii="Huawei Sans" w:hAnsi="Huawei Sans"/>
          <w:noProof/>
        </w:rPr>
        <w:drawing>
          <wp:inline distT="0" distB="0" distL="0" distR="0" wp14:anchorId="1E629551" wp14:editId="470706BD">
            <wp:extent cx="5339031" cy="3372647"/>
            <wp:effectExtent l="19050" t="19050" r="14605" b="184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94">
                      <a:extLst>
                        <a:ext uri="{28A0092B-C50C-407E-A947-70E740481C1C}">
                          <a14:useLocalDpi xmlns:a14="http://schemas.microsoft.com/office/drawing/2010/main" val="0"/>
                        </a:ext>
                      </a:extLst>
                    </a:blip>
                    <a:stretch>
                      <a:fillRect/>
                    </a:stretch>
                  </pic:blipFill>
                  <pic:spPr>
                    <a:xfrm>
                      <a:off x="0" y="0"/>
                      <a:ext cx="5339031" cy="3372647"/>
                    </a:xfrm>
                    <a:prstGeom prst="rect">
                      <a:avLst/>
                    </a:prstGeom>
                    <a:noFill/>
                    <a:ln w="12700">
                      <a:solidFill>
                        <a:schemeClr val="bg1">
                          <a:lumMod val="85000"/>
                        </a:schemeClr>
                      </a:solidFill>
                    </a:ln>
                  </pic:spPr>
                </pic:pic>
              </a:graphicData>
            </a:graphic>
          </wp:inline>
        </w:drawing>
      </w:r>
    </w:p>
    <w:p w14:paraId="7667CF35" w14:textId="77777777" w:rsidR="000A4A2C" w:rsidRPr="00D967AC" w:rsidRDefault="000A4A2C" w:rsidP="000A4A2C">
      <w:pPr>
        <w:rPr>
          <w:rFonts w:ascii="Huawei Sans" w:hAnsi="Huawei Sans"/>
        </w:rPr>
      </w:pPr>
    </w:p>
    <w:p w14:paraId="07851566" w14:textId="77777777" w:rsidR="000A4A2C" w:rsidRPr="00D967AC" w:rsidRDefault="000A4A2C" w:rsidP="000A4A2C">
      <w:pPr>
        <w:pStyle w:val="1e"/>
      </w:pPr>
      <w:r w:rsidRPr="00D967AC">
        <w:rPr>
          <w:rFonts w:hint="eastAsia"/>
        </w:rPr>
        <w:t># Configure the Option 148 field on the DHCP server.</w:t>
      </w:r>
    </w:p>
    <w:p w14:paraId="1792A853" w14:textId="77777777" w:rsidR="000A4A2C" w:rsidRPr="00D967AC" w:rsidRDefault="000A4A2C" w:rsidP="000A4A2C">
      <w:pPr>
        <w:pStyle w:val="1e"/>
      </w:pPr>
      <w:r w:rsidRPr="00D967AC">
        <w:rPr>
          <w:rFonts w:hint="eastAsia"/>
        </w:rPr>
        <w:t xml:space="preserve">option 148 ascii agilemode=agile-cloud;agilemanage-mode=ip;agilemanage-domain=172.21.16.198;agilemanage-port=10020; </w:t>
      </w:r>
    </w:p>
    <w:p w14:paraId="70502974" w14:textId="77777777" w:rsidR="000A4A2C" w:rsidRPr="00D967AC" w:rsidRDefault="000A4A2C" w:rsidP="000A4A2C">
      <w:pPr>
        <w:pStyle w:val="NotesHeading"/>
        <w:rPr>
          <w:rFonts w:ascii="Huawei Sans" w:eastAsia="方正兰亭黑简体" w:hAnsi="Huawei Sans"/>
          <w:b/>
        </w:rPr>
      </w:pPr>
      <w:r w:rsidRPr="00D967AC">
        <w:rPr>
          <w:rFonts w:ascii="Huawei Sans" w:eastAsia="方正兰亭黑简体" w:hAnsi="Huawei Sans"/>
        </w:rPr>
        <w:drawing>
          <wp:inline distT="0" distB="0" distL="0" distR="0" wp14:anchorId="739A50FB" wp14:editId="0221A29A">
            <wp:extent cx="754381" cy="267463"/>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0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4381" cy="267463"/>
                    </a:xfrm>
                    <a:prstGeom prst="rect">
                      <a:avLst/>
                    </a:prstGeom>
                  </pic:spPr>
                </pic:pic>
              </a:graphicData>
            </a:graphic>
          </wp:inline>
        </w:drawing>
      </w:r>
    </w:p>
    <w:p w14:paraId="4E5334E9" w14:textId="77777777" w:rsidR="000A4A2C" w:rsidRPr="00D967AC" w:rsidRDefault="000A4A2C" w:rsidP="000A4A2C">
      <w:pPr>
        <w:pStyle w:val="1e"/>
      </w:pPr>
      <w:r w:rsidRPr="00D967AC">
        <w:rPr>
          <w:rFonts w:hint="eastAsia"/>
          <w:b/>
        </w:rPr>
        <w:t>agilemode</w:t>
      </w:r>
      <w:r w:rsidRPr="00D967AC">
        <w:rPr>
          <w:rFonts w:hint="eastAsia"/>
        </w:rPr>
        <w:t xml:space="preserve">: indicates the agile mode. In the iMaster NCE-WAN scenario, set this parameter to </w:t>
      </w:r>
      <w:r w:rsidRPr="00D967AC">
        <w:rPr>
          <w:rFonts w:hint="eastAsia"/>
          <w:b/>
        </w:rPr>
        <w:t>agile-cloud</w:t>
      </w:r>
      <w:r w:rsidRPr="00D967AC">
        <w:rPr>
          <w:rFonts w:hint="eastAsia"/>
        </w:rPr>
        <w:t>.</w:t>
      </w:r>
    </w:p>
    <w:p w14:paraId="6921AC87" w14:textId="77777777" w:rsidR="000A4A2C" w:rsidRPr="00D967AC" w:rsidRDefault="000A4A2C" w:rsidP="000A4A2C">
      <w:pPr>
        <w:pStyle w:val="1e"/>
      </w:pPr>
      <w:r w:rsidRPr="00D967AC">
        <w:rPr>
          <w:rFonts w:hint="eastAsia"/>
          <w:b/>
        </w:rPr>
        <w:t>agilemanage-mode</w:t>
      </w:r>
      <w:r w:rsidRPr="00D967AC">
        <w:rPr>
          <w:rFonts w:hint="eastAsia"/>
        </w:rPr>
        <w:t xml:space="preserve">: indicates that the </w:t>
      </w:r>
      <w:r w:rsidRPr="00D967AC">
        <w:rPr>
          <w:rFonts w:hint="eastAsia"/>
          <w:b/>
        </w:rPr>
        <w:t>agilemanage-domain</w:t>
      </w:r>
      <w:r w:rsidRPr="00D967AC">
        <w:rPr>
          <w:rFonts w:hint="eastAsia"/>
        </w:rPr>
        <w:t xml:space="preserve"> field is set to an IP address or a domain.</w:t>
      </w:r>
    </w:p>
    <w:p w14:paraId="4BE4A7BC" w14:textId="77777777" w:rsidR="000A4A2C" w:rsidRPr="00D967AC" w:rsidRDefault="000A4A2C" w:rsidP="000A4A2C">
      <w:pPr>
        <w:pStyle w:val="1e"/>
      </w:pPr>
      <w:r w:rsidRPr="00D967AC">
        <w:rPr>
          <w:rFonts w:hint="eastAsia"/>
          <w:b/>
        </w:rPr>
        <w:t>agilemanage-domain</w:t>
      </w:r>
      <w:r w:rsidRPr="00D967AC">
        <w:rPr>
          <w:rFonts w:hint="eastAsia"/>
        </w:rPr>
        <w:t>: When</w:t>
      </w:r>
      <w:r w:rsidRPr="00D967AC">
        <w:rPr>
          <w:rFonts w:hint="eastAsia"/>
          <w:b/>
        </w:rPr>
        <w:t xml:space="preserve"> agilemanage-mode</w:t>
      </w:r>
      <w:r w:rsidRPr="00D967AC">
        <w:rPr>
          <w:rFonts w:hint="eastAsia"/>
        </w:rPr>
        <w:t xml:space="preserve"> is set to </w:t>
      </w:r>
      <w:r w:rsidRPr="00D967AC">
        <w:rPr>
          <w:rFonts w:hint="eastAsia"/>
          <w:b/>
        </w:rPr>
        <w:t>ip</w:t>
      </w:r>
      <w:r w:rsidRPr="00D967AC">
        <w:rPr>
          <w:rFonts w:hint="eastAsia"/>
        </w:rPr>
        <w:t xml:space="preserve">, this field indicates the IP address. When </w:t>
      </w:r>
      <w:r w:rsidRPr="00D967AC">
        <w:rPr>
          <w:rFonts w:hint="eastAsia"/>
          <w:b/>
        </w:rPr>
        <w:t>agilemanage-mode</w:t>
      </w:r>
      <w:r w:rsidRPr="00D967AC">
        <w:rPr>
          <w:rFonts w:hint="eastAsia"/>
        </w:rPr>
        <w:t xml:space="preserve"> is set to </w:t>
      </w:r>
      <w:r w:rsidRPr="00D967AC">
        <w:rPr>
          <w:rFonts w:hint="eastAsia"/>
          <w:b/>
        </w:rPr>
        <w:t>domain</w:t>
      </w:r>
      <w:r w:rsidRPr="00D967AC">
        <w:rPr>
          <w:rFonts w:hint="eastAsia"/>
        </w:rPr>
        <w:t>, this field indicates the domain name.</w:t>
      </w:r>
    </w:p>
    <w:p w14:paraId="1E03B855" w14:textId="77777777" w:rsidR="000A4A2C" w:rsidRPr="00D967AC" w:rsidRDefault="000A4A2C" w:rsidP="000A4A2C">
      <w:pPr>
        <w:pStyle w:val="1e"/>
      </w:pPr>
      <w:r w:rsidRPr="00D967AC">
        <w:rPr>
          <w:rFonts w:hint="eastAsia"/>
        </w:rPr>
        <w:t xml:space="preserve">agilemanage-port: indicates the port number </w:t>
      </w:r>
      <w:r w:rsidRPr="00D967AC">
        <w:t>of iMaster NCE-WAN</w:t>
      </w:r>
      <w:r w:rsidRPr="00D967AC">
        <w:rPr>
          <w:rFonts w:hint="eastAsia"/>
        </w:rPr>
        <w:t xml:space="preserve"> allocated </w:t>
      </w:r>
      <w:r w:rsidRPr="00D967AC">
        <w:t>to</w:t>
      </w:r>
      <w:r w:rsidRPr="00D967AC">
        <w:rPr>
          <w:rFonts w:hint="eastAsia"/>
        </w:rPr>
        <w:t xml:space="preserve"> the DHCP client.</w:t>
      </w:r>
    </w:p>
    <w:p w14:paraId="0FC350FA" w14:textId="77777777" w:rsidR="000A4A2C" w:rsidRPr="00D967AC" w:rsidRDefault="000A4A2C" w:rsidP="000A4A2C">
      <w:pPr>
        <w:pStyle w:val="1e"/>
      </w:pPr>
      <w:r w:rsidRPr="00D967AC">
        <w:rPr>
          <w:rFonts w:hint="eastAsia"/>
        </w:rPr>
        <w:lastRenderedPageBreak/>
        <w:t>After obtaining the IP address, the CPE proactively registers with iMaster NCE-WAN based on Option 148.</w:t>
      </w:r>
    </w:p>
    <w:p w14:paraId="53062DDB" w14:textId="77777777" w:rsidR="000A4A2C" w:rsidRPr="00D967AC" w:rsidRDefault="000A4A2C" w:rsidP="000A4A2C">
      <w:pPr>
        <w:pStyle w:val="1e"/>
      </w:pPr>
      <w:r w:rsidRPr="00D967AC">
        <w:rPr>
          <w:rFonts w:hint="eastAsia"/>
        </w:rPr>
        <w:t xml:space="preserve"># Choose </w:t>
      </w:r>
      <w:r w:rsidRPr="00D967AC">
        <w:rPr>
          <w:rFonts w:hint="eastAsia"/>
          <w:b/>
        </w:rPr>
        <w:t xml:space="preserve">Design &gt; Site </w:t>
      </w:r>
      <w:r w:rsidRPr="00D967AC">
        <w:rPr>
          <w:rFonts w:hint="eastAsia"/>
        </w:rPr>
        <w:t>Agile</w:t>
      </w:r>
      <w:r w:rsidRPr="00D967AC">
        <w:rPr>
          <w:rFonts w:hint="eastAsia"/>
          <w:b/>
        </w:rPr>
        <w:t xml:space="preserve"> Design &gt; Devices Management</w:t>
      </w:r>
      <w:r w:rsidRPr="00D967AC">
        <w:rPr>
          <w:rFonts w:hint="eastAsia"/>
        </w:rPr>
        <w:t xml:space="preserve"> and check whether the device is successfully registered.</w:t>
      </w:r>
    </w:p>
    <w:p w14:paraId="2F1A1CC0" w14:textId="77777777" w:rsidR="000A4A2C" w:rsidRPr="00D967AC" w:rsidRDefault="000A4A2C" w:rsidP="000A4A2C">
      <w:pPr>
        <w:pStyle w:val="Figure"/>
        <w:ind w:left="0"/>
        <w:jc w:val="right"/>
        <w:rPr>
          <w:rFonts w:ascii="Huawei Sans" w:hAnsi="Huawei Sans"/>
        </w:rPr>
      </w:pPr>
      <w:r w:rsidRPr="00D967AC">
        <w:rPr>
          <w:rFonts w:ascii="Huawei Sans" w:hAnsi="Huawei Sans"/>
          <w:noProof/>
        </w:rPr>
        <mc:AlternateContent>
          <mc:Choice Requires="wps">
            <w:drawing>
              <wp:anchor distT="0" distB="0" distL="114300" distR="114300" simplePos="0" relativeHeight="251751424" behindDoc="0" locked="0" layoutInCell="1" allowOverlap="1" wp14:anchorId="5F679355" wp14:editId="238C1639">
                <wp:simplePos x="0" y="0"/>
                <wp:positionH relativeFrom="column">
                  <wp:posOffset>1937385</wp:posOffset>
                </wp:positionH>
                <wp:positionV relativeFrom="paragraph">
                  <wp:posOffset>1191260</wp:posOffset>
                </wp:positionV>
                <wp:extent cx="3586038" cy="938254"/>
                <wp:effectExtent l="19050" t="19050" r="14605" b="14605"/>
                <wp:wrapNone/>
                <wp:docPr id="109" name="矩形 109"/>
                <wp:cNvGraphicFramePr/>
                <a:graphic xmlns:a="http://schemas.openxmlformats.org/drawingml/2006/main">
                  <a:graphicData uri="http://schemas.microsoft.com/office/word/2010/wordprocessingShape">
                    <wps:wsp>
                      <wps:cNvSpPr/>
                      <wps:spPr>
                        <a:xfrm>
                          <a:off x="0" y="0"/>
                          <a:ext cx="3586038" cy="93825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ADEAF8" id="矩形 109" o:spid="_x0000_s1026" style="position:absolute;left:0;text-align:left;margin-left:152.55pt;margin-top:93.8pt;width:282.35pt;height:73.9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750400" behindDoc="0" locked="0" layoutInCell="1" allowOverlap="1" wp14:anchorId="503D5A3A" wp14:editId="5CBB54E3">
                <wp:simplePos x="0" y="0"/>
                <wp:positionH relativeFrom="column">
                  <wp:posOffset>2223135</wp:posOffset>
                </wp:positionH>
                <wp:positionV relativeFrom="paragraph">
                  <wp:posOffset>743585</wp:posOffset>
                </wp:positionV>
                <wp:extent cx="643890" cy="262255"/>
                <wp:effectExtent l="19050" t="19050" r="22860" b="23495"/>
                <wp:wrapNone/>
                <wp:docPr id="108" name="矩形 108"/>
                <wp:cNvGraphicFramePr/>
                <a:graphic xmlns:a="http://schemas.openxmlformats.org/drawingml/2006/main">
                  <a:graphicData uri="http://schemas.microsoft.com/office/word/2010/wordprocessingShape">
                    <wps:wsp>
                      <wps:cNvSpPr/>
                      <wps:spPr>
                        <a:xfrm>
                          <a:off x="0" y="0"/>
                          <a:ext cx="643890" cy="26225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D3E91D" id="矩形 108" o:spid="_x0000_s1026" style="position:absolute;left:0;text-align:left;margin-left:175.05pt;margin-top:58.55pt;width:50.7pt;height:20.6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" filled="f" strokecolor="#c7000b" strokeweight="2.25pt"/>
            </w:pict>
          </mc:Fallback>
        </mc:AlternateContent>
      </w:r>
      <w:r w:rsidRPr="00D967AC">
        <w:rPr>
          <w:rFonts w:ascii="Huawei Sans" w:hAnsi="Huawei Sans"/>
          <w:noProof/>
        </w:rPr>
        <w:drawing>
          <wp:inline distT="0" distB="0" distL="0" distR="0" wp14:anchorId="19B45EEF" wp14:editId="37AAC1D4">
            <wp:extent cx="5516038" cy="2155553"/>
            <wp:effectExtent l="19050" t="19050" r="27940" b="165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95">
                      <a:extLst>
                        <a:ext uri="{28A0092B-C50C-407E-A947-70E740481C1C}">
                          <a14:useLocalDpi xmlns:a14="http://schemas.microsoft.com/office/drawing/2010/main" val="0"/>
                        </a:ext>
                      </a:extLst>
                    </a:blip>
                    <a:stretch>
                      <a:fillRect/>
                    </a:stretch>
                  </pic:blipFill>
                  <pic:spPr>
                    <a:xfrm>
                      <a:off x="0" y="0"/>
                      <a:ext cx="5516038" cy="2155553"/>
                    </a:xfrm>
                    <a:prstGeom prst="rect">
                      <a:avLst/>
                    </a:prstGeom>
                    <a:noFill/>
                    <a:ln w="12700">
                      <a:solidFill>
                        <a:schemeClr val="bg1">
                          <a:lumMod val="85000"/>
                        </a:schemeClr>
                      </a:solidFill>
                    </a:ln>
                  </pic:spPr>
                </pic:pic>
              </a:graphicData>
            </a:graphic>
          </wp:inline>
        </w:drawing>
      </w:r>
    </w:p>
    <w:p w14:paraId="17CDC4B3" w14:textId="77777777" w:rsidR="000A4A2C" w:rsidRPr="00D967AC" w:rsidRDefault="000A4A2C" w:rsidP="000A4A2C">
      <w:pPr>
        <w:rPr>
          <w:rFonts w:ascii="Huawei Sans" w:hAnsi="Huawei Sans"/>
          <w:noProof/>
        </w:rPr>
      </w:pPr>
    </w:p>
    <w:p w14:paraId="4BFFBD6D" w14:textId="77777777" w:rsidR="000A4A2C" w:rsidRPr="00D967AC" w:rsidRDefault="000A4A2C" w:rsidP="000A4A2C">
      <w:pPr>
        <w:pStyle w:val="NotesHeading"/>
        <w:rPr>
          <w:rFonts w:ascii="Huawei Sans" w:eastAsia="方正兰亭黑简体" w:hAnsi="Huawei Sans"/>
          <w:b/>
        </w:rPr>
      </w:pPr>
      <w:r w:rsidRPr="00D967AC">
        <w:rPr>
          <w:rFonts w:ascii="Huawei Sans" w:eastAsia="方正兰亭黑简体" w:hAnsi="Huawei Sans"/>
        </w:rPr>
        <w:drawing>
          <wp:inline distT="0" distB="0" distL="0" distR="0" wp14:anchorId="2CDAB50A" wp14:editId="5D5FFDFF">
            <wp:extent cx="754381" cy="267463"/>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0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4381" cy="267463"/>
                    </a:xfrm>
                    <a:prstGeom prst="rect">
                      <a:avLst/>
                    </a:prstGeom>
                  </pic:spPr>
                </pic:pic>
              </a:graphicData>
            </a:graphic>
          </wp:inline>
        </w:drawing>
      </w:r>
    </w:p>
    <w:p w14:paraId="2D12D37E" w14:textId="77777777" w:rsidR="000A4A2C" w:rsidRPr="00D967AC" w:rsidRDefault="000A4A2C" w:rsidP="000A4A2C">
      <w:pPr>
        <w:pStyle w:val="1e"/>
      </w:pPr>
      <w:r w:rsidRPr="00D967AC">
        <w:rPr>
          <w:rFonts w:hint="eastAsia"/>
        </w:rPr>
        <w:t>Only the initialized devices that are not configured can automatically go online through DHCP.</w:t>
      </w:r>
    </w:p>
    <w:p w14:paraId="46485AE5" w14:textId="77777777" w:rsidR="000A4A2C" w:rsidRDefault="000A4A2C" w:rsidP="000A4A2C">
      <w:pPr>
        <w:pStyle w:val="1e"/>
      </w:pPr>
      <w:r w:rsidRPr="00D967AC">
        <w:rPr>
          <w:rFonts w:hint="eastAsia"/>
        </w:rPr>
        <w:t xml:space="preserve">If the device has been configured, run the </w:t>
      </w:r>
      <w:r w:rsidRPr="00D967AC">
        <w:rPr>
          <w:rFonts w:hint="eastAsia"/>
          <w:b/>
        </w:rPr>
        <w:t>reset saved-configuration</w:t>
      </w:r>
      <w:r w:rsidRPr="00D967AC">
        <w:rPr>
          <w:rFonts w:hint="eastAsia"/>
        </w:rPr>
        <w:t xml:space="preserve"> command to delete the configuration and then restart the device.</w:t>
      </w:r>
    </w:p>
    <w:p w14:paraId="60D3E007" w14:textId="77777777" w:rsidR="000A4A2C" w:rsidRPr="00D967AC" w:rsidRDefault="000A4A2C" w:rsidP="000A4A2C">
      <w:pPr>
        <w:pStyle w:val="1e"/>
      </w:pPr>
    </w:p>
    <w:p w14:paraId="3B464868" w14:textId="77777777" w:rsidR="000A4A2C" w:rsidRPr="00D967AC" w:rsidRDefault="000A4A2C" w:rsidP="000A4A2C">
      <w:pPr>
        <w:pStyle w:val="1e"/>
      </w:pPr>
      <w:r w:rsidRPr="00D967AC">
        <w:rPr>
          <w:rFonts w:hint="eastAsia"/>
        </w:rPr>
        <w:t>Configure ZTP templates.</w:t>
      </w:r>
    </w:p>
    <w:p w14:paraId="12548BC9" w14:textId="77777777" w:rsidR="000A4A2C" w:rsidRPr="00D967AC" w:rsidRDefault="000A4A2C" w:rsidP="000A4A2C">
      <w:pPr>
        <w:pStyle w:val="1e"/>
      </w:pPr>
      <w:r w:rsidRPr="00D967AC">
        <w:t># The ZTP template configuration method is similar to that in email-based deployment and is not provided.</w:t>
      </w:r>
    </w:p>
    <w:p w14:paraId="508354DE" w14:textId="77777777" w:rsidR="000A4A2C" w:rsidRPr="00D967AC" w:rsidRDefault="000A4A2C" w:rsidP="000A4A2C">
      <w:pPr>
        <w:pStyle w:val="1e"/>
      </w:pPr>
      <w:r w:rsidRPr="00D967AC">
        <w:t># After the ZTP templates are configured, iMaster NCE-WAN automatically delivers the configuration. After receiving the configuration, the device goes online again.</w:t>
      </w:r>
    </w:p>
    <w:p w14:paraId="595BA0FD" w14:textId="77777777" w:rsidR="000A4A2C" w:rsidRPr="00D967AC" w:rsidRDefault="000A4A2C" w:rsidP="000A4A2C">
      <w:pPr>
        <w:pStyle w:val="1e"/>
      </w:pPr>
      <w:r w:rsidRPr="00D967AC">
        <w:rPr>
          <w:rFonts w:hint="eastAsia"/>
        </w:rPr>
        <w:t>Verify that the device is deployed successfully.</w:t>
      </w:r>
    </w:p>
    <w:p w14:paraId="2B3BE9AC" w14:textId="77777777" w:rsidR="000A4A2C" w:rsidRPr="00D967AC" w:rsidRDefault="000A4A2C" w:rsidP="000A4A2C">
      <w:pPr>
        <w:pStyle w:val="1e"/>
      </w:pPr>
      <w:r w:rsidRPr="00D967AC">
        <w:t xml:space="preserve"># Choose </w:t>
      </w:r>
      <w:r w:rsidRPr="00D967AC">
        <w:rPr>
          <w:b/>
        </w:rPr>
        <w:t>Design &gt; Site Agile Design &gt; Devices Management</w:t>
      </w:r>
      <w:r w:rsidRPr="00D967AC">
        <w:t xml:space="preserve"> and check whether the device goes online again.</w:t>
      </w:r>
    </w:p>
    <w:p w14:paraId="34802435" w14:textId="77777777" w:rsidR="000A4A2C" w:rsidRPr="00D967AC" w:rsidRDefault="000A4A2C" w:rsidP="000A4A2C">
      <w:pPr>
        <w:pStyle w:val="Figure"/>
        <w:ind w:left="0"/>
        <w:jc w:val="right"/>
        <w:rPr>
          <w:rFonts w:ascii="Huawei Sans" w:hAnsi="Huawei Sans"/>
        </w:rPr>
      </w:pPr>
      <w:r w:rsidRPr="00D967AC">
        <w:rPr>
          <w:rFonts w:ascii="Huawei Sans" w:hAnsi="Huawei Sans"/>
          <w:noProof/>
        </w:rPr>
        <mc:AlternateContent>
          <mc:Choice Requires="wps">
            <w:drawing>
              <wp:anchor distT="0" distB="0" distL="114300" distR="114300" simplePos="0" relativeHeight="251752448" behindDoc="0" locked="0" layoutInCell="1" allowOverlap="1" wp14:anchorId="46A016C6" wp14:editId="06967C6E">
                <wp:simplePos x="0" y="0"/>
                <wp:positionH relativeFrom="column">
                  <wp:posOffset>2141855</wp:posOffset>
                </wp:positionH>
                <wp:positionV relativeFrom="paragraph">
                  <wp:posOffset>882981</wp:posOffset>
                </wp:positionV>
                <wp:extent cx="818515" cy="103366"/>
                <wp:effectExtent l="19050" t="19050" r="19685" b="11430"/>
                <wp:wrapNone/>
                <wp:docPr id="110" name="矩形 110"/>
                <wp:cNvGraphicFramePr/>
                <a:graphic xmlns:a="http://schemas.openxmlformats.org/drawingml/2006/main">
                  <a:graphicData uri="http://schemas.microsoft.com/office/word/2010/wordprocessingShape">
                    <wps:wsp>
                      <wps:cNvSpPr/>
                      <wps:spPr>
                        <a:xfrm>
                          <a:off x="0" y="0"/>
                          <a:ext cx="818515" cy="10336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3FCB46" id="矩形 110" o:spid="_x0000_s1026" style="position:absolute;left:0;text-align:left;margin-left:168.65pt;margin-top:69.55pt;width:64.45pt;height:8.15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753472" behindDoc="0" locked="0" layoutInCell="1" allowOverlap="1" wp14:anchorId="56303AE9" wp14:editId="1350EA45">
                <wp:simplePos x="0" y="0"/>
                <wp:positionH relativeFrom="column">
                  <wp:posOffset>2042160</wp:posOffset>
                </wp:positionH>
                <wp:positionV relativeFrom="paragraph">
                  <wp:posOffset>1019175</wp:posOffset>
                </wp:positionV>
                <wp:extent cx="3665220" cy="1129665"/>
                <wp:effectExtent l="19050" t="19050" r="11430" b="13335"/>
                <wp:wrapNone/>
                <wp:docPr id="111" name="矩形 111"/>
                <wp:cNvGraphicFramePr/>
                <a:graphic xmlns:a="http://schemas.openxmlformats.org/drawingml/2006/main">
                  <a:graphicData uri="http://schemas.microsoft.com/office/word/2010/wordprocessingShape">
                    <wps:wsp>
                      <wps:cNvSpPr/>
                      <wps:spPr>
                        <a:xfrm>
                          <a:off x="0" y="0"/>
                          <a:ext cx="3665220" cy="11296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3D3E53" id="矩形 111" o:spid="_x0000_s1026" style="position:absolute;left:0;text-align:left;margin-left:160.8pt;margin-top:80.25pt;width:288.6pt;height:88.9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" filled="f" strokecolor="#c7000b" strokeweight="2.25pt"/>
            </w:pict>
          </mc:Fallback>
        </mc:AlternateContent>
      </w:r>
      <w:r w:rsidRPr="00D967AC">
        <w:rPr>
          <w:rFonts w:ascii="Huawei Sans" w:hAnsi="Huawei Sans"/>
          <w:noProof/>
        </w:rPr>
        <w:drawing>
          <wp:inline distT="0" distB="0" distL="0" distR="0" wp14:anchorId="22380294" wp14:editId="59C7B35E">
            <wp:extent cx="5516038" cy="2179773"/>
            <wp:effectExtent l="19050" t="19050" r="8890" b="1143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pic:cNvPicPr/>
                  </pic:nvPicPr>
                  <pic:blipFill>
                    <a:blip r:embed="rId96">
                      <a:extLst>
                        <a:ext uri="{28A0092B-C50C-407E-A947-70E740481C1C}">
                          <a14:useLocalDpi xmlns:a14="http://schemas.microsoft.com/office/drawing/2010/main" val="0"/>
                        </a:ext>
                      </a:extLst>
                    </a:blip>
                    <a:stretch>
                      <a:fillRect/>
                    </a:stretch>
                  </pic:blipFill>
                  <pic:spPr>
                    <a:xfrm>
                      <a:off x="0" y="0"/>
                      <a:ext cx="5516038" cy="2179773"/>
                    </a:xfrm>
                    <a:prstGeom prst="rect">
                      <a:avLst/>
                    </a:prstGeom>
                    <a:noFill/>
                    <a:ln w="12700">
                      <a:solidFill>
                        <a:schemeClr val="bg1">
                          <a:lumMod val="85000"/>
                        </a:schemeClr>
                      </a:solidFill>
                    </a:ln>
                  </pic:spPr>
                </pic:pic>
              </a:graphicData>
            </a:graphic>
          </wp:inline>
        </w:drawing>
      </w:r>
    </w:p>
    <w:p w14:paraId="32F9CBFD" w14:textId="77777777" w:rsidR="000A4A2C" w:rsidRPr="00D967AC" w:rsidRDefault="000A4A2C" w:rsidP="000A4A2C">
      <w:pPr>
        <w:rPr>
          <w:rFonts w:ascii="Huawei Sans" w:hAnsi="Huawei Sans"/>
        </w:rPr>
      </w:pPr>
    </w:p>
    <w:p w14:paraId="34136E5F" w14:textId="77777777" w:rsidR="000A4A2C" w:rsidRPr="00D967AC" w:rsidRDefault="000A4A2C" w:rsidP="000A4A2C">
      <w:pPr>
        <w:pStyle w:val="1e"/>
      </w:pPr>
      <w:r w:rsidRPr="00D967AC">
        <w:t>----End</w:t>
      </w:r>
    </w:p>
    <w:p w14:paraId="687DF499" w14:textId="77777777" w:rsidR="000A4A2C" w:rsidRPr="00D967AC" w:rsidRDefault="000A4A2C" w:rsidP="000A4A2C">
      <w:pPr>
        <w:pStyle w:val="3"/>
      </w:pPr>
      <w:bookmarkStart w:id="236" w:name="_Toc63253597"/>
      <w:bookmarkStart w:id="237" w:name="_Toc116563230"/>
      <w:r w:rsidRPr="00D967AC">
        <w:rPr>
          <w:rFonts w:hint="eastAsia"/>
        </w:rPr>
        <w:t>Quiz</w:t>
      </w:r>
      <w:bookmarkEnd w:id="236"/>
      <w:bookmarkEnd w:id="237"/>
    </w:p>
    <w:p w14:paraId="431D735D" w14:textId="77777777" w:rsidR="000A4A2C" w:rsidRPr="00D967AC" w:rsidRDefault="000A4A2C" w:rsidP="000A4A2C">
      <w:pPr>
        <w:pStyle w:val="1e"/>
      </w:pPr>
      <w:r w:rsidRPr="00D967AC">
        <w:rPr>
          <w:rFonts w:hint="eastAsia"/>
        </w:rPr>
        <w:t>Is DHCP-based deployment applicable to the scenario where an enterprise leases a carrier's network to build a backbone network?</w:t>
      </w:r>
    </w:p>
    <w:p w14:paraId="5BDF9232" w14:textId="77777777" w:rsidR="000A4A2C" w:rsidRDefault="000A4A2C" w:rsidP="000A4A2C">
      <w:pPr>
        <w:rPr>
          <w:rFonts w:ascii="Huawei Sans" w:hAnsi="Huawei Sans"/>
        </w:rPr>
      </w:pPr>
    </w:p>
    <w:p w14:paraId="2AF87915" w14:textId="77777777" w:rsidR="000A4A2C" w:rsidRDefault="000A4A2C" w:rsidP="000A4A2C">
      <w:pPr>
        <w:rPr>
          <w:rFonts w:ascii="Huawei Sans" w:hAnsi="Huawei Sans"/>
        </w:rPr>
      </w:pPr>
    </w:p>
    <w:p w14:paraId="1949EA35" w14:textId="77777777" w:rsidR="000A4A2C" w:rsidRDefault="000A4A2C" w:rsidP="000A4A2C">
      <w:pPr>
        <w:rPr>
          <w:rFonts w:ascii="Huawei Sans" w:hAnsi="Huawei Sans"/>
        </w:rPr>
      </w:pPr>
    </w:p>
    <w:p w14:paraId="43AAA2FC" w14:textId="77777777" w:rsidR="000A4A2C" w:rsidRDefault="000A4A2C" w:rsidP="000A4A2C">
      <w:pPr>
        <w:rPr>
          <w:rFonts w:ascii="Huawei Sans" w:hAnsi="Huawei Sans"/>
        </w:rPr>
      </w:pPr>
    </w:p>
    <w:p w14:paraId="043B6C13" w14:textId="77777777" w:rsidR="000A4A2C" w:rsidRDefault="000A4A2C" w:rsidP="000A4A2C">
      <w:pPr>
        <w:rPr>
          <w:rFonts w:ascii="Huawei Sans" w:hAnsi="Huawei Sans"/>
        </w:rPr>
      </w:pPr>
    </w:p>
    <w:p w14:paraId="76ADD629" w14:textId="77777777" w:rsidR="000A4A2C" w:rsidRDefault="000A4A2C" w:rsidP="000A4A2C">
      <w:pPr>
        <w:rPr>
          <w:rFonts w:ascii="Huawei Sans" w:hAnsi="Huawei Sans"/>
        </w:rPr>
      </w:pPr>
    </w:p>
    <w:p w14:paraId="05FDEB1E" w14:textId="77777777" w:rsidR="000A4A2C" w:rsidRDefault="000A4A2C" w:rsidP="000A4A2C">
      <w:pPr>
        <w:rPr>
          <w:rFonts w:ascii="Huawei Sans" w:hAnsi="Huawei Sans"/>
        </w:rPr>
      </w:pPr>
    </w:p>
    <w:p w14:paraId="79319A10" w14:textId="77777777" w:rsidR="000A4A2C" w:rsidRDefault="000A4A2C" w:rsidP="000A4A2C">
      <w:pPr>
        <w:rPr>
          <w:rFonts w:ascii="Huawei Sans" w:hAnsi="Huawei Sans"/>
        </w:rPr>
      </w:pPr>
    </w:p>
    <w:p w14:paraId="7EF0528B" w14:textId="77777777" w:rsidR="000A4A2C" w:rsidRDefault="000A4A2C" w:rsidP="000A4A2C">
      <w:pPr>
        <w:rPr>
          <w:rFonts w:ascii="Huawei Sans" w:hAnsi="Huawei Sans"/>
        </w:rPr>
      </w:pPr>
    </w:p>
    <w:p w14:paraId="649B8CB7" w14:textId="77777777" w:rsidR="000A4A2C" w:rsidRDefault="000A4A2C" w:rsidP="000A4A2C">
      <w:pPr>
        <w:rPr>
          <w:rFonts w:ascii="Huawei Sans" w:hAnsi="Huawei Sans"/>
        </w:rPr>
      </w:pPr>
    </w:p>
    <w:p w14:paraId="3E7229D0" w14:textId="77777777" w:rsidR="000A4A2C" w:rsidRDefault="000A4A2C" w:rsidP="000A4A2C">
      <w:pPr>
        <w:rPr>
          <w:rFonts w:ascii="Huawei Sans" w:hAnsi="Huawei Sans"/>
        </w:rPr>
      </w:pPr>
    </w:p>
    <w:p w14:paraId="3CBAE887" w14:textId="77777777" w:rsidR="000A4A2C" w:rsidRDefault="000A4A2C" w:rsidP="000A4A2C">
      <w:pPr>
        <w:rPr>
          <w:rFonts w:ascii="Huawei Sans" w:hAnsi="Huawei Sans"/>
        </w:rPr>
      </w:pPr>
    </w:p>
    <w:p w14:paraId="69776652" w14:textId="77777777" w:rsidR="000A4A2C" w:rsidRDefault="000A4A2C" w:rsidP="000A4A2C">
      <w:pPr>
        <w:rPr>
          <w:rFonts w:ascii="Huawei Sans" w:hAnsi="Huawei Sans"/>
        </w:rPr>
      </w:pPr>
    </w:p>
    <w:p w14:paraId="249D4B7B" w14:textId="77777777" w:rsidR="000A4A2C" w:rsidRDefault="000A4A2C" w:rsidP="000A4A2C">
      <w:pPr>
        <w:rPr>
          <w:rFonts w:ascii="Huawei Sans" w:hAnsi="Huawei Sans"/>
        </w:rPr>
      </w:pPr>
    </w:p>
    <w:p w14:paraId="4165728B" w14:textId="77777777" w:rsidR="000A4A2C" w:rsidRDefault="000A4A2C" w:rsidP="000A4A2C">
      <w:pPr>
        <w:rPr>
          <w:rFonts w:ascii="Huawei Sans" w:hAnsi="Huawei Sans"/>
        </w:rPr>
      </w:pPr>
    </w:p>
    <w:p w14:paraId="6BE8158F" w14:textId="77777777" w:rsidR="000A4A2C" w:rsidRDefault="000A4A2C" w:rsidP="000A4A2C">
      <w:pPr>
        <w:rPr>
          <w:rFonts w:ascii="Huawei Sans" w:hAnsi="Huawei Sans"/>
        </w:rPr>
      </w:pPr>
    </w:p>
    <w:p w14:paraId="419011B3" w14:textId="77777777" w:rsidR="000A4A2C" w:rsidRDefault="000A4A2C" w:rsidP="000A4A2C">
      <w:pPr>
        <w:rPr>
          <w:rFonts w:ascii="Huawei Sans" w:hAnsi="Huawei Sans"/>
        </w:rPr>
      </w:pPr>
    </w:p>
    <w:p w14:paraId="4F03D884" w14:textId="77777777" w:rsidR="000A4A2C" w:rsidRDefault="000A4A2C" w:rsidP="000A4A2C">
      <w:pPr>
        <w:rPr>
          <w:rFonts w:ascii="Huawei Sans" w:hAnsi="Huawei Sans"/>
        </w:rPr>
      </w:pPr>
    </w:p>
    <w:p w14:paraId="61962DA5" w14:textId="77777777" w:rsidR="000A4A2C" w:rsidRDefault="000A4A2C" w:rsidP="000A4A2C">
      <w:pPr>
        <w:rPr>
          <w:rFonts w:ascii="Huawei Sans" w:hAnsi="Huawei Sans"/>
        </w:rPr>
      </w:pPr>
    </w:p>
    <w:p w14:paraId="59621025" w14:textId="77777777" w:rsidR="000A4A2C" w:rsidRDefault="000A4A2C" w:rsidP="000A4A2C">
      <w:pPr>
        <w:rPr>
          <w:rFonts w:ascii="Huawei Sans" w:hAnsi="Huawei Sans"/>
        </w:rPr>
      </w:pPr>
    </w:p>
    <w:p w14:paraId="2212494A" w14:textId="77777777" w:rsidR="000A4A2C" w:rsidRDefault="000A4A2C" w:rsidP="000A4A2C">
      <w:pPr>
        <w:rPr>
          <w:rFonts w:ascii="Huawei Sans" w:hAnsi="Huawei Sans"/>
        </w:rPr>
      </w:pPr>
    </w:p>
    <w:p w14:paraId="32925A4D" w14:textId="77777777" w:rsidR="000A4A2C" w:rsidRDefault="000A4A2C" w:rsidP="000A4A2C">
      <w:pPr>
        <w:rPr>
          <w:rFonts w:ascii="Huawei Sans" w:hAnsi="Huawei Sans"/>
        </w:rPr>
      </w:pPr>
    </w:p>
    <w:p w14:paraId="339EFB37" w14:textId="77777777" w:rsidR="000A4A2C" w:rsidRPr="00D967AC" w:rsidRDefault="000A4A2C" w:rsidP="000A4A2C">
      <w:pPr>
        <w:rPr>
          <w:rFonts w:ascii="Huawei Sans" w:hAnsi="Huawei Sans"/>
        </w:rPr>
      </w:pPr>
    </w:p>
    <w:p w14:paraId="75182C24" w14:textId="77777777" w:rsidR="000A4A2C" w:rsidRPr="00D967AC" w:rsidRDefault="000A4A2C" w:rsidP="000A4A2C">
      <w:pPr>
        <w:pStyle w:val="2"/>
      </w:pPr>
      <w:bookmarkStart w:id="238" w:name="_Toc61597337"/>
      <w:bookmarkStart w:id="239" w:name="_Toc63253598"/>
      <w:bookmarkStart w:id="240" w:name="_Toc116563231"/>
      <w:r w:rsidRPr="00D967AC">
        <w:lastRenderedPageBreak/>
        <w:t>Site Deployment</w:t>
      </w:r>
      <w:bookmarkEnd w:id="238"/>
      <w:bookmarkEnd w:id="239"/>
      <w:bookmarkEnd w:id="240"/>
    </w:p>
    <w:p w14:paraId="3B626600" w14:textId="77777777" w:rsidR="000A4A2C" w:rsidRPr="00D967AC" w:rsidRDefault="000A4A2C" w:rsidP="000A4A2C">
      <w:pPr>
        <w:pStyle w:val="3"/>
      </w:pPr>
      <w:bookmarkStart w:id="241" w:name="_Toc63253599"/>
      <w:bookmarkStart w:id="242" w:name="_Toc116563232"/>
      <w:r w:rsidRPr="00D967AC">
        <w:t>Introduction</w:t>
      </w:r>
      <w:bookmarkEnd w:id="241"/>
      <w:bookmarkEnd w:id="242"/>
    </w:p>
    <w:p w14:paraId="48EFF0D5" w14:textId="77777777" w:rsidR="000A4A2C" w:rsidRPr="00D967AC" w:rsidRDefault="000A4A2C" w:rsidP="000A4A2C">
      <w:pPr>
        <w:pStyle w:val="4"/>
        <w:rPr>
          <w:rFonts w:hint="default"/>
        </w:rPr>
      </w:pPr>
      <w:r w:rsidRPr="00D967AC">
        <w:t>Objectives</w:t>
      </w:r>
    </w:p>
    <w:p w14:paraId="37F6E542" w14:textId="77777777" w:rsidR="000A4A2C" w:rsidRPr="00D967AC" w:rsidRDefault="000A4A2C" w:rsidP="000A4A2C">
      <w:pPr>
        <w:pStyle w:val="1e"/>
      </w:pPr>
      <w:r w:rsidRPr="00D967AC">
        <w:t>Upon completion of this task, you will be able to:</w:t>
      </w:r>
    </w:p>
    <w:p w14:paraId="15C5F291" w14:textId="77777777" w:rsidR="000A4A2C" w:rsidRPr="00D967AC" w:rsidRDefault="000A4A2C" w:rsidP="000A4A2C">
      <w:pPr>
        <w:pStyle w:val="4a"/>
      </w:pPr>
      <w:r w:rsidRPr="00D967AC">
        <w:rPr>
          <w:rFonts w:hint="eastAsia"/>
        </w:rPr>
        <w:t>Configure network templates.</w:t>
      </w:r>
    </w:p>
    <w:p w14:paraId="65F75321" w14:textId="77777777" w:rsidR="000A4A2C" w:rsidRPr="00D967AC" w:rsidRDefault="000A4A2C" w:rsidP="000A4A2C">
      <w:pPr>
        <w:pStyle w:val="4a"/>
      </w:pPr>
      <w:r w:rsidRPr="00D967AC">
        <w:rPr>
          <w:rFonts w:hint="eastAsia"/>
        </w:rPr>
        <w:t>Implement site design and configuration.</w:t>
      </w:r>
    </w:p>
    <w:p w14:paraId="5C3D0A81" w14:textId="77777777" w:rsidR="000A4A2C" w:rsidRPr="00D967AC" w:rsidRDefault="000A4A2C" w:rsidP="000A4A2C">
      <w:pPr>
        <w:pStyle w:val="4"/>
        <w:rPr>
          <w:rFonts w:hint="default"/>
        </w:rPr>
      </w:pPr>
      <w:r w:rsidRPr="00D967AC">
        <w:t>Networking Topology</w:t>
      </w:r>
    </w:p>
    <w:p w14:paraId="2CC8D7D2" w14:textId="77777777" w:rsidR="000A4A2C" w:rsidRPr="00D967AC" w:rsidRDefault="000A4A2C" w:rsidP="000A4A2C">
      <w:pPr>
        <w:pStyle w:val="Figure"/>
        <w:rPr>
          <w:rFonts w:ascii="Huawei Sans" w:hAnsi="Huawei Sans"/>
        </w:rPr>
      </w:pPr>
      <w:r w:rsidRPr="00D967AC">
        <w:rPr>
          <w:rFonts w:ascii="Huawei Sans" w:hAnsi="Huawei Sans" w:hint="eastAsia"/>
          <w:noProof/>
        </w:rPr>
        <w:drawing>
          <wp:inline distT="0" distB="0" distL="0" distR="0" wp14:anchorId="5D39018D" wp14:editId="6EFD6758">
            <wp:extent cx="4778868" cy="3357797"/>
            <wp:effectExtent l="19050" t="19050" r="3175" b="0"/>
            <wp:docPr id="2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82509" cy="3360355"/>
                    </a:xfrm>
                    <a:prstGeom prst="rect">
                      <a:avLst/>
                    </a:prstGeom>
                    <a:noFill/>
                    <a:ln w="12700">
                      <a:solidFill>
                        <a:schemeClr val="bg1">
                          <a:lumMod val="85000"/>
                        </a:schemeClr>
                      </a:solidFill>
                    </a:ln>
                  </pic:spPr>
                </pic:pic>
              </a:graphicData>
            </a:graphic>
          </wp:inline>
        </w:drawing>
      </w:r>
    </w:p>
    <w:p w14:paraId="300C6EC7" w14:textId="77777777" w:rsidR="000A4A2C" w:rsidRPr="00D967AC" w:rsidRDefault="000A4A2C" w:rsidP="000A4A2C">
      <w:pPr>
        <w:pStyle w:val="92"/>
        <w:ind w:left="1701"/>
      </w:pPr>
      <w:r w:rsidRPr="00D967AC">
        <w:t>SD-WAN topology</w:t>
      </w:r>
    </w:p>
    <w:p w14:paraId="680299D0" w14:textId="77777777" w:rsidR="000A4A2C" w:rsidRPr="00D967AC" w:rsidRDefault="000A4A2C" w:rsidP="000A4A2C">
      <w:pPr>
        <w:pStyle w:val="1e"/>
      </w:pPr>
      <w:r w:rsidRPr="00D967AC">
        <w:rPr>
          <w:rFonts w:hint="eastAsia"/>
        </w:rPr>
        <w:t>The figure shows the interconnection IP addresses. The headquarters and Branch A are connected to the MPLS network and Internet through dual egresses and links, and Branch B and Branch C are connected to the MPLS network and Internet through a single egress and dual links. Two links connect the MPLS network and Internet respectively, and the MPLS network and Internet are isolated from each other. Devices connect to iMaster NCE-WAN through public IP addresses.</w:t>
      </w:r>
    </w:p>
    <w:p w14:paraId="46D3B261" w14:textId="77777777" w:rsidR="000A4A2C" w:rsidRPr="00D967AC" w:rsidRDefault="000A4A2C" w:rsidP="000A4A2C">
      <w:pPr>
        <w:pStyle w:val="4"/>
        <w:rPr>
          <w:rFonts w:hint="default"/>
        </w:rPr>
      </w:pPr>
      <w:r w:rsidRPr="00D967AC">
        <w:t>Lab Background</w:t>
      </w:r>
    </w:p>
    <w:p w14:paraId="426F09B5" w14:textId="77777777" w:rsidR="000A4A2C" w:rsidRPr="00D967AC" w:rsidRDefault="000A4A2C" w:rsidP="000A4A2C">
      <w:pPr>
        <w:pStyle w:val="1e"/>
      </w:pPr>
      <w:r w:rsidRPr="00D967AC">
        <w:rPr>
          <w:rFonts w:hint="eastAsia"/>
        </w:rPr>
        <w:t>An enterprise needs to deploy new sites. To quickly deploy network services and simplify O&amp;M, the enterprise deploys the iMaster NCE-WAN solution.</w:t>
      </w:r>
    </w:p>
    <w:p w14:paraId="38D42FC2" w14:textId="77777777" w:rsidR="000A4A2C" w:rsidRPr="00D967AC" w:rsidRDefault="000A4A2C" w:rsidP="000A4A2C">
      <w:pPr>
        <w:pStyle w:val="1e"/>
      </w:pPr>
      <w:r w:rsidRPr="00D967AC">
        <w:rPr>
          <w:rFonts w:hint="eastAsia"/>
        </w:rPr>
        <w:t>Network planning and management personnel need to construct a network using iMaster NCE-WAN based on the network topology and requirements.</w:t>
      </w:r>
    </w:p>
    <w:p w14:paraId="3F38F87F" w14:textId="77777777" w:rsidR="000A4A2C" w:rsidRPr="00D967AC" w:rsidRDefault="000A4A2C" w:rsidP="000A4A2C">
      <w:pPr>
        <w:pStyle w:val="3"/>
      </w:pPr>
      <w:bookmarkStart w:id="243" w:name="_Toc63253600"/>
      <w:bookmarkStart w:id="244" w:name="_Toc116563233"/>
      <w:r w:rsidRPr="00D967AC">
        <w:rPr>
          <w:rFonts w:hint="eastAsia"/>
        </w:rPr>
        <w:lastRenderedPageBreak/>
        <w:t>Lab Tasks</w:t>
      </w:r>
      <w:bookmarkEnd w:id="243"/>
      <w:bookmarkEnd w:id="244"/>
    </w:p>
    <w:p w14:paraId="07A203DF" w14:textId="77777777" w:rsidR="000A4A2C" w:rsidRPr="00D967AC" w:rsidRDefault="000A4A2C" w:rsidP="000A4A2C">
      <w:pPr>
        <w:pStyle w:val="4"/>
        <w:rPr>
          <w:rFonts w:hint="default"/>
        </w:rPr>
      </w:pPr>
      <w:r w:rsidRPr="00D967AC">
        <w:t>Configuration Roadmap</w:t>
      </w:r>
    </w:p>
    <w:p w14:paraId="6D7B2C6B" w14:textId="77777777" w:rsidR="000A4A2C" w:rsidRPr="00D967AC" w:rsidRDefault="000A4A2C" w:rsidP="000A4A2C">
      <w:pPr>
        <w:pStyle w:val="1e"/>
      </w:pPr>
      <w:r w:rsidRPr="00D967AC">
        <w:rPr>
          <w:rFonts w:hint="eastAsia"/>
        </w:rPr>
        <w:t>To deploy iMaster NCE-WAN, perform the following steps. This lab mainly describes how to configure the network design function of iMaster NCE-WAN.</w:t>
      </w:r>
    </w:p>
    <w:p w14:paraId="2963FDBB" w14:textId="77777777" w:rsidR="000A4A2C" w:rsidRPr="00D967AC" w:rsidRDefault="000A4A2C" w:rsidP="000A4A2C">
      <w:pPr>
        <w:pStyle w:val="ItemListText"/>
        <w:ind w:left="0"/>
        <w:jc w:val="right"/>
        <w:rPr>
          <w:rFonts w:ascii="Huawei Sans" w:hAnsi="Huawei Sans"/>
        </w:rPr>
      </w:pPr>
      <w:r w:rsidRPr="00D967AC">
        <w:rPr>
          <w:rFonts w:ascii="Huawei Sans" w:hAnsi="Huawei Sans" w:hint="eastAsia"/>
          <w:noProof/>
        </w:rPr>
        <w:drawing>
          <wp:inline distT="0" distB="0" distL="0" distR="0" wp14:anchorId="0A72951B" wp14:editId="68CEE348">
            <wp:extent cx="5418455" cy="2559023"/>
            <wp:effectExtent l="19050" t="19050" r="10795" b="1333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39617" cy="2569017"/>
                    </a:xfrm>
                    <a:prstGeom prst="rect">
                      <a:avLst/>
                    </a:prstGeom>
                    <a:noFill/>
                    <a:ln w="12700">
                      <a:solidFill>
                        <a:schemeClr val="bg1">
                          <a:lumMod val="85000"/>
                        </a:schemeClr>
                      </a:solidFill>
                    </a:ln>
                  </pic:spPr>
                </pic:pic>
              </a:graphicData>
            </a:graphic>
          </wp:inline>
        </w:drawing>
      </w:r>
    </w:p>
    <w:p w14:paraId="7C09C852" w14:textId="77777777" w:rsidR="000A4A2C" w:rsidRPr="00D967AC" w:rsidRDefault="000A4A2C" w:rsidP="000A4A2C">
      <w:pPr>
        <w:rPr>
          <w:rFonts w:ascii="Huawei Sans" w:hAnsi="Huawei Sans"/>
        </w:rPr>
      </w:pPr>
    </w:p>
    <w:p w14:paraId="1E56E661" w14:textId="77777777" w:rsidR="000A4A2C" w:rsidRPr="00D967AC" w:rsidRDefault="000A4A2C" w:rsidP="000A4A2C">
      <w:pPr>
        <w:pStyle w:val="1e"/>
      </w:pPr>
      <w:r w:rsidRPr="00D967AC">
        <w:rPr>
          <w:rFonts w:hint="eastAsia"/>
        </w:rPr>
        <w:t>The configuration roadmap is as follows:</w:t>
      </w:r>
    </w:p>
    <w:p w14:paraId="06D0E2FF" w14:textId="77777777" w:rsidR="000A4A2C" w:rsidRPr="00D967AC" w:rsidRDefault="000A4A2C" w:rsidP="00015FB7">
      <w:pPr>
        <w:pStyle w:val="4a"/>
        <w:numPr>
          <w:ilvl w:val="0"/>
          <w:numId w:val="42"/>
        </w:numPr>
        <w:ind w:left="1454" w:hanging="432"/>
      </w:pPr>
      <w:r w:rsidRPr="00D967AC">
        <w:rPr>
          <w:rFonts w:hint="eastAsia"/>
        </w:rPr>
        <w:t>Associate a site with an RR.</w:t>
      </w:r>
    </w:p>
    <w:p w14:paraId="16A0F641" w14:textId="77777777" w:rsidR="000A4A2C" w:rsidRPr="00D967AC" w:rsidRDefault="000A4A2C" w:rsidP="00015FB7">
      <w:pPr>
        <w:pStyle w:val="4a"/>
        <w:numPr>
          <w:ilvl w:val="0"/>
          <w:numId w:val="42"/>
        </w:numPr>
        <w:ind w:left="1454" w:hanging="432"/>
      </w:pPr>
      <w:r w:rsidRPr="00D967AC">
        <w:rPr>
          <w:rFonts w:hint="eastAsia"/>
        </w:rPr>
        <w:t>Configure an underlay network.</w:t>
      </w:r>
    </w:p>
    <w:p w14:paraId="3813D622" w14:textId="77777777" w:rsidR="000A4A2C" w:rsidRPr="00D967AC" w:rsidRDefault="000A4A2C" w:rsidP="00015FB7">
      <w:pPr>
        <w:pStyle w:val="4a"/>
        <w:numPr>
          <w:ilvl w:val="0"/>
          <w:numId w:val="42"/>
        </w:numPr>
        <w:ind w:left="1454" w:hanging="432"/>
      </w:pPr>
      <w:r w:rsidRPr="00D967AC">
        <w:rPr>
          <w:rFonts w:hint="eastAsia"/>
        </w:rPr>
        <w:t>Configure an overlay network.</w:t>
      </w:r>
    </w:p>
    <w:p w14:paraId="6C0AAADE" w14:textId="77777777" w:rsidR="000A4A2C" w:rsidRPr="00D967AC" w:rsidRDefault="000A4A2C" w:rsidP="00015FB7">
      <w:pPr>
        <w:pStyle w:val="4a"/>
        <w:numPr>
          <w:ilvl w:val="0"/>
          <w:numId w:val="42"/>
        </w:numPr>
        <w:ind w:left="1454" w:hanging="432"/>
      </w:pPr>
      <w:r w:rsidRPr="00D967AC">
        <w:rPr>
          <w:rFonts w:hint="eastAsia"/>
        </w:rPr>
        <w:t>Verify that the site is successfully deployed.</w:t>
      </w:r>
    </w:p>
    <w:p w14:paraId="704A02A7" w14:textId="77777777" w:rsidR="000A4A2C" w:rsidRPr="00D967AC" w:rsidRDefault="000A4A2C" w:rsidP="00015FB7">
      <w:pPr>
        <w:pStyle w:val="4a"/>
        <w:numPr>
          <w:ilvl w:val="0"/>
          <w:numId w:val="42"/>
        </w:numPr>
        <w:ind w:left="1454" w:hanging="432"/>
      </w:pPr>
      <w:r w:rsidRPr="00D967AC">
        <w:rPr>
          <w:rFonts w:hint="eastAsia"/>
        </w:rPr>
        <w:t>Verify that the service is running properly.</w:t>
      </w:r>
    </w:p>
    <w:p w14:paraId="6254B22F" w14:textId="77777777" w:rsidR="000A4A2C" w:rsidRPr="00D967AC" w:rsidRDefault="000A4A2C" w:rsidP="000A4A2C">
      <w:pPr>
        <w:pStyle w:val="4"/>
        <w:rPr>
          <w:rFonts w:hint="default"/>
        </w:rPr>
      </w:pPr>
      <w:r w:rsidRPr="00D967AC">
        <w:t>Configuration Procedure</w:t>
      </w:r>
    </w:p>
    <w:p w14:paraId="6644961B" w14:textId="77777777" w:rsidR="000A4A2C" w:rsidRPr="00D967AC" w:rsidRDefault="000A4A2C" w:rsidP="000A4A2C">
      <w:pPr>
        <w:pStyle w:val="30"/>
        <w:ind w:left="1701" w:hanging="159"/>
        <w:outlineLvl w:val="4"/>
      </w:pPr>
      <w:r w:rsidRPr="00D967AC">
        <w:rPr>
          <w:rFonts w:hint="eastAsia"/>
        </w:rPr>
        <w:t>Associate a site with an RR.</w:t>
      </w:r>
    </w:p>
    <w:p w14:paraId="703F6C43" w14:textId="77777777" w:rsidR="000A4A2C" w:rsidRPr="00D967AC" w:rsidRDefault="000A4A2C" w:rsidP="000A4A2C">
      <w:pPr>
        <w:pStyle w:val="1e"/>
      </w:pPr>
      <w:r w:rsidRPr="00D967AC">
        <w:rPr>
          <w:rFonts w:hint="eastAsia"/>
        </w:rPr>
        <w:t xml:space="preserve">In EVPN mode, you need to associate the edge </w:t>
      </w:r>
      <w:r w:rsidRPr="00D967AC">
        <w:t>node</w:t>
      </w:r>
      <w:r w:rsidRPr="00D967AC">
        <w:rPr>
          <w:rFonts w:hint="eastAsia"/>
        </w:rPr>
        <w:t xml:space="preserve"> with an RR.</w:t>
      </w:r>
    </w:p>
    <w:p w14:paraId="4C293A1B" w14:textId="77777777" w:rsidR="000A4A2C" w:rsidRPr="00D967AC" w:rsidRDefault="000A4A2C" w:rsidP="000A4A2C">
      <w:pPr>
        <w:pStyle w:val="1e"/>
      </w:pPr>
      <w:r w:rsidRPr="00D967AC">
        <w:rPr>
          <w:rFonts w:hint="eastAsia"/>
        </w:rPr>
        <w:t># Choose Provision</w:t>
      </w:r>
      <w:r w:rsidRPr="00D967AC">
        <w:rPr>
          <w:rFonts w:hint="eastAsia"/>
          <w:b/>
        </w:rPr>
        <w:t xml:space="preserve"> &gt; Physical Network &gt; Connect to RR</w:t>
      </w:r>
      <w:r w:rsidRPr="00D967AC">
        <w:rPr>
          <w:rFonts w:hint="eastAsia"/>
        </w:rPr>
        <w:t xml:space="preserve"> from the main menu.</w:t>
      </w:r>
    </w:p>
    <w:p w14:paraId="64A6E9B6" w14:textId="77777777" w:rsidR="000A4A2C" w:rsidRPr="00D967AC" w:rsidRDefault="000A4A2C" w:rsidP="000A4A2C">
      <w:pPr>
        <w:pStyle w:val="Figure"/>
        <w:rPr>
          <w:rFonts w:ascii="Huawei Sans" w:hAnsi="Huawei Sans"/>
        </w:rPr>
      </w:pPr>
      <w:r w:rsidRPr="00D967AC">
        <w:rPr>
          <w:rFonts w:ascii="Huawei Sans" w:hAnsi="Huawei Sans"/>
          <w:noProof/>
        </w:rPr>
        <w:lastRenderedPageBreak/>
        <mc:AlternateContent>
          <mc:Choice Requires="wps">
            <w:drawing>
              <wp:anchor distT="0" distB="0" distL="114300" distR="114300" simplePos="0" relativeHeight="251754496" behindDoc="0" locked="0" layoutInCell="1" allowOverlap="1" wp14:anchorId="63F21D04" wp14:editId="5A5016D1">
                <wp:simplePos x="0" y="0"/>
                <wp:positionH relativeFrom="column">
                  <wp:posOffset>1270635</wp:posOffset>
                </wp:positionH>
                <wp:positionV relativeFrom="paragraph">
                  <wp:posOffset>729615</wp:posOffset>
                </wp:positionV>
                <wp:extent cx="620202" cy="182880"/>
                <wp:effectExtent l="19050" t="19050" r="27940" b="26670"/>
                <wp:wrapNone/>
                <wp:docPr id="112" name="矩形 112"/>
                <wp:cNvGraphicFramePr/>
                <a:graphic xmlns:a="http://schemas.openxmlformats.org/drawingml/2006/main">
                  <a:graphicData uri="http://schemas.microsoft.com/office/word/2010/wordprocessingShape">
                    <wps:wsp>
                      <wps:cNvSpPr/>
                      <wps:spPr>
                        <a:xfrm>
                          <a:off x="0" y="0"/>
                          <a:ext cx="620202" cy="18288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D68AC1" id="矩形 112" o:spid="_x0000_s1026" style="position:absolute;left:0;text-align:left;margin-left:100.05pt;margin-top:57.45pt;width:48.85pt;height:14.4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" filled="f" strokecolor="#c7000b" strokeweight="2.25pt"/>
            </w:pict>
          </mc:Fallback>
        </mc:AlternateContent>
      </w:r>
      <w:r w:rsidRPr="00D967AC">
        <w:rPr>
          <w:rFonts w:ascii="Huawei Sans" w:hAnsi="Huawei Sans"/>
          <w:noProof/>
        </w:rPr>
        <w:drawing>
          <wp:inline distT="0" distB="0" distL="0" distR="0" wp14:anchorId="4D882D23" wp14:editId="7C38700D">
            <wp:extent cx="2832679" cy="2187258"/>
            <wp:effectExtent l="19050" t="19050" r="25400" b="2286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98">
                      <a:extLst>
                        <a:ext uri="{28A0092B-C50C-407E-A947-70E740481C1C}">
                          <a14:useLocalDpi xmlns:a14="http://schemas.microsoft.com/office/drawing/2010/main" val="0"/>
                        </a:ext>
                      </a:extLst>
                    </a:blip>
                    <a:stretch>
                      <a:fillRect/>
                    </a:stretch>
                  </pic:blipFill>
                  <pic:spPr>
                    <a:xfrm>
                      <a:off x="0" y="0"/>
                      <a:ext cx="2832679" cy="2187258"/>
                    </a:xfrm>
                    <a:prstGeom prst="rect">
                      <a:avLst/>
                    </a:prstGeom>
                    <a:noFill/>
                    <a:ln w="12700">
                      <a:solidFill>
                        <a:schemeClr val="bg1">
                          <a:lumMod val="85000"/>
                        </a:schemeClr>
                      </a:solidFill>
                    </a:ln>
                  </pic:spPr>
                </pic:pic>
              </a:graphicData>
            </a:graphic>
          </wp:inline>
        </w:drawing>
      </w:r>
    </w:p>
    <w:p w14:paraId="7260C507" w14:textId="77777777" w:rsidR="000A4A2C" w:rsidRPr="00D967AC" w:rsidRDefault="000A4A2C" w:rsidP="000A4A2C">
      <w:pPr>
        <w:rPr>
          <w:rFonts w:ascii="Huawei Sans" w:hAnsi="Huawei Sans"/>
        </w:rPr>
      </w:pPr>
    </w:p>
    <w:p w14:paraId="05739C8D" w14:textId="77777777" w:rsidR="000A4A2C" w:rsidRPr="00D967AC" w:rsidRDefault="000A4A2C" w:rsidP="000A4A2C">
      <w:pPr>
        <w:pStyle w:val="1e"/>
      </w:pPr>
      <w:r w:rsidRPr="00D967AC">
        <w:rPr>
          <w:rFonts w:hint="eastAsia"/>
        </w:rPr>
        <w:t xml:space="preserve"># Select the edge </w:t>
      </w:r>
      <w:r w:rsidRPr="00D967AC">
        <w:t>node</w:t>
      </w:r>
      <w:r w:rsidRPr="00D967AC">
        <w:rPr>
          <w:rFonts w:hint="eastAsia"/>
        </w:rPr>
        <w:t xml:space="preserve"> and click </w:t>
      </w:r>
      <w:r w:rsidRPr="00D967AC">
        <w:rPr>
          <w:rFonts w:hint="eastAsia"/>
          <w:b/>
        </w:rPr>
        <w:t>Connect</w:t>
      </w:r>
      <w:r w:rsidRPr="00D967AC">
        <w:rPr>
          <w:rFonts w:hint="eastAsia"/>
        </w:rPr>
        <w:t>.</w:t>
      </w:r>
    </w:p>
    <w:p w14:paraId="3F497C34" w14:textId="77777777" w:rsidR="000A4A2C" w:rsidRPr="00D967AC" w:rsidRDefault="000A4A2C" w:rsidP="000A4A2C">
      <w:pPr>
        <w:pStyle w:val="ItemListText"/>
        <w:ind w:left="0"/>
        <w:jc w:val="right"/>
        <w:rPr>
          <w:rFonts w:ascii="Huawei Sans" w:hAnsi="Huawei Sans"/>
        </w:rPr>
      </w:pPr>
      <w:r w:rsidRPr="00D967AC">
        <w:rPr>
          <w:rFonts w:ascii="Huawei Sans" w:hAnsi="Huawei Sans"/>
          <w:noProof/>
        </w:rPr>
        <mc:AlternateContent>
          <mc:Choice Requires="wps">
            <w:drawing>
              <wp:anchor distT="0" distB="0" distL="114300" distR="114300" simplePos="0" relativeHeight="251755520" behindDoc="0" locked="0" layoutInCell="1" allowOverlap="1" wp14:anchorId="1C2FA8D9" wp14:editId="6B6D45B3">
                <wp:simplePos x="0" y="0"/>
                <wp:positionH relativeFrom="column">
                  <wp:posOffset>651510</wp:posOffset>
                </wp:positionH>
                <wp:positionV relativeFrom="paragraph">
                  <wp:posOffset>314960</wp:posOffset>
                </wp:positionV>
                <wp:extent cx="620201" cy="818984"/>
                <wp:effectExtent l="19050" t="19050" r="27940" b="19685"/>
                <wp:wrapNone/>
                <wp:docPr id="114" name="矩形 114"/>
                <wp:cNvGraphicFramePr/>
                <a:graphic xmlns:a="http://schemas.openxmlformats.org/drawingml/2006/main">
                  <a:graphicData uri="http://schemas.microsoft.com/office/word/2010/wordprocessingShape">
                    <wps:wsp>
                      <wps:cNvSpPr/>
                      <wps:spPr>
                        <a:xfrm>
                          <a:off x="0" y="0"/>
                          <a:ext cx="620201" cy="81898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F3A863" id="矩形 114" o:spid="_x0000_s1026" style="position:absolute;left:0;text-align:left;margin-left:51.3pt;margin-top:24.8pt;width:48.85pt;height:64.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" filled="f" strokecolor="#c7000b" strokeweight="2.25pt"/>
            </w:pict>
          </mc:Fallback>
        </mc:AlternateContent>
      </w:r>
      <w:r w:rsidRPr="00D967AC">
        <w:rPr>
          <w:rFonts w:ascii="Huawei Sans" w:hAnsi="Huawei Sans"/>
          <w:noProof/>
        </w:rPr>
        <w:drawing>
          <wp:inline distT="0" distB="0" distL="0" distR="0" wp14:anchorId="5A17DF0F" wp14:editId="60D5262D">
            <wp:extent cx="5516264" cy="1388426"/>
            <wp:effectExtent l="19050" t="19050" r="27305" b="215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516264" cy="1388426"/>
                    </a:xfrm>
                    <a:prstGeom prst="rect">
                      <a:avLst/>
                    </a:prstGeom>
                    <a:noFill/>
                    <a:ln w="12700">
                      <a:solidFill>
                        <a:schemeClr val="bg1">
                          <a:lumMod val="85000"/>
                        </a:schemeClr>
                      </a:solidFill>
                    </a:ln>
                  </pic:spPr>
                </pic:pic>
              </a:graphicData>
            </a:graphic>
          </wp:inline>
        </w:drawing>
      </w:r>
    </w:p>
    <w:p w14:paraId="012EAC77" w14:textId="77777777" w:rsidR="000A4A2C" w:rsidRPr="00D967AC" w:rsidRDefault="000A4A2C" w:rsidP="000A4A2C">
      <w:pPr>
        <w:rPr>
          <w:rFonts w:ascii="Huawei Sans" w:hAnsi="Huawei Sans"/>
        </w:rPr>
      </w:pPr>
    </w:p>
    <w:p w14:paraId="769AEEF9" w14:textId="77777777" w:rsidR="000A4A2C" w:rsidRPr="00D967AC" w:rsidRDefault="000A4A2C" w:rsidP="000A4A2C">
      <w:pPr>
        <w:pStyle w:val="1e"/>
      </w:pPr>
      <w:r w:rsidRPr="00D967AC">
        <w:rPr>
          <w:rFonts w:hint="eastAsia"/>
        </w:rPr>
        <w:t xml:space="preserve"># On the </w:t>
      </w:r>
      <w:r w:rsidRPr="00D967AC">
        <w:rPr>
          <w:rFonts w:hint="eastAsia"/>
          <w:b/>
        </w:rPr>
        <w:t>Connect</w:t>
      </w:r>
      <w:r w:rsidRPr="00D967AC">
        <w:rPr>
          <w:rFonts w:hint="eastAsia"/>
        </w:rPr>
        <w:t xml:space="preserve"> page, select the RR to be associated with the edge </w:t>
      </w:r>
      <w:r w:rsidRPr="00D967AC">
        <w:t>node</w:t>
      </w:r>
      <w:r w:rsidRPr="00D967AC">
        <w:rPr>
          <w:rFonts w:hint="eastAsia"/>
        </w:rPr>
        <w:t xml:space="preserve"> and click Detect.</w:t>
      </w:r>
    </w:p>
    <w:p w14:paraId="30CECAEF" w14:textId="77777777" w:rsidR="000A4A2C" w:rsidRPr="00D967AC" w:rsidRDefault="000A4A2C" w:rsidP="000A4A2C">
      <w:pPr>
        <w:pStyle w:val="Figure"/>
        <w:rPr>
          <w:rFonts w:ascii="Huawei Sans" w:hAnsi="Huawei Sans"/>
        </w:rPr>
      </w:pPr>
      <w:r w:rsidRPr="00D967AC">
        <w:rPr>
          <w:rFonts w:ascii="Huawei Sans" w:hAnsi="Huawei Sans"/>
          <w:noProof/>
        </w:rPr>
        <mc:AlternateContent>
          <mc:Choice Requires="wps">
            <w:drawing>
              <wp:anchor distT="0" distB="0" distL="114300" distR="114300" simplePos="0" relativeHeight="251756544" behindDoc="0" locked="0" layoutInCell="1" allowOverlap="1" wp14:anchorId="6C26837B" wp14:editId="1C8EFE8C">
                <wp:simplePos x="0" y="0"/>
                <wp:positionH relativeFrom="column">
                  <wp:posOffset>842010</wp:posOffset>
                </wp:positionH>
                <wp:positionV relativeFrom="paragraph">
                  <wp:posOffset>1033145</wp:posOffset>
                </wp:positionV>
                <wp:extent cx="2377440" cy="389614"/>
                <wp:effectExtent l="19050" t="19050" r="22860" b="10795"/>
                <wp:wrapNone/>
                <wp:docPr id="116" name="矩形 116"/>
                <wp:cNvGraphicFramePr/>
                <a:graphic xmlns:a="http://schemas.openxmlformats.org/drawingml/2006/main">
                  <a:graphicData uri="http://schemas.microsoft.com/office/word/2010/wordprocessingShape">
                    <wps:wsp>
                      <wps:cNvSpPr/>
                      <wps:spPr>
                        <a:xfrm>
                          <a:off x="0" y="0"/>
                          <a:ext cx="2377440" cy="38961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5EF6A6" id="矩形 116" o:spid="_x0000_s1026" style="position:absolute;left:0;text-align:left;margin-left:66.3pt;margin-top:81.35pt;width:187.2pt;height:30.7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" filled="f" strokecolor="#c7000b" strokeweight="2.25pt"/>
            </w:pict>
          </mc:Fallback>
        </mc:AlternateContent>
      </w:r>
      <w:r w:rsidRPr="00D967AC">
        <w:rPr>
          <w:rFonts w:ascii="Huawei Sans" w:hAnsi="Huawei Sans"/>
          <w:noProof/>
        </w:rPr>
        <w:drawing>
          <wp:inline distT="0" distB="0" distL="0" distR="0" wp14:anchorId="34C7F3E3" wp14:editId="75E419B0">
            <wp:extent cx="2738277" cy="3419166"/>
            <wp:effectExtent l="19050" t="19050" r="24130" b="101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738277" cy="3419166"/>
                    </a:xfrm>
                    <a:prstGeom prst="rect">
                      <a:avLst/>
                    </a:prstGeom>
                    <a:noFill/>
                    <a:ln w="12700">
                      <a:solidFill>
                        <a:schemeClr val="bg1">
                          <a:lumMod val="85000"/>
                        </a:schemeClr>
                      </a:solidFill>
                    </a:ln>
                  </pic:spPr>
                </pic:pic>
              </a:graphicData>
            </a:graphic>
          </wp:inline>
        </w:drawing>
      </w:r>
    </w:p>
    <w:p w14:paraId="084BF73D" w14:textId="77777777" w:rsidR="000A4A2C" w:rsidRPr="00D967AC" w:rsidRDefault="000A4A2C" w:rsidP="000A4A2C">
      <w:pPr>
        <w:rPr>
          <w:rFonts w:ascii="Huawei Sans" w:hAnsi="Huawei Sans"/>
        </w:rPr>
      </w:pPr>
    </w:p>
    <w:p w14:paraId="65588C6A" w14:textId="77777777" w:rsidR="000A4A2C" w:rsidRPr="00D967AC" w:rsidRDefault="000A4A2C" w:rsidP="000A4A2C">
      <w:pPr>
        <w:pStyle w:val="1e"/>
      </w:pPr>
      <w:r w:rsidRPr="00D967AC">
        <w:rPr>
          <w:rFonts w:hint="eastAsia"/>
        </w:rPr>
        <w:lastRenderedPageBreak/>
        <w:t xml:space="preserve"># Click </w:t>
      </w:r>
      <w:r w:rsidRPr="00D967AC">
        <w:rPr>
          <w:rFonts w:hint="eastAsia"/>
          <w:b/>
        </w:rPr>
        <w:t>OK</w:t>
      </w:r>
      <w:r w:rsidRPr="00D967AC">
        <w:rPr>
          <w:rFonts w:hint="eastAsia"/>
        </w:rPr>
        <w:t>.</w:t>
      </w:r>
    </w:p>
    <w:p w14:paraId="110FB3A0" w14:textId="77777777" w:rsidR="000A4A2C" w:rsidRPr="00D967AC" w:rsidRDefault="000A4A2C" w:rsidP="000A4A2C">
      <w:pPr>
        <w:pStyle w:val="Figure"/>
        <w:rPr>
          <w:rFonts w:ascii="Huawei Sans" w:hAnsi="Huawei Sans"/>
        </w:rPr>
      </w:pPr>
      <w:r w:rsidRPr="00D967AC">
        <w:rPr>
          <w:rFonts w:ascii="Huawei Sans" w:hAnsi="Huawei Sans"/>
          <w:noProof/>
        </w:rPr>
        <mc:AlternateContent>
          <mc:Choice Requires="wps">
            <w:drawing>
              <wp:anchor distT="0" distB="0" distL="114300" distR="114300" simplePos="0" relativeHeight="251757568" behindDoc="0" locked="0" layoutInCell="1" allowOverlap="1" wp14:anchorId="4ABA670E" wp14:editId="6C105023">
                <wp:simplePos x="0" y="0"/>
                <wp:positionH relativeFrom="column">
                  <wp:posOffset>842010</wp:posOffset>
                </wp:positionH>
                <wp:positionV relativeFrom="paragraph">
                  <wp:posOffset>521970</wp:posOffset>
                </wp:positionV>
                <wp:extent cx="2353586" cy="811033"/>
                <wp:effectExtent l="19050" t="19050" r="27940" b="27305"/>
                <wp:wrapNone/>
                <wp:docPr id="117" name="矩形 117"/>
                <wp:cNvGraphicFramePr/>
                <a:graphic xmlns:a="http://schemas.openxmlformats.org/drawingml/2006/main">
                  <a:graphicData uri="http://schemas.microsoft.com/office/word/2010/wordprocessingShape">
                    <wps:wsp>
                      <wps:cNvSpPr/>
                      <wps:spPr>
                        <a:xfrm>
                          <a:off x="0" y="0"/>
                          <a:ext cx="2353586" cy="81103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6BDB59" id="矩形 117" o:spid="_x0000_s1026" style="position:absolute;left:0;text-align:left;margin-left:66.3pt;margin-top:41.1pt;width:185.3pt;height:63.8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" filled="f" strokecolor="#c7000b" strokeweight="2.25pt"/>
            </w:pict>
          </mc:Fallback>
        </mc:AlternateContent>
      </w:r>
      <w:r w:rsidRPr="00D967AC">
        <w:rPr>
          <w:rFonts w:ascii="Huawei Sans" w:hAnsi="Huawei Sans"/>
          <w:noProof/>
        </w:rPr>
        <w:drawing>
          <wp:inline distT="0" distB="0" distL="0" distR="0" wp14:anchorId="48DF3691" wp14:editId="363D293A">
            <wp:extent cx="2600492" cy="3261158"/>
            <wp:effectExtent l="19050" t="19050" r="9525" b="158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600492" cy="3261158"/>
                    </a:xfrm>
                    <a:prstGeom prst="rect">
                      <a:avLst/>
                    </a:prstGeom>
                    <a:noFill/>
                    <a:ln w="12700">
                      <a:solidFill>
                        <a:schemeClr val="bg1">
                          <a:lumMod val="85000"/>
                        </a:schemeClr>
                      </a:solidFill>
                    </a:ln>
                  </pic:spPr>
                </pic:pic>
              </a:graphicData>
            </a:graphic>
          </wp:inline>
        </w:drawing>
      </w:r>
    </w:p>
    <w:p w14:paraId="226AB0EE" w14:textId="77777777" w:rsidR="000A4A2C" w:rsidRPr="00D967AC" w:rsidRDefault="000A4A2C" w:rsidP="000A4A2C">
      <w:pPr>
        <w:rPr>
          <w:rFonts w:ascii="Huawei Sans" w:hAnsi="Huawei Sans"/>
        </w:rPr>
      </w:pPr>
    </w:p>
    <w:p w14:paraId="72126FF4" w14:textId="77777777" w:rsidR="000A4A2C" w:rsidRPr="00D967AC" w:rsidRDefault="000A4A2C" w:rsidP="000A4A2C">
      <w:pPr>
        <w:pStyle w:val="NotesHeading"/>
        <w:rPr>
          <w:rFonts w:ascii="Huawei Sans" w:eastAsia="方正兰亭黑简体" w:hAnsi="Huawei Sans"/>
          <w:b/>
        </w:rPr>
      </w:pPr>
      <w:r w:rsidRPr="00D967AC">
        <w:rPr>
          <w:rFonts w:ascii="Huawei Sans" w:eastAsia="方正兰亭黑简体" w:hAnsi="Huawei Sans"/>
        </w:rPr>
        <w:drawing>
          <wp:inline distT="0" distB="0" distL="0" distR="0" wp14:anchorId="636353A9" wp14:editId="748D6012">
            <wp:extent cx="754381" cy="267463"/>
            <wp:effectExtent l="0" t="0" r="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0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4381" cy="267463"/>
                    </a:xfrm>
                    <a:prstGeom prst="rect">
                      <a:avLst/>
                    </a:prstGeom>
                  </pic:spPr>
                </pic:pic>
              </a:graphicData>
            </a:graphic>
          </wp:inline>
        </w:drawing>
      </w:r>
    </w:p>
    <w:p w14:paraId="485DC725" w14:textId="77777777" w:rsidR="000A4A2C" w:rsidRPr="00D967AC" w:rsidRDefault="000A4A2C" w:rsidP="000A4A2C">
      <w:pPr>
        <w:pStyle w:val="1e"/>
      </w:pPr>
      <w:r w:rsidRPr="00D967AC">
        <w:rPr>
          <w:rFonts w:hint="eastAsia"/>
        </w:rPr>
        <w:t xml:space="preserve">When associating an edge </w:t>
      </w:r>
      <w:r w:rsidRPr="00D967AC">
        <w:t>node</w:t>
      </w:r>
      <w:r w:rsidRPr="00D967AC">
        <w:rPr>
          <w:rFonts w:hint="eastAsia"/>
        </w:rPr>
        <w:t xml:space="preserve"> with an RR, comply with the following rules:</w:t>
      </w:r>
    </w:p>
    <w:p w14:paraId="50ADB8AC" w14:textId="77777777" w:rsidR="000A4A2C" w:rsidRPr="00D967AC" w:rsidRDefault="000A4A2C" w:rsidP="000A4A2C">
      <w:pPr>
        <w:pStyle w:val="1e"/>
      </w:pPr>
      <w:r w:rsidRPr="00D967AC">
        <w:rPr>
          <w:rFonts w:hint="eastAsia"/>
        </w:rPr>
        <w:t xml:space="preserve">An edge </w:t>
      </w:r>
      <w:r w:rsidRPr="00D967AC">
        <w:t>node</w:t>
      </w:r>
      <w:r w:rsidRPr="00D967AC">
        <w:rPr>
          <w:rFonts w:hint="eastAsia"/>
        </w:rPr>
        <w:t xml:space="preserve"> can be associated with a maximum of two RRs. If two RRs are associated, it is recommended that one RR and the edge </w:t>
      </w:r>
      <w:r w:rsidRPr="00D967AC">
        <w:t>node</w:t>
      </w:r>
      <w:r w:rsidRPr="00D967AC">
        <w:rPr>
          <w:rFonts w:hint="eastAsia"/>
        </w:rPr>
        <w:t xml:space="preserve"> be deployed in the same physical area to ensure low latency, and the other RR be deployed in a different physical area to ensure service reliability through remote disaster recovery.</w:t>
      </w:r>
    </w:p>
    <w:p w14:paraId="33927D58" w14:textId="77777777" w:rsidR="000A4A2C" w:rsidRPr="00D967AC" w:rsidRDefault="000A4A2C" w:rsidP="000A4A2C">
      <w:pPr>
        <w:pStyle w:val="1e"/>
      </w:pPr>
      <w:r w:rsidRPr="00D967AC">
        <w:rPr>
          <w:rFonts w:hint="eastAsia"/>
        </w:rPr>
        <w:t>An RR can manage multiple edge nodes, and the number of edge nodes associated with each RR should be balanced as much as possible.</w:t>
      </w:r>
    </w:p>
    <w:p w14:paraId="15DF712A" w14:textId="77777777" w:rsidR="000A4A2C" w:rsidRPr="00D967AC" w:rsidRDefault="000A4A2C" w:rsidP="000A4A2C">
      <w:pPr>
        <w:pStyle w:val="30"/>
        <w:ind w:left="1701" w:hanging="159"/>
        <w:outlineLvl w:val="4"/>
      </w:pPr>
      <w:r w:rsidRPr="00D967AC">
        <w:rPr>
          <w:rFonts w:hint="eastAsia"/>
        </w:rPr>
        <w:t>Configure an underlay network.</w:t>
      </w:r>
    </w:p>
    <w:p w14:paraId="380503B8" w14:textId="77777777" w:rsidR="000A4A2C" w:rsidRPr="00D967AC" w:rsidRDefault="000A4A2C" w:rsidP="000A4A2C">
      <w:pPr>
        <w:pStyle w:val="1e"/>
      </w:pPr>
      <w:r w:rsidRPr="00D967AC">
        <w:rPr>
          <w:rFonts w:hint="eastAsia"/>
        </w:rPr>
        <w:t>The underlay network consists of the CPE uplink network (WAN) and CPE downlink network (LAN).</w:t>
      </w:r>
    </w:p>
    <w:p w14:paraId="336C6ACF" w14:textId="77777777" w:rsidR="000A4A2C" w:rsidRPr="00D967AC" w:rsidRDefault="000A4A2C" w:rsidP="000A4A2C">
      <w:pPr>
        <w:pStyle w:val="1e"/>
      </w:pPr>
      <w:r w:rsidRPr="00D967AC">
        <w:t>The WAN can connect to the MPLS network, Internet, LTE network, or private line through OSPF, BGP, or static routes.</w:t>
      </w:r>
    </w:p>
    <w:p w14:paraId="614A4D2E" w14:textId="77777777" w:rsidR="000A4A2C" w:rsidRPr="00D967AC" w:rsidRDefault="000A4A2C" w:rsidP="000A4A2C">
      <w:pPr>
        <w:pStyle w:val="1e"/>
      </w:pPr>
      <w:r w:rsidRPr="00D967AC">
        <w:t>The LAN is used to interconnect with devices on the LAN side.</w:t>
      </w:r>
    </w:p>
    <w:p w14:paraId="7A7FD093" w14:textId="77777777" w:rsidR="000A4A2C" w:rsidRPr="00D967AC" w:rsidRDefault="000A4A2C" w:rsidP="000A4A2C">
      <w:pPr>
        <w:pStyle w:val="1e"/>
      </w:pPr>
      <w:r w:rsidRPr="00D967AC">
        <w:rPr>
          <w:rFonts w:hint="eastAsia"/>
        </w:rPr>
        <w:t># Choose Provision</w:t>
      </w:r>
      <w:r w:rsidRPr="00D967AC">
        <w:rPr>
          <w:rFonts w:hint="eastAsia"/>
          <w:b/>
        </w:rPr>
        <w:t xml:space="preserve"> &gt; Physical Network &gt; Site Configuration</w:t>
      </w:r>
      <w:r w:rsidRPr="00D967AC">
        <w:rPr>
          <w:rFonts w:hint="eastAsia"/>
        </w:rPr>
        <w:t xml:space="preserve"> from the main menu.</w:t>
      </w:r>
    </w:p>
    <w:p w14:paraId="147182B4" w14:textId="77777777" w:rsidR="000A4A2C" w:rsidRPr="00D967AC" w:rsidRDefault="000A4A2C" w:rsidP="000A4A2C">
      <w:pPr>
        <w:pStyle w:val="Figure"/>
        <w:rPr>
          <w:rFonts w:ascii="Huawei Sans" w:hAnsi="Huawei Sans"/>
        </w:rPr>
      </w:pPr>
      <w:r w:rsidRPr="00D967AC">
        <w:rPr>
          <w:rFonts w:ascii="Huawei Sans" w:hAnsi="Huawei Sans"/>
          <w:noProof/>
        </w:rPr>
        <w:lastRenderedPageBreak/>
        <mc:AlternateContent>
          <mc:Choice Requires="wps">
            <w:drawing>
              <wp:anchor distT="0" distB="0" distL="114300" distR="114300" simplePos="0" relativeHeight="251758592" behindDoc="0" locked="0" layoutInCell="1" allowOverlap="1" wp14:anchorId="6EAB7F08" wp14:editId="443556B5">
                <wp:simplePos x="0" y="0"/>
                <wp:positionH relativeFrom="column">
                  <wp:posOffset>1108710</wp:posOffset>
                </wp:positionH>
                <wp:positionV relativeFrom="paragraph">
                  <wp:posOffset>824865</wp:posOffset>
                </wp:positionV>
                <wp:extent cx="866692" cy="230588"/>
                <wp:effectExtent l="19050" t="19050" r="10160" b="17145"/>
                <wp:wrapNone/>
                <wp:docPr id="118" name="矩形 118"/>
                <wp:cNvGraphicFramePr/>
                <a:graphic xmlns:a="http://schemas.openxmlformats.org/drawingml/2006/main">
                  <a:graphicData uri="http://schemas.microsoft.com/office/word/2010/wordprocessingShape">
                    <wps:wsp>
                      <wps:cNvSpPr/>
                      <wps:spPr>
                        <a:xfrm>
                          <a:off x="0" y="0"/>
                          <a:ext cx="866692" cy="23058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85B865" id="矩形 118" o:spid="_x0000_s1026" style="position:absolute;left:0;text-align:left;margin-left:87.3pt;margin-top:64.95pt;width:68.25pt;height:18.1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" filled="f" strokecolor="#c7000b" strokeweight="2.25pt"/>
            </w:pict>
          </mc:Fallback>
        </mc:AlternateContent>
      </w:r>
      <w:r w:rsidRPr="00D967AC">
        <w:rPr>
          <w:rFonts w:ascii="Huawei Sans" w:hAnsi="Huawei Sans"/>
          <w:noProof/>
        </w:rPr>
        <w:drawing>
          <wp:inline distT="0" distB="0" distL="0" distR="0" wp14:anchorId="4D4C40E2" wp14:editId="016203DC">
            <wp:extent cx="2034037" cy="2048619"/>
            <wp:effectExtent l="19050" t="19050" r="23495" b="2794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038161" cy="2052773"/>
                    </a:xfrm>
                    <a:prstGeom prst="rect">
                      <a:avLst/>
                    </a:prstGeom>
                    <a:noFill/>
                    <a:ln w="12700">
                      <a:solidFill>
                        <a:schemeClr val="bg1">
                          <a:lumMod val="85000"/>
                        </a:schemeClr>
                      </a:solidFill>
                    </a:ln>
                  </pic:spPr>
                </pic:pic>
              </a:graphicData>
            </a:graphic>
          </wp:inline>
        </w:drawing>
      </w:r>
    </w:p>
    <w:p w14:paraId="61AFEB10" w14:textId="77777777" w:rsidR="000A4A2C" w:rsidRPr="00D967AC" w:rsidRDefault="000A4A2C" w:rsidP="000A4A2C">
      <w:pPr>
        <w:pStyle w:val="1e"/>
      </w:pPr>
      <w:bookmarkStart w:id="245" w:name="_Hlk48642805"/>
      <w:r w:rsidRPr="00D967AC">
        <w:rPr>
          <w:rFonts w:hint="eastAsia"/>
        </w:rPr>
        <w:t># Configure WAN-side interface parameters for the underlay network of the site. The WAN-side interface parameters are not modified in this lab.</w:t>
      </w:r>
      <w:bookmarkEnd w:id="245"/>
    </w:p>
    <w:p w14:paraId="34D99D14" w14:textId="77777777" w:rsidR="000A4A2C" w:rsidRPr="00D967AC" w:rsidRDefault="000A4A2C" w:rsidP="000A4A2C">
      <w:pPr>
        <w:pStyle w:val="Figure"/>
        <w:rPr>
          <w:rFonts w:ascii="Huawei Sans" w:hAnsi="Huawei Sans"/>
        </w:rPr>
      </w:pPr>
      <w:r w:rsidRPr="00D967AC">
        <w:rPr>
          <w:rFonts w:ascii="Huawei Sans" w:hAnsi="Huawei Sans"/>
          <w:noProof/>
        </w:rPr>
        <w:drawing>
          <wp:inline distT="0" distB="0" distL="0" distR="0" wp14:anchorId="283AB5A9" wp14:editId="6F57EAB6">
            <wp:extent cx="2145665" cy="2002954"/>
            <wp:effectExtent l="19050" t="19050" r="26035" b="165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150889" cy="2007830"/>
                    </a:xfrm>
                    <a:prstGeom prst="rect">
                      <a:avLst/>
                    </a:prstGeom>
                    <a:noFill/>
                    <a:ln w="12700">
                      <a:solidFill>
                        <a:schemeClr val="bg1">
                          <a:lumMod val="85000"/>
                        </a:schemeClr>
                      </a:solidFill>
                    </a:ln>
                  </pic:spPr>
                </pic:pic>
              </a:graphicData>
            </a:graphic>
          </wp:inline>
        </w:drawing>
      </w:r>
    </w:p>
    <w:p w14:paraId="1B6BE10F" w14:textId="77777777" w:rsidR="000A4A2C" w:rsidRPr="00D967AC" w:rsidRDefault="000A4A2C" w:rsidP="000A4A2C">
      <w:pPr>
        <w:pStyle w:val="1e"/>
      </w:pPr>
      <w:r w:rsidRPr="00D967AC">
        <w:rPr>
          <w:rFonts w:hint="eastAsia"/>
        </w:rPr>
        <w:t># Configure WAN routes for the underlay network of the site. In this lab, static routes are used to connect to the WAN. The route planning is as follows:</w:t>
      </w:r>
    </w:p>
    <w:tbl>
      <w:tblPr>
        <w:tblStyle w:val="Table"/>
        <w:tblW w:w="7938" w:type="dxa"/>
        <w:tblInd w:w="1342" w:type="dxa"/>
        <w:tblLook w:val="04A0" w:firstRow="1" w:lastRow="0" w:firstColumn="1" w:lastColumn="0" w:noHBand="0" w:noVBand="1"/>
      </w:tblPr>
      <w:tblGrid>
        <w:gridCol w:w="1089"/>
        <w:gridCol w:w="1012"/>
        <w:gridCol w:w="1545"/>
        <w:gridCol w:w="1301"/>
        <w:gridCol w:w="1351"/>
        <w:gridCol w:w="1640"/>
      </w:tblGrid>
      <w:tr w:rsidR="000A4A2C" w:rsidRPr="00D967AC" w14:paraId="2A3499B3" w14:textId="77777777" w:rsidTr="000A4A2C">
        <w:trPr>
          <w:cnfStyle w:val="100000000000" w:firstRow="1" w:lastRow="0" w:firstColumn="0" w:lastColumn="0" w:oddVBand="0" w:evenVBand="0" w:oddHBand="0" w:evenHBand="0" w:firstRowFirstColumn="0" w:firstRowLastColumn="0" w:lastRowFirstColumn="0" w:lastRowLastColumn="0"/>
          <w:cantSplit w:val="0"/>
          <w:tblHeader/>
        </w:trPr>
        <w:tc>
          <w:tcPr>
            <w:tcW w:w="0" w:type="auto"/>
            <w:tcBorders>
              <w:top w:val="single" w:sz="18" w:space="0" w:color="auto"/>
              <w:left w:val="single" w:sz="18" w:space="0" w:color="auto"/>
            </w:tcBorders>
          </w:tcPr>
          <w:p w14:paraId="14A5B94B"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Device Name</w:t>
            </w:r>
          </w:p>
        </w:tc>
        <w:tc>
          <w:tcPr>
            <w:tcW w:w="0" w:type="auto"/>
            <w:tcBorders>
              <w:top w:val="single" w:sz="18" w:space="0" w:color="auto"/>
            </w:tcBorders>
          </w:tcPr>
          <w:p w14:paraId="34C2389B"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WAN Link</w:t>
            </w:r>
          </w:p>
        </w:tc>
        <w:tc>
          <w:tcPr>
            <w:tcW w:w="0" w:type="auto"/>
            <w:tcBorders>
              <w:top w:val="single" w:sz="18" w:space="0" w:color="auto"/>
            </w:tcBorders>
          </w:tcPr>
          <w:p w14:paraId="1A025B4B"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Destination Subnet</w:t>
            </w:r>
          </w:p>
        </w:tc>
        <w:tc>
          <w:tcPr>
            <w:tcW w:w="0" w:type="auto"/>
            <w:tcBorders>
              <w:top w:val="single" w:sz="18" w:space="0" w:color="auto"/>
            </w:tcBorders>
          </w:tcPr>
          <w:p w14:paraId="6774FC93"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Next-Hop Address</w:t>
            </w:r>
          </w:p>
        </w:tc>
        <w:tc>
          <w:tcPr>
            <w:tcW w:w="0" w:type="auto"/>
            <w:tcBorders>
              <w:top w:val="single" w:sz="18" w:space="0" w:color="auto"/>
            </w:tcBorders>
          </w:tcPr>
          <w:p w14:paraId="0E0A7350"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Detection or Not</w:t>
            </w:r>
          </w:p>
        </w:tc>
        <w:tc>
          <w:tcPr>
            <w:tcW w:w="0" w:type="auto"/>
            <w:tcBorders>
              <w:top w:val="single" w:sz="18" w:space="0" w:color="auto"/>
              <w:right w:val="single" w:sz="18" w:space="0" w:color="auto"/>
            </w:tcBorders>
          </w:tcPr>
          <w:p w14:paraId="41F68AB8"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Destination IP Address</w:t>
            </w:r>
          </w:p>
        </w:tc>
      </w:tr>
      <w:tr w:rsidR="000A4A2C" w:rsidRPr="00D967AC" w14:paraId="725AE88C" w14:textId="77777777" w:rsidTr="000A4A2C">
        <w:trPr>
          <w:cantSplit w:val="0"/>
        </w:trPr>
        <w:tc>
          <w:tcPr>
            <w:tcW w:w="0" w:type="auto"/>
            <w:tcBorders>
              <w:left w:val="single" w:sz="18" w:space="0" w:color="auto"/>
            </w:tcBorders>
          </w:tcPr>
          <w:p w14:paraId="3EF92E3C" w14:textId="77777777" w:rsidR="000A4A2C" w:rsidRPr="00D967AC" w:rsidRDefault="000A4A2C" w:rsidP="000A4A2C">
            <w:pPr>
              <w:pStyle w:val="TableText"/>
            </w:pPr>
            <w:r w:rsidRPr="00D967AC">
              <w:t>HQ-1</w:t>
            </w:r>
          </w:p>
        </w:tc>
        <w:tc>
          <w:tcPr>
            <w:tcW w:w="0" w:type="auto"/>
          </w:tcPr>
          <w:p w14:paraId="786F9533" w14:textId="77777777" w:rsidR="000A4A2C" w:rsidRPr="00D967AC" w:rsidRDefault="000A4A2C" w:rsidP="000A4A2C">
            <w:pPr>
              <w:pStyle w:val="TableText"/>
            </w:pPr>
            <w:r w:rsidRPr="00D967AC">
              <w:t>MPLS</w:t>
            </w:r>
          </w:p>
        </w:tc>
        <w:tc>
          <w:tcPr>
            <w:tcW w:w="0" w:type="auto"/>
          </w:tcPr>
          <w:p w14:paraId="6BBBCAD3" w14:textId="77777777" w:rsidR="000A4A2C" w:rsidRPr="00D967AC" w:rsidRDefault="000A4A2C" w:rsidP="000A4A2C">
            <w:pPr>
              <w:pStyle w:val="TableText"/>
            </w:pPr>
            <w:r w:rsidRPr="00D967AC">
              <w:t>0.0.0.0/0</w:t>
            </w:r>
          </w:p>
        </w:tc>
        <w:tc>
          <w:tcPr>
            <w:tcW w:w="0" w:type="auto"/>
          </w:tcPr>
          <w:p w14:paraId="1E60DFE3" w14:textId="77777777" w:rsidR="000A4A2C" w:rsidRPr="00D967AC" w:rsidRDefault="000A4A2C" w:rsidP="000A4A2C">
            <w:pPr>
              <w:pStyle w:val="TableText"/>
            </w:pPr>
            <w:r w:rsidRPr="00D967AC">
              <w:t>100.1.1.2</w:t>
            </w:r>
          </w:p>
        </w:tc>
        <w:tc>
          <w:tcPr>
            <w:tcW w:w="0" w:type="auto"/>
          </w:tcPr>
          <w:p w14:paraId="0579DC36" w14:textId="77777777" w:rsidR="000A4A2C" w:rsidRPr="00D967AC" w:rsidRDefault="000A4A2C" w:rsidP="000A4A2C">
            <w:pPr>
              <w:pStyle w:val="TableText"/>
            </w:pPr>
            <w:r w:rsidRPr="00D967AC">
              <w:rPr>
                <w:rFonts w:hint="eastAsia"/>
              </w:rPr>
              <w:t>Yes</w:t>
            </w:r>
          </w:p>
        </w:tc>
        <w:tc>
          <w:tcPr>
            <w:tcW w:w="0" w:type="auto"/>
            <w:tcBorders>
              <w:right w:val="single" w:sz="18" w:space="0" w:color="auto"/>
            </w:tcBorders>
          </w:tcPr>
          <w:p w14:paraId="2F01C7CE" w14:textId="77777777" w:rsidR="000A4A2C" w:rsidRPr="00D967AC" w:rsidRDefault="000A4A2C" w:rsidP="000A4A2C">
            <w:pPr>
              <w:pStyle w:val="TableText"/>
            </w:pPr>
            <w:r w:rsidRPr="00D967AC">
              <w:t>100.1.1.2</w:t>
            </w:r>
          </w:p>
        </w:tc>
      </w:tr>
      <w:tr w:rsidR="000A4A2C" w:rsidRPr="00D967AC" w14:paraId="581665B7" w14:textId="77777777" w:rsidTr="000A4A2C">
        <w:trPr>
          <w:cantSplit w:val="0"/>
        </w:trPr>
        <w:tc>
          <w:tcPr>
            <w:tcW w:w="0" w:type="auto"/>
            <w:tcBorders>
              <w:left w:val="single" w:sz="18" w:space="0" w:color="auto"/>
            </w:tcBorders>
          </w:tcPr>
          <w:p w14:paraId="24984456" w14:textId="77777777" w:rsidR="000A4A2C" w:rsidRPr="00D967AC" w:rsidRDefault="000A4A2C" w:rsidP="000A4A2C">
            <w:pPr>
              <w:pStyle w:val="TableText"/>
            </w:pPr>
            <w:r w:rsidRPr="00D967AC">
              <w:t>HQ-2</w:t>
            </w:r>
          </w:p>
        </w:tc>
        <w:tc>
          <w:tcPr>
            <w:tcW w:w="0" w:type="auto"/>
          </w:tcPr>
          <w:p w14:paraId="00826C4A" w14:textId="77777777" w:rsidR="000A4A2C" w:rsidRPr="00D967AC" w:rsidRDefault="000A4A2C" w:rsidP="000A4A2C">
            <w:pPr>
              <w:pStyle w:val="TableText"/>
            </w:pPr>
            <w:r w:rsidRPr="00D967AC">
              <w:t>Internet</w:t>
            </w:r>
          </w:p>
        </w:tc>
        <w:tc>
          <w:tcPr>
            <w:tcW w:w="0" w:type="auto"/>
          </w:tcPr>
          <w:p w14:paraId="26810C94" w14:textId="77777777" w:rsidR="000A4A2C" w:rsidRPr="00D967AC" w:rsidRDefault="000A4A2C" w:rsidP="000A4A2C">
            <w:pPr>
              <w:pStyle w:val="TableText"/>
            </w:pPr>
            <w:r w:rsidRPr="00D967AC">
              <w:t>0.0.0.0/0</w:t>
            </w:r>
          </w:p>
        </w:tc>
        <w:tc>
          <w:tcPr>
            <w:tcW w:w="0" w:type="auto"/>
          </w:tcPr>
          <w:p w14:paraId="3FCC5E5C" w14:textId="77777777" w:rsidR="000A4A2C" w:rsidRPr="00D967AC" w:rsidRDefault="000A4A2C" w:rsidP="000A4A2C">
            <w:pPr>
              <w:pStyle w:val="TableText"/>
            </w:pPr>
            <w:r w:rsidRPr="00D967AC">
              <w:t>100.2.1.2</w:t>
            </w:r>
          </w:p>
        </w:tc>
        <w:tc>
          <w:tcPr>
            <w:tcW w:w="0" w:type="auto"/>
          </w:tcPr>
          <w:p w14:paraId="1E4CD78A" w14:textId="77777777" w:rsidR="000A4A2C" w:rsidRPr="00D967AC" w:rsidRDefault="000A4A2C" w:rsidP="000A4A2C">
            <w:pPr>
              <w:pStyle w:val="TableText"/>
            </w:pPr>
            <w:r w:rsidRPr="00D967AC">
              <w:rPr>
                <w:rFonts w:hint="eastAsia"/>
              </w:rPr>
              <w:t>Yes</w:t>
            </w:r>
          </w:p>
        </w:tc>
        <w:tc>
          <w:tcPr>
            <w:tcW w:w="0" w:type="auto"/>
            <w:tcBorders>
              <w:right w:val="single" w:sz="18" w:space="0" w:color="auto"/>
            </w:tcBorders>
          </w:tcPr>
          <w:p w14:paraId="04F57857" w14:textId="77777777" w:rsidR="000A4A2C" w:rsidRPr="00D967AC" w:rsidRDefault="000A4A2C" w:rsidP="000A4A2C">
            <w:pPr>
              <w:pStyle w:val="TableText"/>
            </w:pPr>
            <w:r w:rsidRPr="00D967AC">
              <w:t>100.2.1.2</w:t>
            </w:r>
          </w:p>
        </w:tc>
      </w:tr>
      <w:tr w:rsidR="000A4A2C" w:rsidRPr="00D967AC" w14:paraId="541E0275" w14:textId="77777777" w:rsidTr="000A4A2C">
        <w:trPr>
          <w:cantSplit w:val="0"/>
        </w:trPr>
        <w:tc>
          <w:tcPr>
            <w:tcW w:w="0" w:type="auto"/>
            <w:tcBorders>
              <w:left w:val="single" w:sz="18" w:space="0" w:color="auto"/>
            </w:tcBorders>
          </w:tcPr>
          <w:p w14:paraId="6E48FB97" w14:textId="77777777" w:rsidR="000A4A2C" w:rsidRPr="00D967AC" w:rsidRDefault="000A4A2C" w:rsidP="000A4A2C">
            <w:pPr>
              <w:pStyle w:val="TableText"/>
            </w:pPr>
            <w:r w:rsidRPr="00D967AC">
              <w:t>Branch-A-R1</w:t>
            </w:r>
          </w:p>
        </w:tc>
        <w:tc>
          <w:tcPr>
            <w:tcW w:w="0" w:type="auto"/>
          </w:tcPr>
          <w:p w14:paraId="00E8AF18" w14:textId="77777777" w:rsidR="000A4A2C" w:rsidRPr="00D967AC" w:rsidRDefault="000A4A2C" w:rsidP="000A4A2C">
            <w:pPr>
              <w:pStyle w:val="TableText"/>
            </w:pPr>
            <w:r w:rsidRPr="00D967AC">
              <w:t>MPLS</w:t>
            </w:r>
          </w:p>
        </w:tc>
        <w:tc>
          <w:tcPr>
            <w:tcW w:w="0" w:type="auto"/>
          </w:tcPr>
          <w:p w14:paraId="7991DA19" w14:textId="77777777" w:rsidR="000A4A2C" w:rsidRPr="00D967AC" w:rsidRDefault="000A4A2C" w:rsidP="000A4A2C">
            <w:pPr>
              <w:pStyle w:val="TableText"/>
            </w:pPr>
            <w:r w:rsidRPr="00D967AC">
              <w:t>0.0.0.0/0</w:t>
            </w:r>
          </w:p>
        </w:tc>
        <w:tc>
          <w:tcPr>
            <w:tcW w:w="0" w:type="auto"/>
          </w:tcPr>
          <w:p w14:paraId="6B68DBA1" w14:textId="77777777" w:rsidR="000A4A2C" w:rsidRPr="00D967AC" w:rsidRDefault="000A4A2C" w:rsidP="000A4A2C">
            <w:pPr>
              <w:pStyle w:val="TableText"/>
            </w:pPr>
            <w:r w:rsidRPr="00D967AC">
              <w:t>100.1.2.2</w:t>
            </w:r>
          </w:p>
        </w:tc>
        <w:tc>
          <w:tcPr>
            <w:tcW w:w="0" w:type="auto"/>
          </w:tcPr>
          <w:p w14:paraId="30BEA01B" w14:textId="77777777" w:rsidR="000A4A2C" w:rsidRPr="00D967AC" w:rsidRDefault="000A4A2C" w:rsidP="000A4A2C">
            <w:pPr>
              <w:pStyle w:val="TableText"/>
            </w:pPr>
            <w:r w:rsidRPr="00D967AC">
              <w:rPr>
                <w:rFonts w:hint="eastAsia"/>
              </w:rPr>
              <w:t>Yes</w:t>
            </w:r>
          </w:p>
        </w:tc>
        <w:tc>
          <w:tcPr>
            <w:tcW w:w="0" w:type="auto"/>
            <w:tcBorders>
              <w:right w:val="single" w:sz="18" w:space="0" w:color="auto"/>
            </w:tcBorders>
          </w:tcPr>
          <w:p w14:paraId="1C1105F3" w14:textId="77777777" w:rsidR="000A4A2C" w:rsidRPr="00D967AC" w:rsidRDefault="000A4A2C" w:rsidP="000A4A2C">
            <w:pPr>
              <w:pStyle w:val="TableText"/>
            </w:pPr>
            <w:r w:rsidRPr="00D967AC">
              <w:t>100.1.2.2</w:t>
            </w:r>
          </w:p>
        </w:tc>
      </w:tr>
      <w:tr w:rsidR="000A4A2C" w:rsidRPr="00D967AC" w14:paraId="63AFD8E2" w14:textId="77777777" w:rsidTr="000A4A2C">
        <w:trPr>
          <w:cantSplit w:val="0"/>
        </w:trPr>
        <w:tc>
          <w:tcPr>
            <w:tcW w:w="0" w:type="auto"/>
            <w:tcBorders>
              <w:left w:val="single" w:sz="18" w:space="0" w:color="auto"/>
            </w:tcBorders>
          </w:tcPr>
          <w:p w14:paraId="1E5131C6" w14:textId="77777777" w:rsidR="000A4A2C" w:rsidRPr="00D967AC" w:rsidRDefault="000A4A2C" w:rsidP="000A4A2C">
            <w:pPr>
              <w:pStyle w:val="TableText"/>
            </w:pPr>
            <w:r w:rsidRPr="00D967AC">
              <w:t>Branch-A-R2</w:t>
            </w:r>
          </w:p>
        </w:tc>
        <w:tc>
          <w:tcPr>
            <w:tcW w:w="0" w:type="auto"/>
          </w:tcPr>
          <w:p w14:paraId="2BEF48A8" w14:textId="77777777" w:rsidR="000A4A2C" w:rsidRPr="00D967AC" w:rsidRDefault="000A4A2C" w:rsidP="000A4A2C">
            <w:pPr>
              <w:pStyle w:val="TableText"/>
            </w:pPr>
            <w:r w:rsidRPr="00D967AC">
              <w:t>Internet</w:t>
            </w:r>
          </w:p>
        </w:tc>
        <w:tc>
          <w:tcPr>
            <w:tcW w:w="0" w:type="auto"/>
          </w:tcPr>
          <w:p w14:paraId="15C312B3" w14:textId="77777777" w:rsidR="000A4A2C" w:rsidRPr="00D967AC" w:rsidRDefault="000A4A2C" w:rsidP="000A4A2C">
            <w:pPr>
              <w:pStyle w:val="TableText"/>
            </w:pPr>
            <w:r w:rsidRPr="00D967AC">
              <w:t>0.0.0.0/0</w:t>
            </w:r>
          </w:p>
        </w:tc>
        <w:tc>
          <w:tcPr>
            <w:tcW w:w="0" w:type="auto"/>
          </w:tcPr>
          <w:p w14:paraId="77B1234F" w14:textId="77777777" w:rsidR="000A4A2C" w:rsidRPr="00D967AC" w:rsidRDefault="000A4A2C" w:rsidP="000A4A2C">
            <w:pPr>
              <w:pStyle w:val="TableText"/>
            </w:pPr>
            <w:r w:rsidRPr="00D967AC">
              <w:t>100.2.2.2</w:t>
            </w:r>
          </w:p>
        </w:tc>
        <w:tc>
          <w:tcPr>
            <w:tcW w:w="0" w:type="auto"/>
          </w:tcPr>
          <w:p w14:paraId="61A47613" w14:textId="77777777" w:rsidR="000A4A2C" w:rsidRPr="00D967AC" w:rsidRDefault="000A4A2C" w:rsidP="000A4A2C">
            <w:pPr>
              <w:pStyle w:val="TableText"/>
            </w:pPr>
            <w:r w:rsidRPr="00D967AC">
              <w:rPr>
                <w:rFonts w:hint="eastAsia"/>
              </w:rPr>
              <w:t>Yes</w:t>
            </w:r>
          </w:p>
        </w:tc>
        <w:tc>
          <w:tcPr>
            <w:tcW w:w="0" w:type="auto"/>
            <w:tcBorders>
              <w:right w:val="single" w:sz="18" w:space="0" w:color="auto"/>
            </w:tcBorders>
          </w:tcPr>
          <w:p w14:paraId="7D5291C9" w14:textId="77777777" w:rsidR="000A4A2C" w:rsidRPr="00D967AC" w:rsidRDefault="000A4A2C" w:rsidP="000A4A2C">
            <w:pPr>
              <w:pStyle w:val="TableText"/>
            </w:pPr>
            <w:r w:rsidRPr="00D967AC">
              <w:t>100.2.2.2</w:t>
            </w:r>
          </w:p>
        </w:tc>
      </w:tr>
      <w:tr w:rsidR="000A4A2C" w:rsidRPr="00D967AC" w14:paraId="1F7C5BD4" w14:textId="77777777" w:rsidTr="000A4A2C">
        <w:trPr>
          <w:cantSplit w:val="0"/>
        </w:trPr>
        <w:tc>
          <w:tcPr>
            <w:tcW w:w="0" w:type="auto"/>
            <w:vMerge w:val="restart"/>
            <w:tcBorders>
              <w:left w:val="single" w:sz="18" w:space="0" w:color="auto"/>
            </w:tcBorders>
          </w:tcPr>
          <w:p w14:paraId="6C204285" w14:textId="77777777" w:rsidR="000A4A2C" w:rsidRPr="00D967AC" w:rsidRDefault="000A4A2C" w:rsidP="000A4A2C">
            <w:pPr>
              <w:pStyle w:val="TableText"/>
            </w:pPr>
            <w:r w:rsidRPr="00D967AC">
              <w:t>Branch-B-R1</w:t>
            </w:r>
          </w:p>
        </w:tc>
        <w:tc>
          <w:tcPr>
            <w:tcW w:w="0" w:type="auto"/>
          </w:tcPr>
          <w:p w14:paraId="2CA4E227" w14:textId="77777777" w:rsidR="000A4A2C" w:rsidRPr="00D967AC" w:rsidRDefault="000A4A2C" w:rsidP="000A4A2C">
            <w:pPr>
              <w:pStyle w:val="TableText"/>
            </w:pPr>
            <w:r w:rsidRPr="00D967AC">
              <w:t>MPLS</w:t>
            </w:r>
          </w:p>
        </w:tc>
        <w:tc>
          <w:tcPr>
            <w:tcW w:w="0" w:type="auto"/>
          </w:tcPr>
          <w:p w14:paraId="4C84B321" w14:textId="77777777" w:rsidR="000A4A2C" w:rsidRPr="00D967AC" w:rsidRDefault="000A4A2C" w:rsidP="000A4A2C">
            <w:pPr>
              <w:pStyle w:val="TableText"/>
            </w:pPr>
            <w:r w:rsidRPr="00D967AC">
              <w:t>0.0.0.0/0</w:t>
            </w:r>
          </w:p>
        </w:tc>
        <w:tc>
          <w:tcPr>
            <w:tcW w:w="0" w:type="auto"/>
          </w:tcPr>
          <w:p w14:paraId="19D8E556" w14:textId="77777777" w:rsidR="000A4A2C" w:rsidRPr="00D967AC" w:rsidRDefault="000A4A2C" w:rsidP="000A4A2C">
            <w:pPr>
              <w:pStyle w:val="TableText"/>
            </w:pPr>
            <w:r w:rsidRPr="00D967AC">
              <w:t>100.1.3.2</w:t>
            </w:r>
          </w:p>
        </w:tc>
        <w:tc>
          <w:tcPr>
            <w:tcW w:w="0" w:type="auto"/>
          </w:tcPr>
          <w:p w14:paraId="30E2E0BF" w14:textId="77777777" w:rsidR="000A4A2C" w:rsidRPr="00D967AC" w:rsidRDefault="000A4A2C" w:rsidP="000A4A2C">
            <w:pPr>
              <w:pStyle w:val="TableText"/>
            </w:pPr>
            <w:r w:rsidRPr="00D967AC">
              <w:rPr>
                <w:rFonts w:hint="eastAsia"/>
              </w:rPr>
              <w:t>Yes</w:t>
            </w:r>
          </w:p>
        </w:tc>
        <w:tc>
          <w:tcPr>
            <w:tcW w:w="0" w:type="auto"/>
            <w:tcBorders>
              <w:right w:val="single" w:sz="18" w:space="0" w:color="auto"/>
            </w:tcBorders>
          </w:tcPr>
          <w:p w14:paraId="0AD4C453" w14:textId="77777777" w:rsidR="000A4A2C" w:rsidRPr="00D967AC" w:rsidRDefault="000A4A2C" w:rsidP="000A4A2C">
            <w:pPr>
              <w:pStyle w:val="TableText"/>
            </w:pPr>
            <w:r w:rsidRPr="00D967AC">
              <w:t>100.1.3.2</w:t>
            </w:r>
          </w:p>
        </w:tc>
      </w:tr>
      <w:tr w:rsidR="000A4A2C" w:rsidRPr="00D967AC" w14:paraId="4EECFAFF" w14:textId="77777777" w:rsidTr="000A4A2C">
        <w:trPr>
          <w:cantSplit w:val="0"/>
        </w:trPr>
        <w:tc>
          <w:tcPr>
            <w:tcW w:w="0" w:type="auto"/>
            <w:vMerge/>
            <w:tcBorders>
              <w:left w:val="single" w:sz="18" w:space="0" w:color="auto"/>
            </w:tcBorders>
          </w:tcPr>
          <w:p w14:paraId="00DB85EC" w14:textId="77777777" w:rsidR="000A4A2C" w:rsidRPr="00D967AC" w:rsidRDefault="000A4A2C" w:rsidP="000A4A2C">
            <w:pPr>
              <w:pStyle w:val="TableText"/>
            </w:pPr>
          </w:p>
        </w:tc>
        <w:tc>
          <w:tcPr>
            <w:tcW w:w="0" w:type="auto"/>
          </w:tcPr>
          <w:p w14:paraId="00AD612A" w14:textId="77777777" w:rsidR="000A4A2C" w:rsidRPr="00D967AC" w:rsidRDefault="000A4A2C" w:rsidP="000A4A2C">
            <w:pPr>
              <w:pStyle w:val="TableText"/>
            </w:pPr>
            <w:r w:rsidRPr="00D967AC">
              <w:t>Internet</w:t>
            </w:r>
          </w:p>
        </w:tc>
        <w:tc>
          <w:tcPr>
            <w:tcW w:w="0" w:type="auto"/>
          </w:tcPr>
          <w:p w14:paraId="1675451B" w14:textId="77777777" w:rsidR="000A4A2C" w:rsidRPr="00D967AC" w:rsidRDefault="000A4A2C" w:rsidP="000A4A2C">
            <w:pPr>
              <w:pStyle w:val="TableText"/>
            </w:pPr>
            <w:r w:rsidRPr="00D967AC">
              <w:t>0.0.0.0/0</w:t>
            </w:r>
          </w:p>
        </w:tc>
        <w:tc>
          <w:tcPr>
            <w:tcW w:w="0" w:type="auto"/>
          </w:tcPr>
          <w:p w14:paraId="2BE8C84E" w14:textId="77777777" w:rsidR="000A4A2C" w:rsidRPr="00D967AC" w:rsidRDefault="000A4A2C" w:rsidP="000A4A2C">
            <w:pPr>
              <w:pStyle w:val="TableText"/>
            </w:pPr>
            <w:r w:rsidRPr="00D967AC">
              <w:t>100.2.3.2</w:t>
            </w:r>
          </w:p>
        </w:tc>
        <w:tc>
          <w:tcPr>
            <w:tcW w:w="0" w:type="auto"/>
          </w:tcPr>
          <w:p w14:paraId="1C5918F7" w14:textId="77777777" w:rsidR="000A4A2C" w:rsidRPr="00D967AC" w:rsidRDefault="000A4A2C" w:rsidP="000A4A2C">
            <w:pPr>
              <w:pStyle w:val="TableText"/>
            </w:pPr>
            <w:r w:rsidRPr="00D967AC">
              <w:rPr>
                <w:rFonts w:hint="eastAsia"/>
              </w:rPr>
              <w:t>Yes</w:t>
            </w:r>
          </w:p>
        </w:tc>
        <w:tc>
          <w:tcPr>
            <w:tcW w:w="0" w:type="auto"/>
            <w:tcBorders>
              <w:right w:val="single" w:sz="18" w:space="0" w:color="auto"/>
            </w:tcBorders>
          </w:tcPr>
          <w:p w14:paraId="211F758A" w14:textId="77777777" w:rsidR="000A4A2C" w:rsidRPr="00D967AC" w:rsidRDefault="000A4A2C" w:rsidP="000A4A2C">
            <w:pPr>
              <w:pStyle w:val="TableText"/>
            </w:pPr>
            <w:r w:rsidRPr="00D967AC">
              <w:t>100.2.3.2</w:t>
            </w:r>
          </w:p>
        </w:tc>
      </w:tr>
      <w:tr w:rsidR="000A4A2C" w:rsidRPr="00D967AC" w14:paraId="2D56A7BE" w14:textId="77777777" w:rsidTr="000A4A2C">
        <w:trPr>
          <w:cantSplit w:val="0"/>
        </w:trPr>
        <w:tc>
          <w:tcPr>
            <w:tcW w:w="0" w:type="auto"/>
            <w:vMerge w:val="restart"/>
            <w:tcBorders>
              <w:left w:val="single" w:sz="18" w:space="0" w:color="auto"/>
            </w:tcBorders>
          </w:tcPr>
          <w:p w14:paraId="7465F23F" w14:textId="77777777" w:rsidR="000A4A2C" w:rsidRPr="00D967AC" w:rsidRDefault="000A4A2C" w:rsidP="000A4A2C">
            <w:pPr>
              <w:pStyle w:val="TableText"/>
            </w:pPr>
            <w:r w:rsidRPr="00D967AC">
              <w:t>Branch-C-R1</w:t>
            </w:r>
          </w:p>
        </w:tc>
        <w:tc>
          <w:tcPr>
            <w:tcW w:w="0" w:type="auto"/>
          </w:tcPr>
          <w:p w14:paraId="060B48BC" w14:textId="77777777" w:rsidR="000A4A2C" w:rsidRPr="00D967AC" w:rsidRDefault="000A4A2C" w:rsidP="000A4A2C">
            <w:pPr>
              <w:pStyle w:val="TableText"/>
            </w:pPr>
            <w:r w:rsidRPr="00D967AC">
              <w:t>MPLS</w:t>
            </w:r>
          </w:p>
        </w:tc>
        <w:tc>
          <w:tcPr>
            <w:tcW w:w="0" w:type="auto"/>
          </w:tcPr>
          <w:p w14:paraId="79F212DC" w14:textId="77777777" w:rsidR="000A4A2C" w:rsidRPr="00D967AC" w:rsidRDefault="000A4A2C" w:rsidP="000A4A2C">
            <w:pPr>
              <w:pStyle w:val="TableText"/>
            </w:pPr>
            <w:r w:rsidRPr="00D967AC">
              <w:t>0.0.0.0/0</w:t>
            </w:r>
          </w:p>
        </w:tc>
        <w:tc>
          <w:tcPr>
            <w:tcW w:w="0" w:type="auto"/>
          </w:tcPr>
          <w:p w14:paraId="56CA7576" w14:textId="77777777" w:rsidR="000A4A2C" w:rsidRPr="00D967AC" w:rsidRDefault="000A4A2C" w:rsidP="000A4A2C">
            <w:pPr>
              <w:pStyle w:val="TableText"/>
            </w:pPr>
            <w:r w:rsidRPr="00D967AC">
              <w:t>100.1.4.2</w:t>
            </w:r>
          </w:p>
        </w:tc>
        <w:tc>
          <w:tcPr>
            <w:tcW w:w="0" w:type="auto"/>
          </w:tcPr>
          <w:p w14:paraId="30090D4E" w14:textId="77777777" w:rsidR="000A4A2C" w:rsidRPr="00D967AC" w:rsidRDefault="000A4A2C" w:rsidP="000A4A2C">
            <w:pPr>
              <w:pStyle w:val="TableText"/>
            </w:pPr>
            <w:r w:rsidRPr="00D967AC">
              <w:rPr>
                <w:rFonts w:hint="eastAsia"/>
              </w:rPr>
              <w:t>Yes</w:t>
            </w:r>
          </w:p>
        </w:tc>
        <w:tc>
          <w:tcPr>
            <w:tcW w:w="0" w:type="auto"/>
            <w:tcBorders>
              <w:right w:val="single" w:sz="18" w:space="0" w:color="auto"/>
            </w:tcBorders>
          </w:tcPr>
          <w:p w14:paraId="66503037" w14:textId="77777777" w:rsidR="000A4A2C" w:rsidRPr="00D967AC" w:rsidRDefault="000A4A2C" w:rsidP="000A4A2C">
            <w:pPr>
              <w:pStyle w:val="TableText"/>
            </w:pPr>
            <w:r w:rsidRPr="00D967AC">
              <w:t>100.1.4.2</w:t>
            </w:r>
          </w:p>
        </w:tc>
      </w:tr>
      <w:tr w:rsidR="000A4A2C" w:rsidRPr="00D967AC" w14:paraId="3FA9B83E" w14:textId="77777777" w:rsidTr="000A4A2C">
        <w:trPr>
          <w:cantSplit w:val="0"/>
        </w:trPr>
        <w:tc>
          <w:tcPr>
            <w:tcW w:w="0" w:type="auto"/>
            <w:vMerge/>
            <w:tcBorders>
              <w:left w:val="single" w:sz="18" w:space="0" w:color="auto"/>
              <w:bottom w:val="single" w:sz="18" w:space="0" w:color="auto"/>
            </w:tcBorders>
          </w:tcPr>
          <w:p w14:paraId="706DDDDE" w14:textId="77777777" w:rsidR="000A4A2C" w:rsidRPr="00D967AC" w:rsidRDefault="000A4A2C" w:rsidP="000A4A2C">
            <w:pPr>
              <w:pStyle w:val="TableText"/>
            </w:pPr>
          </w:p>
        </w:tc>
        <w:tc>
          <w:tcPr>
            <w:tcW w:w="0" w:type="auto"/>
            <w:tcBorders>
              <w:bottom w:val="single" w:sz="18" w:space="0" w:color="auto"/>
            </w:tcBorders>
          </w:tcPr>
          <w:p w14:paraId="41E5702E" w14:textId="77777777" w:rsidR="000A4A2C" w:rsidRPr="00D967AC" w:rsidRDefault="000A4A2C" w:rsidP="000A4A2C">
            <w:pPr>
              <w:pStyle w:val="TableText"/>
            </w:pPr>
            <w:r w:rsidRPr="00D967AC">
              <w:t>Internet</w:t>
            </w:r>
          </w:p>
        </w:tc>
        <w:tc>
          <w:tcPr>
            <w:tcW w:w="0" w:type="auto"/>
            <w:tcBorders>
              <w:bottom w:val="single" w:sz="18" w:space="0" w:color="auto"/>
            </w:tcBorders>
          </w:tcPr>
          <w:p w14:paraId="1A0D6928" w14:textId="77777777" w:rsidR="000A4A2C" w:rsidRPr="00D967AC" w:rsidRDefault="000A4A2C" w:rsidP="000A4A2C">
            <w:pPr>
              <w:pStyle w:val="TableText"/>
            </w:pPr>
            <w:r w:rsidRPr="00D967AC">
              <w:t>0.0.0.0/0</w:t>
            </w:r>
          </w:p>
        </w:tc>
        <w:tc>
          <w:tcPr>
            <w:tcW w:w="0" w:type="auto"/>
            <w:tcBorders>
              <w:bottom w:val="single" w:sz="18" w:space="0" w:color="auto"/>
            </w:tcBorders>
          </w:tcPr>
          <w:p w14:paraId="0F87F236" w14:textId="77777777" w:rsidR="000A4A2C" w:rsidRPr="00D967AC" w:rsidRDefault="000A4A2C" w:rsidP="000A4A2C">
            <w:pPr>
              <w:pStyle w:val="TableText"/>
            </w:pPr>
            <w:r w:rsidRPr="00D967AC">
              <w:t>100.2.4.2</w:t>
            </w:r>
          </w:p>
        </w:tc>
        <w:tc>
          <w:tcPr>
            <w:tcW w:w="0" w:type="auto"/>
            <w:tcBorders>
              <w:bottom w:val="single" w:sz="18" w:space="0" w:color="auto"/>
            </w:tcBorders>
          </w:tcPr>
          <w:p w14:paraId="6D63AA73" w14:textId="77777777" w:rsidR="000A4A2C" w:rsidRPr="00D967AC" w:rsidRDefault="000A4A2C" w:rsidP="000A4A2C">
            <w:pPr>
              <w:pStyle w:val="TableText"/>
            </w:pPr>
            <w:r w:rsidRPr="00D967AC">
              <w:rPr>
                <w:rFonts w:hint="eastAsia"/>
              </w:rPr>
              <w:t>Yes</w:t>
            </w:r>
          </w:p>
        </w:tc>
        <w:tc>
          <w:tcPr>
            <w:tcW w:w="0" w:type="auto"/>
            <w:tcBorders>
              <w:bottom w:val="single" w:sz="18" w:space="0" w:color="auto"/>
              <w:right w:val="single" w:sz="18" w:space="0" w:color="auto"/>
            </w:tcBorders>
          </w:tcPr>
          <w:p w14:paraId="238EFDC2" w14:textId="77777777" w:rsidR="000A4A2C" w:rsidRPr="00D967AC" w:rsidRDefault="000A4A2C" w:rsidP="000A4A2C">
            <w:pPr>
              <w:pStyle w:val="TableText"/>
            </w:pPr>
            <w:r w:rsidRPr="00D967AC">
              <w:t>100.2.4.2</w:t>
            </w:r>
          </w:p>
        </w:tc>
      </w:tr>
    </w:tbl>
    <w:p w14:paraId="6D0E0846" w14:textId="77777777" w:rsidR="000A4A2C" w:rsidRPr="00D967AC" w:rsidRDefault="000A4A2C" w:rsidP="000A4A2C">
      <w:pPr>
        <w:rPr>
          <w:rFonts w:ascii="Huawei Sans" w:hAnsi="Huawei Sans"/>
          <w:noProof/>
        </w:rPr>
      </w:pPr>
    </w:p>
    <w:p w14:paraId="4E6058E5" w14:textId="77777777" w:rsidR="000A4A2C" w:rsidRPr="00D967AC" w:rsidRDefault="000A4A2C" w:rsidP="000A4A2C">
      <w:pPr>
        <w:pStyle w:val="1e"/>
      </w:pPr>
      <w:r w:rsidRPr="00D967AC">
        <w:rPr>
          <w:rFonts w:hint="eastAsia"/>
        </w:rPr>
        <w:lastRenderedPageBreak/>
        <w:t xml:space="preserve"># Select the site to be configured, select </w:t>
      </w:r>
      <w:r w:rsidRPr="00D967AC">
        <w:rPr>
          <w:rFonts w:hint="eastAsia"/>
          <w:b/>
        </w:rPr>
        <w:t>WAN Route</w:t>
      </w:r>
      <w:r w:rsidRPr="00D967AC">
        <w:rPr>
          <w:rFonts w:hint="eastAsia"/>
        </w:rPr>
        <w:t xml:space="preserve">, click </w:t>
      </w:r>
      <w:r w:rsidRPr="00D967AC">
        <w:rPr>
          <w:rFonts w:hint="eastAsia"/>
          <w:b/>
        </w:rPr>
        <w:t xml:space="preserve">Click Here to Add Routing </w:t>
      </w:r>
      <w:r w:rsidRPr="00D967AC">
        <w:rPr>
          <w:rFonts w:hint="eastAsia"/>
        </w:rPr>
        <w:t xml:space="preserve">Protocol, and select </w:t>
      </w:r>
      <w:r w:rsidRPr="00D967AC">
        <w:rPr>
          <w:rFonts w:hint="eastAsia"/>
          <w:b/>
        </w:rPr>
        <w:t>IPv4 Static</w:t>
      </w:r>
      <w:r w:rsidRPr="00D967AC">
        <w:rPr>
          <w:rFonts w:hint="eastAsia"/>
        </w:rPr>
        <w:t>.</w:t>
      </w:r>
    </w:p>
    <w:p w14:paraId="613F1F95" w14:textId="77777777" w:rsidR="000A4A2C" w:rsidRPr="00D967AC" w:rsidRDefault="000A4A2C" w:rsidP="000A4A2C">
      <w:pPr>
        <w:pStyle w:val="ItemListText"/>
        <w:ind w:left="0"/>
        <w:jc w:val="right"/>
        <w:rPr>
          <w:rFonts w:ascii="Huawei Sans" w:hAnsi="Huawei Sans"/>
        </w:rPr>
      </w:pPr>
      <w:r w:rsidRPr="00D967AC">
        <w:rPr>
          <w:rFonts w:ascii="Huawei Sans" w:hAnsi="Huawei Sans"/>
          <w:noProof/>
        </w:rPr>
        <mc:AlternateContent>
          <mc:Choice Requires="wps">
            <w:drawing>
              <wp:anchor distT="0" distB="0" distL="114300" distR="114300" simplePos="0" relativeHeight="251760640" behindDoc="0" locked="0" layoutInCell="1" allowOverlap="1" wp14:anchorId="1AD4370D" wp14:editId="5A50B162">
                <wp:simplePos x="0" y="0"/>
                <wp:positionH relativeFrom="column">
                  <wp:posOffset>3280410</wp:posOffset>
                </wp:positionH>
                <wp:positionV relativeFrom="paragraph">
                  <wp:posOffset>1555750</wp:posOffset>
                </wp:positionV>
                <wp:extent cx="604299" cy="238539"/>
                <wp:effectExtent l="19050" t="19050" r="24765" b="28575"/>
                <wp:wrapNone/>
                <wp:docPr id="120" name="矩形 120"/>
                <wp:cNvGraphicFramePr/>
                <a:graphic xmlns:a="http://schemas.openxmlformats.org/drawingml/2006/main">
                  <a:graphicData uri="http://schemas.microsoft.com/office/word/2010/wordprocessingShape">
                    <wps:wsp>
                      <wps:cNvSpPr/>
                      <wps:spPr>
                        <a:xfrm>
                          <a:off x="0" y="0"/>
                          <a:ext cx="604299" cy="23853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08929A" id="矩形 120" o:spid="_x0000_s1026" style="position:absolute;left:0;text-align:left;margin-left:258.3pt;margin-top:122.5pt;width:47.6pt;height:18.8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759616" behindDoc="0" locked="0" layoutInCell="1" allowOverlap="1" wp14:anchorId="64B1D743" wp14:editId="159C1D4E">
                <wp:simplePos x="0" y="0"/>
                <wp:positionH relativeFrom="column">
                  <wp:posOffset>994410</wp:posOffset>
                </wp:positionH>
                <wp:positionV relativeFrom="paragraph">
                  <wp:posOffset>1793875</wp:posOffset>
                </wp:positionV>
                <wp:extent cx="1605915" cy="635635"/>
                <wp:effectExtent l="19050" t="19050" r="13335" b="12065"/>
                <wp:wrapNone/>
                <wp:docPr id="119" name="矩形 119"/>
                <wp:cNvGraphicFramePr/>
                <a:graphic xmlns:a="http://schemas.openxmlformats.org/drawingml/2006/main">
                  <a:graphicData uri="http://schemas.microsoft.com/office/word/2010/wordprocessingShape">
                    <wps:wsp>
                      <wps:cNvSpPr/>
                      <wps:spPr>
                        <a:xfrm>
                          <a:off x="0" y="0"/>
                          <a:ext cx="1605915" cy="63563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A14BAC" id="矩形 119" o:spid="_x0000_s1026" style="position:absolute;left:0;text-align:left;margin-left:78.3pt;margin-top:141.25pt;width:126.45pt;height:50.0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" filled="f" strokecolor="#c7000b" strokeweight="2.25pt"/>
            </w:pict>
          </mc:Fallback>
        </mc:AlternateContent>
      </w:r>
      <w:r w:rsidRPr="00D967AC">
        <w:rPr>
          <w:rFonts w:ascii="Huawei Sans" w:hAnsi="Huawei Sans"/>
          <w:noProof/>
        </w:rPr>
        <w:drawing>
          <wp:inline distT="0" distB="0" distL="0" distR="0" wp14:anchorId="211CE565" wp14:editId="6C992609">
            <wp:extent cx="5334832" cy="2965690"/>
            <wp:effectExtent l="19050" t="19050" r="18415" b="2540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04">
                      <a:extLst>
                        <a:ext uri="{28A0092B-C50C-407E-A947-70E740481C1C}">
                          <a14:useLocalDpi xmlns:a14="http://schemas.microsoft.com/office/drawing/2010/main" val="0"/>
                        </a:ext>
                      </a:extLst>
                    </a:blip>
                    <a:stretch>
                      <a:fillRect/>
                    </a:stretch>
                  </pic:blipFill>
                  <pic:spPr>
                    <a:xfrm>
                      <a:off x="0" y="0"/>
                      <a:ext cx="5347682" cy="2972834"/>
                    </a:xfrm>
                    <a:prstGeom prst="rect">
                      <a:avLst/>
                    </a:prstGeom>
                    <a:noFill/>
                    <a:ln w="12700">
                      <a:solidFill>
                        <a:schemeClr val="bg1">
                          <a:lumMod val="85000"/>
                        </a:schemeClr>
                      </a:solidFill>
                    </a:ln>
                  </pic:spPr>
                </pic:pic>
              </a:graphicData>
            </a:graphic>
          </wp:inline>
        </w:drawing>
      </w:r>
    </w:p>
    <w:p w14:paraId="4DAB8187" w14:textId="77777777" w:rsidR="000A4A2C" w:rsidRPr="00D967AC" w:rsidRDefault="000A4A2C" w:rsidP="000A4A2C">
      <w:pPr>
        <w:pStyle w:val="Figure"/>
        <w:rPr>
          <w:rFonts w:ascii="Huawei Sans" w:hAnsi="Huawei Sans"/>
          <w:noProof/>
        </w:rPr>
      </w:pPr>
      <w:r w:rsidRPr="00D967AC">
        <w:rPr>
          <w:rFonts w:ascii="Huawei Sans" w:hAnsi="Huawei Sans"/>
          <w:noProof/>
        </w:rPr>
        <mc:AlternateContent>
          <mc:Choice Requires="wps">
            <w:drawing>
              <wp:anchor distT="0" distB="0" distL="114300" distR="114300" simplePos="0" relativeHeight="251761664" behindDoc="0" locked="0" layoutInCell="1" allowOverlap="1" wp14:anchorId="4A551903" wp14:editId="3DAD57BD">
                <wp:simplePos x="0" y="0"/>
                <wp:positionH relativeFrom="column">
                  <wp:posOffset>1613535</wp:posOffset>
                </wp:positionH>
                <wp:positionV relativeFrom="paragraph">
                  <wp:posOffset>495300</wp:posOffset>
                </wp:positionV>
                <wp:extent cx="1319917" cy="294198"/>
                <wp:effectExtent l="19050" t="19050" r="13970" b="10795"/>
                <wp:wrapNone/>
                <wp:docPr id="121" name="矩形 121"/>
                <wp:cNvGraphicFramePr/>
                <a:graphic xmlns:a="http://schemas.openxmlformats.org/drawingml/2006/main">
                  <a:graphicData uri="http://schemas.microsoft.com/office/word/2010/wordprocessingShape">
                    <wps:wsp>
                      <wps:cNvSpPr/>
                      <wps:spPr>
                        <a:xfrm>
                          <a:off x="0" y="0"/>
                          <a:ext cx="1319917" cy="29419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75533A" id="矩形 121" o:spid="_x0000_s1026" style="position:absolute;left:0;text-align:left;margin-left:127.05pt;margin-top:39pt;width:103.95pt;height:23.1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" filled="f" strokecolor="#c7000b" strokeweight="2.25pt"/>
            </w:pict>
          </mc:Fallback>
        </mc:AlternateContent>
      </w:r>
      <w:r w:rsidRPr="00D967AC">
        <w:rPr>
          <w:rFonts w:ascii="Huawei Sans" w:hAnsi="Huawei Sans"/>
          <w:noProof/>
        </w:rPr>
        <w:drawing>
          <wp:inline distT="0" distB="0" distL="0" distR="0" wp14:anchorId="3E0BCAB9" wp14:editId="656CE59C">
            <wp:extent cx="2698203" cy="1681919"/>
            <wp:effectExtent l="19050" t="19050" r="26035" b="1397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05">
                      <a:extLst>
                        <a:ext uri="{28A0092B-C50C-407E-A947-70E740481C1C}">
                          <a14:useLocalDpi xmlns:a14="http://schemas.microsoft.com/office/drawing/2010/main" val="0"/>
                        </a:ext>
                      </a:extLst>
                    </a:blip>
                    <a:stretch>
                      <a:fillRect/>
                    </a:stretch>
                  </pic:blipFill>
                  <pic:spPr>
                    <a:xfrm>
                      <a:off x="0" y="0"/>
                      <a:ext cx="2698203" cy="1681919"/>
                    </a:xfrm>
                    <a:prstGeom prst="rect">
                      <a:avLst/>
                    </a:prstGeom>
                    <a:noFill/>
                    <a:ln w="12700">
                      <a:solidFill>
                        <a:schemeClr val="bg1">
                          <a:lumMod val="85000"/>
                        </a:schemeClr>
                      </a:solidFill>
                    </a:ln>
                  </pic:spPr>
                </pic:pic>
              </a:graphicData>
            </a:graphic>
          </wp:inline>
        </w:drawing>
      </w:r>
    </w:p>
    <w:p w14:paraId="4794EF2F" w14:textId="77777777" w:rsidR="000A4A2C" w:rsidRPr="00D967AC" w:rsidRDefault="000A4A2C" w:rsidP="000A4A2C">
      <w:pPr>
        <w:rPr>
          <w:rFonts w:ascii="Huawei Sans" w:hAnsi="Huawei Sans"/>
        </w:rPr>
      </w:pPr>
    </w:p>
    <w:p w14:paraId="37A8C16E" w14:textId="77777777" w:rsidR="000A4A2C" w:rsidRPr="00D967AC" w:rsidRDefault="000A4A2C" w:rsidP="000A4A2C">
      <w:pPr>
        <w:pStyle w:val="NotesHeading"/>
        <w:rPr>
          <w:rFonts w:ascii="Huawei Sans" w:eastAsia="方正兰亭黑简体" w:hAnsi="Huawei Sans"/>
          <w:b/>
        </w:rPr>
      </w:pPr>
      <w:r w:rsidRPr="00D967AC">
        <w:rPr>
          <w:rFonts w:ascii="Huawei Sans" w:eastAsia="方正兰亭黑简体" w:hAnsi="Huawei Sans"/>
        </w:rPr>
        <w:drawing>
          <wp:inline distT="0" distB="0" distL="0" distR="0" wp14:anchorId="1DB179AD" wp14:editId="3C9599D2">
            <wp:extent cx="754381" cy="267463"/>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0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4381" cy="267463"/>
                    </a:xfrm>
                    <a:prstGeom prst="rect">
                      <a:avLst/>
                    </a:prstGeom>
                  </pic:spPr>
                </pic:pic>
              </a:graphicData>
            </a:graphic>
          </wp:inline>
        </w:drawing>
      </w:r>
    </w:p>
    <w:p w14:paraId="60116D41" w14:textId="77777777" w:rsidR="000A4A2C" w:rsidRPr="00D967AC" w:rsidRDefault="000A4A2C" w:rsidP="000A4A2C">
      <w:pPr>
        <w:pStyle w:val="1e"/>
      </w:pPr>
      <w:r w:rsidRPr="00D967AC">
        <w:rPr>
          <w:rFonts w:hint="eastAsia"/>
        </w:rPr>
        <w:t>If OSPF or BGP is used, the OSPF or BGP parameter settings must match those on the peer device.</w:t>
      </w:r>
    </w:p>
    <w:p w14:paraId="17993DB8" w14:textId="77777777" w:rsidR="000A4A2C" w:rsidRPr="00D967AC" w:rsidRDefault="000A4A2C" w:rsidP="000A4A2C">
      <w:pPr>
        <w:pStyle w:val="1e"/>
      </w:pPr>
      <w:r w:rsidRPr="00D967AC">
        <w:rPr>
          <w:rFonts w:hint="eastAsia"/>
        </w:rPr>
        <w:t xml:space="preserve">For details about OSPF and BGP parameters, see </w:t>
      </w:r>
      <w:r w:rsidRPr="00D967AC">
        <w:rPr>
          <w:rFonts w:hint="eastAsia"/>
          <w:i/>
        </w:rPr>
        <w:t>iMaster NCE-WAN Help</w:t>
      </w:r>
      <w:r w:rsidRPr="00D967AC">
        <w:rPr>
          <w:rFonts w:hint="eastAsia"/>
        </w:rPr>
        <w:t>.</w:t>
      </w:r>
    </w:p>
    <w:p w14:paraId="6CE16CEB" w14:textId="77777777" w:rsidR="000A4A2C" w:rsidRPr="00D967AC" w:rsidRDefault="000A4A2C" w:rsidP="000A4A2C">
      <w:pPr>
        <w:pStyle w:val="1e"/>
      </w:pPr>
      <w:r w:rsidRPr="00D967AC">
        <w:rPr>
          <w:rFonts w:hint="eastAsia"/>
        </w:rPr>
        <w:t xml:space="preserve"># This lab demonstrates how to configure static routes at the HQ site. The configuration methods for other sites are similar. On the </w:t>
      </w:r>
      <w:r w:rsidRPr="00D967AC">
        <w:rPr>
          <w:rFonts w:hint="eastAsia"/>
          <w:b/>
        </w:rPr>
        <w:t>WAN Route</w:t>
      </w:r>
      <w:r w:rsidRPr="00D967AC">
        <w:rPr>
          <w:rFonts w:hint="eastAsia"/>
        </w:rPr>
        <w:t xml:space="preserve"> page, click </w:t>
      </w:r>
      <w:r w:rsidRPr="00D967AC">
        <w:rPr>
          <w:rFonts w:hint="eastAsia"/>
          <w:b/>
        </w:rPr>
        <w:t>Create</w:t>
      </w:r>
      <w:r w:rsidRPr="00D967AC">
        <w:rPr>
          <w:rFonts w:hint="eastAsia"/>
        </w:rPr>
        <w:t>.</w:t>
      </w:r>
    </w:p>
    <w:p w14:paraId="1F1C729A" w14:textId="77777777" w:rsidR="000A4A2C" w:rsidRPr="00D967AC" w:rsidRDefault="000A4A2C" w:rsidP="000A4A2C">
      <w:pPr>
        <w:pStyle w:val="ItemListText"/>
        <w:ind w:left="0"/>
        <w:jc w:val="right"/>
        <w:rPr>
          <w:rFonts w:ascii="Huawei Sans" w:hAnsi="Huawei Sans"/>
        </w:rPr>
      </w:pPr>
      <w:r w:rsidRPr="00D967AC">
        <w:rPr>
          <w:rFonts w:ascii="Huawei Sans" w:hAnsi="Huawei Sans"/>
          <w:noProof/>
        </w:rPr>
        <w:lastRenderedPageBreak/>
        <mc:AlternateContent>
          <mc:Choice Requires="wps">
            <w:drawing>
              <wp:anchor distT="0" distB="0" distL="114300" distR="114300" simplePos="0" relativeHeight="251762688" behindDoc="0" locked="0" layoutInCell="1" allowOverlap="1" wp14:anchorId="523ADB10" wp14:editId="36F2E37C">
                <wp:simplePos x="0" y="0"/>
                <wp:positionH relativeFrom="column">
                  <wp:posOffset>5661660</wp:posOffset>
                </wp:positionH>
                <wp:positionV relativeFrom="paragraph">
                  <wp:posOffset>1596390</wp:posOffset>
                </wp:positionV>
                <wp:extent cx="438178" cy="230587"/>
                <wp:effectExtent l="19050" t="19050" r="19050" b="17145"/>
                <wp:wrapNone/>
                <wp:docPr id="122" name="矩形 122"/>
                <wp:cNvGraphicFramePr/>
                <a:graphic xmlns:a="http://schemas.openxmlformats.org/drawingml/2006/main">
                  <a:graphicData uri="http://schemas.microsoft.com/office/word/2010/wordprocessingShape">
                    <wps:wsp>
                      <wps:cNvSpPr/>
                      <wps:spPr>
                        <a:xfrm>
                          <a:off x="0" y="0"/>
                          <a:ext cx="438178" cy="23058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5D242E" id="矩形 122" o:spid="_x0000_s1026" style="position:absolute;left:0;text-align:left;margin-left:445.8pt;margin-top:125.7pt;width:34.5pt;height:18.1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" filled="f" strokecolor="#c7000b" strokeweight="2.25pt"/>
            </w:pict>
          </mc:Fallback>
        </mc:AlternateContent>
      </w:r>
      <w:r w:rsidRPr="00D967AC">
        <w:rPr>
          <w:rFonts w:ascii="Huawei Sans" w:hAnsi="Huawei Sans"/>
          <w:noProof/>
        </w:rPr>
        <w:drawing>
          <wp:inline distT="0" distB="0" distL="0" distR="0" wp14:anchorId="1F0DCA64" wp14:editId="6F1A1699">
            <wp:extent cx="5360472" cy="2176696"/>
            <wp:effectExtent l="19050" t="19050" r="12065" b="146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360472" cy="2176696"/>
                    </a:xfrm>
                    <a:prstGeom prst="rect">
                      <a:avLst/>
                    </a:prstGeom>
                    <a:noFill/>
                    <a:ln w="12700">
                      <a:solidFill>
                        <a:schemeClr val="bg1">
                          <a:lumMod val="85000"/>
                        </a:schemeClr>
                      </a:solidFill>
                    </a:ln>
                  </pic:spPr>
                </pic:pic>
              </a:graphicData>
            </a:graphic>
          </wp:inline>
        </w:drawing>
      </w:r>
    </w:p>
    <w:p w14:paraId="216541E8" w14:textId="77777777" w:rsidR="000A4A2C" w:rsidRPr="00D967AC" w:rsidRDefault="000A4A2C" w:rsidP="000A4A2C">
      <w:pPr>
        <w:rPr>
          <w:rFonts w:ascii="Huawei Sans" w:hAnsi="Huawei Sans"/>
        </w:rPr>
      </w:pPr>
    </w:p>
    <w:p w14:paraId="449E3174" w14:textId="77777777" w:rsidR="000A4A2C" w:rsidRPr="00D967AC" w:rsidRDefault="000A4A2C" w:rsidP="000A4A2C">
      <w:pPr>
        <w:pStyle w:val="1e"/>
      </w:pPr>
      <w:r w:rsidRPr="00D967AC">
        <w:rPr>
          <w:rFonts w:hint="eastAsia"/>
        </w:rPr>
        <w:t xml:space="preserve"># Configure the HQ site based on the static route planning. After the configuration is complete, click </w:t>
      </w:r>
      <w:r w:rsidRPr="00D967AC">
        <w:rPr>
          <w:rFonts w:hint="eastAsia"/>
          <w:b/>
        </w:rPr>
        <w:t>Apply</w:t>
      </w:r>
      <w:r w:rsidRPr="00D967AC">
        <w:rPr>
          <w:rFonts w:hint="eastAsia"/>
        </w:rPr>
        <w:t>. The configuration methods for other sites are similar.</w:t>
      </w:r>
    </w:p>
    <w:p w14:paraId="03DC169F" w14:textId="77777777" w:rsidR="000A4A2C" w:rsidRPr="00D967AC" w:rsidRDefault="000A4A2C" w:rsidP="000A4A2C">
      <w:pPr>
        <w:pStyle w:val="Figure"/>
        <w:rPr>
          <w:rFonts w:ascii="Huawei Sans" w:hAnsi="Huawei Sans"/>
        </w:rPr>
      </w:pPr>
      <w:r w:rsidRPr="00D967AC">
        <w:rPr>
          <w:rFonts w:ascii="Huawei Sans" w:hAnsi="Huawei Sans"/>
          <w:noProof/>
        </w:rPr>
        <mc:AlternateContent>
          <mc:Choice Requires="wps">
            <w:drawing>
              <wp:anchor distT="0" distB="0" distL="114300" distR="114300" simplePos="0" relativeHeight="251763712" behindDoc="0" locked="0" layoutInCell="1" allowOverlap="1" wp14:anchorId="56E1D53B" wp14:editId="30BE16C5">
                <wp:simplePos x="0" y="0"/>
                <wp:positionH relativeFrom="column">
                  <wp:posOffset>2013585</wp:posOffset>
                </wp:positionH>
                <wp:positionV relativeFrom="paragraph">
                  <wp:posOffset>358140</wp:posOffset>
                </wp:positionV>
                <wp:extent cx="1383527" cy="1979875"/>
                <wp:effectExtent l="19050" t="19050" r="26670" b="20955"/>
                <wp:wrapNone/>
                <wp:docPr id="123" name="矩形 123"/>
                <wp:cNvGraphicFramePr/>
                <a:graphic xmlns:a="http://schemas.openxmlformats.org/drawingml/2006/main">
                  <a:graphicData uri="http://schemas.microsoft.com/office/word/2010/wordprocessingShape">
                    <wps:wsp>
                      <wps:cNvSpPr/>
                      <wps:spPr>
                        <a:xfrm>
                          <a:off x="0" y="0"/>
                          <a:ext cx="1383527" cy="197987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60548F" id="矩形 123" o:spid="_x0000_s1026" style="position:absolute;left:0;text-align:left;margin-left:158.55pt;margin-top:28.2pt;width:108.95pt;height:155.9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" filled="f" strokecolor="#c7000b" strokeweight="2.25pt"/>
            </w:pict>
          </mc:Fallback>
        </mc:AlternateContent>
      </w:r>
      <w:r w:rsidRPr="00D967AC">
        <w:rPr>
          <w:rFonts w:ascii="Huawei Sans" w:hAnsi="Huawei Sans"/>
          <w:noProof/>
        </w:rPr>
        <w:drawing>
          <wp:inline distT="0" distB="0" distL="0" distR="0" wp14:anchorId="077C5159" wp14:editId="47496546">
            <wp:extent cx="3023511" cy="2724843"/>
            <wp:effectExtent l="19050" t="19050" r="24765" b="1841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023511" cy="2724843"/>
                    </a:xfrm>
                    <a:prstGeom prst="rect">
                      <a:avLst/>
                    </a:prstGeom>
                    <a:noFill/>
                    <a:ln w="12700">
                      <a:solidFill>
                        <a:schemeClr val="bg1">
                          <a:lumMod val="85000"/>
                        </a:schemeClr>
                      </a:solidFill>
                    </a:ln>
                  </pic:spPr>
                </pic:pic>
              </a:graphicData>
            </a:graphic>
          </wp:inline>
        </w:drawing>
      </w:r>
    </w:p>
    <w:p w14:paraId="2D5C7F52" w14:textId="77777777" w:rsidR="000A4A2C" w:rsidRPr="00D967AC" w:rsidRDefault="000A4A2C" w:rsidP="000A4A2C">
      <w:pPr>
        <w:pStyle w:val="Figure"/>
        <w:rPr>
          <w:rFonts w:ascii="Huawei Sans" w:hAnsi="Huawei Sans"/>
        </w:rPr>
      </w:pPr>
      <w:r w:rsidRPr="00D967AC">
        <w:rPr>
          <w:rFonts w:ascii="Huawei Sans" w:hAnsi="Huawei Sans"/>
          <w:noProof/>
        </w:rPr>
        <w:lastRenderedPageBreak/>
        <mc:AlternateContent>
          <mc:Choice Requires="wps">
            <w:drawing>
              <wp:anchor distT="0" distB="0" distL="114300" distR="114300" simplePos="0" relativeHeight="251764736" behindDoc="0" locked="0" layoutInCell="1" allowOverlap="1" wp14:anchorId="65BF1322" wp14:editId="6E4DDDFC">
                <wp:simplePos x="0" y="0"/>
                <wp:positionH relativeFrom="column">
                  <wp:posOffset>2108835</wp:posOffset>
                </wp:positionH>
                <wp:positionV relativeFrom="paragraph">
                  <wp:posOffset>339090</wp:posOffset>
                </wp:positionV>
                <wp:extent cx="1431235" cy="2083242"/>
                <wp:effectExtent l="19050" t="19050" r="17145" b="12700"/>
                <wp:wrapNone/>
                <wp:docPr id="125" name="矩形 125"/>
                <wp:cNvGraphicFramePr/>
                <a:graphic xmlns:a="http://schemas.openxmlformats.org/drawingml/2006/main">
                  <a:graphicData uri="http://schemas.microsoft.com/office/word/2010/wordprocessingShape">
                    <wps:wsp>
                      <wps:cNvSpPr/>
                      <wps:spPr>
                        <a:xfrm>
                          <a:off x="0" y="0"/>
                          <a:ext cx="1431235" cy="208324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0035ED" id="矩形 125" o:spid="_x0000_s1026" style="position:absolute;left:0;text-align:left;margin-left:166.05pt;margin-top:26.7pt;width:112.7pt;height:164.0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" filled="f" strokecolor="#c7000b" strokeweight="2.25pt"/>
            </w:pict>
          </mc:Fallback>
        </mc:AlternateContent>
      </w:r>
      <w:r w:rsidRPr="00D967AC">
        <w:rPr>
          <w:rFonts w:ascii="Huawei Sans" w:hAnsi="Huawei Sans"/>
          <w:noProof/>
        </w:rPr>
        <w:drawing>
          <wp:inline distT="0" distB="0" distL="0" distR="0" wp14:anchorId="3C49F632" wp14:editId="7C76BA7F">
            <wp:extent cx="3144961" cy="2827074"/>
            <wp:effectExtent l="19050" t="19050" r="17780" b="1143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108">
                      <a:extLst>
                        <a:ext uri="{28A0092B-C50C-407E-A947-70E740481C1C}">
                          <a14:useLocalDpi xmlns:a14="http://schemas.microsoft.com/office/drawing/2010/main" val="0"/>
                        </a:ext>
                      </a:extLst>
                    </a:blip>
                    <a:stretch>
                      <a:fillRect/>
                    </a:stretch>
                  </pic:blipFill>
                  <pic:spPr>
                    <a:xfrm>
                      <a:off x="0" y="0"/>
                      <a:ext cx="3144961" cy="2827074"/>
                    </a:xfrm>
                    <a:prstGeom prst="rect">
                      <a:avLst/>
                    </a:prstGeom>
                    <a:noFill/>
                    <a:ln w="12700">
                      <a:solidFill>
                        <a:schemeClr val="bg1">
                          <a:lumMod val="85000"/>
                        </a:schemeClr>
                      </a:solidFill>
                    </a:ln>
                  </pic:spPr>
                </pic:pic>
              </a:graphicData>
            </a:graphic>
          </wp:inline>
        </w:drawing>
      </w:r>
    </w:p>
    <w:p w14:paraId="508D310C" w14:textId="77777777" w:rsidR="000A4A2C" w:rsidRPr="00D967AC" w:rsidRDefault="000A4A2C" w:rsidP="000A4A2C">
      <w:pPr>
        <w:pStyle w:val="ItemListText"/>
        <w:ind w:left="0"/>
        <w:jc w:val="right"/>
        <w:rPr>
          <w:rFonts w:ascii="Huawei Sans" w:hAnsi="Huawei Sans"/>
        </w:rPr>
      </w:pPr>
      <w:r w:rsidRPr="00D967AC">
        <w:rPr>
          <w:rFonts w:ascii="Huawei Sans" w:hAnsi="Huawei Sans"/>
          <w:noProof/>
        </w:rPr>
        <mc:AlternateContent>
          <mc:Choice Requires="wps">
            <w:drawing>
              <wp:anchor distT="0" distB="0" distL="114300" distR="114300" simplePos="0" relativeHeight="251765760" behindDoc="0" locked="0" layoutInCell="1" allowOverlap="1" wp14:anchorId="71DD8E46" wp14:editId="5BA8023F">
                <wp:simplePos x="0" y="0"/>
                <wp:positionH relativeFrom="column">
                  <wp:posOffset>689610</wp:posOffset>
                </wp:positionH>
                <wp:positionV relativeFrom="paragraph">
                  <wp:posOffset>1107440</wp:posOffset>
                </wp:positionV>
                <wp:extent cx="5072932" cy="477078"/>
                <wp:effectExtent l="19050" t="19050" r="13970" b="18415"/>
                <wp:wrapNone/>
                <wp:docPr id="512" name="矩形 512"/>
                <wp:cNvGraphicFramePr/>
                <a:graphic xmlns:a="http://schemas.openxmlformats.org/drawingml/2006/main">
                  <a:graphicData uri="http://schemas.microsoft.com/office/word/2010/wordprocessingShape">
                    <wps:wsp>
                      <wps:cNvSpPr/>
                      <wps:spPr>
                        <a:xfrm>
                          <a:off x="0" y="0"/>
                          <a:ext cx="5072932" cy="47707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361B4E" id="矩形 512" o:spid="_x0000_s1026" style="position:absolute;left:0;text-align:left;margin-left:54.3pt;margin-top:87.2pt;width:399.45pt;height:37.5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" filled="f" strokecolor="#c7000b" strokeweight="2.25pt"/>
            </w:pict>
          </mc:Fallback>
        </mc:AlternateContent>
      </w:r>
      <w:r w:rsidRPr="00D967AC">
        <w:rPr>
          <w:rFonts w:ascii="Huawei Sans" w:hAnsi="Huawei Sans"/>
          <w:noProof/>
        </w:rPr>
        <w:drawing>
          <wp:inline distT="0" distB="0" distL="0" distR="0" wp14:anchorId="576B1D9A" wp14:editId="435B7A4E">
            <wp:extent cx="5450062" cy="2630304"/>
            <wp:effectExtent l="19050" t="19050" r="17780" b="177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109">
                      <a:extLst>
                        <a:ext uri="{28A0092B-C50C-407E-A947-70E740481C1C}">
                          <a14:useLocalDpi xmlns:a14="http://schemas.microsoft.com/office/drawing/2010/main" val="0"/>
                        </a:ext>
                      </a:extLst>
                    </a:blip>
                    <a:stretch>
                      <a:fillRect/>
                    </a:stretch>
                  </pic:blipFill>
                  <pic:spPr>
                    <a:xfrm>
                      <a:off x="0" y="0"/>
                      <a:ext cx="5450062" cy="2630304"/>
                    </a:xfrm>
                    <a:prstGeom prst="rect">
                      <a:avLst/>
                    </a:prstGeom>
                    <a:noFill/>
                    <a:ln w="12700">
                      <a:solidFill>
                        <a:schemeClr val="bg1">
                          <a:lumMod val="85000"/>
                        </a:schemeClr>
                      </a:solidFill>
                    </a:ln>
                  </pic:spPr>
                </pic:pic>
              </a:graphicData>
            </a:graphic>
          </wp:inline>
        </w:drawing>
      </w:r>
    </w:p>
    <w:p w14:paraId="539F8568" w14:textId="77777777" w:rsidR="000A4A2C" w:rsidRPr="00D967AC" w:rsidRDefault="000A4A2C" w:rsidP="000A4A2C">
      <w:pPr>
        <w:pStyle w:val="1e"/>
      </w:pPr>
      <w:r w:rsidRPr="00D967AC">
        <w:rPr>
          <w:rFonts w:hint="eastAsia"/>
        </w:rPr>
        <w:t># Configure LAN-side interface parameters for the underlay network of the site. In this lab, all CPEs use Layer 2 interface G0/0/1 to connect to the LAN.</w:t>
      </w:r>
    </w:p>
    <w:p w14:paraId="29CDBDC6" w14:textId="77777777" w:rsidR="000A4A2C" w:rsidRPr="00D967AC" w:rsidRDefault="000A4A2C" w:rsidP="000A4A2C">
      <w:pPr>
        <w:pStyle w:val="1e"/>
      </w:pPr>
      <w:r w:rsidRPr="00D967AC">
        <w:rPr>
          <w:rFonts w:hint="eastAsia"/>
        </w:rPr>
        <w:t xml:space="preserve"># Select the site to be configured, select </w:t>
      </w:r>
      <w:r w:rsidRPr="00D967AC">
        <w:rPr>
          <w:rFonts w:hint="eastAsia"/>
          <w:b/>
        </w:rPr>
        <w:t>LAN Interface</w:t>
      </w:r>
      <w:r w:rsidRPr="00D967AC">
        <w:rPr>
          <w:rFonts w:hint="eastAsia"/>
        </w:rPr>
        <w:t xml:space="preserve">, and click </w:t>
      </w:r>
      <w:r w:rsidRPr="00D967AC">
        <w:rPr>
          <w:rFonts w:hint="eastAsia"/>
          <w:b/>
        </w:rPr>
        <w:t>Configure</w:t>
      </w:r>
      <w:r w:rsidRPr="00D967AC">
        <w:rPr>
          <w:rFonts w:hint="eastAsia"/>
        </w:rPr>
        <w:t>.</w:t>
      </w:r>
    </w:p>
    <w:p w14:paraId="54F62A59" w14:textId="77777777" w:rsidR="000A4A2C" w:rsidRPr="00D967AC" w:rsidRDefault="000A4A2C" w:rsidP="000A4A2C">
      <w:pPr>
        <w:pStyle w:val="ItemListText"/>
        <w:ind w:left="0"/>
        <w:jc w:val="right"/>
        <w:rPr>
          <w:rFonts w:ascii="Huawei Sans" w:hAnsi="Huawei Sans"/>
        </w:rPr>
      </w:pPr>
      <w:r w:rsidRPr="00D967AC">
        <w:rPr>
          <w:rFonts w:ascii="Huawei Sans" w:hAnsi="Huawei Sans"/>
          <w:noProof/>
        </w:rPr>
        <mc:AlternateContent>
          <mc:Choice Requires="wps">
            <w:drawing>
              <wp:anchor distT="0" distB="0" distL="114300" distR="114300" simplePos="0" relativeHeight="251767808" behindDoc="0" locked="0" layoutInCell="1" allowOverlap="1" wp14:anchorId="276FE89D" wp14:editId="0B3BA68E">
                <wp:simplePos x="0" y="0"/>
                <wp:positionH relativeFrom="column">
                  <wp:posOffset>5576570</wp:posOffset>
                </wp:positionH>
                <wp:positionV relativeFrom="paragraph">
                  <wp:posOffset>1183944</wp:posOffset>
                </wp:positionV>
                <wp:extent cx="501567" cy="198783"/>
                <wp:effectExtent l="0" t="0" r="13335" b="10795"/>
                <wp:wrapNone/>
                <wp:docPr id="514" name="矩形 514"/>
                <wp:cNvGraphicFramePr/>
                <a:graphic xmlns:a="http://schemas.openxmlformats.org/drawingml/2006/main">
                  <a:graphicData uri="http://schemas.microsoft.com/office/word/2010/wordprocessingShape">
                    <wps:wsp>
                      <wps:cNvSpPr/>
                      <wps:spPr>
                        <a:xfrm>
                          <a:off x="0" y="0"/>
                          <a:ext cx="501567" cy="198783"/>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058C08" id="矩形 514" o:spid="_x0000_s1026" style="position:absolute;left:0;text-align:left;margin-left:439.1pt;margin-top:93.2pt;width:39.5pt;height:15.6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" filled="f" strokecolor="#c00000" strokeweight="1.5pt"/>
            </w:pict>
          </mc:Fallback>
        </mc:AlternateContent>
      </w:r>
      <w:r w:rsidRPr="00D967AC">
        <w:rPr>
          <w:rFonts w:ascii="Huawei Sans" w:hAnsi="Huawei Sans"/>
          <w:noProof/>
        </w:rPr>
        <mc:AlternateContent>
          <mc:Choice Requires="wps">
            <w:drawing>
              <wp:anchor distT="0" distB="0" distL="114300" distR="114300" simplePos="0" relativeHeight="251766784" behindDoc="0" locked="0" layoutInCell="1" allowOverlap="1" wp14:anchorId="0A714F0F" wp14:editId="37F2B224">
                <wp:simplePos x="0" y="0"/>
                <wp:positionH relativeFrom="column">
                  <wp:posOffset>737235</wp:posOffset>
                </wp:positionH>
                <wp:positionV relativeFrom="paragraph">
                  <wp:posOffset>1084580</wp:posOffset>
                </wp:positionV>
                <wp:extent cx="1287780" cy="619760"/>
                <wp:effectExtent l="19050" t="19050" r="26670" b="27940"/>
                <wp:wrapNone/>
                <wp:docPr id="513" name="矩形 513"/>
                <wp:cNvGraphicFramePr/>
                <a:graphic xmlns:a="http://schemas.openxmlformats.org/drawingml/2006/main">
                  <a:graphicData uri="http://schemas.microsoft.com/office/word/2010/wordprocessingShape">
                    <wps:wsp>
                      <wps:cNvSpPr/>
                      <wps:spPr>
                        <a:xfrm>
                          <a:off x="0" y="0"/>
                          <a:ext cx="1287780" cy="61976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859440" id="矩形 513" o:spid="_x0000_s1026" style="position:absolute;left:0;text-align:left;margin-left:58.05pt;margin-top:85.4pt;width:101.4pt;height:48.8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" filled="f" strokecolor="#c7000b" strokeweight="2.25pt"/>
            </w:pict>
          </mc:Fallback>
        </mc:AlternateContent>
      </w:r>
      <w:r w:rsidRPr="00D967AC">
        <w:rPr>
          <w:rFonts w:ascii="Huawei Sans" w:hAnsi="Huawei Sans"/>
          <w:noProof/>
        </w:rPr>
        <w:drawing>
          <wp:inline distT="0" distB="0" distL="0" distR="0" wp14:anchorId="74A8D1B0" wp14:editId="0B813923">
            <wp:extent cx="5487035" cy="1913267"/>
            <wp:effectExtent l="19050" t="19050" r="18415" b="1079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492668" cy="1915231"/>
                    </a:xfrm>
                    <a:prstGeom prst="rect">
                      <a:avLst/>
                    </a:prstGeom>
                    <a:noFill/>
                    <a:ln w="12700">
                      <a:solidFill>
                        <a:schemeClr val="bg1">
                          <a:lumMod val="85000"/>
                        </a:schemeClr>
                      </a:solidFill>
                    </a:ln>
                  </pic:spPr>
                </pic:pic>
              </a:graphicData>
            </a:graphic>
          </wp:inline>
        </w:drawing>
      </w:r>
    </w:p>
    <w:p w14:paraId="02C374DF" w14:textId="77777777" w:rsidR="000A4A2C" w:rsidRPr="00D967AC" w:rsidRDefault="000A4A2C" w:rsidP="000A4A2C">
      <w:pPr>
        <w:rPr>
          <w:rFonts w:ascii="Huawei Sans" w:hAnsi="Huawei Sans"/>
        </w:rPr>
      </w:pPr>
    </w:p>
    <w:p w14:paraId="1F674F01" w14:textId="77777777" w:rsidR="000A4A2C" w:rsidRPr="00D967AC" w:rsidRDefault="000A4A2C" w:rsidP="000A4A2C">
      <w:pPr>
        <w:pStyle w:val="1e"/>
      </w:pPr>
      <w:r w:rsidRPr="00D967AC">
        <w:rPr>
          <w:rFonts w:hint="eastAsia"/>
        </w:rPr>
        <w:lastRenderedPageBreak/>
        <w:t xml:space="preserve"># Configure the HQ site. After the configuration is complete, click </w:t>
      </w:r>
      <w:r w:rsidRPr="00D967AC">
        <w:rPr>
          <w:rFonts w:hint="eastAsia"/>
          <w:b/>
        </w:rPr>
        <w:t>Apply</w:t>
      </w:r>
      <w:r w:rsidRPr="00D967AC">
        <w:rPr>
          <w:rFonts w:hint="eastAsia"/>
        </w:rPr>
        <w:t>. The configuration methods for other sites are similar.</w:t>
      </w:r>
    </w:p>
    <w:p w14:paraId="594E917C" w14:textId="77777777" w:rsidR="000A4A2C" w:rsidRPr="00D967AC" w:rsidRDefault="000A4A2C" w:rsidP="000A4A2C">
      <w:pPr>
        <w:pStyle w:val="Figure"/>
        <w:rPr>
          <w:rFonts w:ascii="Huawei Sans" w:hAnsi="Huawei Sans"/>
        </w:rPr>
      </w:pPr>
      <w:r w:rsidRPr="00D967AC">
        <w:rPr>
          <w:rFonts w:ascii="Huawei Sans" w:hAnsi="Huawei Sans"/>
          <w:noProof/>
        </w:rPr>
        <mc:AlternateContent>
          <mc:Choice Requires="wps">
            <w:drawing>
              <wp:anchor distT="0" distB="0" distL="114300" distR="114300" simplePos="0" relativeHeight="251769856" behindDoc="0" locked="0" layoutInCell="1" allowOverlap="1" wp14:anchorId="7779B247" wp14:editId="12B94156">
                <wp:simplePos x="0" y="0"/>
                <wp:positionH relativeFrom="column">
                  <wp:posOffset>3185160</wp:posOffset>
                </wp:positionH>
                <wp:positionV relativeFrom="paragraph">
                  <wp:posOffset>2489200</wp:posOffset>
                </wp:positionV>
                <wp:extent cx="564543" cy="286247"/>
                <wp:effectExtent l="19050" t="19050" r="26035" b="19050"/>
                <wp:wrapNone/>
                <wp:docPr id="516" name="矩形 516"/>
                <wp:cNvGraphicFramePr/>
                <a:graphic xmlns:a="http://schemas.openxmlformats.org/drawingml/2006/main">
                  <a:graphicData uri="http://schemas.microsoft.com/office/word/2010/wordprocessingShape">
                    <wps:wsp>
                      <wps:cNvSpPr/>
                      <wps:spPr>
                        <a:xfrm>
                          <a:off x="0" y="0"/>
                          <a:ext cx="564543" cy="28624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4CF86F" id="矩形 516" o:spid="_x0000_s1026" style="position:absolute;left:0;text-align:left;margin-left:250.8pt;margin-top:196pt;width:44.45pt;height:22.55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768832" behindDoc="0" locked="0" layoutInCell="1" allowOverlap="1" wp14:anchorId="680C3750" wp14:editId="37B2E54F">
                <wp:simplePos x="0" y="0"/>
                <wp:positionH relativeFrom="column">
                  <wp:posOffset>1937385</wp:posOffset>
                </wp:positionH>
                <wp:positionV relativeFrom="paragraph">
                  <wp:posOffset>393700</wp:posOffset>
                </wp:positionV>
                <wp:extent cx="1565910" cy="1064895"/>
                <wp:effectExtent l="19050" t="19050" r="15240" b="20955"/>
                <wp:wrapNone/>
                <wp:docPr id="515" name="矩形 515"/>
                <wp:cNvGraphicFramePr/>
                <a:graphic xmlns:a="http://schemas.openxmlformats.org/drawingml/2006/main">
                  <a:graphicData uri="http://schemas.microsoft.com/office/word/2010/wordprocessingShape">
                    <wps:wsp>
                      <wps:cNvSpPr/>
                      <wps:spPr>
                        <a:xfrm>
                          <a:off x="0" y="0"/>
                          <a:ext cx="1565910" cy="106489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E54220" id="矩形 515" o:spid="_x0000_s1026" style="position:absolute;left:0;text-align:left;margin-left:152.55pt;margin-top:31pt;width:123.3pt;height:83.8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" filled="f" strokecolor="#c7000b" strokeweight="2.25pt"/>
            </w:pict>
          </mc:Fallback>
        </mc:AlternateContent>
      </w:r>
      <w:r w:rsidRPr="00D967AC">
        <w:rPr>
          <w:rFonts w:ascii="Huawei Sans" w:hAnsi="Huawei Sans"/>
          <w:noProof/>
        </w:rPr>
        <w:drawing>
          <wp:inline distT="0" distB="0" distL="0" distR="0" wp14:anchorId="6513DB18" wp14:editId="45C907ED">
            <wp:extent cx="3117586" cy="2868743"/>
            <wp:effectExtent l="19050" t="19050" r="26035" b="273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111">
                      <a:extLst>
                        <a:ext uri="{28A0092B-C50C-407E-A947-70E740481C1C}">
                          <a14:useLocalDpi xmlns:a14="http://schemas.microsoft.com/office/drawing/2010/main" val="0"/>
                        </a:ext>
                      </a:extLst>
                    </a:blip>
                    <a:stretch>
                      <a:fillRect/>
                    </a:stretch>
                  </pic:blipFill>
                  <pic:spPr>
                    <a:xfrm>
                      <a:off x="0" y="0"/>
                      <a:ext cx="3117586" cy="2868743"/>
                    </a:xfrm>
                    <a:prstGeom prst="rect">
                      <a:avLst/>
                    </a:prstGeom>
                    <a:noFill/>
                    <a:ln w="12700">
                      <a:solidFill>
                        <a:schemeClr val="bg1">
                          <a:lumMod val="85000"/>
                        </a:schemeClr>
                      </a:solidFill>
                    </a:ln>
                  </pic:spPr>
                </pic:pic>
              </a:graphicData>
            </a:graphic>
          </wp:inline>
        </w:drawing>
      </w:r>
    </w:p>
    <w:p w14:paraId="363034C3" w14:textId="77777777" w:rsidR="000A4A2C" w:rsidRPr="00D967AC" w:rsidRDefault="000A4A2C" w:rsidP="000A4A2C">
      <w:pPr>
        <w:pStyle w:val="Figure"/>
        <w:rPr>
          <w:rFonts w:ascii="Huawei Sans" w:hAnsi="Huawei Sans"/>
        </w:rPr>
      </w:pPr>
      <w:r w:rsidRPr="00D967AC">
        <w:rPr>
          <w:rFonts w:ascii="Huawei Sans" w:hAnsi="Huawei Sans"/>
          <w:noProof/>
        </w:rPr>
        <mc:AlternateContent>
          <mc:Choice Requires="wps">
            <w:drawing>
              <wp:anchor distT="0" distB="0" distL="114300" distR="114300" simplePos="0" relativeHeight="251771904" behindDoc="0" locked="0" layoutInCell="1" allowOverlap="1" wp14:anchorId="4C41F1A1" wp14:editId="18DF81DC">
                <wp:simplePos x="0" y="0"/>
                <wp:positionH relativeFrom="column">
                  <wp:posOffset>3185160</wp:posOffset>
                </wp:positionH>
                <wp:positionV relativeFrom="paragraph">
                  <wp:posOffset>2524125</wp:posOffset>
                </wp:positionV>
                <wp:extent cx="564515" cy="285750"/>
                <wp:effectExtent l="19050" t="19050" r="26035" b="19050"/>
                <wp:wrapNone/>
                <wp:docPr id="519" name="矩形 519"/>
                <wp:cNvGraphicFramePr/>
                <a:graphic xmlns:a="http://schemas.openxmlformats.org/drawingml/2006/main">
                  <a:graphicData uri="http://schemas.microsoft.com/office/word/2010/wordprocessingShape">
                    <wps:wsp>
                      <wps:cNvSpPr/>
                      <wps:spPr>
                        <a:xfrm>
                          <a:off x="0" y="0"/>
                          <a:ext cx="564515" cy="2857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A38561" id="矩形 519" o:spid="_x0000_s1026" style="position:absolute;left:0;text-align:left;margin-left:250.8pt;margin-top:198.75pt;width:44.45pt;height:22.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770880" behindDoc="0" locked="0" layoutInCell="1" allowOverlap="1" wp14:anchorId="51859CA1" wp14:editId="0DD69FD0">
                <wp:simplePos x="0" y="0"/>
                <wp:positionH relativeFrom="column">
                  <wp:posOffset>1937385</wp:posOffset>
                </wp:positionH>
                <wp:positionV relativeFrom="paragraph">
                  <wp:posOffset>419100</wp:posOffset>
                </wp:positionV>
                <wp:extent cx="1565910" cy="1064895"/>
                <wp:effectExtent l="19050" t="19050" r="15240" b="20955"/>
                <wp:wrapNone/>
                <wp:docPr id="517" name="矩形 517"/>
                <wp:cNvGraphicFramePr/>
                <a:graphic xmlns:a="http://schemas.openxmlformats.org/drawingml/2006/main">
                  <a:graphicData uri="http://schemas.microsoft.com/office/word/2010/wordprocessingShape">
                    <wps:wsp>
                      <wps:cNvSpPr/>
                      <wps:spPr>
                        <a:xfrm>
                          <a:off x="0" y="0"/>
                          <a:ext cx="1565910" cy="106489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72ECE4" id="矩形 517" o:spid="_x0000_s1026" style="position:absolute;left:0;text-align:left;margin-left:152.55pt;margin-top:33pt;width:123.3pt;height:83.85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" filled="f" strokecolor="#c7000b" strokeweight="2.25pt"/>
            </w:pict>
          </mc:Fallback>
        </mc:AlternateContent>
      </w:r>
      <w:r w:rsidRPr="00D967AC">
        <w:rPr>
          <w:rFonts w:ascii="Huawei Sans" w:hAnsi="Huawei Sans"/>
          <w:noProof/>
        </w:rPr>
        <w:drawing>
          <wp:inline distT="0" distB="0" distL="0" distR="0" wp14:anchorId="7DBDA16F" wp14:editId="6EE72C56">
            <wp:extent cx="3129879" cy="2879300"/>
            <wp:effectExtent l="19050" t="19050" r="13970" b="165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112">
                      <a:extLst>
                        <a:ext uri="{28A0092B-C50C-407E-A947-70E740481C1C}">
                          <a14:useLocalDpi xmlns:a14="http://schemas.microsoft.com/office/drawing/2010/main" val="0"/>
                        </a:ext>
                      </a:extLst>
                    </a:blip>
                    <a:stretch>
                      <a:fillRect/>
                    </a:stretch>
                  </pic:blipFill>
                  <pic:spPr>
                    <a:xfrm>
                      <a:off x="0" y="0"/>
                      <a:ext cx="3129879" cy="2879300"/>
                    </a:xfrm>
                    <a:prstGeom prst="rect">
                      <a:avLst/>
                    </a:prstGeom>
                    <a:noFill/>
                    <a:ln w="12700">
                      <a:solidFill>
                        <a:schemeClr val="bg1">
                          <a:lumMod val="85000"/>
                        </a:schemeClr>
                      </a:solidFill>
                    </a:ln>
                  </pic:spPr>
                </pic:pic>
              </a:graphicData>
            </a:graphic>
          </wp:inline>
        </w:drawing>
      </w:r>
    </w:p>
    <w:p w14:paraId="7264FA33" w14:textId="77777777" w:rsidR="000A4A2C" w:rsidRPr="00D967AC" w:rsidRDefault="000A4A2C" w:rsidP="000A4A2C">
      <w:pPr>
        <w:pStyle w:val="ItemListText"/>
        <w:ind w:left="0"/>
        <w:jc w:val="right"/>
        <w:rPr>
          <w:rFonts w:ascii="Huawei Sans" w:hAnsi="Huawei Sans"/>
        </w:rPr>
      </w:pPr>
      <w:r w:rsidRPr="00D967AC">
        <w:rPr>
          <w:rFonts w:ascii="Huawei Sans" w:hAnsi="Huawei Sans"/>
          <w:noProof/>
        </w:rPr>
        <w:lastRenderedPageBreak/>
        <mc:AlternateContent>
          <mc:Choice Requires="wps">
            <w:drawing>
              <wp:anchor distT="0" distB="0" distL="114300" distR="114300" simplePos="0" relativeHeight="251772928" behindDoc="0" locked="0" layoutInCell="1" allowOverlap="1" wp14:anchorId="359CD9C0" wp14:editId="5D5A73FD">
                <wp:simplePos x="0" y="0"/>
                <wp:positionH relativeFrom="column">
                  <wp:posOffset>5442585</wp:posOffset>
                </wp:positionH>
                <wp:positionV relativeFrom="paragraph">
                  <wp:posOffset>2263140</wp:posOffset>
                </wp:positionV>
                <wp:extent cx="596348" cy="232631"/>
                <wp:effectExtent l="19050" t="19050" r="13335" b="15240"/>
                <wp:wrapNone/>
                <wp:docPr id="520" name="矩形 520"/>
                <wp:cNvGraphicFramePr/>
                <a:graphic xmlns:a="http://schemas.openxmlformats.org/drawingml/2006/main">
                  <a:graphicData uri="http://schemas.microsoft.com/office/word/2010/wordprocessingShape">
                    <wps:wsp>
                      <wps:cNvSpPr/>
                      <wps:spPr>
                        <a:xfrm>
                          <a:off x="0" y="0"/>
                          <a:ext cx="596348" cy="23263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FE684C" id="矩形 520" o:spid="_x0000_s1026" style="position:absolute;left:0;text-align:left;margin-left:428.55pt;margin-top:178.2pt;width:46.95pt;height:18.3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" filled="f" strokecolor="#c7000b" strokeweight="2.25pt"/>
            </w:pict>
          </mc:Fallback>
        </mc:AlternateContent>
      </w:r>
      <w:r w:rsidRPr="00D967AC">
        <w:rPr>
          <w:rFonts w:ascii="Huawei Sans" w:hAnsi="Huawei Sans"/>
          <w:noProof/>
        </w:rPr>
        <w:drawing>
          <wp:inline distT="0" distB="0" distL="0" distR="0" wp14:anchorId="7220978F" wp14:editId="6763434E">
            <wp:extent cx="5145940" cy="2483385"/>
            <wp:effectExtent l="19050" t="19050" r="17145" b="1270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pic:nvPicPr>
                  <pic:blipFill>
                    <a:blip r:embed="rId113">
                      <a:extLst>
                        <a:ext uri="{28A0092B-C50C-407E-A947-70E740481C1C}">
                          <a14:useLocalDpi xmlns:a14="http://schemas.microsoft.com/office/drawing/2010/main" val="0"/>
                        </a:ext>
                      </a:extLst>
                    </a:blip>
                    <a:stretch>
                      <a:fillRect/>
                    </a:stretch>
                  </pic:blipFill>
                  <pic:spPr>
                    <a:xfrm>
                      <a:off x="0" y="0"/>
                      <a:ext cx="5145940" cy="2483385"/>
                    </a:xfrm>
                    <a:prstGeom prst="rect">
                      <a:avLst/>
                    </a:prstGeom>
                    <a:noFill/>
                    <a:ln w="12700">
                      <a:solidFill>
                        <a:schemeClr val="bg1">
                          <a:lumMod val="85000"/>
                        </a:schemeClr>
                      </a:solidFill>
                    </a:ln>
                  </pic:spPr>
                </pic:pic>
              </a:graphicData>
            </a:graphic>
          </wp:inline>
        </w:drawing>
      </w:r>
    </w:p>
    <w:p w14:paraId="26DF5CCE" w14:textId="77777777" w:rsidR="000A4A2C" w:rsidRPr="00D967AC" w:rsidRDefault="000A4A2C" w:rsidP="000A4A2C">
      <w:pPr>
        <w:rPr>
          <w:rFonts w:ascii="Huawei Sans" w:hAnsi="Huawei Sans"/>
        </w:rPr>
      </w:pPr>
    </w:p>
    <w:p w14:paraId="61F8226D" w14:textId="77777777" w:rsidR="000A4A2C" w:rsidRPr="00D967AC" w:rsidRDefault="000A4A2C" w:rsidP="000A4A2C">
      <w:pPr>
        <w:pStyle w:val="30"/>
        <w:ind w:left="1701" w:hanging="159"/>
        <w:outlineLvl w:val="4"/>
      </w:pPr>
      <w:r w:rsidRPr="00D967AC">
        <w:rPr>
          <w:rFonts w:hint="eastAsia"/>
        </w:rPr>
        <w:t>Configure an overlay network.</w:t>
      </w:r>
    </w:p>
    <w:p w14:paraId="074D9667" w14:textId="77777777" w:rsidR="000A4A2C" w:rsidRPr="00D967AC" w:rsidRDefault="000A4A2C" w:rsidP="000A4A2C">
      <w:pPr>
        <w:pStyle w:val="1e"/>
      </w:pPr>
      <w:r w:rsidRPr="00D967AC">
        <w:rPr>
          <w:rFonts w:hint="eastAsia"/>
        </w:rPr>
        <w:t>This lab simulates the network of a training company. The company has two departments: online training and Course development departments.</w:t>
      </w:r>
    </w:p>
    <w:p w14:paraId="468FA8FC" w14:textId="77777777" w:rsidR="000A4A2C" w:rsidRPr="00D967AC" w:rsidRDefault="000A4A2C" w:rsidP="000A4A2C">
      <w:pPr>
        <w:pStyle w:val="1e"/>
      </w:pPr>
      <w:r w:rsidRPr="00D967AC">
        <w:rPr>
          <w:rFonts w:hint="eastAsia"/>
        </w:rPr>
        <w:t>The main service of the online training department is the video streaming service. Trainees can watch video streams sent from the headquarters in branches.</w:t>
      </w:r>
    </w:p>
    <w:p w14:paraId="1052B4E6" w14:textId="77777777" w:rsidR="000A4A2C" w:rsidRPr="00D967AC" w:rsidRDefault="000A4A2C" w:rsidP="000A4A2C">
      <w:pPr>
        <w:pStyle w:val="1e"/>
      </w:pPr>
      <w:r w:rsidRPr="00D967AC">
        <w:rPr>
          <w:rFonts w:hint="eastAsia"/>
        </w:rPr>
        <w:t>The main service of the Course development department is courseware and video development. Teachers in branches need to upload the developed coursewares and videos to the course development server of the headquarters so that all teachers can use the coursewares and videos in teaching.</w:t>
      </w:r>
    </w:p>
    <w:p w14:paraId="4FF29DDE" w14:textId="77777777" w:rsidR="000A4A2C" w:rsidRPr="00D967AC" w:rsidRDefault="000A4A2C" w:rsidP="000A4A2C">
      <w:pPr>
        <w:pStyle w:val="1e"/>
      </w:pPr>
      <w:r w:rsidRPr="00D967AC">
        <w:rPr>
          <w:rFonts w:hint="eastAsia"/>
        </w:rPr>
        <w:t>Teachers in the Course development department can query materials on the Internet.</w:t>
      </w:r>
    </w:p>
    <w:p w14:paraId="299F1DF9" w14:textId="77777777" w:rsidR="000A4A2C" w:rsidRPr="00D967AC" w:rsidRDefault="000A4A2C" w:rsidP="000A4A2C">
      <w:pPr>
        <w:pStyle w:val="1e"/>
      </w:pPr>
      <w:r w:rsidRPr="00D967AC">
        <w:rPr>
          <w:rFonts w:hint="eastAsia"/>
        </w:rPr>
        <w:t>Based on these requirements, the network planning is as follows.</w:t>
      </w:r>
    </w:p>
    <w:tbl>
      <w:tblPr>
        <w:tblStyle w:val="Table"/>
        <w:tblW w:w="7938" w:type="dxa"/>
        <w:tblInd w:w="1162" w:type="dxa"/>
        <w:tblLook w:val="04A0" w:firstRow="1" w:lastRow="0" w:firstColumn="1" w:lastColumn="0" w:noHBand="0" w:noVBand="1"/>
      </w:tblPr>
      <w:tblGrid>
        <w:gridCol w:w="2411"/>
        <w:gridCol w:w="1230"/>
        <w:gridCol w:w="1049"/>
        <w:gridCol w:w="1154"/>
        <w:gridCol w:w="2094"/>
      </w:tblGrid>
      <w:tr w:rsidR="000A4A2C" w:rsidRPr="00D967AC" w14:paraId="1D191FD7" w14:textId="77777777" w:rsidTr="000A4A2C">
        <w:trPr>
          <w:cnfStyle w:val="100000000000" w:firstRow="1" w:lastRow="0" w:firstColumn="0" w:lastColumn="0" w:oddVBand="0" w:evenVBand="0" w:oddHBand="0" w:evenHBand="0" w:firstRowFirstColumn="0" w:firstRowLastColumn="0" w:lastRowFirstColumn="0" w:lastRowLastColumn="0"/>
          <w:cantSplit w:val="0"/>
          <w:tblHeader/>
        </w:trPr>
        <w:tc>
          <w:tcPr>
            <w:tcW w:w="2411" w:type="dxa"/>
            <w:tcBorders>
              <w:top w:val="single" w:sz="18" w:space="0" w:color="auto"/>
              <w:left w:val="single" w:sz="18" w:space="0" w:color="auto"/>
            </w:tcBorders>
            <w:vAlign w:val="center"/>
          </w:tcPr>
          <w:p w14:paraId="584DA881" w14:textId="77777777" w:rsidR="000A4A2C" w:rsidRPr="00D967AC" w:rsidRDefault="000A4A2C" w:rsidP="000A4A2C">
            <w:pPr>
              <w:pStyle w:val="TableHeading"/>
              <w:jc w:val="center"/>
              <w:rPr>
                <w:rFonts w:ascii="Huawei Sans" w:eastAsia="方正兰亭黑简体" w:hAnsi="Huawei Sans"/>
                <w:b/>
                <w:bCs w:val="0"/>
              </w:rPr>
            </w:pPr>
            <w:r w:rsidRPr="00D967AC">
              <w:rPr>
                <w:rFonts w:ascii="Huawei Sans" w:eastAsia="方正兰亭黑简体" w:hAnsi="Huawei Sans" w:hint="eastAsia"/>
                <w:b/>
                <w:bCs w:val="0"/>
              </w:rPr>
              <w:t>Department</w:t>
            </w:r>
          </w:p>
        </w:tc>
        <w:tc>
          <w:tcPr>
            <w:tcW w:w="1230" w:type="dxa"/>
            <w:tcBorders>
              <w:top w:val="single" w:sz="18" w:space="0" w:color="auto"/>
            </w:tcBorders>
            <w:vAlign w:val="center"/>
          </w:tcPr>
          <w:p w14:paraId="36464EE8" w14:textId="77777777" w:rsidR="000A4A2C" w:rsidRPr="00D967AC" w:rsidRDefault="000A4A2C" w:rsidP="000A4A2C">
            <w:pPr>
              <w:pStyle w:val="TableHeading"/>
              <w:jc w:val="center"/>
              <w:rPr>
                <w:rFonts w:ascii="Huawei Sans" w:eastAsia="方正兰亭黑简体" w:hAnsi="Huawei Sans"/>
                <w:b/>
                <w:bCs w:val="0"/>
              </w:rPr>
            </w:pPr>
            <w:r w:rsidRPr="00D967AC">
              <w:rPr>
                <w:rFonts w:ascii="Huawei Sans" w:eastAsia="方正兰亭黑简体" w:hAnsi="Huawei Sans" w:hint="eastAsia"/>
                <w:b/>
                <w:bCs w:val="0"/>
              </w:rPr>
              <w:t>Service</w:t>
            </w:r>
          </w:p>
        </w:tc>
        <w:tc>
          <w:tcPr>
            <w:tcW w:w="0" w:type="auto"/>
            <w:tcBorders>
              <w:top w:val="single" w:sz="18" w:space="0" w:color="auto"/>
            </w:tcBorders>
            <w:vAlign w:val="center"/>
          </w:tcPr>
          <w:p w14:paraId="424DDF4A" w14:textId="77777777" w:rsidR="000A4A2C" w:rsidRPr="00D967AC" w:rsidRDefault="000A4A2C" w:rsidP="000A4A2C">
            <w:pPr>
              <w:pStyle w:val="TableHeading"/>
              <w:jc w:val="center"/>
              <w:rPr>
                <w:rFonts w:ascii="Huawei Sans" w:eastAsia="方正兰亭黑简体" w:hAnsi="Huawei Sans"/>
                <w:b/>
                <w:bCs w:val="0"/>
              </w:rPr>
            </w:pPr>
            <w:r w:rsidRPr="00D967AC">
              <w:rPr>
                <w:rFonts w:ascii="Huawei Sans" w:eastAsia="方正兰亭黑简体" w:hAnsi="Huawei Sans" w:hint="eastAsia"/>
                <w:b/>
                <w:bCs w:val="0"/>
              </w:rPr>
              <w:t>Active Line</w:t>
            </w:r>
          </w:p>
        </w:tc>
        <w:tc>
          <w:tcPr>
            <w:tcW w:w="0" w:type="auto"/>
            <w:tcBorders>
              <w:top w:val="single" w:sz="18" w:space="0" w:color="auto"/>
            </w:tcBorders>
            <w:vAlign w:val="center"/>
          </w:tcPr>
          <w:p w14:paraId="407BFEE3" w14:textId="77777777" w:rsidR="000A4A2C" w:rsidRPr="00D967AC" w:rsidRDefault="000A4A2C" w:rsidP="000A4A2C">
            <w:pPr>
              <w:pStyle w:val="TableHeading"/>
              <w:jc w:val="center"/>
              <w:rPr>
                <w:rFonts w:ascii="Huawei Sans" w:eastAsia="方正兰亭黑简体" w:hAnsi="Huawei Sans"/>
                <w:b/>
                <w:bCs w:val="0"/>
              </w:rPr>
            </w:pPr>
            <w:r w:rsidRPr="00D967AC">
              <w:rPr>
                <w:rFonts w:ascii="Huawei Sans" w:eastAsia="方正兰亭黑简体" w:hAnsi="Huawei Sans" w:hint="eastAsia"/>
                <w:b/>
                <w:bCs w:val="0"/>
              </w:rPr>
              <w:t>Standby Line</w:t>
            </w:r>
          </w:p>
        </w:tc>
        <w:tc>
          <w:tcPr>
            <w:tcW w:w="0" w:type="auto"/>
            <w:tcBorders>
              <w:top w:val="single" w:sz="18" w:space="0" w:color="auto"/>
              <w:right w:val="single" w:sz="18" w:space="0" w:color="auto"/>
            </w:tcBorders>
            <w:vAlign w:val="center"/>
          </w:tcPr>
          <w:p w14:paraId="6FEE1E9B" w14:textId="77777777" w:rsidR="000A4A2C" w:rsidRPr="00D967AC" w:rsidRDefault="000A4A2C" w:rsidP="000A4A2C">
            <w:pPr>
              <w:pStyle w:val="TableHeading"/>
              <w:jc w:val="center"/>
              <w:rPr>
                <w:rFonts w:ascii="Huawei Sans" w:eastAsia="方正兰亭黑简体" w:hAnsi="Huawei Sans"/>
                <w:b/>
                <w:bCs w:val="0"/>
              </w:rPr>
            </w:pPr>
            <w:r w:rsidRPr="00D967AC">
              <w:rPr>
                <w:rFonts w:ascii="Huawei Sans" w:eastAsia="方正兰亭黑简体" w:hAnsi="Huawei Sans" w:hint="eastAsia"/>
                <w:b/>
                <w:bCs w:val="0"/>
              </w:rPr>
              <w:t>Client</w:t>
            </w:r>
          </w:p>
        </w:tc>
      </w:tr>
      <w:tr w:rsidR="000A4A2C" w:rsidRPr="00D967AC" w14:paraId="72D26975" w14:textId="77777777" w:rsidTr="000A4A2C">
        <w:trPr>
          <w:cantSplit w:val="0"/>
        </w:trPr>
        <w:tc>
          <w:tcPr>
            <w:tcW w:w="2411" w:type="dxa"/>
            <w:tcBorders>
              <w:left w:val="single" w:sz="18" w:space="0" w:color="auto"/>
            </w:tcBorders>
          </w:tcPr>
          <w:p w14:paraId="67E73493" w14:textId="77777777" w:rsidR="000A4A2C" w:rsidRPr="00D967AC" w:rsidRDefault="000A4A2C" w:rsidP="000A4A2C">
            <w:pPr>
              <w:pStyle w:val="TableText"/>
            </w:pPr>
            <w:r w:rsidRPr="00D967AC">
              <w:rPr>
                <w:rFonts w:hint="eastAsia"/>
              </w:rPr>
              <w:t>Online training department</w:t>
            </w:r>
          </w:p>
        </w:tc>
        <w:tc>
          <w:tcPr>
            <w:tcW w:w="1230" w:type="dxa"/>
          </w:tcPr>
          <w:p w14:paraId="2BD8D175" w14:textId="77777777" w:rsidR="000A4A2C" w:rsidRPr="00D967AC" w:rsidRDefault="000A4A2C" w:rsidP="000A4A2C">
            <w:pPr>
              <w:pStyle w:val="TableText"/>
            </w:pPr>
            <w:r w:rsidRPr="00D967AC">
              <w:rPr>
                <w:rFonts w:hint="eastAsia"/>
              </w:rPr>
              <w:t>Video streaming service</w:t>
            </w:r>
          </w:p>
        </w:tc>
        <w:tc>
          <w:tcPr>
            <w:tcW w:w="0" w:type="auto"/>
          </w:tcPr>
          <w:p w14:paraId="37E8381E" w14:textId="77777777" w:rsidR="000A4A2C" w:rsidRPr="00D967AC" w:rsidRDefault="000A4A2C" w:rsidP="000A4A2C">
            <w:pPr>
              <w:pStyle w:val="TableText"/>
            </w:pPr>
            <w:r w:rsidRPr="00D967AC">
              <w:t>MPLS</w:t>
            </w:r>
          </w:p>
        </w:tc>
        <w:tc>
          <w:tcPr>
            <w:tcW w:w="0" w:type="auto"/>
          </w:tcPr>
          <w:p w14:paraId="62BD9CBB" w14:textId="77777777" w:rsidR="000A4A2C" w:rsidRPr="00D967AC" w:rsidRDefault="000A4A2C" w:rsidP="000A4A2C">
            <w:pPr>
              <w:pStyle w:val="TableText"/>
            </w:pPr>
            <w:r w:rsidRPr="00D967AC">
              <w:t>Internet</w:t>
            </w:r>
          </w:p>
        </w:tc>
        <w:tc>
          <w:tcPr>
            <w:tcW w:w="0" w:type="auto"/>
            <w:tcBorders>
              <w:right w:val="single" w:sz="18" w:space="0" w:color="auto"/>
            </w:tcBorders>
          </w:tcPr>
          <w:p w14:paraId="1F3296DD" w14:textId="77777777" w:rsidR="000A4A2C" w:rsidRPr="00D967AC" w:rsidRDefault="000A4A2C" w:rsidP="000A4A2C">
            <w:pPr>
              <w:pStyle w:val="TableText"/>
            </w:pPr>
            <w:r w:rsidRPr="00D967AC">
              <w:t>Branch-A-1-PC, Branch-B-1-PC, Branch-C-1-PC</w:t>
            </w:r>
          </w:p>
        </w:tc>
      </w:tr>
      <w:tr w:rsidR="000A4A2C" w:rsidRPr="00D967AC" w14:paraId="06E88ECA" w14:textId="77777777" w:rsidTr="000A4A2C">
        <w:trPr>
          <w:cantSplit w:val="0"/>
        </w:trPr>
        <w:tc>
          <w:tcPr>
            <w:tcW w:w="2411" w:type="dxa"/>
            <w:tcBorders>
              <w:left w:val="single" w:sz="18" w:space="0" w:color="auto"/>
            </w:tcBorders>
          </w:tcPr>
          <w:p w14:paraId="0D24B128" w14:textId="77777777" w:rsidR="000A4A2C" w:rsidRPr="00D967AC" w:rsidRDefault="000A4A2C" w:rsidP="000A4A2C">
            <w:pPr>
              <w:pStyle w:val="TableText"/>
            </w:pPr>
            <w:r w:rsidRPr="00D967AC">
              <w:rPr>
                <w:rFonts w:hint="eastAsia"/>
              </w:rPr>
              <w:t>Course development department</w:t>
            </w:r>
          </w:p>
        </w:tc>
        <w:tc>
          <w:tcPr>
            <w:tcW w:w="1230" w:type="dxa"/>
          </w:tcPr>
          <w:p w14:paraId="53AD048D" w14:textId="77777777" w:rsidR="000A4A2C" w:rsidRPr="00D967AC" w:rsidRDefault="000A4A2C" w:rsidP="000A4A2C">
            <w:pPr>
              <w:pStyle w:val="TableText"/>
            </w:pPr>
            <w:r w:rsidRPr="00D967AC">
              <w:t>FTP service</w:t>
            </w:r>
          </w:p>
        </w:tc>
        <w:tc>
          <w:tcPr>
            <w:tcW w:w="0" w:type="auto"/>
          </w:tcPr>
          <w:p w14:paraId="2F9477D4" w14:textId="77777777" w:rsidR="000A4A2C" w:rsidRPr="00D967AC" w:rsidRDefault="000A4A2C" w:rsidP="000A4A2C">
            <w:pPr>
              <w:pStyle w:val="TableText"/>
            </w:pPr>
            <w:r w:rsidRPr="00D967AC">
              <w:t>Internet</w:t>
            </w:r>
          </w:p>
        </w:tc>
        <w:tc>
          <w:tcPr>
            <w:tcW w:w="0" w:type="auto"/>
          </w:tcPr>
          <w:p w14:paraId="6DC5DB5A" w14:textId="77777777" w:rsidR="000A4A2C" w:rsidRPr="00D967AC" w:rsidRDefault="000A4A2C" w:rsidP="000A4A2C">
            <w:pPr>
              <w:pStyle w:val="TableText"/>
            </w:pPr>
            <w:r w:rsidRPr="00D967AC">
              <w:t>MPLS</w:t>
            </w:r>
          </w:p>
        </w:tc>
        <w:tc>
          <w:tcPr>
            <w:tcW w:w="0" w:type="auto"/>
            <w:tcBorders>
              <w:right w:val="single" w:sz="18" w:space="0" w:color="auto"/>
            </w:tcBorders>
          </w:tcPr>
          <w:p w14:paraId="5A7CF5A5" w14:textId="77777777" w:rsidR="000A4A2C" w:rsidRPr="00D967AC" w:rsidRDefault="000A4A2C" w:rsidP="000A4A2C">
            <w:pPr>
              <w:pStyle w:val="TableText"/>
            </w:pPr>
            <w:r w:rsidRPr="00D967AC">
              <w:t>Branch-A-2-PC, Branch-B-1-PC, Branch-C-1-PC</w:t>
            </w:r>
          </w:p>
        </w:tc>
      </w:tr>
      <w:tr w:rsidR="000A4A2C" w:rsidRPr="00D967AC" w14:paraId="57EBA9A5" w14:textId="77777777" w:rsidTr="000A4A2C">
        <w:trPr>
          <w:cantSplit w:val="0"/>
        </w:trPr>
        <w:tc>
          <w:tcPr>
            <w:tcW w:w="2411" w:type="dxa"/>
            <w:tcBorders>
              <w:left w:val="single" w:sz="18" w:space="0" w:color="auto"/>
              <w:bottom w:val="single" w:sz="18" w:space="0" w:color="auto"/>
            </w:tcBorders>
          </w:tcPr>
          <w:p w14:paraId="22BA98AD" w14:textId="77777777" w:rsidR="000A4A2C" w:rsidRPr="00D967AC" w:rsidRDefault="000A4A2C" w:rsidP="000A4A2C">
            <w:pPr>
              <w:pStyle w:val="TableText"/>
            </w:pPr>
            <w:r w:rsidRPr="00D967AC">
              <w:rPr>
                <w:rFonts w:hint="eastAsia"/>
              </w:rPr>
              <w:t>Online training department or Course development department</w:t>
            </w:r>
          </w:p>
        </w:tc>
        <w:tc>
          <w:tcPr>
            <w:tcW w:w="1230" w:type="dxa"/>
            <w:tcBorders>
              <w:bottom w:val="single" w:sz="18" w:space="0" w:color="auto"/>
            </w:tcBorders>
          </w:tcPr>
          <w:p w14:paraId="6B7FEEA6" w14:textId="77777777" w:rsidR="000A4A2C" w:rsidRPr="00D967AC" w:rsidRDefault="000A4A2C" w:rsidP="000A4A2C">
            <w:pPr>
              <w:pStyle w:val="TableText"/>
            </w:pPr>
            <w:r w:rsidRPr="00D967AC">
              <w:t>Web service</w:t>
            </w:r>
          </w:p>
        </w:tc>
        <w:tc>
          <w:tcPr>
            <w:tcW w:w="0" w:type="auto"/>
            <w:gridSpan w:val="2"/>
            <w:tcBorders>
              <w:bottom w:val="single" w:sz="18" w:space="0" w:color="auto"/>
            </w:tcBorders>
          </w:tcPr>
          <w:p w14:paraId="25F35349" w14:textId="77777777" w:rsidR="000A4A2C" w:rsidRPr="00D967AC" w:rsidRDefault="000A4A2C" w:rsidP="000A4A2C">
            <w:pPr>
              <w:pStyle w:val="TableText"/>
            </w:pPr>
            <w:r w:rsidRPr="00D967AC">
              <w:rPr>
                <w:rFonts w:hint="eastAsia"/>
              </w:rPr>
              <w:t>Local Internet access</w:t>
            </w:r>
          </w:p>
        </w:tc>
        <w:tc>
          <w:tcPr>
            <w:tcW w:w="0" w:type="auto"/>
            <w:tcBorders>
              <w:bottom w:val="single" w:sz="18" w:space="0" w:color="auto"/>
              <w:right w:val="single" w:sz="18" w:space="0" w:color="auto"/>
            </w:tcBorders>
          </w:tcPr>
          <w:p w14:paraId="02CEF077" w14:textId="77777777" w:rsidR="000A4A2C" w:rsidRPr="00D967AC" w:rsidRDefault="000A4A2C" w:rsidP="000A4A2C">
            <w:pPr>
              <w:pStyle w:val="TableText"/>
            </w:pPr>
            <w:r w:rsidRPr="00D967AC">
              <w:t>Branch-A-2-PC, Branch-B-1-PC, Branch-C-1-PC</w:t>
            </w:r>
          </w:p>
        </w:tc>
      </w:tr>
    </w:tbl>
    <w:p w14:paraId="06D8036D" w14:textId="77777777" w:rsidR="000A4A2C" w:rsidRPr="00D967AC" w:rsidRDefault="000A4A2C" w:rsidP="000A4A2C">
      <w:pPr>
        <w:rPr>
          <w:rFonts w:ascii="Huawei Sans" w:hAnsi="Huawei Sans"/>
        </w:rPr>
      </w:pPr>
    </w:p>
    <w:p w14:paraId="280826F8" w14:textId="77777777" w:rsidR="000A4A2C" w:rsidRPr="00D967AC" w:rsidRDefault="000A4A2C" w:rsidP="000A4A2C">
      <w:pPr>
        <w:pStyle w:val="1e"/>
      </w:pPr>
      <w:r w:rsidRPr="00D967AC">
        <w:rPr>
          <w:rFonts w:hint="eastAsia"/>
        </w:rPr>
        <w:t>To isolate services of the online training department from those of the Course development department, you need to plan two overlay networks on iMaster NCE-WAN. The process is as follows:</w:t>
      </w:r>
    </w:p>
    <w:p w14:paraId="5BCBBEAD" w14:textId="77777777" w:rsidR="000A4A2C" w:rsidRPr="00D967AC" w:rsidRDefault="000A4A2C" w:rsidP="000A4A2C">
      <w:pPr>
        <w:pStyle w:val="1e"/>
      </w:pPr>
      <w:r w:rsidRPr="00D967AC">
        <w:rPr>
          <w:rFonts w:hint="eastAsia"/>
        </w:rPr>
        <w:lastRenderedPageBreak/>
        <w:t xml:space="preserve"># Choose </w:t>
      </w:r>
      <w:r w:rsidRPr="00D967AC">
        <w:rPr>
          <w:rFonts w:hint="eastAsia"/>
          <w:b/>
        </w:rPr>
        <w:t>Provision &gt; Virtual Network &gt; Overlay Network</w:t>
      </w:r>
      <w:r w:rsidRPr="00D967AC">
        <w:rPr>
          <w:rFonts w:hint="eastAsia"/>
        </w:rPr>
        <w:t xml:space="preserve"> from the main menu.</w:t>
      </w:r>
    </w:p>
    <w:p w14:paraId="325ED0BC" w14:textId="77777777" w:rsidR="000A4A2C" w:rsidRPr="00D967AC" w:rsidRDefault="000A4A2C" w:rsidP="000A4A2C">
      <w:pPr>
        <w:pStyle w:val="Figure"/>
        <w:rPr>
          <w:rFonts w:ascii="Huawei Sans" w:hAnsi="Huawei Sans"/>
        </w:rPr>
      </w:pPr>
      <w:r w:rsidRPr="00D967AC">
        <w:rPr>
          <w:rFonts w:ascii="Huawei Sans" w:hAnsi="Huawei Sans"/>
          <w:noProof/>
        </w:rPr>
        <mc:AlternateContent>
          <mc:Choice Requires="wps">
            <w:drawing>
              <wp:anchor distT="0" distB="0" distL="114300" distR="114300" simplePos="0" relativeHeight="251773952" behindDoc="0" locked="0" layoutInCell="1" allowOverlap="1" wp14:anchorId="6619F900" wp14:editId="0D7263E6">
                <wp:simplePos x="0" y="0"/>
                <wp:positionH relativeFrom="column">
                  <wp:posOffset>1280160</wp:posOffset>
                </wp:positionH>
                <wp:positionV relativeFrom="paragraph">
                  <wp:posOffset>1407795</wp:posOffset>
                </wp:positionV>
                <wp:extent cx="914400" cy="405517"/>
                <wp:effectExtent l="19050" t="19050" r="19050" b="13970"/>
                <wp:wrapNone/>
                <wp:docPr id="522" name="矩形 522"/>
                <wp:cNvGraphicFramePr/>
                <a:graphic xmlns:a="http://schemas.openxmlformats.org/drawingml/2006/main">
                  <a:graphicData uri="http://schemas.microsoft.com/office/word/2010/wordprocessingShape">
                    <wps:wsp>
                      <wps:cNvSpPr/>
                      <wps:spPr>
                        <a:xfrm>
                          <a:off x="0" y="0"/>
                          <a:ext cx="914400" cy="40551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36B373" id="矩形 522" o:spid="_x0000_s1026" style="position:absolute;left:0;text-align:left;margin-left:100.8pt;margin-top:110.85pt;width:1in;height:31.95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" filled="f" strokecolor="#c7000b" strokeweight="2.25pt"/>
            </w:pict>
          </mc:Fallback>
        </mc:AlternateContent>
      </w:r>
      <w:r w:rsidRPr="00D967AC">
        <w:rPr>
          <w:rFonts w:ascii="Huawei Sans" w:hAnsi="Huawei Sans"/>
          <w:noProof/>
        </w:rPr>
        <w:drawing>
          <wp:inline distT="0" distB="0" distL="0" distR="0" wp14:anchorId="786F1B6F" wp14:editId="597C69F5">
            <wp:extent cx="3242440" cy="2739471"/>
            <wp:effectExtent l="19050" t="19050" r="15240" b="2286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4">
                      <a:extLst>
                        <a:ext uri="{28A0092B-C50C-407E-A947-70E740481C1C}">
                          <a14:useLocalDpi xmlns:a14="http://schemas.microsoft.com/office/drawing/2010/main" val="0"/>
                        </a:ext>
                      </a:extLst>
                    </a:blip>
                    <a:stretch>
                      <a:fillRect/>
                    </a:stretch>
                  </pic:blipFill>
                  <pic:spPr>
                    <a:xfrm>
                      <a:off x="0" y="0"/>
                      <a:ext cx="3242440" cy="2739471"/>
                    </a:xfrm>
                    <a:prstGeom prst="rect">
                      <a:avLst/>
                    </a:prstGeom>
                    <a:noFill/>
                    <a:ln w="12700">
                      <a:solidFill>
                        <a:schemeClr val="bg1">
                          <a:lumMod val="85000"/>
                        </a:schemeClr>
                      </a:solidFill>
                    </a:ln>
                  </pic:spPr>
                </pic:pic>
              </a:graphicData>
            </a:graphic>
          </wp:inline>
        </w:drawing>
      </w:r>
    </w:p>
    <w:p w14:paraId="7A7A869F" w14:textId="77777777" w:rsidR="000A4A2C" w:rsidRPr="00D967AC" w:rsidRDefault="000A4A2C" w:rsidP="000A4A2C">
      <w:pPr>
        <w:rPr>
          <w:rFonts w:ascii="Huawei Sans" w:hAnsi="Huawei Sans"/>
        </w:rPr>
      </w:pPr>
    </w:p>
    <w:p w14:paraId="498B8928" w14:textId="77777777" w:rsidR="000A4A2C" w:rsidRPr="00D967AC" w:rsidRDefault="000A4A2C" w:rsidP="000A4A2C">
      <w:pPr>
        <w:pStyle w:val="1e"/>
      </w:pPr>
      <w:r w:rsidRPr="00D967AC">
        <w:rPr>
          <w:rFonts w:hint="eastAsia"/>
        </w:rPr>
        <w:t xml:space="preserve"># Click the </w:t>
      </w:r>
      <w:r w:rsidRPr="00D967AC">
        <w:rPr>
          <w:rFonts w:hint="eastAsia"/>
          <w:b/>
        </w:rPr>
        <w:t>Virtual Network</w:t>
      </w:r>
      <w:r w:rsidRPr="00D967AC">
        <w:rPr>
          <w:rFonts w:hint="eastAsia"/>
        </w:rPr>
        <w:t xml:space="preserve"> tab and click </w:t>
      </w:r>
      <w:r w:rsidRPr="00D967AC">
        <w:rPr>
          <w:rFonts w:hint="eastAsia"/>
          <w:b/>
        </w:rPr>
        <w:t>Create</w:t>
      </w:r>
      <w:r w:rsidRPr="00D967AC">
        <w:rPr>
          <w:rFonts w:hint="eastAsia"/>
        </w:rPr>
        <w:t xml:space="preserve"> to create two virtual networks: Online</w:t>
      </w:r>
      <w:r w:rsidRPr="00D967AC">
        <w:rPr>
          <w:rFonts w:hint="eastAsia"/>
          <w:b/>
        </w:rPr>
        <w:t xml:space="preserve"> Training</w:t>
      </w:r>
      <w:r w:rsidRPr="00D967AC">
        <w:rPr>
          <w:rFonts w:hint="eastAsia"/>
        </w:rPr>
        <w:t xml:space="preserve"> and </w:t>
      </w:r>
      <w:r w:rsidRPr="00D967AC">
        <w:rPr>
          <w:rFonts w:hint="eastAsia"/>
          <w:b/>
        </w:rPr>
        <w:t>Course Development</w:t>
      </w:r>
      <w:r w:rsidRPr="00D967AC">
        <w:rPr>
          <w:rFonts w:hint="eastAsia"/>
        </w:rPr>
        <w:t>.</w:t>
      </w:r>
    </w:p>
    <w:p w14:paraId="0919A611" w14:textId="77777777" w:rsidR="000A4A2C" w:rsidRPr="00D967AC" w:rsidRDefault="000A4A2C" w:rsidP="000A4A2C">
      <w:pPr>
        <w:pStyle w:val="ItemListText"/>
        <w:ind w:left="0"/>
        <w:jc w:val="right"/>
        <w:rPr>
          <w:rFonts w:ascii="Huawei Sans" w:hAnsi="Huawei Sans"/>
        </w:rPr>
      </w:pPr>
      <w:r w:rsidRPr="00D967AC">
        <w:rPr>
          <w:rFonts w:ascii="Huawei Sans" w:hAnsi="Huawei Sans"/>
          <w:noProof/>
        </w:rPr>
        <mc:AlternateContent>
          <mc:Choice Requires="wps">
            <w:drawing>
              <wp:anchor distT="0" distB="0" distL="114300" distR="114300" simplePos="0" relativeHeight="251776000" behindDoc="0" locked="0" layoutInCell="1" allowOverlap="1" wp14:anchorId="14F9C6EE" wp14:editId="4D5153A7">
                <wp:simplePos x="0" y="0"/>
                <wp:positionH relativeFrom="column">
                  <wp:posOffset>5633085</wp:posOffset>
                </wp:positionH>
                <wp:positionV relativeFrom="paragraph">
                  <wp:posOffset>750570</wp:posOffset>
                </wp:positionV>
                <wp:extent cx="405517" cy="190832"/>
                <wp:effectExtent l="19050" t="19050" r="13970" b="19050"/>
                <wp:wrapNone/>
                <wp:docPr id="525" name="矩形 525"/>
                <wp:cNvGraphicFramePr/>
                <a:graphic xmlns:a="http://schemas.openxmlformats.org/drawingml/2006/main">
                  <a:graphicData uri="http://schemas.microsoft.com/office/word/2010/wordprocessingShape">
                    <wps:wsp>
                      <wps:cNvSpPr/>
                      <wps:spPr>
                        <a:xfrm>
                          <a:off x="0" y="0"/>
                          <a:ext cx="405517" cy="19083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B255C8" id="矩形 525" o:spid="_x0000_s1026" style="position:absolute;left:0;text-align:left;margin-left:443.55pt;margin-top:59.1pt;width:31.95pt;height:15.05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774976" behindDoc="0" locked="0" layoutInCell="1" allowOverlap="1" wp14:anchorId="44031A8A" wp14:editId="461DF70D">
                <wp:simplePos x="0" y="0"/>
                <wp:positionH relativeFrom="column">
                  <wp:posOffset>422910</wp:posOffset>
                </wp:positionH>
                <wp:positionV relativeFrom="paragraph">
                  <wp:posOffset>388620</wp:posOffset>
                </wp:positionV>
                <wp:extent cx="603885" cy="206375"/>
                <wp:effectExtent l="19050" t="19050" r="24765" b="22225"/>
                <wp:wrapNone/>
                <wp:docPr id="523" name="矩形 523"/>
                <wp:cNvGraphicFramePr/>
                <a:graphic xmlns:a="http://schemas.openxmlformats.org/drawingml/2006/main">
                  <a:graphicData uri="http://schemas.microsoft.com/office/word/2010/wordprocessingShape">
                    <wps:wsp>
                      <wps:cNvSpPr/>
                      <wps:spPr>
                        <a:xfrm>
                          <a:off x="0" y="0"/>
                          <a:ext cx="603885" cy="20637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7831F5" id="矩形 523" o:spid="_x0000_s1026" style="position:absolute;left:0;text-align:left;margin-left:33.3pt;margin-top:30.6pt;width:47.55pt;height:16.2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" filled="f" strokecolor="#c7000b" strokeweight="2.25pt"/>
            </w:pict>
          </mc:Fallback>
        </mc:AlternateContent>
      </w:r>
      <w:r w:rsidRPr="00D967AC">
        <w:rPr>
          <w:rFonts w:ascii="Huawei Sans" w:hAnsi="Huawei Sans"/>
          <w:noProof/>
        </w:rPr>
        <w:drawing>
          <wp:inline distT="0" distB="0" distL="0" distR="0" wp14:anchorId="069B7C2D" wp14:editId="15F784A5">
            <wp:extent cx="5679915" cy="1162050"/>
            <wp:effectExtent l="19050" t="19050" r="16510"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690091" cy="1164132"/>
                    </a:xfrm>
                    <a:prstGeom prst="rect">
                      <a:avLst/>
                    </a:prstGeom>
                    <a:noFill/>
                    <a:ln w="12700">
                      <a:solidFill>
                        <a:schemeClr val="bg1">
                          <a:lumMod val="85000"/>
                        </a:schemeClr>
                      </a:solidFill>
                    </a:ln>
                  </pic:spPr>
                </pic:pic>
              </a:graphicData>
            </a:graphic>
          </wp:inline>
        </w:drawing>
      </w:r>
    </w:p>
    <w:p w14:paraId="3804882F" w14:textId="77777777" w:rsidR="000A4A2C" w:rsidRPr="00D967AC" w:rsidRDefault="000A4A2C" w:rsidP="000A4A2C">
      <w:pPr>
        <w:rPr>
          <w:rFonts w:ascii="Huawei Sans" w:hAnsi="Huawei Sans"/>
        </w:rPr>
      </w:pPr>
    </w:p>
    <w:p w14:paraId="20E93AC8" w14:textId="77777777" w:rsidR="000A4A2C" w:rsidRPr="00D967AC" w:rsidRDefault="000A4A2C" w:rsidP="000A4A2C">
      <w:pPr>
        <w:pStyle w:val="1e"/>
      </w:pPr>
      <w:r w:rsidRPr="00D967AC">
        <w:rPr>
          <w:rFonts w:hint="eastAsia"/>
        </w:rPr>
        <w:t xml:space="preserve"># </w:t>
      </w:r>
      <w:r w:rsidRPr="00D967AC">
        <w:rPr>
          <w:rFonts w:hint="eastAsia"/>
          <w:b/>
        </w:rPr>
        <w:t>Online Training</w:t>
      </w:r>
      <w:r w:rsidRPr="00D967AC">
        <w:rPr>
          <w:rFonts w:hint="eastAsia"/>
        </w:rPr>
        <w:t xml:space="preserve"> and </w:t>
      </w:r>
      <w:r w:rsidRPr="00D967AC">
        <w:rPr>
          <w:rFonts w:hint="eastAsia"/>
          <w:b/>
        </w:rPr>
        <w:t>Course Development</w:t>
      </w:r>
      <w:r w:rsidRPr="00D967AC">
        <w:rPr>
          <w:rFonts w:hint="eastAsia"/>
        </w:rPr>
        <w:t xml:space="preserve"> involve all sites. When creating a virtual network, you need to add all sites to </w:t>
      </w:r>
      <w:r w:rsidRPr="00D967AC">
        <w:rPr>
          <w:rFonts w:hint="eastAsia"/>
          <w:b/>
        </w:rPr>
        <w:t>Online Training</w:t>
      </w:r>
      <w:r w:rsidRPr="00D967AC">
        <w:rPr>
          <w:rFonts w:hint="eastAsia"/>
        </w:rPr>
        <w:t xml:space="preserve"> and </w:t>
      </w:r>
      <w:r w:rsidRPr="00D967AC">
        <w:rPr>
          <w:rFonts w:hint="eastAsia"/>
          <w:b/>
        </w:rPr>
        <w:t>Course Development</w:t>
      </w:r>
      <w:r w:rsidRPr="00D967AC">
        <w:rPr>
          <w:rFonts w:hint="eastAsia"/>
        </w:rPr>
        <w:t>. The virtual network planning is as follows.</w:t>
      </w:r>
    </w:p>
    <w:tbl>
      <w:tblPr>
        <w:tblStyle w:val="Table"/>
        <w:tblW w:w="7938" w:type="dxa"/>
        <w:tblInd w:w="1162" w:type="dxa"/>
        <w:tblLook w:val="04A0" w:firstRow="1" w:lastRow="0" w:firstColumn="1" w:lastColumn="0" w:noHBand="0" w:noVBand="1"/>
      </w:tblPr>
      <w:tblGrid>
        <w:gridCol w:w="2267"/>
        <w:gridCol w:w="3603"/>
        <w:gridCol w:w="2068"/>
      </w:tblGrid>
      <w:tr w:rsidR="000A4A2C" w:rsidRPr="00D967AC" w14:paraId="1AF2A871" w14:textId="77777777" w:rsidTr="000A4A2C">
        <w:trPr>
          <w:cnfStyle w:val="100000000000" w:firstRow="1" w:lastRow="0" w:firstColumn="0" w:lastColumn="0" w:oddVBand="0" w:evenVBand="0" w:oddHBand="0" w:evenHBand="0" w:firstRowFirstColumn="0" w:firstRowLastColumn="0" w:lastRowFirstColumn="0" w:lastRowLastColumn="0"/>
          <w:cantSplit w:val="0"/>
          <w:tblHeader/>
        </w:trPr>
        <w:tc>
          <w:tcPr>
            <w:tcW w:w="0" w:type="auto"/>
            <w:tcBorders>
              <w:top w:val="single" w:sz="18" w:space="0" w:color="auto"/>
              <w:left w:val="single" w:sz="18" w:space="0" w:color="auto"/>
            </w:tcBorders>
          </w:tcPr>
          <w:p w14:paraId="2E80DDFA"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VN Name</w:t>
            </w:r>
          </w:p>
        </w:tc>
        <w:tc>
          <w:tcPr>
            <w:tcW w:w="0" w:type="auto"/>
            <w:tcBorders>
              <w:top w:val="single" w:sz="18" w:space="0" w:color="auto"/>
            </w:tcBorders>
          </w:tcPr>
          <w:p w14:paraId="20D09910"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Involved Site</w:t>
            </w:r>
          </w:p>
        </w:tc>
        <w:tc>
          <w:tcPr>
            <w:tcW w:w="0" w:type="auto"/>
            <w:tcBorders>
              <w:top w:val="single" w:sz="18" w:space="0" w:color="auto"/>
              <w:right w:val="single" w:sz="18" w:space="0" w:color="auto"/>
            </w:tcBorders>
          </w:tcPr>
          <w:p w14:paraId="7D8CBB19"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Encryption or Not</w:t>
            </w:r>
          </w:p>
        </w:tc>
      </w:tr>
      <w:tr w:rsidR="000A4A2C" w:rsidRPr="00D967AC" w14:paraId="087EA8B8" w14:textId="77777777" w:rsidTr="000A4A2C">
        <w:trPr>
          <w:cantSplit w:val="0"/>
        </w:trPr>
        <w:tc>
          <w:tcPr>
            <w:tcW w:w="0" w:type="auto"/>
            <w:tcBorders>
              <w:left w:val="single" w:sz="18" w:space="0" w:color="auto"/>
            </w:tcBorders>
          </w:tcPr>
          <w:p w14:paraId="6A34C25A" w14:textId="77777777" w:rsidR="000A4A2C" w:rsidRPr="00D967AC" w:rsidRDefault="000A4A2C" w:rsidP="000A4A2C">
            <w:pPr>
              <w:pStyle w:val="TableText"/>
            </w:pPr>
            <w:r w:rsidRPr="00D967AC">
              <w:t>Online Training</w:t>
            </w:r>
          </w:p>
        </w:tc>
        <w:tc>
          <w:tcPr>
            <w:tcW w:w="0" w:type="auto"/>
          </w:tcPr>
          <w:p w14:paraId="0510E598" w14:textId="77777777" w:rsidR="000A4A2C" w:rsidRPr="00D967AC" w:rsidRDefault="000A4A2C" w:rsidP="000A4A2C">
            <w:pPr>
              <w:pStyle w:val="TableText"/>
            </w:pPr>
            <w:r w:rsidRPr="00D967AC">
              <w:t>HQ, Branch-A, Branch-B, Branch-C</w:t>
            </w:r>
          </w:p>
        </w:tc>
        <w:tc>
          <w:tcPr>
            <w:tcW w:w="0" w:type="auto"/>
            <w:tcBorders>
              <w:right w:val="single" w:sz="18" w:space="0" w:color="auto"/>
            </w:tcBorders>
          </w:tcPr>
          <w:p w14:paraId="7444A519" w14:textId="77777777" w:rsidR="000A4A2C" w:rsidRPr="00D967AC" w:rsidRDefault="000A4A2C" w:rsidP="000A4A2C">
            <w:pPr>
              <w:pStyle w:val="TableText"/>
            </w:pPr>
            <w:r w:rsidRPr="00D967AC">
              <w:rPr>
                <w:rFonts w:hint="eastAsia"/>
              </w:rPr>
              <w:t>Yes</w:t>
            </w:r>
          </w:p>
        </w:tc>
      </w:tr>
      <w:tr w:rsidR="000A4A2C" w:rsidRPr="00D967AC" w14:paraId="7779013F" w14:textId="77777777" w:rsidTr="000A4A2C">
        <w:trPr>
          <w:cantSplit w:val="0"/>
        </w:trPr>
        <w:tc>
          <w:tcPr>
            <w:tcW w:w="0" w:type="auto"/>
            <w:tcBorders>
              <w:left w:val="single" w:sz="18" w:space="0" w:color="auto"/>
              <w:bottom w:val="single" w:sz="18" w:space="0" w:color="auto"/>
            </w:tcBorders>
          </w:tcPr>
          <w:p w14:paraId="7E1B5F66" w14:textId="77777777" w:rsidR="000A4A2C" w:rsidRPr="00D967AC" w:rsidRDefault="000A4A2C" w:rsidP="000A4A2C">
            <w:pPr>
              <w:pStyle w:val="TableText"/>
            </w:pPr>
            <w:bookmarkStart w:id="246" w:name="_Hlk49766662"/>
            <w:r w:rsidRPr="00D967AC">
              <w:t>Course Development</w:t>
            </w:r>
          </w:p>
        </w:tc>
        <w:tc>
          <w:tcPr>
            <w:tcW w:w="0" w:type="auto"/>
            <w:tcBorders>
              <w:bottom w:val="single" w:sz="18" w:space="0" w:color="auto"/>
            </w:tcBorders>
          </w:tcPr>
          <w:p w14:paraId="7B27D3F9" w14:textId="77777777" w:rsidR="000A4A2C" w:rsidRPr="00D967AC" w:rsidRDefault="000A4A2C" w:rsidP="000A4A2C">
            <w:pPr>
              <w:pStyle w:val="TableText"/>
            </w:pPr>
            <w:r w:rsidRPr="00D967AC">
              <w:t>HQ, Branch-A, Branch-B, Branch-C</w:t>
            </w:r>
          </w:p>
        </w:tc>
        <w:tc>
          <w:tcPr>
            <w:tcW w:w="0" w:type="auto"/>
            <w:tcBorders>
              <w:bottom w:val="single" w:sz="18" w:space="0" w:color="auto"/>
              <w:right w:val="single" w:sz="18" w:space="0" w:color="auto"/>
            </w:tcBorders>
          </w:tcPr>
          <w:p w14:paraId="41FBE47A" w14:textId="77777777" w:rsidR="000A4A2C" w:rsidRPr="00D967AC" w:rsidRDefault="000A4A2C" w:rsidP="000A4A2C">
            <w:pPr>
              <w:pStyle w:val="TableText"/>
            </w:pPr>
            <w:r w:rsidRPr="00D967AC">
              <w:rPr>
                <w:rFonts w:hint="eastAsia"/>
              </w:rPr>
              <w:t>Yes</w:t>
            </w:r>
          </w:p>
        </w:tc>
      </w:tr>
      <w:bookmarkEnd w:id="246"/>
    </w:tbl>
    <w:p w14:paraId="7831C16C" w14:textId="77777777" w:rsidR="000A4A2C" w:rsidRPr="00D967AC" w:rsidRDefault="000A4A2C" w:rsidP="000A4A2C">
      <w:pPr>
        <w:rPr>
          <w:rFonts w:ascii="Huawei Sans" w:hAnsi="Huawei Sans"/>
        </w:rPr>
      </w:pPr>
    </w:p>
    <w:p w14:paraId="27D65009" w14:textId="77777777" w:rsidR="000A4A2C" w:rsidRPr="00D967AC" w:rsidRDefault="000A4A2C" w:rsidP="000A4A2C">
      <w:pPr>
        <w:pStyle w:val="1e"/>
      </w:pPr>
      <w:r w:rsidRPr="00D967AC">
        <w:rPr>
          <w:rFonts w:hint="eastAsia"/>
        </w:rPr>
        <w:t xml:space="preserve"># In this lab, the virtual network </w:t>
      </w:r>
      <w:r w:rsidRPr="00D967AC">
        <w:rPr>
          <w:rFonts w:hint="eastAsia"/>
          <w:b/>
        </w:rPr>
        <w:t>Online Training</w:t>
      </w:r>
      <w:r w:rsidRPr="00D967AC">
        <w:rPr>
          <w:rFonts w:hint="eastAsia"/>
        </w:rPr>
        <w:t xml:space="preserve"> is used as an example. The method for creating the virtual network </w:t>
      </w:r>
      <w:r w:rsidRPr="00D967AC">
        <w:rPr>
          <w:rFonts w:hint="eastAsia"/>
          <w:b/>
        </w:rPr>
        <w:t>Course Development</w:t>
      </w:r>
      <w:r w:rsidRPr="00D967AC">
        <w:rPr>
          <w:rFonts w:hint="eastAsia"/>
        </w:rPr>
        <w:t xml:space="preserve"> is similar.</w:t>
      </w:r>
    </w:p>
    <w:p w14:paraId="63C9303A" w14:textId="77777777" w:rsidR="000A4A2C" w:rsidRPr="00D967AC" w:rsidRDefault="000A4A2C" w:rsidP="000A4A2C">
      <w:pPr>
        <w:pStyle w:val="Figure"/>
        <w:rPr>
          <w:rFonts w:ascii="Huawei Sans" w:hAnsi="Huawei Sans"/>
        </w:rPr>
      </w:pPr>
      <w:r w:rsidRPr="00D967AC">
        <w:rPr>
          <w:rFonts w:ascii="Huawei Sans" w:hAnsi="Huawei Sans"/>
          <w:noProof/>
        </w:rPr>
        <w:lastRenderedPageBreak/>
        <w:drawing>
          <wp:inline distT="0" distB="0" distL="0" distR="0" wp14:anchorId="53A86D8E" wp14:editId="7F7FC297">
            <wp:extent cx="3897313" cy="2561092"/>
            <wp:effectExtent l="19050" t="19050" r="27305" b="1079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897313" cy="2561092"/>
                    </a:xfrm>
                    <a:prstGeom prst="rect">
                      <a:avLst/>
                    </a:prstGeom>
                    <a:noFill/>
                    <a:ln w="12700">
                      <a:solidFill>
                        <a:schemeClr val="bg1">
                          <a:lumMod val="85000"/>
                        </a:schemeClr>
                      </a:solidFill>
                    </a:ln>
                  </pic:spPr>
                </pic:pic>
              </a:graphicData>
            </a:graphic>
          </wp:inline>
        </w:drawing>
      </w:r>
    </w:p>
    <w:p w14:paraId="384BFB6F" w14:textId="77777777" w:rsidR="000A4A2C" w:rsidRPr="00D967AC" w:rsidRDefault="000A4A2C" w:rsidP="000A4A2C">
      <w:pPr>
        <w:pStyle w:val="Figure"/>
        <w:rPr>
          <w:rFonts w:ascii="Huawei Sans" w:hAnsi="Huawei Sans"/>
        </w:rPr>
      </w:pPr>
      <w:r w:rsidRPr="00D967AC">
        <w:rPr>
          <w:rFonts w:ascii="Huawei Sans" w:hAnsi="Huawei Sans"/>
          <w:noProof/>
        </w:rPr>
        <mc:AlternateContent>
          <mc:Choice Requires="wps">
            <w:drawing>
              <wp:anchor distT="0" distB="0" distL="114300" distR="114300" simplePos="0" relativeHeight="251779072" behindDoc="0" locked="0" layoutInCell="1" allowOverlap="1" wp14:anchorId="63590B2C" wp14:editId="6A0E7B9C">
                <wp:simplePos x="0" y="0"/>
                <wp:positionH relativeFrom="column">
                  <wp:posOffset>1908810</wp:posOffset>
                </wp:positionH>
                <wp:positionV relativeFrom="paragraph">
                  <wp:posOffset>1278890</wp:posOffset>
                </wp:positionV>
                <wp:extent cx="381662" cy="166978"/>
                <wp:effectExtent l="19050" t="19050" r="18415" b="24130"/>
                <wp:wrapNone/>
                <wp:docPr id="528" name="矩形 528"/>
                <wp:cNvGraphicFramePr/>
                <a:graphic xmlns:a="http://schemas.openxmlformats.org/drawingml/2006/main">
                  <a:graphicData uri="http://schemas.microsoft.com/office/word/2010/wordprocessingShape">
                    <wps:wsp>
                      <wps:cNvSpPr/>
                      <wps:spPr>
                        <a:xfrm>
                          <a:off x="0" y="0"/>
                          <a:ext cx="381662" cy="16697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D6CBBF" id="矩形 528" o:spid="_x0000_s1026" style="position:absolute;left:0;text-align:left;margin-left:150.3pt;margin-top:100.7pt;width:30.05pt;height:13.1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778048" behindDoc="0" locked="0" layoutInCell="1" allowOverlap="1" wp14:anchorId="48A90DB3" wp14:editId="187F79CD">
                <wp:simplePos x="0" y="0"/>
                <wp:positionH relativeFrom="column">
                  <wp:posOffset>737235</wp:posOffset>
                </wp:positionH>
                <wp:positionV relativeFrom="paragraph">
                  <wp:posOffset>1697990</wp:posOffset>
                </wp:positionV>
                <wp:extent cx="699135" cy="588010"/>
                <wp:effectExtent l="19050" t="19050" r="24765" b="21590"/>
                <wp:wrapNone/>
                <wp:docPr id="527" name="矩形 527"/>
                <wp:cNvGraphicFramePr/>
                <a:graphic xmlns:a="http://schemas.openxmlformats.org/drawingml/2006/main">
                  <a:graphicData uri="http://schemas.microsoft.com/office/word/2010/wordprocessingShape">
                    <wps:wsp>
                      <wps:cNvSpPr/>
                      <wps:spPr>
                        <a:xfrm>
                          <a:off x="0" y="0"/>
                          <a:ext cx="699135" cy="58801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22C173" id="矩形 527" o:spid="_x0000_s1026" style="position:absolute;left:0;text-align:left;margin-left:58.05pt;margin-top:133.7pt;width:55.05pt;height:46.3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777024" behindDoc="0" locked="0" layoutInCell="1" allowOverlap="1" wp14:anchorId="6D7064EB" wp14:editId="0BDC7519">
                <wp:simplePos x="0" y="0"/>
                <wp:positionH relativeFrom="column">
                  <wp:posOffset>737235</wp:posOffset>
                </wp:positionH>
                <wp:positionV relativeFrom="paragraph">
                  <wp:posOffset>469265</wp:posOffset>
                </wp:positionV>
                <wp:extent cx="699135" cy="580390"/>
                <wp:effectExtent l="19050" t="19050" r="24765" b="10160"/>
                <wp:wrapNone/>
                <wp:docPr id="526" name="矩形 526"/>
                <wp:cNvGraphicFramePr/>
                <a:graphic xmlns:a="http://schemas.openxmlformats.org/drawingml/2006/main">
                  <a:graphicData uri="http://schemas.microsoft.com/office/word/2010/wordprocessingShape">
                    <wps:wsp>
                      <wps:cNvSpPr/>
                      <wps:spPr>
                        <a:xfrm>
                          <a:off x="0" y="0"/>
                          <a:ext cx="699135" cy="58039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F3DD3E" id="矩形 526" o:spid="_x0000_s1026" style="position:absolute;left:0;text-align:left;margin-left:58.05pt;margin-top:36.95pt;width:55.05pt;height:45.7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" filled="f" strokecolor="#c7000b" strokeweight="2.25pt"/>
            </w:pict>
          </mc:Fallback>
        </mc:AlternateContent>
      </w:r>
      <w:r w:rsidRPr="00D967AC">
        <w:rPr>
          <w:rFonts w:ascii="Huawei Sans" w:hAnsi="Huawei Sans"/>
          <w:noProof/>
        </w:rPr>
        <w:drawing>
          <wp:inline distT="0" distB="0" distL="0" distR="0" wp14:anchorId="2384FEF3" wp14:editId="403572F7">
            <wp:extent cx="3984467" cy="2825128"/>
            <wp:effectExtent l="19050" t="19050" r="16510" b="133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984467" cy="2825128"/>
                    </a:xfrm>
                    <a:prstGeom prst="rect">
                      <a:avLst/>
                    </a:prstGeom>
                    <a:noFill/>
                    <a:ln w="12700">
                      <a:solidFill>
                        <a:schemeClr val="bg1">
                          <a:lumMod val="85000"/>
                        </a:schemeClr>
                      </a:solidFill>
                    </a:ln>
                  </pic:spPr>
                </pic:pic>
              </a:graphicData>
            </a:graphic>
          </wp:inline>
        </w:drawing>
      </w:r>
    </w:p>
    <w:p w14:paraId="55F9AD69" w14:textId="77777777" w:rsidR="000A4A2C" w:rsidRPr="00D967AC" w:rsidRDefault="000A4A2C" w:rsidP="000A4A2C">
      <w:pPr>
        <w:pStyle w:val="Figure"/>
        <w:rPr>
          <w:rFonts w:ascii="Huawei Sans" w:hAnsi="Huawei Sans"/>
        </w:rPr>
      </w:pPr>
      <w:r w:rsidRPr="00D967AC">
        <w:rPr>
          <w:rFonts w:ascii="Huawei Sans" w:hAnsi="Huawei Sans"/>
          <w:noProof/>
        </w:rPr>
        <mc:AlternateContent>
          <mc:Choice Requires="wps">
            <w:drawing>
              <wp:anchor distT="0" distB="0" distL="114300" distR="114300" simplePos="0" relativeHeight="251780096" behindDoc="0" locked="0" layoutInCell="1" allowOverlap="1" wp14:anchorId="5D883A88" wp14:editId="4E3A5437">
                <wp:simplePos x="0" y="0"/>
                <wp:positionH relativeFrom="column">
                  <wp:posOffset>4785360</wp:posOffset>
                </wp:positionH>
                <wp:positionV relativeFrom="paragraph">
                  <wp:posOffset>1066165</wp:posOffset>
                </wp:positionV>
                <wp:extent cx="275866" cy="144228"/>
                <wp:effectExtent l="19050" t="19050" r="10160" b="27305"/>
                <wp:wrapNone/>
                <wp:docPr id="529" name="矩形 529"/>
                <wp:cNvGraphicFramePr/>
                <a:graphic xmlns:a="http://schemas.openxmlformats.org/drawingml/2006/main">
                  <a:graphicData uri="http://schemas.microsoft.com/office/word/2010/wordprocessingShape">
                    <wps:wsp>
                      <wps:cNvSpPr/>
                      <wps:spPr>
                        <a:xfrm>
                          <a:off x="0" y="0"/>
                          <a:ext cx="275866" cy="14422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5A8D78" id="矩形 529" o:spid="_x0000_s1026" style="position:absolute;left:0;text-align:left;margin-left:376.8pt;margin-top:83.95pt;width:21.7pt;height:11.35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" filled="f" strokecolor="#c7000b" strokeweight="2.25pt"/>
            </w:pict>
          </mc:Fallback>
        </mc:AlternateContent>
      </w:r>
      <w:r w:rsidRPr="00D967AC">
        <w:rPr>
          <w:rFonts w:ascii="Huawei Sans" w:hAnsi="Huawei Sans"/>
          <w:noProof/>
        </w:rPr>
        <w:drawing>
          <wp:inline distT="0" distB="0" distL="0" distR="0" wp14:anchorId="2EBD8F88" wp14:editId="39382E2C">
            <wp:extent cx="4323158" cy="1193923"/>
            <wp:effectExtent l="19050" t="19050" r="20320" b="2540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323158" cy="1193923"/>
                    </a:xfrm>
                    <a:prstGeom prst="rect">
                      <a:avLst/>
                    </a:prstGeom>
                    <a:noFill/>
                    <a:ln w="12700">
                      <a:solidFill>
                        <a:schemeClr val="bg1">
                          <a:lumMod val="85000"/>
                        </a:schemeClr>
                      </a:solidFill>
                    </a:ln>
                  </pic:spPr>
                </pic:pic>
              </a:graphicData>
            </a:graphic>
          </wp:inline>
        </w:drawing>
      </w:r>
    </w:p>
    <w:p w14:paraId="667E780C" w14:textId="77777777" w:rsidR="000A4A2C" w:rsidRPr="00D967AC" w:rsidRDefault="000A4A2C" w:rsidP="000A4A2C">
      <w:pPr>
        <w:rPr>
          <w:rFonts w:ascii="Huawei Sans" w:hAnsi="Huawei Sans"/>
        </w:rPr>
      </w:pPr>
    </w:p>
    <w:p w14:paraId="1CD05B93" w14:textId="77777777" w:rsidR="000A4A2C" w:rsidRPr="00D967AC" w:rsidRDefault="000A4A2C" w:rsidP="000A4A2C">
      <w:pPr>
        <w:pStyle w:val="1e"/>
      </w:pPr>
      <w:r w:rsidRPr="00D967AC">
        <w:rPr>
          <w:rFonts w:hint="eastAsia"/>
        </w:rPr>
        <w:t xml:space="preserve"># After creating the virtual networks </w:t>
      </w:r>
      <w:r w:rsidRPr="00D967AC">
        <w:rPr>
          <w:rFonts w:hint="eastAsia"/>
          <w:b/>
        </w:rPr>
        <w:t>Online Training</w:t>
      </w:r>
      <w:r w:rsidRPr="00D967AC">
        <w:rPr>
          <w:rFonts w:hint="eastAsia"/>
        </w:rPr>
        <w:t xml:space="preserve"> and </w:t>
      </w:r>
      <w:r w:rsidRPr="00D967AC">
        <w:rPr>
          <w:rFonts w:hint="eastAsia"/>
          <w:b/>
        </w:rPr>
        <w:t>Course Development</w:t>
      </w:r>
      <w:r w:rsidRPr="00D967AC">
        <w:rPr>
          <w:rFonts w:hint="eastAsia"/>
        </w:rPr>
        <w:t xml:space="preserve">, you can check the creation result on the </w:t>
      </w:r>
      <w:r w:rsidRPr="00D967AC">
        <w:rPr>
          <w:rFonts w:hint="eastAsia"/>
          <w:b/>
        </w:rPr>
        <w:t>Virtual Network</w:t>
      </w:r>
      <w:r w:rsidRPr="00D967AC">
        <w:rPr>
          <w:rFonts w:hint="eastAsia"/>
        </w:rPr>
        <w:t xml:space="preserve"> tab page.</w:t>
      </w:r>
    </w:p>
    <w:p w14:paraId="0055C982" w14:textId="77777777" w:rsidR="000A4A2C" w:rsidRPr="00D967AC" w:rsidRDefault="000A4A2C" w:rsidP="000A4A2C">
      <w:pPr>
        <w:pStyle w:val="ItemListText"/>
        <w:ind w:left="0"/>
        <w:jc w:val="right"/>
        <w:rPr>
          <w:rFonts w:ascii="Huawei Sans" w:hAnsi="Huawei Sans"/>
        </w:rPr>
      </w:pPr>
      <w:r w:rsidRPr="00D967AC">
        <w:rPr>
          <w:rFonts w:ascii="Huawei Sans" w:hAnsi="Huawei Sans"/>
          <w:noProof/>
        </w:rPr>
        <w:lastRenderedPageBreak/>
        <mc:AlternateContent>
          <mc:Choice Requires="wps">
            <w:drawing>
              <wp:anchor distT="0" distB="0" distL="114300" distR="114300" simplePos="0" relativeHeight="251781120" behindDoc="0" locked="0" layoutInCell="1" allowOverlap="1" wp14:anchorId="3B5018B0" wp14:editId="0ACFF574">
                <wp:simplePos x="0" y="0"/>
                <wp:positionH relativeFrom="column">
                  <wp:posOffset>651510</wp:posOffset>
                </wp:positionH>
                <wp:positionV relativeFrom="paragraph">
                  <wp:posOffset>672465</wp:posOffset>
                </wp:positionV>
                <wp:extent cx="4746929" cy="437322"/>
                <wp:effectExtent l="19050" t="19050" r="15875" b="20320"/>
                <wp:wrapNone/>
                <wp:docPr id="530" name="矩形 530"/>
                <wp:cNvGraphicFramePr/>
                <a:graphic xmlns:a="http://schemas.openxmlformats.org/drawingml/2006/main">
                  <a:graphicData uri="http://schemas.microsoft.com/office/word/2010/wordprocessingShape">
                    <wps:wsp>
                      <wps:cNvSpPr/>
                      <wps:spPr>
                        <a:xfrm>
                          <a:off x="0" y="0"/>
                          <a:ext cx="4746929" cy="43732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1F5128" id="矩形 530" o:spid="_x0000_s1026" style="position:absolute;left:0;text-align:left;margin-left:51.3pt;margin-top:52.95pt;width:373.75pt;height:34.4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" filled="f" strokecolor="#c7000b" strokeweight="2.25pt"/>
            </w:pict>
          </mc:Fallback>
        </mc:AlternateContent>
      </w:r>
      <w:r w:rsidRPr="00D967AC">
        <w:rPr>
          <w:rFonts w:ascii="Huawei Sans" w:hAnsi="Huawei Sans"/>
          <w:noProof/>
        </w:rPr>
        <w:drawing>
          <wp:inline distT="0" distB="0" distL="0" distR="0" wp14:anchorId="67080AA0" wp14:editId="3A8C91C3">
            <wp:extent cx="5559258" cy="1492370"/>
            <wp:effectExtent l="0" t="0" r="381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573785" cy="1496270"/>
                    </a:xfrm>
                    <a:prstGeom prst="rect">
                      <a:avLst/>
                    </a:prstGeom>
                  </pic:spPr>
                </pic:pic>
              </a:graphicData>
            </a:graphic>
          </wp:inline>
        </w:drawing>
      </w:r>
    </w:p>
    <w:p w14:paraId="76202F0E" w14:textId="77777777" w:rsidR="000A4A2C" w:rsidRPr="00D967AC" w:rsidRDefault="000A4A2C" w:rsidP="000A4A2C">
      <w:pPr>
        <w:rPr>
          <w:rFonts w:ascii="Huawei Sans" w:hAnsi="Huawei Sans"/>
        </w:rPr>
      </w:pPr>
    </w:p>
    <w:p w14:paraId="4BBA1A15" w14:textId="77777777" w:rsidR="000A4A2C" w:rsidRPr="00D967AC" w:rsidRDefault="000A4A2C" w:rsidP="000A4A2C">
      <w:pPr>
        <w:pStyle w:val="1e"/>
      </w:pPr>
      <w:r w:rsidRPr="00D967AC">
        <w:rPr>
          <w:rFonts w:hint="eastAsia"/>
        </w:rPr>
        <w:t xml:space="preserve"># Click the </w:t>
      </w:r>
      <w:r w:rsidRPr="00D967AC">
        <w:rPr>
          <w:rFonts w:hint="eastAsia"/>
          <w:b/>
        </w:rPr>
        <w:t>Topology</w:t>
      </w:r>
      <w:r w:rsidRPr="00D967AC">
        <w:rPr>
          <w:rFonts w:hint="eastAsia"/>
        </w:rPr>
        <w:t xml:space="preserve"> tab and set the topologies of the virtual networks </w:t>
      </w:r>
      <w:r w:rsidRPr="00D967AC">
        <w:rPr>
          <w:rFonts w:hint="eastAsia"/>
          <w:b/>
        </w:rPr>
        <w:t>Online Training</w:t>
      </w:r>
      <w:r w:rsidRPr="00D967AC">
        <w:rPr>
          <w:rFonts w:hint="eastAsia"/>
        </w:rPr>
        <w:t xml:space="preserve"> and </w:t>
      </w:r>
      <w:r w:rsidRPr="00D967AC">
        <w:rPr>
          <w:rFonts w:hint="eastAsia"/>
          <w:b/>
        </w:rPr>
        <w:t>Course Development</w:t>
      </w:r>
      <w:r w:rsidRPr="00D967AC">
        <w:rPr>
          <w:rFonts w:hint="eastAsia"/>
        </w:rPr>
        <w:t xml:space="preserve"> to hub-spoke.</w:t>
      </w:r>
    </w:p>
    <w:p w14:paraId="3D87725E" w14:textId="77777777" w:rsidR="000A4A2C" w:rsidRPr="00D967AC" w:rsidRDefault="000A4A2C" w:rsidP="000A4A2C">
      <w:pPr>
        <w:pStyle w:val="1e"/>
      </w:pPr>
      <w:r w:rsidRPr="00D967AC">
        <w:rPr>
          <w:rFonts w:hint="eastAsia"/>
        </w:rPr>
        <w:t xml:space="preserve"># In this lab, the virtual network </w:t>
      </w:r>
      <w:r w:rsidRPr="00D967AC">
        <w:rPr>
          <w:rFonts w:hint="eastAsia"/>
          <w:b/>
        </w:rPr>
        <w:t>Online Training</w:t>
      </w:r>
      <w:r w:rsidRPr="00D967AC">
        <w:rPr>
          <w:rFonts w:hint="eastAsia"/>
        </w:rPr>
        <w:t xml:space="preserve"> is used as an example. The topology setting of the virtual network </w:t>
      </w:r>
      <w:r w:rsidRPr="00D967AC">
        <w:rPr>
          <w:rFonts w:hint="eastAsia"/>
          <w:b/>
        </w:rPr>
        <w:t>Course Development</w:t>
      </w:r>
      <w:r w:rsidRPr="00D967AC">
        <w:rPr>
          <w:rFonts w:hint="eastAsia"/>
        </w:rPr>
        <w:t xml:space="preserve"> is similar.</w:t>
      </w:r>
    </w:p>
    <w:p w14:paraId="103B58B8" w14:textId="77777777" w:rsidR="000A4A2C" w:rsidRPr="00D967AC" w:rsidRDefault="000A4A2C" w:rsidP="000A4A2C">
      <w:pPr>
        <w:pStyle w:val="1e"/>
      </w:pPr>
      <w:r w:rsidRPr="00D967AC">
        <w:rPr>
          <w:rFonts w:hint="eastAsia"/>
        </w:rPr>
        <w:t xml:space="preserve"># Select </w:t>
      </w:r>
      <w:r w:rsidRPr="00D967AC">
        <w:rPr>
          <w:rFonts w:hint="eastAsia"/>
          <w:b/>
        </w:rPr>
        <w:t>Online Training</w:t>
      </w:r>
      <w:r w:rsidRPr="00D967AC">
        <w:rPr>
          <w:rFonts w:hint="eastAsia"/>
        </w:rPr>
        <w:t xml:space="preserve"> and set the topology type to hub-spoke.</w:t>
      </w:r>
    </w:p>
    <w:p w14:paraId="4FC732C8" w14:textId="77777777" w:rsidR="000A4A2C" w:rsidRPr="00D967AC" w:rsidRDefault="000A4A2C" w:rsidP="000A4A2C">
      <w:pPr>
        <w:pStyle w:val="ItemListText"/>
        <w:ind w:left="0"/>
        <w:jc w:val="right"/>
        <w:rPr>
          <w:rFonts w:ascii="Huawei Sans" w:hAnsi="Huawei Sans"/>
        </w:rPr>
      </w:pPr>
      <w:r w:rsidRPr="00D967AC">
        <w:rPr>
          <w:rFonts w:ascii="Huawei Sans" w:hAnsi="Huawei Sans"/>
          <w:noProof/>
        </w:rPr>
        <mc:AlternateContent>
          <mc:Choice Requires="wps">
            <w:drawing>
              <wp:anchor distT="0" distB="0" distL="114300" distR="114300" simplePos="0" relativeHeight="251783168" behindDoc="0" locked="0" layoutInCell="1" allowOverlap="1" wp14:anchorId="3DC0C66C" wp14:editId="2788FC3F">
                <wp:simplePos x="0" y="0"/>
                <wp:positionH relativeFrom="column">
                  <wp:posOffset>1813560</wp:posOffset>
                </wp:positionH>
                <wp:positionV relativeFrom="paragraph">
                  <wp:posOffset>1846580</wp:posOffset>
                </wp:positionV>
                <wp:extent cx="731023" cy="222636"/>
                <wp:effectExtent l="19050" t="19050" r="12065" b="25400"/>
                <wp:wrapNone/>
                <wp:docPr id="533" name="矩形 533"/>
                <wp:cNvGraphicFramePr/>
                <a:graphic xmlns:a="http://schemas.openxmlformats.org/drawingml/2006/main">
                  <a:graphicData uri="http://schemas.microsoft.com/office/word/2010/wordprocessingShape">
                    <wps:wsp>
                      <wps:cNvSpPr/>
                      <wps:spPr>
                        <a:xfrm>
                          <a:off x="0" y="0"/>
                          <a:ext cx="731023" cy="22263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E79CB3" id="矩形 533" o:spid="_x0000_s1026" style="position:absolute;left:0;text-align:left;margin-left:142.8pt;margin-top:145.4pt;width:57.55pt;height:17.55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782144" behindDoc="0" locked="0" layoutInCell="1" allowOverlap="1" wp14:anchorId="4D41BCA6" wp14:editId="6DEF1C3F">
                <wp:simplePos x="0" y="0"/>
                <wp:positionH relativeFrom="column">
                  <wp:posOffset>984885</wp:posOffset>
                </wp:positionH>
                <wp:positionV relativeFrom="paragraph">
                  <wp:posOffset>341630</wp:posOffset>
                </wp:positionV>
                <wp:extent cx="1565910" cy="238125"/>
                <wp:effectExtent l="19050" t="19050" r="15240" b="28575"/>
                <wp:wrapNone/>
                <wp:docPr id="532" name="矩形 532"/>
                <wp:cNvGraphicFramePr/>
                <a:graphic xmlns:a="http://schemas.openxmlformats.org/drawingml/2006/main">
                  <a:graphicData uri="http://schemas.microsoft.com/office/word/2010/wordprocessingShape">
                    <wps:wsp>
                      <wps:cNvSpPr/>
                      <wps:spPr>
                        <a:xfrm>
                          <a:off x="0" y="0"/>
                          <a:ext cx="1565910" cy="23812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AF0E94" id="矩形 532" o:spid="_x0000_s1026" style="position:absolute;left:0;text-align:left;margin-left:77.55pt;margin-top:26.9pt;width:123.3pt;height:18.7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" filled="f" strokecolor="#c7000b" strokeweight="2.25pt"/>
            </w:pict>
          </mc:Fallback>
        </mc:AlternateContent>
      </w:r>
      <w:r w:rsidRPr="00D967AC">
        <w:rPr>
          <w:rFonts w:ascii="Huawei Sans" w:hAnsi="Huawei Sans"/>
          <w:noProof/>
        </w:rPr>
        <w:drawing>
          <wp:inline distT="0" distB="0" distL="0" distR="0" wp14:anchorId="091B84F7" wp14:editId="7FC8B6BE">
            <wp:extent cx="5254734" cy="2617512"/>
            <wp:effectExtent l="19050" t="19050" r="22225" b="1143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54734" cy="2617512"/>
                    </a:xfrm>
                    <a:prstGeom prst="rect">
                      <a:avLst/>
                    </a:prstGeom>
                    <a:noFill/>
                    <a:ln w="12700">
                      <a:solidFill>
                        <a:schemeClr val="bg1">
                          <a:lumMod val="85000"/>
                        </a:schemeClr>
                      </a:solidFill>
                    </a:ln>
                  </pic:spPr>
                </pic:pic>
              </a:graphicData>
            </a:graphic>
          </wp:inline>
        </w:drawing>
      </w:r>
    </w:p>
    <w:p w14:paraId="27F3F561" w14:textId="77777777" w:rsidR="000A4A2C" w:rsidRPr="00D967AC" w:rsidRDefault="000A4A2C" w:rsidP="000A4A2C">
      <w:pPr>
        <w:rPr>
          <w:rFonts w:ascii="Huawei Sans" w:hAnsi="Huawei Sans"/>
        </w:rPr>
      </w:pPr>
    </w:p>
    <w:p w14:paraId="55195218" w14:textId="77777777" w:rsidR="000A4A2C" w:rsidRPr="00D967AC" w:rsidRDefault="000A4A2C" w:rsidP="000A4A2C">
      <w:pPr>
        <w:pStyle w:val="1e"/>
      </w:pPr>
      <w:r w:rsidRPr="00D967AC">
        <w:rPr>
          <w:rFonts w:hint="eastAsia"/>
        </w:rPr>
        <w:t># Configure the HQ as the hub and the other sites as spokes.</w:t>
      </w:r>
    </w:p>
    <w:p w14:paraId="476F43FA" w14:textId="77777777" w:rsidR="000A4A2C" w:rsidRPr="00D967AC" w:rsidRDefault="000A4A2C" w:rsidP="000A4A2C">
      <w:pPr>
        <w:pStyle w:val="ItemListText"/>
        <w:ind w:left="0"/>
        <w:jc w:val="right"/>
        <w:rPr>
          <w:rFonts w:ascii="Huawei Sans" w:hAnsi="Huawei Sans"/>
        </w:rPr>
      </w:pPr>
      <w:r w:rsidRPr="00D967AC">
        <w:rPr>
          <w:rFonts w:ascii="Huawei Sans" w:hAnsi="Huawei Sans"/>
          <w:noProof/>
        </w:rPr>
        <mc:AlternateContent>
          <mc:Choice Requires="wps">
            <w:drawing>
              <wp:anchor distT="0" distB="0" distL="114300" distR="114300" simplePos="0" relativeHeight="251785216" behindDoc="0" locked="0" layoutInCell="1" allowOverlap="1" wp14:anchorId="52178E02" wp14:editId="6CAFCDA6">
                <wp:simplePos x="0" y="0"/>
                <wp:positionH relativeFrom="column">
                  <wp:posOffset>3356610</wp:posOffset>
                </wp:positionH>
                <wp:positionV relativeFrom="paragraph">
                  <wp:posOffset>1593215</wp:posOffset>
                </wp:positionV>
                <wp:extent cx="667910" cy="143124"/>
                <wp:effectExtent l="19050" t="19050" r="18415" b="28575"/>
                <wp:wrapNone/>
                <wp:docPr id="535" name="矩形 535"/>
                <wp:cNvGraphicFramePr/>
                <a:graphic xmlns:a="http://schemas.openxmlformats.org/drawingml/2006/main">
                  <a:graphicData uri="http://schemas.microsoft.com/office/word/2010/wordprocessingShape">
                    <wps:wsp>
                      <wps:cNvSpPr/>
                      <wps:spPr>
                        <a:xfrm>
                          <a:off x="0" y="0"/>
                          <a:ext cx="667910" cy="14312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F60272" id="矩形 535" o:spid="_x0000_s1026" style="position:absolute;left:0;text-align:left;margin-left:264.3pt;margin-top:125.45pt;width:52.6pt;height:11.25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784192" behindDoc="0" locked="0" layoutInCell="1" allowOverlap="1" wp14:anchorId="2F713ADD" wp14:editId="25EBF6F2">
                <wp:simplePos x="0" y="0"/>
                <wp:positionH relativeFrom="column">
                  <wp:posOffset>5680710</wp:posOffset>
                </wp:positionH>
                <wp:positionV relativeFrom="paragraph">
                  <wp:posOffset>345440</wp:posOffset>
                </wp:positionV>
                <wp:extent cx="407670" cy="166370"/>
                <wp:effectExtent l="19050" t="19050" r="11430" b="24130"/>
                <wp:wrapNone/>
                <wp:docPr id="534" name="矩形 534"/>
                <wp:cNvGraphicFramePr/>
                <a:graphic xmlns:a="http://schemas.openxmlformats.org/drawingml/2006/main">
                  <a:graphicData uri="http://schemas.microsoft.com/office/word/2010/wordprocessingShape">
                    <wps:wsp>
                      <wps:cNvSpPr/>
                      <wps:spPr>
                        <a:xfrm>
                          <a:off x="0" y="0"/>
                          <a:ext cx="407670" cy="16637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72CB45" id="矩形 534" o:spid="_x0000_s1026" style="position:absolute;left:0;text-align:left;margin-left:447.3pt;margin-top:27.2pt;width:32.1pt;height:13.1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" filled="f" strokecolor="#c7000b" strokeweight="2.25pt"/>
            </w:pict>
          </mc:Fallback>
        </mc:AlternateContent>
      </w:r>
      <w:r w:rsidRPr="00D967AC">
        <w:rPr>
          <w:rFonts w:ascii="Huawei Sans" w:hAnsi="Huawei Sans"/>
          <w:noProof/>
        </w:rPr>
        <w:drawing>
          <wp:inline distT="0" distB="0" distL="0" distR="0" wp14:anchorId="686D6067" wp14:editId="47183BFD">
            <wp:extent cx="5441628" cy="1932218"/>
            <wp:effectExtent l="19050" t="19050" r="26035" b="1143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441628" cy="1932218"/>
                    </a:xfrm>
                    <a:prstGeom prst="rect">
                      <a:avLst/>
                    </a:prstGeom>
                    <a:noFill/>
                    <a:ln w="12700">
                      <a:solidFill>
                        <a:schemeClr val="bg1">
                          <a:lumMod val="85000"/>
                        </a:schemeClr>
                      </a:solidFill>
                    </a:ln>
                  </pic:spPr>
                </pic:pic>
              </a:graphicData>
            </a:graphic>
          </wp:inline>
        </w:drawing>
      </w:r>
    </w:p>
    <w:p w14:paraId="128F9ED2" w14:textId="77777777" w:rsidR="000A4A2C" w:rsidRPr="00D967AC" w:rsidRDefault="000A4A2C" w:rsidP="000A4A2C">
      <w:pPr>
        <w:pStyle w:val="ItemListText"/>
        <w:ind w:left="0"/>
        <w:jc w:val="right"/>
        <w:rPr>
          <w:rFonts w:ascii="Huawei Sans" w:hAnsi="Huawei Sans"/>
        </w:rPr>
      </w:pPr>
      <w:r w:rsidRPr="00D967AC">
        <w:rPr>
          <w:rFonts w:ascii="Huawei Sans" w:hAnsi="Huawei Sans"/>
          <w:noProof/>
        </w:rPr>
        <w:lastRenderedPageBreak/>
        <mc:AlternateContent>
          <mc:Choice Requires="wps">
            <w:drawing>
              <wp:anchor distT="0" distB="0" distL="114300" distR="114300" simplePos="0" relativeHeight="251789312" behindDoc="0" locked="0" layoutInCell="1" allowOverlap="1" wp14:anchorId="07C23A52" wp14:editId="4144145C">
                <wp:simplePos x="0" y="0"/>
                <wp:positionH relativeFrom="column">
                  <wp:posOffset>5661660</wp:posOffset>
                </wp:positionH>
                <wp:positionV relativeFrom="paragraph">
                  <wp:posOffset>1767840</wp:posOffset>
                </wp:positionV>
                <wp:extent cx="431386" cy="177938"/>
                <wp:effectExtent l="19050" t="19050" r="26035" b="12700"/>
                <wp:wrapNone/>
                <wp:docPr id="539" name="矩形 539"/>
                <wp:cNvGraphicFramePr/>
                <a:graphic xmlns:a="http://schemas.openxmlformats.org/drawingml/2006/main">
                  <a:graphicData uri="http://schemas.microsoft.com/office/word/2010/wordprocessingShape">
                    <wps:wsp>
                      <wps:cNvSpPr/>
                      <wps:spPr>
                        <a:xfrm>
                          <a:off x="0" y="0"/>
                          <a:ext cx="431386" cy="17793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0346B1" id="矩形 539" o:spid="_x0000_s1026" style="position:absolute;left:0;text-align:left;margin-left:445.8pt;margin-top:139.2pt;width:33.95pt;height:14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788288" behindDoc="0" locked="0" layoutInCell="1" allowOverlap="1" wp14:anchorId="6BCDEC94" wp14:editId="55F9DDD4">
                <wp:simplePos x="0" y="0"/>
                <wp:positionH relativeFrom="column">
                  <wp:posOffset>1413510</wp:posOffset>
                </wp:positionH>
                <wp:positionV relativeFrom="paragraph">
                  <wp:posOffset>1329690</wp:posOffset>
                </wp:positionV>
                <wp:extent cx="1669415" cy="166370"/>
                <wp:effectExtent l="19050" t="19050" r="26035" b="24130"/>
                <wp:wrapNone/>
                <wp:docPr id="538" name="矩形 538"/>
                <wp:cNvGraphicFramePr/>
                <a:graphic xmlns:a="http://schemas.openxmlformats.org/drawingml/2006/main">
                  <a:graphicData uri="http://schemas.microsoft.com/office/word/2010/wordprocessingShape">
                    <wps:wsp>
                      <wps:cNvSpPr/>
                      <wps:spPr>
                        <a:xfrm>
                          <a:off x="0" y="0"/>
                          <a:ext cx="1669415" cy="16637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5FBE5F" id="矩形 538" o:spid="_x0000_s1026" style="position:absolute;left:0;text-align:left;margin-left:111.3pt;margin-top:104.7pt;width:131.45pt;height:13.1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787264" behindDoc="0" locked="0" layoutInCell="1" allowOverlap="1" wp14:anchorId="6DBFF5CA" wp14:editId="7845362C">
                <wp:simplePos x="0" y="0"/>
                <wp:positionH relativeFrom="column">
                  <wp:posOffset>2927985</wp:posOffset>
                </wp:positionH>
                <wp:positionV relativeFrom="paragraph">
                  <wp:posOffset>672465</wp:posOffset>
                </wp:positionV>
                <wp:extent cx="532130" cy="142875"/>
                <wp:effectExtent l="19050" t="19050" r="20320" b="28575"/>
                <wp:wrapNone/>
                <wp:docPr id="537" name="矩形 537"/>
                <wp:cNvGraphicFramePr/>
                <a:graphic xmlns:a="http://schemas.openxmlformats.org/drawingml/2006/main">
                  <a:graphicData uri="http://schemas.microsoft.com/office/word/2010/wordprocessingShape">
                    <wps:wsp>
                      <wps:cNvSpPr/>
                      <wps:spPr>
                        <a:xfrm>
                          <a:off x="0" y="0"/>
                          <a:ext cx="532130" cy="14287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4542C5" id="矩形 537" o:spid="_x0000_s1026" style="position:absolute;left:0;text-align:left;margin-left:230.55pt;margin-top:52.95pt;width:41.9pt;height:11.25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786240" behindDoc="0" locked="0" layoutInCell="1" allowOverlap="1" wp14:anchorId="123C367D" wp14:editId="2B0320AB">
                <wp:simplePos x="0" y="0"/>
                <wp:positionH relativeFrom="column">
                  <wp:posOffset>1356360</wp:posOffset>
                </wp:positionH>
                <wp:positionV relativeFrom="paragraph">
                  <wp:posOffset>672465</wp:posOffset>
                </wp:positionV>
                <wp:extent cx="786765" cy="142875"/>
                <wp:effectExtent l="19050" t="19050" r="13335" b="28575"/>
                <wp:wrapNone/>
                <wp:docPr id="536" name="矩形 536"/>
                <wp:cNvGraphicFramePr/>
                <a:graphic xmlns:a="http://schemas.openxmlformats.org/drawingml/2006/main">
                  <a:graphicData uri="http://schemas.microsoft.com/office/word/2010/wordprocessingShape">
                    <wps:wsp>
                      <wps:cNvSpPr/>
                      <wps:spPr>
                        <a:xfrm>
                          <a:off x="0" y="0"/>
                          <a:ext cx="786765" cy="14287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5305CC" id="矩形 536" o:spid="_x0000_s1026" style="position:absolute;left:0;text-align:left;margin-left:106.8pt;margin-top:52.95pt;width:61.95pt;height:11.2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" filled="f" strokecolor="#c7000b" strokeweight="2.25pt"/>
            </w:pict>
          </mc:Fallback>
        </mc:AlternateContent>
      </w:r>
      <w:r w:rsidRPr="00D967AC">
        <w:rPr>
          <w:rFonts w:ascii="Huawei Sans" w:hAnsi="Huawei Sans"/>
          <w:noProof/>
        </w:rPr>
        <w:drawing>
          <wp:inline distT="0" distB="0" distL="0" distR="0" wp14:anchorId="32090FFF" wp14:editId="20B7753E">
            <wp:extent cx="5425410" cy="1927779"/>
            <wp:effectExtent l="19050" t="19050" r="23495" b="1587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425410" cy="1927779"/>
                    </a:xfrm>
                    <a:prstGeom prst="rect">
                      <a:avLst/>
                    </a:prstGeom>
                    <a:noFill/>
                    <a:ln w="12700">
                      <a:solidFill>
                        <a:schemeClr val="bg1">
                          <a:lumMod val="85000"/>
                        </a:schemeClr>
                      </a:solidFill>
                    </a:ln>
                  </pic:spPr>
                </pic:pic>
              </a:graphicData>
            </a:graphic>
          </wp:inline>
        </w:drawing>
      </w:r>
    </w:p>
    <w:p w14:paraId="2ACC9F54" w14:textId="77777777" w:rsidR="000A4A2C" w:rsidRPr="00D967AC" w:rsidRDefault="000A4A2C" w:rsidP="000A4A2C">
      <w:pPr>
        <w:rPr>
          <w:rFonts w:ascii="Huawei Sans" w:hAnsi="Huawei Sans"/>
        </w:rPr>
      </w:pPr>
    </w:p>
    <w:p w14:paraId="07092679" w14:textId="77777777" w:rsidR="000A4A2C" w:rsidRPr="00D967AC" w:rsidRDefault="000A4A2C" w:rsidP="000A4A2C">
      <w:pPr>
        <w:pStyle w:val="NotesHeading"/>
        <w:rPr>
          <w:rFonts w:ascii="Huawei Sans" w:eastAsia="方正兰亭黑简体" w:hAnsi="Huawei Sans"/>
          <w:b/>
        </w:rPr>
      </w:pPr>
      <w:r w:rsidRPr="00D967AC">
        <w:rPr>
          <w:rFonts w:ascii="Huawei Sans" w:eastAsia="方正兰亭黑简体" w:hAnsi="Huawei Sans"/>
        </w:rPr>
        <w:drawing>
          <wp:inline distT="0" distB="0" distL="0" distR="0" wp14:anchorId="39198991" wp14:editId="23BF4270">
            <wp:extent cx="754381" cy="267463"/>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0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4381" cy="267463"/>
                    </a:xfrm>
                    <a:prstGeom prst="rect">
                      <a:avLst/>
                    </a:prstGeom>
                  </pic:spPr>
                </pic:pic>
              </a:graphicData>
            </a:graphic>
          </wp:inline>
        </w:drawing>
      </w:r>
    </w:p>
    <w:p w14:paraId="051591FA" w14:textId="77777777" w:rsidR="000A4A2C" w:rsidRPr="00D967AC" w:rsidRDefault="000A4A2C" w:rsidP="000A4A2C">
      <w:pPr>
        <w:pStyle w:val="1e"/>
      </w:pPr>
      <w:r w:rsidRPr="00D967AC">
        <w:rPr>
          <w:rFonts w:hint="eastAsia"/>
        </w:rPr>
        <w:t>A maximum of two hubs can be created. If two hubs are selected, only the active/standby mode is supported, that is, one is the active hub and the other is the standby hub.</w:t>
      </w:r>
    </w:p>
    <w:p w14:paraId="278DE921" w14:textId="77777777" w:rsidR="000A4A2C" w:rsidRPr="00D967AC" w:rsidRDefault="000A4A2C" w:rsidP="000A4A2C">
      <w:pPr>
        <w:pStyle w:val="1e"/>
      </w:pPr>
      <w:r w:rsidRPr="00D967AC">
        <w:rPr>
          <w:rFonts w:hint="eastAsia"/>
        </w:rPr>
        <w:t xml:space="preserve"># The configuration of </w:t>
      </w:r>
      <w:r w:rsidRPr="00D967AC">
        <w:rPr>
          <w:rFonts w:hint="eastAsia"/>
          <w:b/>
        </w:rPr>
        <w:t>Course Development</w:t>
      </w:r>
      <w:r w:rsidRPr="00D967AC">
        <w:rPr>
          <w:rFonts w:hint="eastAsia"/>
        </w:rPr>
        <w:t xml:space="preserve"> is similar and is not provided.</w:t>
      </w:r>
    </w:p>
    <w:p w14:paraId="0A357181" w14:textId="77777777" w:rsidR="000A4A2C" w:rsidRPr="00D967AC" w:rsidRDefault="000A4A2C" w:rsidP="000A4A2C">
      <w:pPr>
        <w:pStyle w:val="1e"/>
      </w:pPr>
      <w:r w:rsidRPr="00D967AC">
        <w:rPr>
          <w:rFonts w:hint="eastAsia"/>
        </w:rPr>
        <w:t># Configure the overlay service. The main purpose of the overlay service is to set the LAN-side network segment used by related services.</w:t>
      </w:r>
    </w:p>
    <w:p w14:paraId="3F502586" w14:textId="77777777" w:rsidR="000A4A2C" w:rsidRPr="00D967AC" w:rsidRDefault="000A4A2C" w:rsidP="000A4A2C">
      <w:pPr>
        <w:pStyle w:val="1e"/>
      </w:pPr>
      <w:r w:rsidRPr="00D967AC">
        <w:rPr>
          <w:rFonts w:hint="eastAsia"/>
        </w:rPr>
        <w:t># The planning of the overlay service is as follows.</w:t>
      </w:r>
    </w:p>
    <w:tbl>
      <w:tblPr>
        <w:tblStyle w:val="Table"/>
        <w:tblW w:w="9639" w:type="dxa"/>
        <w:jc w:val="center"/>
        <w:tblInd w:w="0" w:type="dxa"/>
        <w:tblLayout w:type="fixed"/>
        <w:tblLook w:val="04A0" w:firstRow="1" w:lastRow="0" w:firstColumn="1" w:lastColumn="0" w:noHBand="0" w:noVBand="1"/>
      </w:tblPr>
      <w:tblGrid>
        <w:gridCol w:w="1513"/>
        <w:gridCol w:w="1134"/>
        <w:gridCol w:w="952"/>
        <w:gridCol w:w="1176"/>
        <w:gridCol w:w="798"/>
        <w:gridCol w:w="1777"/>
        <w:gridCol w:w="1158"/>
        <w:gridCol w:w="1131"/>
      </w:tblGrid>
      <w:tr w:rsidR="000A4A2C" w:rsidRPr="00D967AC" w14:paraId="5300BF50" w14:textId="77777777" w:rsidTr="000A4A2C">
        <w:trPr>
          <w:cnfStyle w:val="100000000000" w:firstRow="1" w:lastRow="0" w:firstColumn="0" w:lastColumn="0" w:oddVBand="0" w:evenVBand="0" w:oddHBand="0" w:evenHBand="0" w:firstRowFirstColumn="0" w:firstRowLastColumn="0" w:lastRowFirstColumn="0" w:lastRowLastColumn="0"/>
          <w:cantSplit w:val="0"/>
          <w:tblHeader/>
          <w:jc w:val="center"/>
        </w:trPr>
        <w:tc>
          <w:tcPr>
            <w:tcW w:w="1513" w:type="dxa"/>
            <w:tcBorders>
              <w:top w:val="single" w:sz="18" w:space="0" w:color="auto"/>
              <w:left w:val="single" w:sz="18" w:space="0" w:color="auto"/>
            </w:tcBorders>
            <w:vAlign w:val="center"/>
          </w:tcPr>
          <w:p w14:paraId="00BC6059" w14:textId="77777777" w:rsidR="000A4A2C" w:rsidRPr="00D967AC" w:rsidRDefault="000A4A2C" w:rsidP="000A4A2C">
            <w:pPr>
              <w:pStyle w:val="TableHeading"/>
              <w:rPr>
                <w:rFonts w:ascii="Huawei Sans" w:eastAsia="方正兰亭黑简体" w:hAnsi="Huawei Sans"/>
                <w:b/>
                <w:bCs w:val="0"/>
              </w:rPr>
            </w:pPr>
            <w:bookmarkStart w:id="247" w:name="_Hlk61619801"/>
            <w:r w:rsidRPr="00D967AC">
              <w:rPr>
                <w:rFonts w:ascii="Huawei Sans" w:eastAsia="方正兰亭黑简体" w:hAnsi="Huawei Sans" w:hint="eastAsia"/>
                <w:b/>
                <w:bCs w:val="0"/>
              </w:rPr>
              <w:t>Virtual Network</w:t>
            </w:r>
          </w:p>
        </w:tc>
        <w:tc>
          <w:tcPr>
            <w:tcW w:w="1134" w:type="dxa"/>
            <w:tcBorders>
              <w:top w:val="single" w:sz="18" w:space="0" w:color="auto"/>
            </w:tcBorders>
            <w:vAlign w:val="center"/>
          </w:tcPr>
          <w:p w14:paraId="55C8E191"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Site</w:t>
            </w:r>
          </w:p>
        </w:tc>
        <w:tc>
          <w:tcPr>
            <w:tcW w:w="952" w:type="dxa"/>
            <w:tcBorders>
              <w:top w:val="single" w:sz="18" w:space="0" w:color="auto"/>
            </w:tcBorders>
            <w:vAlign w:val="center"/>
          </w:tcPr>
          <w:p w14:paraId="16824A1A"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Device</w:t>
            </w:r>
          </w:p>
        </w:tc>
        <w:tc>
          <w:tcPr>
            <w:tcW w:w="1176" w:type="dxa"/>
            <w:tcBorders>
              <w:top w:val="single" w:sz="18" w:space="0" w:color="auto"/>
            </w:tcBorders>
            <w:vAlign w:val="center"/>
          </w:tcPr>
          <w:p w14:paraId="1F617EE5"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Physical Interface</w:t>
            </w:r>
          </w:p>
        </w:tc>
        <w:tc>
          <w:tcPr>
            <w:tcW w:w="798" w:type="dxa"/>
            <w:tcBorders>
              <w:top w:val="single" w:sz="18" w:space="0" w:color="auto"/>
            </w:tcBorders>
            <w:vAlign w:val="center"/>
          </w:tcPr>
          <w:p w14:paraId="7A4DDA8C"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VLAN</w:t>
            </w:r>
          </w:p>
        </w:tc>
        <w:tc>
          <w:tcPr>
            <w:tcW w:w="1777" w:type="dxa"/>
            <w:tcBorders>
              <w:top w:val="single" w:sz="18" w:space="0" w:color="auto"/>
            </w:tcBorders>
            <w:vAlign w:val="center"/>
          </w:tcPr>
          <w:p w14:paraId="17C63861"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b/>
                <w:bCs w:val="0"/>
              </w:rPr>
              <w:t>IP Address</w:t>
            </w:r>
          </w:p>
        </w:tc>
        <w:tc>
          <w:tcPr>
            <w:tcW w:w="1158" w:type="dxa"/>
            <w:tcBorders>
              <w:top w:val="single" w:sz="18" w:space="0" w:color="auto"/>
            </w:tcBorders>
            <w:vAlign w:val="center"/>
          </w:tcPr>
          <w:p w14:paraId="2A6D9D1C"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b/>
                <w:bCs w:val="0"/>
              </w:rPr>
              <w:t>LAN Routing Protocol</w:t>
            </w:r>
          </w:p>
        </w:tc>
        <w:tc>
          <w:tcPr>
            <w:tcW w:w="1131" w:type="dxa"/>
            <w:tcBorders>
              <w:top w:val="single" w:sz="18" w:space="0" w:color="auto"/>
              <w:right w:val="single" w:sz="18" w:space="0" w:color="auto"/>
            </w:tcBorders>
            <w:vAlign w:val="center"/>
          </w:tcPr>
          <w:p w14:paraId="4A30F3AB"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Protocol Interface</w:t>
            </w:r>
          </w:p>
        </w:tc>
      </w:tr>
      <w:tr w:rsidR="000A4A2C" w:rsidRPr="00D967AC" w14:paraId="5C3D0A55" w14:textId="77777777" w:rsidTr="000A4A2C">
        <w:trPr>
          <w:cantSplit w:val="0"/>
          <w:jc w:val="center"/>
        </w:trPr>
        <w:tc>
          <w:tcPr>
            <w:tcW w:w="1513" w:type="dxa"/>
            <w:vMerge w:val="restart"/>
            <w:tcBorders>
              <w:left w:val="single" w:sz="18" w:space="0" w:color="auto"/>
            </w:tcBorders>
          </w:tcPr>
          <w:p w14:paraId="5EB831E2" w14:textId="77777777" w:rsidR="000A4A2C" w:rsidRPr="00D967AC" w:rsidRDefault="000A4A2C" w:rsidP="000A4A2C">
            <w:pPr>
              <w:pStyle w:val="TableText"/>
            </w:pPr>
            <w:r w:rsidRPr="00D967AC">
              <w:t>Online Training</w:t>
            </w:r>
          </w:p>
        </w:tc>
        <w:tc>
          <w:tcPr>
            <w:tcW w:w="1134" w:type="dxa"/>
          </w:tcPr>
          <w:p w14:paraId="5B5E926D" w14:textId="77777777" w:rsidR="000A4A2C" w:rsidRPr="00D967AC" w:rsidRDefault="000A4A2C" w:rsidP="000A4A2C">
            <w:pPr>
              <w:pStyle w:val="TableText"/>
            </w:pPr>
            <w:r w:rsidRPr="00D967AC">
              <w:t>HQ</w:t>
            </w:r>
          </w:p>
        </w:tc>
        <w:tc>
          <w:tcPr>
            <w:tcW w:w="952" w:type="dxa"/>
          </w:tcPr>
          <w:p w14:paraId="56244BF1" w14:textId="77777777" w:rsidR="000A4A2C" w:rsidRPr="00D967AC" w:rsidRDefault="000A4A2C" w:rsidP="000A4A2C">
            <w:pPr>
              <w:pStyle w:val="TableText"/>
            </w:pPr>
            <w:r w:rsidRPr="00D967AC">
              <w:t>HQ-R1</w:t>
            </w:r>
          </w:p>
        </w:tc>
        <w:tc>
          <w:tcPr>
            <w:tcW w:w="1176" w:type="dxa"/>
          </w:tcPr>
          <w:p w14:paraId="49824F6A" w14:textId="77777777" w:rsidR="000A4A2C" w:rsidRPr="00D967AC" w:rsidRDefault="000A4A2C" w:rsidP="000A4A2C">
            <w:pPr>
              <w:pStyle w:val="TableText"/>
            </w:pPr>
            <w:r w:rsidRPr="00D967AC">
              <w:t>G0/0/0</w:t>
            </w:r>
          </w:p>
        </w:tc>
        <w:tc>
          <w:tcPr>
            <w:tcW w:w="798" w:type="dxa"/>
          </w:tcPr>
          <w:p w14:paraId="272D80CF" w14:textId="77777777" w:rsidR="000A4A2C" w:rsidRPr="00D967AC" w:rsidRDefault="000A4A2C" w:rsidP="000A4A2C">
            <w:pPr>
              <w:pStyle w:val="TableText"/>
            </w:pPr>
            <w:r w:rsidRPr="00D967AC">
              <w:t>11</w:t>
            </w:r>
          </w:p>
        </w:tc>
        <w:tc>
          <w:tcPr>
            <w:tcW w:w="1777" w:type="dxa"/>
          </w:tcPr>
          <w:p w14:paraId="17B33CE0" w14:textId="77777777" w:rsidR="000A4A2C" w:rsidRPr="00D967AC" w:rsidRDefault="000A4A2C" w:rsidP="000A4A2C">
            <w:pPr>
              <w:pStyle w:val="TableText"/>
            </w:pPr>
            <w:r w:rsidRPr="00D967AC">
              <w:t>192.168.11.2/30</w:t>
            </w:r>
          </w:p>
        </w:tc>
        <w:tc>
          <w:tcPr>
            <w:tcW w:w="1158" w:type="dxa"/>
          </w:tcPr>
          <w:p w14:paraId="52330F47" w14:textId="77777777" w:rsidR="000A4A2C" w:rsidRPr="00D967AC" w:rsidRDefault="000A4A2C" w:rsidP="000A4A2C">
            <w:pPr>
              <w:pStyle w:val="TableText"/>
            </w:pPr>
            <w:r w:rsidRPr="00D967AC">
              <w:t>OSPF</w:t>
            </w:r>
          </w:p>
        </w:tc>
        <w:tc>
          <w:tcPr>
            <w:tcW w:w="1131" w:type="dxa"/>
            <w:tcBorders>
              <w:right w:val="single" w:sz="18" w:space="0" w:color="auto"/>
            </w:tcBorders>
          </w:tcPr>
          <w:p w14:paraId="0BDDEF96" w14:textId="77777777" w:rsidR="000A4A2C" w:rsidRPr="00D967AC" w:rsidRDefault="000A4A2C" w:rsidP="000A4A2C">
            <w:pPr>
              <w:pStyle w:val="TableText"/>
            </w:pPr>
            <w:r w:rsidRPr="00D967AC">
              <w:t>VLANIF 11</w:t>
            </w:r>
          </w:p>
        </w:tc>
      </w:tr>
      <w:tr w:rsidR="000A4A2C" w:rsidRPr="00D967AC" w14:paraId="6F78C510" w14:textId="77777777" w:rsidTr="000A4A2C">
        <w:trPr>
          <w:cantSplit w:val="0"/>
          <w:jc w:val="center"/>
        </w:trPr>
        <w:tc>
          <w:tcPr>
            <w:tcW w:w="1513" w:type="dxa"/>
            <w:vMerge/>
            <w:tcBorders>
              <w:left w:val="single" w:sz="18" w:space="0" w:color="auto"/>
            </w:tcBorders>
          </w:tcPr>
          <w:p w14:paraId="2CC24B9A" w14:textId="77777777" w:rsidR="000A4A2C" w:rsidRPr="00D967AC" w:rsidRDefault="000A4A2C" w:rsidP="000A4A2C">
            <w:pPr>
              <w:pStyle w:val="TableText"/>
            </w:pPr>
          </w:p>
        </w:tc>
        <w:tc>
          <w:tcPr>
            <w:tcW w:w="1134" w:type="dxa"/>
          </w:tcPr>
          <w:p w14:paraId="34DB1BED" w14:textId="77777777" w:rsidR="000A4A2C" w:rsidRPr="00D967AC" w:rsidRDefault="000A4A2C" w:rsidP="000A4A2C">
            <w:pPr>
              <w:pStyle w:val="TableText"/>
            </w:pPr>
            <w:r w:rsidRPr="00D967AC">
              <w:t>Branch_A</w:t>
            </w:r>
          </w:p>
        </w:tc>
        <w:tc>
          <w:tcPr>
            <w:tcW w:w="952" w:type="dxa"/>
          </w:tcPr>
          <w:p w14:paraId="54CB29CA" w14:textId="77777777" w:rsidR="000A4A2C" w:rsidRPr="00D967AC" w:rsidRDefault="000A4A2C" w:rsidP="000A4A2C">
            <w:pPr>
              <w:pStyle w:val="TableText"/>
            </w:pPr>
            <w:r w:rsidRPr="00D967AC">
              <w:t>Branch-A-R1</w:t>
            </w:r>
          </w:p>
        </w:tc>
        <w:tc>
          <w:tcPr>
            <w:tcW w:w="1176" w:type="dxa"/>
          </w:tcPr>
          <w:p w14:paraId="110F0A4B" w14:textId="77777777" w:rsidR="000A4A2C" w:rsidRPr="00D967AC" w:rsidRDefault="000A4A2C" w:rsidP="000A4A2C">
            <w:pPr>
              <w:pStyle w:val="TableText"/>
            </w:pPr>
            <w:r w:rsidRPr="00D967AC">
              <w:t>G0/0/0</w:t>
            </w:r>
          </w:p>
        </w:tc>
        <w:tc>
          <w:tcPr>
            <w:tcW w:w="798" w:type="dxa"/>
          </w:tcPr>
          <w:p w14:paraId="090AA5E8" w14:textId="77777777" w:rsidR="000A4A2C" w:rsidRPr="00D967AC" w:rsidRDefault="000A4A2C" w:rsidP="000A4A2C">
            <w:pPr>
              <w:pStyle w:val="TableText"/>
            </w:pPr>
            <w:r w:rsidRPr="00D967AC">
              <w:t>21</w:t>
            </w:r>
          </w:p>
        </w:tc>
        <w:tc>
          <w:tcPr>
            <w:tcW w:w="1777" w:type="dxa"/>
          </w:tcPr>
          <w:p w14:paraId="788B73C5" w14:textId="77777777" w:rsidR="000A4A2C" w:rsidRPr="00D967AC" w:rsidRDefault="000A4A2C" w:rsidP="000A4A2C">
            <w:pPr>
              <w:pStyle w:val="TableText"/>
            </w:pPr>
            <w:r w:rsidRPr="00D967AC">
              <w:t>192.168.21.2/30</w:t>
            </w:r>
          </w:p>
        </w:tc>
        <w:tc>
          <w:tcPr>
            <w:tcW w:w="1158" w:type="dxa"/>
          </w:tcPr>
          <w:p w14:paraId="18E53924" w14:textId="77777777" w:rsidR="000A4A2C" w:rsidRPr="00D967AC" w:rsidRDefault="000A4A2C" w:rsidP="000A4A2C">
            <w:pPr>
              <w:pStyle w:val="TableText"/>
            </w:pPr>
            <w:r w:rsidRPr="00D967AC">
              <w:t>OSPF</w:t>
            </w:r>
          </w:p>
        </w:tc>
        <w:tc>
          <w:tcPr>
            <w:tcW w:w="1131" w:type="dxa"/>
            <w:tcBorders>
              <w:right w:val="single" w:sz="18" w:space="0" w:color="auto"/>
            </w:tcBorders>
          </w:tcPr>
          <w:p w14:paraId="2CCDD533" w14:textId="77777777" w:rsidR="000A4A2C" w:rsidRPr="00D967AC" w:rsidRDefault="000A4A2C" w:rsidP="000A4A2C">
            <w:pPr>
              <w:pStyle w:val="TableText"/>
            </w:pPr>
            <w:r w:rsidRPr="00D967AC">
              <w:t>VLANIF 21</w:t>
            </w:r>
          </w:p>
        </w:tc>
      </w:tr>
      <w:tr w:rsidR="000A4A2C" w:rsidRPr="00D967AC" w14:paraId="15A33EDF" w14:textId="77777777" w:rsidTr="000A4A2C">
        <w:trPr>
          <w:cantSplit w:val="0"/>
          <w:jc w:val="center"/>
        </w:trPr>
        <w:tc>
          <w:tcPr>
            <w:tcW w:w="1513" w:type="dxa"/>
            <w:vMerge/>
            <w:tcBorders>
              <w:left w:val="single" w:sz="18" w:space="0" w:color="auto"/>
            </w:tcBorders>
          </w:tcPr>
          <w:p w14:paraId="072CF838" w14:textId="77777777" w:rsidR="000A4A2C" w:rsidRPr="00D967AC" w:rsidRDefault="000A4A2C" w:rsidP="000A4A2C">
            <w:pPr>
              <w:pStyle w:val="TableText"/>
            </w:pPr>
          </w:p>
        </w:tc>
        <w:tc>
          <w:tcPr>
            <w:tcW w:w="1134" w:type="dxa"/>
          </w:tcPr>
          <w:p w14:paraId="633B2421" w14:textId="77777777" w:rsidR="000A4A2C" w:rsidRPr="00D967AC" w:rsidRDefault="000A4A2C" w:rsidP="000A4A2C">
            <w:pPr>
              <w:pStyle w:val="TableText"/>
            </w:pPr>
            <w:r w:rsidRPr="00D967AC">
              <w:t>Branch_B</w:t>
            </w:r>
          </w:p>
        </w:tc>
        <w:tc>
          <w:tcPr>
            <w:tcW w:w="952" w:type="dxa"/>
          </w:tcPr>
          <w:p w14:paraId="6EE5F122" w14:textId="77777777" w:rsidR="000A4A2C" w:rsidRPr="00D967AC" w:rsidRDefault="000A4A2C" w:rsidP="000A4A2C">
            <w:pPr>
              <w:pStyle w:val="TableText"/>
            </w:pPr>
            <w:r w:rsidRPr="00D967AC">
              <w:t>Branch-B-R1</w:t>
            </w:r>
          </w:p>
        </w:tc>
        <w:tc>
          <w:tcPr>
            <w:tcW w:w="1176" w:type="dxa"/>
          </w:tcPr>
          <w:p w14:paraId="06609BD1" w14:textId="77777777" w:rsidR="000A4A2C" w:rsidRPr="00D967AC" w:rsidRDefault="000A4A2C" w:rsidP="000A4A2C">
            <w:pPr>
              <w:pStyle w:val="TableText"/>
            </w:pPr>
            <w:r w:rsidRPr="00D967AC">
              <w:t>G0/0/0</w:t>
            </w:r>
          </w:p>
        </w:tc>
        <w:tc>
          <w:tcPr>
            <w:tcW w:w="798" w:type="dxa"/>
          </w:tcPr>
          <w:p w14:paraId="43465B25" w14:textId="77777777" w:rsidR="000A4A2C" w:rsidRPr="00D967AC" w:rsidRDefault="000A4A2C" w:rsidP="000A4A2C">
            <w:pPr>
              <w:pStyle w:val="TableText"/>
            </w:pPr>
            <w:r w:rsidRPr="00D967AC">
              <w:t>31</w:t>
            </w:r>
          </w:p>
        </w:tc>
        <w:tc>
          <w:tcPr>
            <w:tcW w:w="1777" w:type="dxa"/>
          </w:tcPr>
          <w:p w14:paraId="7D237972" w14:textId="77777777" w:rsidR="000A4A2C" w:rsidRPr="00D967AC" w:rsidRDefault="000A4A2C" w:rsidP="000A4A2C">
            <w:pPr>
              <w:pStyle w:val="TableText"/>
            </w:pPr>
            <w:r w:rsidRPr="00D967AC">
              <w:t>192.168.31.2/30</w:t>
            </w:r>
          </w:p>
        </w:tc>
        <w:tc>
          <w:tcPr>
            <w:tcW w:w="1158" w:type="dxa"/>
          </w:tcPr>
          <w:p w14:paraId="54F716E7" w14:textId="77777777" w:rsidR="000A4A2C" w:rsidRPr="00D967AC" w:rsidRDefault="000A4A2C" w:rsidP="000A4A2C">
            <w:pPr>
              <w:pStyle w:val="TableText"/>
            </w:pPr>
            <w:r w:rsidRPr="00D967AC">
              <w:t>OSPF</w:t>
            </w:r>
          </w:p>
        </w:tc>
        <w:tc>
          <w:tcPr>
            <w:tcW w:w="1131" w:type="dxa"/>
            <w:tcBorders>
              <w:right w:val="single" w:sz="18" w:space="0" w:color="auto"/>
            </w:tcBorders>
          </w:tcPr>
          <w:p w14:paraId="26368BF0" w14:textId="77777777" w:rsidR="000A4A2C" w:rsidRPr="00D967AC" w:rsidRDefault="000A4A2C" w:rsidP="000A4A2C">
            <w:pPr>
              <w:pStyle w:val="TableText"/>
            </w:pPr>
            <w:r w:rsidRPr="00D967AC">
              <w:t>VLANIF31</w:t>
            </w:r>
          </w:p>
        </w:tc>
      </w:tr>
      <w:tr w:rsidR="000A4A2C" w:rsidRPr="00D967AC" w14:paraId="274FA73A" w14:textId="77777777" w:rsidTr="000A4A2C">
        <w:trPr>
          <w:cantSplit w:val="0"/>
          <w:jc w:val="center"/>
        </w:trPr>
        <w:tc>
          <w:tcPr>
            <w:tcW w:w="1513" w:type="dxa"/>
            <w:vMerge/>
            <w:tcBorders>
              <w:left w:val="single" w:sz="18" w:space="0" w:color="auto"/>
            </w:tcBorders>
          </w:tcPr>
          <w:p w14:paraId="32AFABD5" w14:textId="77777777" w:rsidR="000A4A2C" w:rsidRPr="00D967AC" w:rsidRDefault="000A4A2C" w:rsidP="000A4A2C">
            <w:pPr>
              <w:pStyle w:val="TableText"/>
            </w:pPr>
          </w:p>
        </w:tc>
        <w:tc>
          <w:tcPr>
            <w:tcW w:w="1134" w:type="dxa"/>
          </w:tcPr>
          <w:p w14:paraId="185FD469" w14:textId="77777777" w:rsidR="000A4A2C" w:rsidRPr="00D967AC" w:rsidRDefault="000A4A2C" w:rsidP="000A4A2C">
            <w:pPr>
              <w:pStyle w:val="TableText"/>
            </w:pPr>
            <w:r w:rsidRPr="00D967AC">
              <w:t>Branch_C</w:t>
            </w:r>
          </w:p>
        </w:tc>
        <w:tc>
          <w:tcPr>
            <w:tcW w:w="952" w:type="dxa"/>
          </w:tcPr>
          <w:p w14:paraId="2F64854E" w14:textId="77777777" w:rsidR="000A4A2C" w:rsidRPr="00D967AC" w:rsidRDefault="000A4A2C" w:rsidP="000A4A2C">
            <w:pPr>
              <w:pStyle w:val="TableText"/>
            </w:pPr>
            <w:r w:rsidRPr="00D967AC">
              <w:t>Branch-C-R1</w:t>
            </w:r>
          </w:p>
        </w:tc>
        <w:tc>
          <w:tcPr>
            <w:tcW w:w="1176" w:type="dxa"/>
          </w:tcPr>
          <w:p w14:paraId="3E5ACDEA" w14:textId="77777777" w:rsidR="000A4A2C" w:rsidRPr="00D967AC" w:rsidRDefault="000A4A2C" w:rsidP="000A4A2C">
            <w:pPr>
              <w:pStyle w:val="TableText"/>
            </w:pPr>
            <w:r w:rsidRPr="00D967AC">
              <w:t>G0/0/0</w:t>
            </w:r>
          </w:p>
        </w:tc>
        <w:tc>
          <w:tcPr>
            <w:tcW w:w="798" w:type="dxa"/>
          </w:tcPr>
          <w:p w14:paraId="3C9A55E9" w14:textId="77777777" w:rsidR="000A4A2C" w:rsidRPr="00D967AC" w:rsidRDefault="000A4A2C" w:rsidP="000A4A2C">
            <w:pPr>
              <w:pStyle w:val="TableText"/>
            </w:pPr>
            <w:r w:rsidRPr="00D967AC">
              <w:t>41</w:t>
            </w:r>
          </w:p>
        </w:tc>
        <w:tc>
          <w:tcPr>
            <w:tcW w:w="1777" w:type="dxa"/>
          </w:tcPr>
          <w:p w14:paraId="07DEA590" w14:textId="77777777" w:rsidR="000A4A2C" w:rsidRPr="00D967AC" w:rsidRDefault="000A4A2C" w:rsidP="000A4A2C">
            <w:pPr>
              <w:pStyle w:val="TableText"/>
            </w:pPr>
            <w:r w:rsidRPr="00D967AC">
              <w:t>192.168.41.2/30</w:t>
            </w:r>
          </w:p>
        </w:tc>
        <w:tc>
          <w:tcPr>
            <w:tcW w:w="1158" w:type="dxa"/>
          </w:tcPr>
          <w:p w14:paraId="03823798" w14:textId="77777777" w:rsidR="000A4A2C" w:rsidRPr="00D967AC" w:rsidRDefault="000A4A2C" w:rsidP="000A4A2C">
            <w:pPr>
              <w:pStyle w:val="TableText"/>
            </w:pPr>
            <w:r w:rsidRPr="00D967AC">
              <w:t>OSPF</w:t>
            </w:r>
          </w:p>
        </w:tc>
        <w:tc>
          <w:tcPr>
            <w:tcW w:w="1131" w:type="dxa"/>
            <w:tcBorders>
              <w:right w:val="single" w:sz="18" w:space="0" w:color="auto"/>
            </w:tcBorders>
          </w:tcPr>
          <w:p w14:paraId="359B7120" w14:textId="77777777" w:rsidR="000A4A2C" w:rsidRPr="00D967AC" w:rsidRDefault="000A4A2C" w:rsidP="000A4A2C">
            <w:pPr>
              <w:pStyle w:val="TableText"/>
            </w:pPr>
            <w:r w:rsidRPr="00D967AC">
              <w:t>VLANIF 41</w:t>
            </w:r>
          </w:p>
        </w:tc>
      </w:tr>
      <w:tr w:rsidR="000A4A2C" w:rsidRPr="00D967AC" w14:paraId="3292518C" w14:textId="77777777" w:rsidTr="000A4A2C">
        <w:trPr>
          <w:cantSplit w:val="0"/>
          <w:jc w:val="center"/>
        </w:trPr>
        <w:tc>
          <w:tcPr>
            <w:tcW w:w="1513" w:type="dxa"/>
            <w:vMerge w:val="restart"/>
            <w:tcBorders>
              <w:left w:val="single" w:sz="18" w:space="0" w:color="auto"/>
            </w:tcBorders>
          </w:tcPr>
          <w:p w14:paraId="35CF244D" w14:textId="77777777" w:rsidR="000A4A2C" w:rsidRPr="00D967AC" w:rsidRDefault="000A4A2C" w:rsidP="000A4A2C">
            <w:pPr>
              <w:pStyle w:val="TableText"/>
            </w:pPr>
            <w:r w:rsidRPr="00D967AC">
              <w:t>Course Development</w:t>
            </w:r>
          </w:p>
        </w:tc>
        <w:tc>
          <w:tcPr>
            <w:tcW w:w="1134" w:type="dxa"/>
          </w:tcPr>
          <w:p w14:paraId="66B07BB5" w14:textId="77777777" w:rsidR="000A4A2C" w:rsidRPr="00D967AC" w:rsidRDefault="000A4A2C" w:rsidP="000A4A2C">
            <w:pPr>
              <w:pStyle w:val="TableText"/>
            </w:pPr>
            <w:r w:rsidRPr="00D967AC">
              <w:t>HQ</w:t>
            </w:r>
          </w:p>
        </w:tc>
        <w:tc>
          <w:tcPr>
            <w:tcW w:w="952" w:type="dxa"/>
          </w:tcPr>
          <w:p w14:paraId="1B86B183" w14:textId="77777777" w:rsidR="000A4A2C" w:rsidRPr="00D967AC" w:rsidRDefault="000A4A2C" w:rsidP="000A4A2C">
            <w:pPr>
              <w:pStyle w:val="TableText"/>
            </w:pPr>
            <w:r w:rsidRPr="00D967AC">
              <w:t>HQ-R2</w:t>
            </w:r>
          </w:p>
        </w:tc>
        <w:tc>
          <w:tcPr>
            <w:tcW w:w="1176" w:type="dxa"/>
          </w:tcPr>
          <w:p w14:paraId="1954B181" w14:textId="77777777" w:rsidR="000A4A2C" w:rsidRPr="00D967AC" w:rsidRDefault="000A4A2C" w:rsidP="000A4A2C">
            <w:pPr>
              <w:pStyle w:val="TableText"/>
            </w:pPr>
            <w:r w:rsidRPr="00D967AC">
              <w:t>G0/0/0</w:t>
            </w:r>
          </w:p>
        </w:tc>
        <w:tc>
          <w:tcPr>
            <w:tcW w:w="798" w:type="dxa"/>
          </w:tcPr>
          <w:p w14:paraId="612A5D34" w14:textId="77777777" w:rsidR="000A4A2C" w:rsidRPr="00D967AC" w:rsidRDefault="000A4A2C" w:rsidP="000A4A2C">
            <w:pPr>
              <w:pStyle w:val="TableText"/>
            </w:pPr>
            <w:r w:rsidRPr="00D967AC">
              <w:t>12</w:t>
            </w:r>
          </w:p>
        </w:tc>
        <w:tc>
          <w:tcPr>
            <w:tcW w:w="1777" w:type="dxa"/>
          </w:tcPr>
          <w:p w14:paraId="31468EB3" w14:textId="77777777" w:rsidR="000A4A2C" w:rsidRPr="00D967AC" w:rsidRDefault="000A4A2C" w:rsidP="000A4A2C">
            <w:pPr>
              <w:pStyle w:val="TableText"/>
            </w:pPr>
            <w:r w:rsidRPr="00D967AC">
              <w:t>192.168.12.2/30</w:t>
            </w:r>
          </w:p>
        </w:tc>
        <w:tc>
          <w:tcPr>
            <w:tcW w:w="1158" w:type="dxa"/>
          </w:tcPr>
          <w:p w14:paraId="7ADD37B3" w14:textId="77777777" w:rsidR="000A4A2C" w:rsidRPr="00D967AC" w:rsidRDefault="000A4A2C" w:rsidP="000A4A2C">
            <w:pPr>
              <w:pStyle w:val="TableText"/>
            </w:pPr>
            <w:r w:rsidRPr="00D967AC">
              <w:t>OSPF</w:t>
            </w:r>
          </w:p>
        </w:tc>
        <w:tc>
          <w:tcPr>
            <w:tcW w:w="1131" w:type="dxa"/>
            <w:tcBorders>
              <w:right w:val="single" w:sz="18" w:space="0" w:color="auto"/>
            </w:tcBorders>
          </w:tcPr>
          <w:p w14:paraId="13AEC398" w14:textId="77777777" w:rsidR="000A4A2C" w:rsidRPr="00D967AC" w:rsidRDefault="000A4A2C" w:rsidP="000A4A2C">
            <w:pPr>
              <w:pStyle w:val="TableText"/>
            </w:pPr>
            <w:r w:rsidRPr="00D967AC">
              <w:t>VLANIF 12</w:t>
            </w:r>
          </w:p>
        </w:tc>
      </w:tr>
      <w:tr w:rsidR="000A4A2C" w:rsidRPr="00D967AC" w14:paraId="62804FB6" w14:textId="77777777" w:rsidTr="000A4A2C">
        <w:trPr>
          <w:cantSplit w:val="0"/>
          <w:jc w:val="center"/>
        </w:trPr>
        <w:tc>
          <w:tcPr>
            <w:tcW w:w="1513" w:type="dxa"/>
            <w:vMerge/>
            <w:tcBorders>
              <w:left w:val="single" w:sz="18" w:space="0" w:color="auto"/>
            </w:tcBorders>
          </w:tcPr>
          <w:p w14:paraId="324F2B99" w14:textId="77777777" w:rsidR="000A4A2C" w:rsidRPr="00D967AC" w:rsidRDefault="000A4A2C" w:rsidP="000A4A2C">
            <w:pPr>
              <w:pStyle w:val="TableText"/>
            </w:pPr>
          </w:p>
        </w:tc>
        <w:tc>
          <w:tcPr>
            <w:tcW w:w="1134" w:type="dxa"/>
          </w:tcPr>
          <w:p w14:paraId="224847DA" w14:textId="77777777" w:rsidR="000A4A2C" w:rsidRPr="00D967AC" w:rsidRDefault="000A4A2C" w:rsidP="000A4A2C">
            <w:pPr>
              <w:pStyle w:val="TableText"/>
            </w:pPr>
            <w:r w:rsidRPr="00D967AC">
              <w:t>Branch_A</w:t>
            </w:r>
          </w:p>
        </w:tc>
        <w:tc>
          <w:tcPr>
            <w:tcW w:w="952" w:type="dxa"/>
          </w:tcPr>
          <w:p w14:paraId="49F943AC" w14:textId="77777777" w:rsidR="000A4A2C" w:rsidRPr="00D967AC" w:rsidRDefault="000A4A2C" w:rsidP="000A4A2C">
            <w:pPr>
              <w:pStyle w:val="TableText"/>
            </w:pPr>
            <w:r w:rsidRPr="00D967AC">
              <w:t>Branch-A-R2</w:t>
            </w:r>
          </w:p>
        </w:tc>
        <w:tc>
          <w:tcPr>
            <w:tcW w:w="1176" w:type="dxa"/>
          </w:tcPr>
          <w:p w14:paraId="7AA5F047" w14:textId="77777777" w:rsidR="000A4A2C" w:rsidRPr="00D967AC" w:rsidRDefault="000A4A2C" w:rsidP="000A4A2C">
            <w:pPr>
              <w:pStyle w:val="TableText"/>
            </w:pPr>
            <w:r w:rsidRPr="00D967AC">
              <w:t>G0/0/0</w:t>
            </w:r>
          </w:p>
        </w:tc>
        <w:tc>
          <w:tcPr>
            <w:tcW w:w="798" w:type="dxa"/>
          </w:tcPr>
          <w:p w14:paraId="4AFFC8FB" w14:textId="77777777" w:rsidR="000A4A2C" w:rsidRPr="00D967AC" w:rsidRDefault="000A4A2C" w:rsidP="000A4A2C">
            <w:pPr>
              <w:pStyle w:val="TableText"/>
            </w:pPr>
            <w:r w:rsidRPr="00D967AC">
              <w:t>22</w:t>
            </w:r>
          </w:p>
        </w:tc>
        <w:tc>
          <w:tcPr>
            <w:tcW w:w="1777" w:type="dxa"/>
          </w:tcPr>
          <w:p w14:paraId="51CE2252" w14:textId="77777777" w:rsidR="000A4A2C" w:rsidRPr="00D967AC" w:rsidRDefault="000A4A2C" w:rsidP="000A4A2C">
            <w:pPr>
              <w:pStyle w:val="TableText"/>
            </w:pPr>
            <w:r w:rsidRPr="00D967AC">
              <w:t>192.168.22.2/30</w:t>
            </w:r>
          </w:p>
        </w:tc>
        <w:tc>
          <w:tcPr>
            <w:tcW w:w="1158" w:type="dxa"/>
          </w:tcPr>
          <w:p w14:paraId="6C077529" w14:textId="77777777" w:rsidR="000A4A2C" w:rsidRPr="00D967AC" w:rsidRDefault="000A4A2C" w:rsidP="000A4A2C">
            <w:pPr>
              <w:pStyle w:val="TableText"/>
            </w:pPr>
            <w:r w:rsidRPr="00D967AC">
              <w:t>OSPF</w:t>
            </w:r>
          </w:p>
        </w:tc>
        <w:tc>
          <w:tcPr>
            <w:tcW w:w="1131" w:type="dxa"/>
            <w:tcBorders>
              <w:right w:val="single" w:sz="18" w:space="0" w:color="auto"/>
            </w:tcBorders>
          </w:tcPr>
          <w:p w14:paraId="752689C5" w14:textId="77777777" w:rsidR="000A4A2C" w:rsidRPr="00D967AC" w:rsidRDefault="000A4A2C" w:rsidP="000A4A2C">
            <w:pPr>
              <w:pStyle w:val="TableText"/>
            </w:pPr>
            <w:r w:rsidRPr="00D967AC">
              <w:t>VLANIF 22</w:t>
            </w:r>
          </w:p>
        </w:tc>
      </w:tr>
      <w:tr w:rsidR="000A4A2C" w:rsidRPr="00D967AC" w14:paraId="39CCAEF3" w14:textId="77777777" w:rsidTr="000A4A2C">
        <w:trPr>
          <w:cantSplit w:val="0"/>
          <w:jc w:val="center"/>
        </w:trPr>
        <w:tc>
          <w:tcPr>
            <w:tcW w:w="1513" w:type="dxa"/>
            <w:vMerge/>
            <w:tcBorders>
              <w:left w:val="single" w:sz="18" w:space="0" w:color="auto"/>
            </w:tcBorders>
          </w:tcPr>
          <w:p w14:paraId="6F7EF0C6" w14:textId="77777777" w:rsidR="000A4A2C" w:rsidRPr="00D967AC" w:rsidRDefault="000A4A2C" w:rsidP="000A4A2C">
            <w:pPr>
              <w:pStyle w:val="TableText"/>
            </w:pPr>
          </w:p>
        </w:tc>
        <w:tc>
          <w:tcPr>
            <w:tcW w:w="1134" w:type="dxa"/>
          </w:tcPr>
          <w:p w14:paraId="73E7DF34" w14:textId="77777777" w:rsidR="000A4A2C" w:rsidRPr="00D967AC" w:rsidRDefault="000A4A2C" w:rsidP="000A4A2C">
            <w:pPr>
              <w:pStyle w:val="TableText"/>
            </w:pPr>
            <w:r w:rsidRPr="00D967AC">
              <w:t>Branch_B</w:t>
            </w:r>
          </w:p>
        </w:tc>
        <w:tc>
          <w:tcPr>
            <w:tcW w:w="952" w:type="dxa"/>
          </w:tcPr>
          <w:p w14:paraId="216AB0B9" w14:textId="77777777" w:rsidR="000A4A2C" w:rsidRPr="00D967AC" w:rsidRDefault="000A4A2C" w:rsidP="000A4A2C">
            <w:pPr>
              <w:pStyle w:val="TableText"/>
            </w:pPr>
            <w:r w:rsidRPr="00D967AC">
              <w:t>Branch-B-R1</w:t>
            </w:r>
          </w:p>
        </w:tc>
        <w:tc>
          <w:tcPr>
            <w:tcW w:w="1176" w:type="dxa"/>
          </w:tcPr>
          <w:p w14:paraId="150A732A" w14:textId="77777777" w:rsidR="000A4A2C" w:rsidRPr="00D967AC" w:rsidRDefault="000A4A2C" w:rsidP="000A4A2C">
            <w:pPr>
              <w:pStyle w:val="TableText"/>
            </w:pPr>
            <w:r w:rsidRPr="00D967AC">
              <w:t>G0/0/0</w:t>
            </w:r>
          </w:p>
        </w:tc>
        <w:tc>
          <w:tcPr>
            <w:tcW w:w="798" w:type="dxa"/>
          </w:tcPr>
          <w:p w14:paraId="4CF0D073" w14:textId="77777777" w:rsidR="000A4A2C" w:rsidRPr="00D967AC" w:rsidRDefault="000A4A2C" w:rsidP="000A4A2C">
            <w:pPr>
              <w:pStyle w:val="TableText"/>
            </w:pPr>
            <w:r w:rsidRPr="00D967AC">
              <w:t>32</w:t>
            </w:r>
          </w:p>
        </w:tc>
        <w:tc>
          <w:tcPr>
            <w:tcW w:w="1777" w:type="dxa"/>
          </w:tcPr>
          <w:p w14:paraId="4D799C7A" w14:textId="77777777" w:rsidR="000A4A2C" w:rsidRPr="00D967AC" w:rsidRDefault="000A4A2C" w:rsidP="000A4A2C">
            <w:pPr>
              <w:pStyle w:val="TableText"/>
            </w:pPr>
            <w:r w:rsidRPr="00D967AC">
              <w:t>192.168.32.2/30</w:t>
            </w:r>
          </w:p>
        </w:tc>
        <w:tc>
          <w:tcPr>
            <w:tcW w:w="1158" w:type="dxa"/>
          </w:tcPr>
          <w:p w14:paraId="4D74BFD9" w14:textId="77777777" w:rsidR="000A4A2C" w:rsidRPr="00D967AC" w:rsidRDefault="000A4A2C" w:rsidP="000A4A2C">
            <w:pPr>
              <w:pStyle w:val="TableText"/>
            </w:pPr>
            <w:r w:rsidRPr="00D967AC">
              <w:t>OSPF</w:t>
            </w:r>
          </w:p>
        </w:tc>
        <w:tc>
          <w:tcPr>
            <w:tcW w:w="1131" w:type="dxa"/>
            <w:tcBorders>
              <w:right w:val="single" w:sz="18" w:space="0" w:color="auto"/>
            </w:tcBorders>
          </w:tcPr>
          <w:p w14:paraId="12F0C545" w14:textId="77777777" w:rsidR="000A4A2C" w:rsidRPr="00D967AC" w:rsidRDefault="000A4A2C" w:rsidP="000A4A2C">
            <w:pPr>
              <w:pStyle w:val="TableText"/>
            </w:pPr>
            <w:r w:rsidRPr="00D967AC">
              <w:t>VLANIF 32</w:t>
            </w:r>
          </w:p>
        </w:tc>
      </w:tr>
      <w:tr w:rsidR="000A4A2C" w:rsidRPr="00D967AC" w14:paraId="74F9AEAD" w14:textId="77777777" w:rsidTr="000A4A2C">
        <w:trPr>
          <w:cantSplit w:val="0"/>
          <w:jc w:val="center"/>
        </w:trPr>
        <w:tc>
          <w:tcPr>
            <w:tcW w:w="1513" w:type="dxa"/>
            <w:vMerge/>
            <w:tcBorders>
              <w:left w:val="single" w:sz="18" w:space="0" w:color="auto"/>
              <w:bottom w:val="single" w:sz="18" w:space="0" w:color="auto"/>
            </w:tcBorders>
          </w:tcPr>
          <w:p w14:paraId="7C6073AB" w14:textId="77777777" w:rsidR="000A4A2C" w:rsidRPr="00D967AC" w:rsidRDefault="000A4A2C" w:rsidP="000A4A2C">
            <w:pPr>
              <w:pStyle w:val="TableText"/>
            </w:pPr>
          </w:p>
        </w:tc>
        <w:tc>
          <w:tcPr>
            <w:tcW w:w="1134" w:type="dxa"/>
            <w:tcBorders>
              <w:bottom w:val="single" w:sz="18" w:space="0" w:color="auto"/>
            </w:tcBorders>
          </w:tcPr>
          <w:p w14:paraId="1B426DB2" w14:textId="77777777" w:rsidR="000A4A2C" w:rsidRPr="00D967AC" w:rsidRDefault="000A4A2C" w:rsidP="000A4A2C">
            <w:pPr>
              <w:pStyle w:val="TableText"/>
            </w:pPr>
            <w:r w:rsidRPr="00D967AC">
              <w:t>Branch_C</w:t>
            </w:r>
          </w:p>
        </w:tc>
        <w:tc>
          <w:tcPr>
            <w:tcW w:w="952" w:type="dxa"/>
            <w:tcBorders>
              <w:bottom w:val="single" w:sz="18" w:space="0" w:color="auto"/>
            </w:tcBorders>
          </w:tcPr>
          <w:p w14:paraId="5E7701D4" w14:textId="77777777" w:rsidR="000A4A2C" w:rsidRPr="00D967AC" w:rsidRDefault="000A4A2C" w:rsidP="000A4A2C">
            <w:pPr>
              <w:pStyle w:val="TableText"/>
            </w:pPr>
            <w:r w:rsidRPr="00D967AC">
              <w:t>Branch-C-R1</w:t>
            </w:r>
          </w:p>
        </w:tc>
        <w:tc>
          <w:tcPr>
            <w:tcW w:w="1176" w:type="dxa"/>
            <w:tcBorders>
              <w:bottom w:val="single" w:sz="18" w:space="0" w:color="auto"/>
            </w:tcBorders>
          </w:tcPr>
          <w:p w14:paraId="168E1CC0" w14:textId="77777777" w:rsidR="000A4A2C" w:rsidRPr="00D967AC" w:rsidRDefault="000A4A2C" w:rsidP="000A4A2C">
            <w:pPr>
              <w:pStyle w:val="TableText"/>
            </w:pPr>
            <w:r w:rsidRPr="00D967AC">
              <w:t>G0/0/0</w:t>
            </w:r>
          </w:p>
        </w:tc>
        <w:tc>
          <w:tcPr>
            <w:tcW w:w="798" w:type="dxa"/>
            <w:tcBorders>
              <w:bottom w:val="single" w:sz="18" w:space="0" w:color="auto"/>
            </w:tcBorders>
          </w:tcPr>
          <w:p w14:paraId="64F1B974" w14:textId="77777777" w:rsidR="000A4A2C" w:rsidRPr="00D967AC" w:rsidRDefault="000A4A2C" w:rsidP="000A4A2C">
            <w:pPr>
              <w:pStyle w:val="TableText"/>
            </w:pPr>
            <w:r w:rsidRPr="00D967AC">
              <w:t>42</w:t>
            </w:r>
          </w:p>
        </w:tc>
        <w:tc>
          <w:tcPr>
            <w:tcW w:w="1777" w:type="dxa"/>
            <w:tcBorders>
              <w:bottom w:val="single" w:sz="18" w:space="0" w:color="auto"/>
            </w:tcBorders>
          </w:tcPr>
          <w:p w14:paraId="286490D3" w14:textId="77777777" w:rsidR="000A4A2C" w:rsidRPr="00D967AC" w:rsidRDefault="000A4A2C" w:rsidP="000A4A2C">
            <w:pPr>
              <w:pStyle w:val="TableText"/>
            </w:pPr>
            <w:r w:rsidRPr="00D967AC">
              <w:t>192.168.42.2/30</w:t>
            </w:r>
          </w:p>
        </w:tc>
        <w:tc>
          <w:tcPr>
            <w:tcW w:w="1158" w:type="dxa"/>
            <w:tcBorders>
              <w:bottom w:val="single" w:sz="18" w:space="0" w:color="auto"/>
            </w:tcBorders>
          </w:tcPr>
          <w:p w14:paraId="3514C7E5" w14:textId="77777777" w:rsidR="000A4A2C" w:rsidRPr="00D967AC" w:rsidRDefault="000A4A2C" w:rsidP="000A4A2C">
            <w:pPr>
              <w:pStyle w:val="TableText"/>
            </w:pPr>
            <w:r w:rsidRPr="00D967AC">
              <w:t>OSPF</w:t>
            </w:r>
          </w:p>
        </w:tc>
        <w:tc>
          <w:tcPr>
            <w:tcW w:w="1131" w:type="dxa"/>
            <w:tcBorders>
              <w:bottom w:val="single" w:sz="18" w:space="0" w:color="auto"/>
              <w:right w:val="single" w:sz="18" w:space="0" w:color="auto"/>
            </w:tcBorders>
          </w:tcPr>
          <w:p w14:paraId="79455C7A" w14:textId="77777777" w:rsidR="000A4A2C" w:rsidRPr="00D967AC" w:rsidRDefault="000A4A2C" w:rsidP="000A4A2C">
            <w:pPr>
              <w:pStyle w:val="TableText"/>
            </w:pPr>
            <w:r w:rsidRPr="00D967AC">
              <w:t>VLANIF 42</w:t>
            </w:r>
          </w:p>
        </w:tc>
      </w:tr>
      <w:bookmarkEnd w:id="247"/>
    </w:tbl>
    <w:p w14:paraId="29AF1484" w14:textId="77777777" w:rsidR="000A4A2C" w:rsidRPr="00D967AC" w:rsidRDefault="000A4A2C" w:rsidP="000A4A2C">
      <w:pPr>
        <w:rPr>
          <w:rFonts w:ascii="Huawei Sans" w:hAnsi="Huawei Sans"/>
        </w:rPr>
      </w:pPr>
    </w:p>
    <w:p w14:paraId="3CB2D48F" w14:textId="77777777" w:rsidR="000A4A2C" w:rsidRPr="00D967AC" w:rsidRDefault="000A4A2C" w:rsidP="000A4A2C">
      <w:pPr>
        <w:pStyle w:val="1e"/>
      </w:pPr>
      <w:r w:rsidRPr="00D967AC">
        <w:rPr>
          <w:rFonts w:hint="eastAsia"/>
        </w:rPr>
        <w:lastRenderedPageBreak/>
        <w:t xml:space="preserve"># In this experiment, the virtual network </w:t>
      </w:r>
      <w:r w:rsidRPr="00D967AC">
        <w:rPr>
          <w:rFonts w:hint="eastAsia"/>
          <w:b/>
        </w:rPr>
        <w:t>Online Training</w:t>
      </w:r>
      <w:r w:rsidRPr="00D967AC">
        <w:rPr>
          <w:rFonts w:hint="eastAsia"/>
        </w:rPr>
        <w:t xml:space="preserve"> is used as an example. The configuration of the virtual network Course Development is similar to that of the virtual network Online Training, and is not provided here.</w:t>
      </w:r>
    </w:p>
    <w:p w14:paraId="33914C2A" w14:textId="77777777" w:rsidR="000A4A2C" w:rsidRPr="00D967AC" w:rsidRDefault="000A4A2C" w:rsidP="000A4A2C">
      <w:pPr>
        <w:pStyle w:val="1e"/>
      </w:pPr>
      <w:r w:rsidRPr="00D967AC">
        <w:rPr>
          <w:rFonts w:hint="eastAsia"/>
        </w:rPr>
        <w:t xml:space="preserve"># Click the </w:t>
      </w:r>
      <w:r w:rsidRPr="00D967AC">
        <w:rPr>
          <w:rFonts w:hint="eastAsia"/>
          <w:b/>
        </w:rPr>
        <w:t>Overlay Service</w:t>
      </w:r>
      <w:r w:rsidRPr="00D967AC">
        <w:rPr>
          <w:rFonts w:hint="eastAsia"/>
        </w:rPr>
        <w:t xml:space="preserve"> tab and configure sites for the virtual network </w:t>
      </w:r>
      <w:r w:rsidRPr="00D967AC">
        <w:rPr>
          <w:rFonts w:hint="eastAsia"/>
          <w:b/>
        </w:rPr>
        <w:t xml:space="preserve">Online </w:t>
      </w:r>
      <w:r w:rsidRPr="00D967AC">
        <w:rPr>
          <w:rFonts w:hint="eastAsia"/>
        </w:rPr>
        <w:t>Training based on the plan.</w:t>
      </w:r>
    </w:p>
    <w:p w14:paraId="6823B568" w14:textId="77777777" w:rsidR="000A4A2C" w:rsidRPr="00D967AC" w:rsidRDefault="000A4A2C" w:rsidP="000A4A2C">
      <w:pPr>
        <w:pStyle w:val="1e"/>
      </w:pPr>
      <w:r w:rsidRPr="00D967AC">
        <w:rPr>
          <w:rFonts w:hint="eastAsia"/>
        </w:rPr>
        <w:t># Select the HQ site and set parameters such as the VLAN ID, IP address, and LAN route.</w:t>
      </w:r>
    </w:p>
    <w:p w14:paraId="3CF341EE" w14:textId="77777777" w:rsidR="000A4A2C" w:rsidRPr="00D967AC" w:rsidRDefault="000A4A2C" w:rsidP="000A4A2C">
      <w:pPr>
        <w:pStyle w:val="1e"/>
      </w:pPr>
      <w:r w:rsidRPr="00D967AC">
        <w:rPr>
          <w:rFonts w:hint="eastAsia"/>
        </w:rPr>
        <w:t xml:space="preserve"># Set VLAN parameters for the HQ site. Click the </w:t>
      </w:r>
      <w:r w:rsidRPr="00D967AC">
        <w:rPr>
          <w:rFonts w:hint="eastAsia"/>
          <w:b/>
        </w:rPr>
        <w:t>VLAN</w:t>
      </w:r>
      <w:r w:rsidRPr="00D967AC">
        <w:rPr>
          <w:rFonts w:hint="eastAsia"/>
        </w:rPr>
        <w:t xml:space="preserve"> tab and click </w:t>
      </w:r>
      <w:r w:rsidRPr="00D967AC">
        <w:rPr>
          <w:rFonts w:hint="eastAsia"/>
          <w:b/>
        </w:rPr>
        <w:t>Create</w:t>
      </w:r>
      <w:r w:rsidRPr="00D967AC">
        <w:rPr>
          <w:rFonts w:hint="eastAsia"/>
        </w:rPr>
        <w:t>.</w:t>
      </w:r>
    </w:p>
    <w:p w14:paraId="5B35178F" w14:textId="77777777" w:rsidR="000A4A2C" w:rsidRPr="00D967AC" w:rsidRDefault="000A4A2C" w:rsidP="000A4A2C">
      <w:pPr>
        <w:pStyle w:val="ItemListText"/>
        <w:ind w:left="0"/>
        <w:jc w:val="right"/>
        <w:rPr>
          <w:rFonts w:ascii="Huawei Sans" w:hAnsi="Huawei Sans"/>
          <w:noProof/>
        </w:rPr>
      </w:pPr>
      <w:r w:rsidRPr="00D967AC">
        <w:rPr>
          <w:rFonts w:ascii="Huawei Sans" w:hAnsi="Huawei Sans"/>
          <w:noProof/>
        </w:rPr>
        <mc:AlternateContent>
          <mc:Choice Requires="wps">
            <w:drawing>
              <wp:anchor distT="0" distB="0" distL="114300" distR="114300" simplePos="0" relativeHeight="251792384" behindDoc="0" locked="0" layoutInCell="1" allowOverlap="1" wp14:anchorId="7B649674" wp14:editId="5CECE330">
                <wp:simplePos x="0" y="0"/>
                <wp:positionH relativeFrom="column">
                  <wp:posOffset>2261235</wp:posOffset>
                </wp:positionH>
                <wp:positionV relativeFrom="paragraph">
                  <wp:posOffset>1362075</wp:posOffset>
                </wp:positionV>
                <wp:extent cx="357809" cy="222637"/>
                <wp:effectExtent l="19050" t="19050" r="23495" b="25400"/>
                <wp:wrapNone/>
                <wp:docPr id="544" name="矩形 544"/>
                <wp:cNvGraphicFramePr/>
                <a:graphic xmlns:a="http://schemas.openxmlformats.org/drawingml/2006/main">
                  <a:graphicData uri="http://schemas.microsoft.com/office/word/2010/wordprocessingShape">
                    <wps:wsp>
                      <wps:cNvSpPr/>
                      <wps:spPr>
                        <a:xfrm>
                          <a:off x="0" y="0"/>
                          <a:ext cx="357809" cy="22263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60C6E1" id="矩形 544" o:spid="_x0000_s1026" style="position:absolute;left:0;text-align:left;margin-left:178.05pt;margin-top:107.25pt;width:28.15pt;height:17.55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791360" behindDoc="0" locked="0" layoutInCell="1" allowOverlap="1" wp14:anchorId="06D49CCE" wp14:editId="259041AF">
                <wp:simplePos x="0" y="0"/>
                <wp:positionH relativeFrom="column">
                  <wp:posOffset>670560</wp:posOffset>
                </wp:positionH>
                <wp:positionV relativeFrom="paragraph">
                  <wp:posOffset>1295400</wp:posOffset>
                </wp:positionV>
                <wp:extent cx="715010" cy="166370"/>
                <wp:effectExtent l="19050" t="19050" r="27940" b="24130"/>
                <wp:wrapNone/>
                <wp:docPr id="542" name="矩形 542"/>
                <wp:cNvGraphicFramePr/>
                <a:graphic xmlns:a="http://schemas.openxmlformats.org/drawingml/2006/main">
                  <a:graphicData uri="http://schemas.microsoft.com/office/word/2010/wordprocessingShape">
                    <wps:wsp>
                      <wps:cNvSpPr/>
                      <wps:spPr>
                        <a:xfrm>
                          <a:off x="0" y="0"/>
                          <a:ext cx="715010" cy="16637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12AB56" id="矩形 542" o:spid="_x0000_s1026" style="position:absolute;left:0;text-align:left;margin-left:52.8pt;margin-top:102pt;width:56.3pt;height:13.1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790336" behindDoc="0" locked="0" layoutInCell="1" allowOverlap="1" wp14:anchorId="2A34AEEB" wp14:editId="422726C4">
                <wp:simplePos x="0" y="0"/>
                <wp:positionH relativeFrom="column">
                  <wp:posOffset>794385</wp:posOffset>
                </wp:positionH>
                <wp:positionV relativeFrom="paragraph">
                  <wp:posOffset>295275</wp:posOffset>
                </wp:positionV>
                <wp:extent cx="922020" cy="166370"/>
                <wp:effectExtent l="19050" t="19050" r="11430" b="24130"/>
                <wp:wrapNone/>
                <wp:docPr id="541" name="矩形 541"/>
                <wp:cNvGraphicFramePr/>
                <a:graphic xmlns:a="http://schemas.openxmlformats.org/drawingml/2006/main">
                  <a:graphicData uri="http://schemas.microsoft.com/office/word/2010/wordprocessingShape">
                    <wps:wsp>
                      <wps:cNvSpPr/>
                      <wps:spPr>
                        <a:xfrm>
                          <a:off x="0" y="0"/>
                          <a:ext cx="922020" cy="16637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7D0644" id="矩形 541" o:spid="_x0000_s1026" style="position:absolute;left:0;text-align:left;margin-left:62.55pt;margin-top:23.25pt;width:72.6pt;height:13.1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" filled="f" strokecolor="#c7000b" strokeweight="2.25pt"/>
            </w:pict>
          </mc:Fallback>
        </mc:AlternateContent>
      </w:r>
      <w:r w:rsidRPr="00D967AC">
        <w:rPr>
          <w:rFonts w:ascii="Huawei Sans" w:hAnsi="Huawei Sans"/>
          <w:noProof/>
        </w:rPr>
        <w:drawing>
          <wp:inline distT="0" distB="0" distL="0" distR="0" wp14:anchorId="73070C49" wp14:editId="706F399D">
            <wp:extent cx="5583657" cy="1834630"/>
            <wp:effectExtent l="19050" t="19050" r="17145" b="1333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583657" cy="1834630"/>
                    </a:xfrm>
                    <a:prstGeom prst="rect">
                      <a:avLst/>
                    </a:prstGeom>
                    <a:noFill/>
                    <a:ln w="12700">
                      <a:solidFill>
                        <a:schemeClr val="bg1">
                          <a:lumMod val="85000"/>
                        </a:schemeClr>
                      </a:solidFill>
                    </a:ln>
                  </pic:spPr>
                </pic:pic>
              </a:graphicData>
            </a:graphic>
          </wp:inline>
        </w:drawing>
      </w:r>
    </w:p>
    <w:p w14:paraId="1ED5A976" w14:textId="77777777" w:rsidR="000A4A2C" w:rsidRPr="00D967AC" w:rsidRDefault="000A4A2C" w:rsidP="000A4A2C">
      <w:pPr>
        <w:rPr>
          <w:rFonts w:ascii="Huawei Sans" w:hAnsi="Huawei Sans"/>
          <w:noProof/>
        </w:rPr>
      </w:pPr>
    </w:p>
    <w:p w14:paraId="05D2C58C" w14:textId="77777777" w:rsidR="000A4A2C" w:rsidRPr="00D967AC" w:rsidRDefault="000A4A2C" w:rsidP="000A4A2C">
      <w:pPr>
        <w:pStyle w:val="1e"/>
      </w:pPr>
      <w:r w:rsidRPr="00D967AC">
        <w:rPr>
          <w:rFonts w:hint="eastAsia"/>
        </w:rPr>
        <w:t xml:space="preserve"># Set VLAN parameters for the HQ site, click </w:t>
      </w:r>
      <w:r w:rsidRPr="00D967AC">
        <w:rPr>
          <w:rFonts w:hint="eastAsia"/>
          <w:b/>
        </w:rPr>
        <w:t>OK</w:t>
      </w:r>
      <w:r w:rsidRPr="00D967AC">
        <w:rPr>
          <w:rFonts w:hint="eastAsia"/>
        </w:rPr>
        <w:t>, and apply the settings.</w:t>
      </w:r>
    </w:p>
    <w:p w14:paraId="01F14FC0" w14:textId="77777777" w:rsidR="000A4A2C" w:rsidRPr="00D967AC" w:rsidRDefault="000A4A2C" w:rsidP="000A4A2C">
      <w:pPr>
        <w:pStyle w:val="ItemListText"/>
        <w:ind w:left="0"/>
        <w:jc w:val="right"/>
        <w:rPr>
          <w:rFonts w:ascii="Huawei Sans" w:hAnsi="Huawei Sans"/>
        </w:rPr>
      </w:pPr>
      <w:r w:rsidRPr="00D967AC">
        <w:rPr>
          <w:rFonts w:ascii="Huawei Sans" w:hAnsi="Huawei Sans"/>
          <w:noProof/>
        </w:rPr>
        <mc:AlternateContent>
          <mc:Choice Requires="wps">
            <w:drawing>
              <wp:anchor distT="0" distB="0" distL="114300" distR="114300" simplePos="0" relativeHeight="251797504" behindDoc="0" locked="0" layoutInCell="1" allowOverlap="1" wp14:anchorId="760227DB" wp14:editId="4BBFE515">
                <wp:simplePos x="0" y="0"/>
                <wp:positionH relativeFrom="column">
                  <wp:posOffset>1994535</wp:posOffset>
                </wp:positionH>
                <wp:positionV relativeFrom="paragraph">
                  <wp:posOffset>2328545</wp:posOffset>
                </wp:positionV>
                <wp:extent cx="803082" cy="190831"/>
                <wp:effectExtent l="19050" t="19050" r="16510" b="19050"/>
                <wp:wrapNone/>
                <wp:docPr id="550" name="矩形 550"/>
                <wp:cNvGraphicFramePr/>
                <a:graphic xmlns:a="http://schemas.openxmlformats.org/drawingml/2006/main">
                  <a:graphicData uri="http://schemas.microsoft.com/office/word/2010/wordprocessingShape">
                    <wps:wsp>
                      <wps:cNvSpPr/>
                      <wps:spPr>
                        <a:xfrm>
                          <a:off x="0" y="0"/>
                          <a:ext cx="803082" cy="19083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909BD7" id="矩形 550" o:spid="_x0000_s1026" style="position:absolute;left:0;text-align:left;margin-left:157.05pt;margin-top:183.35pt;width:63.25pt;height:15.05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796480" behindDoc="0" locked="0" layoutInCell="1" allowOverlap="1" wp14:anchorId="1BC43F75" wp14:editId="52C32366">
                <wp:simplePos x="0" y="0"/>
                <wp:positionH relativeFrom="column">
                  <wp:posOffset>5471160</wp:posOffset>
                </wp:positionH>
                <wp:positionV relativeFrom="paragraph">
                  <wp:posOffset>3281045</wp:posOffset>
                </wp:positionV>
                <wp:extent cx="468630" cy="190500"/>
                <wp:effectExtent l="19050" t="19050" r="26670" b="19050"/>
                <wp:wrapNone/>
                <wp:docPr id="549" name="矩形 549"/>
                <wp:cNvGraphicFramePr/>
                <a:graphic xmlns:a="http://schemas.openxmlformats.org/drawingml/2006/main">
                  <a:graphicData uri="http://schemas.microsoft.com/office/word/2010/wordprocessingShape">
                    <wps:wsp>
                      <wps:cNvSpPr/>
                      <wps:spPr>
                        <a:xfrm>
                          <a:off x="0" y="0"/>
                          <a:ext cx="468630" cy="1905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00C99A" id="矩形 549" o:spid="_x0000_s1026" style="position:absolute;left:0;text-align:left;margin-left:430.8pt;margin-top:258.35pt;width:36.9pt;height:15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795456" behindDoc="0" locked="0" layoutInCell="1" allowOverlap="1" wp14:anchorId="2331ED3A" wp14:editId="4D66967F">
                <wp:simplePos x="0" y="0"/>
                <wp:positionH relativeFrom="column">
                  <wp:posOffset>4804410</wp:posOffset>
                </wp:positionH>
                <wp:positionV relativeFrom="paragraph">
                  <wp:posOffset>1280795</wp:posOffset>
                </wp:positionV>
                <wp:extent cx="628015" cy="238125"/>
                <wp:effectExtent l="19050" t="19050" r="19685" b="28575"/>
                <wp:wrapNone/>
                <wp:docPr id="548" name="矩形 548"/>
                <wp:cNvGraphicFramePr/>
                <a:graphic xmlns:a="http://schemas.openxmlformats.org/drawingml/2006/main">
                  <a:graphicData uri="http://schemas.microsoft.com/office/word/2010/wordprocessingShape">
                    <wps:wsp>
                      <wps:cNvSpPr/>
                      <wps:spPr>
                        <a:xfrm>
                          <a:off x="0" y="0"/>
                          <a:ext cx="628015" cy="23812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AD186C" id="矩形 548" o:spid="_x0000_s1026" style="position:absolute;left:0;text-align:left;margin-left:378.3pt;margin-top:100.85pt;width:49.45pt;height:18.75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794432" behindDoc="0" locked="0" layoutInCell="1" allowOverlap="1" wp14:anchorId="73A86A76" wp14:editId="1F093964">
                <wp:simplePos x="0" y="0"/>
                <wp:positionH relativeFrom="column">
                  <wp:posOffset>2756535</wp:posOffset>
                </wp:positionH>
                <wp:positionV relativeFrom="paragraph">
                  <wp:posOffset>1899920</wp:posOffset>
                </wp:positionV>
                <wp:extent cx="635635" cy="206375"/>
                <wp:effectExtent l="19050" t="19050" r="12065" b="22225"/>
                <wp:wrapNone/>
                <wp:docPr id="546" name="矩形 546"/>
                <wp:cNvGraphicFramePr/>
                <a:graphic xmlns:a="http://schemas.openxmlformats.org/drawingml/2006/main">
                  <a:graphicData uri="http://schemas.microsoft.com/office/word/2010/wordprocessingShape">
                    <wps:wsp>
                      <wps:cNvSpPr/>
                      <wps:spPr>
                        <a:xfrm>
                          <a:off x="0" y="0"/>
                          <a:ext cx="635635" cy="20637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674405" id="矩形 546" o:spid="_x0000_s1026" style="position:absolute;left:0;text-align:left;margin-left:217.05pt;margin-top:149.6pt;width:50.05pt;height:16.2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793408" behindDoc="0" locked="0" layoutInCell="1" allowOverlap="1" wp14:anchorId="3FEB6302" wp14:editId="4442079D">
                <wp:simplePos x="0" y="0"/>
                <wp:positionH relativeFrom="column">
                  <wp:posOffset>1851660</wp:posOffset>
                </wp:positionH>
                <wp:positionV relativeFrom="paragraph">
                  <wp:posOffset>423545</wp:posOffset>
                </wp:positionV>
                <wp:extent cx="612140" cy="564515"/>
                <wp:effectExtent l="19050" t="19050" r="16510" b="26035"/>
                <wp:wrapNone/>
                <wp:docPr id="545" name="矩形 545"/>
                <wp:cNvGraphicFramePr/>
                <a:graphic xmlns:a="http://schemas.openxmlformats.org/drawingml/2006/main">
                  <a:graphicData uri="http://schemas.microsoft.com/office/word/2010/wordprocessingShape">
                    <wps:wsp>
                      <wps:cNvSpPr/>
                      <wps:spPr>
                        <a:xfrm>
                          <a:off x="0" y="0"/>
                          <a:ext cx="612140" cy="56451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0B5794" id="矩形 545" o:spid="_x0000_s1026" style="position:absolute;left:0;text-align:left;margin-left:145.8pt;margin-top:33.35pt;width:48.2pt;height:44.4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" filled="f" strokecolor="#c7000b" strokeweight="2.25pt"/>
            </w:pict>
          </mc:Fallback>
        </mc:AlternateContent>
      </w:r>
      <w:r w:rsidRPr="00D967AC">
        <w:rPr>
          <w:rFonts w:ascii="Huawei Sans" w:hAnsi="Huawei Sans"/>
          <w:noProof/>
        </w:rPr>
        <w:drawing>
          <wp:inline distT="0" distB="0" distL="0" distR="0" wp14:anchorId="342ADB3E" wp14:editId="6B299EC1">
            <wp:extent cx="5435570" cy="3635381"/>
            <wp:effectExtent l="19050" t="19050" r="13335" b="2222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124">
                      <a:extLst>
                        <a:ext uri="{28A0092B-C50C-407E-A947-70E740481C1C}">
                          <a14:useLocalDpi xmlns:a14="http://schemas.microsoft.com/office/drawing/2010/main" val="0"/>
                        </a:ext>
                      </a:extLst>
                    </a:blip>
                    <a:stretch>
                      <a:fillRect/>
                    </a:stretch>
                  </pic:blipFill>
                  <pic:spPr>
                    <a:xfrm>
                      <a:off x="0" y="0"/>
                      <a:ext cx="5435570" cy="3635381"/>
                    </a:xfrm>
                    <a:prstGeom prst="rect">
                      <a:avLst/>
                    </a:prstGeom>
                    <a:noFill/>
                    <a:ln w="12700">
                      <a:solidFill>
                        <a:schemeClr val="bg1">
                          <a:lumMod val="85000"/>
                        </a:schemeClr>
                      </a:solidFill>
                    </a:ln>
                  </pic:spPr>
                </pic:pic>
              </a:graphicData>
            </a:graphic>
          </wp:inline>
        </w:drawing>
      </w:r>
    </w:p>
    <w:p w14:paraId="218D1B98" w14:textId="77777777" w:rsidR="000A4A2C" w:rsidRPr="00D967AC" w:rsidRDefault="000A4A2C" w:rsidP="000A4A2C">
      <w:pPr>
        <w:pStyle w:val="ItemListText"/>
        <w:ind w:left="0"/>
        <w:jc w:val="right"/>
        <w:rPr>
          <w:rFonts w:ascii="Huawei Sans" w:hAnsi="Huawei Sans"/>
        </w:rPr>
      </w:pPr>
      <w:r w:rsidRPr="00D967AC">
        <w:rPr>
          <w:rFonts w:ascii="Huawei Sans" w:hAnsi="Huawei Sans"/>
          <w:noProof/>
        </w:rPr>
        <w:lastRenderedPageBreak/>
        <mc:AlternateContent>
          <mc:Choice Requires="wps">
            <w:drawing>
              <wp:anchor distT="0" distB="0" distL="114300" distR="114300" simplePos="0" relativeHeight="251798528" behindDoc="0" locked="0" layoutInCell="1" allowOverlap="1" wp14:anchorId="36BC4C06" wp14:editId="70BD4A09">
                <wp:simplePos x="0" y="0"/>
                <wp:positionH relativeFrom="column">
                  <wp:posOffset>1861185</wp:posOffset>
                </wp:positionH>
                <wp:positionV relativeFrom="paragraph">
                  <wp:posOffset>1682115</wp:posOffset>
                </wp:positionV>
                <wp:extent cx="3975652" cy="262393"/>
                <wp:effectExtent l="19050" t="19050" r="25400" b="23495"/>
                <wp:wrapNone/>
                <wp:docPr id="551" name="矩形 551"/>
                <wp:cNvGraphicFramePr/>
                <a:graphic xmlns:a="http://schemas.openxmlformats.org/drawingml/2006/main">
                  <a:graphicData uri="http://schemas.microsoft.com/office/word/2010/wordprocessingShape">
                    <wps:wsp>
                      <wps:cNvSpPr/>
                      <wps:spPr>
                        <a:xfrm>
                          <a:off x="0" y="0"/>
                          <a:ext cx="3975652" cy="26239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794318" id="矩形 551" o:spid="_x0000_s1026" style="position:absolute;left:0;text-align:left;margin-left:146.55pt;margin-top:132.45pt;width:313.05pt;height:20.6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" filled="f" strokecolor="#c7000b" strokeweight="2.25pt"/>
            </w:pict>
          </mc:Fallback>
        </mc:AlternateContent>
      </w:r>
      <w:r w:rsidRPr="00D967AC">
        <w:rPr>
          <w:rFonts w:ascii="Huawei Sans" w:hAnsi="Huawei Sans"/>
          <w:noProof/>
        </w:rPr>
        <w:drawing>
          <wp:inline distT="0" distB="0" distL="0" distR="0" wp14:anchorId="28CE1C87" wp14:editId="06293832">
            <wp:extent cx="5442996" cy="2878330"/>
            <wp:effectExtent l="19050" t="19050" r="24765" b="1778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442996" cy="2878330"/>
                    </a:xfrm>
                    <a:prstGeom prst="rect">
                      <a:avLst/>
                    </a:prstGeom>
                    <a:noFill/>
                    <a:ln w="12700">
                      <a:solidFill>
                        <a:schemeClr val="bg1">
                          <a:lumMod val="85000"/>
                        </a:schemeClr>
                      </a:solidFill>
                    </a:ln>
                  </pic:spPr>
                </pic:pic>
              </a:graphicData>
            </a:graphic>
          </wp:inline>
        </w:drawing>
      </w:r>
    </w:p>
    <w:p w14:paraId="3D685B75" w14:textId="77777777" w:rsidR="000A4A2C" w:rsidRPr="00D967AC" w:rsidRDefault="000A4A2C" w:rsidP="000A4A2C">
      <w:pPr>
        <w:rPr>
          <w:rFonts w:ascii="Huawei Sans" w:hAnsi="Huawei Sans"/>
        </w:rPr>
      </w:pPr>
    </w:p>
    <w:p w14:paraId="67895BB0" w14:textId="77777777" w:rsidR="000A4A2C" w:rsidRPr="00D967AC" w:rsidRDefault="000A4A2C" w:rsidP="000A4A2C">
      <w:pPr>
        <w:pStyle w:val="1e"/>
      </w:pPr>
      <w:r w:rsidRPr="00D967AC">
        <w:rPr>
          <w:rFonts w:hint="eastAsia"/>
        </w:rPr>
        <w:t xml:space="preserve"># Set LAN route parameters for the HQ site and select </w:t>
      </w:r>
      <w:r w:rsidRPr="00D967AC">
        <w:rPr>
          <w:rFonts w:hint="eastAsia"/>
          <w:b/>
        </w:rPr>
        <w:t>LAN Route</w:t>
      </w:r>
      <w:r w:rsidRPr="00D967AC">
        <w:rPr>
          <w:rFonts w:hint="eastAsia"/>
        </w:rPr>
        <w:t>.</w:t>
      </w:r>
    </w:p>
    <w:p w14:paraId="1B8F5405" w14:textId="77777777" w:rsidR="000A4A2C" w:rsidRPr="00D967AC" w:rsidRDefault="000A4A2C" w:rsidP="000A4A2C">
      <w:pPr>
        <w:pStyle w:val="ItemListText"/>
        <w:ind w:left="0"/>
        <w:jc w:val="right"/>
        <w:rPr>
          <w:rFonts w:ascii="Huawei Sans" w:hAnsi="Huawei Sans"/>
        </w:rPr>
      </w:pPr>
      <w:r w:rsidRPr="00D967AC">
        <w:rPr>
          <w:rFonts w:ascii="Huawei Sans" w:hAnsi="Huawei Sans"/>
          <w:noProof/>
        </w:rPr>
        <mc:AlternateContent>
          <mc:Choice Requires="wps">
            <w:drawing>
              <wp:anchor distT="0" distB="0" distL="114300" distR="114300" simplePos="0" relativeHeight="251800576" behindDoc="0" locked="0" layoutInCell="1" allowOverlap="1" wp14:anchorId="765D7EC6" wp14:editId="7BD55D00">
                <wp:simplePos x="0" y="0"/>
                <wp:positionH relativeFrom="column">
                  <wp:posOffset>3413760</wp:posOffset>
                </wp:positionH>
                <wp:positionV relativeFrom="paragraph">
                  <wp:posOffset>1838960</wp:posOffset>
                </wp:positionV>
                <wp:extent cx="612140" cy="262393"/>
                <wp:effectExtent l="19050" t="19050" r="16510" b="23495"/>
                <wp:wrapNone/>
                <wp:docPr id="554" name="矩形 554"/>
                <wp:cNvGraphicFramePr/>
                <a:graphic xmlns:a="http://schemas.openxmlformats.org/drawingml/2006/main">
                  <a:graphicData uri="http://schemas.microsoft.com/office/word/2010/wordprocessingShape">
                    <wps:wsp>
                      <wps:cNvSpPr/>
                      <wps:spPr>
                        <a:xfrm>
                          <a:off x="0" y="0"/>
                          <a:ext cx="612140" cy="26239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4B25BB" id="矩形 554" o:spid="_x0000_s1026" style="position:absolute;left:0;text-align:left;margin-left:268.8pt;margin-top:144.8pt;width:48.2pt;height:20.65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801600" behindDoc="0" locked="0" layoutInCell="1" allowOverlap="1" wp14:anchorId="435DB891" wp14:editId="7D7E7E58">
                <wp:simplePos x="0" y="0"/>
                <wp:positionH relativeFrom="column">
                  <wp:posOffset>4518660</wp:posOffset>
                </wp:positionH>
                <wp:positionV relativeFrom="paragraph">
                  <wp:posOffset>3001010</wp:posOffset>
                </wp:positionV>
                <wp:extent cx="1569720" cy="341630"/>
                <wp:effectExtent l="19050" t="19050" r="11430" b="20320"/>
                <wp:wrapNone/>
                <wp:docPr id="555" name="矩形 555"/>
                <wp:cNvGraphicFramePr/>
                <a:graphic xmlns:a="http://schemas.openxmlformats.org/drawingml/2006/main">
                  <a:graphicData uri="http://schemas.microsoft.com/office/word/2010/wordprocessingShape">
                    <wps:wsp>
                      <wps:cNvSpPr/>
                      <wps:spPr>
                        <a:xfrm>
                          <a:off x="0" y="0"/>
                          <a:ext cx="1569720" cy="34163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F2C00A" id="矩形 555" o:spid="_x0000_s1026" style="position:absolute;left:0;text-align:left;margin-left:355.8pt;margin-top:236.3pt;width:123.6pt;height:26.9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799552" behindDoc="0" locked="0" layoutInCell="1" allowOverlap="1" wp14:anchorId="78C1F6D8" wp14:editId="4427A67E">
                <wp:simplePos x="0" y="0"/>
                <wp:positionH relativeFrom="column">
                  <wp:posOffset>813435</wp:posOffset>
                </wp:positionH>
                <wp:positionV relativeFrom="paragraph">
                  <wp:posOffset>1753235</wp:posOffset>
                </wp:positionV>
                <wp:extent cx="763270" cy="174625"/>
                <wp:effectExtent l="19050" t="19050" r="17780" b="15875"/>
                <wp:wrapNone/>
                <wp:docPr id="552" name="矩形 552"/>
                <wp:cNvGraphicFramePr/>
                <a:graphic xmlns:a="http://schemas.openxmlformats.org/drawingml/2006/main">
                  <a:graphicData uri="http://schemas.microsoft.com/office/word/2010/wordprocessingShape">
                    <wps:wsp>
                      <wps:cNvSpPr/>
                      <wps:spPr>
                        <a:xfrm>
                          <a:off x="0" y="0"/>
                          <a:ext cx="763270" cy="17462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0E1732" id="矩形 552" o:spid="_x0000_s1026" style="position:absolute;left:0;text-align:left;margin-left:64.05pt;margin-top:138.05pt;width:60.1pt;height:13.7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" filled="f" strokecolor="#c7000b" strokeweight="2.25pt"/>
            </w:pict>
          </mc:Fallback>
        </mc:AlternateContent>
      </w:r>
      <w:r w:rsidRPr="00D967AC">
        <w:rPr>
          <w:rFonts w:ascii="Huawei Sans" w:hAnsi="Huawei Sans"/>
          <w:noProof/>
        </w:rPr>
        <w:drawing>
          <wp:inline distT="0" distB="0" distL="0" distR="0" wp14:anchorId="402B0A83" wp14:editId="4E3F1C28">
            <wp:extent cx="5468416" cy="3423809"/>
            <wp:effectExtent l="19050" t="19050" r="18415" b="2476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126">
                      <a:extLst>
                        <a:ext uri="{28A0092B-C50C-407E-A947-70E740481C1C}">
                          <a14:useLocalDpi xmlns:a14="http://schemas.microsoft.com/office/drawing/2010/main" val="0"/>
                        </a:ext>
                      </a:extLst>
                    </a:blip>
                    <a:stretch>
                      <a:fillRect/>
                    </a:stretch>
                  </pic:blipFill>
                  <pic:spPr>
                    <a:xfrm>
                      <a:off x="0" y="0"/>
                      <a:ext cx="5468416" cy="3423809"/>
                    </a:xfrm>
                    <a:prstGeom prst="rect">
                      <a:avLst/>
                    </a:prstGeom>
                    <a:noFill/>
                    <a:ln w="12700">
                      <a:solidFill>
                        <a:schemeClr val="bg1">
                          <a:lumMod val="85000"/>
                        </a:schemeClr>
                      </a:solidFill>
                    </a:ln>
                  </pic:spPr>
                </pic:pic>
              </a:graphicData>
            </a:graphic>
          </wp:inline>
        </w:drawing>
      </w:r>
    </w:p>
    <w:p w14:paraId="6496F890" w14:textId="77777777" w:rsidR="000A4A2C" w:rsidRPr="00D967AC" w:rsidRDefault="000A4A2C" w:rsidP="000A4A2C">
      <w:pPr>
        <w:pStyle w:val="Figure"/>
        <w:rPr>
          <w:rFonts w:ascii="Huawei Sans" w:hAnsi="Huawei Sans"/>
        </w:rPr>
      </w:pPr>
      <w:r w:rsidRPr="00D967AC">
        <w:rPr>
          <w:rFonts w:ascii="Huawei Sans" w:hAnsi="Huawei Sans"/>
          <w:noProof/>
        </w:rPr>
        <w:lastRenderedPageBreak/>
        <mc:AlternateContent>
          <mc:Choice Requires="wps">
            <w:drawing>
              <wp:anchor distT="0" distB="0" distL="114300" distR="114300" simplePos="0" relativeHeight="251802624" behindDoc="0" locked="0" layoutInCell="1" allowOverlap="1" wp14:anchorId="6627F8D4" wp14:editId="2681D61A">
                <wp:simplePos x="0" y="0"/>
                <wp:positionH relativeFrom="column">
                  <wp:posOffset>1270635</wp:posOffset>
                </wp:positionH>
                <wp:positionV relativeFrom="paragraph">
                  <wp:posOffset>453390</wp:posOffset>
                </wp:positionV>
                <wp:extent cx="1463040" cy="270344"/>
                <wp:effectExtent l="19050" t="19050" r="22860" b="15875"/>
                <wp:wrapNone/>
                <wp:docPr id="556" name="矩形 556"/>
                <wp:cNvGraphicFramePr/>
                <a:graphic xmlns:a="http://schemas.openxmlformats.org/drawingml/2006/main">
                  <a:graphicData uri="http://schemas.microsoft.com/office/word/2010/wordprocessingShape">
                    <wps:wsp>
                      <wps:cNvSpPr/>
                      <wps:spPr>
                        <a:xfrm>
                          <a:off x="0" y="0"/>
                          <a:ext cx="1463040" cy="27034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B9F47D" id="矩形 556" o:spid="_x0000_s1026" style="position:absolute;left:0;text-align:left;margin-left:100.05pt;margin-top:35.7pt;width:115.2pt;height:21.3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" filled="f" strokecolor="#c7000b" strokeweight="2.25pt"/>
            </w:pict>
          </mc:Fallback>
        </mc:AlternateContent>
      </w:r>
      <w:r w:rsidRPr="00D967AC">
        <w:rPr>
          <w:rFonts w:ascii="Huawei Sans" w:hAnsi="Huawei Sans"/>
          <w:noProof/>
        </w:rPr>
        <w:drawing>
          <wp:inline distT="0" distB="0" distL="0" distR="0" wp14:anchorId="5DFF6B4D" wp14:editId="2AC44A3B">
            <wp:extent cx="3169903" cy="1971103"/>
            <wp:effectExtent l="19050" t="19050" r="12065" b="1016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127">
                      <a:extLst>
                        <a:ext uri="{28A0092B-C50C-407E-A947-70E740481C1C}">
                          <a14:useLocalDpi xmlns:a14="http://schemas.microsoft.com/office/drawing/2010/main" val="0"/>
                        </a:ext>
                      </a:extLst>
                    </a:blip>
                    <a:stretch>
                      <a:fillRect/>
                    </a:stretch>
                  </pic:blipFill>
                  <pic:spPr>
                    <a:xfrm>
                      <a:off x="0" y="0"/>
                      <a:ext cx="3169903" cy="1971103"/>
                    </a:xfrm>
                    <a:prstGeom prst="rect">
                      <a:avLst/>
                    </a:prstGeom>
                    <a:noFill/>
                    <a:ln w="12700">
                      <a:solidFill>
                        <a:schemeClr val="bg1">
                          <a:lumMod val="85000"/>
                        </a:schemeClr>
                      </a:solidFill>
                    </a:ln>
                  </pic:spPr>
                </pic:pic>
              </a:graphicData>
            </a:graphic>
          </wp:inline>
        </w:drawing>
      </w:r>
    </w:p>
    <w:p w14:paraId="0ECAA7B9" w14:textId="77777777" w:rsidR="000A4A2C" w:rsidRPr="00D967AC" w:rsidRDefault="000A4A2C" w:rsidP="000A4A2C">
      <w:pPr>
        <w:pStyle w:val="Figure"/>
        <w:rPr>
          <w:rFonts w:ascii="Huawei Sans" w:hAnsi="Huawei Sans"/>
        </w:rPr>
      </w:pPr>
      <w:r w:rsidRPr="00D967AC">
        <w:rPr>
          <w:rFonts w:ascii="Huawei Sans" w:hAnsi="Huawei Sans"/>
          <w:noProof/>
        </w:rPr>
        <mc:AlternateContent>
          <mc:Choice Requires="wps">
            <w:drawing>
              <wp:anchor distT="0" distB="0" distL="114300" distR="114300" simplePos="0" relativeHeight="251803648" behindDoc="0" locked="0" layoutInCell="1" allowOverlap="1" wp14:anchorId="47608A6E" wp14:editId="5DAB855C">
                <wp:simplePos x="0" y="0"/>
                <wp:positionH relativeFrom="column">
                  <wp:posOffset>5233035</wp:posOffset>
                </wp:positionH>
                <wp:positionV relativeFrom="paragraph">
                  <wp:posOffset>1364615</wp:posOffset>
                </wp:positionV>
                <wp:extent cx="526857" cy="262393"/>
                <wp:effectExtent l="19050" t="19050" r="26035" b="23495"/>
                <wp:wrapNone/>
                <wp:docPr id="557" name="矩形 557"/>
                <wp:cNvGraphicFramePr/>
                <a:graphic xmlns:a="http://schemas.openxmlformats.org/drawingml/2006/main">
                  <a:graphicData uri="http://schemas.microsoft.com/office/word/2010/wordprocessingShape">
                    <wps:wsp>
                      <wps:cNvSpPr/>
                      <wps:spPr>
                        <a:xfrm>
                          <a:off x="0" y="0"/>
                          <a:ext cx="526857" cy="26239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09916F" id="矩形 557" o:spid="_x0000_s1026" style="position:absolute;left:0;text-align:left;margin-left:412.05pt;margin-top:107.45pt;width:41.5pt;height:20.6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" filled="f" strokecolor="#c7000b" strokeweight="2.25pt"/>
            </w:pict>
          </mc:Fallback>
        </mc:AlternateContent>
      </w:r>
      <w:r w:rsidRPr="00D967AC">
        <w:rPr>
          <w:rFonts w:ascii="Huawei Sans" w:hAnsi="Huawei Sans"/>
          <w:noProof/>
        </w:rPr>
        <w:drawing>
          <wp:inline distT="0" distB="0" distL="0" distR="0" wp14:anchorId="18280DBD" wp14:editId="53A3D40A">
            <wp:extent cx="5027403" cy="2180113"/>
            <wp:effectExtent l="19050" t="19050" r="20955" b="1079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128">
                      <a:extLst>
                        <a:ext uri="{28A0092B-C50C-407E-A947-70E740481C1C}">
                          <a14:useLocalDpi xmlns:a14="http://schemas.microsoft.com/office/drawing/2010/main" val="0"/>
                        </a:ext>
                      </a:extLst>
                    </a:blip>
                    <a:stretch>
                      <a:fillRect/>
                    </a:stretch>
                  </pic:blipFill>
                  <pic:spPr>
                    <a:xfrm>
                      <a:off x="0" y="0"/>
                      <a:ext cx="5057070" cy="2192978"/>
                    </a:xfrm>
                    <a:prstGeom prst="rect">
                      <a:avLst/>
                    </a:prstGeom>
                    <a:noFill/>
                    <a:ln w="12700">
                      <a:solidFill>
                        <a:schemeClr val="bg1">
                          <a:lumMod val="85000"/>
                        </a:schemeClr>
                      </a:solidFill>
                    </a:ln>
                  </pic:spPr>
                </pic:pic>
              </a:graphicData>
            </a:graphic>
          </wp:inline>
        </w:drawing>
      </w:r>
    </w:p>
    <w:p w14:paraId="0F911DE8" w14:textId="77777777" w:rsidR="000A4A2C" w:rsidRPr="00D967AC" w:rsidRDefault="000A4A2C" w:rsidP="000A4A2C">
      <w:pPr>
        <w:rPr>
          <w:rFonts w:ascii="Huawei Sans" w:hAnsi="Huawei Sans"/>
        </w:rPr>
      </w:pPr>
    </w:p>
    <w:p w14:paraId="4D34FB83" w14:textId="77777777" w:rsidR="000A4A2C" w:rsidRPr="00D967AC" w:rsidRDefault="000A4A2C" w:rsidP="000A4A2C">
      <w:pPr>
        <w:pStyle w:val="1e"/>
      </w:pPr>
      <w:r w:rsidRPr="00D967AC">
        <w:rPr>
          <w:rFonts w:hint="eastAsia"/>
        </w:rPr>
        <w:t># On HQ-R1, create OSPF process 1, add VLANIF 11 to OSPF area 0, set the DR priority to 100, and configure no-authentication.</w:t>
      </w:r>
    </w:p>
    <w:p w14:paraId="04A1AD35" w14:textId="77777777" w:rsidR="000A4A2C" w:rsidRPr="00D967AC" w:rsidRDefault="000A4A2C" w:rsidP="000A4A2C">
      <w:pPr>
        <w:pStyle w:val="ItemListText"/>
        <w:ind w:left="0"/>
        <w:jc w:val="right"/>
        <w:rPr>
          <w:rFonts w:ascii="Huawei Sans" w:hAnsi="Huawei Sans"/>
        </w:rPr>
      </w:pPr>
      <w:r w:rsidRPr="00D967AC">
        <w:rPr>
          <w:rFonts w:ascii="Huawei Sans" w:hAnsi="Huawei Sans"/>
          <w:noProof/>
        </w:rPr>
        <w:lastRenderedPageBreak/>
        <mc:AlternateContent>
          <mc:Choice Requires="wps">
            <w:drawing>
              <wp:anchor distT="0" distB="0" distL="114300" distR="114300" simplePos="0" relativeHeight="251807744" behindDoc="0" locked="0" layoutInCell="1" allowOverlap="1" wp14:anchorId="4F0A6F4E" wp14:editId="5E5CDDD9">
                <wp:simplePos x="0" y="0"/>
                <wp:positionH relativeFrom="column">
                  <wp:posOffset>842010</wp:posOffset>
                </wp:positionH>
                <wp:positionV relativeFrom="paragraph">
                  <wp:posOffset>2920365</wp:posOffset>
                </wp:positionV>
                <wp:extent cx="4063116" cy="429481"/>
                <wp:effectExtent l="19050" t="19050" r="13970" b="27940"/>
                <wp:wrapNone/>
                <wp:docPr id="563" name="矩形 563"/>
                <wp:cNvGraphicFramePr/>
                <a:graphic xmlns:a="http://schemas.openxmlformats.org/drawingml/2006/main">
                  <a:graphicData uri="http://schemas.microsoft.com/office/word/2010/wordprocessingShape">
                    <wps:wsp>
                      <wps:cNvSpPr/>
                      <wps:spPr>
                        <a:xfrm>
                          <a:off x="0" y="0"/>
                          <a:ext cx="4063116" cy="42948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4A79E5" id="矩形 563" o:spid="_x0000_s1026" style="position:absolute;left:0;text-align:left;margin-left:66.3pt;margin-top:229.95pt;width:319.95pt;height:33.8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806720" behindDoc="0" locked="0" layoutInCell="1" allowOverlap="1" wp14:anchorId="2BB7B7DB" wp14:editId="42152739">
                <wp:simplePos x="0" y="0"/>
                <wp:positionH relativeFrom="column">
                  <wp:posOffset>5385435</wp:posOffset>
                </wp:positionH>
                <wp:positionV relativeFrom="paragraph">
                  <wp:posOffset>2672715</wp:posOffset>
                </wp:positionV>
                <wp:extent cx="548640" cy="246380"/>
                <wp:effectExtent l="19050" t="19050" r="22860" b="20320"/>
                <wp:wrapNone/>
                <wp:docPr id="561" name="矩形 561"/>
                <wp:cNvGraphicFramePr/>
                <a:graphic xmlns:a="http://schemas.openxmlformats.org/drawingml/2006/main">
                  <a:graphicData uri="http://schemas.microsoft.com/office/word/2010/wordprocessingShape">
                    <wps:wsp>
                      <wps:cNvSpPr/>
                      <wps:spPr>
                        <a:xfrm>
                          <a:off x="0" y="0"/>
                          <a:ext cx="548640" cy="24638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6AA81E" id="矩形 561" o:spid="_x0000_s1026" style="position:absolute;left:0;text-align:left;margin-left:424.05pt;margin-top:210.45pt;width:43.2pt;height:19.4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805696" behindDoc="0" locked="0" layoutInCell="1" allowOverlap="1" wp14:anchorId="408E874E" wp14:editId="36E98DC2">
                <wp:simplePos x="0" y="0"/>
                <wp:positionH relativeFrom="column">
                  <wp:posOffset>1889760</wp:posOffset>
                </wp:positionH>
                <wp:positionV relativeFrom="paragraph">
                  <wp:posOffset>1472565</wp:posOffset>
                </wp:positionV>
                <wp:extent cx="468630" cy="222250"/>
                <wp:effectExtent l="19050" t="19050" r="26670" b="25400"/>
                <wp:wrapNone/>
                <wp:docPr id="560" name="矩形 560"/>
                <wp:cNvGraphicFramePr/>
                <a:graphic xmlns:a="http://schemas.openxmlformats.org/drawingml/2006/main">
                  <a:graphicData uri="http://schemas.microsoft.com/office/word/2010/wordprocessingShape">
                    <wps:wsp>
                      <wps:cNvSpPr/>
                      <wps:spPr>
                        <a:xfrm>
                          <a:off x="0" y="0"/>
                          <a:ext cx="468630" cy="2222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605954" id="矩形 560" o:spid="_x0000_s1026" style="position:absolute;left:0;text-align:left;margin-left:148.8pt;margin-top:115.95pt;width:36.9pt;height:17.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804672" behindDoc="0" locked="0" layoutInCell="1" allowOverlap="1" wp14:anchorId="38F01DD3" wp14:editId="6EB4F307">
                <wp:simplePos x="0" y="0"/>
                <wp:positionH relativeFrom="column">
                  <wp:posOffset>1889760</wp:posOffset>
                </wp:positionH>
                <wp:positionV relativeFrom="paragraph">
                  <wp:posOffset>377190</wp:posOffset>
                </wp:positionV>
                <wp:extent cx="1375410" cy="500380"/>
                <wp:effectExtent l="19050" t="19050" r="15240" b="13970"/>
                <wp:wrapNone/>
                <wp:docPr id="558" name="矩形 558"/>
                <wp:cNvGraphicFramePr/>
                <a:graphic xmlns:a="http://schemas.openxmlformats.org/drawingml/2006/main">
                  <a:graphicData uri="http://schemas.microsoft.com/office/word/2010/wordprocessingShape">
                    <wps:wsp>
                      <wps:cNvSpPr/>
                      <wps:spPr>
                        <a:xfrm>
                          <a:off x="0" y="0"/>
                          <a:ext cx="1375410" cy="50038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6E13CE" id="矩形 558" o:spid="_x0000_s1026" style="position:absolute;left:0;text-align:left;margin-left:148.8pt;margin-top:29.7pt;width:108.3pt;height:39.4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" filled="f" strokecolor="#c7000b" strokeweight="2.25pt"/>
            </w:pict>
          </mc:Fallback>
        </mc:AlternateContent>
      </w:r>
      <w:r w:rsidRPr="00D967AC">
        <w:rPr>
          <w:rFonts w:ascii="Huawei Sans" w:hAnsi="Huawei Sans"/>
          <w:noProof/>
        </w:rPr>
        <w:drawing>
          <wp:inline distT="0" distB="0" distL="0" distR="0" wp14:anchorId="2EDC4968" wp14:editId="53F8E9FB">
            <wp:extent cx="5329301" cy="3864048"/>
            <wp:effectExtent l="19050" t="19050" r="24130" b="222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329301" cy="3864048"/>
                    </a:xfrm>
                    <a:prstGeom prst="rect">
                      <a:avLst/>
                    </a:prstGeom>
                    <a:noFill/>
                    <a:ln w="12700">
                      <a:solidFill>
                        <a:schemeClr val="bg1">
                          <a:lumMod val="85000"/>
                        </a:schemeClr>
                      </a:solidFill>
                    </a:ln>
                  </pic:spPr>
                </pic:pic>
              </a:graphicData>
            </a:graphic>
          </wp:inline>
        </w:drawing>
      </w:r>
    </w:p>
    <w:p w14:paraId="497E6AD9" w14:textId="77777777" w:rsidR="000A4A2C" w:rsidRPr="00D967AC" w:rsidRDefault="000A4A2C" w:rsidP="000A4A2C">
      <w:pPr>
        <w:rPr>
          <w:rFonts w:ascii="Huawei Sans" w:hAnsi="Huawei Sans"/>
        </w:rPr>
      </w:pPr>
    </w:p>
    <w:p w14:paraId="11D5E133" w14:textId="77777777" w:rsidR="000A4A2C" w:rsidRPr="00D967AC" w:rsidRDefault="000A4A2C" w:rsidP="000A4A2C">
      <w:pPr>
        <w:pStyle w:val="NotesHeading"/>
        <w:rPr>
          <w:rFonts w:ascii="Huawei Sans" w:eastAsia="方正兰亭黑简体" w:hAnsi="Huawei Sans"/>
          <w:b/>
        </w:rPr>
      </w:pPr>
      <w:r w:rsidRPr="00D967AC">
        <w:rPr>
          <w:rFonts w:ascii="Huawei Sans" w:eastAsia="方正兰亭黑简体" w:hAnsi="Huawei Sans"/>
        </w:rPr>
        <w:drawing>
          <wp:inline distT="0" distB="0" distL="0" distR="0" wp14:anchorId="0F351BCD" wp14:editId="0378443E">
            <wp:extent cx="754381" cy="267463"/>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0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4381" cy="267463"/>
                    </a:xfrm>
                    <a:prstGeom prst="rect">
                      <a:avLst/>
                    </a:prstGeom>
                  </pic:spPr>
                </pic:pic>
              </a:graphicData>
            </a:graphic>
          </wp:inline>
        </w:drawing>
      </w:r>
    </w:p>
    <w:p w14:paraId="552D1740" w14:textId="77777777" w:rsidR="000A4A2C" w:rsidRPr="00D967AC" w:rsidRDefault="000A4A2C" w:rsidP="000A4A2C">
      <w:pPr>
        <w:pStyle w:val="1e"/>
      </w:pPr>
      <w:r w:rsidRPr="00D967AC">
        <w:rPr>
          <w:rFonts w:hint="eastAsia"/>
        </w:rPr>
        <w:t>In EVPN mode, the process ID of OSPF routes deployed on the overlay network ranges from 1 to 20000.</w:t>
      </w:r>
    </w:p>
    <w:p w14:paraId="3DE1D528" w14:textId="77777777" w:rsidR="000A4A2C" w:rsidRPr="00D967AC" w:rsidRDefault="000A4A2C" w:rsidP="000A4A2C">
      <w:pPr>
        <w:pStyle w:val="1e"/>
      </w:pPr>
      <w:r w:rsidRPr="00D967AC">
        <w:rPr>
          <w:rFonts w:hint="eastAsia"/>
        </w:rPr>
        <w:t xml:space="preserve"># On virtual networks </w:t>
      </w:r>
      <w:r w:rsidRPr="00D967AC">
        <w:rPr>
          <w:rFonts w:hint="eastAsia"/>
          <w:b/>
        </w:rPr>
        <w:t>Online Training</w:t>
      </w:r>
      <w:r w:rsidRPr="00D967AC">
        <w:rPr>
          <w:rFonts w:hint="eastAsia"/>
        </w:rPr>
        <w:t xml:space="preserve"> and </w:t>
      </w:r>
      <w:r w:rsidRPr="00D967AC">
        <w:rPr>
          <w:rFonts w:hint="eastAsia"/>
          <w:b/>
        </w:rPr>
        <w:t>Course Development</w:t>
      </w:r>
      <w:r w:rsidRPr="00D967AC">
        <w:rPr>
          <w:rFonts w:hint="eastAsia"/>
        </w:rPr>
        <w:t>, the configurations of Branch_A, Branch_B, and Branch_C are similar to those of the HQ. Configure them based on the overlay service planning.</w:t>
      </w:r>
    </w:p>
    <w:tbl>
      <w:tblPr>
        <w:tblStyle w:val="Table"/>
        <w:tblW w:w="7938" w:type="dxa"/>
        <w:tblInd w:w="1252" w:type="dxa"/>
        <w:tblLayout w:type="fixed"/>
        <w:tblLook w:val="04A0" w:firstRow="1" w:lastRow="0" w:firstColumn="1" w:lastColumn="0" w:noHBand="0" w:noVBand="1"/>
      </w:tblPr>
      <w:tblGrid>
        <w:gridCol w:w="1500"/>
        <w:gridCol w:w="1134"/>
        <w:gridCol w:w="896"/>
        <w:gridCol w:w="1147"/>
        <w:gridCol w:w="826"/>
        <w:gridCol w:w="1288"/>
        <w:gridCol w:w="1147"/>
      </w:tblGrid>
      <w:tr w:rsidR="000A4A2C" w:rsidRPr="00D967AC" w14:paraId="24C7FBCC" w14:textId="77777777" w:rsidTr="000A4A2C">
        <w:trPr>
          <w:cnfStyle w:val="100000000000" w:firstRow="1" w:lastRow="0" w:firstColumn="0" w:lastColumn="0" w:oddVBand="0" w:evenVBand="0" w:oddHBand="0" w:evenHBand="0" w:firstRowFirstColumn="0" w:firstRowLastColumn="0" w:lastRowFirstColumn="0" w:lastRowLastColumn="0"/>
          <w:cantSplit w:val="0"/>
          <w:tblHeader/>
        </w:trPr>
        <w:tc>
          <w:tcPr>
            <w:tcW w:w="1500" w:type="dxa"/>
            <w:tcBorders>
              <w:top w:val="single" w:sz="18" w:space="0" w:color="auto"/>
              <w:left w:val="single" w:sz="18" w:space="0" w:color="auto"/>
            </w:tcBorders>
            <w:vAlign w:val="center"/>
          </w:tcPr>
          <w:p w14:paraId="1BBB3062"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Virtual Network</w:t>
            </w:r>
          </w:p>
        </w:tc>
        <w:tc>
          <w:tcPr>
            <w:tcW w:w="1134" w:type="dxa"/>
            <w:tcBorders>
              <w:top w:val="single" w:sz="18" w:space="0" w:color="auto"/>
            </w:tcBorders>
            <w:vAlign w:val="center"/>
          </w:tcPr>
          <w:p w14:paraId="773BD2B3"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Site</w:t>
            </w:r>
          </w:p>
        </w:tc>
        <w:tc>
          <w:tcPr>
            <w:tcW w:w="896" w:type="dxa"/>
            <w:tcBorders>
              <w:top w:val="single" w:sz="18" w:space="0" w:color="auto"/>
            </w:tcBorders>
            <w:vAlign w:val="center"/>
          </w:tcPr>
          <w:p w14:paraId="4D0F1895"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Device</w:t>
            </w:r>
          </w:p>
        </w:tc>
        <w:tc>
          <w:tcPr>
            <w:tcW w:w="1147" w:type="dxa"/>
            <w:tcBorders>
              <w:top w:val="single" w:sz="18" w:space="0" w:color="auto"/>
            </w:tcBorders>
            <w:vAlign w:val="center"/>
          </w:tcPr>
          <w:p w14:paraId="572EFA33"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Physical Interface</w:t>
            </w:r>
          </w:p>
        </w:tc>
        <w:tc>
          <w:tcPr>
            <w:tcW w:w="826" w:type="dxa"/>
            <w:tcBorders>
              <w:top w:val="single" w:sz="18" w:space="0" w:color="auto"/>
            </w:tcBorders>
            <w:vAlign w:val="center"/>
          </w:tcPr>
          <w:p w14:paraId="404149D9"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VLAN</w:t>
            </w:r>
          </w:p>
        </w:tc>
        <w:tc>
          <w:tcPr>
            <w:tcW w:w="1288" w:type="dxa"/>
            <w:tcBorders>
              <w:top w:val="single" w:sz="18" w:space="0" w:color="auto"/>
            </w:tcBorders>
            <w:vAlign w:val="center"/>
          </w:tcPr>
          <w:p w14:paraId="23BAE313"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b/>
                <w:bCs w:val="0"/>
              </w:rPr>
              <w:t>IP Address</w:t>
            </w:r>
          </w:p>
        </w:tc>
        <w:tc>
          <w:tcPr>
            <w:tcW w:w="1147" w:type="dxa"/>
            <w:tcBorders>
              <w:top w:val="single" w:sz="18" w:space="0" w:color="auto"/>
              <w:right w:val="single" w:sz="18" w:space="0" w:color="auto"/>
            </w:tcBorders>
            <w:vAlign w:val="center"/>
          </w:tcPr>
          <w:p w14:paraId="53A61031"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VLAN Interface</w:t>
            </w:r>
          </w:p>
        </w:tc>
      </w:tr>
      <w:tr w:rsidR="000A4A2C" w:rsidRPr="00D967AC" w14:paraId="565EA0A1" w14:textId="77777777" w:rsidTr="000A4A2C">
        <w:trPr>
          <w:cantSplit w:val="0"/>
        </w:trPr>
        <w:tc>
          <w:tcPr>
            <w:tcW w:w="1500" w:type="dxa"/>
            <w:vMerge w:val="restart"/>
            <w:tcBorders>
              <w:left w:val="single" w:sz="18" w:space="0" w:color="auto"/>
            </w:tcBorders>
          </w:tcPr>
          <w:p w14:paraId="27138C57" w14:textId="77777777" w:rsidR="000A4A2C" w:rsidRPr="00D967AC" w:rsidRDefault="000A4A2C" w:rsidP="000A4A2C">
            <w:pPr>
              <w:pStyle w:val="TableText"/>
            </w:pPr>
            <w:r w:rsidRPr="00D967AC">
              <w:t>Online Training</w:t>
            </w:r>
          </w:p>
        </w:tc>
        <w:tc>
          <w:tcPr>
            <w:tcW w:w="1134" w:type="dxa"/>
          </w:tcPr>
          <w:p w14:paraId="33FBA72B" w14:textId="77777777" w:rsidR="000A4A2C" w:rsidRPr="00D967AC" w:rsidRDefault="000A4A2C" w:rsidP="000A4A2C">
            <w:pPr>
              <w:pStyle w:val="TableText"/>
            </w:pPr>
            <w:r w:rsidRPr="00D967AC">
              <w:t>HQ</w:t>
            </w:r>
          </w:p>
        </w:tc>
        <w:tc>
          <w:tcPr>
            <w:tcW w:w="896" w:type="dxa"/>
          </w:tcPr>
          <w:p w14:paraId="5848F3FC" w14:textId="77777777" w:rsidR="000A4A2C" w:rsidRPr="00D967AC" w:rsidRDefault="000A4A2C" w:rsidP="000A4A2C">
            <w:pPr>
              <w:pStyle w:val="TableText"/>
            </w:pPr>
            <w:r w:rsidRPr="00D967AC">
              <w:t>HQ-R1</w:t>
            </w:r>
          </w:p>
        </w:tc>
        <w:tc>
          <w:tcPr>
            <w:tcW w:w="1147" w:type="dxa"/>
          </w:tcPr>
          <w:p w14:paraId="01C502D0" w14:textId="77777777" w:rsidR="000A4A2C" w:rsidRPr="00D967AC" w:rsidRDefault="000A4A2C" w:rsidP="000A4A2C">
            <w:pPr>
              <w:pStyle w:val="TableText"/>
            </w:pPr>
            <w:r w:rsidRPr="00D967AC">
              <w:t>G0/0/0</w:t>
            </w:r>
          </w:p>
        </w:tc>
        <w:tc>
          <w:tcPr>
            <w:tcW w:w="826" w:type="dxa"/>
          </w:tcPr>
          <w:p w14:paraId="7E098720" w14:textId="77777777" w:rsidR="000A4A2C" w:rsidRPr="00D967AC" w:rsidRDefault="000A4A2C" w:rsidP="000A4A2C">
            <w:pPr>
              <w:pStyle w:val="TableText"/>
            </w:pPr>
            <w:r w:rsidRPr="00D967AC">
              <w:t>11</w:t>
            </w:r>
          </w:p>
        </w:tc>
        <w:tc>
          <w:tcPr>
            <w:tcW w:w="1288" w:type="dxa"/>
          </w:tcPr>
          <w:p w14:paraId="4E91E537" w14:textId="77777777" w:rsidR="000A4A2C" w:rsidRPr="00D967AC" w:rsidRDefault="000A4A2C" w:rsidP="000A4A2C">
            <w:pPr>
              <w:pStyle w:val="TableText"/>
            </w:pPr>
            <w:r w:rsidRPr="00D967AC">
              <w:t>192.168.11.2/30</w:t>
            </w:r>
          </w:p>
        </w:tc>
        <w:tc>
          <w:tcPr>
            <w:tcW w:w="1147" w:type="dxa"/>
            <w:tcBorders>
              <w:right w:val="single" w:sz="18" w:space="0" w:color="auto"/>
            </w:tcBorders>
          </w:tcPr>
          <w:p w14:paraId="4E1352DC" w14:textId="77777777" w:rsidR="000A4A2C" w:rsidRPr="00D967AC" w:rsidRDefault="000A4A2C" w:rsidP="000A4A2C">
            <w:pPr>
              <w:pStyle w:val="TableText"/>
            </w:pPr>
            <w:r w:rsidRPr="00D967AC">
              <w:t>VLANIF 11</w:t>
            </w:r>
          </w:p>
        </w:tc>
      </w:tr>
      <w:tr w:rsidR="000A4A2C" w:rsidRPr="00D967AC" w14:paraId="06589AEC" w14:textId="77777777" w:rsidTr="000A4A2C">
        <w:trPr>
          <w:cantSplit w:val="0"/>
        </w:trPr>
        <w:tc>
          <w:tcPr>
            <w:tcW w:w="1500" w:type="dxa"/>
            <w:vMerge/>
            <w:tcBorders>
              <w:left w:val="single" w:sz="18" w:space="0" w:color="auto"/>
            </w:tcBorders>
          </w:tcPr>
          <w:p w14:paraId="0745311C" w14:textId="77777777" w:rsidR="000A4A2C" w:rsidRPr="00D967AC" w:rsidRDefault="000A4A2C" w:rsidP="000A4A2C">
            <w:pPr>
              <w:pStyle w:val="TableText"/>
            </w:pPr>
          </w:p>
        </w:tc>
        <w:tc>
          <w:tcPr>
            <w:tcW w:w="1134" w:type="dxa"/>
          </w:tcPr>
          <w:p w14:paraId="0479B2E0" w14:textId="77777777" w:rsidR="000A4A2C" w:rsidRPr="00D967AC" w:rsidRDefault="000A4A2C" w:rsidP="000A4A2C">
            <w:pPr>
              <w:pStyle w:val="TableText"/>
            </w:pPr>
            <w:r w:rsidRPr="00D967AC">
              <w:t>Branch_A</w:t>
            </w:r>
          </w:p>
        </w:tc>
        <w:tc>
          <w:tcPr>
            <w:tcW w:w="896" w:type="dxa"/>
          </w:tcPr>
          <w:p w14:paraId="4BCFFB97" w14:textId="77777777" w:rsidR="000A4A2C" w:rsidRPr="00D967AC" w:rsidRDefault="000A4A2C" w:rsidP="000A4A2C">
            <w:pPr>
              <w:pStyle w:val="TableText"/>
            </w:pPr>
            <w:r w:rsidRPr="00D967AC">
              <w:t>Branch-A-R1</w:t>
            </w:r>
          </w:p>
        </w:tc>
        <w:tc>
          <w:tcPr>
            <w:tcW w:w="1147" w:type="dxa"/>
          </w:tcPr>
          <w:p w14:paraId="04F39CE3" w14:textId="77777777" w:rsidR="000A4A2C" w:rsidRPr="00D967AC" w:rsidRDefault="000A4A2C" w:rsidP="000A4A2C">
            <w:pPr>
              <w:pStyle w:val="TableText"/>
            </w:pPr>
            <w:r w:rsidRPr="00D967AC">
              <w:t>G0/0/0</w:t>
            </w:r>
          </w:p>
        </w:tc>
        <w:tc>
          <w:tcPr>
            <w:tcW w:w="826" w:type="dxa"/>
          </w:tcPr>
          <w:p w14:paraId="10D65974" w14:textId="77777777" w:rsidR="000A4A2C" w:rsidRPr="00D967AC" w:rsidRDefault="000A4A2C" w:rsidP="000A4A2C">
            <w:pPr>
              <w:pStyle w:val="TableText"/>
            </w:pPr>
            <w:r w:rsidRPr="00D967AC">
              <w:t>21</w:t>
            </w:r>
          </w:p>
        </w:tc>
        <w:tc>
          <w:tcPr>
            <w:tcW w:w="1288" w:type="dxa"/>
          </w:tcPr>
          <w:p w14:paraId="0A327855" w14:textId="77777777" w:rsidR="000A4A2C" w:rsidRPr="00D967AC" w:rsidRDefault="000A4A2C" w:rsidP="000A4A2C">
            <w:pPr>
              <w:pStyle w:val="TableText"/>
            </w:pPr>
            <w:r w:rsidRPr="00D967AC">
              <w:t>192.168.21.2/30</w:t>
            </w:r>
          </w:p>
        </w:tc>
        <w:tc>
          <w:tcPr>
            <w:tcW w:w="1147" w:type="dxa"/>
            <w:tcBorders>
              <w:right w:val="single" w:sz="18" w:space="0" w:color="auto"/>
            </w:tcBorders>
          </w:tcPr>
          <w:p w14:paraId="4D3F0967" w14:textId="77777777" w:rsidR="000A4A2C" w:rsidRPr="00D967AC" w:rsidRDefault="000A4A2C" w:rsidP="000A4A2C">
            <w:pPr>
              <w:pStyle w:val="TableText"/>
            </w:pPr>
            <w:r w:rsidRPr="00D967AC">
              <w:t>VLANIF 21</w:t>
            </w:r>
          </w:p>
        </w:tc>
      </w:tr>
      <w:tr w:rsidR="000A4A2C" w:rsidRPr="00D967AC" w14:paraId="32AA7749" w14:textId="77777777" w:rsidTr="000A4A2C">
        <w:trPr>
          <w:cantSplit w:val="0"/>
        </w:trPr>
        <w:tc>
          <w:tcPr>
            <w:tcW w:w="1500" w:type="dxa"/>
            <w:vMerge/>
            <w:tcBorders>
              <w:left w:val="single" w:sz="18" w:space="0" w:color="auto"/>
            </w:tcBorders>
          </w:tcPr>
          <w:p w14:paraId="103C15CC" w14:textId="77777777" w:rsidR="000A4A2C" w:rsidRPr="00D967AC" w:rsidRDefault="000A4A2C" w:rsidP="000A4A2C">
            <w:pPr>
              <w:pStyle w:val="TableText"/>
            </w:pPr>
          </w:p>
        </w:tc>
        <w:tc>
          <w:tcPr>
            <w:tcW w:w="1134" w:type="dxa"/>
          </w:tcPr>
          <w:p w14:paraId="6C1CE037" w14:textId="77777777" w:rsidR="000A4A2C" w:rsidRPr="00D967AC" w:rsidRDefault="000A4A2C" w:rsidP="000A4A2C">
            <w:pPr>
              <w:pStyle w:val="TableText"/>
            </w:pPr>
            <w:r w:rsidRPr="00D967AC">
              <w:t>Branch_B</w:t>
            </w:r>
          </w:p>
        </w:tc>
        <w:tc>
          <w:tcPr>
            <w:tcW w:w="896" w:type="dxa"/>
          </w:tcPr>
          <w:p w14:paraId="2AD28529" w14:textId="77777777" w:rsidR="000A4A2C" w:rsidRPr="00D967AC" w:rsidRDefault="000A4A2C" w:rsidP="000A4A2C">
            <w:pPr>
              <w:pStyle w:val="TableText"/>
            </w:pPr>
            <w:r w:rsidRPr="00D967AC">
              <w:t>Branch-B-R1</w:t>
            </w:r>
          </w:p>
        </w:tc>
        <w:tc>
          <w:tcPr>
            <w:tcW w:w="1147" w:type="dxa"/>
          </w:tcPr>
          <w:p w14:paraId="694B2E03" w14:textId="77777777" w:rsidR="000A4A2C" w:rsidRPr="00D967AC" w:rsidRDefault="000A4A2C" w:rsidP="000A4A2C">
            <w:pPr>
              <w:pStyle w:val="TableText"/>
            </w:pPr>
            <w:r w:rsidRPr="00D967AC">
              <w:t>G0/0/0</w:t>
            </w:r>
          </w:p>
        </w:tc>
        <w:tc>
          <w:tcPr>
            <w:tcW w:w="826" w:type="dxa"/>
          </w:tcPr>
          <w:p w14:paraId="04312B2B" w14:textId="77777777" w:rsidR="000A4A2C" w:rsidRPr="00D967AC" w:rsidRDefault="000A4A2C" w:rsidP="000A4A2C">
            <w:pPr>
              <w:pStyle w:val="TableText"/>
            </w:pPr>
            <w:r w:rsidRPr="00D967AC">
              <w:t>31</w:t>
            </w:r>
          </w:p>
        </w:tc>
        <w:tc>
          <w:tcPr>
            <w:tcW w:w="1288" w:type="dxa"/>
          </w:tcPr>
          <w:p w14:paraId="6D51D0AF" w14:textId="77777777" w:rsidR="000A4A2C" w:rsidRPr="00D967AC" w:rsidRDefault="000A4A2C" w:rsidP="000A4A2C">
            <w:pPr>
              <w:pStyle w:val="TableText"/>
            </w:pPr>
            <w:r w:rsidRPr="00D967AC">
              <w:t>192.168.31.2/30</w:t>
            </w:r>
          </w:p>
        </w:tc>
        <w:tc>
          <w:tcPr>
            <w:tcW w:w="1147" w:type="dxa"/>
            <w:tcBorders>
              <w:right w:val="single" w:sz="18" w:space="0" w:color="auto"/>
            </w:tcBorders>
          </w:tcPr>
          <w:p w14:paraId="76BFAF06" w14:textId="77777777" w:rsidR="000A4A2C" w:rsidRPr="00D967AC" w:rsidRDefault="000A4A2C" w:rsidP="000A4A2C">
            <w:pPr>
              <w:pStyle w:val="TableText"/>
            </w:pPr>
            <w:r w:rsidRPr="00D967AC">
              <w:t>VLANIF 31</w:t>
            </w:r>
          </w:p>
        </w:tc>
      </w:tr>
      <w:tr w:rsidR="000A4A2C" w:rsidRPr="00D967AC" w14:paraId="41ED9F67" w14:textId="77777777" w:rsidTr="000A4A2C">
        <w:trPr>
          <w:cantSplit w:val="0"/>
        </w:trPr>
        <w:tc>
          <w:tcPr>
            <w:tcW w:w="1500" w:type="dxa"/>
            <w:vMerge/>
            <w:tcBorders>
              <w:left w:val="single" w:sz="18" w:space="0" w:color="auto"/>
            </w:tcBorders>
          </w:tcPr>
          <w:p w14:paraId="50AEF9F8" w14:textId="77777777" w:rsidR="000A4A2C" w:rsidRPr="00D967AC" w:rsidRDefault="000A4A2C" w:rsidP="000A4A2C">
            <w:pPr>
              <w:pStyle w:val="TableText"/>
            </w:pPr>
          </w:p>
        </w:tc>
        <w:tc>
          <w:tcPr>
            <w:tcW w:w="1134" w:type="dxa"/>
          </w:tcPr>
          <w:p w14:paraId="63B87FC0" w14:textId="77777777" w:rsidR="000A4A2C" w:rsidRPr="00D967AC" w:rsidRDefault="000A4A2C" w:rsidP="000A4A2C">
            <w:pPr>
              <w:pStyle w:val="TableText"/>
            </w:pPr>
            <w:r w:rsidRPr="00D967AC">
              <w:t>Branch_C</w:t>
            </w:r>
          </w:p>
        </w:tc>
        <w:tc>
          <w:tcPr>
            <w:tcW w:w="896" w:type="dxa"/>
          </w:tcPr>
          <w:p w14:paraId="3809CEBA" w14:textId="77777777" w:rsidR="000A4A2C" w:rsidRPr="00D967AC" w:rsidRDefault="000A4A2C" w:rsidP="000A4A2C">
            <w:pPr>
              <w:pStyle w:val="TableText"/>
            </w:pPr>
            <w:r w:rsidRPr="00D967AC">
              <w:t>Branch-C-R1</w:t>
            </w:r>
          </w:p>
        </w:tc>
        <w:tc>
          <w:tcPr>
            <w:tcW w:w="1147" w:type="dxa"/>
          </w:tcPr>
          <w:p w14:paraId="6B4C9793" w14:textId="77777777" w:rsidR="000A4A2C" w:rsidRPr="00D967AC" w:rsidRDefault="000A4A2C" w:rsidP="000A4A2C">
            <w:pPr>
              <w:pStyle w:val="TableText"/>
            </w:pPr>
            <w:r w:rsidRPr="00D967AC">
              <w:t>G0/0/0</w:t>
            </w:r>
          </w:p>
        </w:tc>
        <w:tc>
          <w:tcPr>
            <w:tcW w:w="826" w:type="dxa"/>
          </w:tcPr>
          <w:p w14:paraId="745FD2B8" w14:textId="77777777" w:rsidR="000A4A2C" w:rsidRPr="00D967AC" w:rsidRDefault="000A4A2C" w:rsidP="000A4A2C">
            <w:pPr>
              <w:pStyle w:val="TableText"/>
            </w:pPr>
            <w:r w:rsidRPr="00D967AC">
              <w:t>41</w:t>
            </w:r>
          </w:p>
        </w:tc>
        <w:tc>
          <w:tcPr>
            <w:tcW w:w="1288" w:type="dxa"/>
          </w:tcPr>
          <w:p w14:paraId="1B23C17A" w14:textId="77777777" w:rsidR="000A4A2C" w:rsidRPr="00D967AC" w:rsidRDefault="000A4A2C" w:rsidP="000A4A2C">
            <w:pPr>
              <w:pStyle w:val="TableText"/>
            </w:pPr>
            <w:r w:rsidRPr="00D967AC">
              <w:t>192.168.41.2/30</w:t>
            </w:r>
          </w:p>
        </w:tc>
        <w:tc>
          <w:tcPr>
            <w:tcW w:w="1147" w:type="dxa"/>
            <w:tcBorders>
              <w:right w:val="single" w:sz="18" w:space="0" w:color="auto"/>
            </w:tcBorders>
          </w:tcPr>
          <w:p w14:paraId="45C216B3" w14:textId="77777777" w:rsidR="000A4A2C" w:rsidRPr="00D967AC" w:rsidRDefault="000A4A2C" w:rsidP="000A4A2C">
            <w:pPr>
              <w:pStyle w:val="TableText"/>
            </w:pPr>
            <w:r w:rsidRPr="00D967AC">
              <w:t>VLANIF 41</w:t>
            </w:r>
          </w:p>
        </w:tc>
      </w:tr>
      <w:tr w:rsidR="000A4A2C" w:rsidRPr="00D967AC" w14:paraId="2CF80A58" w14:textId="77777777" w:rsidTr="000A4A2C">
        <w:trPr>
          <w:cantSplit w:val="0"/>
        </w:trPr>
        <w:tc>
          <w:tcPr>
            <w:tcW w:w="1500" w:type="dxa"/>
            <w:vMerge w:val="restart"/>
            <w:tcBorders>
              <w:left w:val="single" w:sz="18" w:space="0" w:color="auto"/>
            </w:tcBorders>
          </w:tcPr>
          <w:p w14:paraId="54090C1B" w14:textId="77777777" w:rsidR="000A4A2C" w:rsidRPr="00D967AC" w:rsidRDefault="000A4A2C" w:rsidP="000A4A2C">
            <w:pPr>
              <w:pStyle w:val="TableText"/>
            </w:pPr>
            <w:r w:rsidRPr="00D967AC">
              <w:t>Course Development</w:t>
            </w:r>
          </w:p>
        </w:tc>
        <w:tc>
          <w:tcPr>
            <w:tcW w:w="1134" w:type="dxa"/>
          </w:tcPr>
          <w:p w14:paraId="7A2251E7" w14:textId="77777777" w:rsidR="000A4A2C" w:rsidRPr="00D967AC" w:rsidRDefault="000A4A2C" w:rsidP="000A4A2C">
            <w:pPr>
              <w:pStyle w:val="TableText"/>
            </w:pPr>
            <w:r w:rsidRPr="00D967AC">
              <w:t>HQ</w:t>
            </w:r>
          </w:p>
        </w:tc>
        <w:tc>
          <w:tcPr>
            <w:tcW w:w="896" w:type="dxa"/>
          </w:tcPr>
          <w:p w14:paraId="11AD12EA" w14:textId="77777777" w:rsidR="000A4A2C" w:rsidRPr="00D967AC" w:rsidRDefault="000A4A2C" w:rsidP="000A4A2C">
            <w:pPr>
              <w:pStyle w:val="TableText"/>
            </w:pPr>
            <w:r w:rsidRPr="00D967AC">
              <w:t>HQ-R2</w:t>
            </w:r>
          </w:p>
        </w:tc>
        <w:tc>
          <w:tcPr>
            <w:tcW w:w="1147" w:type="dxa"/>
          </w:tcPr>
          <w:p w14:paraId="37BB688F" w14:textId="77777777" w:rsidR="000A4A2C" w:rsidRPr="00D967AC" w:rsidRDefault="000A4A2C" w:rsidP="000A4A2C">
            <w:pPr>
              <w:pStyle w:val="TableText"/>
            </w:pPr>
            <w:r w:rsidRPr="00D967AC">
              <w:t>G0/0/0</w:t>
            </w:r>
          </w:p>
        </w:tc>
        <w:tc>
          <w:tcPr>
            <w:tcW w:w="826" w:type="dxa"/>
          </w:tcPr>
          <w:p w14:paraId="2BA70FB7" w14:textId="77777777" w:rsidR="000A4A2C" w:rsidRPr="00D967AC" w:rsidRDefault="000A4A2C" w:rsidP="000A4A2C">
            <w:pPr>
              <w:pStyle w:val="TableText"/>
            </w:pPr>
            <w:r w:rsidRPr="00D967AC">
              <w:t>12</w:t>
            </w:r>
          </w:p>
        </w:tc>
        <w:tc>
          <w:tcPr>
            <w:tcW w:w="1288" w:type="dxa"/>
          </w:tcPr>
          <w:p w14:paraId="4312AA2F" w14:textId="77777777" w:rsidR="000A4A2C" w:rsidRPr="00D967AC" w:rsidRDefault="000A4A2C" w:rsidP="000A4A2C">
            <w:pPr>
              <w:pStyle w:val="TableText"/>
            </w:pPr>
            <w:r w:rsidRPr="00D967AC">
              <w:t>192.168.12.2/30</w:t>
            </w:r>
          </w:p>
        </w:tc>
        <w:tc>
          <w:tcPr>
            <w:tcW w:w="1147" w:type="dxa"/>
            <w:tcBorders>
              <w:right w:val="single" w:sz="18" w:space="0" w:color="auto"/>
            </w:tcBorders>
          </w:tcPr>
          <w:p w14:paraId="3E17AA96" w14:textId="77777777" w:rsidR="000A4A2C" w:rsidRPr="00D967AC" w:rsidRDefault="000A4A2C" w:rsidP="000A4A2C">
            <w:pPr>
              <w:pStyle w:val="TableText"/>
            </w:pPr>
            <w:r w:rsidRPr="00D967AC">
              <w:t>VLANIF 12</w:t>
            </w:r>
          </w:p>
        </w:tc>
      </w:tr>
      <w:tr w:rsidR="000A4A2C" w:rsidRPr="00D967AC" w14:paraId="39F2BC03" w14:textId="77777777" w:rsidTr="000A4A2C">
        <w:trPr>
          <w:cantSplit w:val="0"/>
        </w:trPr>
        <w:tc>
          <w:tcPr>
            <w:tcW w:w="1500" w:type="dxa"/>
            <w:vMerge/>
            <w:tcBorders>
              <w:left w:val="single" w:sz="18" w:space="0" w:color="auto"/>
            </w:tcBorders>
          </w:tcPr>
          <w:p w14:paraId="42B1A13E" w14:textId="77777777" w:rsidR="000A4A2C" w:rsidRPr="00D967AC" w:rsidRDefault="000A4A2C" w:rsidP="000A4A2C">
            <w:pPr>
              <w:pStyle w:val="TableText"/>
            </w:pPr>
          </w:p>
        </w:tc>
        <w:tc>
          <w:tcPr>
            <w:tcW w:w="1134" w:type="dxa"/>
          </w:tcPr>
          <w:p w14:paraId="3383A81B" w14:textId="77777777" w:rsidR="000A4A2C" w:rsidRPr="00D967AC" w:rsidRDefault="000A4A2C" w:rsidP="000A4A2C">
            <w:pPr>
              <w:pStyle w:val="TableText"/>
            </w:pPr>
            <w:r w:rsidRPr="00D967AC">
              <w:t>Branch_A</w:t>
            </w:r>
          </w:p>
        </w:tc>
        <w:tc>
          <w:tcPr>
            <w:tcW w:w="896" w:type="dxa"/>
          </w:tcPr>
          <w:p w14:paraId="5CD4F2D1" w14:textId="77777777" w:rsidR="000A4A2C" w:rsidRPr="00D967AC" w:rsidRDefault="000A4A2C" w:rsidP="000A4A2C">
            <w:pPr>
              <w:pStyle w:val="TableText"/>
            </w:pPr>
            <w:r w:rsidRPr="00D967AC">
              <w:t>Branch</w:t>
            </w:r>
            <w:r w:rsidRPr="00D967AC">
              <w:lastRenderedPageBreak/>
              <w:t>-A-R2</w:t>
            </w:r>
          </w:p>
        </w:tc>
        <w:tc>
          <w:tcPr>
            <w:tcW w:w="1147" w:type="dxa"/>
          </w:tcPr>
          <w:p w14:paraId="7074220D" w14:textId="77777777" w:rsidR="000A4A2C" w:rsidRPr="00D967AC" w:rsidRDefault="000A4A2C" w:rsidP="000A4A2C">
            <w:pPr>
              <w:pStyle w:val="TableText"/>
            </w:pPr>
            <w:r w:rsidRPr="00D967AC">
              <w:lastRenderedPageBreak/>
              <w:t>G0/0/0</w:t>
            </w:r>
          </w:p>
        </w:tc>
        <w:tc>
          <w:tcPr>
            <w:tcW w:w="826" w:type="dxa"/>
          </w:tcPr>
          <w:p w14:paraId="324B3CAB" w14:textId="77777777" w:rsidR="000A4A2C" w:rsidRPr="00D967AC" w:rsidRDefault="000A4A2C" w:rsidP="000A4A2C">
            <w:pPr>
              <w:pStyle w:val="TableText"/>
            </w:pPr>
            <w:r w:rsidRPr="00D967AC">
              <w:t>22</w:t>
            </w:r>
          </w:p>
        </w:tc>
        <w:tc>
          <w:tcPr>
            <w:tcW w:w="1288" w:type="dxa"/>
          </w:tcPr>
          <w:p w14:paraId="0B632DFD" w14:textId="77777777" w:rsidR="000A4A2C" w:rsidRPr="00D967AC" w:rsidRDefault="000A4A2C" w:rsidP="000A4A2C">
            <w:pPr>
              <w:pStyle w:val="TableText"/>
            </w:pPr>
            <w:r w:rsidRPr="00D967AC">
              <w:t>192.168.22.</w:t>
            </w:r>
            <w:r w:rsidRPr="00D967AC">
              <w:lastRenderedPageBreak/>
              <w:t>2/30</w:t>
            </w:r>
          </w:p>
        </w:tc>
        <w:tc>
          <w:tcPr>
            <w:tcW w:w="1147" w:type="dxa"/>
            <w:tcBorders>
              <w:right w:val="single" w:sz="18" w:space="0" w:color="auto"/>
            </w:tcBorders>
          </w:tcPr>
          <w:p w14:paraId="76E7E96C" w14:textId="77777777" w:rsidR="000A4A2C" w:rsidRPr="00D967AC" w:rsidRDefault="000A4A2C" w:rsidP="000A4A2C">
            <w:pPr>
              <w:pStyle w:val="TableText"/>
            </w:pPr>
            <w:r w:rsidRPr="00D967AC">
              <w:lastRenderedPageBreak/>
              <w:t xml:space="preserve">VLANIF </w:t>
            </w:r>
            <w:r w:rsidRPr="00D967AC">
              <w:lastRenderedPageBreak/>
              <w:t>22</w:t>
            </w:r>
          </w:p>
        </w:tc>
      </w:tr>
      <w:tr w:rsidR="000A4A2C" w:rsidRPr="00D967AC" w14:paraId="60FD3374" w14:textId="77777777" w:rsidTr="000A4A2C">
        <w:trPr>
          <w:cantSplit w:val="0"/>
        </w:trPr>
        <w:tc>
          <w:tcPr>
            <w:tcW w:w="1500" w:type="dxa"/>
            <w:vMerge/>
            <w:tcBorders>
              <w:left w:val="single" w:sz="18" w:space="0" w:color="auto"/>
            </w:tcBorders>
          </w:tcPr>
          <w:p w14:paraId="30238899" w14:textId="77777777" w:rsidR="000A4A2C" w:rsidRPr="00D967AC" w:rsidRDefault="000A4A2C" w:rsidP="000A4A2C">
            <w:pPr>
              <w:pStyle w:val="TableText"/>
            </w:pPr>
          </w:p>
        </w:tc>
        <w:tc>
          <w:tcPr>
            <w:tcW w:w="1134" w:type="dxa"/>
          </w:tcPr>
          <w:p w14:paraId="5E3C1053" w14:textId="77777777" w:rsidR="000A4A2C" w:rsidRPr="00D967AC" w:rsidRDefault="000A4A2C" w:rsidP="000A4A2C">
            <w:pPr>
              <w:pStyle w:val="TableText"/>
            </w:pPr>
            <w:r w:rsidRPr="00D967AC">
              <w:t>Branch_B</w:t>
            </w:r>
          </w:p>
        </w:tc>
        <w:tc>
          <w:tcPr>
            <w:tcW w:w="896" w:type="dxa"/>
          </w:tcPr>
          <w:p w14:paraId="414B2994" w14:textId="77777777" w:rsidR="000A4A2C" w:rsidRPr="00D967AC" w:rsidRDefault="000A4A2C" w:rsidP="000A4A2C">
            <w:pPr>
              <w:pStyle w:val="TableText"/>
            </w:pPr>
            <w:r w:rsidRPr="00D967AC">
              <w:t>Branch-B-R1</w:t>
            </w:r>
          </w:p>
        </w:tc>
        <w:tc>
          <w:tcPr>
            <w:tcW w:w="1147" w:type="dxa"/>
          </w:tcPr>
          <w:p w14:paraId="7B86DC0B" w14:textId="77777777" w:rsidR="000A4A2C" w:rsidRPr="00D967AC" w:rsidRDefault="000A4A2C" w:rsidP="000A4A2C">
            <w:pPr>
              <w:pStyle w:val="TableText"/>
            </w:pPr>
            <w:r w:rsidRPr="00D967AC">
              <w:t>G0/0/0</w:t>
            </w:r>
          </w:p>
        </w:tc>
        <w:tc>
          <w:tcPr>
            <w:tcW w:w="826" w:type="dxa"/>
          </w:tcPr>
          <w:p w14:paraId="7FB4848F" w14:textId="77777777" w:rsidR="000A4A2C" w:rsidRPr="00D967AC" w:rsidRDefault="000A4A2C" w:rsidP="000A4A2C">
            <w:pPr>
              <w:pStyle w:val="TableText"/>
            </w:pPr>
            <w:r w:rsidRPr="00D967AC">
              <w:t>32</w:t>
            </w:r>
          </w:p>
        </w:tc>
        <w:tc>
          <w:tcPr>
            <w:tcW w:w="1288" w:type="dxa"/>
          </w:tcPr>
          <w:p w14:paraId="4B4E57D0" w14:textId="77777777" w:rsidR="000A4A2C" w:rsidRPr="00D967AC" w:rsidRDefault="000A4A2C" w:rsidP="000A4A2C">
            <w:pPr>
              <w:pStyle w:val="TableText"/>
            </w:pPr>
            <w:r w:rsidRPr="00D967AC">
              <w:t>192.168.32.2/30</w:t>
            </w:r>
          </w:p>
        </w:tc>
        <w:tc>
          <w:tcPr>
            <w:tcW w:w="1147" w:type="dxa"/>
            <w:tcBorders>
              <w:right w:val="single" w:sz="18" w:space="0" w:color="auto"/>
            </w:tcBorders>
          </w:tcPr>
          <w:p w14:paraId="178B95C4" w14:textId="77777777" w:rsidR="000A4A2C" w:rsidRPr="00D967AC" w:rsidRDefault="000A4A2C" w:rsidP="000A4A2C">
            <w:pPr>
              <w:pStyle w:val="TableText"/>
            </w:pPr>
            <w:r w:rsidRPr="00D967AC">
              <w:t>VLANIF 32</w:t>
            </w:r>
          </w:p>
        </w:tc>
      </w:tr>
      <w:tr w:rsidR="000A4A2C" w:rsidRPr="00D967AC" w14:paraId="6216E959" w14:textId="77777777" w:rsidTr="000A4A2C">
        <w:trPr>
          <w:cantSplit w:val="0"/>
        </w:trPr>
        <w:tc>
          <w:tcPr>
            <w:tcW w:w="1500" w:type="dxa"/>
            <w:vMerge/>
            <w:tcBorders>
              <w:left w:val="single" w:sz="18" w:space="0" w:color="auto"/>
              <w:bottom w:val="single" w:sz="18" w:space="0" w:color="auto"/>
            </w:tcBorders>
          </w:tcPr>
          <w:p w14:paraId="6CABCC45" w14:textId="77777777" w:rsidR="000A4A2C" w:rsidRPr="00D967AC" w:rsidRDefault="000A4A2C" w:rsidP="000A4A2C">
            <w:pPr>
              <w:pStyle w:val="TableText"/>
            </w:pPr>
          </w:p>
        </w:tc>
        <w:tc>
          <w:tcPr>
            <w:tcW w:w="1134" w:type="dxa"/>
            <w:tcBorders>
              <w:bottom w:val="single" w:sz="18" w:space="0" w:color="auto"/>
            </w:tcBorders>
          </w:tcPr>
          <w:p w14:paraId="15C858D2" w14:textId="77777777" w:rsidR="000A4A2C" w:rsidRPr="00D967AC" w:rsidRDefault="000A4A2C" w:rsidP="000A4A2C">
            <w:pPr>
              <w:pStyle w:val="TableText"/>
            </w:pPr>
            <w:r w:rsidRPr="00D967AC">
              <w:t>Branch_C</w:t>
            </w:r>
          </w:p>
        </w:tc>
        <w:tc>
          <w:tcPr>
            <w:tcW w:w="896" w:type="dxa"/>
            <w:tcBorders>
              <w:bottom w:val="single" w:sz="18" w:space="0" w:color="auto"/>
            </w:tcBorders>
          </w:tcPr>
          <w:p w14:paraId="42043D8A" w14:textId="77777777" w:rsidR="000A4A2C" w:rsidRPr="00D967AC" w:rsidRDefault="000A4A2C" w:rsidP="000A4A2C">
            <w:pPr>
              <w:pStyle w:val="TableText"/>
            </w:pPr>
            <w:r w:rsidRPr="00D967AC">
              <w:t>Branch-C-R1</w:t>
            </w:r>
          </w:p>
        </w:tc>
        <w:tc>
          <w:tcPr>
            <w:tcW w:w="1147" w:type="dxa"/>
            <w:tcBorders>
              <w:bottom w:val="single" w:sz="18" w:space="0" w:color="auto"/>
            </w:tcBorders>
          </w:tcPr>
          <w:p w14:paraId="37B9BB63" w14:textId="77777777" w:rsidR="000A4A2C" w:rsidRPr="00D967AC" w:rsidRDefault="000A4A2C" w:rsidP="000A4A2C">
            <w:pPr>
              <w:pStyle w:val="TableText"/>
            </w:pPr>
            <w:r w:rsidRPr="00D967AC">
              <w:t>G0/0/0</w:t>
            </w:r>
          </w:p>
        </w:tc>
        <w:tc>
          <w:tcPr>
            <w:tcW w:w="826" w:type="dxa"/>
            <w:tcBorders>
              <w:bottom w:val="single" w:sz="18" w:space="0" w:color="auto"/>
            </w:tcBorders>
          </w:tcPr>
          <w:p w14:paraId="6B56A026" w14:textId="77777777" w:rsidR="000A4A2C" w:rsidRPr="00D967AC" w:rsidRDefault="000A4A2C" w:rsidP="000A4A2C">
            <w:pPr>
              <w:pStyle w:val="TableText"/>
            </w:pPr>
            <w:r w:rsidRPr="00D967AC">
              <w:t>42</w:t>
            </w:r>
          </w:p>
        </w:tc>
        <w:tc>
          <w:tcPr>
            <w:tcW w:w="1288" w:type="dxa"/>
            <w:tcBorders>
              <w:bottom w:val="single" w:sz="18" w:space="0" w:color="auto"/>
            </w:tcBorders>
          </w:tcPr>
          <w:p w14:paraId="754AD42D" w14:textId="77777777" w:rsidR="000A4A2C" w:rsidRPr="00D967AC" w:rsidRDefault="000A4A2C" w:rsidP="000A4A2C">
            <w:pPr>
              <w:pStyle w:val="TableText"/>
            </w:pPr>
            <w:r w:rsidRPr="00D967AC">
              <w:t>192.168.42.2/30</w:t>
            </w:r>
          </w:p>
        </w:tc>
        <w:tc>
          <w:tcPr>
            <w:tcW w:w="1147" w:type="dxa"/>
            <w:tcBorders>
              <w:bottom w:val="single" w:sz="18" w:space="0" w:color="auto"/>
              <w:right w:val="single" w:sz="18" w:space="0" w:color="auto"/>
            </w:tcBorders>
          </w:tcPr>
          <w:p w14:paraId="52BAC4A6" w14:textId="77777777" w:rsidR="000A4A2C" w:rsidRPr="00D967AC" w:rsidRDefault="000A4A2C" w:rsidP="000A4A2C">
            <w:pPr>
              <w:pStyle w:val="TableText"/>
            </w:pPr>
            <w:r w:rsidRPr="00D967AC">
              <w:t>VLANIF 42</w:t>
            </w:r>
          </w:p>
        </w:tc>
      </w:tr>
    </w:tbl>
    <w:p w14:paraId="2402DB64" w14:textId="77777777" w:rsidR="000A4A2C" w:rsidRPr="00D967AC" w:rsidRDefault="000A4A2C" w:rsidP="000A4A2C">
      <w:pPr>
        <w:rPr>
          <w:rFonts w:ascii="Huawei Sans" w:hAnsi="Huawei Sans"/>
        </w:rPr>
      </w:pPr>
    </w:p>
    <w:p w14:paraId="1CA75FED" w14:textId="77777777" w:rsidR="000A4A2C" w:rsidRPr="00D967AC" w:rsidRDefault="000A4A2C" w:rsidP="000A4A2C">
      <w:pPr>
        <w:pStyle w:val="1e"/>
      </w:pPr>
      <w:r w:rsidRPr="00D967AC">
        <w:rPr>
          <w:rFonts w:hint="eastAsia"/>
        </w:rPr>
        <w:t xml:space="preserve"># The LAN routing protocols of </w:t>
      </w:r>
      <w:r w:rsidRPr="00D967AC">
        <w:rPr>
          <w:rFonts w:hint="eastAsia"/>
          <w:b/>
        </w:rPr>
        <w:t>Online Training</w:t>
      </w:r>
      <w:r w:rsidRPr="00D967AC">
        <w:rPr>
          <w:rFonts w:hint="eastAsia"/>
        </w:rPr>
        <w:t xml:space="preserve"> and </w:t>
      </w:r>
      <w:r w:rsidRPr="00D967AC">
        <w:rPr>
          <w:rFonts w:hint="eastAsia"/>
          <w:b/>
        </w:rPr>
        <w:t>Course Development</w:t>
      </w:r>
      <w:r w:rsidRPr="00D967AC">
        <w:rPr>
          <w:rFonts w:hint="eastAsia"/>
        </w:rPr>
        <w:t xml:space="preserve"> are planned as follows.</w:t>
      </w:r>
    </w:p>
    <w:tbl>
      <w:tblPr>
        <w:tblStyle w:val="Table"/>
        <w:tblW w:w="7938" w:type="dxa"/>
        <w:tblInd w:w="1342" w:type="dxa"/>
        <w:tblLook w:val="04A0" w:firstRow="1" w:lastRow="0" w:firstColumn="1" w:lastColumn="0" w:noHBand="0" w:noVBand="1"/>
      </w:tblPr>
      <w:tblGrid>
        <w:gridCol w:w="1615"/>
        <w:gridCol w:w="1071"/>
        <w:gridCol w:w="1045"/>
        <w:gridCol w:w="1238"/>
        <w:gridCol w:w="997"/>
        <w:gridCol w:w="738"/>
        <w:gridCol w:w="1234"/>
      </w:tblGrid>
      <w:tr w:rsidR="000A4A2C" w:rsidRPr="00D967AC" w14:paraId="6839D69E" w14:textId="77777777" w:rsidTr="000A4A2C">
        <w:trPr>
          <w:cnfStyle w:val="100000000000" w:firstRow="1" w:lastRow="0" w:firstColumn="0" w:lastColumn="0" w:oddVBand="0" w:evenVBand="0" w:oddHBand="0" w:evenHBand="0" w:firstRowFirstColumn="0" w:firstRowLastColumn="0" w:lastRowFirstColumn="0" w:lastRowLastColumn="0"/>
          <w:cantSplit w:val="0"/>
          <w:tblHeader/>
        </w:trPr>
        <w:tc>
          <w:tcPr>
            <w:tcW w:w="0" w:type="auto"/>
            <w:tcBorders>
              <w:top w:val="single" w:sz="18" w:space="0" w:color="auto"/>
              <w:left w:val="single" w:sz="18" w:space="0" w:color="auto"/>
            </w:tcBorders>
            <w:vAlign w:val="center"/>
          </w:tcPr>
          <w:p w14:paraId="5C17BD58"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Virtual Network</w:t>
            </w:r>
          </w:p>
        </w:tc>
        <w:tc>
          <w:tcPr>
            <w:tcW w:w="0" w:type="auto"/>
            <w:tcBorders>
              <w:top w:val="single" w:sz="18" w:space="0" w:color="auto"/>
            </w:tcBorders>
            <w:vAlign w:val="center"/>
          </w:tcPr>
          <w:p w14:paraId="15C7C64B"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Site</w:t>
            </w:r>
          </w:p>
        </w:tc>
        <w:tc>
          <w:tcPr>
            <w:tcW w:w="0" w:type="auto"/>
            <w:tcBorders>
              <w:top w:val="single" w:sz="18" w:space="0" w:color="auto"/>
            </w:tcBorders>
            <w:vAlign w:val="center"/>
          </w:tcPr>
          <w:p w14:paraId="2C0EDF3F"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Device</w:t>
            </w:r>
          </w:p>
        </w:tc>
        <w:tc>
          <w:tcPr>
            <w:tcW w:w="0" w:type="auto"/>
            <w:tcBorders>
              <w:top w:val="single" w:sz="18" w:space="0" w:color="auto"/>
            </w:tcBorders>
            <w:vAlign w:val="center"/>
          </w:tcPr>
          <w:p w14:paraId="51974FF9"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Routing Protocol</w:t>
            </w:r>
          </w:p>
        </w:tc>
        <w:tc>
          <w:tcPr>
            <w:tcW w:w="0" w:type="auto"/>
            <w:tcBorders>
              <w:top w:val="single" w:sz="18" w:space="0" w:color="auto"/>
            </w:tcBorders>
            <w:vAlign w:val="center"/>
          </w:tcPr>
          <w:p w14:paraId="34E3E65D"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Process ID</w:t>
            </w:r>
          </w:p>
        </w:tc>
        <w:tc>
          <w:tcPr>
            <w:tcW w:w="0" w:type="auto"/>
            <w:tcBorders>
              <w:top w:val="single" w:sz="18" w:space="0" w:color="auto"/>
            </w:tcBorders>
            <w:vAlign w:val="center"/>
          </w:tcPr>
          <w:p w14:paraId="26094EA2"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Area ID</w:t>
            </w:r>
          </w:p>
        </w:tc>
        <w:tc>
          <w:tcPr>
            <w:tcW w:w="0" w:type="auto"/>
            <w:tcBorders>
              <w:top w:val="single" w:sz="18" w:space="0" w:color="auto"/>
              <w:right w:val="single" w:sz="18" w:space="0" w:color="auto"/>
            </w:tcBorders>
            <w:vAlign w:val="center"/>
          </w:tcPr>
          <w:p w14:paraId="4E1A7651"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OSPF Interface</w:t>
            </w:r>
          </w:p>
        </w:tc>
      </w:tr>
      <w:tr w:rsidR="000A4A2C" w:rsidRPr="00D967AC" w14:paraId="5B9362B9" w14:textId="77777777" w:rsidTr="000A4A2C">
        <w:trPr>
          <w:cantSplit w:val="0"/>
        </w:trPr>
        <w:tc>
          <w:tcPr>
            <w:tcW w:w="0" w:type="auto"/>
            <w:vMerge w:val="restart"/>
            <w:tcBorders>
              <w:left w:val="single" w:sz="18" w:space="0" w:color="auto"/>
            </w:tcBorders>
          </w:tcPr>
          <w:p w14:paraId="0DEB5966" w14:textId="77777777" w:rsidR="000A4A2C" w:rsidRPr="00D967AC" w:rsidRDefault="000A4A2C" w:rsidP="000A4A2C">
            <w:pPr>
              <w:pStyle w:val="TableText"/>
            </w:pPr>
            <w:r w:rsidRPr="00D967AC">
              <w:t>Online Training</w:t>
            </w:r>
          </w:p>
        </w:tc>
        <w:tc>
          <w:tcPr>
            <w:tcW w:w="0" w:type="auto"/>
          </w:tcPr>
          <w:p w14:paraId="18D1440C" w14:textId="77777777" w:rsidR="000A4A2C" w:rsidRPr="00D967AC" w:rsidRDefault="000A4A2C" w:rsidP="000A4A2C">
            <w:pPr>
              <w:pStyle w:val="TableText"/>
            </w:pPr>
            <w:r w:rsidRPr="00D967AC">
              <w:t>HQ</w:t>
            </w:r>
          </w:p>
        </w:tc>
        <w:tc>
          <w:tcPr>
            <w:tcW w:w="0" w:type="auto"/>
          </w:tcPr>
          <w:p w14:paraId="2F2C375C" w14:textId="77777777" w:rsidR="000A4A2C" w:rsidRPr="00D967AC" w:rsidRDefault="000A4A2C" w:rsidP="000A4A2C">
            <w:pPr>
              <w:pStyle w:val="TableText"/>
            </w:pPr>
            <w:r w:rsidRPr="00D967AC">
              <w:t>HQ-R1</w:t>
            </w:r>
          </w:p>
        </w:tc>
        <w:tc>
          <w:tcPr>
            <w:tcW w:w="0" w:type="auto"/>
          </w:tcPr>
          <w:p w14:paraId="4E548456" w14:textId="77777777" w:rsidR="000A4A2C" w:rsidRPr="00D967AC" w:rsidRDefault="000A4A2C" w:rsidP="000A4A2C">
            <w:pPr>
              <w:pStyle w:val="TableText"/>
            </w:pPr>
            <w:r w:rsidRPr="00D967AC">
              <w:t>OSPF</w:t>
            </w:r>
          </w:p>
        </w:tc>
        <w:tc>
          <w:tcPr>
            <w:tcW w:w="0" w:type="auto"/>
          </w:tcPr>
          <w:p w14:paraId="1B65AEC3" w14:textId="77777777" w:rsidR="000A4A2C" w:rsidRPr="00D967AC" w:rsidRDefault="000A4A2C" w:rsidP="000A4A2C">
            <w:pPr>
              <w:pStyle w:val="TableText"/>
            </w:pPr>
            <w:r w:rsidRPr="00D967AC">
              <w:t>1</w:t>
            </w:r>
          </w:p>
        </w:tc>
        <w:tc>
          <w:tcPr>
            <w:tcW w:w="0" w:type="auto"/>
          </w:tcPr>
          <w:p w14:paraId="26EE2850" w14:textId="77777777" w:rsidR="000A4A2C" w:rsidRPr="00D967AC" w:rsidRDefault="000A4A2C" w:rsidP="000A4A2C">
            <w:pPr>
              <w:pStyle w:val="TableText"/>
            </w:pPr>
            <w:r w:rsidRPr="00D967AC">
              <w:t>0</w:t>
            </w:r>
          </w:p>
        </w:tc>
        <w:tc>
          <w:tcPr>
            <w:tcW w:w="0" w:type="auto"/>
            <w:tcBorders>
              <w:right w:val="single" w:sz="18" w:space="0" w:color="auto"/>
            </w:tcBorders>
          </w:tcPr>
          <w:p w14:paraId="198D44C1" w14:textId="77777777" w:rsidR="000A4A2C" w:rsidRPr="00D967AC" w:rsidRDefault="000A4A2C" w:rsidP="000A4A2C">
            <w:pPr>
              <w:pStyle w:val="TableText"/>
            </w:pPr>
            <w:r w:rsidRPr="00D967AC">
              <w:t>VLANIF 11</w:t>
            </w:r>
          </w:p>
        </w:tc>
      </w:tr>
      <w:tr w:rsidR="000A4A2C" w:rsidRPr="00D967AC" w14:paraId="6606118C" w14:textId="77777777" w:rsidTr="000A4A2C">
        <w:trPr>
          <w:cantSplit w:val="0"/>
        </w:trPr>
        <w:tc>
          <w:tcPr>
            <w:tcW w:w="0" w:type="auto"/>
            <w:vMerge/>
            <w:tcBorders>
              <w:left w:val="single" w:sz="18" w:space="0" w:color="auto"/>
            </w:tcBorders>
          </w:tcPr>
          <w:p w14:paraId="403F3F67" w14:textId="77777777" w:rsidR="000A4A2C" w:rsidRPr="00D967AC" w:rsidRDefault="000A4A2C" w:rsidP="000A4A2C">
            <w:pPr>
              <w:pStyle w:val="TableText"/>
            </w:pPr>
          </w:p>
        </w:tc>
        <w:tc>
          <w:tcPr>
            <w:tcW w:w="0" w:type="auto"/>
          </w:tcPr>
          <w:p w14:paraId="55703758" w14:textId="77777777" w:rsidR="000A4A2C" w:rsidRPr="00D967AC" w:rsidRDefault="000A4A2C" w:rsidP="000A4A2C">
            <w:pPr>
              <w:pStyle w:val="TableText"/>
            </w:pPr>
            <w:r w:rsidRPr="00D967AC">
              <w:t>Branch_A</w:t>
            </w:r>
          </w:p>
        </w:tc>
        <w:tc>
          <w:tcPr>
            <w:tcW w:w="0" w:type="auto"/>
          </w:tcPr>
          <w:p w14:paraId="4D081E82" w14:textId="77777777" w:rsidR="000A4A2C" w:rsidRPr="00D967AC" w:rsidRDefault="000A4A2C" w:rsidP="000A4A2C">
            <w:pPr>
              <w:pStyle w:val="TableText"/>
            </w:pPr>
            <w:r w:rsidRPr="00D967AC">
              <w:t>Branch-A-R1</w:t>
            </w:r>
          </w:p>
        </w:tc>
        <w:tc>
          <w:tcPr>
            <w:tcW w:w="0" w:type="auto"/>
          </w:tcPr>
          <w:p w14:paraId="4B873E83" w14:textId="77777777" w:rsidR="000A4A2C" w:rsidRPr="00D967AC" w:rsidRDefault="000A4A2C" w:rsidP="000A4A2C">
            <w:pPr>
              <w:pStyle w:val="TableText"/>
            </w:pPr>
            <w:r w:rsidRPr="00D967AC">
              <w:t>OSPF</w:t>
            </w:r>
          </w:p>
        </w:tc>
        <w:tc>
          <w:tcPr>
            <w:tcW w:w="0" w:type="auto"/>
          </w:tcPr>
          <w:p w14:paraId="1E7606E7" w14:textId="77777777" w:rsidR="000A4A2C" w:rsidRPr="00D967AC" w:rsidRDefault="000A4A2C" w:rsidP="000A4A2C">
            <w:pPr>
              <w:pStyle w:val="TableText"/>
            </w:pPr>
            <w:r w:rsidRPr="00D967AC">
              <w:t>1</w:t>
            </w:r>
          </w:p>
        </w:tc>
        <w:tc>
          <w:tcPr>
            <w:tcW w:w="0" w:type="auto"/>
          </w:tcPr>
          <w:p w14:paraId="30F38131" w14:textId="77777777" w:rsidR="000A4A2C" w:rsidRPr="00D967AC" w:rsidRDefault="000A4A2C" w:rsidP="000A4A2C">
            <w:pPr>
              <w:pStyle w:val="TableText"/>
            </w:pPr>
            <w:r w:rsidRPr="00D967AC">
              <w:t>0</w:t>
            </w:r>
          </w:p>
        </w:tc>
        <w:tc>
          <w:tcPr>
            <w:tcW w:w="0" w:type="auto"/>
            <w:tcBorders>
              <w:right w:val="single" w:sz="18" w:space="0" w:color="auto"/>
            </w:tcBorders>
          </w:tcPr>
          <w:p w14:paraId="08B01443" w14:textId="77777777" w:rsidR="000A4A2C" w:rsidRPr="00D967AC" w:rsidRDefault="000A4A2C" w:rsidP="000A4A2C">
            <w:pPr>
              <w:pStyle w:val="TableText"/>
            </w:pPr>
            <w:r w:rsidRPr="00D967AC">
              <w:t>VLANIF 21</w:t>
            </w:r>
          </w:p>
        </w:tc>
      </w:tr>
      <w:tr w:rsidR="000A4A2C" w:rsidRPr="00D967AC" w14:paraId="17F54E71" w14:textId="77777777" w:rsidTr="000A4A2C">
        <w:trPr>
          <w:cantSplit w:val="0"/>
        </w:trPr>
        <w:tc>
          <w:tcPr>
            <w:tcW w:w="0" w:type="auto"/>
            <w:vMerge/>
            <w:tcBorders>
              <w:left w:val="single" w:sz="18" w:space="0" w:color="auto"/>
            </w:tcBorders>
          </w:tcPr>
          <w:p w14:paraId="11DC2571" w14:textId="77777777" w:rsidR="000A4A2C" w:rsidRPr="00D967AC" w:rsidRDefault="000A4A2C" w:rsidP="000A4A2C">
            <w:pPr>
              <w:pStyle w:val="TableText"/>
            </w:pPr>
          </w:p>
        </w:tc>
        <w:tc>
          <w:tcPr>
            <w:tcW w:w="0" w:type="auto"/>
          </w:tcPr>
          <w:p w14:paraId="45952403" w14:textId="77777777" w:rsidR="000A4A2C" w:rsidRPr="00D967AC" w:rsidRDefault="000A4A2C" w:rsidP="000A4A2C">
            <w:pPr>
              <w:pStyle w:val="TableText"/>
            </w:pPr>
            <w:r w:rsidRPr="00D967AC">
              <w:t>Branch_B</w:t>
            </w:r>
          </w:p>
        </w:tc>
        <w:tc>
          <w:tcPr>
            <w:tcW w:w="0" w:type="auto"/>
          </w:tcPr>
          <w:p w14:paraId="05935744" w14:textId="77777777" w:rsidR="000A4A2C" w:rsidRPr="00D967AC" w:rsidRDefault="000A4A2C" w:rsidP="000A4A2C">
            <w:pPr>
              <w:pStyle w:val="TableText"/>
            </w:pPr>
            <w:r w:rsidRPr="00D967AC">
              <w:t>Branch-B-R1</w:t>
            </w:r>
          </w:p>
        </w:tc>
        <w:tc>
          <w:tcPr>
            <w:tcW w:w="0" w:type="auto"/>
          </w:tcPr>
          <w:p w14:paraId="00878CD2" w14:textId="77777777" w:rsidR="000A4A2C" w:rsidRPr="00D967AC" w:rsidRDefault="000A4A2C" w:rsidP="000A4A2C">
            <w:pPr>
              <w:pStyle w:val="TableText"/>
            </w:pPr>
            <w:r w:rsidRPr="00D967AC">
              <w:t>OSPF</w:t>
            </w:r>
          </w:p>
        </w:tc>
        <w:tc>
          <w:tcPr>
            <w:tcW w:w="0" w:type="auto"/>
          </w:tcPr>
          <w:p w14:paraId="6B3201D8" w14:textId="77777777" w:rsidR="000A4A2C" w:rsidRPr="00D967AC" w:rsidRDefault="000A4A2C" w:rsidP="000A4A2C">
            <w:pPr>
              <w:pStyle w:val="TableText"/>
            </w:pPr>
            <w:r w:rsidRPr="00D967AC">
              <w:t>1</w:t>
            </w:r>
          </w:p>
        </w:tc>
        <w:tc>
          <w:tcPr>
            <w:tcW w:w="0" w:type="auto"/>
          </w:tcPr>
          <w:p w14:paraId="787DA617" w14:textId="77777777" w:rsidR="000A4A2C" w:rsidRPr="00D967AC" w:rsidRDefault="000A4A2C" w:rsidP="000A4A2C">
            <w:pPr>
              <w:pStyle w:val="TableText"/>
            </w:pPr>
            <w:r w:rsidRPr="00D967AC">
              <w:t>0</w:t>
            </w:r>
          </w:p>
        </w:tc>
        <w:tc>
          <w:tcPr>
            <w:tcW w:w="0" w:type="auto"/>
            <w:tcBorders>
              <w:right w:val="single" w:sz="18" w:space="0" w:color="auto"/>
            </w:tcBorders>
          </w:tcPr>
          <w:p w14:paraId="0759B805" w14:textId="77777777" w:rsidR="000A4A2C" w:rsidRPr="00D967AC" w:rsidRDefault="000A4A2C" w:rsidP="000A4A2C">
            <w:pPr>
              <w:pStyle w:val="TableText"/>
            </w:pPr>
            <w:r w:rsidRPr="00D967AC">
              <w:t>VLANIF 31</w:t>
            </w:r>
          </w:p>
        </w:tc>
      </w:tr>
      <w:tr w:rsidR="000A4A2C" w:rsidRPr="00D967AC" w14:paraId="4568C8D7" w14:textId="77777777" w:rsidTr="000A4A2C">
        <w:trPr>
          <w:cantSplit w:val="0"/>
        </w:trPr>
        <w:tc>
          <w:tcPr>
            <w:tcW w:w="0" w:type="auto"/>
            <w:vMerge/>
            <w:tcBorders>
              <w:left w:val="single" w:sz="18" w:space="0" w:color="auto"/>
            </w:tcBorders>
          </w:tcPr>
          <w:p w14:paraId="38CF087D" w14:textId="77777777" w:rsidR="000A4A2C" w:rsidRPr="00D967AC" w:rsidRDefault="000A4A2C" w:rsidP="000A4A2C">
            <w:pPr>
              <w:pStyle w:val="TableText"/>
            </w:pPr>
          </w:p>
        </w:tc>
        <w:tc>
          <w:tcPr>
            <w:tcW w:w="0" w:type="auto"/>
          </w:tcPr>
          <w:p w14:paraId="7985692A" w14:textId="77777777" w:rsidR="000A4A2C" w:rsidRPr="00D967AC" w:rsidRDefault="000A4A2C" w:rsidP="000A4A2C">
            <w:pPr>
              <w:pStyle w:val="TableText"/>
            </w:pPr>
            <w:r w:rsidRPr="00D967AC">
              <w:t>Branch_C</w:t>
            </w:r>
          </w:p>
        </w:tc>
        <w:tc>
          <w:tcPr>
            <w:tcW w:w="0" w:type="auto"/>
          </w:tcPr>
          <w:p w14:paraId="0E207496" w14:textId="77777777" w:rsidR="000A4A2C" w:rsidRPr="00D967AC" w:rsidRDefault="000A4A2C" w:rsidP="000A4A2C">
            <w:pPr>
              <w:pStyle w:val="TableText"/>
            </w:pPr>
            <w:r w:rsidRPr="00D967AC">
              <w:t>Branch-C-R1</w:t>
            </w:r>
          </w:p>
        </w:tc>
        <w:tc>
          <w:tcPr>
            <w:tcW w:w="0" w:type="auto"/>
          </w:tcPr>
          <w:p w14:paraId="0E254994" w14:textId="77777777" w:rsidR="000A4A2C" w:rsidRPr="00D967AC" w:rsidRDefault="000A4A2C" w:rsidP="000A4A2C">
            <w:pPr>
              <w:pStyle w:val="TableText"/>
            </w:pPr>
            <w:r w:rsidRPr="00D967AC">
              <w:t>OSPF</w:t>
            </w:r>
          </w:p>
        </w:tc>
        <w:tc>
          <w:tcPr>
            <w:tcW w:w="0" w:type="auto"/>
          </w:tcPr>
          <w:p w14:paraId="47847740" w14:textId="77777777" w:rsidR="000A4A2C" w:rsidRPr="00D967AC" w:rsidRDefault="000A4A2C" w:rsidP="000A4A2C">
            <w:pPr>
              <w:pStyle w:val="TableText"/>
            </w:pPr>
            <w:r w:rsidRPr="00D967AC">
              <w:t>1</w:t>
            </w:r>
          </w:p>
        </w:tc>
        <w:tc>
          <w:tcPr>
            <w:tcW w:w="0" w:type="auto"/>
          </w:tcPr>
          <w:p w14:paraId="3FDFACD7" w14:textId="77777777" w:rsidR="000A4A2C" w:rsidRPr="00D967AC" w:rsidRDefault="000A4A2C" w:rsidP="000A4A2C">
            <w:pPr>
              <w:pStyle w:val="TableText"/>
            </w:pPr>
            <w:r w:rsidRPr="00D967AC">
              <w:t>0</w:t>
            </w:r>
          </w:p>
        </w:tc>
        <w:tc>
          <w:tcPr>
            <w:tcW w:w="0" w:type="auto"/>
            <w:tcBorders>
              <w:right w:val="single" w:sz="18" w:space="0" w:color="auto"/>
            </w:tcBorders>
          </w:tcPr>
          <w:p w14:paraId="02F67EBD" w14:textId="77777777" w:rsidR="000A4A2C" w:rsidRPr="00D967AC" w:rsidRDefault="000A4A2C" w:rsidP="000A4A2C">
            <w:pPr>
              <w:pStyle w:val="TableText"/>
            </w:pPr>
            <w:r w:rsidRPr="00D967AC">
              <w:t>VLANIF 41</w:t>
            </w:r>
          </w:p>
        </w:tc>
      </w:tr>
      <w:tr w:rsidR="000A4A2C" w:rsidRPr="00D967AC" w14:paraId="0E8D08A5" w14:textId="77777777" w:rsidTr="000A4A2C">
        <w:trPr>
          <w:cantSplit w:val="0"/>
        </w:trPr>
        <w:tc>
          <w:tcPr>
            <w:tcW w:w="0" w:type="auto"/>
            <w:vMerge w:val="restart"/>
            <w:tcBorders>
              <w:left w:val="single" w:sz="18" w:space="0" w:color="auto"/>
            </w:tcBorders>
          </w:tcPr>
          <w:p w14:paraId="5FEDB214" w14:textId="77777777" w:rsidR="000A4A2C" w:rsidRPr="00D967AC" w:rsidRDefault="000A4A2C" w:rsidP="000A4A2C">
            <w:pPr>
              <w:pStyle w:val="TableText"/>
            </w:pPr>
            <w:r w:rsidRPr="00D967AC">
              <w:t>Course Development</w:t>
            </w:r>
          </w:p>
        </w:tc>
        <w:tc>
          <w:tcPr>
            <w:tcW w:w="0" w:type="auto"/>
          </w:tcPr>
          <w:p w14:paraId="3CD58F2B" w14:textId="77777777" w:rsidR="000A4A2C" w:rsidRPr="00D967AC" w:rsidRDefault="000A4A2C" w:rsidP="000A4A2C">
            <w:pPr>
              <w:pStyle w:val="TableText"/>
            </w:pPr>
            <w:r w:rsidRPr="00D967AC">
              <w:t>HQ</w:t>
            </w:r>
          </w:p>
        </w:tc>
        <w:tc>
          <w:tcPr>
            <w:tcW w:w="0" w:type="auto"/>
          </w:tcPr>
          <w:p w14:paraId="67E23FA8" w14:textId="77777777" w:rsidR="000A4A2C" w:rsidRPr="00D967AC" w:rsidRDefault="000A4A2C" w:rsidP="000A4A2C">
            <w:pPr>
              <w:pStyle w:val="TableText"/>
            </w:pPr>
            <w:r w:rsidRPr="00D967AC">
              <w:t>HQ-R2</w:t>
            </w:r>
          </w:p>
        </w:tc>
        <w:tc>
          <w:tcPr>
            <w:tcW w:w="0" w:type="auto"/>
          </w:tcPr>
          <w:p w14:paraId="6DB10478" w14:textId="77777777" w:rsidR="000A4A2C" w:rsidRPr="00D967AC" w:rsidRDefault="000A4A2C" w:rsidP="000A4A2C">
            <w:pPr>
              <w:pStyle w:val="TableText"/>
            </w:pPr>
            <w:r w:rsidRPr="00D967AC">
              <w:t>OSPF</w:t>
            </w:r>
          </w:p>
        </w:tc>
        <w:tc>
          <w:tcPr>
            <w:tcW w:w="0" w:type="auto"/>
          </w:tcPr>
          <w:p w14:paraId="3B0553C6" w14:textId="77777777" w:rsidR="000A4A2C" w:rsidRPr="00D967AC" w:rsidRDefault="000A4A2C" w:rsidP="000A4A2C">
            <w:pPr>
              <w:pStyle w:val="TableText"/>
            </w:pPr>
            <w:r w:rsidRPr="00D967AC">
              <w:t>1</w:t>
            </w:r>
          </w:p>
        </w:tc>
        <w:tc>
          <w:tcPr>
            <w:tcW w:w="0" w:type="auto"/>
          </w:tcPr>
          <w:p w14:paraId="566BA739" w14:textId="77777777" w:rsidR="000A4A2C" w:rsidRPr="00D967AC" w:rsidRDefault="000A4A2C" w:rsidP="000A4A2C">
            <w:pPr>
              <w:pStyle w:val="TableText"/>
            </w:pPr>
            <w:r w:rsidRPr="00D967AC">
              <w:t>0</w:t>
            </w:r>
          </w:p>
        </w:tc>
        <w:tc>
          <w:tcPr>
            <w:tcW w:w="0" w:type="auto"/>
            <w:tcBorders>
              <w:right w:val="single" w:sz="18" w:space="0" w:color="auto"/>
            </w:tcBorders>
          </w:tcPr>
          <w:p w14:paraId="7AFB1CCE" w14:textId="77777777" w:rsidR="000A4A2C" w:rsidRPr="00D967AC" w:rsidRDefault="000A4A2C" w:rsidP="000A4A2C">
            <w:pPr>
              <w:pStyle w:val="TableText"/>
            </w:pPr>
            <w:r w:rsidRPr="00D967AC">
              <w:t>VLANIF 12</w:t>
            </w:r>
          </w:p>
        </w:tc>
      </w:tr>
      <w:tr w:rsidR="000A4A2C" w:rsidRPr="00D967AC" w14:paraId="6201D8D8" w14:textId="77777777" w:rsidTr="000A4A2C">
        <w:trPr>
          <w:cantSplit w:val="0"/>
        </w:trPr>
        <w:tc>
          <w:tcPr>
            <w:tcW w:w="0" w:type="auto"/>
            <w:vMerge/>
            <w:tcBorders>
              <w:left w:val="single" w:sz="18" w:space="0" w:color="auto"/>
            </w:tcBorders>
          </w:tcPr>
          <w:p w14:paraId="53915484" w14:textId="77777777" w:rsidR="000A4A2C" w:rsidRPr="00D967AC" w:rsidRDefault="000A4A2C" w:rsidP="000A4A2C">
            <w:pPr>
              <w:pStyle w:val="TableText"/>
            </w:pPr>
          </w:p>
        </w:tc>
        <w:tc>
          <w:tcPr>
            <w:tcW w:w="0" w:type="auto"/>
          </w:tcPr>
          <w:p w14:paraId="09643D19" w14:textId="77777777" w:rsidR="000A4A2C" w:rsidRPr="00D967AC" w:rsidRDefault="000A4A2C" w:rsidP="000A4A2C">
            <w:pPr>
              <w:pStyle w:val="TableText"/>
            </w:pPr>
            <w:r w:rsidRPr="00D967AC">
              <w:t>Branch_A</w:t>
            </w:r>
          </w:p>
        </w:tc>
        <w:tc>
          <w:tcPr>
            <w:tcW w:w="0" w:type="auto"/>
          </w:tcPr>
          <w:p w14:paraId="6588A632" w14:textId="77777777" w:rsidR="000A4A2C" w:rsidRPr="00D967AC" w:rsidRDefault="000A4A2C" w:rsidP="000A4A2C">
            <w:pPr>
              <w:pStyle w:val="TableText"/>
            </w:pPr>
            <w:r w:rsidRPr="00D967AC">
              <w:t>Branch-A-R2</w:t>
            </w:r>
          </w:p>
        </w:tc>
        <w:tc>
          <w:tcPr>
            <w:tcW w:w="0" w:type="auto"/>
          </w:tcPr>
          <w:p w14:paraId="465CBC42" w14:textId="77777777" w:rsidR="000A4A2C" w:rsidRPr="00D967AC" w:rsidRDefault="000A4A2C" w:rsidP="000A4A2C">
            <w:pPr>
              <w:pStyle w:val="TableText"/>
            </w:pPr>
            <w:r w:rsidRPr="00D967AC">
              <w:t>OSPF</w:t>
            </w:r>
          </w:p>
        </w:tc>
        <w:tc>
          <w:tcPr>
            <w:tcW w:w="0" w:type="auto"/>
          </w:tcPr>
          <w:p w14:paraId="6EAEFF9F" w14:textId="77777777" w:rsidR="000A4A2C" w:rsidRPr="00D967AC" w:rsidRDefault="000A4A2C" w:rsidP="000A4A2C">
            <w:pPr>
              <w:pStyle w:val="TableText"/>
            </w:pPr>
            <w:r w:rsidRPr="00D967AC">
              <w:t>1</w:t>
            </w:r>
          </w:p>
        </w:tc>
        <w:tc>
          <w:tcPr>
            <w:tcW w:w="0" w:type="auto"/>
          </w:tcPr>
          <w:p w14:paraId="4A917A30" w14:textId="77777777" w:rsidR="000A4A2C" w:rsidRPr="00D967AC" w:rsidRDefault="000A4A2C" w:rsidP="000A4A2C">
            <w:pPr>
              <w:pStyle w:val="TableText"/>
            </w:pPr>
            <w:r w:rsidRPr="00D967AC">
              <w:t>0</w:t>
            </w:r>
          </w:p>
        </w:tc>
        <w:tc>
          <w:tcPr>
            <w:tcW w:w="0" w:type="auto"/>
            <w:tcBorders>
              <w:right w:val="single" w:sz="18" w:space="0" w:color="auto"/>
            </w:tcBorders>
          </w:tcPr>
          <w:p w14:paraId="4A094DFE" w14:textId="77777777" w:rsidR="000A4A2C" w:rsidRPr="00D967AC" w:rsidRDefault="000A4A2C" w:rsidP="000A4A2C">
            <w:pPr>
              <w:pStyle w:val="TableText"/>
            </w:pPr>
            <w:r w:rsidRPr="00D967AC">
              <w:t>VLANIF 22</w:t>
            </w:r>
          </w:p>
        </w:tc>
      </w:tr>
      <w:tr w:rsidR="000A4A2C" w:rsidRPr="00D967AC" w14:paraId="47E3127B" w14:textId="77777777" w:rsidTr="000A4A2C">
        <w:trPr>
          <w:cantSplit w:val="0"/>
        </w:trPr>
        <w:tc>
          <w:tcPr>
            <w:tcW w:w="0" w:type="auto"/>
            <w:vMerge/>
            <w:tcBorders>
              <w:left w:val="single" w:sz="18" w:space="0" w:color="auto"/>
            </w:tcBorders>
          </w:tcPr>
          <w:p w14:paraId="7BE8D2EC" w14:textId="77777777" w:rsidR="000A4A2C" w:rsidRPr="00D967AC" w:rsidRDefault="000A4A2C" w:rsidP="000A4A2C">
            <w:pPr>
              <w:pStyle w:val="TableText"/>
            </w:pPr>
          </w:p>
        </w:tc>
        <w:tc>
          <w:tcPr>
            <w:tcW w:w="0" w:type="auto"/>
          </w:tcPr>
          <w:p w14:paraId="2DF09CA0" w14:textId="77777777" w:rsidR="000A4A2C" w:rsidRPr="00D967AC" w:rsidRDefault="000A4A2C" w:rsidP="000A4A2C">
            <w:pPr>
              <w:pStyle w:val="TableText"/>
            </w:pPr>
            <w:r w:rsidRPr="00D967AC">
              <w:t>Branch_B</w:t>
            </w:r>
          </w:p>
        </w:tc>
        <w:tc>
          <w:tcPr>
            <w:tcW w:w="0" w:type="auto"/>
          </w:tcPr>
          <w:p w14:paraId="02B56764" w14:textId="77777777" w:rsidR="000A4A2C" w:rsidRPr="00D967AC" w:rsidRDefault="000A4A2C" w:rsidP="000A4A2C">
            <w:pPr>
              <w:pStyle w:val="TableText"/>
            </w:pPr>
            <w:r w:rsidRPr="00D967AC">
              <w:t>Branch-B-R1</w:t>
            </w:r>
          </w:p>
        </w:tc>
        <w:tc>
          <w:tcPr>
            <w:tcW w:w="0" w:type="auto"/>
          </w:tcPr>
          <w:p w14:paraId="044C22D3" w14:textId="77777777" w:rsidR="000A4A2C" w:rsidRPr="00D967AC" w:rsidRDefault="000A4A2C" w:rsidP="000A4A2C">
            <w:pPr>
              <w:pStyle w:val="TableText"/>
            </w:pPr>
            <w:r w:rsidRPr="00D967AC">
              <w:t>OSPF</w:t>
            </w:r>
          </w:p>
        </w:tc>
        <w:tc>
          <w:tcPr>
            <w:tcW w:w="0" w:type="auto"/>
          </w:tcPr>
          <w:p w14:paraId="77E0B4AB" w14:textId="77777777" w:rsidR="000A4A2C" w:rsidRPr="00D967AC" w:rsidRDefault="000A4A2C" w:rsidP="000A4A2C">
            <w:pPr>
              <w:pStyle w:val="TableText"/>
            </w:pPr>
            <w:r w:rsidRPr="00D967AC">
              <w:t>2</w:t>
            </w:r>
          </w:p>
        </w:tc>
        <w:tc>
          <w:tcPr>
            <w:tcW w:w="0" w:type="auto"/>
          </w:tcPr>
          <w:p w14:paraId="028007EA" w14:textId="77777777" w:rsidR="000A4A2C" w:rsidRPr="00D967AC" w:rsidRDefault="000A4A2C" w:rsidP="000A4A2C">
            <w:pPr>
              <w:pStyle w:val="TableText"/>
            </w:pPr>
            <w:r w:rsidRPr="00D967AC">
              <w:t>0</w:t>
            </w:r>
          </w:p>
        </w:tc>
        <w:tc>
          <w:tcPr>
            <w:tcW w:w="0" w:type="auto"/>
            <w:tcBorders>
              <w:right w:val="single" w:sz="18" w:space="0" w:color="auto"/>
            </w:tcBorders>
          </w:tcPr>
          <w:p w14:paraId="04BC53AF" w14:textId="77777777" w:rsidR="000A4A2C" w:rsidRPr="00D967AC" w:rsidRDefault="000A4A2C" w:rsidP="000A4A2C">
            <w:pPr>
              <w:pStyle w:val="TableText"/>
            </w:pPr>
            <w:r w:rsidRPr="00D967AC">
              <w:t>VLANIF 32</w:t>
            </w:r>
          </w:p>
        </w:tc>
      </w:tr>
      <w:tr w:rsidR="000A4A2C" w:rsidRPr="00D967AC" w14:paraId="2D546379" w14:textId="77777777" w:rsidTr="000A4A2C">
        <w:trPr>
          <w:cantSplit w:val="0"/>
        </w:trPr>
        <w:tc>
          <w:tcPr>
            <w:tcW w:w="0" w:type="auto"/>
            <w:vMerge/>
            <w:tcBorders>
              <w:left w:val="single" w:sz="18" w:space="0" w:color="auto"/>
              <w:bottom w:val="single" w:sz="18" w:space="0" w:color="auto"/>
            </w:tcBorders>
          </w:tcPr>
          <w:p w14:paraId="6D48C21A" w14:textId="77777777" w:rsidR="000A4A2C" w:rsidRPr="00D967AC" w:rsidRDefault="000A4A2C" w:rsidP="000A4A2C">
            <w:pPr>
              <w:pStyle w:val="TableText"/>
            </w:pPr>
          </w:p>
        </w:tc>
        <w:tc>
          <w:tcPr>
            <w:tcW w:w="0" w:type="auto"/>
            <w:tcBorders>
              <w:bottom w:val="single" w:sz="18" w:space="0" w:color="auto"/>
            </w:tcBorders>
          </w:tcPr>
          <w:p w14:paraId="1B4B50AA" w14:textId="77777777" w:rsidR="000A4A2C" w:rsidRPr="00D967AC" w:rsidRDefault="000A4A2C" w:rsidP="000A4A2C">
            <w:pPr>
              <w:pStyle w:val="TableText"/>
            </w:pPr>
            <w:r w:rsidRPr="00D967AC">
              <w:t>Branch_C</w:t>
            </w:r>
          </w:p>
        </w:tc>
        <w:tc>
          <w:tcPr>
            <w:tcW w:w="0" w:type="auto"/>
            <w:tcBorders>
              <w:bottom w:val="single" w:sz="18" w:space="0" w:color="auto"/>
            </w:tcBorders>
          </w:tcPr>
          <w:p w14:paraId="33624EEB" w14:textId="77777777" w:rsidR="000A4A2C" w:rsidRPr="00D967AC" w:rsidRDefault="000A4A2C" w:rsidP="000A4A2C">
            <w:pPr>
              <w:pStyle w:val="TableText"/>
            </w:pPr>
            <w:r w:rsidRPr="00D967AC">
              <w:t>Branch-C-R1</w:t>
            </w:r>
          </w:p>
        </w:tc>
        <w:tc>
          <w:tcPr>
            <w:tcW w:w="0" w:type="auto"/>
            <w:tcBorders>
              <w:bottom w:val="single" w:sz="18" w:space="0" w:color="auto"/>
            </w:tcBorders>
          </w:tcPr>
          <w:p w14:paraId="5D7A59F2" w14:textId="77777777" w:rsidR="000A4A2C" w:rsidRPr="00D967AC" w:rsidRDefault="000A4A2C" w:rsidP="000A4A2C">
            <w:pPr>
              <w:pStyle w:val="TableText"/>
            </w:pPr>
            <w:r w:rsidRPr="00D967AC">
              <w:t>OSPF</w:t>
            </w:r>
          </w:p>
        </w:tc>
        <w:tc>
          <w:tcPr>
            <w:tcW w:w="0" w:type="auto"/>
            <w:tcBorders>
              <w:bottom w:val="single" w:sz="18" w:space="0" w:color="auto"/>
            </w:tcBorders>
          </w:tcPr>
          <w:p w14:paraId="39D98B2E" w14:textId="77777777" w:rsidR="000A4A2C" w:rsidRPr="00D967AC" w:rsidRDefault="000A4A2C" w:rsidP="000A4A2C">
            <w:pPr>
              <w:pStyle w:val="TableText"/>
            </w:pPr>
            <w:r w:rsidRPr="00D967AC">
              <w:t>2</w:t>
            </w:r>
          </w:p>
        </w:tc>
        <w:tc>
          <w:tcPr>
            <w:tcW w:w="0" w:type="auto"/>
            <w:tcBorders>
              <w:bottom w:val="single" w:sz="18" w:space="0" w:color="auto"/>
            </w:tcBorders>
          </w:tcPr>
          <w:p w14:paraId="69BD3D9F" w14:textId="77777777" w:rsidR="000A4A2C" w:rsidRPr="00D967AC" w:rsidRDefault="000A4A2C" w:rsidP="000A4A2C">
            <w:pPr>
              <w:pStyle w:val="TableText"/>
            </w:pPr>
            <w:r w:rsidRPr="00D967AC">
              <w:t>0</w:t>
            </w:r>
          </w:p>
        </w:tc>
        <w:tc>
          <w:tcPr>
            <w:tcW w:w="0" w:type="auto"/>
            <w:tcBorders>
              <w:bottom w:val="single" w:sz="18" w:space="0" w:color="auto"/>
              <w:right w:val="single" w:sz="18" w:space="0" w:color="auto"/>
            </w:tcBorders>
          </w:tcPr>
          <w:p w14:paraId="1BF1FBC5" w14:textId="77777777" w:rsidR="000A4A2C" w:rsidRPr="00D967AC" w:rsidRDefault="000A4A2C" w:rsidP="000A4A2C">
            <w:pPr>
              <w:pStyle w:val="TableText"/>
            </w:pPr>
            <w:r w:rsidRPr="00D967AC">
              <w:t>VLANIF 42</w:t>
            </w:r>
          </w:p>
        </w:tc>
      </w:tr>
    </w:tbl>
    <w:p w14:paraId="1978E78F" w14:textId="77777777" w:rsidR="000A4A2C" w:rsidRPr="00D967AC" w:rsidRDefault="000A4A2C" w:rsidP="000A4A2C">
      <w:pPr>
        <w:rPr>
          <w:rFonts w:ascii="Huawei Sans" w:hAnsi="Huawei Sans"/>
        </w:rPr>
      </w:pPr>
    </w:p>
    <w:p w14:paraId="4E58212E" w14:textId="77777777" w:rsidR="000A4A2C" w:rsidRPr="00D967AC" w:rsidRDefault="000A4A2C" w:rsidP="000A4A2C">
      <w:pPr>
        <w:pStyle w:val="30"/>
        <w:ind w:left="1701" w:hanging="159"/>
        <w:outlineLvl w:val="4"/>
      </w:pPr>
      <w:r w:rsidRPr="00D967AC">
        <w:rPr>
          <w:rFonts w:hint="eastAsia"/>
        </w:rPr>
        <w:t>Verify that the site is successfully deployed.</w:t>
      </w:r>
    </w:p>
    <w:p w14:paraId="25FDBF73" w14:textId="77777777" w:rsidR="000A4A2C" w:rsidRPr="00D967AC" w:rsidRDefault="000A4A2C" w:rsidP="000A4A2C">
      <w:pPr>
        <w:pStyle w:val="1e"/>
      </w:pPr>
      <w:r w:rsidRPr="00D967AC">
        <w:rPr>
          <w:rFonts w:hint="eastAsia"/>
        </w:rPr>
        <w:t xml:space="preserve">Choose </w:t>
      </w:r>
      <w:r w:rsidRPr="00D967AC">
        <w:rPr>
          <w:rFonts w:hint="eastAsia"/>
          <w:b/>
        </w:rPr>
        <w:t>Maintenance &gt; Provisioning Result &gt; Site Configuration Status</w:t>
      </w:r>
      <w:r w:rsidRPr="00D967AC">
        <w:rPr>
          <w:rFonts w:hint="eastAsia"/>
        </w:rPr>
        <w:t xml:space="preserve">, click the Configuration tab, and select </w:t>
      </w:r>
      <w:r w:rsidRPr="00D967AC">
        <w:rPr>
          <w:rFonts w:hint="eastAsia"/>
          <w:b/>
        </w:rPr>
        <w:t>Result</w:t>
      </w:r>
      <w:r w:rsidRPr="00D967AC">
        <w:rPr>
          <w:rFonts w:hint="eastAsia"/>
        </w:rPr>
        <w:t>. Check whether the configuration is successfully delivered.</w:t>
      </w:r>
    </w:p>
    <w:p w14:paraId="12A65B2C" w14:textId="77777777" w:rsidR="000A4A2C" w:rsidRPr="00D967AC" w:rsidRDefault="000A4A2C" w:rsidP="000A4A2C">
      <w:pPr>
        <w:pStyle w:val="ItemListText"/>
        <w:ind w:left="0"/>
        <w:jc w:val="right"/>
        <w:rPr>
          <w:rFonts w:ascii="Huawei Sans" w:hAnsi="Huawei Sans"/>
        </w:rPr>
      </w:pPr>
      <w:r w:rsidRPr="00D967AC">
        <w:rPr>
          <w:rFonts w:ascii="Huawei Sans" w:hAnsi="Huawei Sans"/>
          <w:noProof/>
        </w:rPr>
        <w:lastRenderedPageBreak/>
        <mc:AlternateContent>
          <mc:Choice Requires="wps">
            <w:drawing>
              <wp:anchor distT="0" distB="0" distL="114300" distR="114300" simplePos="0" relativeHeight="251809792" behindDoc="0" locked="0" layoutInCell="1" allowOverlap="1" wp14:anchorId="37DEBDEA" wp14:editId="7728871B">
                <wp:simplePos x="0" y="0"/>
                <wp:positionH relativeFrom="column">
                  <wp:posOffset>2699385</wp:posOffset>
                </wp:positionH>
                <wp:positionV relativeFrom="paragraph">
                  <wp:posOffset>91440</wp:posOffset>
                </wp:positionV>
                <wp:extent cx="667909" cy="206734"/>
                <wp:effectExtent l="19050" t="19050" r="18415" b="22225"/>
                <wp:wrapNone/>
                <wp:docPr id="566" name="矩形 566"/>
                <wp:cNvGraphicFramePr/>
                <a:graphic xmlns:a="http://schemas.openxmlformats.org/drawingml/2006/main">
                  <a:graphicData uri="http://schemas.microsoft.com/office/word/2010/wordprocessingShape">
                    <wps:wsp>
                      <wps:cNvSpPr/>
                      <wps:spPr>
                        <a:xfrm>
                          <a:off x="0" y="0"/>
                          <a:ext cx="667909" cy="20673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5066F4" id="矩形 566" o:spid="_x0000_s1026" style="position:absolute;left:0;text-align:left;margin-left:212.55pt;margin-top:7.2pt;width:52.6pt;height:16.3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808768" behindDoc="0" locked="0" layoutInCell="1" allowOverlap="1" wp14:anchorId="68D4137D" wp14:editId="2AFC85D7">
                <wp:simplePos x="0" y="0"/>
                <wp:positionH relativeFrom="column">
                  <wp:posOffset>2908935</wp:posOffset>
                </wp:positionH>
                <wp:positionV relativeFrom="paragraph">
                  <wp:posOffset>2348865</wp:posOffset>
                </wp:positionV>
                <wp:extent cx="1113155" cy="238125"/>
                <wp:effectExtent l="19050" t="19050" r="10795" b="28575"/>
                <wp:wrapNone/>
                <wp:docPr id="565" name="矩形 565"/>
                <wp:cNvGraphicFramePr/>
                <a:graphic xmlns:a="http://schemas.openxmlformats.org/drawingml/2006/main">
                  <a:graphicData uri="http://schemas.microsoft.com/office/word/2010/wordprocessingShape">
                    <wps:wsp>
                      <wps:cNvSpPr/>
                      <wps:spPr>
                        <a:xfrm>
                          <a:off x="0" y="0"/>
                          <a:ext cx="1113155" cy="23812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28044D" id="矩形 565" o:spid="_x0000_s1026" style="position:absolute;left:0;text-align:left;margin-left:229.05pt;margin-top:184.95pt;width:87.65pt;height:18.75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" filled="f" strokecolor="#c7000b" strokeweight="2.25pt"/>
            </w:pict>
          </mc:Fallback>
        </mc:AlternateContent>
      </w:r>
      <w:r w:rsidRPr="00D967AC">
        <w:rPr>
          <w:rFonts w:ascii="Huawei Sans" w:hAnsi="Huawei Sans"/>
          <w:noProof/>
        </w:rPr>
        <w:drawing>
          <wp:inline distT="0" distB="0" distL="0" distR="0" wp14:anchorId="34A7645F" wp14:editId="14C24D22">
            <wp:extent cx="5348702" cy="3832403"/>
            <wp:effectExtent l="19050" t="19050" r="23495" b="158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30">
                      <a:extLst>
                        <a:ext uri="{28A0092B-C50C-407E-A947-70E740481C1C}">
                          <a14:useLocalDpi xmlns:a14="http://schemas.microsoft.com/office/drawing/2010/main" val="0"/>
                        </a:ext>
                      </a:extLst>
                    </a:blip>
                    <a:stretch>
                      <a:fillRect/>
                    </a:stretch>
                  </pic:blipFill>
                  <pic:spPr>
                    <a:xfrm>
                      <a:off x="0" y="0"/>
                      <a:ext cx="5348702" cy="3832403"/>
                    </a:xfrm>
                    <a:prstGeom prst="rect">
                      <a:avLst/>
                    </a:prstGeom>
                    <a:noFill/>
                    <a:ln w="12700">
                      <a:solidFill>
                        <a:schemeClr val="bg1">
                          <a:lumMod val="85000"/>
                        </a:schemeClr>
                      </a:solidFill>
                    </a:ln>
                  </pic:spPr>
                </pic:pic>
              </a:graphicData>
            </a:graphic>
          </wp:inline>
        </w:drawing>
      </w:r>
    </w:p>
    <w:p w14:paraId="130469E6" w14:textId="77777777" w:rsidR="000A4A2C" w:rsidRPr="00D967AC" w:rsidRDefault="000A4A2C" w:rsidP="000A4A2C">
      <w:pPr>
        <w:rPr>
          <w:rFonts w:ascii="Huawei Sans" w:hAnsi="Huawei Sans"/>
        </w:rPr>
      </w:pPr>
    </w:p>
    <w:p w14:paraId="2B5F57E6" w14:textId="77777777" w:rsidR="000A4A2C" w:rsidRPr="00D967AC" w:rsidRDefault="000A4A2C" w:rsidP="000A4A2C">
      <w:pPr>
        <w:pStyle w:val="1e"/>
      </w:pPr>
      <w:r w:rsidRPr="00D967AC">
        <w:rPr>
          <w:rFonts w:hint="eastAsia"/>
        </w:rPr>
        <w:t xml:space="preserve">Check the configuration results of all sites. If the value of </w:t>
      </w:r>
      <w:r w:rsidRPr="00D967AC">
        <w:rPr>
          <w:rFonts w:hint="eastAsia"/>
          <w:b/>
        </w:rPr>
        <w:t xml:space="preserve">Device Configuration </w:t>
      </w:r>
      <w:r w:rsidRPr="00D967AC">
        <w:rPr>
          <w:rFonts w:hint="eastAsia"/>
        </w:rPr>
        <w:t xml:space="preserve">Status is </w:t>
      </w:r>
      <w:r w:rsidRPr="00D967AC">
        <w:rPr>
          <w:rFonts w:hint="eastAsia"/>
          <w:b/>
        </w:rPr>
        <w:t>Success</w:t>
      </w:r>
      <w:r w:rsidRPr="00D967AC">
        <w:rPr>
          <w:rFonts w:hint="eastAsia"/>
        </w:rPr>
        <w:t>, the network deployment is successful.</w:t>
      </w:r>
    </w:p>
    <w:p w14:paraId="03BBE701" w14:textId="77777777" w:rsidR="000A4A2C" w:rsidRPr="00D967AC" w:rsidRDefault="000A4A2C" w:rsidP="000A4A2C">
      <w:pPr>
        <w:pStyle w:val="ItemListText"/>
        <w:ind w:left="0"/>
        <w:jc w:val="right"/>
        <w:rPr>
          <w:rFonts w:ascii="Huawei Sans" w:hAnsi="Huawei Sans"/>
        </w:rPr>
      </w:pPr>
      <w:r w:rsidRPr="00D967AC">
        <w:rPr>
          <w:rFonts w:ascii="Huawei Sans" w:hAnsi="Huawei Sans"/>
          <w:noProof/>
        </w:rPr>
        <mc:AlternateContent>
          <mc:Choice Requires="wps">
            <w:drawing>
              <wp:anchor distT="0" distB="0" distL="114300" distR="114300" simplePos="0" relativeHeight="251812864" behindDoc="0" locked="0" layoutInCell="1" allowOverlap="1" wp14:anchorId="7D15C2CD" wp14:editId="46DF2E2E">
                <wp:simplePos x="0" y="0"/>
                <wp:positionH relativeFrom="column">
                  <wp:posOffset>1927860</wp:posOffset>
                </wp:positionH>
                <wp:positionV relativeFrom="paragraph">
                  <wp:posOffset>748665</wp:posOffset>
                </wp:positionV>
                <wp:extent cx="4079019" cy="445273"/>
                <wp:effectExtent l="19050" t="19050" r="17145" b="12065"/>
                <wp:wrapNone/>
                <wp:docPr id="570" name="矩形 570"/>
                <wp:cNvGraphicFramePr/>
                <a:graphic xmlns:a="http://schemas.openxmlformats.org/drawingml/2006/main">
                  <a:graphicData uri="http://schemas.microsoft.com/office/word/2010/wordprocessingShape">
                    <wps:wsp>
                      <wps:cNvSpPr/>
                      <wps:spPr>
                        <a:xfrm>
                          <a:off x="0" y="0"/>
                          <a:ext cx="4079019" cy="44527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6402AA" id="矩形 570" o:spid="_x0000_s1026" style="position:absolute;left:0;text-align:left;margin-left:151.8pt;margin-top:58.95pt;width:321.2pt;height:35.0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811840" behindDoc="0" locked="0" layoutInCell="1" allowOverlap="1" wp14:anchorId="7AFB705A" wp14:editId="1B121E24">
                <wp:simplePos x="0" y="0"/>
                <wp:positionH relativeFrom="column">
                  <wp:posOffset>746760</wp:posOffset>
                </wp:positionH>
                <wp:positionV relativeFrom="paragraph">
                  <wp:posOffset>653415</wp:posOffset>
                </wp:positionV>
                <wp:extent cx="723265" cy="612140"/>
                <wp:effectExtent l="19050" t="19050" r="19685" b="16510"/>
                <wp:wrapNone/>
                <wp:docPr id="569" name="矩形 569"/>
                <wp:cNvGraphicFramePr/>
                <a:graphic xmlns:a="http://schemas.openxmlformats.org/drawingml/2006/main">
                  <a:graphicData uri="http://schemas.microsoft.com/office/word/2010/wordprocessingShape">
                    <wps:wsp>
                      <wps:cNvSpPr/>
                      <wps:spPr>
                        <a:xfrm>
                          <a:off x="0" y="0"/>
                          <a:ext cx="723265" cy="61214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060102" id="矩形 569" o:spid="_x0000_s1026" style="position:absolute;left:0;text-align:left;margin-left:58.8pt;margin-top:51.45pt;width:56.95pt;height:48.2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810816" behindDoc="0" locked="0" layoutInCell="1" allowOverlap="1" wp14:anchorId="211AFEDB" wp14:editId="23AFDEBE">
                <wp:simplePos x="0" y="0"/>
                <wp:positionH relativeFrom="column">
                  <wp:posOffset>603885</wp:posOffset>
                </wp:positionH>
                <wp:positionV relativeFrom="paragraph">
                  <wp:posOffset>15240</wp:posOffset>
                </wp:positionV>
                <wp:extent cx="596265" cy="190500"/>
                <wp:effectExtent l="19050" t="19050" r="13335" b="19050"/>
                <wp:wrapNone/>
                <wp:docPr id="567" name="矩形 567"/>
                <wp:cNvGraphicFramePr/>
                <a:graphic xmlns:a="http://schemas.openxmlformats.org/drawingml/2006/main">
                  <a:graphicData uri="http://schemas.microsoft.com/office/word/2010/wordprocessingShape">
                    <wps:wsp>
                      <wps:cNvSpPr/>
                      <wps:spPr>
                        <a:xfrm>
                          <a:off x="0" y="0"/>
                          <a:ext cx="596265" cy="1905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69A776" id="矩形 567" o:spid="_x0000_s1026" style="position:absolute;left:0;text-align:left;margin-left:47.55pt;margin-top:1.2pt;width:46.95pt;height:1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" filled="f" strokecolor="#c7000b" strokeweight="2.25pt"/>
            </w:pict>
          </mc:Fallback>
        </mc:AlternateContent>
      </w:r>
      <w:r w:rsidRPr="00D967AC">
        <w:rPr>
          <w:rFonts w:ascii="Huawei Sans" w:hAnsi="Huawei Sans"/>
          <w:noProof/>
        </w:rPr>
        <w:drawing>
          <wp:inline distT="0" distB="0" distL="0" distR="0" wp14:anchorId="2D00E7EE" wp14:editId="16CE6530">
            <wp:extent cx="5486198" cy="1402440"/>
            <wp:effectExtent l="19050" t="19050" r="19685" b="266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31">
                      <a:extLst>
                        <a:ext uri="{28A0092B-C50C-407E-A947-70E740481C1C}">
                          <a14:useLocalDpi xmlns:a14="http://schemas.microsoft.com/office/drawing/2010/main" val="0"/>
                        </a:ext>
                      </a:extLst>
                    </a:blip>
                    <a:stretch>
                      <a:fillRect/>
                    </a:stretch>
                  </pic:blipFill>
                  <pic:spPr>
                    <a:xfrm>
                      <a:off x="0" y="0"/>
                      <a:ext cx="5486198" cy="1402440"/>
                    </a:xfrm>
                    <a:prstGeom prst="rect">
                      <a:avLst/>
                    </a:prstGeom>
                    <a:noFill/>
                    <a:ln w="12700">
                      <a:solidFill>
                        <a:schemeClr val="bg1">
                          <a:lumMod val="85000"/>
                        </a:schemeClr>
                      </a:solidFill>
                    </a:ln>
                  </pic:spPr>
                </pic:pic>
              </a:graphicData>
            </a:graphic>
          </wp:inline>
        </w:drawing>
      </w:r>
    </w:p>
    <w:p w14:paraId="5A99B9AC" w14:textId="77777777" w:rsidR="000A4A2C" w:rsidRPr="00D967AC" w:rsidRDefault="000A4A2C" w:rsidP="000A4A2C">
      <w:pPr>
        <w:pStyle w:val="ItemListText"/>
        <w:ind w:left="0"/>
        <w:jc w:val="right"/>
        <w:rPr>
          <w:rFonts w:ascii="Huawei Sans" w:hAnsi="Huawei Sans"/>
        </w:rPr>
      </w:pPr>
    </w:p>
    <w:p w14:paraId="5674F10C" w14:textId="77777777" w:rsidR="000A4A2C" w:rsidRPr="00D967AC" w:rsidRDefault="000A4A2C" w:rsidP="000A4A2C">
      <w:pPr>
        <w:pStyle w:val="30"/>
        <w:ind w:left="1701" w:hanging="159"/>
        <w:outlineLvl w:val="4"/>
      </w:pPr>
      <w:r w:rsidRPr="00D967AC">
        <w:rPr>
          <w:rFonts w:hint="eastAsia"/>
        </w:rPr>
        <w:t>Verify that the service is running properly.</w:t>
      </w:r>
    </w:p>
    <w:p w14:paraId="5F5032F9" w14:textId="77777777" w:rsidR="000A4A2C" w:rsidRPr="00D967AC" w:rsidRDefault="000A4A2C" w:rsidP="000A4A2C">
      <w:pPr>
        <w:pStyle w:val="1e"/>
      </w:pPr>
      <w:r w:rsidRPr="00D967AC">
        <w:rPr>
          <w:rFonts w:hint="eastAsia"/>
        </w:rPr>
        <w:t>This network consists of two departments: online training and Course development departments. The services of the two departments are as follows.</w:t>
      </w:r>
    </w:p>
    <w:tbl>
      <w:tblPr>
        <w:tblStyle w:val="Table"/>
        <w:tblW w:w="7938" w:type="dxa"/>
        <w:tblInd w:w="1237" w:type="dxa"/>
        <w:tblLook w:val="04A0" w:firstRow="1" w:lastRow="0" w:firstColumn="1" w:lastColumn="0" w:noHBand="0" w:noVBand="1"/>
      </w:tblPr>
      <w:tblGrid>
        <w:gridCol w:w="2332"/>
        <w:gridCol w:w="1770"/>
        <w:gridCol w:w="1098"/>
        <w:gridCol w:w="2738"/>
      </w:tblGrid>
      <w:tr w:rsidR="000A4A2C" w:rsidRPr="00D967AC" w14:paraId="66AC0680" w14:textId="77777777" w:rsidTr="000A4A2C">
        <w:trPr>
          <w:cnfStyle w:val="100000000000" w:firstRow="1" w:lastRow="0" w:firstColumn="0" w:lastColumn="0" w:oddVBand="0" w:evenVBand="0" w:oddHBand="0" w:evenHBand="0" w:firstRowFirstColumn="0" w:firstRowLastColumn="0" w:lastRowFirstColumn="0" w:lastRowLastColumn="0"/>
          <w:cantSplit w:val="0"/>
          <w:tblHeader/>
        </w:trPr>
        <w:tc>
          <w:tcPr>
            <w:tcW w:w="0" w:type="auto"/>
            <w:tcBorders>
              <w:top w:val="single" w:sz="18" w:space="0" w:color="auto"/>
              <w:left w:val="single" w:sz="18" w:space="0" w:color="auto"/>
            </w:tcBorders>
          </w:tcPr>
          <w:p w14:paraId="22C05D97"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Department</w:t>
            </w:r>
          </w:p>
        </w:tc>
        <w:tc>
          <w:tcPr>
            <w:tcW w:w="0" w:type="auto"/>
            <w:tcBorders>
              <w:top w:val="single" w:sz="18" w:space="0" w:color="auto"/>
            </w:tcBorders>
          </w:tcPr>
          <w:p w14:paraId="48D3293F"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Service</w:t>
            </w:r>
          </w:p>
        </w:tc>
        <w:tc>
          <w:tcPr>
            <w:tcW w:w="0" w:type="auto"/>
            <w:tcBorders>
              <w:top w:val="single" w:sz="18" w:space="0" w:color="auto"/>
            </w:tcBorders>
          </w:tcPr>
          <w:p w14:paraId="67E222FC"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Server</w:t>
            </w:r>
          </w:p>
        </w:tc>
        <w:tc>
          <w:tcPr>
            <w:tcW w:w="0" w:type="auto"/>
            <w:tcBorders>
              <w:top w:val="single" w:sz="18" w:space="0" w:color="auto"/>
              <w:right w:val="single" w:sz="18" w:space="0" w:color="auto"/>
            </w:tcBorders>
          </w:tcPr>
          <w:p w14:paraId="69651A3A"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Client</w:t>
            </w:r>
          </w:p>
        </w:tc>
      </w:tr>
      <w:tr w:rsidR="000A4A2C" w:rsidRPr="00D967AC" w14:paraId="691612A0" w14:textId="77777777" w:rsidTr="000A4A2C">
        <w:trPr>
          <w:cantSplit w:val="0"/>
        </w:trPr>
        <w:tc>
          <w:tcPr>
            <w:tcW w:w="0" w:type="auto"/>
            <w:tcBorders>
              <w:left w:val="single" w:sz="18" w:space="0" w:color="auto"/>
            </w:tcBorders>
          </w:tcPr>
          <w:p w14:paraId="708237C3" w14:textId="77777777" w:rsidR="000A4A2C" w:rsidRPr="00D967AC" w:rsidRDefault="000A4A2C" w:rsidP="000A4A2C">
            <w:pPr>
              <w:pStyle w:val="TableText"/>
            </w:pPr>
            <w:r w:rsidRPr="00D967AC">
              <w:rPr>
                <w:rFonts w:hint="eastAsia"/>
              </w:rPr>
              <w:t>Online training department</w:t>
            </w:r>
          </w:p>
        </w:tc>
        <w:tc>
          <w:tcPr>
            <w:tcW w:w="0" w:type="auto"/>
          </w:tcPr>
          <w:p w14:paraId="4EA216D2" w14:textId="77777777" w:rsidR="000A4A2C" w:rsidRPr="00D967AC" w:rsidRDefault="000A4A2C" w:rsidP="000A4A2C">
            <w:pPr>
              <w:pStyle w:val="TableText"/>
            </w:pPr>
            <w:r w:rsidRPr="00D967AC">
              <w:rPr>
                <w:rFonts w:hint="eastAsia"/>
              </w:rPr>
              <w:t>Video streaming service</w:t>
            </w:r>
          </w:p>
        </w:tc>
        <w:tc>
          <w:tcPr>
            <w:tcW w:w="0" w:type="auto"/>
          </w:tcPr>
          <w:p w14:paraId="3B524E2E" w14:textId="77777777" w:rsidR="000A4A2C" w:rsidRPr="00D967AC" w:rsidRDefault="000A4A2C" w:rsidP="000A4A2C">
            <w:pPr>
              <w:pStyle w:val="TableText"/>
            </w:pPr>
            <w:r w:rsidRPr="00D967AC">
              <w:t>Video Server</w:t>
            </w:r>
          </w:p>
        </w:tc>
        <w:tc>
          <w:tcPr>
            <w:tcW w:w="0" w:type="auto"/>
            <w:tcBorders>
              <w:right w:val="single" w:sz="18" w:space="0" w:color="auto"/>
            </w:tcBorders>
          </w:tcPr>
          <w:p w14:paraId="5F8E1705" w14:textId="77777777" w:rsidR="000A4A2C" w:rsidRPr="00D967AC" w:rsidRDefault="000A4A2C" w:rsidP="000A4A2C">
            <w:pPr>
              <w:pStyle w:val="TableText"/>
            </w:pPr>
            <w:r w:rsidRPr="00D967AC">
              <w:t>Branch-A-1-PC, Branch-B-1-PC, Branch-C-1-PC</w:t>
            </w:r>
          </w:p>
        </w:tc>
      </w:tr>
      <w:tr w:rsidR="000A4A2C" w:rsidRPr="00D967AC" w14:paraId="58535F1C" w14:textId="77777777" w:rsidTr="000A4A2C">
        <w:trPr>
          <w:cantSplit w:val="0"/>
        </w:trPr>
        <w:tc>
          <w:tcPr>
            <w:tcW w:w="0" w:type="auto"/>
            <w:tcBorders>
              <w:left w:val="single" w:sz="18" w:space="0" w:color="auto"/>
              <w:bottom w:val="single" w:sz="18" w:space="0" w:color="auto"/>
            </w:tcBorders>
          </w:tcPr>
          <w:p w14:paraId="0ED56EFA" w14:textId="77777777" w:rsidR="000A4A2C" w:rsidRPr="00D967AC" w:rsidRDefault="000A4A2C" w:rsidP="000A4A2C">
            <w:pPr>
              <w:pStyle w:val="TableText"/>
              <w:keepNext/>
            </w:pPr>
            <w:r w:rsidRPr="00D967AC">
              <w:rPr>
                <w:rFonts w:hint="eastAsia"/>
              </w:rPr>
              <w:t>Course development department</w:t>
            </w:r>
          </w:p>
        </w:tc>
        <w:tc>
          <w:tcPr>
            <w:tcW w:w="0" w:type="auto"/>
            <w:tcBorders>
              <w:bottom w:val="single" w:sz="18" w:space="0" w:color="auto"/>
            </w:tcBorders>
          </w:tcPr>
          <w:p w14:paraId="2D0F210C" w14:textId="77777777" w:rsidR="000A4A2C" w:rsidRPr="00D967AC" w:rsidRDefault="000A4A2C" w:rsidP="000A4A2C">
            <w:pPr>
              <w:pStyle w:val="TableText"/>
            </w:pPr>
            <w:r w:rsidRPr="00D967AC">
              <w:t>FTP and HTTP services</w:t>
            </w:r>
          </w:p>
        </w:tc>
        <w:tc>
          <w:tcPr>
            <w:tcW w:w="0" w:type="auto"/>
            <w:tcBorders>
              <w:bottom w:val="single" w:sz="18" w:space="0" w:color="auto"/>
            </w:tcBorders>
          </w:tcPr>
          <w:p w14:paraId="387393FD" w14:textId="77777777" w:rsidR="000A4A2C" w:rsidRPr="00D967AC" w:rsidRDefault="000A4A2C" w:rsidP="000A4A2C">
            <w:pPr>
              <w:pStyle w:val="TableText"/>
            </w:pPr>
            <w:r w:rsidRPr="00D967AC">
              <w:t>FTP Server</w:t>
            </w:r>
          </w:p>
        </w:tc>
        <w:tc>
          <w:tcPr>
            <w:tcW w:w="0" w:type="auto"/>
            <w:tcBorders>
              <w:bottom w:val="single" w:sz="18" w:space="0" w:color="auto"/>
              <w:right w:val="single" w:sz="18" w:space="0" w:color="auto"/>
            </w:tcBorders>
          </w:tcPr>
          <w:p w14:paraId="45012774" w14:textId="77777777" w:rsidR="000A4A2C" w:rsidRPr="00D967AC" w:rsidRDefault="000A4A2C" w:rsidP="000A4A2C">
            <w:pPr>
              <w:pStyle w:val="TableText"/>
            </w:pPr>
            <w:r w:rsidRPr="00D967AC">
              <w:t>Branch-A-2-PC, Branch-B-1-PC, Branch-C-1-PC</w:t>
            </w:r>
          </w:p>
        </w:tc>
      </w:tr>
    </w:tbl>
    <w:p w14:paraId="1174AA70" w14:textId="77777777" w:rsidR="000A4A2C" w:rsidRPr="00D967AC" w:rsidRDefault="000A4A2C" w:rsidP="000A4A2C">
      <w:pPr>
        <w:rPr>
          <w:rFonts w:ascii="Huawei Sans" w:hAnsi="Huawei Sans"/>
        </w:rPr>
      </w:pPr>
    </w:p>
    <w:p w14:paraId="43BB486E" w14:textId="77777777" w:rsidR="000A4A2C" w:rsidRPr="00D967AC" w:rsidRDefault="000A4A2C" w:rsidP="000A4A2C">
      <w:pPr>
        <w:pStyle w:val="1e"/>
      </w:pPr>
      <w:r w:rsidRPr="00D967AC">
        <w:rPr>
          <w:rFonts w:hint="eastAsia"/>
        </w:rPr>
        <w:lastRenderedPageBreak/>
        <w:t>Client login mode: Use the remote desktop to log in to the client.</w:t>
      </w:r>
    </w:p>
    <w:p w14:paraId="02D67137" w14:textId="77777777" w:rsidR="000A4A2C" w:rsidRPr="00D967AC" w:rsidRDefault="000A4A2C" w:rsidP="000A4A2C">
      <w:pPr>
        <w:pStyle w:val="1e"/>
      </w:pPr>
      <w:r w:rsidRPr="00D967AC">
        <w:rPr>
          <w:rFonts w:hint="eastAsia"/>
        </w:rPr>
        <w:t>The IP address, user name, and password for logging in to the client are planned as follows.</w:t>
      </w:r>
    </w:p>
    <w:tbl>
      <w:tblPr>
        <w:tblStyle w:val="Table"/>
        <w:tblW w:w="7938" w:type="dxa"/>
        <w:tblInd w:w="1237" w:type="dxa"/>
        <w:tblLayout w:type="fixed"/>
        <w:tblLook w:val="04A0" w:firstRow="1" w:lastRow="0" w:firstColumn="1" w:lastColumn="0" w:noHBand="0" w:noVBand="1"/>
      </w:tblPr>
      <w:tblGrid>
        <w:gridCol w:w="1488"/>
        <w:gridCol w:w="1196"/>
        <w:gridCol w:w="1660"/>
        <w:gridCol w:w="1663"/>
        <w:gridCol w:w="1931"/>
      </w:tblGrid>
      <w:tr w:rsidR="000A4A2C" w:rsidRPr="00D967AC" w14:paraId="1F62F591" w14:textId="77777777" w:rsidTr="000A4A2C">
        <w:trPr>
          <w:cnfStyle w:val="100000000000" w:firstRow="1" w:lastRow="0" w:firstColumn="0" w:lastColumn="0" w:oddVBand="0" w:evenVBand="0" w:oddHBand="0" w:evenHBand="0" w:firstRowFirstColumn="0" w:firstRowLastColumn="0" w:lastRowFirstColumn="0" w:lastRowLastColumn="0"/>
          <w:cantSplit w:val="0"/>
          <w:tblHeader/>
        </w:trPr>
        <w:tc>
          <w:tcPr>
            <w:tcW w:w="1488" w:type="dxa"/>
            <w:tcBorders>
              <w:top w:val="single" w:sz="18" w:space="0" w:color="auto"/>
              <w:left w:val="single" w:sz="18" w:space="0" w:color="auto"/>
            </w:tcBorders>
            <w:vAlign w:val="center"/>
          </w:tcPr>
          <w:p w14:paraId="77C208DE"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Department</w:t>
            </w:r>
          </w:p>
        </w:tc>
        <w:tc>
          <w:tcPr>
            <w:tcW w:w="1196" w:type="dxa"/>
            <w:tcBorders>
              <w:top w:val="single" w:sz="18" w:space="0" w:color="auto"/>
            </w:tcBorders>
            <w:vAlign w:val="center"/>
          </w:tcPr>
          <w:p w14:paraId="69DB2E33"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Service</w:t>
            </w:r>
          </w:p>
        </w:tc>
        <w:tc>
          <w:tcPr>
            <w:tcW w:w="1660" w:type="dxa"/>
            <w:tcBorders>
              <w:top w:val="single" w:sz="18" w:space="0" w:color="auto"/>
            </w:tcBorders>
            <w:vAlign w:val="center"/>
          </w:tcPr>
          <w:p w14:paraId="18884D8C"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Client</w:t>
            </w:r>
          </w:p>
        </w:tc>
        <w:tc>
          <w:tcPr>
            <w:tcW w:w="1663" w:type="dxa"/>
            <w:tcBorders>
              <w:top w:val="single" w:sz="18" w:space="0" w:color="auto"/>
            </w:tcBorders>
            <w:vAlign w:val="center"/>
          </w:tcPr>
          <w:p w14:paraId="4013A05E"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Client Login IP Address</w:t>
            </w:r>
          </w:p>
        </w:tc>
        <w:tc>
          <w:tcPr>
            <w:tcW w:w="1931" w:type="dxa"/>
            <w:tcBorders>
              <w:top w:val="single" w:sz="18" w:space="0" w:color="auto"/>
              <w:right w:val="single" w:sz="18" w:space="0" w:color="auto"/>
            </w:tcBorders>
            <w:vAlign w:val="center"/>
          </w:tcPr>
          <w:p w14:paraId="4BFC0BF1"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Login Username and Password</w:t>
            </w:r>
          </w:p>
        </w:tc>
      </w:tr>
      <w:tr w:rsidR="000A4A2C" w:rsidRPr="00D967AC" w14:paraId="0CBE1651" w14:textId="77777777" w:rsidTr="000A4A2C">
        <w:trPr>
          <w:cantSplit w:val="0"/>
        </w:trPr>
        <w:tc>
          <w:tcPr>
            <w:tcW w:w="1488" w:type="dxa"/>
            <w:vMerge w:val="restart"/>
            <w:tcBorders>
              <w:left w:val="single" w:sz="18" w:space="0" w:color="auto"/>
            </w:tcBorders>
          </w:tcPr>
          <w:p w14:paraId="32738D6C" w14:textId="77777777" w:rsidR="000A4A2C" w:rsidRPr="00D967AC" w:rsidRDefault="000A4A2C" w:rsidP="000A4A2C">
            <w:pPr>
              <w:pStyle w:val="TableText"/>
            </w:pPr>
            <w:r w:rsidRPr="00D967AC">
              <w:rPr>
                <w:rFonts w:hint="eastAsia"/>
              </w:rPr>
              <w:t>Online training department</w:t>
            </w:r>
          </w:p>
        </w:tc>
        <w:tc>
          <w:tcPr>
            <w:tcW w:w="1196" w:type="dxa"/>
            <w:vMerge w:val="restart"/>
          </w:tcPr>
          <w:p w14:paraId="16054898" w14:textId="77777777" w:rsidR="000A4A2C" w:rsidRPr="00D967AC" w:rsidRDefault="000A4A2C" w:rsidP="000A4A2C">
            <w:pPr>
              <w:pStyle w:val="TableText"/>
            </w:pPr>
            <w:r w:rsidRPr="00D967AC">
              <w:rPr>
                <w:rFonts w:hint="eastAsia"/>
              </w:rPr>
              <w:t>Video streaming service</w:t>
            </w:r>
          </w:p>
        </w:tc>
        <w:tc>
          <w:tcPr>
            <w:tcW w:w="1660" w:type="dxa"/>
          </w:tcPr>
          <w:p w14:paraId="63BEB952" w14:textId="77777777" w:rsidR="000A4A2C" w:rsidRPr="00D967AC" w:rsidRDefault="000A4A2C" w:rsidP="000A4A2C">
            <w:pPr>
              <w:pStyle w:val="TableText"/>
            </w:pPr>
            <w:r w:rsidRPr="00D967AC">
              <w:t>Branch-A-1-PC</w:t>
            </w:r>
          </w:p>
        </w:tc>
        <w:tc>
          <w:tcPr>
            <w:tcW w:w="1663" w:type="dxa"/>
          </w:tcPr>
          <w:p w14:paraId="26D87148" w14:textId="77777777" w:rsidR="000A4A2C" w:rsidRPr="00D967AC" w:rsidRDefault="000A4A2C" w:rsidP="000A4A2C">
            <w:pPr>
              <w:pStyle w:val="TableText"/>
            </w:pPr>
            <w:r w:rsidRPr="00D967AC">
              <w:t>172.21.16.234</w:t>
            </w:r>
          </w:p>
        </w:tc>
        <w:tc>
          <w:tcPr>
            <w:tcW w:w="1931" w:type="dxa"/>
            <w:tcBorders>
              <w:right w:val="single" w:sz="18" w:space="0" w:color="auto"/>
            </w:tcBorders>
          </w:tcPr>
          <w:p w14:paraId="587E9F9C" w14:textId="77777777" w:rsidR="000A4A2C" w:rsidRPr="00D967AC" w:rsidRDefault="000A4A2C" w:rsidP="000A4A2C">
            <w:pPr>
              <w:pStyle w:val="TableText"/>
            </w:pPr>
            <w:r w:rsidRPr="00D967AC">
              <w:rPr>
                <w:rFonts w:hint="eastAsia"/>
              </w:rPr>
              <w:t>admin/Huawei@123</w:t>
            </w:r>
          </w:p>
        </w:tc>
      </w:tr>
      <w:tr w:rsidR="000A4A2C" w:rsidRPr="00D967AC" w14:paraId="053EAD2B" w14:textId="77777777" w:rsidTr="000A4A2C">
        <w:trPr>
          <w:cantSplit w:val="0"/>
        </w:trPr>
        <w:tc>
          <w:tcPr>
            <w:tcW w:w="1488" w:type="dxa"/>
            <w:vMerge/>
            <w:tcBorders>
              <w:left w:val="single" w:sz="18" w:space="0" w:color="auto"/>
            </w:tcBorders>
          </w:tcPr>
          <w:p w14:paraId="736AD174" w14:textId="77777777" w:rsidR="000A4A2C" w:rsidRPr="00D967AC" w:rsidRDefault="000A4A2C" w:rsidP="000A4A2C">
            <w:pPr>
              <w:pStyle w:val="TableText"/>
            </w:pPr>
          </w:p>
        </w:tc>
        <w:tc>
          <w:tcPr>
            <w:tcW w:w="1196" w:type="dxa"/>
            <w:vMerge/>
          </w:tcPr>
          <w:p w14:paraId="63F23989" w14:textId="77777777" w:rsidR="000A4A2C" w:rsidRPr="00D967AC" w:rsidRDefault="000A4A2C" w:rsidP="000A4A2C">
            <w:pPr>
              <w:pStyle w:val="TableText"/>
            </w:pPr>
          </w:p>
        </w:tc>
        <w:tc>
          <w:tcPr>
            <w:tcW w:w="1660" w:type="dxa"/>
          </w:tcPr>
          <w:p w14:paraId="5E963A46" w14:textId="77777777" w:rsidR="000A4A2C" w:rsidRPr="00D967AC" w:rsidRDefault="000A4A2C" w:rsidP="000A4A2C">
            <w:pPr>
              <w:pStyle w:val="TableText"/>
            </w:pPr>
            <w:r w:rsidRPr="00D967AC">
              <w:rPr>
                <w:rFonts w:hint="eastAsia"/>
              </w:rPr>
              <w:t>Branch-B-1-PC</w:t>
            </w:r>
          </w:p>
        </w:tc>
        <w:tc>
          <w:tcPr>
            <w:tcW w:w="1663" w:type="dxa"/>
          </w:tcPr>
          <w:p w14:paraId="444672C9" w14:textId="77777777" w:rsidR="000A4A2C" w:rsidRPr="00D967AC" w:rsidRDefault="000A4A2C" w:rsidP="000A4A2C">
            <w:pPr>
              <w:pStyle w:val="TableText"/>
            </w:pPr>
            <w:r w:rsidRPr="00D967AC">
              <w:t>172.21.16.236</w:t>
            </w:r>
          </w:p>
        </w:tc>
        <w:tc>
          <w:tcPr>
            <w:tcW w:w="1931" w:type="dxa"/>
            <w:tcBorders>
              <w:right w:val="single" w:sz="18" w:space="0" w:color="auto"/>
            </w:tcBorders>
          </w:tcPr>
          <w:p w14:paraId="5DAE5D50" w14:textId="77777777" w:rsidR="000A4A2C" w:rsidRPr="00D967AC" w:rsidRDefault="000A4A2C" w:rsidP="000A4A2C">
            <w:pPr>
              <w:pStyle w:val="TableText"/>
            </w:pPr>
            <w:r w:rsidRPr="00D967AC">
              <w:rPr>
                <w:rFonts w:hint="eastAsia"/>
              </w:rPr>
              <w:t>admin/Huawei@123</w:t>
            </w:r>
          </w:p>
        </w:tc>
      </w:tr>
      <w:tr w:rsidR="000A4A2C" w:rsidRPr="00D967AC" w14:paraId="51383124" w14:textId="77777777" w:rsidTr="000A4A2C">
        <w:trPr>
          <w:cantSplit w:val="0"/>
        </w:trPr>
        <w:tc>
          <w:tcPr>
            <w:tcW w:w="1488" w:type="dxa"/>
            <w:vMerge/>
            <w:tcBorders>
              <w:left w:val="single" w:sz="18" w:space="0" w:color="auto"/>
            </w:tcBorders>
          </w:tcPr>
          <w:p w14:paraId="5085FBB3" w14:textId="77777777" w:rsidR="000A4A2C" w:rsidRPr="00D967AC" w:rsidRDefault="000A4A2C" w:rsidP="000A4A2C">
            <w:pPr>
              <w:pStyle w:val="TableText"/>
            </w:pPr>
          </w:p>
        </w:tc>
        <w:tc>
          <w:tcPr>
            <w:tcW w:w="1196" w:type="dxa"/>
            <w:vMerge/>
          </w:tcPr>
          <w:p w14:paraId="3F15DAE5" w14:textId="77777777" w:rsidR="000A4A2C" w:rsidRPr="00D967AC" w:rsidRDefault="000A4A2C" w:rsidP="000A4A2C">
            <w:pPr>
              <w:pStyle w:val="TableText"/>
            </w:pPr>
          </w:p>
        </w:tc>
        <w:tc>
          <w:tcPr>
            <w:tcW w:w="1660" w:type="dxa"/>
          </w:tcPr>
          <w:p w14:paraId="447B4700" w14:textId="77777777" w:rsidR="000A4A2C" w:rsidRPr="00D967AC" w:rsidRDefault="000A4A2C" w:rsidP="000A4A2C">
            <w:pPr>
              <w:pStyle w:val="TableText"/>
            </w:pPr>
            <w:r w:rsidRPr="00D967AC">
              <w:rPr>
                <w:rFonts w:hint="eastAsia"/>
              </w:rPr>
              <w:t>Branch-C-1-PC</w:t>
            </w:r>
          </w:p>
        </w:tc>
        <w:tc>
          <w:tcPr>
            <w:tcW w:w="1663" w:type="dxa"/>
          </w:tcPr>
          <w:p w14:paraId="485FB39A" w14:textId="77777777" w:rsidR="000A4A2C" w:rsidRPr="00D967AC" w:rsidRDefault="000A4A2C" w:rsidP="000A4A2C">
            <w:pPr>
              <w:pStyle w:val="TableText"/>
            </w:pPr>
            <w:r w:rsidRPr="00D967AC">
              <w:t>172.21.16.237</w:t>
            </w:r>
          </w:p>
        </w:tc>
        <w:tc>
          <w:tcPr>
            <w:tcW w:w="1931" w:type="dxa"/>
            <w:tcBorders>
              <w:right w:val="single" w:sz="18" w:space="0" w:color="auto"/>
            </w:tcBorders>
          </w:tcPr>
          <w:p w14:paraId="1A79E44D" w14:textId="77777777" w:rsidR="000A4A2C" w:rsidRPr="00D967AC" w:rsidRDefault="000A4A2C" w:rsidP="000A4A2C">
            <w:pPr>
              <w:pStyle w:val="TableText"/>
            </w:pPr>
            <w:r w:rsidRPr="00D967AC">
              <w:rPr>
                <w:rFonts w:hint="eastAsia"/>
              </w:rPr>
              <w:t>admin/Huawei@123</w:t>
            </w:r>
          </w:p>
        </w:tc>
      </w:tr>
      <w:tr w:rsidR="000A4A2C" w:rsidRPr="00D967AC" w14:paraId="2ACBF793" w14:textId="77777777" w:rsidTr="000A4A2C">
        <w:trPr>
          <w:cantSplit w:val="0"/>
        </w:trPr>
        <w:tc>
          <w:tcPr>
            <w:tcW w:w="1488" w:type="dxa"/>
            <w:vMerge w:val="restart"/>
            <w:tcBorders>
              <w:left w:val="single" w:sz="18" w:space="0" w:color="auto"/>
            </w:tcBorders>
          </w:tcPr>
          <w:p w14:paraId="73C223BE" w14:textId="77777777" w:rsidR="000A4A2C" w:rsidRPr="00D967AC" w:rsidRDefault="000A4A2C" w:rsidP="000A4A2C">
            <w:pPr>
              <w:pStyle w:val="TableText"/>
            </w:pPr>
            <w:r w:rsidRPr="00D967AC">
              <w:rPr>
                <w:rFonts w:hint="eastAsia"/>
              </w:rPr>
              <w:t>Course development department</w:t>
            </w:r>
          </w:p>
        </w:tc>
        <w:tc>
          <w:tcPr>
            <w:tcW w:w="1196" w:type="dxa"/>
            <w:vMerge w:val="restart"/>
          </w:tcPr>
          <w:p w14:paraId="79E21EEA" w14:textId="77777777" w:rsidR="000A4A2C" w:rsidRPr="00D967AC" w:rsidRDefault="000A4A2C" w:rsidP="000A4A2C">
            <w:pPr>
              <w:pStyle w:val="TableText"/>
            </w:pPr>
            <w:r w:rsidRPr="00D967AC">
              <w:t>FTP and HTTP services</w:t>
            </w:r>
          </w:p>
        </w:tc>
        <w:tc>
          <w:tcPr>
            <w:tcW w:w="1660" w:type="dxa"/>
          </w:tcPr>
          <w:p w14:paraId="72C8F09D" w14:textId="77777777" w:rsidR="000A4A2C" w:rsidRPr="00D967AC" w:rsidRDefault="000A4A2C" w:rsidP="000A4A2C">
            <w:pPr>
              <w:pStyle w:val="TableText"/>
            </w:pPr>
            <w:r w:rsidRPr="00D967AC">
              <w:t>Branch-A-2-PC</w:t>
            </w:r>
          </w:p>
        </w:tc>
        <w:tc>
          <w:tcPr>
            <w:tcW w:w="1663" w:type="dxa"/>
          </w:tcPr>
          <w:p w14:paraId="21C3AFBF" w14:textId="77777777" w:rsidR="000A4A2C" w:rsidRPr="00D967AC" w:rsidRDefault="000A4A2C" w:rsidP="000A4A2C">
            <w:pPr>
              <w:pStyle w:val="TableText"/>
            </w:pPr>
            <w:r w:rsidRPr="00D967AC">
              <w:t>172.21.16.235</w:t>
            </w:r>
          </w:p>
        </w:tc>
        <w:tc>
          <w:tcPr>
            <w:tcW w:w="1931" w:type="dxa"/>
            <w:tcBorders>
              <w:right w:val="single" w:sz="18" w:space="0" w:color="auto"/>
            </w:tcBorders>
          </w:tcPr>
          <w:p w14:paraId="6B39FDD6" w14:textId="77777777" w:rsidR="000A4A2C" w:rsidRPr="00D967AC" w:rsidRDefault="000A4A2C" w:rsidP="000A4A2C">
            <w:pPr>
              <w:pStyle w:val="TableText"/>
            </w:pPr>
            <w:r w:rsidRPr="00D967AC">
              <w:rPr>
                <w:rFonts w:hint="eastAsia"/>
              </w:rPr>
              <w:t>admin/Huawei@123</w:t>
            </w:r>
          </w:p>
        </w:tc>
      </w:tr>
      <w:tr w:rsidR="000A4A2C" w:rsidRPr="00D967AC" w14:paraId="422248E3" w14:textId="77777777" w:rsidTr="000A4A2C">
        <w:trPr>
          <w:cantSplit w:val="0"/>
        </w:trPr>
        <w:tc>
          <w:tcPr>
            <w:tcW w:w="1488" w:type="dxa"/>
            <w:vMerge/>
            <w:tcBorders>
              <w:left w:val="single" w:sz="18" w:space="0" w:color="auto"/>
            </w:tcBorders>
          </w:tcPr>
          <w:p w14:paraId="6DE58D8E" w14:textId="77777777" w:rsidR="000A4A2C" w:rsidRPr="00D967AC" w:rsidRDefault="000A4A2C" w:rsidP="000A4A2C">
            <w:pPr>
              <w:pStyle w:val="TableText"/>
            </w:pPr>
          </w:p>
        </w:tc>
        <w:tc>
          <w:tcPr>
            <w:tcW w:w="1196" w:type="dxa"/>
            <w:vMerge/>
          </w:tcPr>
          <w:p w14:paraId="1A74618C" w14:textId="77777777" w:rsidR="000A4A2C" w:rsidRPr="00D967AC" w:rsidRDefault="000A4A2C" w:rsidP="000A4A2C">
            <w:pPr>
              <w:pStyle w:val="TableText"/>
            </w:pPr>
          </w:p>
        </w:tc>
        <w:tc>
          <w:tcPr>
            <w:tcW w:w="1660" w:type="dxa"/>
          </w:tcPr>
          <w:p w14:paraId="7DCEED21" w14:textId="77777777" w:rsidR="000A4A2C" w:rsidRPr="00D967AC" w:rsidRDefault="000A4A2C" w:rsidP="000A4A2C">
            <w:pPr>
              <w:pStyle w:val="TableText"/>
            </w:pPr>
            <w:r w:rsidRPr="00D967AC">
              <w:rPr>
                <w:rFonts w:hint="eastAsia"/>
              </w:rPr>
              <w:t>Branch-B-1-PC</w:t>
            </w:r>
          </w:p>
        </w:tc>
        <w:tc>
          <w:tcPr>
            <w:tcW w:w="1663" w:type="dxa"/>
          </w:tcPr>
          <w:p w14:paraId="066C10D0" w14:textId="77777777" w:rsidR="000A4A2C" w:rsidRPr="00D967AC" w:rsidRDefault="000A4A2C" w:rsidP="000A4A2C">
            <w:pPr>
              <w:pStyle w:val="TableText"/>
            </w:pPr>
            <w:r w:rsidRPr="00D967AC">
              <w:t>172.21.16.236</w:t>
            </w:r>
          </w:p>
        </w:tc>
        <w:tc>
          <w:tcPr>
            <w:tcW w:w="1931" w:type="dxa"/>
            <w:tcBorders>
              <w:right w:val="single" w:sz="18" w:space="0" w:color="auto"/>
            </w:tcBorders>
          </w:tcPr>
          <w:p w14:paraId="7ACDBEEB" w14:textId="77777777" w:rsidR="000A4A2C" w:rsidRPr="00D967AC" w:rsidRDefault="000A4A2C" w:rsidP="000A4A2C">
            <w:pPr>
              <w:pStyle w:val="TableText"/>
            </w:pPr>
            <w:r w:rsidRPr="00D967AC">
              <w:rPr>
                <w:rFonts w:hint="eastAsia"/>
              </w:rPr>
              <w:t>admin/Huawei@123</w:t>
            </w:r>
          </w:p>
        </w:tc>
      </w:tr>
      <w:tr w:rsidR="000A4A2C" w:rsidRPr="00D967AC" w14:paraId="3E9B58BD" w14:textId="77777777" w:rsidTr="000A4A2C">
        <w:trPr>
          <w:cantSplit w:val="0"/>
        </w:trPr>
        <w:tc>
          <w:tcPr>
            <w:tcW w:w="1488" w:type="dxa"/>
            <w:vMerge/>
            <w:tcBorders>
              <w:left w:val="single" w:sz="18" w:space="0" w:color="auto"/>
              <w:bottom w:val="single" w:sz="18" w:space="0" w:color="auto"/>
            </w:tcBorders>
          </w:tcPr>
          <w:p w14:paraId="38530EB2" w14:textId="77777777" w:rsidR="000A4A2C" w:rsidRPr="00D967AC" w:rsidRDefault="000A4A2C" w:rsidP="000A4A2C">
            <w:pPr>
              <w:pStyle w:val="TableText"/>
            </w:pPr>
          </w:p>
        </w:tc>
        <w:tc>
          <w:tcPr>
            <w:tcW w:w="1196" w:type="dxa"/>
            <w:vMerge/>
            <w:tcBorders>
              <w:bottom w:val="single" w:sz="18" w:space="0" w:color="auto"/>
            </w:tcBorders>
          </w:tcPr>
          <w:p w14:paraId="6567A185" w14:textId="77777777" w:rsidR="000A4A2C" w:rsidRPr="00D967AC" w:rsidRDefault="000A4A2C" w:rsidP="000A4A2C">
            <w:pPr>
              <w:pStyle w:val="TableText"/>
            </w:pPr>
          </w:p>
        </w:tc>
        <w:tc>
          <w:tcPr>
            <w:tcW w:w="1660" w:type="dxa"/>
            <w:tcBorders>
              <w:bottom w:val="single" w:sz="18" w:space="0" w:color="auto"/>
            </w:tcBorders>
          </w:tcPr>
          <w:p w14:paraId="53AC69DF" w14:textId="77777777" w:rsidR="000A4A2C" w:rsidRPr="00D967AC" w:rsidRDefault="000A4A2C" w:rsidP="000A4A2C">
            <w:pPr>
              <w:pStyle w:val="TableText"/>
            </w:pPr>
            <w:r w:rsidRPr="00D967AC">
              <w:rPr>
                <w:rFonts w:hint="eastAsia"/>
              </w:rPr>
              <w:t>Branch-C-1-PC</w:t>
            </w:r>
          </w:p>
        </w:tc>
        <w:tc>
          <w:tcPr>
            <w:tcW w:w="1663" w:type="dxa"/>
            <w:tcBorders>
              <w:bottom w:val="single" w:sz="18" w:space="0" w:color="auto"/>
            </w:tcBorders>
          </w:tcPr>
          <w:p w14:paraId="186661D6" w14:textId="77777777" w:rsidR="000A4A2C" w:rsidRPr="00D967AC" w:rsidRDefault="000A4A2C" w:rsidP="000A4A2C">
            <w:pPr>
              <w:pStyle w:val="TableText"/>
            </w:pPr>
            <w:r w:rsidRPr="00D967AC">
              <w:t>172.21.16.237</w:t>
            </w:r>
          </w:p>
        </w:tc>
        <w:tc>
          <w:tcPr>
            <w:tcW w:w="1931" w:type="dxa"/>
            <w:tcBorders>
              <w:bottom w:val="single" w:sz="18" w:space="0" w:color="auto"/>
              <w:right w:val="single" w:sz="18" w:space="0" w:color="auto"/>
            </w:tcBorders>
          </w:tcPr>
          <w:p w14:paraId="2AC40FB5" w14:textId="77777777" w:rsidR="000A4A2C" w:rsidRPr="00D967AC" w:rsidRDefault="000A4A2C" w:rsidP="000A4A2C">
            <w:pPr>
              <w:pStyle w:val="TableText"/>
            </w:pPr>
            <w:r w:rsidRPr="00D967AC">
              <w:rPr>
                <w:rFonts w:hint="eastAsia"/>
              </w:rPr>
              <w:t>admin/Huawei@123</w:t>
            </w:r>
          </w:p>
        </w:tc>
      </w:tr>
    </w:tbl>
    <w:p w14:paraId="68A81729" w14:textId="77777777" w:rsidR="000A4A2C" w:rsidRPr="00D967AC" w:rsidRDefault="000A4A2C" w:rsidP="000A4A2C">
      <w:pPr>
        <w:rPr>
          <w:rFonts w:ascii="Huawei Sans" w:hAnsi="Huawei Sans"/>
        </w:rPr>
      </w:pPr>
    </w:p>
    <w:p w14:paraId="138D6B32" w14:textId="77777777" w:rsidR="000A4A2C" w:rsidRPr="00D967AC" w:rsidRDefault="000A4A2C" w:rsidP="000A4A2C">
      <w:pPr>
        <w:pStyle w:val="1e"/>
      </w:pPr>
      <w:r w:rsidRPr="00D967AC">
        <w:rPr>
          <w:rFonts w:hint="eastAsia"/>
        </w:rPr>
        <w:t>Log in to the service client of the online training department to test the video streaming service.</w:t>
      </w:r>
    </w:p>
    <w:p w14:paraId="335614D6" w14:textId="77777777" w:rsidR="000A4A2C" w:rsidRPr="00D967AC" w:rsidRDefault="000A4A2C" w:rsidP="000A4A2C">
      <w:pPr>
        <w:pStyle w:val="1e"/>
      </w:pPr>
      <w:r w:rsidRPr="00D967AC">
        <w:rPr>
          <w:rFonts w:hint="eastAsia"/>
        </w:rPr>
        <w:t>This lab uses Branch-A-1-PC as an example. The test methods on other clients are similar and are not provided.</w:t>
      </w:r>
    </w:p>
    <w:p w14:paraId="086A2E03" w14:textId="77777777" w:rsidR="000A4A2C" w:rsidRPr="00D967AC" w:rsidRDefault="000A4A2C" w:rsidP="000A4A2C">
      <w:pPr>
        <w:pStyle w:val="1e"/>
      </w:pPr>
      <w:r w:rsidRPr="00D967AC">
        <w:t>The video server uses the video LAN client (VLC) to push video streams. The video server has been configured,</w:t>
      </w:r>
    </w:p>
    <w:p w14:paraId="6C73DB84" w14:textId="77777777" w:rsidR="000A4A2C" w:rsidRPr="00D967AC" w:rsidRDefault="000A4A2C" w:rsidP="000A4A2C">
      <w:pPr>
        <w:pStyle w:val="1e"/>
      </w:pPr>
      <w:r w:rsidRPr="00D967AC">
        <w:rPr>
          <w:rFonts w:hint="eastAsia"/>
        </w:rPr>
        <w:t>Use the remote desktop to log in to Branch-A-1-PC and enter the user name and password.</w:t>
      </w:r>
    </w:p>
    <w:p w14:paraId="33B93A29" w14:textId="77777777" w:rsidR="000A4A2C" w:rsidRPr="00D967AC" w:rsidRDefault="000A4A2C" w:rsidP="000A4A2C">
      <w:pPr>
        <w:pStyle w:val="Figure"/>
        <w:rPr>
          <w:rFonts w:ascii="Huawei Sans" w:hAnsi="Huawei Sans"/>
        </w:rPr>
      </w:pPr>
      <w:r w:rsidRPr="00D967AC">
        <w:rPr>
          <w:rFonts w:ascii="Huawei Sans" w:hAnsi="Huawei Sans"/>
          <w:noProof/>
        </w:rPr>
        <w:drawing>
          <wp:inline distT="0" distB="0" distL="0" distR="0" wp14:anchorId="070CA01B" wp14:editId="0A66F218">
            <wp:extent cx="2629259" cy="1565957"/>
            <wp:effectExtent l="19050" t="19050" r="19050" b="1524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652517" cy="1579809"/>
                    </a:xfrm>
                    <a:prstGeom prst="rect">
                      <a:avLst/>
                    </a:prstGeom>
                    <a:noFill/>
                    <a:ln w="12700">
                      <a:solidFill>
                        <a:schemeClr val="bg1">
                          <a:lumMod val="85000"/>
                        </a:schemeClr>
                      </a:solidFill>
                    </a:ln>
                  </pic:spPr>
                </pic:pic>
              </a:graphicData>
            </a:graphic>
          </wp:inline>
        </w:drawing>
      </w:r>
    </w:p>
    <w:p w14:paraId="63F8FD40" w14:textId="77777777" w:rsidR="000A4A2C" w:rsidRPr="00D967AC" w:rsidRDefault="000A4A2C" w:rsidP="000A4A2C">
      <w:pPr>
        <w:rPr>
          <w:rFonts w:ascii="Huawei Sans" w:hAnsi="Huawei Sans"/>
        </w:rPr>
      </w:pPr>
    </w:p>
    <w:p w14:paraId="62186F97" w14:textId="77777777" w:rsidR="000A4A2C" w:rsidRPr="00D967AC" w:rsidRDefault="000A4A2C" w:rsidP="000A4A2C">
      <w:pPr>
        <w:pStyle w:val="1e"/>
      </w:pPr>
      <w:r w:rsidRPr="00D967AC">
        <w:rPr>
          <w:rFonts w:hint="eastAsia"/>
        </w:rPr>
        <w:t>Log in to Branch-A-1-PC and open the VLC software.</w:t>
      </w:r>
    </w:p>
    <w:p w14:paraId="5E7DF0E9" w14:textId="77777777" w:rsidR="000A4A2C" w:rsidRPr="00D967AC" w:rsidRDefault="000A4A2C" w:rsidP="000A4A2C">
      <w:pPr>
        <w:pStyle w:val="Figure"/>
        <w:rPr>
          <w:rFonts w:ascii="Huawei Sans" w:hAnsi="Huawei Sans"/>
        </w:rPr>
      </w:pPr>
      <w:r w:rsidRPr="00D967AC">
        <w:rPr>
          <w:rFonts w:ascii="Huawei Sans" w:hAnsi="Huawei Sans"/>
          <w:noProof/>
        </w:rPr>
        <w:lastRenderedPageBreak/>
        <w:drawing>
          <wp:inline distT="0" distB="0" distL="0" distR="0" wp14:anchorId="2A6244BB" wp14:editId="16F394C0">
            <wp:extent cx="4311410" cy="3312064"/>
            <wp:effectExtent l="19050" t="19050" r="13335" b="222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29646" cy="3326073"/>
                    </a:xfrm>
                    <a:prstGeom prst="rect">
                      <a:avLst/>
                    </a:prstGeom>
                    <a:noFill/>
                    <a:ln w="12700">
                      <a:solidFill>
                        <a:schemeClr val="bg1">
                          <a:lumMod val="85000"/>
                        </a:schemeClr>
                      </a:solidFill>
                    </a:ln>
                  </pic:spPr>
                </pic:pic>
              </a:graphicData>
            </a:graphic>
          </wp:inline>
        </w:drawing>
      </w:r>
    </w:p>
    <w:p w14:paraId="208FFA8E" w14:textId="77777777" w:rsidR="000A4A2C" w:rsidRPr="00D967AC" w:rsidRDefault="000A4A2C" w:rsidP="000A4A2C">
      <w:pPr>
        <w:rPr>
          <w:rFonts w:ascii="Huawei Sans" w:hAnsi="Huawei Sans"/>
        </w:rPr>
      </w:pPr>
    </w:p>
    <w:p w14:paraId="4E8BE03E" w14:textId="77777777" w:rsidR="000A4A2C" w:rsidRPr="00D967AC" w:rsidRDefault="000A4A2C" w:rsidP="000A4A2C">
      <w:pPr>
        <w:pStyle w:val="1e"/>
      </w:pPr>
      <w:r w:rsidRPr="00D967AC">
        <w:rPr>
          <w:rFonts w:hint="eastAsia"/>
        </w:rPr>
        <w:t xml:space="preserve">Configure the VLC to receive video streams. Choose </w:t>
      </w:r>
      <w:r w:rsidRPr="00D967AC">
        <w:rPr>
          <w:rFonts w:hint="eastAsia"/>
          <w:b/>
        </w:rPr>
        <w:t>Media &gt; Open Network Stream</w:t>
      </w:r>
      <w:r w:rsidRPr="00D967AC">
        <w:rPr>
          <w:rFonts w:hint="eastAsia"/>
        </w:rPr>
        <w:t xml:space="preserve"> and configure the IP address of the video streaming server.</w:t>
      </w:r>
    </w:p>
    <w:p w14:paraId="67268F60" w14:textId="77777777" w:rsidR="000A4A2C" w:rsidRPr="00D967AC" w:rsidRDefault="000A4A2C" w:rsidP="000A4A2C">
      <w:pPr>
        <w:pStyle w:val="Figure"/>
        <w:rPr>
          <w:rFonts w:ascii="Huawei Sans" w:hAnsi="Huawei Sans"/>
        </w:rPr>
      </w:pPr>
      <w:r w:rsidRPr="00D967AC">
        <w:rPr>
          <w:rFonts w:ascii="Huawei Sans" w:hAnsi="Huawei Sans"/>
          <w:noProof/>
        </w:rPr>
        <w:drawing>
          <wp:inline distT="0" distB="0" distL="0" distR="0" wp14:anchorId="199E42EC" wp14:editId="677A21E9">
            <wp:extent cx="3276241" cy="1885138"/>
            <wp:effectExtent l="19050" t="19050" r="19685" b="2032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b="21014"/>
                    <a:stretch/>
                  </pic:blipFill>
                  <pic:spPr bwMode="auto">
                    <a:xfrm>
                      <a:off x="0" y="0"/>
                      <a:ext cx="3307045" cy="1902862"/>
                    </a:xfrm>
                    <a:prstGeom prst="rect">
                      <a:avLst/>
                    </a:prstGeom>
                    <a:noFill/>
                    <a:ln w="12700">
                      <a:solidFill>
                        <a:schemeClr val="bg1">
                          <a:lumMod val="85000"/>
                        </a:schemeClr>
                      </a:solidFill>
                    </a:ln>
                    <a:extLst>
                      <a:ext uri="{53640926-AAD7-44D8-BBD7-CCE9431645EC}">
                        <a14:shadowObscured xmlns:a14="http://schemas.microsoft.com/office/drawing/2010/main"/>
                      </a:ext>
                    </a:extLst>
                  </pic:spPr>
                </pic:pic>
              </a:graphicData>
            </a:graphic>
          </wp:inline>
        </w:drawing>
      </w:r>
    </w:p>
    <w:p w14:paraId="4D574272" w14:textId="77777777" w:rsidR="000A4A2C" w:rsidRPr="00D967AC" w:rsidRDefault="000A4A2C" w:rsidP="000A4A2C">
      <w:pPr>
        <w:pStyle w:val="1e"/>
      </w:pPr>
      <w:r w:rsidRPr="00D967AC">
        <w:rPr>
          <w:rFonts w:hint="eastAsia"/>
        </w:rPr>
        <w:t xml:space="preserve">On the </w:t>
      </w:r>
      <w:r w:rsidRPr="00D967AC">
        <w:rPr>
          <w:rFonts w:hint="eastAsia"/>
          <w:b/>
        </w:rPr>
        <w:t>Network</w:t>
      </w:r>
      <w:r w:rsidRPr="00D967AC">
        <w:rPr>
          <w:rFonts w:hint="eastAsia"/>
        </w:rPr>
        <w:t xml:space="preserve"> tab page, enter </w:t>
      </w:r>
      <w:r w:rsidRPr="00D967AC">
        <w:rPr>
          <w:rFonts w:hint="eastAsia"/>
          <w:b/>
        </w:rPr>
        <w:t>rtsp://192.168.110.1:8554/</w:t>
      </w:r>
      <w:r w:rsidRPr="00D967AC">
        <w:rPr>
          <w:rFonts w:hint="eastAsia"/>
        </w:rPr>
        <w:t xml:space="preserve"> and click </w:t>
      </w:r>
      <w:r w:rsidRPr="00D967AC">
        <w:rPr>
          <w:rFonts w:hint="eastAsia"/>
          <w:b/>
        </w:rPr>
        <w:t>Play</w:t>
      </w:r>
      <w:r w:rsidRPr="00D967AC">
        <w:rPr>
          <w:rFonts w:hint="eastAsia"/>
        </w:rPr>
        <w:t>.</w:t>
      </w:r>
    </w:p>
    <w:p w14:paraId="279CF0D3" w14:textId="77777777" w:rsidR="000A4A2C" w:rsidRPr="00D967AC" w:rsidRDefault="000A4A2C" w:rsidP="000A4A2C">
      <w:pPr>
        <w:pStyle w:val="Figure"/>
        <w:rPr>
          <w:rFonts w:ascii="Huawei Sans" w:hAnsi="Huawei Sans"/>
        </w:rPr>
      </w:pPr>
      <w:r w:rsidRPr="00D967AC">
        <w:rPr>
          <w:rFonts w:ascii="Huawei Sans" w:hAnsi="Huawei Sans"/>
          <w:noProof/>
        </w:rPr>
        <w:lastRenderedPageBreak/>
        <mc:AlternateContent>
          <mc:Choice Requires="wps">
            <w:drawing>
              <wp:anchor distT="0" distB="0" distL="114300" distR="114300" simplePos="0" relativeHeight="251814912" behindDoc="0" locked="0" layoutInCell="1" allowOverlap="1" wp14:anchorId="5373E11A" wp14:editId="1F8F8D25">
                <wp:simplePos x="0" y="0"/>
                <wp:positionH relativeFrom="column">
                  <wp:posOffset>937260</wp:posOffset>
                </wp:positionH>
                <wp:positionV relativeFrom="paragraph">
                  <wp:posOffset>843915</wp:posOffset>
                </wp:positionV>
                <wp:extent cx="1622066" cy="222636"/>
                <wp:effectExtent l="19050" t="19050" r="16510" b="25400"/>
                <wp:wrapNone/>
                <wp:docPr id="572" name="矩形 572"/>
                <wp:cNvGraphicFramePr/>
                <a:graphic xmlns:a="http://schemas.openxmlformats.org/drawingml/2006/main">
                  <a:graphicData uri="http://schemas.microsoft.com/office/word/2010/wordprocessingShape">
                    <wps:wsp>
                      <wps:cNvSpPr/>
                      <wps:spPr>
                        <a:xfrm>
                          <a:off x="0" y="0"/>
                          <a:ext cx="1622066" cy="22263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787DFF" id="矩形 572" o:spid="_x0000_s1026" style="position:absolute;left:0;text-align:left;margin-left:73.8pt;margin-top:66.45pt;width:127.7pt;height:17.55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813888" behindDoc="0" locked="0" layoutInCell="1" allowOverlap="1" wp14:anchorId="61269117" wp14:editId="1F991897">
                <wp:simplePos x="0" y="0"/>
                <wp:positionH relativeFrom="column">
                  <wp:posOffset>1784985</wp:posOffset>
                </wp:positionH>
                <wp:positionV relativeFrom="paragraph">
                  <wp:posOffset>234315</wp:posOffset>
                </wp:positionV>
                <wp:extent cx="667385" cy="254000"/>
                <wp:effectExtent l="19050" t="19050" r="18415" b="12700"/>
                <wp:wrapNone/>
                <wp:docPr id="571" name="矩形 571"/>
                <wp:cNvGraphicFramePr/>
                <a:graphic xmlns:a="http://schemas.openxmlformats.org/drawingml/2006/main">
                  <a:graphicData uri="http://schemas.microsoft.com/office/word/2010/wordprocessingShape">
                    <wps:wsp>
                      <wps:cNvSpPr/>
                      <wps:spPr>
                        <a:xfrm>
                          <a:off x="0" y="0"/>
                          <a:ext cx="667385" cy="2540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7C4669" id="矩形 571" o:spid="_x0000_s1026" style="position:absolute;left:0;text-align:left;margin-left:140.55pt;margin-top:18.45pt;width:52.55pt;height:20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" filled="f" strokecolor="#c7000b" strokeweight="2.25pt"/>
            </w:pict>
          </mc:Fallback>
        </mc:AlternateContent>
      </w:r>
      <w:r w:rsidRPr="00D967AC">
        <w:rPr>
          <w:rFonts w:ascii="Huawei Sans" w:hAnsi="Huawei Sans"/>
          <w:noProof/>
        </w:rPr>
        <w:drawing>
          <wp:inline distT="0" distB="0" distL="0" distR="0" wp14:anchorId="4F512EA6" wp14:editId="78776F51">
            <wp:extent cx="4157165" cy="3317888"/>
            <wp:effectExtent l="19050" t="19050" r="15240" b="1587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80305" cy="3336356"/>
                    </a:xfrm>
                    <a:prstGeom prst="rect">
                      <a:avLst/>
                    </a:prstGeom>
                    <a:noFill/>
                    <a:ln w="12700">
                      <a:solidFill>
                        <a:schemeClr val="bg1">
                          <a:lumMod val="85000"/>
                        </a:schemeClr>
                      </a:solidFill>
                    </a:ln>
                  </pic:spPr>
                </pic:pic>
              </a:graphicData>
            </a:graphic>
          </wp:inline>
        </w:drawing>
      </w:r>
    </w:p>
    <w:p w14:paraId="4ACF8739" w14:textId="77777777" w:rsidR="000A4A2C" w:rsidRPr="00D967AC" w:rsidRDefault="000A4A2C" w:rsidP="000A4A2C">
      <w:pPr>
        <w:rPr>
          <w:rFonts w:ascii="Huawei Sans" w:hAnsi="Huawei Sans"/>
        </w:rPr>
      </w:pPr>
    </w:p>
    <w:p w14:paraId="168374DE" w14:textId="77777777" w:rsidR="000A4A2C" w:rsidRPr="00D967AC" w:rsidRDefault="000A4A2C" w:rsidP="000A4A2C">
      <w:pPr>
        <w:pStyle w:val="1e"/>
      </w:pPr>
      <w:r w:rsidRPr="00D967AC">
        <w:rPr>
          <w:rFonts w:hint="eastAsia"/>
        </w:rPr>
        <w:t>If the video image is displayed, the video service is running properly.</w:t>
      </w:r>
    </w:p>
    <w:p w14:paraId="4C273659" w14:textId="77777777" w:rsidR="000A4A2C" w:rsidRPr="00D967AC" w:rsidRDefault="000A4A2C" w:rsidP="000A4A2C">
      <w:pPr>
        <w:pStyle w:val="Figure"/>
        <w:rPr>
          <w:rFonts w:ascii="Huawei Sans" w:hAnsi="Huawei Sans"/>
        </w:rPr>
      </w:pPr>
      <w:r w:rsidRPr="00D967AC">
        <w:rPr>
          <w:rFonts w:ascii="Huawei Sans" w:hAnsi="Huawei Sans"/>
          <w:noProof/>
        </w:rPr>
        <w:drawing>
          <wp:inline distT="0" distB="0" distL="0" distR="0" wp14:anchorId="18F66E8A" wp14:editId="40FB5E34">
            <wp:extent cx="3034695" cy="2750024"/>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046910" cy="2761093"/>
                    </a:xfrm>
                    <a:prstGeom prst="rect">
                      <a:avLst/>
                    </a:prstGeom>
                  </pic:spPr>
                </pic:pic>
              </a:graphicData>
            </a:graphic>
          </wp:inline>
        </w:drawing>
      </w:r>
    </w:p>
    <w:p w14:paraId="175CDC09" w14:textId="77777777" w:rsidR="000A4A2C" w:rsidRPr="00D967AC" w:rsidRDefault="000A4A2C" w:rsidP="000A4A2C">
      <w:pPr>
        <w:rPr>
          <w:rFonts w:ascii="Huawei Sans" w:hAnsi="Huawei Sans"/>
        </w:rPr>
      </w:pPr>
    </w:p>
    <w:p w14:paraId="607207BB" w14:textId="77777777" w:rsidR="000A4A2C" w:rsidRPr="00D967AC" w:rsidRDefault="000A4A2C" w:rsidP="000A4A2C">
      <w:pPr>
        <w:pStyle w:val="1e"/>
      </w:pPr>
      <w:r w:rsidRPr="00D967AC">
        <w:rPr>
          <w:rFonts w:hint="eastAsia"/>
        </w:rPr>
        <w:t>The test methods for other clients of the online training department are similar to those of Branch-A-1-PC.</w:t>
      </w:r>
    </w:p>
    <w:p w14:paraId="119F6F32" w14:textId="77777777" w:rsidR="000A4A2C" w:rsidRPr="00D967AC" w:rsidRDefault="000A4A2C" w:rsidP="000A4A2C">
      <w:pPr>
        <w:pStyle w:val="1e"/>
      </w:pPr>
      <w:r w:rsidRPr="00D967AC">
        <w:rPr>
          <w:rFonts w:hint="eastAsia"/>
        </w:rPr>
        <w:t>Log in to the client of the Course development department and test the FTP service.</w:t>
      </w:r>
    </w:p>
    <w:p w14:paraId="2C7997F9" w14:textId="77777777" w:rsidR="000A4A2C" w:rsidRPr="00D967AC" w:rsidRDefault="000A4A2C" w:rsidP="000A4A2C">
      <w:pPr>
        <w:pStyle w:val="1e"/>
      </w:pPr>
      <w:r w:rsidRPr="00D967AC">
        <w:rPr>
          <w:rFonts w:hint="eastAsia"/>
        </w:rPr>
        <w:t>This lab uses Branch-A-2-PC as an example. The test methods on other clients are similar and are not provided.</w:t>
      </w:r>
    </w:p>
    <w:p w14:paraId="4FC7F7E2" w14:textId="77777777" w:rsidR="000A4A2C" w:rsidRPr="00D967AC" w:rsidRDefault="000A4A2C" w:rsidP="000A4A2C">
      <w:pPr>
        <w:pStyle w:val="1e"/>
      </w:pPr>
      <w:r w:rsidRPr="00D967AC">
        <w:t>The FTP server has been configured.</w:t>
      </w:r>
    </w:p>
    <w:p w14:paraId="457D7D6E" w14:textId="77777777" w:rsidR="000A4A2C" w:rsidRPr="00D967AC" w:rsidRDefault="000A4A2C" w:rsidP="000A4A2C">
      <w:pPr>
        <w:pStyle w:val="1e"/>
      </w:pPr>
      <w:r w:rsidRPr="00D967AC">
        <w:rPr>
          <w:rFonts w:hint="eastAsia"/>
        </w:rPr>
        <w:t>Use the remote desktop to log in to Branch-A-2-PC and enter the user name and password.</w:t>
      </w:r>
    </w:p>
    <w:p w14:paraId="7A41C71D" w14:textId="77777777" w:rsidR="000A4A2C" w:rsidRPr="00D967AC" w:rsidRDefault="000A4A2C" w:rsidP="000A4A2C">
      <w:pPr>
        <w:pStyle w:val="Figure"/>
        <w:rPr>
          <w:rFonts w:ascii="Huawei Sans" w:hAnsi="Huawei Sans"/>
        </w:rPr>
      </w:pPr>
      <w:r w:rsidRPr="00D967AC">
        <w:rPr>
          <w:rFonts w:ascii="Huawei Sans" w:hAnsi="Huawei Sans"/>
          <w:noProof/>
        </w:rPr>
        <w:lastRenderedPageBreak/>
        <w:drawing>
          <wp:inline distT="0" distB="0" distL="0" distR="0" wp14:anchorId="0659C1F8" wp14:editId="3C72E8BD">
            <wp:extent cx="2743200" cy="1631092"/>
            <wp:effectExtent l="19050" t="19050" r="19050" b="2667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56639" cy="1639083"/>
                    </a:xfrm>
                    <a:prstGeom prst="rect">
                      <a:avLst/>
                    </a:prstGeom>
                    <a:noFill/>
                    <a:ln w="12700">
                      <a:solidFill>
                        <a:schemeClr val="bg1">
                          <a:lumMod val="85000"/>
                        </a:schemeClr>
                      </a:solidFill>
                    </a:ln>
                  </pic:spPr>
                </pic:pic>
              </a:graphicData>
            </a:graphic>
          </wp:inline>
        </w:drawing>
      </w:r>
    </w:p>
    <w:p w14:paraId="4880A1CA" w14:textId="77777777" w:rsidR="000A4A2C" w:rsidRPr="00D967AC" w:rsidRDefault="000A4A2C" w:rsidP="000A4A2C">
      <w:pPr>
        <w:rPr>
          <w:rFonts w:ascii="Huawei Sans" w:hAnsi="Huawei Sans"/>
        </w:rPr>
      </w:pPr>
    </w:p>
    <w:p w14:paraId="09CB9EC6" w14:textId="77777777" w:rsidR="000A4A2C" w:rsidRPr="00D967AC" w:rsidRDefault="000A4A2C" w:rsidP="000A4A2C">
      <w:pPr>
        <w:pStyle w:val="1e"/>
      </w:pPr>
      <w:r w:rsidRPr="00D967AC">
        <w:rPr>
          <w:rFonts w:hint="eastAsia"/>
        </w:rPr>
        <w:t xml:space="preserve">Log in to Branch-A-1-PC and open </w:t>
      </w:r>
      <w:r w:rsidRPr="00D967AC">
        <w:rPr>
          <w:rFonts w:hint="eastAsia"/>
          <w:b/>
        </w:rPr>
        <w:t>FileZilla Client</w:t>
      </w:r>
      <w:r w:rsidRPr="00D967AC">
        <w:rPr>
          <w:rFonts w:hint="eastAsia"/>
        </w:rPr>
        <w:t>.</w:t>
      </w:r>
    </w:p>
    <w:p w14:paraId="6396C3FB" w14:textId="77777777" w:rsidR="000A4A2C" w:rsidRPr="00D967AC" w:rsidRDefault="000A4A2C" w:rsidP="000A4A2C">
      <w:pPr>
        <w:pStyle w:val="ItemListText"/>
        <w:ind w:left="0"/>
        <w:jc w:val="right"/>
        <w:rPr>
          <w:rFonts w:ascii="Huawei Sans" w:hAnsi="Huawei Sans"/>
        </w:rPr>
      </w:pPr>
      <w:r w:rsidRPr="00D967AC">
        <w:rPr>
          <w:rFonts w:ascii="Huawei Sans" w:hAnsi="Huawei Sans"/>
          <w:noProof/>
        </w:rPr>
        <w:drawing>
          <wp:inline distT="0" distB="0" distL="0" distR="0" wp14:anchorId="1F57637E" wp14:editId="7690A187">
            <wp:extent cx="5316279" cy="4075189"/>
            <wp:effectExtent l="19050" t="19050" r="17780" b="2095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27490" cy="4083783"/>
                    </a:xfrm>
                    <a:prstGeom prst="rect">
                      <a:avLst/>
                    </a:prstGeom>
                    <a:noFill/>
                    <a:ln w="12700">
                      <a:solidFill>
                        <a:schemeClr val="bg1">
                          <a:lumMod val="85000"/>
                        </a:schemeClr>
                      </a:solidFill>
                    </a:ln>
                  </pic:spPr>
                </pic:pic>
              </a:graphicData>
            </a:graphic>
          </wp:inline>
        </w:drawing>
      </w:r>
    </w:p>
    <w:p w14:paraId="29E95AE9" w14:textId="77777777" w:rsidR="000A4A2C" w:rsidRPr="00D967AC" w:rsidRDefault="000A4A2C" w:rsidP="000A4A2C">
      <w:pPr>
        <w:pStyle w:val="1e"/>
      </w:pPr>
    </w:p>
    <w:p w14:paraId="7851779B" w14:textId="77777777" w:rsidR="000A4A2C" w:rsidRPr="00D967AC" w:rsidRDefault="000A4A2C" w:rsidP="000A4A2C">
      <w:pPr>
        <w:pStyle w:val="1e"/>
      </w:pPr>
      <w:r w:rsidRPr="00D967AC">
        <w:rPr>
          <w:rFonts w:hint="eastAsia"/>
        </w:rPr>
        <w:t>Enter the FTP server IP address/port number (192.168.120.1:21) and user name/password (admin/Huawei@123) to log in to the FTP server.</w:t>
      </w:r>
    </w:p>
    <w:p w14:paraId="686662C7" w14:textId="77777777" w:rsidR="000A4A2C" w:rsidRPr="00D967AC" w:rsidRDefault="000A4A2C" w:rsidP="000A4A2C">
      <w:pPr>
        <w:pStyle w:val="ItemListText"/>
        <w:ind w:left="0"/>
        <w:jc w:val="right"/>
        <w:rPr>
          <w:rFonts w:ascii="Huawei Sans" w:hAnsi="Huawei Sans"/>
        </w:rPr>
      </w:pPr>
      <w:r w:rsidRPr="00D967AC">
        <w:rPr>
          <w:rFonts w:ascii="Huawei Sans" w:hAnsi="Huawei Sans"/>
          <w:noProof/>
        </w:rPr>
        <w:lastRenderedPageBreak/>
        <mc:AlternateContent>
          <mc:Choice Requires="wps">
            <w:drawing>
              <wp:anchor distT="0" distB="0" distL="114300" distR="114300" simplePos="0" relativeHeight="251815936" behindDoc="0" locked="0" layoutInCell="1" allowOverlap="1" wp14:anchorId="2591A032" wp14:editId="5EBB6438">
                <wp:simplePos x="0" y="0"/>
                <wp:positionH relativeFrom="column">
                  <wp:posOffset>1013460</wp:posOffset>
                </wp:positionH>
                <wp:positionV relativeFrom="paragraph">
                  <wp:posOffset>386715</wp:posOffset>
                </wp:positionV>
                <wp:extent cx="3434964" cy="159026"/>
                <wp:effectExtent l="19050" t="19050" r="13335" b="12700"/>
                <wp:wrapNone/>
                <wp:docPr id="573" name="矩形 573"/>
                <wp:cNvGraphicFramePr/>
                <a:graphic xmlns:a="http://schemas.openxmlformats.org/drawingml/2006/main">
                  <a:graphicData uri="http://schemas.microsoft.com/office/word/2010/wordprocessingShape">
                    <wps:wsp>
                      <wps:cNvSpPr/>
                      <wps:spPr>
                        <a:xfrm>
                          <a:off x="0" y="0"/>
                          <a:ext cx="3434964" cy="15902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AAD3CC" id="矩形 573" o:spid="_x0000_s1026" style="position:absolute;left:0;text-align:left;margin-left:79.8pt;margin-top:30.45pt;width:270.45pt;height:12.5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" filled="f" strokecolor="#c7000b" strokeweight="2.25pt"/>
            </w:pict>
          </mc:Fallback>
        </mc:AlternateContent>
      </w:r>
      <w:r w:rsidRPr="00D967AC">
        <w:rPr>
          <w:rFonts w:ascii="Huawei Sans" w:hAnsi="Huawei Sans"/>
          <w:noProof/>
        </w:rPr>
        <w:drawing>
          <wp:inline distT="0" distB="0" distL="0" distR="0" wp14:anchorId="5600B22D" wp14:editId="73C04F85">
            <wp:extent cx="5244066" cy="3706974"/>
            <wp:effectExtent l="19050" t="19050" r="13970" b="2730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65334" cy="3722008"/>
                    </a:xfrm>
                    <a:prstGeom prst="rect">
                      <a:avLst/>
                    </a:prstGeom>
                    <a:noFill/>
                    <a:ln w="12700">
                      <a:solidFill>
                        <a:schemeClr val="bg1">
                          <a:lumMod val="85000"/>
                        </a:schemeClr>
                      </a:solidFill>
                    </a:ln>
                  </pic:spPr>
                </pic:pic>
              </a:graphicData>
            </a:graphic>
          </wp:inline>
        </w:drawing>
      </w:r>
    </w:p>
    <w:p w14:paraId="3AE854AB" w14:textId="77777777" w:rsidR="000A4A2C" w:rsidRPr="00D967AC" w:rsidRDefault="000A4A2C" w:rsidP="000A4A2C">
      <w:pPr>
        <w:rPr>
          <w:rFonts w:ascii="Huawei Sans" w:hAnsi="Huawei Sans"/>
        </w:rPr>
      </w:pPr>
    </w:p>
    <w:p w14:paraId="7E04FEEE" w14:textId="77777777" w:rsidR="000A4A2C" w:rsidRPr="00D967AC" w:rsidRDefault="000A4A2C" w:rsidP="000A4A2C">
      <w:pPr>
        <w:pStyle w:val="1e"/>
      </w:pPr>
      <w:r w:rsidRPr="00D967AC">
        <w:rPr>
          <w:rFonts w:hint="eastAsia"/>
        </w:rPr>
        <w:t>If the login is successful, the service is running properly.</w:t>
      </w:r>
    </w:p>
    <w:p w14:paraId="20B4F65C" w14:textId="77777777" w:rsidR="000A4A2C" w:rsidRPr="00D967AC" w:rsidRDefault="000A4A2C" w:rsidP="000A4A2C">
      <w:pPr>
        <w:pStyle w:val="1e"/>
      </w:pPr>
      <w:r w:rsidRPr="00D967AC">
        <w:t>----End</w:t>
      </w:r>
    </w:p>
    <w:p w14:paraId="595BF1AD" w14:textId="77777777" w:rsidR="000A4A2C" w:rsidRPr="00D967AC" w:rsidRDefault="000A4A2C" w:rsidP="000A4A2C">
      <w:pPr>
        <w:pStyle w:val="3"/>
      </w:pPr>
      <w:bookmarkStart w:id="248" w:name="_Toc63253601"/>
      <w:bookmarkStart w:id="249" w:name="_Toc116563234"/>
      <w:r w:rsidRPr="00D967AC">
        <w:rPr>
          <w:rFonts w:hint="eastAsia"/>
        </w:rPr>
        <w:t>Quiz</w:t>
      </w:r>
      <w:bookmarkEnd w:id="248"/>
      <w:bookmarkEnd w:id="249"/>
    </w:p>
    <w:p w14:paraId="375353EA" w14:textId="77777777" w:rsidR="000A4A2C" w:rsidRPr="00D967AC" w:rsidRDefault="000A4A2C" w:rsidP="000A4A2C">
      <w:pPr>
        <w:pStyle w:val="1e"/>
      </w:pPr>
      <w:r w:rsidRPr="00D967AC">
        <w:rPr>
          <w:rFonts w:hint="eastAsia"/>
        </w:rPr>
        <w:t>What are the differences between the hub-spoke topology and full-mesh topology?</w:t>
      </w:r>
    </w:p>
    <w:p w14:paraId="12C6F839" w14:textId="77777777" w:rsidR="000A4A2C" w:rsidRDefault="000A4A2C" w:rsidP="000A4A2C">
      <w:pPr>
        <w:rPr>
          <w:rFonts w:ascii="Huawei Sans" w:hAnsi="Huawei Sans"/>
        </w:rPr>
      </w:pPr>
    </w:p>
    <w:p w14:paraId="762D6FBB" w14:textId="77777777" w:rsidR="000A4A2C" w:rsidRDefault="000A4A2C" w:rsidP="000A4A2C">
      <w:pPr>
        <w:rPr>
          <w:rFonts w:ascii="Huawei Sans" w:hAnsi="Huawei Sans"/>
        </w:rPr>
      </w:pPr>
    </w:p>
    <w:p w14:paraId="48244EA5" w14:textId="77777777" w:rsidR="000A4A2C" w:rsidRDefault="000A4A2C" w:rsidP="000A4A2C">
      <w:pPr>
        <w:rPr>
          <w:rFonts w:ascii="Huawei Sans" w:hAnsi="Huawei Sans"/>
        </w:rPr>
      </w:pPr>
    </w:p>
    <w:p w14:paraId="33E9F791" w14:textId="77777777" w:rsidR="000A4A2C" w:rsidRDefault="000A4A2C" w:rsidP="000A4A2C">
      <w:pPr>
        <w:rPr>
          <w:rFonts w:ascii="Huawei Sans" w:hAnsi="Huawei Sans"/>
        </w:rPr>
      </w:pPr>
    </w:p>
    <w:p w14:paraId="31CB5789" w14:textId="77777777" w:rsidR="000A4A2C" w:rsidRDefault="000A4A2C" w:rsidP="000A4A2C">
      <w:pPr>
        <w:rPr>
          <w:rFonts w:ascii="Huawei Sans" w:hAnsi="Huawei Sans"/>
        </w:rPr>
      </w:pPr>
    </w:p>
    <w:p w14:paraId="60E9DEC9" w14:textId="77777777" w:rsidR="000A4A2C" w:rsidRDefault="000A4A2C" w:rsidP="000A4A2C">
      <w:pPr>
        <w:rPr>
          <w:rFonts w:ascii="Huawei Sans" w:hAnsi="Huawei Sans"/>
        </w:rPr>
      </w:pPr>
    </w:p>
    <w:p w14:paraId="0714B1D2" w14:textId="77777777" w:rsidR="000A4A2C" w:rsidRDefault="000A4A2C" w:rsidP="000A4A2C">
      <w:pPr>
        <w:rPr>
          <w:rFonts w:ascii="Huawei Sans" w:hAnsi="Huawei Sans"/>
        </w:rPr>
      </w:pPr>
    </w:p>
    <w:p w14:paraId="3FF66EE0" w14:textId="77777777" w:rsidR="000A4A2C" w:rsidRDefault="000A4A2C" w:rsidP="000A4A2C">
      <w:pPr>
        <w:rPr>
          <w:rFonts w:ascii="Huawei Sans" w:hAnsi="Huawei Sans"/>
        </w:rPr>
      </w:pPr>
    </w:p>
    <w:p w14:paraId="6C0859F2" w14:textId="77777777" w:rsidR="000A4A2C" w:rsidRPr="00D967AC" w:rsidRDefault="000A4A2C" w:rsidP="000A4A2C">
      <w:pPr>
        <w:pStyle w:val="2"/>
      </w:pPr>
      <w:bookmarkStart w:id="250" w:name="_Toc61597339"/>
      <w:bookmarkStart w:id="251" w:name="_Toc63253602"/>
      <w:bookmarkStart w:id="252" w:name="_Toc116563235"/>
      <w:r w:rsidRPr="00D967AC">
        <w:lastRenderedPageBreak/>
        <w:t>Policy Management</w:t>
      </w:r>
      <w:bookmarkEnd w:id="250"/>
      <w:bookmarkEnd w:id="251"/>
      <w:bookmarkEnd w:id="252"/>
    </w:p>
    <w:p w14:paraId="176F7933" w14:textId="77777777" w:rsidR="000A4A2C" w:rsidRPr="00D967AC" w:rsidRDefault="000A4A2C" w:rsidP="000A4A2C">
      <w:pPr>
        <w:pStyle w:val="3"/>
      </w:pPr>
      <w:bookmarkStart w:id="253" w:name="_Toc63253603"/>
      <w:bookmarkStart w:id="254" w:name="_Toc116563236"/>
      <w:r w:rsidRPr="00D967AC">
        <w:t>Introduction</w:t>
      </w:r>
      <w:bookmarkEnd w:id="253"/>
      <w:bookmarkEnd w:id="254"/>
    </w:p>
    <w:p w14:paraId="2A895CBD" w14:textId="77777777" w:rsidR="000A4A2C" w:rsidRPr="00D967AC" w:rsidRDefault="000A4A2C" w:rsidP="000A4A2C">
      <w:pPr>
        <w:pStyle w:val="4"/>
        <w:rPr>
          <w:rFonts w:hint="default"/>
        </w:rPr>
      </w:pPr>
      <w:r w:rsidRPr="00D967AC">
        <w:t>Objectives</w:t>
      </w:r>
    </w:p>
    <w:p w14:paraId="72B795E0" w14:textId="77777777" w:rsidR="000A4A2C" w:rsidRPr="00D967AC" w:rsidRDefault="000A4A2C" w:rsidP="000A4A2C">
      <w:pPr>
        <w:pStyle w:val="1e"/>
      </w:pPr>
      <w:r w:rsidRPr="00D967AC">
        <w:t>Upon completion of this task, you will be able to:</w:t>
      </w:r>
    </w:p>
    <w:p w14:paraId="07FD9CB4" w14:textId="77777777" w:rsidR="000A4A2C" w:rsidRPr="00D967AC" w:rsidRDefault="000A4A2C" w:rsidP="000A4A2C">
      <w:pPr>
        <w:pStyle w:val="4a"/>
      </w:pPr>
      <w:r w:rsidRPr="00D967AC">
        <w:rPr>
          <w:rFonts w:hint="eastAsia"/>
        </w:rPr>
        <w:t>Configure traffic policies.</w:t>
      </w:r>
    </w:p>
    <w:p w14:paraId="27714F47" w14:textId="77777777" w:rsidR="000A4A2C" w:rsidRPr="00D967AC" w:rsidRDefault="000A4A2C" w:rsidP="000A4A2C">
      <w:pPr>
        <w:pStyle w:val="4a"/>
      </w:pPr>
      <w:r w:rsidRPr="00D967AC">
        <w:rPr>
          <w:rFonts w:hint="eastAsia"/>
        </w:rPr>
        <w:t>Configure security policies.</w:t>
      </w:r>
    </w:p>
    <w:p w14:paraId="40FB1EE0" w14:textId="77777777" w:rsidR="000A4A2C" w:rsidRPr="00D967AC" w:rsidRDefault="000A4A2C" w:rsidP="000A4A2C">
      <w:pPr>
        <w:pStyle w:val="4"/>
        <w:rPr>
          <w:rFonts w:hint="default"/>
        </w:rPr>
      </w:pPr>
      <w:r w:rsidRPr="00D967AC">
        <w:t>Networking Topology</w:t>
      </w:r>
    </w:p>
    <w:p w14:paraId="7CDC472C" w14:textId="77777777" w:rsidR="000A4A2C" w:rsidRPr="00D967AC" w:rsidRDefault="000A4A2C" w:rsidP="000A4A2C">
      <w:pPr>
        <w:pStyle w:val="Figure"/>
        <w:rPr>
          <w:rFonts w:ascii="Huawei Sans" w:hAnsi="Huawei Sans"/>
        </w:rPr>
      </w:pPr>
      <w:r w:rsidRPr="00D967AC">
        <w:rPr>
          <w:rFonts w:ascii="Huawei Sans" w:hAnsi="Huawei Sans" w:hint="eastAsia"/>
          <w:noProof/>
        </w:rPr>
        <w:drawing>
          <wp:inline distT="0" distB="0" distL="0" distR="0" wp14:anchorId="33B7A617" wp14:editId="276B951A">
            <wp:extent cx="4766872" cy="3349368"/>
            <wp:effectExtent l="19050" t="19050" r="0" b="3810"/>
            <wp:docPr id="34"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05703" cy="3376652"/>
                    </a:xfrm>
                    <a:prstGeom prst="rect">
                      <a:avLst/>
                    </a:prstGeom>
                    <a:noFill/>
                    <a:ln w="12700">
                      <a:solidFill>
                        <a:schemeClr val="bg1">
                          <a:lumMod val="85000"/>
                        </a:schemeClr>
                      </a:solidFill>
                    </a:ln>
                  </pic:spPr>
                </pic:pic>
              </a:graphicData>
            </a:graphic>
          </wp:inline>
        </w:drawing>
      </w:r>
    </w:p>
    <w:p w14:paraId="29A34DFC" w14:textId="77777777" w:rsidR="000A4A2C" w:rsidRPr="00D967AC" w:rsidRDefault="000A4A2C" w:rsidP="000A4A2C">
      <w:pPr>
        <w:pStyle w:val="92"/>
        <w:ind w:left="1701"/>
      </w:pPr>
      <w:r w:rsidRPr="00D967AC">
        <w:t>SD-WAN topology</w:t>
      </w:r>
    </w:p>
    <w:p w14:paraId="78F37EB5" w14:textId="77777777" w:rsidR="000A4A2C" w:rsidRPr="00D967AC" w:rsidRDefault="000A4A2C" w:rsidP="000A4A2C">
      <w:pPr>
        <w:pStyle w:val="1e"/>
      </w:pPr>
      <w:r w:rsidRPr="00D967AC">
        <w:rPr>
          <w:rFonts w:hint="eastAsia"/>
        </w:rPr>
        <w:t>The figure shows the interconnection IP addresses. The headquarters and Branch A are connected to the MPLS network and Internet through dual egresses and links, and Branch B and Branch C are connected to the MPLS network and Internet through a single egress and dual links. Two links connect the MPLS network and Internet respectively, and the MPLS network and Internet are isolated from each other. Devices connect to iMaster NCE-WAN through public IP addresses.</w:t>
      </w:r>
    </w:p>
    <w:p w14:paraId="3050CE81" w14:textId="77777777" w:rsidR="000A4A2C" w:rsidRPr="00D967AC" w:rsidRDefault="000A4A2C" w:rsidP="000A4A2C">
      <w:pPr>
        <w:pStyle w:val="4"/>
        <w:rPr>
          <w:rFonts w:hint="default"/>
        </w:rPr>
      </w:pPr>
      <w:r w:rsidRPr="00D967AC">
        <w:t>Lab Background</w:t>
      </w:r>
    </w:p>
    <w:p w14:paraId="270F024E" w14:textId="77777777" w:rsidR="000A4A2C" w:rsidRPr="00D967AC" w:rsidRDefault="000A4A2C" w:rsidP="000A4A2C">
      <w:pPr>
        <w:pStyle w:val="1e"/>
      </w:pPr>
      <w:r w:rsidRPr="00D967AC">
        <w:rPr>
          <w:rFonts w:hint="eastAsia"/>
        </w:rPr>
        <w:t>An enterprise needs to deploy new sites. To quickly deploy network services and simplify O&amp;M, the enterprise deploys the iMaster NCE-WAN solution.</w:t>
      </w:r>
    </w:p>
    <w:p w14:paraId="05D84334" w14:textId="77777777" w:rsidR="000A4A2C" w:rsidRPr="00D967AC" w:rsidRDefault="000A4A2C" w:rsidP="000A4A2C">
      <w:pPr>
        <w:pStyle w:val="1e"/>
      </w:pPr>
      <w:r w:rsidRPr="00D967AC">
        <w:rPr>
          <w:rFonts w:hint="eastAsia"/>
        </w:rPr>
        <w:t>Network planning and management personnel need to construct a network using iMaster NCE-WAN based on the network topology and requirements.</w:t>
      </w:r>
    </w:p>
    <w:p w14:paraId="5496E5B3" w14:textId="77777777" w:rsidR="000A4A2C" w:rsidRPr="00D967AC" w:rsidRDefault="000A4A2C" w:rsidP="000A4A2C">
      <w:pPr>
        <w:pStyle w:val="3"/>
      </w:pPr>
      <w:bookmarkStart w:id="255" w:name="_Toc63253604"/>
      <w:bookmarkStart w:id="256" w:name="_Toc116563237"/>
      <w:r w:rsidRPr="00D967AC">
        <w:rPr>
          <w:rFonts w:hint="eastAsia"/>
        </w:rPr>
        <w:lastRenderedPageBreak/>
        <w:t>Lab Tasks</w:t>
      </w:r>
      <w:bookmarkEnd w:id="255"/>
      <w:bookmarkEnd w:id="256"/>
    </w:p>
    <w:p w14:paraId="3BF6ECA1" w14:textId="77777777" w:rsidR="000A4A2C" w:rsidRPr="00D967AC" w:rsidRDefault="000A4A2C" w:rsidP="000A4A2C">
      <w:pPr>
        <w:pStyle w:val="4"/>
        <w:rPr>
          <w:rFonts w:hint="default"/>
        </w:rPr>
      </w:pPr>
      <w:r w:rsidRPr="00D967AC">
        <w:t>Configuration Roadmap</w:t>
      </w:r>
    </w:p>
    <w:p w14:paraId="0AE0A5D9" w14:textId="77777777" w:rsidR="000A4A2C" w:rsidRPr="00D967AC" w:rsidRDefault="000A4A2C" w:rsidP="000A4A2C">
      <w:pPr>
        <w:pStyle w:val="1e"/>
      </w:pPr>
      <w:r w:rsidRPr="00D967AC">
        <w:rPr>
          <w:rFonts w:hint="eastAsia"/>
        </w:rPr>
        <w:t>To deploy iMaster NCE-WAN, perform the following steps. This lab mainly describes how to use iMaster NCE-WAN to implement policy management.</w:t>
      </w:r>
    </w:p>
    <w:p w14:paraId="674722A3" w14:textId="77777777" w:rsidR="000A4A2C" w:rsidRPr="00D967AC" w:rsidRDefault="000A4A2C" w:rsidP="000A4A2C">
      <w:pPr>
        <w:pStyle w:val="ItemListText"/>
        <w:ind w:left="0"/>
        <w:jc w:val="right"/>
        <w:rPr>
          <w:rFonts w:ascii="Huawei Sans" w:hAnsi="Huawei Sans"/>
        </w:rPr>
      </w:pPr>
      <w:r w:rsidRPr="00D967AC">
        <w:rPr>
          <w:rFonts w:ascii="Huawei Sans" w:hAnsi="Huawei Sans" w:hint="eastAsia"/>
          <w:noProof/>
        </w:rPr>
        <w:drawing>
          <wp:inline distT="0" distB="0" distL="0" distR="0" wp14:anchorId="6543CAA1" wp14:editId="74C16790">
            <wp:extent cx="5418455" cy="2999575"/>
            <wp:effectExtent l="19050" t="19050" r="10795" b="1079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435899" cy="3009232"/>
                    </a:xfrm>
                    <a:prstGeom prst="rect">
                      <a:avLst/>
                    </a:prstGeom>
                    <a:noFill/>
                    <a:ln w="12700">
                      <a:solidFill>
                        <a:schemeClr val="bg1">
                          <a:lumMod val="85000"/>
                        </a:schemeClr>
                      </a:solidFill>
                    </a:ln>
                  </pic:spPr>
                </pic:pic>
              </a:graphicData>
            </a:graphic>
          </wp:inline>
        </w:drawing>
      </w:r>
    </w:p>
    <w:p w14:paraId="2F08B8E2" w14:textId="77777777" w:rsidR="000A4A2C" w:rsidRPr="00D967AC" w:rsidRDefault="000A4A2C" w:rsidP="000A4A2C">
      <w:pPr>
        <w:rPr>
          <w:rFonts w:ascii="Huawei Sans" w:hAnsi="Huawei Sans"/>
        </w:rPr>
      </w:pPr>
    </w:p>
    <w:p w14:paraId="7CA97EA1" w14:textId="77777777" w:rsidR="000A4A2C" w:rsidRPr="00D967AC" w:rsidRDefault="000A4A2C" w:rsidP="000A4A2C">
      <w:pPr>
        <w:pStyle w:val="1e"/>
      </w:pPr>
      <w:r w:rsidRPr="00D967AC">
        <w:rPr>
          <w:rFonts w:hint="eastAsia"/>
        </w:rPr>
        <w:t>The configuration roadmap is as follows:</w:t>
      </w:r>
    </w:p>
    <w:p w14:paraId="0D6BE01A" w14:textId="77777777" w:rsidR="000A4A2C" w:rsidRPr="00D967AC" w:rsidRDefault="000A4A2C" w:rsidP="00015FB7">
      <w:pPr>
        <w:pStyle w:val="4a"/>
        <w:numPr>
          <w:ilvl w:val="0"/>
          <w:numId w:val="43"/>
        </w:numPr>
        <w:ind w:left="1454" w:hanging="432"/>
      </w:pPr>
      <w:r w:rsidRPr="00D967AC">
        <w:rPr>
          <w:rFonts w:hint="eastAsia"/>
        </w:rPr>
        <w:t>Configure applications and application groups to differentiate applications.</w:t>
      </w:r>
    </w:p>
    <w:p w14:paraId="7E80F16D" w14:textId="77777777" w:rsidR="000A4A2C" w:rsidRPr="00D967AC" w:rsidRDefault="000A4A2C" w:rsidP="00015FB7">
      <w:pPr>
        <w:pStyle w:val="4a"/>
        <w:numPr>
          <w:ilvl w:val="0"/>
          <w:numId w:val="43"/>
        </w:numPr>
        <w:ind w:left="1454" w:hanging="432"/>
      </w:pPr>
      <w:r w:rsidRPr="00D967AC">
        <w:rPr>
          <w:rFonts w:hint="eastAsia"/>
        </w:rPr>
        <w:t>Configure a traffic classifier to match traffic.</w:t>
      </w:r>
    </w:p>
    <w:p w14:paraId="33BAD457" w14:textId="77777777" w:rsidR="000A4A2C" w:rsidRPr="00D967AC" w:rsidRDefault="000A4A2C" w:rsidP="00015FB7">
      <w:pPr>
        <w:pStyle w:val="4a"/>
        <w:numPr>
          <w:ilvl w:val="0"/>
          <w:numId w:val="43"/>
        </w:numPr>
        <w:ind w:left="1454" w:hanging="432"/>
      </w:pPr>
      <w:r w:rsidRPr="00D967AC">
        <w:rPr>
          <w:rFonts w:hint="eastAsia"/>
        </w:rPr>
        <w:t>Configure a traffic policy.</w:t>
      </w:r>
    </w:p>
    <w:p w14:paraId="2170DD42" w14:textId="77777777" w:rsidR="000A4A2C" w:rsidRPr="00D967AC" w:rsidRDefault="000A4A2C" w:rsidP="00015FB7">
      <w:pPr>
        <w:pStyle w:val="4a"/>
        <w:numPr>
          <w:ilvl w:val="0"/>
          <w:numId w:val="43"/>
        </w:numPr>
        <w:ind w:left="1454" w:hanging="432"/>
      </w:pPr>
      <w:r w:rsidRPr="00D967AC">
        <w:rPr>
          <w:rFonts w:hint="eastAsia"/>
        </w:rPr>
        <w:t>Configure an Internet access policy for a site.</w:t>
      </w:r>
    </w:p>
    <w:p w14:paraId="01E4E3AE" w14:textId="77777777" w:rsidR="000A4A2C" w:rsidRPr="00D967AC" w:rsidRDefault="000A4A2C" w:rsidP="00015FB7">
      <w:pPr>
        <w:pStyle w:val="4a"/>
        <w:numPr>
          <w:ilvl w:val="0"/>
          <w:numId w:val="43"/>
        </w:numPr>
        <w:ind w:left="1454" w:hanging="432"/>
      </w:pPr>
      <w:r w:rsidRPr="00D967AC">
        <w:rPr>
          <w:rFonts w:hint="eastAsia"/>
        </w:rPr>
        <w:t>Configure a security policy.</w:t>
      </w:r>
    </w:p>
    <w:p w14:paraId="44FF2E40" w14:textId="77777777" w:rsidR="000A4A2C" w:rsidRPr="00D967AC" w:rsidRDefault="000A4A2C" w:rsidP="00015FB7">
      <w:pPr>
        <w:pStyle w:val="4a"/>
        <w:numPr>
          <w:ilvl w:val="0"/>
          <w:numId w:val="43"/>
        </w:numPr>
        <w:ind w:left="1454" w:hanging="432"/>
      </w:pPr>
      <w:r w:rsidRPr="00D967AC">
        <w:rPr>
          <w:rFonts w:hint="eastAsia"/>
        </w:rPr>
        <w:t>Verify that the policies are successfully deployed.</w:t>
      </w:r>
    </w:p>
    <w:p w14:paraId="0C9E3542" w14:textId="77777777" w:rsidR="000A4A2C" w:rsidRPr="00D967AC" w:rsidRDefault="000A4A2C" w:rsidP="000A4A2C">
      <w:pPr>
        <w:pStyle w:val="4"/>
        <w:rPr>
          <w:rFonts w:hint="default"/>
        </w:rPr>
      </w:pPr>
      <w:r w:rsidRPr="00D967AC">
        <w:t>Configuration Procedure</w:t>
      </w:r>
    </w:p>
    <w:p w14:paraId="2C6DCD97" w14:textId="77777777" w:rsidR="000A4A2C" w:rsidRPr="00D967AC" w:rsidRDefault="000A4A2C" w:rsidP="000A4A2C">
      <w:pPr>
        <w:pStyle w:val="30"/>
        <w:ind w:left="1701" w:hanging="159"/>
        <w:outlineLvl w:val="4"/>
      </w:pPr>
      <w:r w:rsidRPr="00D967AC">
        <w:rPr>
          <w:rFonts w:hint="eastAsia"/>
        </w:rPr>
        <w:t>Configuring Applications and Application Groups</w:t>
      </w:r>
    </w:p>
    <w:p w14:paraId="0B74DE91" w14:textId="77777777" w:rsidR="000A4A2C" w:rsidRPr="00D967AC" w:rsidRDefault="000A4A2C" w:rsidP="000A4A2C">
      <w:pPr>
        <w:pStyle w:val="1e"/>
      </w:pPr>
      <w:r w:rsidRPr="00D967AC">
        <w:rPr>
          <w:rFonts w:hint="eastAsia"/>
        </w:rPr>
        <w:t xml:space="preserve">When blocking, redirection, intelligent traffic steering, QoS, or application link detection is performed, you can configure policies based on application groups. </w:t>
      </w:r>
    </w:p>
    <w:p w14:paraId="1D8B29CF" w14:textId="77777777" w:rsidR="000A4A2C" w:rsidRPr="00D967AC" w:rsidRDefault="000A4A2C" w:rsidP="000A4A2C">
      <w:pPr>
        <w:pStyle w:val="1e"/>
      </w:pPr>
      <w:r w:rsidRPr="00D967AC">
        <w:rPr>
          <w:rFonts w:hint="eastAsia"/>
        </w:rPr>
        <w:t>If predefined applications do not meet requirements, you can configure customized applications and group predefined and user-defined applications.</w:t>
      </w:r>
    </w:p>
    <w:p w14:paraId="7ECFA876" w14:textId="77777777" w:rsidR="000A4A2C" w:rsidRPr="00D967AC" w:rsidRDefault="000A4A2C" w:rsidP="000A4A2C">
      <w:pPr>
        <w:pStyle w:val="1e"/>
      </w:pPr>
      <w:r w:rsidRPr="00D967AC">
        <w:rPr>
          <w:rFonts w:hint="eastAsia"/>
        </w:rPr>
        <w:t xml:space="preserve"># Choose </w:t>
      </w:r>
      <w:r w:rsidRPr="00D967AC">
        <w:rPr>
          <w:rFonts w:hint="eastAsia"/>
          <w:b/>
        </w:rPr>
        <w:t>Policy &gt; Application Management &gt; Application Management</w:t>
      </w:r>
      <w:r w:rsidRPr="00D967AC">
        <w:rPr>
          <w:rFonts w:hint="eastAsia"/>
        </w:rPr>
        <w:t xml:space="preserve"> from the main menu to check the SAC configurations.</w:t>
      </w:r>
    </w:p>
    <w:p w14:paraId="7F7EB4E5" w14:textId="77777777" w:rsidR="000A4A2C" w:rsidRPr="00D967AC" w:rsidRDefault="000A4A2C" w:rsidP="000A4A2C">
      <w:pPr>
        <w:pStyle w:val="ItemListText"/>
        <w:ind w:left="0"/>
        <w:jc w:val="right"/>
        <w:rPr>
          <w:rFonts w:ascii="Huawei Sans" w:hAnsi="Huawei Sans"/>
          <w:noProof/>
        </w:rPr>
      </w:pPr>
      <w:r w:rsidRPr="00D967AC">
        <w:rPr>
          <w:rFonts w:ascii="Huawei Sans" w:hAnsi="Huawei Sans"/>
          <w:noProof/>
        </w:rPr>
        <w:lastRenderedPageBreak/>
        <mc:AlternateContent>
          <mc:Choice Requires="wps">
            <w:drawing>
              <wp:anchor distT="0" distB="0" distL="114300" distR="114300" simplePos="0" relativeHeight="251820032" behindDoc="0" locked="0" layoutInCell="1" allowOverlap="1" wp14:anchorId="3AAF00CA" wp14:editId="66BE1A6D">
                <wp:simplePos x="0" y="0"/>
                <wp:positionH relativeFrom="column">
                  <wp:posOffset>670560</wp:posOffset>
                </wp:positionH>
                <wp:positionV relativeFrom="paragraph">
                  <wp:posOffset>443865</wp:posOffset>
                </wp:positionV>
                <wp:extent cx="874644" cy="222637"/>
                <wp:effectExtent l="19050" t="19050" r="20955" b="25400"/>
                <wp:wrapNone/>
                <wp:docPr id="192" name="矩形 131"/>
                <wp:cNvGraphicFramePr/>
                <a:graphic xmlns:a="http://schemas.openxmlformats.org/drawingml/2006/main">
                  <a:graphicData uri="http://schemas.microsoft.com/office/word/2010/wordprocessingShape">
                    <wps:wsp>
                      <wps:cNvSpPr/>
                      <wps:spPr>
                        <a:xfrm>
                          <a:off x="0" y="0"/>
                          <a:ext cx="874644" cy="22263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732E89" id="矩形 131" o:spid="_x0000_s1026" style="position:absolute;left:0;text-align:left;margin-left:52.8pt;margin-top:34.95pt;width:68.85pt;height:17.5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819008" behindDoc="0" locked="0" layoutInCell="1" allowOverlap="1" wp14:anchorId="2608A7A8" wp14:editId="3514ACA0">
                <wp:simplePos x="0" y="0"/>
                <wp:positionH relativeFrom="column">
                  <wp:posOffset>2432685</wp:posOffset>
                </wp:positionH>
                <wp:positionV relativeFrom="paragraph">
                  <wp:posOffset>1386840</wp:posOffset>
                </wp:positionV>
                <wp:extent cx="619760" cy="476885"/>
                <wp:effectExtent l="19050" t="19050" r="27940" b="18415"/>
                <wp:wrapNone/>
                <wp:docPr id="193" name="矩形 130"/>
                <wp:cNvGraphicFramePr/>
                <a:graphic xmlns:a="http://schemas.openxmlformats.org/drawingml/2006/main">
                  <a:graphicData uri="http://schemas.microsoft.com/office/word/2010/wordprocessingShape">
                    <wps:wsp>
                      <wps:cNvSpPr/>
                      <wps:spPr>
                        <a:xfrm>
                          <a:off x="0" y="0"/>
                          <a:ext cx="619760" cy="47688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FDCC50" id="矩形 130" o:spid="_x0000_s1026" style="position:absolute;left:0;text-align:left;margin-left:191.55pt;margin-top:109.2pt;width:48.8pt;height:37.55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817984" behindDoc="0" locked="0" layoutInCell="1" allowOverlap="1" wp14:anchorId="752F52BC" wp14:editId="3385E39E">
                <wp:simplePos x="0" y="0"/>
                <wp:positionH relativeFrom="column">
                  <wp:posOffset>3537585</wp:posOffset>
                </wp:positionH>
                <wp:positionV relativeFrom="paragraph">
                  <wp:posOffset>1291590</wp:posOffset>
                </wp:positionV>
                <wp:extent cx="1120775" cy="222250"/>
                <wp:effectExtent l="19050" t="19050" r="22225" b="25400"/>
                <wp:wrapNone/>
                <wp:docPr id="194" name="矩形 129"/>
                <wp:cNvGraphicFramePr/>
                <a:graphic xmlns:a="http://schemas.openxmlformats.org/drawingml/2006/main">
                  <a:graphicData uri="http://schemas.microsoft.com/office/word/2010/wordprocessingShape">
                    <wps:wsp>
                      <wps:cNvSpPr/>
                      <wps:spPr>
                        <a:xfrm>
                          <a:off x="0" y="0"/>
                          <a:ext cx="1120775" cy="2222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3A5BE8" id="矩形 129" o:spid="_x0000_s1026" style="position:absolute;left:0;text-align:left;margin-left:278.55pt;margin-top:101.7pt;width:88.25pt;height:17.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816960" behindDoc="0" locked="0" layoutInCell="1" allowOverlap="1" wp14:anchorId="3279FED7" wp14:editId="0D323ACD">
                <wp:simplePos x="0" y="0"/>
                <wp:positionH relativeFrom="column">
                  <wp:posOffset>3432810</wp:posOffset>
                </wp:positionH>
                <wp:positionV relativeFrom="paragraph">
                  <wp:posOffset>72390</wp:posOffset>
                </wp:positionV>
                <wp:extent cx="365760" cy="198755"/>
                <wp:effectExtent l="19050" t="19050" r="15240" b="10795"/>
                <wp:wrapNone/>
                <wp:docPr id="575" name="矩形 575"/>
                <wp:cNvGraphicFramePr/>
                <a:graphic xmlns:a="http://schemas.openxmlformats.org/drawingml/2006/main">
                  <a:graphicData uri="http://schemas.microsoft.com/office/word/2010/wordprocessingShape">
                    <wps:wsp>
                      <wps:cNvSpPr/>
                      <wps:spPr>
                        <a:xfrm>
                          <a:off x="0" y="0"/>
                          <a:ext cx="365760" cy="19875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DF33F3" id="矩形 575" o:spid="_x0000_s1026" style="position:absolute;left:0;text-align:left;margin-left:270.3pt;margin-top:5.7pt;width:28.8pt;height:15.65pt;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" filled="f" strokecolor="#c7000b" strokeweight="2.25pt"/>
            </w:pict>
          </mc:Fallback>
        </mc:AlternateContent>
      </w:r>
      <w:r w:rsidRPr="00D967AC">
        <w:rPr>
          <w:rFonts w:ascii="Huawei Sans" w:hAnsi="Huawei Sans"/>
          <w:noProof/>
        </w:rPr>
        <w:drawing>
          <wp:inline distT="0" distB="0" distL="0" distR="0" wp14:anchorId="5B0682E4" wp14:editId="23D85C6A">
            <wp:extent cx="5511650" cy="2448105"/>
            <wp:effectExtent l="19050" t="19050" r="13335"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a:blip r:embed="rId141">
                      <a:extLst>
                        <a:ext uri="{28A0092B-C50C-407E-A947-70E740481C1C}">
                          <a14:useLocalDpi xmlns:a14="http://schemas.microsoft.com/office/drawing/2010/main" val="0"/>
                        </a:ext>
                      </a:extLst>
                    </a:blip>
                    <a:stretch>
                      <a:fillRect/>
                    </a:stretch>
                  </pic:blipFill>
                  <pic:spPr>
                    <a:xfrm>
                      <a:off x="0" y="0"/>
                      <a:ext cx="5518005" cy="2450927"/>
                    </a:xfrm>
                    <a:prstGeom prst="rect">
                      <a:avLst/>
                    </a:prstGeom>
                    <a:noFill/>
                    <a:ln w="12700">
                      <a:solidFill>
                        <a:schemeClr val="bg1">
                          <a:lumMod val="85000"/>
                        </a:schemeClr>
                      </a:solidFill>
                    </a:ln>
                  </pic:spPr>
                </pic:pic>
              </a:graphicData>
            </a:graphic>
          </wp:inline>
        </w:drawing>
      </w:r>
    </w:p>
    <w:p w14:paraId="3AEEA31D" w14:textId="77777777" w:rsidR="000A4A2C" w:rsidRPr="00D967AC" w:rsidRDefault="000A4A2C" w:rsidP="000A4A2C">
      <w:pPr>
        <w:pStyle w:val="ItemListText"/>
        <w:ind w:left="0"/>
        <w:jc w:val="right"/>
        <w:rPr>
          <w:rFonts w:ascii="Huawei Sans" w:hAnsi="Huawei Sans"/>
          <w:noProof/>
        </w:rPr>
      </w:pPr>
    </w:p>
    <w:p w14:paraId="6FF454FE" w14:textId="77777777" w:rsidR="000A4A2C" w:rsidRPr="00D967AC" w:rsidRDefault="000A4A2C" w:rsidP="000A4A2C">
      <w:pPr>
        <w:pStyle w:val="1e"/>
        <w:rPr>
          <w:noProof/>
        </w:rPr>
      </w:pPr>
      <w:r w:rsidRPr="00D967AC">
        <w:rPr>
          <w:rFonts w:hint="eastAsia"/>
        </w:rPr>
        <w:t>Application identification and First Packet Identification (FPI) must be enabled.</w:t>
      </w:r>
    </w:p>
    <w:p w14:paraId="0B6D7CBA" w14:textId="77777777" w:rsidR="000A4A2C" w:rsidRPr="00D967AC" w:rsidRDefault="000A4A2C" w:rsidP="000A4A2C">
      <w:pPr>
        <w:pStyle w:val="NotesHeading"/>
        <w:rPr>
          <w:rFonts w:ascii="Huawei Sans" w:eastAsia="方正兰亭黑简体" w:hAnsi="Huawei Sans"/>
          <w:b/>
        </w:rPr>
      </w:pPr>
      <w:r w:rsidRPr="00D967AC">
        <w:rPr>
          <w:rFonts w:ascii="Huawei Sans" w:eastAsia="方正兰亭黑简体" w:hAnsi="Huawei Sans"/>
        </w:rPr>
        <w:drawing>
          <wp:inline distT="0" distB="0" distL="0" distR="0" wp14:anchorId="3E5E2473" wp14:editId="3CA936BB">
            <wp:extent cx="754381" cy="267463"/>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0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4381" cy="267463"/>
                    </a:xfrm>
                    <a:prstGeom prst="rect">
                      <a:avLst/>
                    </a:prstGeom>
                  </pic:spPr>
                </pic:pic>
              </a:graphicData>
            </a:graphic>
          </wp:inline>
        </w:drawing>
      </w:r>
    </w:p>
    <w:p w14:paraId="0256A724" w14:textId="77777777" w:rsidR="000A4A2C" w:rsidRPr="00D967AC" w:rsidRDefault="000A4A2C" w:rsidP="000A4A2C">
      <w:pPr>
        <w:pStyle w:val="1e"/>
      </w:pPr>
      <w:r w:rsidRPr="00D967AC">
        <w:rPr>
          <w:rFonts w:hint="eastAsia"/>
        </w:rPr>
        <w:t>SAC configuration includes application identification and FPI.</w:t>
      </w:r>
    </w:p>
    <w:p w14:paraId="5156D310" w14:textId="77777777" w:rsidR="000A4A2C" w:rsidRPr="00D967AC" w:rsidRDefault="000A4A2C" w:rsidP="000A4A2C">
      <w:pPr>
        <w:pStyle w:val="1e"/>
      </w:pPr>
      <w:r w:rsidRPr="00D967AC">
        <w:rPr>
          <w:rFonts w:hint="eastAsia"/>
        </w:rPr>
        <w:t>Application identification detects and identifies Layer 4 to Layer 7 information (such as RTP) in packets and implements refined QoS policy control based on the classification result.</w:t>
      </w:r>
    </w:p>
    <w:p w14:paraId="0AEBF57E" w14:textId="77777777" w:rsidR="000A4A2C" w:rsidRPr="00D967AC" w:rsidRDefault="000A4A2C" w:rsidP="000A4A2C">
      <w:pPr>
        <w:pStyle w:val="1e"/>
      </w:pPr>
      <w:r w:rsidRPr="00D967AC">
        <w:rPr>
          <w:rFonts w:hint="eastAsia"/>
        </w:rPr>
        <w:t xml:space="preserve">FPI identifies an application based on the first packet of the application. </w:t>
      </w:r>
    </w:p>
    <w:p w14:paraId="1935A3BD" w14:textId="77777777" w:rsidR="000A4A2C" w:rsidRPr="00D967AC" w:rsidRDefault="000A4A2C" w:rsidP="000A4A2C">
      <w:pPr>
        <w:pStyle w:val="1e"/>
      </w:pPr>
      <w:r w:rsidRPr="00D967AC">
        <w:rPr>
          <w:rFonts w:hint="eastAsia"/>
        </w:rPr>
        <w:t>The difference is as follows: FPI identifies an application based on the first packet of the application, while application identification identifies an application by matching multiple packets of the application.</w:t>
      </w:r>
    </w:p>
    <w:p w14:paraId="39D74FA5" w14:textId="77777777" w:rsidR="000A4A2C" w:rsidRPr="00D967AC" w:rsidRDefault="000A4A2C" w:rsidP="000A4A2C">
      <w:pPr>
        <w:pStyle w:val="1e"/>
      </w:pPr>
    </w:p>
    <w:p w14:paraId="14173972" w14:textId="77777777" w:rsidR="000A4A2C" w:rsidRPr="00D967AC" w:rsidRDefault="000A4A2C" w:rsidP="000A4A2C">
      <w:pPr>
        <w:pStyle w:val="1e"/>
      </w:pPr>
      <w:r w:rsidRPr="00D967AC">
        <w:rPr>
          <w:rFonts w:hint="eastAsia"/>
        </w:rPr>
        <w:t xml:space="preserve"># Choose </w:t>
      </w:r>
      <w:r w:rsidRPr="00D967AC">
        <w:rPr>
          <w:rFonts w:hint="eastAsia"/>
          <w:b/>
        </w:rPr>
        <w:t>Policy &gt; Application Management &gt; Application Management</w:t>
      </w:r>
      <w:r w:rsidRPr="00D967AC">
        <w:rPr>
          <w:rFonts w:hint="eastAsia"/>
        </w:rPr>
        <w:t xml:space="preserve"> from the main menu and click the </w:t>
      </w:r>
      <w:r w:rsidRPr="00D967AC">
        <w:rPr>
          <w:rFonts w:hint="eastAsia"/>
          <w:b/>
        </w:rPr>
        <w:t>Application Group</w:t>
      </w:r>
      <w:r w:rsidRPr="00D967AC">
        <w:rPr>
          <w:rFonts w:hint="eastAsia"/>
        </w:rPr>
        <w:t xml:space="preserve"> tab to create an application group.</w:t>
      </w:r>
    </w:p>
    <w:p w14:paraId="5A038F59" w14:textId="77777777" w:rsidR="000A4A2C" w:rsidRPr="00D967AC" w:rsidRDefault="000A4A2C" w:rsidP="000A4A2C">
      <w:pPr>
        <w:pStyle w:val="ItemListText"/>
        <w:ind w:left="0"/>
        <w:jc w:val="right"/>
        <w:rPr>
          <w:rFonts w:ascii="Huawei Sans" w:hAnsi="Huawei Sans"/>
        </w:rPr>
      </w:pPr>
      <w:r w:rsidRPr="00D967AC">
        <w:rPr>
          <w:rFonts w:ascii="Huawei Sans" w:hAnsi="Huawei Sans"/>
          <w:noProof/>
        </w:rPr>
        <mc:AlternateContent>
          <mc:Choice Requires="wps">
            <w:drawing>
              <wp:anchor distT="0" distB="0" distL="114300" distR="114300" simplePos="0" relativeHeight="251823104" behindDoc="0" locked="0" layoutInCell="1" allowOverlap="1" wp14:anchorId="42A56D70" wp14:editId="5F6442CB">
                <wp:simplePos x="0" y="0"/>
                <wp:positionH relativeFrom="column">
                  <wp:posOffset>5614035</wp:posOffset>
                </wp:positionH>
                <wp:positionV relativeFrom="paragraph">
                  <wp:posOffset>954405</wp:posOffset>
                </wp:positionV>
                <wp:extent cx="397565" cy="151075"/>
                <wp:effectExtent l="19050" t="19050" r="21590" b="20955"/>
                <wp:wrapNone/>
                <wp:docPr id="195" name="矩形 134"/>
                <wp:cNvGraphicFramePr/>
                <a:graphic xmlns:a="http://schemas.openxmlformats.org/drawingml/2006/main">
                  <a:graphicData uri="http://schemas.microsoft.com/office/word/2010/wordprocessingShape">
                    <wps:wsp>
                      <wps:cNvSpPr/>
                      <wps:spPr>
                        <a:xfrm>
                          <a:off x="0" y="0"/>
                          <a:ext cx="397565" cy="15107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C911C1" id="矩形 134" o:spid="_x0000_s1026" style="position:absolute;left:0;text-align:left;margin-left:442.05pt;margin-top:75.15pt;width:31.3pt;height:11.9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822080" behindDoc="0" locked="0" layoutInCell="1" allowOverlap="1" wp14:anchorId="24634F2C" wp14:editId="10E11444">
                <wp:simplePos x="0" y="0"/>
                <wp:positionH relativeFrom="column">
                  <wp:posOffset>2880360</wp:posOffset>
                </wp:positionH>
                <wp:positionV relativeFrom="paragraph">
                  <wp:posOffset>335280</wp:posOffset>
                </wp:positionV>
                <wp:extent cx="612140" cy="174625"/>
                <wp:effectExtent l="19050" t="19050" r="16510" b="15875"/>
                <wp:wrapNone/>
                <wp:docPr id="196" name="矩形 133"/>
                <wp:cNvGraphicFramePr/>
                <a:graphic xmlns:a="http://schemas.openxmlformats.org/drawingml/2006/main">
                  <a:graphicData uri="http://schemas.microsoft.com/office/word/2010/wordprocessingShape">
                    <wps:wsp>
                      <wps:cNvSpPr/>
                      <wps:spPr>
                        <a:xfrm>
                          <a:off x="0" y="0"/>
                          <a:ext cx="612140" cy="17462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A3E554" id="矩形 133" o:spid="_x0000_s1026" style="position:absolute;left:0;text-align:left;margin-left:226.8pt;margin-top:26.4pt;width:48.2pt;height:13.7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821056" behindDoc="0" locked="0" layoutInCell="1" allowOverlap="1" wp14:anchorId="25D340E8" wp14:editId="346DD3B5">
                <wp:simplePos x="0" y="0"/>
                <wp:positionH relativeFrom="column">
                  <wp:posOffset>2489835</wp:posOffset>
                </wp:positionH>
                <wp:positionV relativeFrom="paragraph">
                  <wp:posOffset>78105</wp:posOffset>
                </wp:positionV>
                <wp:extent cx="301625" cy="158750"/>
                <wp:effectExtent l="19050" t="19050" r="22225" b="12700"/>
                <wp:wrapNone/>
                <wp:docPr id="197" name="矩形 132"/>
                <wp:cNvGraphicFramePr/>
                <a:graphic xmlns:a="http://schemas.openxmlformats.org/drawingml/2006/main">
                  <a:graphicData uri="http://schemas.microsoft.com/office/word/2010/wordprocessingShape">
                    <wps:wsp>
                      <wps:cNvSpPr/>
                      <wps:spPr>
                        <a:xfrm>
                          <a:off x="0" y="0"/>
                          <a:ext cx="301625" cy="1587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ADB7F8" id="矩形 132" o:spid="_x0000_s1026" style="position:absolute;left:0;text-align:left;margin-left:196.05pt;margin-top:6.15pt;width:23.75pt;height:12.5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" filled="f" strokecolor="#c7000b" strokeweight="2.25pt"/>
            </w:pict>
          </mc:Fallback>
        </mc:AlternateContent>
      </w:r>
      <w:r w:rsidRPr="00D967AC">
        <w:rPr>
          <w:rFonts w:ascii="Huawei Sans" w:hAnsi="Huawei Sans"/>
          <w:noProof/>
        </w:rPr>
        <w:drawing>
          <wp:inline distT="0" distB="0" distL="0" distR="0" wp14:anchorId="745F8EE8" wp14:editId="10FA576A">
            <wp:extent cx="5522411" cy="1231780"/>
            <wp:effectExtent l="19050" t="19050" r="21590" b="2603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540141" cy="1235735"/>
                    </a:xfrm>
                    <a:prstGeom prst="rect">
                      <a:avLst/>
                    </a:prstGeom>
                    <a:noFill/>
                    <a:ln w="12700">
                      <a:solidFill>
                        <a:schemeClr val="bg1">
                          <a:lumMod val="85000"/>
                        </a:schemeClr>
                      </a:solidFill>
                    </a:ln>
                  </pic:spPr>
                </pic:pic>
              </a:graphicData>
            </a:graphic>
          </wp:inline>
        </w:drawing>
      </w:r>
    </w:p>
    <w:p w14:paraId="559F275E" w14:textId="77777777" w:rsidR="000A4A2C" w:rsidRPr="00D967AC" w:rsidRDefault="000A4A2C" w:rsidP="000A4A2C">
      <w:pPr>
        <w:rPr>
          <w:rFonts w:ascii="Huawei Sans" w:hAnsi="Huawei Sans"/>
        </w:rPr>
      </w:pPr>
    </w:p>
    <w:p w14:paraId="55B6196A" w14:textId="77777777" w:rsidR="000A4A2C" w:rsidRDefault="000A4A2C" w:rsidP="000A4A2C">
      <w:pPr>
        <w:rPr>
          <w:rFonts w:ascii="Huawei Sans" w:hAnsi="Huawei Sans"/>
        </w:rPr>
      </w:pPr>
    </w:p>
    <w:p w14:paraId="45F9D04C" w14:textId="77777777" w:rsidR="000A4A2C" w:rsidRDefault="000A4A2C" w:rsidP="000A4A2C">
      <w:pPr>
        <w:rPr>
          <w:rFonts w:ascii="Huawei Sans" w:hAnsi="Huawei Sans"/>
        </w:rPr>
      </w:pPr>
    </w:p>
    <w:p w14:paraId="1BB8D6D1" w14:textId="77777777" w:rsidR="000A4A2C" w:rsidRDefault="000A4A2C" w:rsidP="000A4A2C">
      <w:pPr>
        <w:rPr>
          <w:rFonts w:ascii="Huawei Sans" w:hAnsi="Huawei Sans"/>
        </w:rPr>
      </w:pPr>
    </w:p>
    <w:p w14:paraId="1D15D649" w14:textId="77777777" w:rsidR="000A4A2C" w:rsidRPr="00D967AC" w:rsidRDefault="000A4A2C" w:rsidP="000A4A2C">
      <w:pPr>
        <w:rPr>
          <w:rFonts w:ascii="Huawei Sans" w:hAnsi="Huawei Sans"/>
        </w:rPr>
      </w:pPr>
    </w:p>
    <w:p w14:paraId="69CA777F" w14:textId="77777777" w:rsidR="000A4A2C" w:rsidRPr="00D967AC" w:rsidRDefault="000A4A2C" w:rsidP="000A4A2C">
      <w:pPr>
        <w:rPr>
          <w:rFonts w:ascii="Huawei Sans" w:hAnsi="Huawei Sans"/>
        </w:rPr>
      </w:pPr>
    </w:p>
    <w:p w14:paraId="17574032" w14:textId="77777777" w:rsidR="000A4A2C" w:rsidRPr="00D967AC" w:rsidRDefault="000A4A2C" w:rsidP="000A4A2C">
      <w:pPr>
        <w:pStyle w:val="1e"/>
      </w:pPr>
      <w:r w:rsidRPr="00D967AC">
        <w:rPr>
          <w:rFonts w:hint="eastAsia"/>
        </w:rPr>
        <w:lastRenderedPageBreak/>
        <w:t>This lab involves two departments. The applications in each department are as follows.</w:t>
      </w:r>
    </w:p>
    <w:tbl>
      <w:tblPr>
        <w:tblStyle w:val="Table"/>
        <w:tblW w:w="7938" w:type="dxa"/>
        <w:tblInd w:w="1057" w:type="dxa"/>
        <w:tblLook w:val="04A0" w:firstRow="1" w:lastRow="0" w:firstColumn="1" w:lastColumn="0" w:noHBand="0" w:noVBand="1"/>
      </w:tblPr>
      <w:tblGrid>
        <w:gridCol w:w="2442"/>
        <w:gridCol w:w="1846"/>
        <w:gridCol w:w="3650"/>
      </w:tblGrid>
      <w:tr w:rsidR="000A4A2C" w:rsidRPr="00D967AC" w14:paraId="72A6F460" w14:textId="77777777" w:rsidTr="000A4A2C">
        <w:trPr>
          <w:cnfStyle w:val="100000000000" w:firstRow="1" w:lastRow="0" w:firstColumn="0" w:lastColumn="0" w:oddVBand="0" w:evenVBand="0" w:oddHBand="0" w:evenHBand="0" w:firstRowFirstColumn="0" w:firstRowLastColumn="0" w:lastRowFirstColumn="0" w:lastRowLastColumn="0"/>
          <w:cantSplit w:val="0"/>
          <w:tblHeader/>
        </w:trPr>
        <w:tc>
          <w:tcPr>
            <w:tcW w:w="0" w:type="auto"/>
            <w:tcBorders>
              <w:top w:val="single" w:sz="18" w:space="0" w:color="auto"/>
              <w:left w:val="single" w:sz="18" w:space="0" w:color="auto"/>
            </w:tcBorders>
          </w:tcPr>
          <w:p w14:paraId="094677B6"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Department</w:t>
            </w:r>
          </w:p>
        </w:tc>
        <w:tc>
          <w:tcPr>
            <w:tcW w:w="0" w:type="auto"/>
            <w:tcBorders>
              <w:top w:val="single" w:sz="18" w:space="0" w:color="auto"/>
            </w:tcBorders>
          </w:tcPr>
          <w:p w14:paraId="6F6B47C6"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Service</w:t>
            </w:r>
          </w:p>
        </w:tc>
        <w:tc>
          <w:tcPr>
            <w:tcW w:w="0" w:type="auto"/>
            <w:tcBorders>
              <w:top w:val="single" w:sz="18" w:space="0" w:color="auto"/>
              <w:right w:val="single" w:sz="18" w:space="0" w:color="auto"/>
            </w:tcBorders>
          </w:tcPr>
          <w:p w14:paraId="01AD5BCA"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Protocol</w:t>
            </w:r>
          </w:p>
        </w:tc>
      </w:tr>
      <w:tr w:rsidR="000A4A2C" w:rsidRPr="00D967AC" w14:paraId="69B7E7B1" w14:textId="77777777" w:rsidTr="000A4A2C">
        <w:trPr>
          <w:cantSplit w:val="0"/>
        </w:trPr>
        <w:tc>
          <w:tcPr>
            <w:tcW w:w="0" w:type="auto"/>
            <w:tcBorders>
              <w:left w:val="single" w:sz="18" w:space="0" w:color="auto"/>
            </w:tcBorders>
          </w:tcPr>
          <w:p w14:paraId="09F9F639" w14:textId="77777777" w:rsidR="000A4A2C" w:rsidRPr="00D967AC" w:rsidRDefault="000A4A2C" w:rsidP="000A4A2C">
            <w:pPr>
              <w:pStyle w:val="TableText"/>
            </w:pPr>
            <w:r w:rsidRPr="00D967AC">
              <w:rPr>
                <w:rFonts w:hint="eastAsia"/>
              </w:rPr>
              <w:t>Online training department</w:t>
            </w:r>
          </w:p>
        </w:tc>
        <w:tc>
          <w:tcPr>
            <w:tcW w:w="0" w:type="auto"/>
          </w:tcPr>
          <w:p w14:paraId="5567B01D" w14:textId="77777777" w:rsidR="000A4A2C" w:rsidRPr="00D967AC" w:rsidRDefault="000A4A2C" w:rsidP="000A4A2C">
            <w:pPr>
              <w:pStyle w:val="TableText"/>
            </w:pPr>
            <w:r w:rsidRPr="00D967AC">
              <w:rPr>
                <w:rFonts w:hint="eastAsia"/>
              </w:rPr>
              <w:t>Video streaming service</w:t>
            </w:r>
          </w:p>
        </w:tc>
        <w:tc>
          <w:tcPr>
            <w:tcW w:w="0" w:type="auto"/>
            <w:tcBorders>
              <w:right w:val="single" w:sz="18" w:space="0" w:color="auto"/>
            </w:tcBorders>
          </w:tcPr>
          <w:p w14:paraId="05DC2659" w14:textId="77777777" w:rsidR="000A4A2C" w:rsidRPr="00D967AC" w:rsidRDefault="000A4A2C" w:rsidP="000A4A2C">
            <w:pPr>
              <w:pStyle w:val="TableText"/>
            </w:pPr>
            <w:r w:rsidRPr="00D967AC">
              <w:t>RTSP</w:t>
            </w:r>
          </w:p>
        </w:tc>
      </w:tr>
      <w:tr w:rsidR="000A4A2C" w:rsidRPr="00D967AC" w14:paraId="2DD221EC" w14:textId="77777777" w:rsidTr="000A4A2C">
        <w:trPr>
          <w:cantSplit w:val="0"/>
        </w:trPr>
        <w:tc>
          <w:tcPr>
            <w:tcW w:w="0" w:type="auto"/>
            <w:vMerge w:val="restart"/>
            <w:tcBorders>
              <w:left w:val="single" w:sz="18" w:space="0" w:color="auto"/>
            </w:tcBorders>
          </w:tcPr>
          <w:p w14:paraId="4F405674" w14:textId="77777777" w:rsidR="000A4A2C" w:rsidRPr="00D967AC" w:rsidRDefault="000A4A2C" w:rsidP="000A4A2C">
            <w:pPr>
              <w:pStyle w:val="TableText"/>
            </w:pPr>
            <w:r w:rsidRPr="00D967AC">
              <w:rPr>
                <w:rFonts w:hint="eastAsia"/>
              </w:rPr>
              <w:t>Course development department</w:t>
            </w:r>
          </w:p>
        </w:tc>
        <w:tc>
          <w:tcPr>
            <w:tcW w:w="0" w:type="auto"/>
          </w:tcPr>
          <w:p w14:paraId="72418238" w14:textId="77777777" w:rsidR="000A4A2C" w:rsidRPr="00D967AC" w:rsidRDefault="000A4A2C" w:rsidP="000A4A2C">
            <w:pPr>
              <w:pStyle w:val="TableText"/>
            </w:pPr>
            <w:r w:rsidRPr="00D967AC">
              <w:t>FTP service</w:t>
            </w:r>
          </w:p>
        </w:tc>
        <w:tc>
          <w:tcPr>
            <w:tcW w:w="0" w:type="auto"/>
            <w:tcBorders>
              <w:right w:val="single" w:sz="18" w:space="0" w:color="auto"/>
            </w:tcBorders>
          </w:tcPr>
          <w:p w14:paraId="562D95A1" w14:textId="77777777" w:rsidR="000A4A2C" w:rsidRPr="00D967AC" w:rsidRDefault="000A4A2C" w:rsidP="000A4A2C">
            <w:pPr>
              <w:pStyle w:val="TableText"/>
            </w:pPr>
            <w:r w:rsidRPr="00D967AC">
              <w:t>FTP/SFTP/TFTP</w:t>
            </w:r>
          </w:p>
        </w:tc>
      </w:tr>
      <w:tr w:rsidR="000A4A2C" w:rsidRPr="00D967AC" w14:paraId="4DA8529E" w14:textId="77777777" w:rsidTr="000A4A2C">
        <w:trPr>
          <w:cantSplit w:val="0"/>
        </w:trPr>
        <w:tc>
          <w:tcPr>
            <w:tcW w:w="0" w:type="auto"/>
            <w:vMerge/>
            <w:tcBorders>
              <w:left w:val="single" w:sz="18" w:space="0" w:color="auto"/>
              <w:bottom w:val="single" w:sz="18" w:space="0" w:color="auto"/>
            </w:tcBorders>
          </w:tcPr>
          <w:p w14:paraId="716C2BCE" w14:textId="77777777" w:rsidR="000A4A2C" w:rsidRPr="00D967AC" w:rsidRDefault="000A4A2C" w:rsidP="000A4A2C">
            <w:pPr>
              <w:pStyle w:val="TableText"/>
            </w:pPr>
          </w:p>
        </w:tc>
        <w:tc>
          <w:tcPr>
            <w:tcW w:w="0" w:type="auto"/>
            <w:tcBorders>
              <w:bottom w:val="single" w:sz="18" w:space="0" w:color="auto"/>
            </w:tcBorders>
          </w:tcPr>
          <w:p w14:paraId="5DD96C34" w14:textId="77777777" w:rsidR="000A4A2C" w:rsidRPr="00D967AC" w:rsidRDefault="000A4A2C" w:rsidP="000A4A2C">
            <w:pPr>
              <w:pStyle w:val="TableText"/>
            </w:pPr>
            <w:r w:rsidRPr="00D967AC">
              <w:rPr>
                <w:rFonts w:hint="eastAsia"/>
              </w:rPr>
              <w:t>HTTP service</w:t>
            </w:r>
          </w:p>
        </w:tc>
        <w:tc>
          <w:tcPr>
            <w:tcW w:w="0" w:type="auto"/>
            <w:tcBorders>
              <w:bottom w:val="single" w:sz="18" w:space="0" w:color="auto"/>
              <w:right w:val="single" w:sz="18" w:space="0" w:color="auto"/>
            </w:tcBorders>
          </w:tcPr>
          <w:p w14:paraId="7918F628" w14:textId="77777777" w:rsidR="000A4A2C" w:rsidRPr="00D967AC" w:rsidRDefault="000A4A2C" w:rsidP="000A4A2C">
            <w:pPr>
              <w:pStyle w:val="TableText"/>
            </w:pPr>
            <w:r w:rsidRPr="00D967AC">
              <w:t>HTTP/HTTPS/HTTP2/HTTP_Download</w:t>
            </w:r>
          </w:p>
        </w:tc>
      </w:tr>
    </w:tbl>
    <w:p w14:paraId="4D765B6D" w14:textId="77777777" w:rsidR="000A4A2C" w:rsidRPr="00D967AC" w:rsidRDefault="000A4A2C" w:rsidP="000A4A2C">
      <w:pPr>
        <w:rPr>
          <w:rFonts w:ascii="Huawei Sans" w:hAnsi="Huawei Sans"/>
        </w:rPr>
      </w:pPr>
    </w:p>
    <w:p w14:paraId="509E513E" w14:textId="77777777" w:rsidR="000A4A2C" w:rsidRPr="00D967AC" w:rsidRDefault="000A4A2C" w:rsidP="000A4A2C">
      <w:pPr>
        <w:pStyle w:val="1e"/>
      </w:pPr>
      <w:r w:rsidRPr="00D967AC">
        <w:rPr>
          <w:rFonts w:hint="eastAsia"/>
        </w:rPr>
        <w:t>Create an application group based on applications of each department.</w:t>
      </w:r>
    </w:p>
    <w:tbl>
      <w:tblPr>
        <w:tblStyle w:val="Table"/>
        <w:tblW w:w="7938" w:type="dxa"/>
        <w:tblInd w:w="1147" w:type="dxa"/>
        <w:tblLook w:val="04A0" w:firstRow="1" w:lastRow="0" w:firstColumn="1" w:lastColumn="0" w:noHBand="0" w:noVBand="1"/>
      </w:tblPr>
      <w:tblGrid>
        <w:gridCol w:w="2341"/>
        <w:gridCol w:w="1947"/>
        <w:gridCol w:w="3650"/>
      </w:tblGrid>
      <w:tr w:rsidR="000A4A2C" w:rsidRPr="00D967AC" w14:paraId="225781C1" w14:textId="77777777" w:rsidTr="000A4A2C">
        <w:trPr>
          <w:cnfStyle w:val="100000000000" w:firstRow="1" w:lastRow="0" w:firstColumn="0" w:lastColumn="0" w:oddVBand="0" w:evenVBand="0" w:oddHBand="0" w:evenHBand="0" w:firstRowFirstColumn="0" w:firstRowLastColumn="0" w:lastRowFirstColumn="0" w:lastRowLastColumn="0"/>
          <w:cantSplit w:val="0"/>
          <w:tblHeader/>
        </w:trPr>
        <w:tc>
          <w:tcPr>
            <w:tcW w:w="0" w:type="auto"/>
            <w:tcBorders>
              <w:top w:val="single" w:sz="18" w:space="0" w:color="auto"/>
              <w:left w:val="single" w:sz="18" w:space="0" w:color="auto"/>
            </w:tcBorders>
            <w:vAlign w:val="center"/>
          </w:tcPr>
          <w:p w14:paraId="649F9FE6"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Application Group Name</w:t>
            </w:r>
          </w:p>
        </w:tc>
        <w:tc>
          <w:tcPr>
            <w:tcW w:w="0" w:type="auto"/>
            <w:tcBorders>
              <w:top w:val="single" w:sz="18" w:space="0" w:color="auto"/>
            </w:tcBorders>
            <w:vAlign w:val="center"/>
          </w:tcPr>
          <w:p w14:paraId="5AC6155E"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b/>
                <w:bCs w:val="0"/>
              </w:rPr>
              <w:t>SA Signature Database</w:t>
            </w:r>
          </w:p>
        </w:tc>
        <w:tc>
          <w:tcPr>
            <w:tcW w:w="0" w:type="auto"/>
            <w:tcBorders>
              <w:top w:val="single" w:sz="18" w:space="0" w:color="auto"/>
              <w:right w:val="single" w:sz="18" w:space="0" w:color="auto"/>
            </w:tcBorders>
            <w:vAlign w:val="center"/>
          </w:tcPr>
          <w:p w14:paraId="7C2E96AE"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SA Application</w:t>
            </w:r>
          </w:p>
        </w:tc>
      </w:tr>
      <w:tr w:rsidR="000A4A2C" w:rsidRPr="00D967AC" w14:paraId="54DC7899" w14:textId="77777777" w:rsidTr="000A4A2C">
        <w:trPr>
          <w:cantSplit w:val="0"/>
        </w:trPr>
        <w:tc>
          <w:tcPr>
            <w:tcW w:w="0" w:type="auto"/>
            <w:tcBorders>
              <w:left w:val="single" w:sz="18" w:space="0" w:color="auto"/>
            </w:tcBorders>
          </w:tcPr>
          <w:p w14:paraId="12199C5D" w14:textId="77777777" w:rsidR="000A4A2C" w:rsidRPr="00D967AC" w:rsidRDefault="000A4A2C" w:rsidP="000A4A2C">
            <w:pPr>
              <w:pStyle w:val="TableText"/>
            </w:pPr>
            <w:r w:rsidRPr="00D967AC">
              <w:rPr>
                <w:rFonts w:hint="eastAsia"/>
              </w:rPr>
              <w:t>Online_Training</w:t>
            </w:r>
          </w:p>
        </w:tc>
        <w:tc>
          <w:tcPr>
            <w:tcW w:w="0" w:type="auto"/>
          </w:tcPr>
          <w:p w14:paraId="7B9047B1" w14:textId="77777777" w:rsidR="000A4A2C" w:rsidRPr="00D967AC" w:rsidRDefault="000A4A2C" w:rsidP="000A4A2C">
            <w:pPr>
              <w:pStyle w:val="TableText"/>
            </w:pPr>
            <w:r w:rsidRPr="00D967AC">
              <w:rPr>
                <w:rFonts w:hint="eastAsia"/>
              </w:rPr>
              <w:t>SA_H30071000 (6000+)</w:t>
            </w:r>
          </w:p>
        </w:tc>
        <w:tc>
          <w:tcPr>
            <w:tcW w:w="0" w:type="auto"/>
            <w:tcBorders>
              <w:right w:val="single" w:sz="18" w:space="0" w:color="auto"/>
            </w:tcBorders>
          </w:tcPr>
          <w:p w14:paraId="691B3C12" w14:textId="77777777" w:rsidR="000A4A2C" w:rsidRPr="00D967AC" w:rsidRDefault="000A4A2C" w:rsidP="000A4A2C">
            <w:pPr>
              <w:pStyle w:val="TableText"/>
            </w:pPr>
            <w:r w:rsidRPr="00D967AC">
              <w:t>RTSP</w:t>
            </w:r>
          </w:p>
        </w:tc>
      </w:tr>
      <w:tr w:rsidR="000A4A2C" w:rsidRPr="00D967AC" w14:paraId="0CF36494" w14:textId="77777777" w:rsidTr="000A4A2C">
        <w:trPr>
          <w:cantSplit w:val="0"/>
        </w:trPr>
        <w:tc>
          <w:tcPr>
            <w:tcW w:w="0" w:type="auto"/>
            <w:tcBorders>
              <w:left w:val="single" w:sz="18" w:space="0" w:color="auto"/>
              <w:bottom w:val="single" w:sz="18" w:space="0" w:color="auto"/>
            </w:tcBorders>
          </w:tcPr>
          <w:p w14:paraId="290B5B4D" w14:textId="77777777" w:rsidR="000A4A2C" w:rsidRPr="00D967AC" w:rsidRDefault="000A4A2C" w:rsidP="000A4A2C">
            <w:pPr>
              <w:pStyle w:val="TableText"/>
            </w:pPr>
            <w:r w:rsidRPr="00D967AC">
              <w:rPr>
                <w:rFonts w:hint="eastAsia"/>
              </w:rPr>
              <w:t>Course_Development</w:t>
            </w:r>
          </w:p>
        </w:tc>
        <w:tc>
          <w:tcPr>
            <w:tcW w:w="0" w:type="auto"/>
            <w:tcBorders>
              <w:bottom w:val="single" w:sz="18" w:space="0" w:color="auto"/>
            </w:tcBorders>
          </w:tcPr>
          <w:p w14:paraId="33BA6B05" w14:textId="77777777" w:rsidR="000A4A2C" w:rsidRPr="00D967AC" w:rsidRDefault="000A4A2C" w:rsidP="000A4A2C">
            <w:pPr>
              <w:pStyle w:val="TableText"/>
            </w:pPr>
            <w:r w:rsidRPr="00D967AC">
              <w:rPr>
                <w:rFonts w:hint="eastAsia"/>
              </w:rPr>
              <w:t>SA_H30071000 (6000+)</w:t>
            </w:r>
          </w:p>
        </w:tc>
        <w:tc>
          <w:tcPr>
            <w:tcW w:w="0" w:type="auto"/>
            <w:tcBorders>
              <w:bottom w:val="single" w:sz="18" w:space="0" w:color="auto"/>
              <w:right w:val="single" w:sz="18" w:space="0" w:color="auto"/>
            </w:tcBorders>
          </w:tcPr>
          <w:p w14:paraId="11A874B0" w14:textId="77777777" w:rsidR="000A4A2C" w:rsidRPr="00D967AC" w:rsidRDefault="000A4A2C" w:rsidP="000A4A2C">
            <w:pPr>
              <w:pStyle w:val="TableText"/>
            </w:pPr>
            <w:r w:rsidRPr="00D967AC">
              <w:t>FTP/SFTP/TFTP</w:t>
            </w:r>
          </w:p>
          <w:p w14:paraId="06913D90" w14:textId="77777777" w:rsidR="000A4A2C" w:rsidRPr="00D967AC" w:rsidRDefault="000A4A2C" w:rsidP="000A4A2C">
            <w:pPr>
              <w:pStyle w:val="TableText"/>
            </w:pPr>
            <w:r w:rsidRPr="00D967AC">
              <w:t>HTTP/HTTPS/HTTP2/HTTP_Download</w:t>
            </w:r>
          </w:p>
        </w:tc>
      </w:tr>
    </w:tbl>
    <w:p w14:paraId="70663C22" w14:textId="77777777" w:rsidR="000A4A2C" w:rsidRPr="00D967AC" w:rsidRDefault="000A4A2C" w:rsidP="000A4A2C">
      <w:pPr>
        <w:rPr>
          <w:rFonts w:ascii="Huawei Sans" w:hAnsi="Huawei Sans"/>
        </w:rPr>
      </w:pPr>
    </w:p>
    <w:p w14:paraId="1D1DD14D" w14:textId="77777777" w:rsidR="000A4A2C" w:rsidRPr="00D967AC" w:rsidRDefault="000A4A2C" w:rsidP="000A4A2C">
      <w:pPr>
        <w:pStyle w:val="1e"/>
      </w:pPr>
      <w:r w:rsidRPr="00D967AC">
        <w:rPr>
          <w:rFonts w:hint="eastAsia"/>
        </w:rPr>
        <w:t># Enter the application group name as planned, select the SA signature database, and add SA applications.</w:t>
      </w:r>
    </w:p>
    <w:p w14:paraId="1BF32EA6" w14:textId="77777777" w:rsidR="000A4A2C" w:rsidRPr="00D967AC" w:rsidRDefault="000A4A2C" w:rsidP="000A4A2C">
      <w:pPr>
        <w:pStyle w:val="Figure"/>
        <w:rPr>
          <w:rFonts w:ascii="Huawei Sans" w:hAnsi="Huawei Sans"/>
        </w:rPr>
      </w:pPr>
      <w:r w:rsidRPr="00D967AC">
        <w:rPr>
          <w:rFonts w:ascii="Huawei Sans" w:hAnsi="Huawei Sans"/>
          <w:noProof/>
        </w:rPr>
        <mc:AlternateContent>
          <mc:Choice Requires="wps">
            <w:drawing>
              <wp:anchor distT="0" distB="0" distL="114300" distR="114300" simplePos="0" relativeHeight="251825152" behindDoc="0" locked="0" layoutInCell="1" allowOverlap="1" wp14:anchorId="6EF83E2B" wp14:editId="4475EE75">
                <wp:simplePos x="0" y="0"/>
                <wp:positionH relativeFrom="column">
                  <wp:posOffset>3623310</wp:posOffset>
                </wp:positionH>
                <wp:positionV relativeFrom="paragraph">
                  <wp:posOffset>2842895</wp:posOffset>
                </wp:positionV>
                <wp:extent cx="1105231" cy="262393"/>
                <wp:effectExtent l="19050" t="19050" r="19050" b="23495"/>
                <wp:wrapNone/>
                <wp:docPr id="198" name="矩形 137"/>
                <wp:cNvGraphicFramePr/>
                <a:graphic xmlns:a="http://schemas.openxmlformats.org/drawingml/2006/main">
                  <a:graphicData uri="http://schemas.microsoft.com/office/word/2010/wordprocessingShape">
                    <wps:wsp>
                      <wps:cNvSpPr/>
                      <wps:spPr>
                        <a:xfrm>
                          <a:off x="0" y="0"/>
                          <a:ext cx="1105231" cy="26239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A9E464" id="矩形 137" o:spid="_x0000_s1026" style="position:absolute;left:0;text-align:left;margin-left:285.3pt;margin-top:223.85pt;width:87.05pt;height:20.65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824128" behindDoc="0" locked="0" layoutInCell="1" allowOverlap="1" wp14:anchorId="7B49DBA3" wp14:editId="5B7BF3F3">
                <wp:simplePos x="0" y="0"/>
                <wp:positionH relativeFrom="column">
                  <wp:posOffset>1661160</wp:posOffset>
                </wp:positionH>
                <wp:positionV relativeFrom="paragraph">
                  <wp:posOffset>442595</wp:posOffset>
                </wp:positionV>
                <wp:extent cx="1231900" cy="381635"/>
                <wp:effectExtent l="19050" t="19050" r="25400" b="18415"/>
                <wp:wrapNone/>
                <wp:docPr id="200" name="矩形 135"/>
                <wp:cNvGraphicFramePr/>
                <a:graphic xmlns:a="http://schemas.openxmlformats.org/drawingml/2006/main">
                  <a:graphicData uri="http://schemas.microsoft.com/office/word/2010/wordprocessingShape">
                    <wps:wsp>
                      <wps:cNvSpPr/>
                      <wps:spPr>
                        <a:xfrm>
                          <a:off x="0" y="0"/>
                          <a:ext cx="1231900" cy="38163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62C7DA" id="矩形 135" o:spid="_x0000_s1026" style="position:absolute;left:0;text-align:left;margin-left:130.8pt;margin-top:34.85pt;width:97pt;height:30.05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" filled="f" strokecolor="#c7000b" strokeweight="2.25pt"/>
            </w:pict>
          </mc:Fallback>
        </mc:AlternateContent>
      </w:r>
      <w:r w:rsidRPr="00D967AC">
        <w:rPr>
          <w:rFonts w:ascii="Huawei Sans" w:hAnsi="Huawei Sans"/>
          <w:noProof/>
        </w:rPr>
        <w:drawing>
          <wp:inline distT="0" distB="0" distL="0" distR="0" wp14:anchorId="3D4A954F" wp14:editId="714EBDFB">
            <wp:extent cx="4482124" cy="3414235"/>
            <wp:effectExtent l="19050" t="19050" r="13970" b="152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482124" cy="3414235"/>
                    </a:xfrm>
                    <a:prstGeom prst="rect">
                      <a:avLst/>
                    </a:prstGeom>
                    <a:noFill/>
                    <a:ln w="12700">
                      <a:solidFill>
                        <a:schemeClr val="bg1">
                          <a:lumMod val="85000"/>
                        </a:schemeClr>
                      </a:solidFill>
                    </a:ln>
                  </pic:spPr>
                </pic:pic>
              </a:graphicData>
            </a:graphic>
          </wp:inline>
        </w:drawing>
      </w:r>
    </w:p>
    <w:p w14:paraId="5B514835" w14:textId="77777777" w:rsidR="000A4A2C" w:rsidRPr="00D967AC" w:rsidRDefault="000A4A2C" w:rsidP="000A4A2C">
      <w:pPr>
        <w:rPr>
          <w:rFonts w:ascii="Huawei Sans" w:hAnsi="Huawei Sans"/>
        </w:rPr>
      </w:pPr>
    </w:p>
    <w:p w14:paraId="584BF20B" w14:textId="77777777" w:rsidR="000A4A2C" w:rsidRPr="00D967AC" w:rsidRDefault="000A4A2C" w:rsidP="000A4A2C">
      <w:pPr>
        <w:pStyle w:val="1e"/>
        <w:jc w:val="left"/>
      </w:pPr>
      <w:r w:rsidRPr="00D967AC">
        <w:rPr>
          <w:rFonts w:hint="eastAsia"/>
        </w:rPr>
        <w:t>Search for the keywords FTP and HTTP and add FTP/SFTP/TFTP/HTTP/HTTPS/HTTP2/HTTP_Download as planned.</w:t>
      </w:r>
    </w:p>
    <w:p w14:paraId="74917333" w14:textId="77777777" w:rsidR="000A4A2C" w:rsidRPr="00D967AC" w:rsidRDefault="000A4A2C" w:rsidP="000A4A2C">
      <w:pPr>
        <w:pStyle w:val="Figure"/>
        <w:rPr>
          <w:rFonts w:ascii="Huawei Sans" w:hAnsi="Huawei Sans"/>
        </w:rPr>
      </w:pPr>
      <w:r w:rsidRPr="00D967AC">
        <w:rPr>
          <w:rFonts w:ascii="Huawei Sans" w:hAnsi="Huawei Sans"/>
          <w:noProof/>
        </w:rPr>
        <w:lastRenderedPageBreak/>
        <mc:AlternateContent>
          <mc:Choice Requires="wps">
            <w:drawing>
              <wp:anchor distT="0" distB="0" distL="114300" distR="114300" simplePos="0" relativeHeight="251829248" behindDoc="0" locked="0" layoutInCell="1" allowOverlap="1" wp14:anchorId="74DB2E8E" wp14:editId="1795FED7">
                <wp:simplePos x="0" y="0"/>
                <wp:positionH relativeFrom="column">
                  <wp:posOffset>2842260</wp:posOffset>
                </wp:positionH>
                <wp:positionV relativeFrom="paragraph">
                  <wp:posOffset>1824990</wp:posOffset>
                </wp:positionV>
                <wp:extent cx="461176" cy="174929"/>
                <wp:effectExtent l="19050" t="19050" r="15240" b="15875"/>
                <wp:wrapNone/>
                <wp:docPr id="141" name="矩形 141"/>
                <wp:cNvGraphicFramePr/>
                <a:graphic xmlns:a="http://schemas.openxmlformats.org/drawingml/2006/main">
                  <a:graphicData uri="http://schemas.microsoft.com/office/word/2010/wordprocessingShape">
                    <wps:wsp>
                      <wps:cNvSpPr/>
                      <wps:spPr>
                        <a:xfrm>
                          <a:off x="0" y="0"/>
                          <a:ext cx="461176" cy="17492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444240" id="矩形 141" o:spid="_x0000_s1026" style="position:absolute;left:0;text-align:left;margin-left:223.8pt;margin-top:143.7pt;width:36.3pt;height:13.75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828224" behindDoc="0" locked="0" layoutInCell="1" allowOverlap="1" wp14:anchorId="705E3E51" wp14:editId="6A899CD0">
                <wp:simplePos x="0" y="0"/>
                <wp:positionH relativeFrom="column">
                  <wp:posOffset>2289810</wp:posOffset>
                </wp:positionH>
                <wp:positionV relativeFrom="paragraph">
                  <wp:posOffset>586740</wp:posOffset>
                </wp:positionV>
                <wp:extent cx="890270" cy="1065530"/>
                <wp:effectExtent l="19050" t="19050" r="24130" b="20320"/>
                <wp:wrapNone/>
                <wp:docPr id="140" name="矩形 140"/>
                <wp:cNvGraphicFramePr/>
                <a:graphic xmlns:a="http://schemas.openxmlformats.org/drawingml/2006/main">
                  <a:graphicData uri="http://schemas.microsoft.com/office/word/2010/wordprocessingShape">
                    <wps:wsp>
                      <wps:cNvSpPr/>
                      <wps:spPr>
                        <a:xfrm>
                          <a:off x="0" y="0"/>
                          <a:ext cx="890270" cy="106553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FABF86" id="矩形 140" o:spid="_x0000_s1026" style="position:absolute;left:0;text-align:left;margin-left:180.3pt;margin-top:46.2pt;width:70.1pt;height:83.9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827200" behindDoc="0" locked="0" layoutInCell="1" allowOverlap="1" wp14:anchorId="3C51CD47" wp14:editId="293CDDFB">
                <wp:simplePos x="0" y="0"/>
                <wp:positionH relativeFrom="column">
                  <wp:posOffset>1003935</wp:posOffset>
                </wp:positionH>
                <wp:positionV relativeFrom="paragraph">
                  <wp:posOffset>1243965</wp:posOffset>
                </wp:positionV>
                <wp:extent cx="651510" cy="166370"/>
                <wp:effectExtent l="19050" t="19050" r="15240" b="24130"/>
                <wp:wrapNone/>
                <wp:docPr id="202" name="矩形 139"/>
                <wp:cNvGraphicFramePr/>
                <a:graphic xmlns:a="http://schemas.openxmlformats.org/drawingml/2006/main">
                  <a:graphicData uri="http://schemas.microsoft.com/office/word/2010/wordprocessingShape">
                    <wps:wsp>
                      <wps:cNvSpPr/>
                      <wps:spPr>
                        <a:xfrm>
                          <a:off x="0" y="0"/>
                          <a:ext cx="651510" cy="16637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ADD774" id="矩形 139" o:spid="_x0000_s1026" style="position:absolute;left:0;text-align:left;margin-left:79.05pt;margin-top:97.95pt;width:51.3pt;height:13.1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826176" behindDoc="0" locked="0" layoutInCell="1" allowOverlap="1" wp14:anchorId="1F1CC113" wp14:editId="2D27B60B">
                <wp:simplePos x="0" y="0"/>
                <wp:positionH relativeFrom="column">
                  <wp:posOffset>842010</wp:posOffset>
                </wp:positionH>
                <wp:positionV relativeFrom="paragraph">
                  <wp:posOffset>424815</wp:posOffset>
                </wp:positionV>
                <wp:extent cx="413385" cy="158750"/>
                <wp:effectExtent l="19050" t="19050" r="24765" b="12700"/>
                <wp:wrapNone/>
                <wp:docPr id="203" name="矩形 138"/>
                <wp:cNvGraphicFramePr/>
                <a:graphic xmlns:a="http://schemas.openxmlformats.org/drawingml/2006/main">
                  <a:graphicData uri="http://schemas.microsoft.com/office/word/2010/wordprocessingShape">
                    <wps:wsp>
                      <wps:cNvSpPr/>
                      <wps:spPr>
                        <a:xfrm>
                          <a:off x="0" y="0"/>
                          <a:ext cx="413385" cy="1587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DF6B49" id="矩形 138" o:spid="_x0000_s1026" style="position:absolute;left:0;text-align:left;margin-left:66.3pt;margin-top:33.45pt;width:32.55pt;height:12.5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" filled="f" strokecolor="#c7000b" strokeweight="2.25pt"/>
            </w:pict>
          </mc:Fallback>
        </mc:AlternateContent>
      </w:r>
      <w:r w:rsidRPr="00D967AC">
        <w:rPr>
          <w:rFonts w:ascii="Huawei Sans" w:hAnsi="Huawei Sans"/>
          <w:noProof/>
        </w:rPr>
        <w:drawing>
          <wp:inline distT="0" distB="0" distL="0" distR="0" wp14:anchorId="677F8A0D" wp14:editId="22E00E8F">
            <wp:extent cx="2703950" cy="2174776"/>
            <wp:effectExtent l="19050" t="19050" r="20320" b="165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703950" cy="2174776"/>
                    </a:xfrm>
                    <a:prstGeom prst="rect">
                      <a:avLst/>
                    </a:prstGeom>
                    <a:noFill/>
                    <a:ln w="12700">
                      <a:solidFill>
                        <a:schemeClr val="bg1">
                          <a:lumMod val="85000"/>
                        </a:schemeClr>
                      </a:solidFill>
                    </a:ln>
                  </pic:spPr>
                </pic:pic>
              </a:graphicData>
            </a:graphic>
          </wp:inline>
        </w:drawing>
      </w:r>
    </w:p>
    <w:p w14:paraId="0AFD5840" w14:textId="77777777" w:rsidR="000A4A2C" w:rsidRPr="00D967AC" w:rsidRDefault="000A4A2C" w:rsidP="000A4A2C">
      <w:pPr>
        <w:rPr>
          <w:rFonts w:ascii="Huawei Sans" w:hAnsi="Huawei Sans"/>
        </w:rPr>
      </w:pPr>
    </w:p>
    <w:p w14:paraId="342F584E" w14:textId="77777777" w:rsidR="000A4A2C" w:rsidRPr="00D967AC" w:rsidRDefault="000A4A2C" w:rsidP="000A4A2C">
      <w:pPr>
        <w:pStyle w:val="1e"/>
      </w:pPr>
      <w:r w:rsidRPr="00D967AC">
        <w:rPr>
          <w:rFonts w:hint="eastAsia"/>
        </w:rPr>
        <w:t xml:space="preserve">The procedure for configuring the application group </w:t>
      </w:r>
      <w:r w:rsidRPr="00D967AC">
        <w:rPr>
          <w:rFonts w:hint="eastAsia"/>
          <w:b/>
        </w:rPr>
        <w:t>Online_Training</w:t>
      </w:r>
      <w:r w:rsidRPr="00D967AC">
        <w:rPr>
          <w:rFonts w:hint="eastAsia"/>
        </w:rPr>
        <w:t xml:space="preserve"> is similar to that for configuring the application group </w:t>
      </w:r>
      <w:r w:rsidRPr="00D967AC">
        <w:rPr>
          <w:rFonts w:hint="eastAsia"/>
          <w:b/>
        </w:rPr>
        <w:t>Course_Development</w:t>
      </w:r>
      <w:r w:rsidRPr="00D967AC">
        <w:rPr>
          <w:rFonts w:hint="eastAsia"/>
        </w:rPr>
        <w:t>.</w:t>
      </w:r>
    </w:p>
    <w:p w14:paraId="175B8600" w14:textId="77777777" w:rsidR="000A4A2C" w:rsidRPr="00D967AC" w:rsidRDefault="000A4A2C" w:rsidP="000A4A2C">
      <w:pPr>
        <w:pStyle w:val="1e"/>
      </w:pPr>
    </w:p>
    <w:p w14:paraId="2D30636D" w14:textId="77777777" w:rsidR="000A4A2C" w:rsidRPr="00D967AC" w:rsidRDefault="000A4A2C" w:rsidP="000A4A2C">
      <w:pPr>
        <w:pStyle w:val="30"/>
        <w:ind w:left="1701" w:hanging="159"/>
        <w:outlineLvl w:val="4"/>
      </w:pPr>
      <w:r w:rsidRPr="00D967AC">
        <w:rPr>
          <w:rFonts w:hint="eastAsia"/>
        </w:rPr>
        <w:t>Configure traffic classifiers.</w:t>
      </w:r>
    </w:p>
    <w:p w14:paraId="346313A1" w14:textId="77777777" w:rsidR="000A4A2C" w:rsidRPr="00D967AC" w:rsidRDefault="000A4A2C" w:rsidP="000A4A2C">
      <w:pPr>
        <w:pStyle w:val="1e"/>
      </w:pPr>
      <w:r w:rsidRPr="00D967AC">
        <w:rPr>
          <w:rFonts w:hint="eastAsia"/>
        </w:rPr>
        <w:t xml:space="preserve">A traffic classifier defines a group of traffic matching rules to classify packets. </w:t>
      </w:r>
    </w:p>
    <w:p w14:paraId="57F4E8D2" w14:textId="77777777" w:rsidR="000A4A2C" w:rsidRPr="00D967AC" w:rsidRDefault="000A4A2C" w:rsidP="000A4A2C">
      <w:pPr>
        <w:pStyle w:val="1e"/>
      </w:pPr>
      <w:r w:rsidRPr="00D967AC">
        <w:rPr>
          <w:rFonts w:hint="eastAsia"/>
        </w:rPr>
        <w:t>This ensures that a device processes packets matching the same traffic classifier identically.</w:t>
      </w:r>
    </w:p>
    <w:p w14:paraId="69949841" w14:textId="77777777" w:rsidR="000A4A2C" w:rsidRPr="00D967AC" w:rsidRDefault="000A4A2C" w:rsidP="000A4A2C">
      <w:pPr>
        <w:pStyle w:val="1e"/>
      </w:pPr>
      <w:r w:rsidRPr="00D967AC">
        <w:rPr>
          <w:rFonts w:hint="eastAsia"/>
        </w:rPr>
        <w:t xml:space="preserve"># Choose </w:t>
      </w:r>
      <w:r w:rsidRPr="00D967AC">
        <w:rPr>
          <w:rFonts w:hint="eastAsia"/>
          <w:b/>
        </w:rPr>
        <w:t>Policy &gt; WAN Policy &gt; Traffic Policy</w:t>
      </w:r>
      <w:r w:rsidRPr="00D967AC">
        <w:rPr>
          <w:rFonts w:hint="eastAsia"/>
        </w:rPr>
        <w:t xml:space="preserve"> from the main menu to create a traffic classifier.</w:t>
      </w:r>
    </w:p>
    <w:p w14:paraId="04A1D8E6" w14:textId="77777777" w:rsidR="000A4A2C" w:rsidRPr="00D967AC" w:rsidRDefault="000A4A2C" w:rsidP="000A4A2C">
      <w:pPr>
        <w:pStyle w:val="Figure"/>
        <w:rPr>
          <w:rFonts w:ascii="Huawei Sans" w:hAnsi="Huawei Sans"/>
        </w:rPr>
      </w:pPr>
      <w:r w:rsidRPr="00D967AC">
        <w:rPr>
          <w:rFonts w:ascii="Huawei Sans" w:hAnsi="Huawei Sans"/>
          <w:noProof/>
        </w:rPr>
        <mc:AlternateContent>
          <mc:Choice Requires="wps">
            <w:drawing>
              <wp:anchor distT="0" distB="0" distL="114300" distR="114300" simplePos="0" relativeHeight="251832320" behindDoc="0" locked="0" layoutInCell="1" allowOverlap="1" wp14:anchorId="089B44C4" wp14:editId="47A9CB40">
                <wp:simplePos x="0" y="0"/>
                <wp:positionH relativeFrom="column">
                  <wp:posOffset>4509135</wp:posOffset>
                </wp:positionH>
                <wp:positionV relativeFrom="paragraph">
                  <wp:posOffset>441325</wp:posOffset>
                </wp:positionV>
                <wp:extent cx="928481" cy="190832"/>
                <wp:effectExtent l="19050" t="19050" r="24130" b="19050"/>
                <wp:wrapNone/>
                <wp:docPr id="145" name="矩形 145"/>
                <wp:cNvGraphicFramePr/>
                <a:graphic xmlns:a="http://schemas.openxmlformats.org/drawingml/2006/main">
                  <a:graphicData uri="http://schemas.microsoft.com/office/word/2010/wordprocessingShape">
                    <wps:wsp>
                      <wps:cNvSpPr/>
                      <wps:spPr>
                        <a:xfrm>
                          <a:off x="0" y="0"/>
                          <a:ext cx="928481" cy="19083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B840D7" id="矩形 145" o:spid="_x0000_s1026" style="position:absolute;left:0;text-align:left;margin-left:355.05pt;margin-top:34.75pt;width:73.1pt;height:15.0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831296" behindDoc="0" locked="0" layoutInCell="1" allowOverlap="1" wp14:anchorId="57E72AFE" wp14:editId="5A693CD2">
                <wp:simplePos x="0" y="0"/>
                <wp:positionH relativeFrom="column">
                  <wp:posOffset>2747010</wp:posOffset>
                </wp:positionH>
                <wp:positionV relativeFrom="paragraph">
                  <wp:posOffset>441325</wp:posOffset>
                </wp:positionV>
                <wp:extent cx="484505" cy="142875"/>
                <wp:effectExtent l="19050" t="19050" r="10795" b="28575"/>
                <wp:wrapNone/>
                <wp:docPr id="205" name="矩形 144"/>
                <wp:cNvGraphicFramePr/>
                <a:graphic xmlns:a="http://schemas.openxmlformats.org/drawingml/2006/main">
                  <a:graphicData uri="http://schemas.microsoft.com/office/word/2010/wordprocessingShape">
                    <wps:wsp>
                      <wps:cNvSpPr/>
                      <wps:spPr>
                        <a:xfrm>
                          <a:off x="0" y="0"/>
                          <a:ext cx="484505" cy="14287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02E170" id="矩形 144" o:spid="_x0000_s1026" style="position:absolute;left:0;text-align:left;margin-left:216.3pt;margin-top:34.75pt;width:38.15pt;height:11.25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830272" behindDoc="0" locked="0" layoutInCell="1" allowOverlap="1" wp14:anchorId="124F295F" wp14:editId="01F2D644">
                <wp:simplePos x="0" y="0"/>
                <wp:positionH relativeFrom="column">
                  <wp:posOffset>2651760</wp:posOffset>
                </wp:positionH>
                <wp:positionV relativeFrom="paragraph">
                  <wp:posOffset>60325</wp:posOffset>
                </wp:positionV>
                <wp:extent cx="301625" cy="166370"/>
                <wp:effectExtent l="19050" t="19050" r="22225" b="24130"/>
                <wp:wrapNone/>
                <wp:docPr id="206" name="矩形 142"/>
                <wp:cNvGraphicFramePr/>
                <a:graphic xmlns:a="http://schemas.openxmlformats.org/drawingml/2006/main">
                  <a:graphicData uri="http://schemas.microsoft.com/office/word/2010/wordprocessingShape">
                    <wps:wsp>
                      <wps:cNvSpPr/>
                      <wps:spPr>
                        <a:xfrm>
                          <a:off x="0" y="0"/>
                          <a:ext cx="301625" cy="16637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A188BA" id="矩形 142" o:spid="_x0000_s1026" style="position:absolute;left:0;text-align:left;margin-left:208.8pt;margin-top:4.75pt;width:23.75pt;height:13.1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" filled="f" strokecolor="#c7000b" strokeweight="2.25pt"/>
            </w:pict>
          </mc:Fallback>
        </mc:AlternateContent>
      </w:r>
      <w:r w:rsidRPr="00D967AC">
        <w:rPr>
          <w:rFonts w:ascii="Huawei Sans" w:hAnsi="Huawei Sans"/>
          <w:noProof/>
        </w:rPr>
        <w:drawing>
          <wp:inline distT="0" distB="0" distL="0" distR="0" wp14:anchorId="5C129D62" wp14:editId="512C98A9">
            <wp:extent cx="4705350" cy="1807828"/>
            <wp:effectExtent l="19050" t="19050" r="19050" b="215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719100" cy="1813111"/>
                    </a:xfrm>
                    <a:prstGeom prst="rect">
                      <a:avLst/>
                    </a:prstGeom>
                    <a:noFill/>
                    <a:ln w="12700">
                      <a:solidFill>
                        <a:schemeClr val="bg1">
                          <a:lumMod val="85000"/>
                        </a:schemeClr>
                      </a:solidFill>
                    </a:ln>
                  </pic:spPr>
                </pic:pic>
              </a:graphicData>
            </a:graphic>
          </wp:inline>
        </w:drawing>
      </w:r>
    </w:p>
    <w:p w14:paraId="500A9684" w14:textId="77777777" w:rsidR="000A4A2C" w:rsidRPr="00D967AC" w:rsidRDefault="000A4A2C" w:rsidP="000A4A2C">
      <w:pPr>
        <w:rPr>
          <w:rFonts w:ascii="Huawei Sans" w:hAnsi="Huawei Sans"/>
        </w:rPr>
      </w:pPr>
    </w:p>
    <w:p w14:paraId="413D312D" w14:textId="77777777" w:rsidR="000A4A2C" w:rsidRPr="00D967AC" w:rsidRDefault="000A4A2C" w:rsidP="000A4A2C">
      <w:pPr>
        <w:rPr>
          <w:rFonts w:ascii="Huawei Sans" w:hAnsi="Huawei Sans"/>
        </w:rPr>
      </w:pPr>
    </w:p>
    <w:p w14:paraId="6394626A" w14:textId="77777777" w:rsidR="000A4A2C" w:rsidRPr="00D967AC" w:rsidRDefault="000A4A2C" w:rsidP="000A4A2C">
      <w:pPr>
        <w:rPr>
          <w:rFonts w:ascii="Huawei Sans" w:hAnsi="Huawei Sans"/>
        </w:rPr>
      </w:pPr>
    </w:p>
    <w:p w14:paraId="4E9058E5" w14:textId="77777777" w:rsidR="000A4A2C" w:rsidRPr="00D967AC" w:rsidRDefault="000A4A2C" w:rsidP="000A4A2C">
      <w:pPr>
        <w:rPr>
          <w:rFonts w:ascii="Huawei Sans" w:hAnsi="Huawei Sans"/>
        </w:rPr>
      </w:pPr>
    </w:p>
    <w:p w14:paraId="12AF219C" w14:textId="77777777" w:rsidR="000A4A2C" w:rsidRPr="00D967AC" w:rsidRDefault="000A4A2C" w:rsidP="000A4A2C">
      <w:pPr>
        <w:rPr>
          <w:rFonts w:ascii="Huawei Sans" w:hAnsi="Huawei Sans"/>
        </w:rPr>
      </w:pPr>
    </w:p>
    <w:p w14:paraId="63A91E09" w14:textId="77777777" w:rsidR="000A4A2C" w:rsidRPr="00D967AC" w:rsidRDefault="000A4A2C" w:rsidP="000A4A2C">
      <w:pPr>
        <w:rPr>
          <w:rFonts w:ascii="Huawei Sans" w:hAnsi="Huawei Sans"/>
        </w:rPr>
      </w:pPr>
    </w:p>
    <w:p w14:paraId="69F21A3B" w14:textId="77777777" w:rsidR="000A4A2C" w:rsidRPr="00D967AC" w:rsidRDefault="000A4A2C" w:rsidP="000A4A2C">
      <w:pPr>
        <w:rPr>
          <w:rFonts w:ascii="Huawei Sans" w:hAnsi="Huawei Sans"/>
        </w:rPr>
      </w:pPr>
    </w:p>
    <w:p w14:paraId="07E536E8" w14:textId="77777777" w:rsidR="000A4A2C" w:rsidRPr="00D967AC" w:rsidRDefault="000A4A2C" w:rsidP="000A4A2C">
      <w:pPr>
        <w:rPr>
          <w:rFonts w:ascii="Huawei Sans" w:hAnsi="Huawei Sans"/>
        </w:rPr>
      </w:pPr>
    </w:p>
    <w:p w14:paraId="7F782437" w14:textId="77777777" w:rsidR="000A4A2C" w:rsidRPr="00D967AC" w:rsidRDefault="000A4A2C" w:rsidP="000A4A2C">
      <w:pPr>
        <w:pStyle w:val="1e"/>
      </w:pPr>
      <w:r w:rsidRPr="00D967AC">
        <w:rPr>
          <w:rFonts w:hint="eastAsia"/>
        </w:rPr>
        <w:lastRenderedPageBreak/>
        <w:t>In this experiment, services are controlled based on departments. Therefore, you only need to create two traffic classifiers.</w:t>
      </w:r>
    </w:p>
    <w:tbl>
      <w:tblPr>
        <w:tblStyle w:val="Table"/>
        <w:tblW w:w="8605" w:type="dxa"/>
        <w:tblInd w:w="1147" w:type="dxa"/>
        <w:tblLayout w:type="fixed"/>
        <w:tblLook w:val="04A0" w:firstRow="1" w:lastRow="0" w:firstColumn="1" w:lastColumn="0" w:noHBand="0" w:noVBand="1"/>
      </w:tblPr>
      <w:tblGrid>
        <w:gridCol w:w="2340"/>
        <w:gridCol w:w="1890"/>
        <w:gridCol w:w="2052"/>
        <w:gridCol w:w="2323"/>
      </w:tblGrid>
      <w:tr w:rsidR="000A4A2C" w:rsidRPr="00D967AC" w14:paraId="33C352C1" w14:textId="77777777" w:rsidTr="000A4A2C">
        <w:trPr>
          <w:cnfStyle w:val="100000000000" w:firstRow="1" w:lastRow="0" w:firstColumn="0" w:lastColumn="0" w:oddVBand="0" w:evenVBand="0" w:oddHBand="0" w:evenHBand="0" w:firstRowFirstColumn="0" w:firstRowLastColumn="0" w:lastRowFirstColumn="0" w:lastRowLastColumn="0"/>
          <w:cantSplit w:val="0"/>
          <w:tblHeader/>
        </w:trPr>
        <w:tc>
          <w:tcPr>
            <w:tcW w:w="2340" w:type="dxa"/>
            <w:tcBorders>
              <w:top w:val="single" w:sz="18" w:space="0" w:color="auto"/>
              <w:left w:val="single" w:sz="18" w:space="0" w:color="auto"/>
            </w:tcBorders>
            <w:vAlign w:val="center"/>
          </w:tcPr>
          <w:p w14:paraId="3F124C30"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Traffic Classifier Name</w:t>
            </w:r>
          </w:p>
        </w:tc>
        <w:tc>
          <w:tcPr>
            <w:tcW w:w="1890" w:type="dxa"/>
            <w:tcBorders>
              <w:top w:val="single" w:sz="18" w:space="0" w:color="auto"/>
            </w:tcBorders>
            <w:vAlign w:val="center"/>
          </w:tcPr>
          <w:p w14:paraId="3C01B12B"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Relationship Between Rules</w:t>
            </w:r>
          </w:p>
        </w:tc>
        <w:tc>
          <w:tcPr>
            <w:tcW w:w="2052" w:type="dxa"/>
            <w:tcBorders>
              <w:top w:val="single" w:sz="18" w:space="0" w:color="auto"/>
            </w:tcBorders>
            <w:vAlign w:val="center"/>
          </w:tcPr>
          <w:p w14:paraId="27F68F65"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ACL</w:t>
            </w:r>
          </w:p>
        </w:tc>
        <w:tc>
          <w:tcPr>
            <w:tcW w:w="2323" w:type="dxa"/>
            <w:tcBorders>
              <w:top w:val="single" w:sz="18" w:space="0" w:color="auto"/>
              <w:right w:val="single" w:sz="18" w:space="0" w:color="auto"/>
            </w:tcBorders>
            <w:vAlign w:val="center"/>
          </w:tcPr>
          <w:p w14:paraId="38E7E830"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Application Group</w:t>
            </w:r>
          </w:p>
        </w:tc>
      </w:tr>
      <w:tr w:rsidR="000A4A2C" w:rsidRPr="00D967AC" w14:paraId="54BE10A3" w14:textId="77777777" w:rsidTr="000A4A2C">
        <w:trPr>
          <w:cantSplit w:val="0"/>
        </w:trPr>
        <w:tc>
          <w:tcPr>
            <w:tcW w:w="2340" w:type="dxa"/>
            <w:tcBorders>
              <w:left w:val="single" w:sz="18" w:space="0" w:color="auto"/>
            </w:tcBorders>
          </w:tcPr>
          <w:p w14:paraId="674A7D5E" w14:textId="77777777" w:rsidR="000A4A2C" w:rsidRPr="00D967AC" w:rsidRDefault="000A4A2C" w:rsidP="000A4A2C">
            <w:pPr>
              <w:pStyle w:val="TableText"/>
            </w:pPr>
            <w:r w:rsidRPr="00D967AC">
              <w:rPr>
                <w:rFonts w:hint="eastAsia"/>
              </w:rPr>
              <w:t>Online_Training</w:t>
            </w:r>
          </w:p>
        </w:tc>
        <w:tc>
          <w:tcPr>
            <w:tcW w:w="1890" w:type="dxa"/>
          </w:tcPr>
          <w:p w14:paraId="2FB87563" w14:textId="77777777" w:rsidR="000A4A2C" w:rsidRPr="00D967AC" w:rsidRDefault="000A4A2C" w:rsidP="000A4A2C">
            <w:pPr>
              <w:pStyle w:val="TableText"/>
            </w:pPr>
            <w:r w:rsidRPr="00D967AC">
              <w:rPr>
                <w:rFonts w:hint="eastAsia"/>
              </w:rPr>
              <w:t>AND</w:t>
            </w:r>
          </w:p>
        </w:tc>
        <w:tc>
          <w:tcPr>
            <w:tcW w:w="2052" w:type="dxa"/>
          </w:tcPr>
          <w:p w14:paraId="527C2291" w14:textId="77777777" w:rsidR="000A4A2C" w:rsidRPr="00D967AC" w:rsidRDefault="000A4A2C" w:rsidP="000A4A2C">
            <w:pPr>
              <w:pStyle w:val="TableText"/>
            </w:pPr>
            <w:r w:rsidRPr="00D967AC">
              <w:rPr>
                <w:rFonts w:hint="eastAsia"/>
              </w:rPr>
              <w:t>Priority: 10</w:t>
            </w:r>
          </w:p>
          <w:p w14:paraId="7F46F913" w14:textId="77777777" w:rsidR="000A4A2C" w:rsidRPr="00D967AC" w:rsidRDefault="000A4A2C" w:rsidP="000A4A2C">
            <w:pPr>
              <w:pStyle w:val="TableText"/>
            </w:pPr>
            <w:r w:rsidRPr="00D967AC">
              <w:t>P</w:t>
            </w:r>
            <w:r w:rsidRPr="00D967AC">
              <w:rPr>
                <w:rFonts w:hint="eastAsia"/>
              </w:rPr>
              <w:t>rotocol: IP</w:t>
            </w:r>
          </w:p>
          <w:p w14:paraId="60CE5D63" w14:textId="77777777" w:rsidR="000A4A2C" w:rsidRPr="00D967AC" w:rsidRDefault="000A4A2C" w:rsidP="000A4A2C">
            <w:pPr>
              <w:pStyle w:val="TableText"/>
            </w:pPr>
            <w:r w:rsidRPr="00D967AC">
              <w:t>Other parameters</w:t>
            </w:r>
            <w:r w:rsidRPr="00D967AC">
              <w:rPr>
                <w:rFonts w:hint="eastAsia"/>
              </w:rPr>
              <w:t>:</w:t>
            </w:r>
            <w:r w:rsidRPr="00D967AC">
              <w:t xml:space="preserve"> default settings</w:t>
            </w:r>
          </w:p>
        </w:tc>
        <w:tc>
          <w:tcPr>
            <w:tcW w:w="2323" w:type="dxa"/>
            <w:tcBorders>
              <w:right w:val="single" w:sz="18" w:space="0" w:color="auto"/>
            </w:tcBorders>
          </w:tcPr>
          <w:p w14:paraId="67E1992C" w14:textId="77777777" w:rsidR="000A4A2C" w:rsidRPr="00D967AC" w:rsidRDefault="000A4A2C" w:rsidP="000A4A2C">
            <w:pPr>
              <w:pStyle w:val="TableText"/>
            </w:pPr>
            <w:r w:rsidRPr="00D967AC">
              <w:rPr>
                <w:rFonts w:hint="eastAsia"/>
              </w:rPr>
              <w:t>Online_Training</w:t>
            </w:r>
          </w:p>
        </w:tc>
      </w:tr>
      <w:tr w:rsidR="000A4A2C" w:rsidRPr="00D967AC" w14:paraId="0F2756A5" w14:textId="77777777" w:rsidTr="000A4A2C">
        <w:trPr>
          <w:cantSplit w:val="0"/>
        </w:trPr>
        <w:tc>
          <w:tcPr>
            <w:tcW w:w="2340" w:type="dxa"/>
            <w:tcBorders>
              <w:left w:val="single" w:sz="18" w:space="0" w:color="auto"/>
              <w:bottom w:val="single" w:sz="18" w:space="0" w:color="auto"/>
            </w:tcBorders>
          </w:tcPr>
          <w:p w14:paraId="1A912D63" w14:textId="77777777" w:rsidR="000A4A2C" w:rsidRPr="00D967AC" w:rsidRDefault="000A4A2C" w:rsidP="000A4A2C">
            <w:pPr>
              <w:pStyle w:val="TableText"/>
            </w:pPr>
            <w:r w:rsidRPr="00D967AC">
              <w:rPr>
                <w:rFonts w:hint="eastAsia"/>
              </w:rPr>
              <w:t>Course_Development</w:t>
            </w:r>
          </w:p>
        </w:tc>
        <w:tc>
          <w:tcPr>
            <w:tcW w:w="1890" w:type="dxa"/>
            <w:tcBorders>
              <w:bottom w:val="single" w:sz="18" w:space="0" w:color="auto"/>
            </w:tcBorders>
          </w:tcPr>
          <w:p w14:paraId="4E86DF38" w14:textId="77777777" w:rsidR="000A4A2C" w:rsidRPr="00D967AC" w:rsidRDefault="000A4A2C" w:rsidP="000A4A2C">
            <w:pPr>
              <w:pStyle w:val="TableText"/>
            </w:pPr>
            <w:r w:rsidRPr="00D967AC">
              <w:rPr>
                <w:rFonts w:hint="eastAsia"/>
              </w:rPr>
              <w:t>AND</w:t>
            </w:r>
          </w:p>
        </w:tc>
        <w:tc>
          <w:tcPr>
            <w:tcW w:w="2052" w:type="dxa"/>
            <w:tcBorders>
              <w:bottom w:val="single" w:sz="18" w:space="0" w:color="auto"/>
            </w:tcBorders>
          </w:tcPr>
          <w:p w14:paraId="272E4049" w14:textId="77777777" w:rsidR="000A4A2C" w:rsidRPr="00D967AC" w:rsidRDefault="000A4A2C" w:rsidP="000A4A2C">
            <w:pPr>
              <w:pStyle w:val="TableText"/>
            </w:pPr>
            <w:r w:rsidRPr="00D967AC">
              <w:rPr>
                <w:rFonts w:hint="eastAsia"/>
              </w:rPr>
              <w:t>Priority: 10</w:t>
            </w:r>
          </w:p>
          <w:p w14:paraId="3464FB4D" w14:textId="77777777" w:rsidR="000A4A2C" w:rsidRPr="00D967AC" w:rsidRDefault="000A4A2C" w:rsidP="000A4A2C">
            <w:pPr>
              <w:pStyle w:val="TableText"/>
            </w:pPr>
            <w:r w:rsidRPr="00D967AC">
              <w:t>P</w:t>
            </w:r>
            <w:r w:rsidRPr="00D967AC">
              <w:rPr>
                <w:rFonts w:hint="eastAsia"/>
              </w:rPr>
              <w:t>rotocol: IP</w:t>
            </w:r>
          </w:p>
          <w:p w14:paraId="21097717" w14:textId="77777777" w:rsidR="000A4A2C" w:rsidRPr="00D967AC" w:rsidRDefault="000A4A2C" w:rsidP="000A4A2C">
            <w:pPr>
              <w:pStyle w:val="TableText"/>
            </w:pPr>
            <w:r w:rsidRPr="00D967AC">
              <w:t>Other parameters</w:t>
            </w:r>
            <w:r w:rsidRPr="00D967AC">
              <w:rPr>
                <w:rFonts w:hint="eastAsia"/>
              </w:rPr>
              <w:t>:</w:t>
            </w:r>
            <w:r w:rsidRPr="00D967AC">
              <w:t xml:space="preserve"> default settings</w:t>
            </w:r>
          </w:p>
        </w:tc>
        <w:tc>
          <w:tcPr>
            <w:tcW w:w="2323" w:type="dxa"/>
            <w:tcBorders>
              <w:bottom w:val="single" w:sz="18" w:space="0" w:color="auto"/>
              <w:right w:val="single" w:sz="18" w:space="0" w:color="auto"/>
            </w:tcBorders>
          </w:tcPr>
          <w:p w14:paraId="032A7717" w14:textId="77777777" w:rsidR="000A4A2C" w:rsidRPr="00D967AC" w:rsidRDefault="000A4A2C" w:rsidP="000A4A2C">
            <w:pPr>
              <w:pStyle w:val="TableText"/>
            </w:pPr>
            <w:r w:rsidRPr="00D967AC">
              <w:rPr>
                <w:rFonts w:hint="eastAsia"/>
              </w:rPr>
              <w:t>Course_Development</w:t>
            </w:r>
          </w:p>
        </w:tc>
      </w:tr>
    </w:tbl>
    <w:p w14:paraId="7333AEA3" w14:textId="77777777" w:rsidR="000A4A2C" w:rsidRPr="00D967AC" w:rsidRDefault="000A4A2C" w:rsidP="000A4A2C">
      <w:pPr>
        <w:rPr>
          <w:rFonts w:ascii="Huawei Sans" w:hAnsi="Huawei Sans"/>
        </w:rPr>
      </w:pPr>
    </w:p>
    <w:p w14:paraId="20BFAAFD" w14:textId="77777777" w:rsidR="000A4A2C" w:rsidRPr="00D967AC" w:rsidRDefault="000A4A2C" w:rsidP="000A4A2C">
      <w:pPr>
        <w:pStyle w:val="1e"/>
      </w:pPr>
      <w:r w:rsidRPr="00D967AC">
        <w:rPr>
          <w:rFonts w:hint="eastAsia"/>
        </w:rPr>
        <w:t xml:space="preserve">Create a traffic classifier as planned, configure an ACL, select an application group, and click </w:t>
      </w:r>
      <w:r w:rsidRPr="00D967AC">
        <w:rPr>
          <w:rFonts w:hint="eastAsia"/>
          <w:b/>
        </w:rPr>
        <w:t>OK</w:t>
      </w:r>
      <w:r w:rsidRPr="00D967AC">
        <w:rPr>
          <w:rFonts w:hint="eastAsia"/>
        </w:rPr>
        <w:t>.</w:t>
      </w:r>
    </w:p>
    <w:p w14:paraId="740F647A" w14:textId="77777777" w:rsidR="000A4A2C" w:rsidRPr="00D967AC" w:rsidRDefault="000A4A2C" w:rsidP="000A4A2C">
      <w:pPr>
        <w:pStyle w:val="ItemListText"/>
        <w:ind w:left="0"/>
        <w:jc w:val="right"/>
        <w:rPr>
          <w:rFonts w:ascii="Huawei Sans" w:hAnsi="Huawei Sans"/>
        </w:rPr>
      </w:pPr>
      <w:r w:rsidRPr="00D967AC">
        <w:rPr>
          <w:rFonts w:ascii="Huawei Sans" w:hAnsi="Huawei Sans"/>
          <w:noProof/>
        </w:rPr>
        <mc:AlternateContent>
          <mc:Choice Requires="wps">
            <w:drawing>
              <wp:anchor distT="0" distB="0" distL="114300" distR="114300" simplePos="0" relativeHeight="251838464" behindDoc="0" locked="0" layoutInCell="1" allowOverlap="1" wp14:anchorId="36E976FE" wp14:editId="3586C1D2">
                <wp:simplePos x="0" y="0"/>
                <wp:positionH relativeFrom="column">
                  <wp:posOffset>3089910</wp:posOffset>
                </wp:positionH>
                <wp:positionV relativeFrom="paragraph">
                  <wp:posOffset>1839595</wp:posOffset>
                </wp:positionV>
                <wp:extent cx="787179" cy="151074"/>
                <wp:effectExtent l="19050" t="19050" r="13335" b="20955"/>
                <wp:wrapNone/>
                <wp:docPr id="152" name="矩形 152"/>
                <wp:cNvGraphicFramePr/>
                <a:graphic xmlns:a="http://schemas.openxmlformats.org/drawingml/2006/main">
                  <a:graphicData uri="http://schemas.microsoft.com/office/word/2010/wordprocessingShape">
                    <wps:wsp>
                      <wps:cNvSpPr/>
                      <wps:spPr>
                        <a:xfrm>
                          <a:off x="0" y="0"/>
                          <a:ext cx="787179" cy="15107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7AA2B8" id="矩形 152" o:spid="_x0000_s1026" style="position:absolute;left:0;text-align:left;margin-left:243.3pt;margin-top:144.85pt;width:62pt;height:11.9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837440" behindDoc="0" locked="0" layoutInCell="1" allowOverlap="1" wp14:anchorId="0DC65D13" wp14:editId="0DED55D5">
                <wp:simplePos x="0" y="0"/>
                <wp:positionH relativeFrom="column">
                  <wp:posOffset>1537335</wp:posOffset>
                </wp:positionH>
                <wp:positionV relativeFrom="paragraph">
                  <wp:posOffset>1191895</wp:posOffset>
                </wp:positionV>
                <wp:extent cx="293370" cy="118745"/>
                <wp:effectExtent l="19050" t="19050" r="11430" b="14605"/>
                <wp:wrapNone/>
                <wp:docPr id="151" name="矩形 151"/>
                <wp:cNvGraphicFramePr/>
                <a:graphic xmlns:a="http://schemas.openxmlformats.org/drawingml/2006/main">
                  <a:graphicData uri="http://schemas.microsoft.com/office/word/2010/wordprocessingShape">
                    <wps:wsp>
                      <wps:cNvSpPr/>
                      <wps:spPr>
                        <a:xfrm>
                          <a:off x="0" y="0"/>
                          <a:ext cx="293370" cy="11874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ECD0D1" id="矩形 151" o:spid="_x0000_s1026" style="position:absolute;left:0;text-align:left;margin-left:121.05pt;margin-top:93.85pt;width:23.1pt;height:9.3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836416" behindDoc="0" locked="0" layoutInCell="1" allowOverlap="1" wp14:anchorId="65027B22" wp14:editId="2B3AAE61">
                <wp:simplePos x="0" y="0"/>
                <wp:positionH relativeFrom="column">
                  <wp:posOffset>1470660</wp:posOffset>
                </wp:positionH>
                <wp:positionV relativeFrom="paragraph">
                  <wp:posOffset>791845</wp:posOffset>
                </wp:positionV>
                <wp:extent cx="1025525" cy="222250"/>
                <wp:effectExtent l="19050" t="19050" r="22225" b="25400"/>
                <wp:wrapNone/>
                <wp:docPr id="149" name="矩形 149"/>
                <wp:cNvGraphicFramePr/>
                <a:graphic xmlns:a="http://schemas.openxmlformats.org/drawingml/2006/main">
                  <a:graphicData uri="http://schemas.microsoft.com/office/word/2010/wordprocessingShape">
                    <wps:wsp>
                      <wps:cNvSpPr/>
                      <wps:spPr>
                        <a:xfrm>
                          <a:off x="0" y="0"/>
                          <a:ext cx="1025525" cy="2222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8F08FF" id="矩形 149" o:spid="_x0000_s1026" style="position:absolute;left:0;text-align:left;margin-left:115.8pt;margin-top:62.35pt;width:80.75pt;height:17.5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835392" behindDoc="0" locked="0" layoutInCell="1" allowOverlap="1" wp14:anchorId="05408FB7" wp14:editId="18D6161B">
                <wp:simplePos x="0" y="0"/>
                <wp:positionH relativeFrom="column">
                  <wp:posOffset>5699760</wp:posOffset>
                </wp:positionH>
                <wp:positionV relativeFrom="paragraph">
                  <wp:posOffset>448945</wp:posOffset>
                </wp:positionV>
                <wp:extent cx="387985" cy="198755"/>
                <wp:effectExtent l="19050" t="19050" r="12065" b="10795"/>
                <wp:wrapNone/>
                <wp:docPr id="148" name="矩形 148"/>
                <wp:cNvGraphicFramePr/>
                <a:graphic xmlns:a="http://schemas.openxmlformats.org/drawingml/2006/main">
                  <a:graphicData uri="http://schemas.microsoft.com/office/word/2010/wordprocessingShape">
                    <wps:wsp>
                      <wps:cNvSpPr/>
                      <wps:spPr>
                        <a:xfrm>
                          <a:off x="0" y="0"/>
                          <a:ext cx="387985" cy="19875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634766" id="矩形 148" o:spid="_x0000_s1026" style="position:absolute;left:0;text-align:left;margin-left:448.8pt;margin-top:35.35pt;width:30.55pt;height:15.65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834368" behindDoc="0" locked="0" layoutInCell="1" allowOverlap="1" wp14:anchorId="681ACD3E" wp14:editId="6740AFA5">
                <wp:simplePos x="0" y="0"/>
                <wp:positionH relativeFrom="column">
                  <wp:posOffset>1470660</wp:posOffset>
                </wp:positionH>
                <wp:positionV relativeFrom="paragraph">
                  <wp:posOffset>296545</wp:posOffset>
                </wp:positionV>
                <wp:extent cx="357505" cy="150495"/>
                <wp:effectExtent l="19050" t="19050" r="23495" b="20955"/>
                <wp:wrapNone/>
                <wp:docPr id="147" name="矩形 147"/>
                <wp:cNvGraphicFramePr/>
                <a:graphic xmlns:a="http://schemas.openxmlformats.org/drawingml/2006/main">
                  <a:graphicData uri="http://schemas.microsoft.com/office/word/2010/wordprocessingShape">
                    <wps:wsp>
                      <wps:cNvSpPr/>
                      <wps:spPr>
                        <a:xfrm>
                          <a:off x="0" y="0"/>
                          <a:ext cx="357505" cy="15049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C53798" id="矩形 147" o:spid="_x0000_s1026" style="position:absolute;left:0;text-align:left;margin-left:115.8pt;margin-top:23.35pt;width:28.15pt;height:11.85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833344" behindDoc="0" locked="0" layoutInCell="1" allowOverlap="1" wp14:anchorId="379F2AE7" wp14:editId="703DB136">
                <wp:simplePos x="0" y="0"/>
                <wp:positionH relativeFrom="column">
                  <wp:posOffset>1470660</wp:posOffset>
                </wp:positionH>
                <wp:positionV relativeFrom="paragraph">
                  <wp:posOffset>106045</wp:posOffset>
                </wp:positionV>
                <wp:extent cx="858520" cy="174625"/>
                <wp:effectExtent l="19050" t="19050" r="17780" b="15875"/>
                <wp:wrapNone/>
                <wp:docPr id="146" name="矩形 146"/>
                <wp:cNvGraphicFramePr/>
                <a:graphic xmlns:a="http://schemas.openxmlformats.org/drawingml/2006/main">
                  <a:graphicData uri="http://schemas.microsoft.com/office/word/2010/wordprocessingShape">
                    <wps:wsp>
                      <wps:cNvSpPr/>
                      <wps:spPr>
                        <a:xfrm>
                          <a:off x="0" y="0"/>
                          <a:ext cx="858520" cy="17462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B58638" id="矩形 146" o:spid="_x0000_s1026" style="position:absolute;left:0;text-align:left;margin-left:115.8pt;margin-top:8.35pt;width:67.6pt;height:13.75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" filled="f" strokecolor="#c7000b" strokeweight="2.25pt"/>
            </w:pict>
          </mc:Fallback>
        </mc:AlternateContent>
      </w:r>
      <w:r w:rsidRPr="00D967AC">
        <w:rPr>
          <w:rFonts w:ascii="Huawei Sans" w:hAnsi="Huawei Sans"/>
          <w:noProof/>
        </w:rPr>
        <w:drawing>
          <wp:inline distT="0" distB="0" distL="0" distR="0" wp14:anchorId="09C467E5" wp14:editId="4ED278A8">
            <wp:extent cx="5422067" cy="2376031"/>
            <wp:effectExtent l="19050" t="19050" r="26670" b="2476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422067" cy="2376031"/>
                    </a:xfrm>
                    <a:prstGeom prst="rect">
                      <a:avLst/>
                    </a:prstGeom>
                    <a:noFill/>
                    <a:ln w="12700">
                      <a:solidFill>
                        <a:schemeClr val="bg1">
                          <a:lumMod val="85000"/>
                        </a:schemeClr>
                      </a:solidFill>
                    </a:ln>
                  </pic:spPr>
                </pic:pic>
              </a:graphicData>
            </a:graphic>
          </wp:inline>
        </w:drawing>
      </w:r>
    </w:p>
    <w:p w14:paraId="0D8EA1D9" w14:textId="77777777" w:rsidR="000A4A2C" w:rsidRPr="00D967AC" w:rsidRDefault="000A4A2C" w:rsidP="000A4A2C">
      <w:pPr>
        <w:rPr>
          <w:rFonts w:ascii="Huawei Sans" w:hAnsi="Huawei Sans"/>
        </w:rPr>
      </w:pPr>
    </w:p>
    <w:p w14:paraId="33E3A952" w14:textId="77777777" w:rsidR="000A4A2C" w:rsidRPr="00D967AC" w:rsidRDefault="000A4A2C" w:rsidP="000A4A2C">
      <w:pPr>
        <w:pStyle w:val="1e"/>
      </w:pPr>
      <w:r w:rsidRPr="00D967AC">
        <w:rPr>
          <w:rFonts w:hint="eastAsia"/>
        </w:rPr>
        <w:t xml:space="preserve">The configuration of the traffic classifier </w:t>
      </w:r>
      <w:r w:rsidRPr="00D967AC">
        <w:rPr>
          <w:rFonts w:hint="eastAsia"/>
          <w:b/>
        </w:rPr>
        <w:t>Online_Training</w:t>
      </w:r>
      <w:r w:rsidRPr="00D967AC">
        <w:rPr>
          <w:rFonts w:hint="eastAsia"/>
        </w:rPr>
        <w:t xml:space="preserve"> is similar to that of the traffic classifier </w:t>
      </w:r>
      <w:r w:rsidRPr="00D967AC">
        <w:rPr>
          <w:rFonts w:hint="eastAsia"/>
          <w:b/>
        </w:rPr>
        <w:t>Course_Development</w:t>
      </w:r>
      <w:r w:rsidRPr="00D967AC">
        <w:rPr>
          <w:rFonts w:hint="eastAsia"/>
        </w:rPr>
        <w:t xml:space="preserve"> and is not provided.</w:t>
      </w:r>
    </w:p>
    <w:p w14:paraId="3FE37E10" w14:textId="77777777" w:rsidR="000A4A2C" w:rsidRPr="00D967AC" w:rsidRDefault="000A4A2C" w:rsidP="000A4A2C">
      <w:pPr>
        <w:pStyle w:val="30"/>
        <w:ind w:left="1701" w:hanging="159"/>
        <w:outlineLvl w:val="4"/>
      </w:pPr>
      <w:r w:rsidRPr="00D967AC">
        <w:rPr>
          <w:rFonts w:hint="eastAsia"/>
        </w:rPr>
        <w:t>Configure a traffic policy.</w:t>
      </w:r>
    </w:p>
    <w:p w14:paraId="15680C66" w14:textId="77777777" w:rsidR="000A4A2C" w:rsidRPr="00D967AC" w:rsidRDefault="000A4A2C" w:rsidP="000A4A2C">
      <w:pPr>
        <w:pStyle w:val="1e"/>
      </w:pPr>
      <w:r w:rsidRPr="00D967AC">
        <w:rPr>
          <w:rFonts w:hint="eastAsia"/>
        </w:rPr>
        <w:t>Traffic policies can be used to control traffic on the overlay network. They are classified into ACL policies, intelligent traffic steering policies, QoS policies, and WAN optimization policies.</w:t>
      </w:r>
    </w:p>
    <w:p w14:paraId="53B05DB3" w14:textId="77777777" w:rsidR="000A4A2C" w:rsidRPr="00D967AC" w:rsidRDefault="000A4A2C" w:rsidP="000A4A2C">
      <w:pPr>
        <w:rPr>
          <w:rFonts w:ascii="Huawei Sans" w:hAnsi="Huawei Sans"/>
        </w:rPr>
      </w:pPr>
      <w:r w:rsidRPr="00D967AC">
        <w:rPr>
          <w:rFonts w:ascii="Huawei Sans" w:hAnsi="Huawei Sans" w:hint="eastAsia"/>
        </w:rPr>
        <w:t>In this lab, intelligent traffic steering and QoS policies are deployed.</w:t>
      </w:r>
    </w:p>
    <w:p w14:paraId="30078228" w14:textId="77777777" w:rsidR="000A4A2C" w:rsidRPr="00D967AC" w:rsidRDefault="000A4A2C" w:rsidP="000A4A2C">
      <w:pPr>
        <w:pStyle w:val="1e"/>
      </w:pPr>
      <w:r w:rsidRPr="00D967AC">
        <w:rPr>
          <w:rFonts w:hint="eastAsia"/>
        </w:rPr>
        <w:t># Deploy intelligent traffic steering policies to control traffic directions of the online training department and Course development department.</w:t>
      </w:r>
    </w:p>
    <w:p w14:paraId="2B19021D" w14:textId="77777777" w:rsidR="000A4A2C" w:rsidRPr="00D967AC" w:rsidRDefault="000A4A2C" w:rsidP="000A4A2C">
      <w:pPr>
        <w:pStyle w:val="1e"/>
      </w:pPr>
      <w:r w:rsidRPr="00D967AC">
        <w:rPr>
          <w:rFonts w:hint="eastAsia"/>
        </w:rPr>
        <w:lastRenderedPageBreak/>
        <w:t xml:space="preserve"># Choose </w:t>
      </w:r>
      <w:r w:rsidRPr="00D967AC">
        <w:rPr>
          <w:rFonts w:hint="eastAsia"/>
          <w:b/>
        </w:rPr>
        <w:t>Policy &gt; WAN Policy &gt; Traffic Policy</w:t>
      </w:r>
      <w:r w:rsidRPr="00D967AC">
        <w:rPr>
          <w:rFonts w:hint="eastAsia"/>
        </w:rPr>
        <w:t xml:space="preserve"> from the main menu. Click the </w:t>
      </w:r>
      <w:r w:rsidRPr="00D967AC">
        <w:rPr>
          <w:rFonts w:hint="eastAsia"/>
          <w:b/>
        </w:rPr>
        <w:t>Overlay</w:t>
      </w:r>
      <w:r w:rsidRPr="00D967AC">
        <w:rPr>
          <w:rFonts w:hint="eastAsia"/>
        </w:rPr>
        <w:t xml:space="preserve"> tab, select a VN, click the </w:t>
      </w:r>
      <w:r w:rsidRPr="00D967AC">
        <w:rPr>
          <w:rFonts w:hint="eastAsia"/>
          <w:b/>
        </w:rPr>
        <w:t>Intelligent Traffic Steering</w:t>
      </w:r>
      <w:r w:rsidRPr="00D967AC">
        <w:rPr>
          <w:rFonts w:hint="eastAsia"/>
        </w:rPr>
        <w:t xml:space="preserve"> tab, and create an intelligent traffic steering policy.</w:t>
      </w:r>
    </w:p>
    <w:p w14:paraId="7972D43E" w14:textId="77777777" w:rsidR="000A4A2C" w:rsidRPr="00D967AC" w:rsidRDefault="000A4A2C" w:rsidP="000A4A2C">
      <w:pPr>
        <w:pStyle w:val="ItemListText"/>
        <w:ind w:left="0"/>
        <w:jc w:val="right"/>
        <w:rPr>
          <w:rFonts w:ascii="Huawei Sans" w:hAnsi="Huawei Sans"/>
        </w:rPr>
      </w:pPr>
      <w:r w:rsidRPr="00D967AC">
        <w:rPr>
          <w:rFonts w:ascii="Huawei Sans" w:hAnsi="Huawei Sans"/>
          <w:noProof/>
        </w:rPr>
        <mc:AlternateContent>
          <mc:Choice Requires="wps">
            <w:drawing>
              <wp:anchor distT="0" distB="0" distL="114300" distR="114300" simplePos="0" relativeHeight="251844608" behindDoc="0" locked="0" layoutInCell="1" allowOverlap="1" wp14:anchorId="7B6BB545" wp14:editId="6E161C03">
                <wp:simplePos x="0" y="0"/>
                <wp:positionH relativeFrom="column">
                  <wp:posOffset>5614035</wp:posOffset>
                </wp:positionH>
                <wp:positionV relativeFrom="paragraph">
                  <wp:posOffset>1313180</wp:posOffset>
                </wp:positionV>
                <wp:extent cx="421419" cy="206734"/>
                <wp:effectExtent l="19050" t="19050" r="17145" b="22225"/>
                <wp:wrapNone/>
                <wp:docPr id="162" name="矩形 162"/>
                <wp:cNvGraphicFramePr/>
                <a:graphic xmlns:a="http://schemas.openxmlformats.org/drawingml/2006/main">
                  <a:graphicData uri="http://schemas.microsoft.com/office/word/2010/wordprocessingShape">
                    <wps:wsp>
                      <wps:cNvSpPr/>
                      <wps:spPr>
                        <a:xfrm>
                          <a:off x="0" y="0"/>
                          <a:ext cx="421419" cy="20673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F16CEF" id="矩形 162" o:spid="_x0000_s1026" style="position:absolute;left:0;text-align:left;margin-left:442.05pt;margin-top:103.4pt;width:33.2pt;height:16.3pt;z-index:25184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843584" behindDoc="0" locked="0" layoutInCell="1" allowOverlap="1" wp14:anchorId="613D9A58" wp14:editId="13571A88">
                <wp:simplePos x="0" y="0"/>
                <wp:positionH relativeFrom="column">
                  <wp:posOffset>1270635</wp:posOffset>
                </wp:positionH>
                <wp:positionV relativeFrom="paragraph">
                  <wp:posOffset>1122680</wp:posOffset>
                </wp:positionV>
                <wp:extent cx="715010" cy="182880"/>
                <wp:effectExtent l="19050" t="19050" r="27940" b="26670"/>
                <wp:wrapNone/>
                <wp:docPr id="160" name="矩形 160"/>
                <wp:cNvGraphicFramePr/>
                <a:graphic xmlns:a="http://schemas.openxmlformats.org/drawingml/2006/main">
                  <a:graphicData uri="http://schemas.microsoft.com/office/word/2010/wordprocessingShape">
                    <wps:wsp>
                      <wps:cNvSpPr/>
                      <wps:spPr>
                        <a:xfrm>
                          <a:off x="0" y="0"/>
                          <a:ext cx="715010" cy="18288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66D1B8" id="矩形 160" o:spid="_x0000_s1026" style="position:absolute;left:0;text-align:left;margin-left:100.05pt;margin-top:88.4pt;width:56.3pt;height:14.4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842560" behindDoc="0" locked="0" layoutInCell="1" allowOverlap="1" wp14:anchorId="0FA190DA" wp14:editId="443EAC93">
                <wp:simplePos x="0" y="0"/>
                <wp:positionH relativeFrom="column">
                  <wp:posOffset>889635</wp:posOffset>
                </wp:positionH>
                <wp:positionV relativeFrom="paragraph">
                  <wp:posOffset>941705</wp:posOffset>
                </wp:positionV>
                <wp:extent cx="747395" cy="158750"/>
                <wp:effectExtent l="19050" t="19050" r="14605" b="12700"/>
                <wp:wrapNone/>
                <wp:docPr id="158" name="矩形 158"/>
                <wp:cNvGraphicFramePr/>
                <a:graphic xmlns:a="http://schemas.openxmlformats.org/drawingml/2006/main">
                  <a:graphicData uri="http://schemas.microsoft.com/office/word/2010/wordprocessingShape">
                    <wps:wsp>
                      <wps:cNvSpPr/>
                      <wps:spPr>
                        <a:xfrm>
                          <a:off x="0" y="0"/>
                          <a:ext cx="747395" cy="1587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B3FD8B" id="矩形 158" o:spid="_x0000_s1026" style="position:absolute;left:0;text-align:left;margin-left:70.05pt;margin-top:74.15pt;width:58.85pt;height:12.5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841536" behindDoc="0" locked="0" layoutInCell="1" allowOverlap="1" wp14:anchorId="336F51C7" wp14:editId="50A118FB">
                <wp:simplePos x="0" y="0"/>
                <wp:positionH relativeFrom="column">
                  <wp:posOffset>670560</wp:posOffset>
                </wp:positionH>
                <wp:positionV relativeFrom="paragraph">
                  <wp:posOffset>713105</wp:posOffset>
                </wp:positionV>
                <wp:extent cx="397510" cy="174625"/>
                <wp:effectExtent l="19050" t="19050" r="21590" b="15875"/>
                <wp:wrapNone/>
                <wp:docPr id="157" name="矩形 157"/>
                <wp:cNvGraphicFramePr/>
                <a:graphic xmlns:a="http://schemas.openxmlformats.org/drawingml/2006/main">
                  <a:graphicData uri="http://schemas.microsoft.com/office/word/2010/wordprocessingShape">
                    <wps:wsp>
                      <wps:cNvSpPr/>
                      <wps:spPr>
                        <a:xfrm>
                          <a:off x="0" y="0"/>
                          <a:ext cx="397510" cy="17462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12B7B9" id="矩形 157" o:spid="_x0000_s1026" style="position:absolute;left:0;text-align:left;margin-left:52.8pt;margin-top:56.15pt;width:31.3pt;height:13.75pt;z-index:25184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840512" behindDoc="0" locked="0" layoutInCell="1" allowOverlap="1" wp14:anchorId="4F483F48" wp14:editId="21B08ECA">
                <wp:simplePos x="0" y="0"/>
                <wp:positionH relativeFrom="column">
                  <wp:posOffset>2566035</wp:posOffset>
                </wp:positionH>
                <wp:positionV relativeFrom="paragraph">
                  <wp:posOffset>474980</wp:posOffset>
                </wp:positionV>
                <wp:extent cx="461010" cy="174625"/>
                <wp:effectExtent l="19050" t="19050" r="15240" b="15875"/>
                <wp:wrapNone/>
                <wp:docPr id="155" name="矩形 155"/>
                <wp:cNvGraphicFramePr/>
                <a:graphic xmlns:a="http://schemas.openxmlformats.org/drawingml/2006/main">
                  <a:graphicData uri="http://schemas.microsoft.com/office/word/2010/wordprocessingShape">
                    <wps:wsp>
                      <wps:cNvSpPr/>
                      <wps:spPr>
                        <a:xfrm>
                          <a:off x="0" y="0"/>
                          <a:ext cx="461010" cy="17462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5F8136" id="矩形 155" o:spid="_x0000_s1026" style="position:absolute;left:0;text-align:left;margin-left:202.05pt;margin-top:37.4pt;width:36.3pt;height:13.75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839488" behindDoc="0" locked="0" layoutInCell="1" allowOverlap="1" wp14:anchorId="0D62A8DD" wp14:editId="1CF4D2B8">
                <wp:simplePos x="0" y="0"/>
                <wp:positionH relativeFrom="column">
                  <wp:posOffset>2499360</wp:posOffset>
                </wp:positionH>
                <wp:positionV relativeFrom="paragraph">
                  <wp:posOffset>74930</wp:posOffset>
                </wp:positionV>
                <wp:extent cx="270510" cy="182880"/>
                <wp:effectExtent l="19050" t="19050" r="15240" b="26670"/>
                <wp:wrapNone/>
                <wp:docPr id="154" name="矩形 154"/>
                <wp:cNvGraphicFramePr/>
                <a:graphic xmlns:a="http://schemas.openxmlformats.org/drawingml/2006/main">
                  <a:graphicData uri="http://schemas.microsoft.com/office/word/2010/wordprocessingShape">
                    <wps:wsp>
                      <wps:cNvSpPr/>
                      <wps:spPr>
                        <a:xfrm>
                          <a:off x="0" y="0"/>
                          <a:ext cx="270510" cy="18288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298CCA" id="矩形 154" o:spid="_x0000_s1026" style="position:absolute;left:0;text-align:left;margin-left:196.8pt;margin-top:5.9pt;width:21.3pt;height:14.4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" filled="f" strokecolor="#c7000b" strokeweight="2.25pt"/>
            </w:pict>
          </mc:Fallback>
        </mc:AlternateContent>
      </w:r>
      <w:r w:rsidRPr="00D967AC">
        <w:rPr>
          <w:rFonts w:ascii="Huawei Sans" w:hAnsi="Huawei Sans"/>
          <w:noProof/>
        </w:rPr>
        <w:drawing>
          <wp:inline distT="0" distB="0" distL="0" distR="0" wp14:anchorId="7744ABAA" wp14:editId="207A9C42">
            <wp:extent cx="5542543" cy="1809750"/>
            <wp:effectExtent l="19050" t="19050" r="20320" b="1905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553264" cy="1813250"/>
                    </a:xfrm>
                    <a:prstGeom prst="rect">
                      <a:avLst/>
                    </a:prstGeom>
                    <a:noFill/>
                    <a:ln w="12700">
                      <a:solidFill>
                        <a:schemeClr val="bg1">
                          <a:lumMod val="85000"/>
                        </a:schemeClr>
                      </a:solidFill>
                    </a:ln>
                  </pic:spPr>
                </pic:pic>
              </a:graphicData>
            </a:graphic>
          </wp:inline>
        </w:drawing>
      </w:r>
    </w:p>
    <w:p w14:paraId="45455A31" w14:textId="77777777" w:rsidR="000A4A2C" w:rsidRPr="00D967AC" w:rsidRDefault="000A4A2C" w:rsidP="000A4A2C">
      <w:pPr>
        <w:rPr>
          <w:rFonts w:ascii="Huawei Sans" w:hAnsi="Huawei Sans"/>
        </w:rPr>
      </w:pPr>
    </w:p>
    <w:p w14:paraId="10A1D375" w14:textId="77777777" w:rsidR="000A4A2C" w:rsidRPr="00D967AC" w:rsidRDefault="000A4A2C" w:rsidP="000A4A2C">
      <w:pPr>
        <w:pStyle w:val="1e"/>
      </w:pPr>
      <w:r w:rsidRPr="00D967AC">
        <w:rPr>
          <w:rFonts w:hint="eastAsia"/>
        </w:rPr>
        <w:t>The intelligent traffic steering policy is planned as follows.</w:t>
      </w:r>
    </w:p>
    <w:tbl>
      <w:tblPr>
        <w:tblStyle w:val="Table"/>
        <w:tblW w:w="7938" w:type="dxa"/>
        <w:tblInd w:w="1147" w:type="dxa"/>
        <w:tblLook w:val="04A0" w:firstRow="1" w:lastRow="0" w:firstColumn="1" w:lastColumn="0" w:noHBand="0" w:noVBand="1"/>
      </w:tblPr>
      <w:tblGrid>
        <w:gridCol w:w="1752"/>
        <w:gridCol w:w="2281"/>
        <w:gridCol w:w="2282"/>
        <w:gridCol w:w="1623"/>
      </w:tblGrid>
      <w:tr w:rsidR="000A4A2C" w:rsidRPr="00D967AC" w14:paraId="6D97B00A" w14:textId="77777777" w:rsidTr="000A4A2C">
        <w:trPr>
          <w:cnfStyle w:val="100000000000" w:firstRow="1" w:lastRow="0" w:firstColumn="0" w:lastColumn="0" w:oddVBand="0" w:evenVBand="0" w:oddHBand="0" w:evenHBand="0" w:firstRowFirstColumn="0" w:firstRowLastColumn="0" w:lastRowFirstColumn="0" w:lastRowLastColumn="0"/>
          <w:cantSplit w:val="0"/>
          <w:tblHeader/>
        </w:trPr>
        <w:tc>
          <w:tcPr>
            <w:tcW w:w="1752" w:type="dxa"/>
            <w:tcBorders>
              <w:top w:val="single" w:sz="18" w:space="0" w:color="auto"/>
              <w:left w:val="single" w:sz="18" w:space="0" w:color="auto"/>
            </w:tcBorders>
          </w:tcPr>
          <w:p w14:paraId="2B39F830"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b/>
                <w:bCs w:val="0"/>
              </w:rPr>
              <w:t>VN</w:t>
            </w:r>
          </w:p>
        </w:tc>
        <w:tc>
          <w:tcPr>
            <w:tcW w:w="2281" w:type="dxa"/>
            <w:tcBorders>
              <w:top w:val="single" w:sz="18" w:space="0" w:color="auto"/>
            </w:tcBorders>
          </w:tcPr>
          <w:p w14:paraId="69F30441"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Policy Name</w:t>
            </w:r>
          </w:p>
        </w:tc>
        <w:tc>
          <w:tcPr>
            <w:tcW w:w="2282" w:type="dxa"/>
            <w:tcBorders>
              <w:top w:val="single" w:sz="18" w:space="0" w:color="auto"/>
            </w:tcBorders>
          </w:tcPr>
          <w:p w14:paraId="2AF72202"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Traffic Classifier</w:t>
            </w:r>
          </w:p>
        </w:tc>
        <w:tc>
          <w:tcPr>
            <w:tcW w:w="1623" w:type="dxa"/>
            <w:tcBorders>
              <w:top w:val="single" w:sz="18" w:space="0" w:color="auto"/>
              <w:right w:val="single" w:sz="18" w:space="0" w:color="auto"/>
            </w:tcBorders>
          </w:tcPr>
          <w:p w14:paraId="65E06BE2"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Policy Priority</w:t>
            </w:r>
          </w:p>
        </w:tc>
      </w:tr>
      <w:tr w:rsidR="000A4A2C" w:rsidRPr="00D967AC" w14:paraId="1DC0D5D1" w14:textId="77777777" w:rsidTr="000A4A2C">
        <w:trPr>
          <w:cantSplit w:val="0"/>
        </w:trPr>
        <w:tc>
          <w:tcPr>
            <w:tcW w:w="1752" w:type="dxa"/>
            <w:tcBorders>
              <w:left w:val="single" w:sz="18" w:space="0" w:color="auto"/>
            </w:tcBorders>
          </w:tcPr>
          <w:p w14:paraId="6F4961E5" w14:textId="77777777" w:rsidR="000A4A2C" w:rsidRPr="00D967AC" w:rsidRDefault="000A4A2C" w:rsidP="000A4A2C">
            <w:pPr>
              <w:pStyle w:val="TableText"/>
            </w:pPr>
            <w:r w:rsidRPr="00D967AC">
              <w:rPr>
                <w:rFonts w:hint="eastAsia"/>
              </w:rPr>
              <w:t>Online Training</w:t>
            </w:r>
          </w:p>
        </w:tc>
        <w:tc>
          <w:tcPr>
            <w:tcW w:w="2281" w:type="dxa"/>
          </w:tcPr>
          <w:p w14:paraId="6D3D8E8B" w14:textId="77777777" w:rsidR="000A4A2C" w:rsidRPr="00D967AC" w:rsidRDefault="000A4A2C" w:rsidP="000A4A2C">
            <w:pPr>
              <w:pStyle w:val="TableText"/>
            </w:pPr>
            <w:r w:rsidRPr="00D967AC">
              <w:rPr>
                <w:rFonts w:hint="eastAsia"/>
              </w:rPr>
              <w:t>Online_Training</w:t>
            </w:r>
          </w:p>
        </w:tc>
        <w:tc>
          <w:tcPr>
            <w:tcW w:w="2282" w:type="dxa"/>
          </w:tcPr>
          <w:p w14:paraId="6D924A2D" w14:textId="77777777" w:rsidR="000A4A2C" w:rsidRPr="00D967AC" w:rsidRDefault="000A4A2C" w:rsidP="000A4A2C">
            <w:pPr>
              <w:pStyle w:val="TableText"/>
            </w:pPr>
            <w:r w:rsidRPr="00D967AC">
              <w:rPr>
                <w:rFonts w:hint="eastAsia"/>
              </w:rPr>
              <w:t>Online_Course</w:t>
            </w:r>
          </w:p>
        </w:tc>
        <w:tc>
          <w:tcPr>
            <w:tcW w:w="1623" w:type="dxa"/>
            <w:tcBorders>
              <w:right w:val="single" w:sz="18" w:space="0" w:color="auto"/>
            </w:tcBorders>
          </w:tcPr>
          <w:p w14:paraId="20349EE7" w14:textId="77777777" w:rsidR="000A4A2C" w:rsidRPr="00D967AC" w:rsidRDefault="000A4A2C" w:rsidP="000A4A2C">
            <w:pPr>
              <w:pStyle w:val="TableText"/>
            </w:pPr>
            <w:r w:rsidRPr="00D967AC">
              <w:rPr>
                <w:rFonts w:hint="eastAsia"/>
              </w:rPr>
              <w:t>10</w:t>
            </w:r>
          </w:p>
        </w:tc>
      </w:tr>
      <w:tr w:rsidR="000A4A2C" w:rsidRPr="00D967AC" w14:paraId="0D480587" w14:textId="77777777" w:rsidTr="000A4A2C">
        <w:trPr>
          <w:cantSplit w:val="0"/>
        </w:trPr>
        <w:tc>
          <w:tcPr>
            <w:tcW w:w="1752" w:type="dxa"/>
            <w:tcBorders>
              <w:left w:val="single" w:sz="18" w:space="0" w:color="auto"/>
              <w:bottom w:val="single" w:sz="18" w:space="0" w:color="auto"/>
            </w:tcBorders>
          </w:tcPr>
          <w:p w14:paraId="09D77ADC" w14:textId="77777777" w:rsidR="000A4A2C" w:rsidRPr="00D967AC" w:rsidRDefault="000A4A2C" w:rsidP="000A4A2C">
            <w:pPr>
              <w:pStyle w:val="TableText"/>
            </w:pPr>
            <w:r w:rsidRPr="00D967AC">
              <w:rPr>
                <w:rFonts w:hint="eastAsia"/>
              </w:rPr>
              <w:t>Course Development</w:t>
            </w:r>
          </w:p>
        </w:tc>
        <w:tc>
          <w:tcPr>
            <w:tcW w:w="2281" w:type="dxa"/>
            <w:tcBorders>
              <w:bottom w:val="single" w:sz="18" w:space="0" w:color="auto"/>
            </w:tcBorders>
          </w:tcPr>
          <w:p w14:paraId="2A910BC9" w14:textId="77777777" w:rsidR="000A4A2C" w:rsidRPr="00D967AC" w:rsidRDefault="000A4A2C" w:rsidP="000A4A2C">
            <w:pPr>
              <w:pStyle w:val="TableText"/>
            </w:pPr>
            <w:r w:rsidRPr="00D967AC">
              <w:rPr>
                <w:rFonts w:hint="eastAsia"/>
              </w:rPr>
              <w:t>Course_Development</w:t>
            </w:r>
          </w:p>
        </w:tc>
        <w:tc>
          <w:tcPr>
            <w:tcW w:w="2282" w:type="dxa"/>
            <w:tcBorders>
              <w:bottom w:val="single" w:sz="18" w:space="0" w:color="auto"/>
            </w:tcBorders>
          </w:tcPr>
          <w:p w14:paraId="197DEAE6" w14:textId="77777777" w:rsidR="000A4A2C" w:rsidRPr="00D967AC" w:rsidRDefault="000A4A2C" w:rsidP="000A4A2C">
            <w:pPr>
              <w:pStyle w:val="TableText"/>
            </w:pPr>
            <w:r w:rsidRPr="00D967AC">
              <w:rPr>
                <w:rFonts w:hint="eastAsia"/>
              </w:rPr>
              <w:t>Course_Development</w:t>
            </w:r>
          </w:p>
        </w:tc>
        <w:tc>
          <w:tcPr>
            <w:tcW w:w="1623" w:type="dxa"/>
            <w:tcBorders>
              <w:bottom w:val="single" w:sz="18" w:space="0" w:color="auto"/>
              <w:right w:val="single" w:sz="18" w:space="0" w:color="auto"/>
            </w:tcBorders>
          </w:tcPr>
          <w:p w14:paraId="0EA93AF8" w14:textId="77777777" w:rsidR="000A4A2C" w:rsidRPr="00D967AC" w:rsidRDefault="000A4A2C" w:rsidP="000A4A2C">
            <w:pPr>
              <w:pStyle w:val="TableText"/>
            </w:pPr>
            <w:r w:rsidRPr="00D967AC">
              <w:rPr>
                <w:rFonts w:hint="eastAsia"/>
              </w:rPr>
              <w:t>10</w:t>
            </w:r>
          </w:p>
        </w:tc>
      </w:tr>
    </w:tbl>
    <w:p w14:paraId="1F08BFD2" w14:textId="77777777" w:rsidR="000A4A2C" w:rsidRPr="00D967AC" w:rsidRDefault="000A4A2C" w:rsidP="000A4A2C">
      <w:pPr>
        <w:rPr>
          <w:rFonts w:ascii="Huawei Sans" w:hAnsi="Huawei Sans"/>
        </w:rPr>
      </w:pPr>
    </w:p>
    <w:tbl>
      <w:tblPr>
        <w:tblStyle w:val="Table"/>
        <w:tblW w:w="7938" w:type="dxa"/>
        <w:tblInd w:w="1147" w:type="dxa"/>
        <w:tblLayout w:type="fixed"/>
        <w:tblLook w:val="04A0" w:firstRow="1" w:lastRow="0" w:firstColumn="1" w:lastColumn="0" w:noHBand="0" w:noVBand="1"/>
      </w:tblPr>
      <w:tblGrid>
        <w:gridCol w:w="2298"/>
        <w:gridCol w:w="1582"/>
        <w:gridCol w:w="2108"/>
        <w:gridCol w:w="1950"/>
      </w:tblGrid>
      <w:tr w:rsidR="000A4A2C" w:rsidRPr="00D967AC" w14:paraId="1819FAD6" w14:textId="77777777" w:rsidTr="000A4A2C">
        <w:trPr>
          <w:cnfStyle w:val="100000000000" w:firstRow="1" w:lastRow="0" w:firstColumn="0" w:lastColumn="0" w:oddVBand="0" w:evenVBand="0" w:oddHBand="0" w:evenHBand="0" w:firstRowFirstColumn="0" w:firstRowLastColumn="0" w:lastRowFirstColumn="0" w:lastRowLastColumn="0"/>
          <w:cantSplit w:val="0"/>
          <w:tblHeader/>
        </w:trPr>
        <w:tc>
          <w:tcPr>
            <w:tcW w:w="2298" w:type="dxa"/>
            <w:tcBorders>
              <w:top w:val="single" w:sz="18" w:space="0" w:color="auto"/>
              <w:left w:val="single" w:sz="18" w:space="0" w:color="auto"/>
            </w:tcBorders>
            <w:vAlign w:val="center"/>
          </w:tcPr>
          <w:p w14:paraId="2DB3A279"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Policy Name</w:t>
            </w:r>
          </w:p>
        </w:tc>
        <w:tc>
          <w:tcPr>
            <w:tcW w:w="1582" w:type="dxa"/>
            <w:tcBorders>
              <w:top w:val="single" w:sz="18" w:space="0" w:color="auto"/>
            </w:tcBorders>
            <w:vAlign w:val="center"/>
          </w:tcPr>
          <w:p w14:paraId="5F6CC4DC"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Switchover Condition</w:t>
            </w:r>
          </w:p>
        </w:tc>
        <w:tc>
          <w:tcPr>
            <w:tcW w:w="2108" w:type="dxa"/>
            <w:tcBorders>
              <w:top w:val="single" w:sz="18" w:space="0" w:color="auto"/>
            </w:tcBorders>
            <w:vAlign w:val="center"/>
          </w:tcPr>
          <w:p w14:paraId="6AC92202"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Primary Transport Network</w:t>
            </w:r>
          </w:p>
        </w:tc>
        <w:tc>
          <w:tcPr>
            <w:tcW w:w="1950" w:type="dxa"/>
            <w:tcBorders>
              <w:top w:val="single" w:sz="18" w:space="0" w:color="auto"/>
              <w:right w:val="single" w:sz="18" w:space="0" w:color="auto"/>
            </w:tcBorders>
            <w:vAlign w:val="center"/>
          </w:tcPr>
          <w:p w14:paraId="412A8AC2"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Transport Network Priority</w:t>
            </w:r>
          </w:p>
        </w:tc>
      </w:tr>
      <w:tr w:rsidR="000A4A2C" w:rsidRPr="00D967AC" w14:paraId="1430BE52" w14:textId="77777777" w:rsidTr="000A4A2C">
        <w:trPr>
          <w:cantSplit w:val="0"/>
        </w:trPr>
        <w:tc>
          <w:tcPr>
            <w:tcW w:w="2298" w:type="dxa"/>
            <w:vMerge w:val="restart"/>
            <w:tcBorders>
              <w:left w:val="single" w:sz="18" w:space="0" w:color="auto"/>
            </w:tcBorders>
          </w:tcPr>
          <w:p w14:paraId="37B8ACB9" w14:textId="77777777" w:rsidR="000A4A2C" w:rsidRPr="00D967AC" w:rsidRDefault="000A4A2C" w:rsidP="000A4A2C">
            <w:pPr>
              <w:pStyle w:val="TableText"/>
            </w:pPr>
            <w:r w:rsidRPr="00D967AC">
              <w:rPr>
                <w:rFonts w:hint="eastAsia"/>
              </w:rPr>
              <w:t>Online_Training</w:t>
            </w:r>
          </w:p>
        </w:tc>
        <w:tc>
          <w:tcPr>
            <w:tcW w:w="1582" w:type="dxa"/>
            <w:vMerge w:val="restart"/>
          </w:tcPr>
          <w:p w14:paraId="42C70BE6" w14:textId="77777777" w:rsidR="000A4A2C" w:rsidRPr="00D967AC" w:rsidRDefault="000A4A2C" w:rsidP="000A4A2C">
            <w:pPr>
              <w:pStyle w:val="TableText"/>
            </w:pPr>
            <w:r w:rsidRPr="00D967AC">
              <w:rPr>
                <w:rFonts w:hint="eastAsia"/>
              </w:rPr>
              <w:t>Real-time video</w:t>
            </w:r>
          </w:p>
        </w:tc>
        <w:tc>
          <w:tcPr>
            <w:tcW w:w="2108" w:type="dxa"/>
          </w:tcPr>
          <w:p w14:paraId="69205676" w14:textId="77777777" w:rsidR="000A4A2C" w:rsidRPr="00D967AC" w:rsidRDefault="000A4A2C" w:rsidP="000A4A2C">
            <w:pPr>
              <w:pStyle w:val="TableText"/>
            </w:pPr>
            <w:r w:rsidRPr="00D967AC">
              <w:t>MPLS</w:t>
            </w:r>
          </w:p>
        </w:tc>
        <w:tc>
          <w:tcPr>
            <w:tcW w:w="1950" w:type="dxa"/>
            <w:tcBorders>
              <w:right w:val="single" w:sz="18" w:space="0" w:color="auto"/>
            </w:tcBorders>
          </w:tcPr>
          <w:p w14:paraId="18A1D9E4" w14:textId="77777777" w:rsidR="000A4A2C" w:rsidRPr="00D967AC" w:rsidRDefault="000A4A2C" w:rsidP="000A4A2C">
            <w:pPr>
              <w:pStyle w:val="TableText"/>
            </w:pPr>
            <w:r w:rsidRPr="00D967AC">
              <w:t>1</w:t>
            </w:r>
          </w:p>
        </w:tc>
      </w:tr>
      <w:tr w:rsidR="000A4A2C" w:rsidRPr="00D967AC" w14:paraId="11DBA777" w14:textId="77777777" w:rsidTr="000A4A2C">
        <w:trPr>
          <w:cantSplit w:val="0"/>
        </w:trPr>
        <w:tc>
          <w:tcPr>
            <w:tcW w:w="2298" w:type="dxa"/>
            <w:vMerge/>
            <w:tcBorders>
              <w:left w:val="single" w:sz="18" w:space="0" w:color="auto"/>
            </w:tcBorders>
          </w:tcPr>
          <w:p w14:paraId="2D021600" w14:textId="77777777" w:rsidR="000A4A2C" w:rsidRPr="00D967AC" w:rsidRDefault="000A4A2C" w:rsidP="000A4A2C">
            <w:pPr>
              <w:pStyle w:val="TableText"/>
            </w:pPr>
          </w:p>
        </w:tc>
        <w:tc>
          <w:tcPr>
            <w:tcW w:w="1582" w:type="dxa"/>
            <w:vMerge/>
          </w:tcPr>
          <w:p w14:paraId="4412B90B" w14:textId="77777777" w:rsidR="000A4A2C" w:rsidRPr="00D967AC" w:rsidRDefault="000A4A2C" w:rsidP="000A4A2C">
            <w:pPr>
              <w:pStyle w:val="TableText"/>
            </w:pPr>
          </w:p>
        </w:tc>
        <w:tc>
          <w:tcPr>
            <w:tcW w:w="2108" w:type="dxa"/>
          </w:tcPr>
          <w:p w14:paraId="1D51B9EF" w14:textId="77777777" w:rsidR="000A4A2C" w:rsidRPr="00D967AC" w:rsidRDefault="000A4A2C" w:rsidP="000A4A2C">
            <w:pPr>
              <w:pStyle w:val="TableText"/>
            </w:pPr>
            <w:r w:rsidRPr="00D967AC">
              <w:t>Internet</w:t>
            </w:r>
          </w:p>
        </w:tc>
        <w:tc>
          <w:tcPr>
            <w:tcW w:w="1950" w:type="dxa"/>
            <w:tcBorders>
              <w:right w:val="single" w:sz="18" w:space="0" w:color="auto"/>
            </w:tcBorders>
          </w:tcPr>
          <w:p w14:paraId="6356BE9E" w14:textId="77777777" w:rsidR="000A4A2C" w:rsidRPr="00D967AC" w:rsidRDefault="000A4A2C" w:rsidP="000A4A2C">
            <w:pPr>
              <w:pStyle w:val="TableText"/>
            </w:pPr>
            <w:r w:rsidRPr="00D967AC">
              <w:t>2</w:t>
            </w:r>
          </w:p>
        </w:tc>
      </w:tr>
      <w:tr w:rsidR="000A4A2C" w:rsidRPr="00D967AC" w14:paraId="199BFBCF" w14:textId="77777777" w:rsidTr="000A4A2C">
        <w:trPr>
          <w:cantSplit w:val="0"/>
        </w:trPr>
        <w:tc>
          <w:tcPr>
            <w:tcW w:w="2298" w:type="dxa"/>
            <w:vMerge w:val="restart"/>
            <w:tcBorders>
              <w:left w:val="single" w:sz="18" w:space="0" w:color="auto"/>
            </w:tcBorders>
          </w:tcPr>
          <w:p w14:paraId="32B44192" w14:textId="77777777" w:rsidR="000A4A2C" w:rsidRPr="00D967AC" w:rsidRDefault="000A4A2C" w:rsidP="000A4A2C">
            <w:pPr>
              <w:pStyle w:val="TableText"/>
            </w:pPr>
            <w:r w:rsidRPr="00D967AC">
              <w:rPr>
                <w:rFonts w:hint="eastAsia"/>
              </w:rPr>
              <w:t>Course_Development</w:t>
            </w:r>
          </w:p>
        </w:tc>
        <w:tc>
          <w:tcPr>
            <w:tcW w:w="1582" w:type="dxa"/>
            <w:vMerge w:val="restart"/>
          </w:tcPr>
          <w:p w14:paraId="48444080" w14:textId="77777777" w:rsidR="000A4A2C" w:rsidRPr="00D967AC" w:rsidRDefault="000A4A2C" w:rsidP="000A4A2C">
            <w:pPr>
              <w:pStyle w:val="TableText"/>
            </w:pPr>
            <w:r w:rsidRPr="00D967AC">
              <w:rPr>
                <w:rFonts w:hint="eastAsia"/>
              </w:rPr>
              <w:t>Bulk data</w:t>
            </w:r>
          </w:p>
        </w:tc>
        <w:tc>
          <w:tcPr>
            <w:tcW w:w="2108" w:type="dxa"/>
          </w:tcPr>
          <w:p w14:paraId="7D6B4CC2" w14:textId="77777777" w:rsidR="000A4A2C" w:rsidRPr="00D967AC" w:rsidRDefault="000A4A2C" w:rsidP="000A4A2C">
            <w:pPr>
              <w:pStyle w:val="TableText"/>
            </w:pPr>
            <w:r w:rsidRPr="00D967AC">
              <w:t>Internet</w:t>
            </w:r>
          </w:p>
        </w:tc>
        <w:tc>
          <w:tcPr>
            <w:tcW w:w="1950" w:type="dxa"/>
            <w:tcBorders>
              <w:right w:val="single" w:sz="18" w:space="0" w:color="auto"/>
            </w:tcBorders>
          </w:tcPr>
          <w:p w14:paraId="186C9BA6" w14:textId="77777777" w:rsidR="000A4A2C" w:rsidRPr="00D967AC" w:rsidRDefault="000A4A2C" w:rsidP="000A4A2C">
            <w:pPr>
              <w:pStyle w:val="TableText"/>
            </w:pPr>
            <w:r w:rsidRPr="00D967AC">
              <w:t>1</w:t>
            </w:r>
          </w:p>
        </w:tc>
      </w:tr>
      <w:tr w:rsidR="000A4A2C" w:rsidRPr="00D967AC" w14:paraId="6E9329EA" w14:textId="77777777" w:rsidTr="000A4A2C">
        <w:trPr>
          <w:cantSplit w:val="0"/>
        </w:trPr>
        <w:tc>
          <w:tcPr>
            <w:tcW w:w="2298" w:type="dxa"/>
            <w:vMerge/>
            <w:tcBorders>
              <w:left w:val="single" w:sz="18" w:space="0" w:color="auto"/>
              <w:bottom w:val="single" w:sz="18" w:space="0" w:color="auto"/>
            </w:tcBorders>
          </w:tcPr>
          <w:p w14:paraId="1017F923" w14:textId="77777777" w:rsidR="000A4A2C" w:rsidRPr="00D967AC" w:rsidRDefault="000A4A2C" w:rsidP="000A4A2C">
            <w:pPr>
              <w:pStyle w:val="TableText"/>
            </w:pPr>
          </w:p>
        </w:tc>
        <w:tc>
          <w:tcPr>
            <w:tcW w:w="1582" w:type="dxa"/>
            <w:vMerge/>
            <w:tcBorders>
              <w:bottom w:val="single" w:sz="18" w:space="0" w:color="auto"/>
            </w:tcBorders>
          </w:tcPr>
          <w:p w14:paraId="02BD6B64" w14:textId="77777777" w:rsidR="000A4A2C" w:rsidRPr="00D967AC" w:rsidRDefault="000A4A2C" w:rsidP="000A4A2C">
            <w:pPr>
              <w:pStyle w:val="TableText"/>
            </w:pPr>
          </w:p>
        </w:tc>
        <w:tc>
          <w:tcPr>
            <w:tcW w:w="2108" w:type="dxa"/>
            <w:tcBorders>
              <w:bottom w:val="single" w:sz="18" w:space="0" w:color="auto"/>
            </w:tcBorders>
          </w:tcPr>
          <w:p w14:paraId="37CD8D3B" w14:textId="77777777" w:rsidR="000A4A2C" w:rsidRPr="00D967AC" w:rsidRDefault="000A4A2C" w:rsidP="000A4A2C">
            <w:pPr>
              <w:pStyle w:val="TableText"/>
            </w:pPr>
            <w:r w:rsidRPr="00D967AC">
              <w:t>MPLS</w:t>
            </w:r>
          </w:p>
        </w:tc>
        <w:tc>
          <w:tcPr>
            <w:tcW w:w="1950" w:type="dxa"/>
            <w:tcBorders>
              <w:bottom w:val="single" w:sz="18" w:space="0" w:color="auto"/>
              <w:right w:val="single" w:sz="18" w:space="0" w:color="auto"/>
            </w:tcBorders>
          </w:tcPr>
          <w:p w14:paraId="63AFE939" w14:textId="77777777" w:rsidR="000A4A2C" w:rsidRPr="00D967AC" w:rsidRDefault="000A4A2C" w:rsidP="000A4A2C">
            <w:pPr>
              <w:pStyle w:val="TableText"/>
            </w:pPr>
            <w:r w:rsidRPr="00D967AC">
              <w:t>2</w:t>
            </w:r>
          </w:p>
        </w:tc>
      </w:tr>
    </w:tbl>
    <w:p w14:paraId="1EBBD9AA" w14:textId="77777777" w:rsidR="000A4A2C" w:rsidRPr="00D967AC" w:rsidRDefault="000A4A2C" w:rsidP="000A4A2C">
      <w:pPr>
        <w:rPr>
          <w:rFonts w:ascii="Huawei Sans" w:hAnsi="Huawei Sans"/>
        </w:rPr>
      </w:pPr>
    </w:p>
    <w:p w14:paraId="279A18B7" w14:textId="77777777" w:rsidR="000A4A2C" w:rsidRPr="00D967AC" w:rsidRDefault="000A4A2C" w:rsidP="000A4A2C">
      <w:pPr>
        <w:pStyle w:val="1e"/>
      </w:pPr>
      <w:r w:rsidRPr="00D967AC">
        <w:rPr>
          <w:rFonts w:hint="eastAsia"/>
        </w:rPr>
        <w:t xml:space="preserve">Configure an intelligent traffic steering policy as planned and click </w:t>
      </w:r>
      <w:r w:rsidRPr="00D967AC">
        <w:rPr>
          <w:rFonts w:hint="eastAsia"/>
          <w:b/>
        </w:rPr>
        <w:t>OK</w:t>
      </w:r>
      <w:r w:rsidRPr="00D967AC">
        <w:rPr>
          <w:rFonts w:hint="eastAsia"/>
        </w:rPr>
        <w:t>.</w:t>
      </w:r>
    </w:p>
    <w:p w14:paraId="5DB2E2AB" w14:textId="77777777" w:rsidR="000A4A2C" w:rsidRPr="00D967AC" w:rsidRDefault="000A4A2C" w:rsidP="000A4A2C">
      <w:pPr>
        <w:pStyle w:val="ItemListText"/>
        <w:ind w:left="0"/>
        <w:jc w:val="right"/>
        <w:rPr>
          <w:rFonts w:ascii="Huawei Sans" w:hAnsi="Huawei Sans"/>
        </w:rPr>
      </w:pPr>
      <w:r w:rsidRPr="00D967AC">
        <w:rPr>
          <w:rFonts w:ascii="Huawei Sans" w:hAnsi="Huawei Sans"/>
          <w:noProof/>
        </w:rPr>
        <w:lastRenderedPageBreak/>
        <mc:AlternateContent>
          <mc:Choice Requires="wps">
            <w:drawing>
              <wp:anchor distT="0" distB="0" distL="114300" distR="114300" simplePos="0" relativeHeight="251849728" behindDoc="0" locked="0" layoutInCell="1" allowOverlap="1" wp14:anchorId="1AC9616D" wp14:editId="3AAB5715">
                <wp:simplePos x="0" y="0"/>
                <wp:positionH relativeFrom="column">
                  <wp:posOffset>2394585</wp:posOffset>
                </wp:positionH>
                <wp:positionV relativeFrom="paragraph">
                  <wp:posOffset>2310765</wp:posOffset>
                </wp:positionV>
                <wp:extent cx="2663687" cy="429370"/>
                <wp:effectExtent l="19050" t="19050" r="22860" b="27940"/>
                <wp:wrapNone/>
                <wp:docPr id="169" name="矩形 169"/>
                <wp:cNvGraphicFramePr/>
                <a:graphic xmlns:a="http://schemas.openxmlformats.org/drawingml/2006/main">
                  <a:graphicData uri="http://schemas.microsoft.com/office/word/2010/wordprocessingShape">
                    <wps:wsp>
                      <wps:cNvSpPr/>
                      <wps:spPr>
                        <a:xfrm>
                          <a:off x="0" y="0"/>
                          <a:ext cx="2663687" cy="42937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372B89" id="矩形 169" o:spid="_x0000_s1026" style="position:absolute;left:0;text-align:left;margin-left:188.55pt;margin-top:181.95pt;width:209.75pt;height:33.8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848704" behindDoc="0" locked="0" layoutInCell="1" allowOverlap="1" wp14:anchorId="5A389B37" wp14:editId="48A77DF9">
                <wp:simplePos x="0" y="0"/>
                <wp:positionH relativeFrom="column">
                  <wp:posOffset>5652135</wp:posOffset>
                </wp:positionH>
                <wp:positionV relativeFrom="paragraph">
                  <wp:posOffset>2044065</wp:posOffset>
                </wp:positionV>
                <wp:extent cx="349250" cy="198755"/>
                <wp:effectExtent l="19050" t="19050" r="12700" b="10795"/>
                <wp:wrapNone/>
                <wp:docPr id="168" name="矩形 168"/>
                <wp:cNvGraphicFramePr/>
                <a:graphic xmlns:a="http://schemas.openxmlformats.org/drawingml/2006/main">
                  <a:graphicData uri="http://schemas.microsoft.com/office/word/2010/wordprocessingShape">
                    <wps:wsp>
                      <wps:cNvSpPr/>
                      <wps:spPr>
                        <a:xfrm>
                          <a:off x="0" y="0"/>
                          <a:ext cx="349250" cy="19875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E26B7D" id="矩形 168" o:spid="_x0000_s1026" style="position:absolute;left:0;text-align:left;margin-left:445.05pt;margin-top:160.95pt;width:27.5pt;height:15.65pt;z-index:25184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847680" behindDoc="0" locked="0" layoutInCell="1" allowOverlap="1" wp14:anchorId="5C988FFF" wp14:editId="63D921F8">
                <wp:simplePos x="0" y="0"/>
                <wp:positionH relativeFrom="column">
                  <wp:posOffset>3928110</wp:posOffset>
                </wp:positionH>
                <wp:positionV relativeFrom="paragraph">
                  <wp:posOffset>748665</wp:posOffset>
                </wp:positionV>
                <wp:extent cx="445135" cy="190500"/>
                <wp:effectExtent l="19050" t="19050" r="12065" b="19050"/>
                <wp:wrapNone/>
                <wp:docPr id="167" name="矩形 167"/>
                <wp:cNvGraphicFramePr/>
                <a:graphic xmlns:a="http://schemas.openxmlformats.org/drawingml/2006/main">
                  <a:graphicData uri="http://schemas.microsoft.com/office/word/2010/wordprocessingShape">
                    <wps:wsp>
                      <wps:cNvSpPr/>
                      <wps:spPr>
                        <a:xfrm>
                          <a:off x="0" y="0"/>
                          <a:ext cx="445135" cy="1905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732C15" id="矩形 167" o:spid="_x0000_s1026" style="position:absolute;left:0;text-align:left;margin-left:309.3pt;margin-top:58.95pt;width:35.05pt;height:15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846656" behindDoc="0" locked="0" layoutInCell="1" allowOverlap="1" wp14:anchorId="1BF91C5C" wp14:editId="3EC1B32A">
                <wp:simplePos x="0" y="0"/>
                <wp:positionH relativeFrom="column">
                  <wp:posOffset>2442210</wp:posOffset>
                </wp:positionH>
                <wp:positionV relativeFrom="paragraph">
                  <wp:posOffset>310515</wp:posOffset>
                </wp:positionV>
                <wp:extent cx="612140" cy="158750"/>
                <wp:effectExtent l="19050" t="19050" r="16510" b="12700"/>
                <wp:wrapNone/>
                <wp:docPr id="165" name="矩形 165"/>
                <wp:cNvGraphicFramePr/>
                <a:graphic xmlns:a="http://schemas.openxmlformats.org/drawingml/2006/main">
                  <a:graphicData uri="http://schemas.microsoft.com/office/word/2010/wordprocessingShape">
                    <wps:wsp>
                      <wps:cNvSpPr/>
                      <wps:spPr>
                        <a:xfrm>
                          <a:off x="0" y="0"/>
                          <a:ext cx="612140" cy="1587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01EE74" id="矩形 165" o:spid="_x0000_s1026" style="position:absolute;left:0;text-align:left;margin-left:192.3pt;margin-top:24.45pt;width:48.2pt;height:12.5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845632" behindDoc="0" locked="0" layoutInCell="1" allowOverlap="1" wp14:anchorId="28031F83" wp14:editId="1ADCA27C">
                <wp:simplePos x="0" y="0"/>
                <wp:positionH relativeFrom="column">
                  <wp:posOffset>2442210</wp:posOffset>
                </wp:positionH>
                <wp:positionV relativeFrom="paragraph">
                  <wp:posOffset>15240</wp:posOffset>
                </wp:positionV>
                <wp:extent cx="818515" cy="254000"/>
                <wp:effectExtent l="19050" t="19050" r="19685" b="12700"/>
                <wp:wrapNone/>
                <wp:docPr id="163" name="矩形 163"/>
                <wp:cNvGraphicFramePr/>
                <a:graphic xmlns:a="http://schemas.openxmlformats.org/drawingml/2006/main">
                  <a:graphicData uri="http://schemas.microsoft.com/office/word/2010/wordprocessingShape">
                    <wps:wsp>
                      <wps:cNvSpPr/>
                      <wps:spPr>
                        <a:xfrm>
                          <a:off x="0" y="0"/>
                          <a:ext cx="818515" cy="2540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0B57E5" id="矩形 163" o:spid="_x0000_s1026" style="position:absolute;left:0;text-align:left;margin-left:192.3pt;margin-top:1.2pt;width:64.45pt;height:20pt;z-index:251845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" filled="f" strokecolor="#c7000b" strokeweight="2.25pt"/>
            </w:pict>
          </mc:Fallback>
        </mc:AlternateContent>
      </w:r>
      <w:r w:rsidRPr="00D967AC">
        <w:rPr>
          <w:rFonts w:ascii="Huawei Sans" w:hAnsi="Huawei Sans"/>
          <w:noProof/>
        </w:rPr>
        <w:drawing>
          <wp:inline distT="0" distB="0" distL="0" distR="0" wp14:anchorId="1D5223E0" wp14:editId="7336FE05">
            <wp:extent cx="5118098" cy="2887058"/>
            <wp:effectExtent l="19050" t="19050" r="26035" b="2794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161758" cy="2911686"/>
                    </a:xfrm>
                    <a:prstGeom prst="rect">
                      <a:avLst/>
                    </a:prstGeom>
                    <a:noFill/>
                    <a:ln w="12700">
                      <a:solidFill>
                        <a:schemeClr val="bg1">
                          <a:lumMod val="85000"/>
                        </a:schemeClr>
                      </a:solidFill>
                    </a:ln>
                  </pic:spPr>
                </pic:pic>
              </a:graphicData>
            </a:graphic>
          </wp:inline>
        </w:drawing>
      </w:r>
    </w:p>
    <w:p w14:paraId="32AEB12F" w14:textId="77777777" w:rsidR="000A4A2C" w:rsidRPr="00D967AC" w:rsidRDefault="000A4A2C" w:rsidP="000A4A2C">
      <w:pPr>
        <w:rPr>
          <w:rFonts w:ascii="Huawei Sans" w:hAnsi="Huawei Sans"/>
        </w:rPr>
      </w:pPr>
    </w:p>
    <w:p w14:paraId="72D02399" w14:textId="77777777" w:rsidR="000A4A2C" w:rsidRPr="00D967AC" w:rsidRDefault="000A4A2C" w:rsidP="000A4A2C">
      <w:pPr>
        <w:pStyle w:val="1e"/>
      </w:pPr>
      <w:r w:rsidRPr="00D967AC">
        <w:rPr>
          <w:rFonts w:hint="eastAsia"/>
        </w:rPr>
        <w:t xml:space="preserve">The configuration of the intelligent traffic steering policy </w:t>
      </w:r>
      <w:r w:rsidRPr="00D967AC">
        <w:rPr>
          <w:rFonts w:hint="eastAsia"/>
          <w:b/>
        </w:rPr>
        <w:t>Online_Training</w:t>
      </w:r>
      <w:r w:rsidRPr="00D967AC">
        <w:rPr>
          <w:rFonts w:hint="eastAsia"/>
        </w:rPr>
        <w:t xml:space="preserve"> is similar to that of the intelligent traffic steering policy </w:t>
      </w:r>
      <w:r w:rsidRPr="00D967AC">
        <w:rPr>
          <w:rFonts w:hint="eastAsia"/>
          <w:b/>
        </w:rPr>
        <w:t>Course_Development</w:t>
      </w:r>
      <w:r w:rsidRPr="00D967AC">
        <w:rPr>
          <w:rFonts w:hint="eastAsia"/>
        </w:rPr>
        <w:t xml:space="preserve"> and is not provided.</w:t>
      </w:r>
    </w:p>
    <w:p w14:paraId="35F2A862" w14:textId="77777777" w:rsidR="000A4A2C" w:rsidRPr="00D967AC" w:rsidRDefault="000A4A2C" w:rsidP="000A4A2C">
      <w:pPr>
        <w:pStyle w:val="1e"/>
      </w:pPr>
      <w:r w:rsidRPr="00D967AC">
        <w:t xml:space="preserve">After configuring </w:t>
      </w:r>
      <w:r w:rsidRPr="00D967AC">
        <w:rPr>
          <w:b/>
        </w:rPr>
        <w:t>Online_Course</w:t>
      </w:r>
      <w:r w:rsidRPr="00D967AC">
        <w:t xml:space="preserve"> and </w:t>
      </w:r>
      <w:r w:rsidRPr="00D967AC">
        <w:rPr>
          <w:b/>
        </w:rPr>
        <w:t>Course_Development</w:t>
      </w:r>
      <w:r w:rsidRPr="00D967AC">
        <w:t>, you need to associate related sites and submit the configuration. The related planning is as follows.</w:t>
      </w:r>
    </w:p>
    <w:tbl>
      <w:tblPr>
        <w:tblStyle w:val="Table"/>
        <w:tblW w:w="7938" w:type="dxa"/>
        <w:tblInd w:w="1237" w:type="dxa"/>
        <w:tblLook w:val="04A0" w:firstRow="1" w:lastRow="0" w:firstColumn="1" w:lastColumn="0" w:noHBand="0" w:noVBand="1"/>
      </w:tblPr>
      <w:tblGrid>
        <w:gridCol w:w="2191"/>
        <w:gridCol w:w="2223"/>
        <w:gridCol w:w="3524"/>
      </w:tblGrid>
      <w:tr w:rsidR="000A4A2C" w:rsidRPr="00D967AC" w14:paraId="62CE67B5" w14:textId="77777777" w:rsidTr="000A4A2C">
        <w:trPr>
          <w:cnfStyle w:val="100000000000" w:firstRow="1" w:lastRow="0" w:firstColumn="0" w:lastColumn="0" w:oddVBand="0" w:evenVBand="0" w:oddHBand="0" w:evenHBand="0" w:firstRowFirstColumn="0" w:firstRowLastColumn="0" w:lastRowFirstColumn="0" w:lastRowLastColumn="0"/>
          <w:cantSplit w:val="0"/>
          <w:tblHeader/>
        </w:trPr>
        <w:tc>
          <w:tcPr>
            <w:tcW w:w="0" w:type="auto"/>
            <w:tcBorders>
              <w:top w:val="single" w:sz="18" w:space="0" w:color="auto"/>
              <w:left w:val="single" w:sz="18" w:space="0" w:color="auto"/>
            </w:tcBorders>
          </w:tcPr>
          <w:p w14:paraId="39327E8F"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b/>
                <w:bCs w:val="0"/>
              </w:rPr>
              <w:t>VN</w:t>
            </w:r>
          </w:p>
        </w:tc>
        <w:tc>
          <w:tcPr>
            <w:tcW w:w="0" w:type="auto"/>
            <w:tcBorders>
              <w:top w:val="single" w:sz="18" w:space="0" w:color="auto"/>
            </w:tcBorders>
          </w:tcPr>
          <w:p w14:paraId="612E0E50"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Policy Name</w:t>
            </w:r>
          </w:p>
        </w:tc>
        <w:tc>
          <w:tcPr>
            <w:tcW w:w="0" w:type="auto"/>
            <w:tcBorders>
              <w:top w:val="single" w:sz="18" w:space="0" w:color="auto"/>
              <w:right w:val="single" w:sz="18" w:space="0" w:color="auto"/>
            </w:tcBorders>
          </w:tcPr>
          <w:p w14:paraId="3EE7EF26"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Associated Site</w:t>
            </w:r>
          </w:p>
        </w:tc>
      </w:tr>
      <w:tr w:rsidR="000A4A2C" w:rsidRPr="00D967AC" w14:paraId="1409C20E" w14:textId="77777777" w:rsidTr="000A4A2C">
        <w:trPr>
          <w:cantSplit w:val="0"/>
        </w:trPr>
        <w:tc>
          <w:tcPr>
            <w:tcW w:w="0" w:type="auto"/>
            <w:tcBorders>
              <w:left w:val="single" w:sz="18" w:space="0" w:color="auto"/>
            </w:tcBorders>
          </w:tcPr>
          <w:p w14:paraId="236D81F8" w14:textId="77777777" w:rsidR="000A4A2C" w:rsidRPr="00D967AC" w:rsidRDefault="000A4A2C" w:rsidP="000A4A2C">
            <w:pPr>
              <w:pStyle w:val="TableText"/>
            </w:pPr>
            <w:r w:rsidRPr="00D967AC">
              <w:rPr>
                <w:rFonts w:hint="eastAsia"/>
              </w:rPr>
              <w:t>Online Training</w:t>
            </w:r>
          </w:p>
        </w:tc>
        <w:tc>
          <w:tcPr>
            <w:tcW w:w="0" w:type="auto"/>
          </w:tcPr>
          <w:p w14:paraId="3B1FBA32" w14:textId="77777777" w:rsidR="000A4A2C" w:rsidRPr="00D967AC" w:rsidRDefault="000A4A2C" w:rsidP="000A4A2C">
            <w:pPr>
              <w:pStyle w:val="TableText"/>
            </w:pPr>
            <w:r w:rsidRPr="00D967AC">
              <w:rPr>
                <w:rFonts w:hint="eastAsia"/>
              </w:rPr>
              <w:t>Online_Training</w:t>
            </w:r>
          </w:p>
        </w:tc>
        <w:tc>
          <w:tcPr>
            <w:tcW w:w="0" w:type="auto"/>
            <w:tcBorders>
              <w:right w:val="single" w:sz="18" w:space="0" w:color="auto"/>
            </w:tcBorders>
          </w:tcPr>
          <w:p w14:paraId="4B36E55B" w14:textId="77777777" w:rsidR="000A4A2C" w:rsidRPr="00D967AC" w:rsidRDefault="000A4A2C" w:rsidP="000A4A2C">
            <w:pPr>
              <w:pStyle w:val="TableText"/>
            </w:pPr>
            <w:r w:rsidRPr="00D967AC">
              <w:t>HQ, Branch_A, Branch_B, Branch_C</w:t>
            </w:r>
          </w:p>
        </w:tc>
      </w:tr>
      <w:tr w:rsidR="000A4A2C" w:rsidRPr="00D967AC" w14:paraId="17F51FBC" w14:textId="77777777" w:rsidTr="000A4A2C">
        <w:trPr>
          <w:cantSplit w:val="0"/>
        </w:trPr>
        <w:tc>
          <w:tcPr>
            <w:tcW w:w="0" w:type="auto"/>
            <w:tcBorders>
              <w:left w:val="single" w:sz="18" w:space="0" w:color="auto"/>
              <w:bottom w:val="single" w:sz="18" w:space="0" w:color="auto"/>
            </w:tcBorders>
          </w:tcPr>
          <w:p w14:paraId="55665F70" w14:textId="77777777" w:rsidR="000A4A2C" w:rsidRPr="00D967AC" w:rsidRDefault="000A4A2C" w:rsidP="000A4A2C">
            <w:pPr>
              <w:pStyle w:val="TableText"/>
            </w:pPr>
            <w:r w:rsidRPr="00D967AC">
              <w:rPr>
                <w:rFonts w:hint="eastAsia"/>
              </w:rPr>
              <w:t>Course Development</w:t>
            </w:r>
          </w:p>
        </w:tc>
        <w:tc>
          <w:tcPr>
            <w:tcW w:w="0" w:type="auto"/>
            <w:tcBorders>
              <w:bottom w:val="single" w:sz="18" w:space="0" w:color="auto"/>
            </w:tcBorders>
          </w:tcPr>
          <w:p w14:paraId="5368290C" w14:textId="77777777" w:rsidR="000A4A2C" w:rsidRPr="00D967AC" w:rsidRDefault="000A4A2C" w:rsidP="000A4A2C">
            <w:pPr>
              <w:pStyle w:val="TableText"/>
            </w:pPr>
            <w:r w:rsidRPr="00D967AC">
              <w:rPr>
                <w:rFonts w:hint="eastAsia"/>
              </w:rPr>
              <w:t>Course_Development</w:t>
            </w:r>
          </w:p>
        </w:tc>
        <w:tc>
          <w:tcPr>
            <w:tcW w:w="0" w:type="auto"/>
            <w:tcBorders>
              <w:bottom w:val="single" w:sz="18" w:space="0" w:color="auto"/>
              <w:right w:val="single" w:sz="18" w:space="0" w:color="auto"/>
            </w:tcBorders>
          </w:tcPr>
          <w:p w14:paraId="5DFB97A3" w14:textId="77777777" w:rsidR="000A4A2C" w:rsidRPr="00D967AC" w:rsidRDefault="000A4A2C" w:rsidP="000A4A2C">
            <w:pPr>
              <w:pStyle w:val="TableText"/>
            </w:pPr>
            <w:r w:rsidRPr="00D967AC">
              <w:t>HQ, Branch_A, Branch_B, Branch_C</w:t>
            </w:r>
          </w:p>
        </w:tc>
      </w:tr>
    </w:tbl>
    <w:p w14:paraId="31CF28C5" w14:textId="77777777" w:rsidR="000A4A2C" w:rsidRPr="00D967AC" w:rsidRDefault="000A4A2C" w:rsidP="000A4A2C">
      <w:pPr>
        <w:rPr>
          <w:rFonts w:ascii="Huawei Sans" w:hAnsi="Huawei Sans"/>
        </w:rPr>
      </w:pPr>
    </w:p>
    <w:p w14:paraId="735BCD41" w14:textId="77777777" w:rsidR="000A4A2C" w:rsidRPr="00D967AC" w:rsidRDefault="000A4A2C" w:rsidP="000A4A2C">
      <w:pPr>
        <w:pStyle w:val="1e"/>
      </w:pPr>
      <w:r w:rsidRPr="00D967AC">
        <w:rPr>
          <w:rFonts w:hint="eastAsia"/>
        </w:rPr>
        <w:t>Associate sites and policies in the corresponding VN based on the planning and submit the application.</w:t>
      </w:r>
    </w:p>
    <w:p w14:paraId="23DE1F97" w14:textId="77777777" w:rsidR="000A4A2C" w:rsidRPr="00D967AC" w:rsidRDefault="000A4A2C" w:rsidP="000A4A2C">
      <w:pPr>
        <w:pStyle w:val="ItemListText"/>
        <w:ind w:left="0"/>
        <w:jc w:val="right"/>
        <w:rPr>
          <w:rFonts w:ascii="Huawei Sans" w:hAnsi="Huawei Sans"/>
        </w:rPr>
      </w:pPr>
      <w:r w:rsidRPr="00D967AC">
        <w:rPr>
          <w:rFonts w:ascii="Huawei Sans" w:hAnsi="Huawei Sans"/>
          <w:noProof/>
        </w:rPr>
        <mc:AlternateContent>
          <mc:Choice Requires="wps">
            <w:drawing>
              <wp:anchor distT="0" distB="0" distL="114300" distR="114300" simplePos="0" relativeHeight="251851776" behindDoc="0" locked="0" layoutInCell="1" allowOverlap="1" wp14:anchorId="1FBC081E" wp14:editId="0B903BF2">
                <wp:simplePos x="0" y="0"/>
                <wp:positionH relativeFrom="column">
                  <wp:posOffset>5394960</wp:posOffset>
                </wp:positionH>
                <wp:positionV relativeFrom="paragraph">
                  <wp:posOffset>1081405</wp:posOffset>
                </wp:positionV>
                <wp:extent cx="143124" cy="151075"/>
                <wp:effectExtent l="19050" t="19050" r="28575" b="20955"/>
                <wp:wrapNone/>
                <wp:docPr id="173" name="矩形 173"/>
                <wp:cNvGraphicFramePr/>
                <a:graphic xmlns:a="http://schemas.openxmlformats.org/drawingml/2006/main">
                  <a:graphicData uri="http://schemas.microsoft.com/office/word/2010/wordprocessingShape">
                    <wps:wsp>
                      <wps:cNvSpPr/>
                      <wps:spPr>
                        <a:xfrm>
                          <a:off x="0" y="0"/>
                          <a:ext cx="143124" cy="15107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C069C2" id="矩形 173" o:spid="_x0000_s1026" style="position:absolute;left:0;text-align:left;margin-left:424.8pt;margin-top:85.15pt;width:11.25pt;height:11.9pt;z-index:25185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850752" behindDoc="0" locked="0" layoutInCell="1" allowOverlap="1" wp14:anchorId="37586C9C" wp14:editId="564B7144">
                <wp:simplePos x="0" y="0"/>
                <wp:positionH relativeFrom="column">
                  <wp:posOffset>4575810</wp:posOffset>
                </wp:positionH>
                <wp:positionV relativeFrom="paragraph">
                  <wp:posOffset>595630</wp:posOffset>
                </wp:positionV>
                <wp:extent cx="516255" cy="190500"/>
                <wp:effectExtent l="19050" t="19050" r="17145" b="19050"/>
                <wp:wrapNone/>
                <wp:docPr id="171" name="矩形 171"/>
                <wp:cNvGraphicFramePr/>
                <a:graphic xmlns:a="http://schemas.openxmlformats.org/drawingml/2006/main">
                  <a:graphicData uri="http://schemas.microsoft.com/office/word/2010/wordprocessingShape">
                    <wps:wsp>
                      <wps:cNvSpPr/>
                      <wps:spPr>
                        <a:xfrm>
                          <a:off x="0" y="0"/>
                          <a:ext cx="516255" cy="1905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C350F5" id="矩形 171" o:spid="_x0000_s1026" style="position:absolute;left:0;text-align:left;margin-left:360.3pt;margin-top:46.9pt;width:40.65pt;height:15pt;z-index:25185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" filled="f" strokecolor="#c7000b" strokeweight="2.25pt"/>
            </w:pict>
          </mc:Fallback>
        </mc:AlternateContent>
      </w:r>
      <w:r w:rsidRPr="00D967AC">
        <w:rPr>
          <w:rFonts w:ascii="Huawei Sans" w:hAnsi="Huawei Sans"/>
          <w:noProof/>
        </w:rPr>
        <w:drawing>
          <wp:inline distT="0" distB="0" distL="0" distR="0" wp14:anchorId="27451A51" wp14:editId="210F5C63">
            <wp:extent cx="5402848" cy="1301371"/>
            <wp:effectExtent l="19050" t="19050" r="26670" b="1333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402848" cy="1301371"/>
                    </a:xfrm>
                    <a:prstGeom prst="rect">
                      <a:avLst/>
                    </a:prstGeom>
                    <a:noFill/>
                    <a:ln w="12700">
                      <a:solidFill>
                        <a:schemeClr val="bg1">
                          <a:lumMod val="85000"/>
                        </a:schemeClr>
                      </a:solidFill>
                    </a:ln>
                  </pic:spPr>
                </pic:pic>
              </a:graphicData>
            </a:graphic>
          </wp:inline>
        </w:drawing>
      </w:r>
    </w:p>
    <w:p w14:paraId="1B6EA9C4" w14:textId="77777777" w:rsidR="000A4A2C" w:rsidRPr="00D967AC" w:rsidRDefault="000A4A2C" w:rsidP="000A4A2C">
      <w:pPr>
        <w:pStyle w:val="ItemListText"/>
        <w:ind w:left="0"/>
        <w:jc w:val="right"/>
        <w:rPr>
          <w:rFonts w:ascii="Huawei Sans" w:hAnsi="Huawei Sans"/>
        </w:rPr>
      </w:pPr>
      <w:r w:rsidRPr="00D967AC">
        <w:rPr>
          <w:rFonts w:ascii="Huawei Sans" w:hAnsi="Huawei Sans"/>
          <w:noProof/>
        </w:rPr>
        <w:lastRenderedPageBreak/>
        <mc:AlternateContent>
          <mc:Choice Requires="wps">
            <w:drawing>
              <wp:anchor distT="0" distB="0" distL="114300" distR="114300" simplePos="0" relativeHeight="251853824" behindDoc="0" locked="0" layoutInCell="1" allowOverlap="1" wp14:anchorId="6557F5F7" wp14:editId="7A83E0D0">
                <wp:simplePos x="0" y="0"/>
                <wp:positionH relativeFrom="column">
                  <wp:posOffset>5537835</wp:posOffset>
                </wp:positionH>
                <wp:positionV relativeFrom="paragraph">
                  <wp:posOffset>3491865</wp:posOffset>
                </wp:positionV>
                <wp:extent cx="485278" cy="214685"/>
                <wp:effectExtent l="19050" t="19050" r="10160" b="13970"/>
                <wp:wrapNone/>
                <wp:docPr id="176" name="矩形 176"/>
                <wp:cNvGraphicFramePr/>
                <a:graphic xmlns:a="http://schemas.openxmlformats.org/drawingml/2006/main">
                  <a:graphicData uri="http://schemas.microsoft.com/office/word/2010/wordprocessingShape">
                    <wps:wsp>
                      <wps:cNvSpPr/>
                      <wps:spPr>
                        <a:xfrm>
                          <a:off x="0" y="0"/>
                          <a:ext cx="485278" cy="21468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F8EE30" id="矩形 176" o:spid="_x0000_s1026" style="position:absolute;left:0;text-align:left;margin-left:436.05pt;margin-top:274.95pt;width:38.2pt;height:16.9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852800" behindDoc="0" locked="0" layoutInCell="1" allowOverlap="1" wp14:anchorId="305494D5" wp14:editId="37DE803A">
                <wp:simplePos x="0" y="0"/>
                <wp:positionH relativeFrom="column">
                  <wp:posOffset>927735</wp:posOffset>
                </wp:positionH>
                <wp:positionV relativeFrom="paragraph">
                  <wp:posOffset>615315</wp:posOffset>
                </wp:positionV>
                <wp:extent cx="3331210" cy="858520"/>
                <wp:effectExtent l="19050" t="19050" r="21590" b="17780"/>
                <wp:wrapNone/>
                <wp:docPr id="174" name="矩形 174"/>
                <wp:cNvGraphicFramePr/>
                <a:graphic xmlns:a="http://schemas.openxmlformats.org/drawingml/2006/main">
                  <a:graphicData uri="http://schemas.microsoft.com/office/word/2010/wordprocessingShape">
                    <wps:wsp>
                      <wps:cNvSpPr/>
                      <wps:spPr>
                        <a:xfrm>
                          <a:off x="0" y="0"/>
                          <a:ext cx="3331210" cy="85852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7DC71F" id="矩形 174" o:spid="_x0000_s1026" style="position:absolute;left:0;text-align:left;margin-left:73.05pt;margin-top:48.45pt;width:262.3pt;height:67.6pt;z-index:25185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" filled="f" strokecolor="#c7000b" strokeweight="2.25pt"/>
            </w:pict>
          </mc:Fallback>
        </mc:AlternateContent>
      </w:r>
      <w:r w:rsidRPr="00D967AC">
        <w:rPr>
          <w:rFonts w:ascii="Huawei Sans" w:hAnsi="Huawei Sans"/>
          <w:noProof/>
        </w:rPr>
        <w:drawing>
          <wp:inline distT="0" distB="0" distL="0" distR="0" wp14:anchorId="6DEA0A88" wp14:editId="46A2FEF7">
            <wp:extent cx="5246428" cy="3807635"/>
            <wp:effectExtent l="19050" t="19050" r="11430" b="2159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46428" cy="3807635"/>
                    </a:xfrm>
                    <a:prstGeom prst="rect">
                      <a:avLst/>
                    </a:prstGeom>
                    <a:noFill/>
                    <a:ln w="12700">
                      <a:solidFill>
                        <a:schemeClr val="bg1">
                          <a:lumMod val="85000"/>
                        </a:schemeClr>
                      </a:solidFill>
                    </a:ln>
                  </pic:spPr>
                </pic:pic>
              </a:graphicData>
            </a:graphic>
          </wp:inline>
        </w:drawing>
      </w:r>
    </w:p>
    <w:p w14:paraId="7F7389BC" w14:textId="77777777" w:rsidR="000A4A2C" w:rsidRPr="00D967AC" w:rsidRDefault="000A4A2C" w:rsidP="000A4A2C">
      <w:pPr>
        <w:rPr>
          <w:rFonts w:ascii="Huawei Sans" w:hAnsi="Huawei Sans"/>
        </w:rPr>
      </w:pPr>
    </w:p>
    <w:p w14:paraId="0E77E0B8" w14:textId="77777777" w:rsidR="000A4A2C" w:rsidRPr="00D967AC" w:rsidRDefault="000A4A2C" w:rsidP="000A4A2C">
      <w:pPr>
        <w:pStyle w:val="1e"/>
      </w:pPr>
      <w:r w:rsidRPr="00D967AC">
        <w:rPr>
          <w:rFonts w:hint="eastAsia"/>
        </w:rPr>
        <w:t xml:space="preserve">The configuration of </w:t>
      </w:r>
      <w:r w:rsidRPr="00D967AC">
        <w:rPr>
          <w:rFonts w:hint="eastAsia"/>
          <w:b/>
        </w:rPr>
        <w:t>Online_Training</w:t>
      </w:r>
      <w:r w:rsidRPr="00D967AC">
        <w:rPr>
          <w:rFonts w:hint="eastAsia"/>
        </w:rPr>
        <w:t xml:space="preserve"> is similar to that of </w:t>
      </w:r>
      <w:r w:rsidRPr="00D967AC">
        <w:rPr>
          <w:rFonts w:hint="eastAsia"/>
          <w:b/>
        </w:rPr>
        <w:t>Course_Development</w:t>
      </w:r>
      <w:r w:rsidRPr="00D967AC">
        <w:rPr>
          <w:rFonts w:hint="eastAsia"/>
        </w:rPr>
        <w:t xml:space="preserve"> and is not provided.</w:t>
      </w:r>
    </w:p>
    <w:p w14:paraId="27F4AA38" w14:textId="77777777" w:rsidR="000A4A2C" w:rsidRPr="00D967AC" w:rsidRDefault="000A4A2C" w:rsidP="000A4A2C">
      <w:pPr>
        <w:pStyle w:val="1e"/>
      </w:pPr>
    </w:p>
    <w:p w14:paraId="7032E2BC" w14:textId="77777777" w:rsidR="000A4A2C" w:rsidRPr="00D967AC" w:rsidRDefault="000A4A2C" w:rsidP="000A4A2C">
      <w:pPr>
        <w:pStyle w:val="1e"/>
      </w:pPr>
      <w:r w:rsidRPr="00D967AC">
        <w:rPr>
          <w:rFonts w:hint="eastAsia"/>
        </w:rPr>
        <w:t># QoS needs to be deployed to limit the bandwidth used by the Course development department on the Internet.</w:t>
      </w:r>
    </w:p>
    <w:p w14:paraId="6B312F92" w14:textId="77777777" w:rsidR="000A4A2C" w:rsidRPr="00D967AC" w:rsidRDefault="000A4A2C" w:rsidP="000A4A2C">
      <w:pPr>
        <w:pStyle w:val="1e"/>
      </w:pPr>
      <w:r w:rsidRPr="00D967AC">
        <w:rPr>
          <w:rFonts w:hint="eastAsia"/>
        </w:rPr>
        <w:t xml:space="preserve"># Choose </w:t>
      </w:r>
      <w:r w:rsidRPr="00D967AC">
        <w:rPr>
          <w:rFonts w:hint="eastAsia"/>
          <w:b/>
        </w:rPr>
        <w:t>Policy &gt; WAN Policy &gt; Traffic Policy</w:t>
      </w:r>
      <w:r w:rsidRPr="00D967AC">
        <w:rPr>
          <w:rFonts w:hint="eastAsia"/>
        </w:rPr>
        <w:t xml:space="preserve"> from the main menu, click the </w:t>
      </w:r>
      <w:r w:rsidRPr="00D967AC">
        <w:rPr>
          <w:rFonts w:hint="eastAsia"/>
          <w:b/>
        </w:rPr>
        <w:t>Overlay</w:t>
      </w:r>
      <w:r w:rsidRPr="00D967AC">
        <w:rPr>
          <w:rFonts w:hint="eastAsia"/>
        </w:rPr>
        <w:t xml:space="preserve"> tab, and configure a QoS policy for the virtual network </w:t>
      </w:r>
      <w:r w:rsidRPr="00D967AC">
        <w:rPr>
          <w:rFonts w:hint="eastAsia"/>
          <w:b/>
        </w:rPr>
        <w:t>Course_Development</w:t>
      </w:r>
      <w:r w:rsidRPr="00D967AC">
        <w:rPr>
          <w:rFonts w:hint="eastAsia"/>
        </w:rPr>
        <w:t>.</w:t>
      </w:r>
    </w:p>
    <w:p w14:paraId="58FAD5D2" w14:textId="77777777" w:rsidR="000A4A2C" w:rsidRPr="00D967AC" w:rsidRDefault="000A4A2C" w:rsidP="000A4A2C">
      <w:pPr>
        <w:pStyle w:val="ItemListText"/>
        <w:ind w:left="0"/>
        <w:jc w:val="right"/>
        <w:rPr>
          <w:rFonts w:ascii="Huawei Sans" w:hAnsi="Huawei Sans"/>
        </w:rPr>
      </w:pPr>
      <w:r w:rsidRPr="00D967AC">
        <w:rPr>
          <w:rFonts w:ascii="Huawei Sans" w:hAnsi="Huawei Sans"/>
          <w:noProof/>
        </w:rPr>
        <mc:AlternateContent>
          <mc:Choice Requires="wps">
            <w:drawing>
              <wp:anchor distT="0" distB="0" distL="114300" distR="114300" simplePos="0" relativeHeight="251858944" behindDoc="0" locked="0" layoutInCell="1" allowOverlap="1" wp14:anchorId="761C116F" wp14:editId="2DD5C902">
                <wp:simplePos x="0" y="0"/>
                <wp:positionH relativeFrom="column">
                  <wp:posOffset>5661660</wp:posOffset>
                </wp:positionH>
                <wp:positionV relativeFrom="paragraph">
                  <wp:posOffset>1183640</wp:posOffset>
                </wp:positionV>
                <wp:extent cx="373712" cy="167502"/>
                <wp:effectExtent l="19050" t="19050" r="26670" b="23495"/>
                <wp:wrapNone/>
                <wp:docPr id="183" name="矩形 183"/>
                <wp:cNvGraphicFramePr/>
                <a:graphic xmlns:a="http://schemas.openxmlformats.org/drawingml/2006/main">
                  <a:graphicData uri="http://schemas.microsoft.com/office/word/2010/wordprocessingShape">
                    <wps:wsp>
                      <wps:cNvSpPr/>
                      <wps:spPr>
                        <a:xfrm>
                          <a:off x="0" y="0"/>
                          <a:ext cx="373712" cy="16750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9C3936" id="矩形 183" o:spid="_x0000_s1026" style="position:absolute;left:0;text-align:left;margin-left:445.8pt;margin-top:93.2pt;width:29.45pt;height:13.2pt;z-index:25185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857920" behindDoc="0" locked="0" layoutInCell="1" allowOverlap="1" wp14:anchorId="7D8D2AF6" wp14:editId="2BB62C62">
                <wp:simplePos x="0" y="0"/>
                <wp:positionH relativeFrom="column">
                  <wp:posOffset>1127760</wp:posOffset>
                </wp:positionH>
                <wp:positionV relativeFrom="paragraph">
                  <wp:posOffset>1069340</wp:posOffset>
                </wp:positionV>
                <wp:extent cx="230505" cy="118745"/>
                <wp:effectExtent l="19050" t="19050" r="17145" b="14605"/>
                <wp:wrapNone/>
                <wp:docPr id="182" name="矩形 182"/>
                <wp:cNvGraphicFramePr/>
                <a:graphic xmlns:a="http://schemas.openxmlformats.org/drawingml/2006/main">
                  <a:graphicData uri="http://schemas.microsoft.com/office/word/2010/wordprocessingShape">
                    <wps:wsp>
                      <wps:cNvSpPr/>
                      <wps:spPr>
                        <a:xfrm>
                          <a:off x="0" y="0"/>
                          <a:ext cx="230505" cy="11874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9C43DA" id="矩形 182" o:spid="_x0000_s1026" style="position:absolute;left:0;text-align:left;margin-left:88.8pt;margin-top:84.2pt;width:18.15pt;height:9.35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856896" behindDoc="0" locked="0" layoutInCell="1" allowOverlap="1" wp14:anchorId="06D17FC0" wp14:editId="2E1E9B8E">
                <wp:simplePos x="0" y="0"/>
                <wp:positionH relativeFrom="column">
                  <wp:posOffset>1013460</wp:posOffset>
                </wp:positionH>
                <wp:positionV relativeFrom="paragraph">
                  <wp:posOffset>850265</wp:posOffset>
                </wp:positionV>
                <wp:extent cx="691515" cy="142875"/>
                <wp:effectExtent l="19050" t="19050" r="13335" b="28575"/>
                <wp:wrapNone/>
                <wp:docPr id="181" name="矩形 181"/>
                <wp:cNvGraphicFramePr/>
                <a:graphic xmlns:a="http://schemas.openxmlformats.org/drawingml/2006/main">
                  <a:graphicData uri="http://schemas.microsoft.com/office/word/2010/wordprocessingShape">
                    <wps:wsp>
                      <wps:cNvSpPr/>
                      <wps:spPr>
                        <a:xfrm>
                          <a:off x="0" y="0"/>
                          <a:ext cx="691515" cy="14287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0F636F" id="矩形 181" o:spid="_x0000_s1026" style="position:absolute;left:0;text-align:left;margin-left:79.8pt;margin-top:66.95pt;width:54.45pt;height:11.25pt;z-index:251856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855872" behindDoc="0" locked="0" layoutInCell="1" allowOverlap="1" wp14:anchorId="67424FE7" wp14:editId="76004F65">
                <wp:simplePos x="0" y="0"/>
                <wp:positionH relativeFrom="column">
                  <wp:posOffset>842010</wp:posOffset>
                </wp:positionH>
                <wp:positionV relativeFrom="paragraph">
                  <wp:posOffset>659765</wp:posOffset>
                </wp:positionV>
                <wp:extent cx="285750" cy="134620"/>
                <wp:effectExtent l="19050" t="19050" r="19050" b="17780"/>
                <wp:wrapNone/>
                <wp:docPr id="180" name="矩形 180"/>
                <wp:cNvGraphicFramePr/>
                <a:graphic xmlns:a="http://schemas.openxmlformats.org/drawingml/2006/main">
                  <a:graphicData uri="http://schemas.microsoft.com/office/word/2010/wordprocessingShape">
                    <wps:wsp>
                      <wps:cNvSpPr/>
                      <wps:spPr>
                        <a:xfrm>
                          <a:off x="0" y="0"/>
                          <a:ext cx="285750" cy="13462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3ED81C" id="矩形 180" o:spid="_x0000_s1026" style="position:absolute;left:0;text-align:left;margin-left:66.3pt;margin-top:51.95pt;width:22.5pt;height:10.6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854848" behindDoc="0" locked="0" layoutInCell="1" allowOverlap="1" wp14:anchorId="04F2C6E9" wp14:editId="70C59DCD">
                <wp:simplePos x="0" y="0"/>
                <wp:positionH relativeFrom="column">
                  <wp:posOffset>2613660</wp:posOffset>
                </wp:positionH>
                <wp:positionV relativeFrom="paragraph">
                  <wp:posOffset>450215</wp:posOffset>
                </wp:positionV>
                <wp:extent cx="683260" cy="118745"/>
                <wp:effectExtent l="19050" t="19050" r="21590" b="14605"/>
                <wp:wrapNone/>
                <wp:docPr id="177" name="矩形 177"/>
                <wp:cNvGraphicFramePr/>
                <a:graphic xmlns:a="http://schemas.openxmlformats.org/drawingml/2006/main">
                  <a:graphicData uri="http://schemas.microsoft.com/office/word/2010/wordprocessingShape">
                    <wps:wsp>
                      <wps:cNvSpPr/>
                      <wps:spPr>
                        <a:xfrm>
                          <a:off x="0" y="0"/>
                          <a:ext cx="683260" cy="11874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346A89" id="矩形 177" o:spid="_x0000_s1026" style="position:absolute;left:0;text-align:left;margin-left:205.8pt;margin-top:35.45pt;width:53.8pt;height:9.35pt;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" filled="f" strokecolor="#c7000b" strokeweight="2.25pt"/>
            </w:pict>
          </mc:Fallback>
        </mc:AlternateContent>
      </w:r>
      <w:r w:rsidRPr="00D967AC">
        <w:rPr>
          <w:rFonts w:ascii="Huawei Sans" w:hAnsi="Huawei Sans"/>
          <w:noProof/>
        </w:rPr>
        <w:drawing>
          <wp:inline distT="0" distB="0" distL="0" distR="0" wp14:anchorId="6843B469" wp14:editId="086D1290">
            <wp:extent cx="5476360" cy="1531121"/>
            <wp:effectExtent l="19050" t="19050" r="10160" b="1206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476360" cy="1531121"/>
                    </a:xfrm>
                    <a:prstGeom prst="rect">
                      <a:avLst/>
                    </a:prstGeom>
                    <a:noFill/>
                    <a:ln w="12700">
                      <a:solidFill>
                        <a:schemeClr val="bg1">
                          <a:lumMod val="85000"/>
                        </a:schemeClr>
                      </a:solidFill>
                    </a:ln>
                  </pic:spPr>
                </pic:pic>
              </a:graphicData>
            </a:graphic>
          </wp:inline>
        </w:drawing>
      </w:r>
    </w:p>
    <w:p w14:paraId="29E9B4C7" w14:textId="77777777" w:rsidR="000A4A2C" w:rsidRPr="00D967AC" w:rsidRDefault="000A4A2C" w:rsidP="000A4A2C">
      <w:pPr>
        <w:rPr>
          <w:rFonts w:ascii="Huawei Sans" w:hAnsi="Huawei Sans"/>
        </w:rPr>
      </w:pPr>
    </w:p>
    <w:p w14:paraId="05C907D2" w14:textId="77777777" w:rsidR="000A4A2C" w:rsidRPr="00D967AC" w:rsidRDefault="000A4A2C" w:rsidP="000A4A2C">
      <w:pPr>
        <w:rPr>
          <w:rFonts w:ascii="Huawei Sans" w:hAnsi="Huawei Sans"/>
        </w:rPr>
      </w:pPr>
    </w:p>
    <w:p w14:paraId="0C3DA862" w14:textId="77777777" w:rsidR="000A4A2C" w:rsidRPr="00D967AC" w:rsidRDefault="000A4A2C" w:rsidP="000A4A2C">
      <w:pPr>
        <w:rPr>
          <w:rFonts w:ascii="Huawei Sans" w:hAnsi="Huawei Sans"/>
        </w:rPr>
      </w:pPr>
    </w:p>
    <w:p w14:paraId="347167B5" w14:textId="77777777" w:rsidR="000A4A2C" w:rsidRPr="00D967AC" w:rsidRDefault="000A4A2C" w:rsidP="000A4A2C">
      <w:pPr>
        <w:rPr>
          <w:rFonts w:ascii="Huawei Sans" w:hAnsi="Huawei Sans"/>
        </w:rPr>
      </w:pPr>
    </w:p>
    <w:p w14:paraId="7DA455C1" w14:textId="77777777" w:rsidR="000A4A2C" w:rsidRPr="00D967AC" w:rsidRDefault="000A4A2C" w:rsidP="000A4A2C">
      <w:pPr>
        <w:rPr>
          <w:rFonts w:ascii="Huawei Sans" w:hAnsi="Huawei Sans"/>
        </w:rPr>
      </w:pPr>
    </w:p>
    <w:p w14:paraId="247AC680" w14:textId="77777777" w:rsidR="000A4A2C" w:rsidRPr="00D967AC" w:rsidRDefault="000A4A2C" w:rsidP="000A4A2C">
      <w:pPr>
        <w:pStyle w:val="1e"/>
      </w:pPr>
      <w:r w:rsidRPr="00D967AC">
        <w:lastRenderedPageBreak/>
        <w:t>The QoS planning is as follows.</w:t>
      </w:r>
    </w:p>
    <w:tbl>
      <w:tblPr>
        <w:tblStyle w:val="Table"/>
        <w:tblW w:w="7938" w:type="dxa"/>
        <w:tblInd w:w="1147" w:type="dxa"/>
        <w:tblLayout w:type="fixed"/>
        <w:tblLook w:val="04A0" w:firstRow="1" w:lastRow="0" w:firstColumn="1" w:lastColumn="0" w:noHBand="0" w:noVBand="1"/>
      </w:tblPr>
      <w:tblGrid>
        <w:gridCol w:w="1626"/>
        <w:gridCol w:w="1358"/>
        <w:gridCol w:w="2351"/>
        <w:gridCol w:w="966"/>
        <w:gridCol w:w="1637"/>
      </w:tblGrid>
      <w:tr w:rsidR="000A4A2C" w:rsidRPr="00D967AC" w14:paraId="79579719" w14:textId="77777777" w:rsidTr="000A4A2C">
        <w:trPr>
          <w:cnfStyle w:val="100000000000" w:firstRow="1" w:lastRow="0" w:firstColumn="0" w:lastColumn="0" w:oddVBand="0" w:evenVBand="0" w:oddHBand="0" w:evenHBand="0" w:firstRowFirstColumn="0" w:firstRowLastColumn="0" w:lastRowFirstColumn="0" w:lastRowLastColumn="0"/>
          <w:cantSplit w:val="0"/>
          <w:tblHeader/>
        </w:trPr>
        <w:tc>
          <w:tcPr>
            <w:tcW w:w="1626" w:type="dxa"/>
            <w:tcBorders>
              <w:top w:val="single" w:sz="18" w:space="0" w:color="auto"/>
              <w:left w:val="single" w:sz="18" w:space="0" w:color="auto"/>
            </w:tcBorders>
            <w:vAlign w:val="center"/>
          </w:tcPr>
          <w:p w14:paraId="151DD9DF"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b/>
                <w:bCs w:val="0"/>
              </w:rPr>
              <w:t>VN</w:t>
            </w:r>
          </w:p>
        </w:tc>
        <w:tc>
          <w:tcPr>
            <w:tcW w:w="1358" w:type="dxa"/>
            <w:tcBorders>
              <w:top w:val="single" w:sz="18" w:space="0" w:color="auto"/>
            </w:tcBorders>
            <w:vAlign w:val="center"/>
          </w:tcPr>
          <w:p w14:paraId="353BEA6C"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Policy Name</w:t>
            </w:r>
          </w:p>
        </w:tc>
        <w:tc>
          <w:tcPr>
            <w:tcW w:w="2351" w:type="dxa"/>
            <w:tcBorders>
              <w:top w:val="single" w:sz="18" w:space="0" w:color="auto"/>
            </w:tcBorders>
            <w:vAlign w:val="center"/>
          </w:tcPr>
          <w:p w14:paraId="569D03BB"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Traffic Classifier</w:t>
            </w:r>
          </w:p>
        </w:tc>
        <w:tc>
          <w:tcPr>
            <w:tcW w:w="966" w:type="dxa"/>
            <w:tcBorders>
              <w:top w:val="single" w:sz="18" w:space="0" w:color="auto"/>
            </w:tcBorders>
            <w:vAlign w:val="center"/>
          </w:tcPr>
          <w:p w14:paraId="60A4F63F"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Policy Priority</w:t>
            </w:r>
          </w:p>
        </w:tc>
        <w:tc>
          <w:tcPr>
            <w:tcW w:w="1637" w:type="dxa"/>
            <w:tcBorders>
              <w:top w:val="single" w:sz="18" w:space="0" w:color="auto"/>
              <w:right w:val="single" w:sz="18" w:space="0" w:color="auto"/>
            </w:tcBorders>
            <w:vAlign w:val="center"/>
          </w:tcPr>
          <w:p w14:paraId="3387BC82"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b/>
                <w:bCs w:val="0"/>
              </w:rPr>
              <w:t>QoS Configuration</w:t>
            </w:r>
          </w:p>
        </w:tc>
      </w:tr>
      <w:tr w:rsidR="000A4A2C" w:rsidRPr="00D967AC" w14:paraId="06EDA13D" w14:textId="77777777" w:rsidTr="000A4A2C">
        <w:trPr>
          <w:cantSplit w:val="0"/>
        </w:trPr>
        <w:tc>
          <w:tcPr>
            <w:tcW w:w="1626" w:type="dxa"/>
            <w:tcBorders>
              <w:top w:val="single" w:sz="6" w:space="0" w:color="auto"/>
              <w:left w:val="single" w:sz="18" w:space="0" w:color="auto"/>
              <w:bottom w:val="single" w:sz="18" w:space="0" w:color="auto"/>
            </w:tcBorders>
          </w:tcPr>
          <w:p w14:paraId="304C8C0D" w14:textId="77777777" w:rsidR="000A4A2C" w:rsidRPr="00D967AC" w:rsidRDefault="000A4A2C" w:rsidP="000A4A2C">
            <w:pPr>
              <w:pStyle w:val="TableText"/>
            </w:pPr>
            <w:r w:rsidRPr="00D967AC">
              <w:rPr>
                <w:rFonts w:hint="eastAsia"/>
              </w:rPr>
              <w:t>Course Development</w:t>
            </w:r>
          </w:p>
        </w:tc>
        <w:tc>
          <w:tcPr>
            <w:tcW w:w="1358" w:type="dxa"/>
            <w:tcBorders>
              <w:top w:val="single" w:sz="6" w:space="0" w:color="auto"/>
              <w:bottom w:val="single" w:sz="18" w:space="0" w:color="auto"/>
            </w:tcBorders>
          </w:tcPr>
          <w:p w14:paraId="03A58CD8" w14:textId="77777777" w:rsidR="000A4A2C" w:rsidRPr="00D967AC" w:rsidRDefault="000A4A2C" w:rsidP="000A4A2C">
            <w:pPr>
              <w:pStyle w:val="TableText"/>
            </w:pPr>
            <w:r w:rsidRPr="00D967AC">
              <w:rPr>
                <w:rFonts w:hint="eastAsia"/>
              </w:rPr>
              <w:t>Course_Development</w:t>
            </w:r>
          </w:p>
        </w:tc>
        <w:tc>
          <w:tcPr>
            <w:tcW w:w="2351" w:type="dxa"/>
            <w:tcBorders>
              <w:top w:val="single" w:sz="6" w:space="0" w:color="auto"/>
              <w:bottom w:val="single" w:sz="18" w:space="0" w:color="auto"/>
            </w:tcBorders>
          </w:tcPr>
          <w:p w14:paraId="0118DDD7" w14:textId="77777777" w:rsidR="000A4A2C" w:rsidRPr="00D967AC" w:rsidRDefault="000A4A2C" w:rsidP="000A4A2C">
            <w:pPr>
              <w:pStyle w:val="TableText"/>
            </w:pPr>
            <w:r w:rsidRPr="00D967AC">
              <w:rPr>
                <w:rFonts w:hint="eastAsia"/>
              </w:rPr>
              <w:t>Course_Development</w:t>
            </w:r>
          </w:p>
        </w:tc>
        <w:tc>
          <w:tcPr>
            <w:tcW w:w="966" w:type="dxa"/>
            <w:tcBorders>
              <w:top w:val="single" w:sz="6" w:space="0" w:color="auto"/>
              <w:bottom w:val="single" w:sz="18" w:space="0" w:color="auto"/>
            </w:tcBorders>
          </w:tcPr>
          <w:p w14:paraId="32032A64" w14:textId="77777777" w:rsidR="000A4A2C" w:rsidRPr="00D967AC" w:rsidRDefault="000A4A2C" w:rsidP="000A4A2C">
            <w:pPr>
              <w:pStyle w:val="TableText"/>
            </w:pPr>
            <w:r w:rsidRPr="00D967AC">
              <w:t>10</w:t>
            </w:r>
          </w:p>
        </w:tc>
        <w:tc>
          <w:tcPr>
            <w:tcW w:w="1637" w:type="dxa"/>
            <w:tcBorders>
              <w:top w:val="single" w:sz="6" w:space="0" w:color="auto"/>
              <w:bottom w:val="single" w:sz="18" w:space="0" w:color="auto"/>
              <w:right w:val="single" w:sz="18" w:space="0" w:color="auto"/>
            </w:tcBorders>
          </w:tcPr>
          <w:p w14:paraId="3E7E1B64" w14:textId="77777777" w:rsidR="000A4A2C" w:rsidRPr="00D967AC" w:rsidRDefault="000A4A2C" w:rsidP="000A4A2C">
            <w:pPr>
              <w:pStyle w:val="TableText"/>
            </w:pPr>
            <w:r w:rsidRPr="00D967AC">
              <w:rPr>
                <w:rFonts w:hint="eastAsia"/>
              </w:rPr>
              <w:t>Outbound traffic shaping, and rate limit of 10 Mbit/s</w:t>
            </w:r>
          </w:p>
        </w:tc>
      </w:tr>
    </w:tbl>
    <w:p w14:paraId="654F4B1E" w14:textId="77777777" w:rsidR="000A4A2C" w:rsidRPr="00D967AC" w:rsidRDefault="000A4A2C" w:rsidP="000A4A2C">
      <w:pPr>
        <w:rPr>
          <w:rFonts w:ascii="Huawei Sans" w:hAnsi="Huawei Sans"/>
        </w:rPr>
      </w:pPr>
    </w:p>
    <w:p w14:paraId="2E01B350" w14:textId="77777777" w:rsidR="000A4A2C" w:rsidRPr="00D967AC" w:rsidRDefault="000A4A2C" w:rsidP="000A4A2C">
      <w:pPr>
        <w:pStyle w:val="1e"/>
      </w:pPr>
      <w:r w:rsidRPr="00D967AC">
        <w:rPr>
          <w:rFonts w:hint="eastAsia"/>
        </w:rPr>
        <w:t>Configure QoS parameters as planned.</w:t>
      </w:r>
    </w:p>
    <w:p w14:paraId="1248CFBE" w14:textId="77777777" w:rsidR="000A4A2C" w:rsidRPr="00D967AC" w:rsidRDefault="000A4A2C" w:rsidP="000A4A2C">
      <w:pPr>
        <w:pStyle w:val="Figure"/>
        <w:rPr>
          <w:rFonts w:ascii="Huawei Sans" w:hAnsi="Huawei Sans"/>
        </w:rPr>
      </w:pPr>
      <w:r w:rsidRPr="00D967AC">
        <w:rPr>
          <w:rFonts w:ascii="Huawei Sans" w:hAnsi="Huawei Sans"/>
          <w:noProof/>
        </w:rPr>
        <mc:AlternateContent>
          <mc:Choice Requires="wps">
            <w:drawing>
              <wp:anchor distT="0" distB="0" distL="114300" distR="114300" simplePos="0" relativeHeight="251864064" behindDoc="0" locked="0" layoutInCell="1" allowOverlap="1" wp14:anchorId="5B6DDFCC" wp14:editId="212F8BDF">
                <wp:simplePos x="0" y="0"/>
                <wp:positionH relativeFrom="column">
                  <wp:posOffset>2185035</wp:posOffset>
                </wp:positionH>
                <wp:positionV relativeFrom="paragraph">
                  <wp:posOffset>2242185</wp:posOffset>
                </wp:positionV>
                <wp:extent cx="469127" cy="198782"/>
                <wp:effectExtent l="19050" t="19050" r="26670" b="10795"/>
                <wp:wrapNone/>
                <wp:docPr id="188" name="矩形 188"/>
                <wp:cNvGraphicFramePr/>
                <a:graphic xmlns:a="http://schemas.openxmlformats.org/drawingml/2006/main">
                  <a:graphicData uri="http://schemas.microsoft.com/office/word/2010/wordprocessingShape">
                    <wps:wsp>
                      <wps:cNvSpPr/>
                      <wps:spPr>
                        <a:xfrm>
                          <a:off x="0" y="0"/>
                          <a:ext cx="469127" cy="19878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1C472F" id="矩形 188" o:spid="_x0000_s1026" style="position:absolute;left:0;text-align:left;margin-left:172.05pt;margin-top:176.55pt;width:36.95pt;height:15.65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863040" behindDoc="0" locked="0" layoutInCell="1" allowOverlap="1" wp14:anchorId="3815C008" wp14:editId="3574BA77">
                <wp:simplePos x="0" y="0"/>
                <wp:positionH relativeFrom="column">
                  <wp:posOffset>2575560</wp:posOffset>
                </wp:positionH>
                <wp:positionV relativeFrom="paragraph">
                  <wp:posOffset>2013585</wp:posOffset>
                </wp:positionV>
                <wp:extent cx="532130" cy="174625"/>
                <wp:effectExtent l="19050" t="19050" r="20320" b="15875"/>
                <wp:wrapNone/>
                <wp:docPr id="187" name="矩形 187"/>
                <wp:cNvGraphicFramePr/>
                <a:graphic xmlns:a="http://schemas.openxmlformats.org/drawingml/2006/main">
                  <a:graphicData uri="http://schemas.microsoft.com/office/word/2010/wordprocessingShape">
                    <wps:wsp>
                      <wps:cNvSpPr/>
                      <wps:spPr>
                        <a:xfrm>
                          <a:off x="0" y="0"/>
                          <a:ext cx="532130" cy="17462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76E672" id="矩形 187" o:spid="_x0000_s1026" style="position:absolute;left:0;text-align:left;margin-left:202.8pt;margin-top:158.55pt;width:41.9pt;height:13.75pt;z-index:25186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862016" behindDoc="0" locked="0" layoutInCell="1" allowOverlap="1" wp14:anchorId="5A222C9D" wp14:editId="6C166484">
                <wp:simplePos x="0" y="0"/>
                <wp:positionH relativeFrom="column">
                  <wp:posOffset>2137410</wp:posOffset>
                </wp:positionH>
                <wp:positionV relativeFrom="paragraph">
                  <wp:posOffset>1784985</wp:posOffset>
                </wp:positionV>
                <wp:extent cx="389255" cy="158750"/>
                <wp:effectExtent l="19050" t="19050" r="10795" b="12700"/>
                <wp:wrapNone/>
                <wp:docPr id="186" name="矩形 186"/>
                <wp:cNvGraphicFramePr/>
                <a:graphic xmlns:a="http://schemas.openxmlformats.org/drawingml/2006/main">
                  <a:graphicData uri="http://schemas.microsoft.com/office/word/2010/wordprocessingShape">
                    <wps:wsp>
                      <wps:cNvSpPr/>
                      <wps:spPr>
                        <a:xfrm>
                          <a:off x="0" y="0"/>
                          <a:ext cx="389255" cy="1587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B1B8BD" id="矩形 186" o:spid="_x0000_s1026" style="position:absolute;left:0;text-align:left;margin-left:168.3pt;margin-top:140.55pt;width:30.65pt;height:12.5pt;z-index:25186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860992" behindDoc="0" locked="0" layoutInCell="1" allowOverlap="1" wp14:anchorId="321B01DB" wp14:editId="51230999">
                <wp:simplePos x="0" y="0"/>
                <wp:positionH relativeFrom="column">
                  <wp:posOffset>2137410</wp:posOffset>
                </wp:positionH>
                <wp:positionV relativeFrom="paragraph">
                  <wp:posOffset>1318260</wp:posOffset>
                </wp:positionV>
                <wp:extent cx="389255" cy="166370"/>
                <wp:effectExtent l="19050" t="19050" r="10795" b="24130"/>
                <wp:wrapNone/>
                <wp:docPr id="185" name="矩形 185"/>
                <wp:cNvGraphicFramePr/>
                <a:graphic xmlns:a="http://schemas.openxmlformats.org/drawingml/2006/main">
                  <a:graphicData uri="http://schemas.microsoft.com/office/word/2010/wordprocessingShape">
                    <wps:wsp>
                      <wps:cNvSpPr/>
                      <wps:spPr>
                        <a:xfrm>
                          <a:off x="0" y="0"/>
                          <a:ext cx="389255" cy="16637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9736A" id="矩形 185" o:spid="_x0000_s1026" style="position:absolute;left:0;text-align:left;margin-left:168.3pt;margin-top:103.8pt;width:30.65pt;height:13.1pt;z-index:251860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859968" behindDoc="0" locked="0" layoutInCell="1" allowOverlap="1" wp14:anchorId="483400A8" wp14:editId="0E0A1137">
                <wp:simplePos x="0" y="0"/>
                <wp:positionH relativeFrom="column">
                  <wp:posOffset>2185035</wp:posOffset>
                </wp:positionH>
                <wp:positionV relativeFrom="paragraph">
                  <wp:posOffset>146685</wp:posOffset>
                </wp:positionV>
                <wp:extent cx="1192530" cy="691515"/>
                <wp:effectExtent l="19050" t="19050" r="26670" b="13335"/>
                <wp:wrapNone/>
                <wp:docPr id="184" name="矩形 184"/>
                <wp:cNvGraphicFramePr/>
                <a:graphic xmlns:a="http://schemas.openxmlformats.org/drawingml/2006/main">
                  <a:graphicData uri="http://schemas.microsoft.com/office/word/2010/wordprocessingShape">
                    <wps:wsp>
                      <wps:cNvSpPr/>
                      <wps:spPr>
                        <a:xfrm>
                          <a:off x="0" y="0"/>
                          <a:ext cx="1192530" cy="69151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8E407C" id="矩形 184" o:spid="_x0000_s1026" style="position:absolute;left:0;text-align:left;margin-left:172.05pt;margin-top:11.55pt;width:93.9pt;height:54.45pt;z-index:251859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" filled="f" strokecolor="#c7000b" strokeweight="2.25pt"/>
            </w:pict>
          </mc:Fallback>
        </mc:AlternateContent>
      </w:r>
      <w:r w:rsidRPr="00D967AC">
        <w:rPr>
          <w:rFonts w:ascii="Huawei Sans" w:hAnsi="Huawei Sans"/>
          <w:noProof/>
        </w:rPr>
        <w:drawing>
          <wp:inline distT="0" distB="0" distL="0" distR="0" wp14:anchorId="334318D6" wp14:editId="301CA9E0">
            <wp:extent cx="4317705" cy="2480466"/>
            <wp:effectExtent l="19050" t="19050" r="26035" b="152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317705" cy="2480466"/>
                    </a:xfrm>
                    <a:prstGeom prst="rect">
                      <a:avLst/>
                    </a:prstGeom>
                    <a:noFill/>
                    <a:ln w="12700">
                      <a:solidFill>
                        <a:schemeClr val="bg1">
                          <a:lumMod val="85000"/>
                        </a:schemeClr>
                      </a:solidFill>
                    </a:ln>
                  </pic:spPr>
                </pic:pic>
              </a:graphicData>
            </a:graphic>
          </wp:inline>
        </w:drawing>
      </w:r>
    </w:p>
    <w:p w14:paraId="0E567109" w14:textId="77777777" w:rsidR="000A4A2C" w:rsidRPr="00D967AC" w:rsidRDefault="000A4A2C" w:rsidP="000A4A2C">
      <w:pPr>
        <w:pStyle w:val="1e"/>
      </w:pPr>
    </w:p>
    <w:p w14:paraId="253B24E9" w14:textId="77777777" w:rsidR="000A4A2C" w:rsidRPr="00D967AC" w:rsidRDefault="000A4A2C" w:rsidP="000A4A2C">
      <w:pPr>
        <w:pStyle w:val="1e"/>
      </w:pPr>
      <w:r w:rsidRPr="00D967AC">
        <w:rPr>
          <w:rFonts w:hint="eastAsia"/>
        </w:rPr>
        <w:t xml:space="preserve">Associate the QoS policy with all sites on the virtual network </w:t>
      </w:r>
      <w:r w:rsidRPr="00D967AC">
        <w:rPr>
          <w:rFonts w:hint="eastAsia"/>
          <w:b/>
        </w:rPr>
        <w:t>Course Development</w:t>
      </w:r>
      <w:r w:rsidRPr="00D967AC">
        <w:rPr>
          <w:rFonts w:hint="eastAsia"/>
        </w:rPr>
        <w:t xml:space="preserve"> and submit the configuration.</w:t>
      </w:r>
    </w:p>
    <w:p w14:paraId="6903D2C9" w14:textId="77777777" w:rsidR="000A4A2C" w:rsidRPr="00D967AC" w:rsidRDefault="000A4A2C" w:rsidP="000A4A2C">
      <w:pPr>
        <w:pStyle w:val="ItemListText"/>
        <w:ind w:left="720"/>
        <w:jc w:val="center"/>
        <w:rPr>
          <w:rFonts w:ascii="Huawei Sans" w:hAnsi="Huawei Sans"/>
        </w:rPr>
      </w:pPr>
      <w:r w:rsidRPr="00D967AC">
        <w:rPr>
          <w:rFonts w:ascii="Huawei Sans" w:hAnsi="Huawei Sans"/>
          <w:noProof/>
        </w:rPr>
        <mc:AlternateContent>
          <mc:Choice Requires="wps">
            <w:drawing>
              <wp:anchor distT="0" distB="0" distL="114300" distR="114300" simplePos="0" relativeHeight="251865088" behindDoc="0" locked="0" layoutInCell="1" allowOverlap="1" wp14:anchorId="56ADD1F0" wp14:editId="655BBCAD">
                <wp:simplePos x="0" y="0"/>
                <wp:positionH relativeFrom="column">
                  <wp:posOffset>4423410</wp:posOffset>
                </wp:positionH>
                <wp:positionV relativeFrom="paragraph">
                  <wp:posOffset>542925</wp:posOffset>
                </wp:positionV>
                <wp:extent cx="492760" cy="174625"/>
                <wp:effectExtent l="19050" t="19050" r="21590" b="15875"/>
                <wp:wrapNone/>
                <wp:docPr id="189" name="矩形 189"/>
                <wp:cNvGraphicFramePr/>
                <a:graphic xmlns:a="http://schemas.openxmlformats.org/drawingml/2006/main">
                  <a:graphicData uri="http://schemas.microsoft.com/office/word/2010/wordprocessingShape">
                    <wps:wsp>
                      <wps:cNvSpPr/>
                      <wps:spPr>
                        <a:xfrm>
                          <a:off x="0" y="0"/>
                          <a:ext cx="492760" cy="17462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275AD4" id="矩形 189" o:spid="_x0000_s1026" style="position:absolute;left:0;text-align:left;margin-left:348.3pt;margin-top:42.75pt;width:38.8pt;height:13.7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866112" behindDoc="0" locked="0" layoutInCell="1" allowOverlap="1" wp14:anchorId="0B62268C" wp14:editId="4F6D7956">
                <wp:simplePos x="0" y="0"/>
                <wp:positionH relativeFrom="column">
                  <wp:posOffset>5182870</wp:posOffset>
                </wp:positionH>
                <wp:positionV relativeFrom="paragraph">
                  <wp:posOffset>895350</wp:posOffset>
                </wp:positionV>
                <wp:extent cx="143124" cy="127221"/>
                <wp:effectExtent l="19050" t="19050" r="28575" b="25400"/>
                <wp:wrapNone/>
                <wp:docPr id="190" name="矩形 190"/>
                <wp:cNvGraphicFramePr/>
                <a:graphic xmlns:a="http://schemas.openxmlformats.org/drawingml/2006/main">
                  <a:graphicData uri="http://schemas.microsoft.com/office/word/2010/wordprocessingShape">
                    <wps:wsp>
                      <wps:cNvSpPr/>
                      <wps:spPr>
                        <a:xfrm>
                          <a:off x="0" y="0"/>
                          <a:ext cx="143124" cy="12722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8AC922" id="矩形 190" o:spid="_x0000_s1026" style="position:absolute;left:0;text-align:left;margin-left:408.1pt;margin-top:70.5pt;width:11.25pt;height:10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" filled="f" strokecolor="#c7000b" strokeweight="2.25pt"/>
            </w:pict>
          </mc:Fallback>
        </mc:AlternateContent>
      </w:r>
      <w:r w:rsidRPr="00D967AC">
        <w:rPr>
          <w:rFonts w:ascii="Huawei Sans" w:hAnsi="Huawei Sans"/>
          <w:noProof/>
        </w:rPr>
        <w:drawing>
          <wp:inline distT="0" distB="0" distL="0" distR="0" wp14:anchorId="35D4C617" wp14:editId="3EC01EC5">
            <wp:extent cx="5082403" cy="1098742"/>
            <wp:effectExtent l="19050" t="19050" r="23495" b="2540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082403" cy="1098742"/>
                    </a:xfrm>
                    <a:prstGeom prst="rect">
                      <a:avLst/>
                    </a:prstGeom>
                    <a:noFill/>
                    <a:ln w="12700">
                      <a:solidFill>
                        <a:schemeClr val="bg1">
                          <a:lumMod val="85000"/>
                        </a:schemeClr>
                      </a:solidFill>
                    </a:ln>
                  </pic:spPr>
                </pic:pic>
              </a:graphicData>
            </a:graphic>
          </wp:inline>
        </w:drawing>
      </w:r>
    </w:p>
    <w:p w14:paraId="52BA688C" w14:textId="77777777" w:rsidR="000A4A2C" w:rsidRPr="00D967AC" w:rsidRDefault="000A4A2C" w:rsidP="000A4A2C">
      <w:pPr>
        <w:pStyle w:val="ItemListText"/>
        <w:ind w:left="0"/>
        <w:jc w:val="right"/>
        <w:rPr>
          <w:rFonts w:ascii="Huawei Sans" w:hAnsi="Huawei Sans"/>
        </w:rPr>
      </w:pPr>
      <w:r w:rsidRPr="00D967AC">
        <w:rPr>
          <w:rFonts w:ascii="Huawei Sans" w:hAnsi="Huawei Sans"/>
          <w:noProof/>
        </w:rPr>
        <w:lastRenderedPageBreak/>
        <mc:AlternateContent>
          <mc:Choice Requires="wps">
            <w:drawing>
              <wp:anchor distT="0" distB="0" distL="114300" distR="114300" simplePos="0" relativeHeight="251868160" behindDoc="0" locked="0" layoutInCell="1" allowOverlap="1" wp14:anchorId="6B69512B" wp14:editId="425BC426">
                <wp:simplePos x="0" y="0"/>
                <wp:positionH relativeFrom="column">
                  <wp:posOffset>5509260</wp:posOffset>
                </wp:positionH>
                <wp:positionV relativeFrom="paragraph">
                  <wp:posOffset>3463290</wp:posOffset>
                </wp:positionV>
                <wp:extent cx="477078" cy="246491"/>
                <wp:effectExtent l="19050" t="19050" r="18415" b="20320"/>
                <wp:wrapNone/>
                <wp:docPr id="576" name="矩形 576"/>
                <wp:cNvGraphicFramePr/>
                <a:graphic xmlns:a="http://schemas.openxmlformats.org/drawingml/2006/main">
                  <a:graphicData uri="http://schemas.microsoft.com/office/word/2010/wordprocessingShape">
                    <wps:wsp>
                      <wps:cNvSpPr/>
                      <wps:spPr>
                        <a:xfrm>
                          <a:off x="0" y="0"/>
                          <a:ext cx="477078" cy="24649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FE738B" id="矩形 576" o:spid="_x0000_s1026" style="position:absolute;left:0;text-align:left;margin-left:433.8pt;margin-top:272.7pt;width:37.55pt;height:19.4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867136" behindDoc="0" locked="0" layoutInCell="1" allowOverlap="1" wp14:anchorId="5580C470" wp14:editId="47FCE656">
                <wp:simplePos x="0" y="0"/>
                <wp:positionH relativeFrom="column">
                  <wp:posOffset>975360</wp:posOffset>
                </wp:positionH>
                <wp:positionV relativeFrom="paragraph">
                  <wp:posOffset>805815</wp:posOffset>
                </wp:positionV>
                <wp:extent cx="3204210" cy="675640"/>
                <wp:effectExtent l="19050" t="19050" r="15240" b="10160"/>
                <wp:wrapNone/>
                <wp:docPr id="191" name="矩形 191"/>
                <wp:cNvGraphicFramePr/>
                <a:graphic xmlns:a="http://schemas.openxmlformats.org/drawingml/2006/main">
                  <a:graphicData uri="http://schemas.microsoft.com/office/word/2010/wordprocessingShape">
                    <wps:wsp>
                      <wps:cNvSpPr/>
                      <wps:spPr>
                        <a:xfrm>
                          <a:off x="0" y="0"/>
                          <a:ext cx="3204210" cy="67564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E18CF8" id="矩形 191" o:spid="_x0000_s1026" style="position:absolute;left:0;text-align:left;margin-left:76.8pt;margin-top:63.45pt;width:252.3pt;height:53.2pt;z-index:25186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" filled="f" strokecolor="#c7000b" strokeweight="2.25pt"/>
            </w:pict>
          </mc:Fallback>
        </mc:AlternateContent>
      </w:r>
      <w:r w:rsidRPr="00D967AC">
        <w:rPr>
          <w:rFonts w:ascii="Huawei Sans" w:hAnsi="Huawei Sans"/>
          <w:noProof/>
        </w:rPr>
        <w:drawing>
          <wp:inline distT="0" distB="0" distL="0" distR="0" wp14:anchorId="4C1D4F6D" wp14:editId="1B7CEECD">
            <wp:extent cx="5231727" cy="3807635"/>
            <wp:effectExtent l="19050" t="19050" r="26670" b="2159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icture 543"/>
                    <pic:cNvPicPr/>
                  </pic:nvPicPr>
                  <pic:blipFill>
                    <a:blip r:embed="rId154">
                      <a:extLst>
                        <a:ext uri="{28A0092B-C50C-407E-A947-70E740481C1C}">
                          <a14:useLocalDpi xmlns:a14="http://schemas.microsoft.com/office/drawing/2010/main" val="0"/>
                        </a:ext>
                      </a:extLst>
                    </a:blip>
                    <a:stretch>
                      <a:fillRect/>
                    </a:stretch>
                  </pic:blipFill>
                  <pic:spPr>
                    <a:xfrm>
                      <a:off x="0" y="0"/>
                      <a:ext cx="5231727" cy="3807635"/>
                    </a:xfrm>
                    <a:prstGeom prst="rect">
                      <a:avLst/>
                    </a:prstGeom>
                    <a:noFill/>
                    <a:ln w="12700">
                      <a:solidFill>
                        <a:schemeClr val="bg1">
                          <a:lumMod val="85000"/>
                        </a:schemeClr>
                      </a:solidFill>
                    </a:ln>
                  </pic:spPr>
                </pic:pic>
              </a:graphicData>
            </a:graphic>
          </wp:inline>
        </w:drawing>
      </w:r>
    </w:p>
    <w:p w14:paraId="5449A28B" w14:textId="77777777" w:rsidR="000A4A2C" w:rsidRPr="00D967AC" w:rsidRDefault="000A4A2C" w:rsidP="000A4A2C">
      <w:pPr>
        <w:rPr>
          <w:rFonts w:ascii="Huawei Sans" w:hAnsi="Huawei Sans"/>
        </w:rPr>
      </w:pPr>
    </w:p>
    <w:p w14:paraId="27ED869D" w14:textId="77777777" w:rsidR="000A4A2C" w:rsidRPr="00D967AC" w:rsidRDefault="000A4A2C" w:rsidP="000A4A2C">
      <w:pPr>
        <w:pStyle w:val="1e"/>
      </w:pPr>
      <w:r w:rsidRPr="00D967AC">
        <w:rPr>
          <w:rFonts w:hint="eastAsia"/>
        </w:rPr>
        <w:t xml:space="preserve">Rate limiting is not required for the virtual network </w:t>
      </w:r>
      <w:r w:rsidRPr="00D967AC">
        <w:rPr>
          <w:rFonts w:hint="eastAsia"/>
          <w:b/>
        </w:rPr>
        <w:t>Online Training</w:t>
      </w:r>
      <w:r w:rsidRPr="00D967AC">
        <w:rPr>
          <w:rFonts w:hint="eastAsia"/>
        </w:rPr>
        <w:t>, so QoS does not need to be performed.</w:t>
      </w:r>
    </w:p>
    <w:p w14:paraId="5E51FFE3" w14:textId="77777777" w:rsidR="000A4A2C" w:rsidRPr="00D967AC" w:rsidRDefault="000A4A2C" w:rsidP="000A4A2C">
      <w:pPr>
        <w:pStyle w:val="30"/>
        <w:ind w:left="1701" w:hanging="159"/>
        <w:outlineLvl w:val="4"/>
      </w:pPr>
      <w:r w:rsidRPr="00D967AC">
        <w:rPr>
          <w:rFonts w:hint="eastAsia"/>
        </w:rPr>
        <w:t>Configure an Internet access policy for a site.</w:t>
      </w:r>
    </w:p>
    <w:p w14:paraId="0AD292EA" w14:textId="77777777" w:rsidR="000A4A2C" w:rsidRPr="00D967AC" w:rsidRDefault="000A4A2C" w:rsidP="000A4A2C">
      <w:pPr>
        <w:pStyle w:val="1e"/>
      </w:pPr>
      <w:r w:rsidRPr="00D967AC">
        <w:rPr>
          <w:rFonts w:hint="eastAsia"/>
        </w:rPr>
        <w:t>If a site needs to access the Internet, you need to configure an Internet access policy for the site. Currently, centralized Internet access and distributed Internet access are supported.</w:t>
      </w:r>
    </w:p>
    <w:p w14:paraId="4B5AE09E" w14:textId="77777777" w:rsidR="000A4A2C" w:rsidRPr="00D967AC" w:rsidRDefault="000A4A2C" w:rsidP="000A4A2C">
      <w:pPr>
        <w:pStyle w:val="1e"/>
      </w:pPr>
      <w:r w:rsidRPr="00D967AC">
        <w:rPr>
          <w:rFonts w:hint="eastAsia"/>
        </w:rPr>
        <w:t xml:space="preserve">Currently, two Internet access modes are supported: centralized and distributed. If both the centralized and distributed Internet access modes are configured for a site, </w:t>
      </w:r>
    </w:p>
    <w:p w14:paraId="7867DD6B" w14:textId="77777777" w:rsidR="000A4A2C" w:rsidRPr="00D967AC" w:rsidRDefault="000A4A2C" w:rsidP="000A4A2C">
      <w:pPr>
        <w:pStyle w:val="1e"/>
      </w:pPr>
      <w:r w:rsidRPr="00D967AC">
        <w:rPr>
          <w:rFonts w:hint="eastAsia"/>
        </w:rPr>
        <w:t>the distributed access mode (namely, local Internet access mode) is used preferentially.</w:t>
      </w:r>
    </w:p>
    <w:p w14:paraId="43A651C6" w14:textId="77777777" w:rsidR="000A4A2C" w:rsidRPr="00D967AC" w:rsidRDefault="000A4A2C" w:rsidP="000A4A2C">
      <w:pPr>
        <w:pStyle w:val="1e"/>
      </w:pPr>
      <w:r w:rsidRPr="00D967AC">
        <w:rPr>
          <w:rFonts w:hint="eastAsia"/>
        </w:rPr>
        <w:t># In this lab, only the Course development department is allowed to access the Internet. In addition, only centralized Internet access can be deployed for the Course development, facilitating management.</w:t>
      </w:r>
    </w:p>
    <w:p w14:paraId="5E9BF52A" w14:textId="77777777" w:rsidR="000A4A2C" w:rsidRPr="00D967AC" w:rsidRDefault="000A4A2C" w:rsidP="000A4A2C">
      <w:pPr>
        <w:pStyle w:val="1e"/>
      </w:pPr>
      <w:r w:rsidRPr="00D967AC">
        <w:rPr>
          <w:rFonts w:hint="eastAsia"/>
        </w:rPr>
        <w:t xml:space="preserve"># Choose </w:t>
      </w:r>
      <w:r w:rsidRPr="00D967AC">
        <w:rPr>
          <w:rFonts w:hint="eastAsia"/>
          <w:b/>
        </w:rPr>
        <w:t>Policy &gt; WAN Policy &gt; Traffic Policy</w:t>
      </w:r>
      <w:r w:rsidRPr="00D967AC">
        <w:rPr>
          <w:rFonts w:hint="eastAsia"/>
        </w:rPr>
        <w:t xml:space="preserve"> from the main menu. Click the </w:t>
      </w:r>
      <w:r w:rsidRPr="00D967AC">
        <w:rPr>
          <w:rFonts w:hint="eastAsia"/>
          <w:b/>
        </w:rPr>
        <w:t>Overlay</w:t>
      </w:r>
      <w:r w:rsidRPr="00D967AC">
        <w:rPr>
          <w:rFonts w:hint="eastAsia"/>
        </w:rPr>
        <w:t xml:space="preserve"> tab, select a VN, click the </w:t>
      </w:r>
      <w:r w:rsidRPr="00D967AC">
        <w:rPr>
          <w:rFonts w:hint="eastAsia"/>
          <w:b/>
        </w:rPr>
        <w:t>Site-to-Internet</w:t>
      </w:r>
      <w:r w:rsidRPr="00D967AC">
        <w:rPr>
          <w:rFonts w:hint="eastAsia"/>
        </w:rPr>
        <w:t xml:space="preserve"> tab, and configure an Internet access policy for the site.</w:t>
      </w:r>
    </w:p>
    <w:p w14:paraId="20193D1A" w14:textId="77777777" w:rsidR="000A4A2C" w:rsidRPr="00D967AC" w:rsidRDefault="000A4A2C" w:rsidP="000A4A2C">
      <w:pPr>
        <w:pStyle w:val="Figure"/>
        <w:rPr>
          <w:rFonts w:ascii="Huawei Sans" w:hAnsi="Huawei Sans"/>
        </w:rPr>
      </w:pPr>
      <w:r w:rsidRPr="00D967AC">
        <w:rPr>
          <w:rFonts w:ascii="Huawei Sans" w:hAnsi="Huawei Sans"/>
          <w:noProof/>
        </w:rPr>
        <w:lastRenderedPageBreak/>
        <mc:AlternateContent>
          <mc:Choice Requires="wps">
            <w:drawing>
              <wp:anchor distT="0" distB="0" distL="114300" distR="114300" simplePos="0" relativeHeight="251873280" behindDoc="0" locked="0" layoutInCell="1" allowOverlap="1" wp14:anchorId="22E1FF06" wp14:editId="530146C5">
                <wp:simplePos x="0" y="0"/>
                <wp:positionH relativeFrom="column">
                  <wp:posOffset>3118485</wp:posOffset>
                </wp:positionH>
                <wp:positionV relativeFrom="paragraph">
                  <wp:posOffset>1320165</wp:posOffset>
                </wp:positionV>
                <wp:extent cx="636104" cy="174929"/>
                <wp:effectExtent l="19050" t="19050" r="12065" b="15875"/>
                <wp:wrapNone/>
                <wp:docPr id="583" name="矩形 583"/>
                <wp:cNvGraphicFramePr/>
                <a:graphic xmlns:a="http://schemas.openxmlformats.org/drawingml/2006/main">
                  <a:graphicData uri="http://schemas.microsoft.com/office/word/2010/wordprocessingShape">
                    <wps:wsp>
                      <wps:cNvSpPr/>
                      <wps:spPr>
                        <a:xfrm>
                          <a:off x="0" y="0"/>
                          <a:ext cx="636104" cy="17492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558DD0" id="矩形 583" o:spid="_x0000_s1026" style="position:absolute;left:0;text-align:left;margin-left:245.55pt;margin-top:103.95pt;width:50.1pt;height:13.75pt;z-index:251873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872256" behindDoc="0" locked="0" layoutInCell="1" allowOverlap="1" wp14:anchorId="7304D93E" wp14:editId="1C0F0C06">
                <wp:simplePos x="0" y="0"/>
                <wp:positionH relativeFrom="column">
                  <wp:posOffset>1070610</wp:posOffset>
                </wp:positionH>
                <wp:positionV relativeFrom="paragraph">
                  <wp:posOffset>1082040</wp:posOffset>
                </wp:positionV>
                <wp:extent cx="930275" cy="150495"/>
                <wp:effectExtent l="19050" t="19050" r="22225" b="20955"/>
                <wp:wrapNone/>
                <wp:docPr id="581" name="矩形 581"/>
                <wp:cNvGraphicFramePr/>
                <a:graphic xmlns:a="http://schemas.openxmlformats.org/drawingml/2006/main">
                  <a:graphicData uri="http://schemas.microsoft.com/office/word/2010/wordprocessingShape">
                    <wps:wsp>
                      <wps:cNvSpPr/>
                      <wps:spPr>
                        <a:xfrm>
                          <a:off x="0" y="0"/>
                          <a:ext cx="930275" cy="15049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013A07" id="矩形 581" o:spid="_x0000_s1026" style="position:absolute;left:0;text-align:left;margin-left:84.3pt;margin-top:85.2pt;width:73.25pt;height:11.85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871232" behindDoc="0" locked="0" layoutInCell="1" allowOverlap="1" wp14:anchorId="084CF642" wp14:editId="0B8FFEAC">
                <wp:simplePos x="0" y="0"/>
                <wp:positionH relativeFrom="column">
                  <wp:posOffset>813435</wp:posOffset>
                </wp:positionH>
                <wp:positionV relativeFrom="paragraph">
                  <wp:posOffset>815340</wp:posOffset>
                </wp:positionV>
                <wp:extent cx="397510" cy="206375"/>
                <wp:effectExtent l="19050" t="19050" r="21590" b="22225"/>
                <wp:wrapNone/>
                <wp:docPr id="580" name="矩形 580"/>
                <wp:cNvGraphicFramePr/>
                <a:graphic xmlns:a="http://schemas.openxmlformats.org/drawingml/2006/main">
                  <a:graphicData uri="http://schemas.microsoft.com/office/word/2010/wordprocessingShape">
                    <wps:wsp>
                      <wps:cNvSpPr/>
                      <wps:spPr>
                        <a:xfrm>
                          <a:off x="0" y="0"/>
                          <a:ext cx="397510" cy="20637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47FC0D" id="矩形 580" o:spid="_x0000_s1026" style="position:absolute;left:0;text-align:left;margin-left:64.05pt;margin-top:64.2pt;width:31.3pt;height:16.25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870208" behindDoc="0" locked="0" layoutInCell="1" allowOverlap="1" wp14:anchorId="2E29C4E8" wp14:editId="1373C982">
                <wp:simplePos x="0" y="0"/>
                <wp:positionH relativeFrom="column">
                  <wp:posOffset>3118485</wp:posOffset>
                </wp:positionH>
                <wp:positionV relativeFrom="paragraph">
                  <wp:posOffset>548640</wp:posOffset>
                </wp:positionV>
                <wp:extent cx="707390" cy="182880"/>
                <wp:effectExtent l="19050" t="19050" r="16510" b="26670"/>
                <wp:wrapNone/>
                <wp:docPr id="578" name="矩形 578"/>
                <wp:cNvGraphicFramePr/>
                <a:graphic xmlns:a="http://schemas.openxmlformats.org/drawingml/2006/main">
                  <a:graphicData uri="http://schemas.microsoft.com/office/word/2010/wordprocessingShape">
                    <wps:wsp>
                      <wps:cNvSpPr/>
                      <wps:spPr>
                        <a:xfrm>
                          <a:off x="0" y="0"/>
                          <a:ext cx="707390" cy="18288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19867D" id="矩形 578" o:spid="_x0000_s1026" style="position:absolute;left:0;text-align:left;margin-left:245.55pt;margin-top:43.2pt;width:55.7pt;height:14.4pt;z-index:251870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869184" behindDoc="0" locked="0" layoutInCell="1" allowOverlap="1" wp14:anchorId="5C062FCE" wp14:editId="7464D8C9">
                <wp:simplePos x="0" y="0"/>
                <wp:positionH relativeFrom="column">
                  <wp:posOffset>3061335</wp:posOffset>
                </wp:positionH>
                <wp:positionV relativeFrom="paragraph">
                  <wp:posOffset>100965</wp:posOffset>
                </wp:positionV>
                <wp:extent cx="325755" cy="174625"/>
                <wp:effectExtent l="19050" t="19050" r="17145" b="15875"/>
                <wp:wrapNone/>
                <wp:docPr id="577" name="矩形 577"/>
                <wp:cNvGraphicFramePr/>
                <a:graphic xmlns:a="http://schemas.openxmlformats.org/drawingml/2006/main">
                  <a:graphicData uri="http://schemas.microsoft.com/office/word/2010/wordprocessingShape">
                    <wps:wsp>
                      <wps:cNvSpPr/>
                      <wps:spPr>
                        <a:xfrm>
                          <a:off x="0" y="0"/>
                          <a:ext cx="325755" cy="17462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0B3962" id="矩形 577" o:spid="_x0000_s1026" style="position:absolute;left:0;text-align:left;margin-left:241.05pt;margin-top:7.95pt;width:25.65pt;height:13.7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" filled="f" strokecolor="#c7000b" strokeweight="2.25pt"/>
            </w:pict>
          </mc:Fallback>
        </mc:AlternateContent>
      </w:r>
      <w:r w:rsidRPr="00D967AC">
        <w:rPr>
          <w:rFonts w:ascii="Huawei Sans" w:hAnsi="Huawei Sans"/>
          <w:noProof/>
        </w:rPr>
        <w:drawing>
          <wp:inline distT="0" distB="0" distL="0" distR="0" wp14:anchorId="5BDD86E3" wp14:editId="5C8C93A5">
            <wp:extent cx="4325255" cy="1940479"/>
            <wp:effectExtent l="19050" t="19050" r="18415" b="222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325255" cy="1940479"/>
                    </a:xfrm>
                    <a:prstGeom prst="rect">
                      <a:avLst/>
                    </a:prstGeom>
                    <a:noFill/>
                    <a:ln w="12700">
                      <a:solidFill>
                        <a:schemeClr val="bg1">
                          <a:lumMod val="85000"/>
                        </a:schemeClr>
                      </a:solidFill>
                    </a:ln>
                  </pic:spPr>
                </pic:pic>
              </a:graphicData>
            </a:graphic>
          </wp:inline>
        </w:drawing>
      </w:r>
    </w:p>
    <w:p w14:paraId="0349D70E" w14:textId="77777777" w:rsidR="000A4A2C" w:rsidRPr="00D967AC" w:rsidRDefault="000A4A2C" w:rsidP="000A4A2C">
      <w:pPr>
        <w:rPr>
          <w:rFonts w:ascii="Huawei Sans" w:hAnsi="Huawei Sans"/>
        </w:rPr>
      </w:pPr>
    </w:p>
    <w:p w14:paraId="42CBE7F0" w14:textId="77777777" w:rsidR="000A4A2C" w:rsidRPr="00D967AC" w:rsidRDefault="000A4A2C" w:rsidP="000A4A2C">
      <w:pPr>
        <w:pStyle w:val="1e"/>
      </w:pPr>
      <w:r w:rsidRPr="00D967AC">
        <w:rPr>
          <w:rFonts w:hint="eastAsia"/>
        </w:rPr>
        <w:t xml:space="preserve">For the virtual network </w:t>
      </w:r>
      <w:r w:rsidRPr="00D967AC">
        <w:rPr>
          <w:rFonts w:hint="eastAsia"/>
          <w:b/>
        </w:rPr>
        <w:t>Course Development</w:t>
      </w:r>
      <w:r w:rsidRPr="00D967AC">
        <w:rPr>
          <w:rFonts w:hint="eastAsia"/>
        </w:rPr>
        <w:t>, configure centralized Internet access and set the primary gateway to the hub.</w:t>
      </w:r>
    </w:p>
    <w:p w14:paraId="238DB058" w14:textId="77777777" w:rsidR="000A4A2C" w:rsidRPr="00D967AC" w:rsidRDefault="000A4A2C" w:rsidP="000A4A2C">
      <w:pPr>
        <w:pStyle w:val="ItemListText"/>
        <w:ind w:left="0"/>
        <w:jc w:val="right"/>
        <w:rPr>
          <w:rFonts w:ascii="Huawei Sans" w:hAnsi="Huawei Sans"/>
        </w:rPr>
      </w:pPr>
      <w:r w:rsidRPr="00D967AC">
        <w:rPr>
          <w:rFonts w:ascii="Huawei Sans" w:hAnsi="Huawei Sans"/>
          <w:noProof/>
        </w:rPr>
        <mc:AlternateContent>
          <mc:Choice Requires="wps">
            <w:drawing>
              <wp:anchor distT="0" distB="0" distL="114300" distR="114300" simplePos="0" relativeHeight="251877376" behindDoc="0" locked="0" layoutInCell="1" allowOverlap="1" wp14:anchorId="18091156" wp14:editId="2EEAD567">
                <wp:simplePos x="0" y="0"/>
                <wp:positionH relativeFrom="column">
                  <wp:posOffset>5271135</wp:posOffset>
                </wp:positionH>
                <wp:positionV relativeFrom="paragraph">
                  <wp:posOffset>1196340</wp:posOffset>
                </wp:positionV>
                <wp:extent cx="127221" cy="143123"/>
                <wp:effectExtent l="19050" t="19050" r="25400" b="28575"/>
                <wp:wrapNone/>
                <wp:docPr id="587" name="矩形 587"/>
                <wp:cNvGraphicFramePr/>
                <a:graphic xmlns:a="http://schemas.openxmlformats.org/drawingml/2006/main">
                  <a:graphicData uri="http://schemas.microsoft.com/office/word/2010/wordprocessingShape">
                    <wps:wsp>
                      <wps:cNvSpPr/>
                      <wps:spPr>
                        <a:xfrm>
                          <a:off x="0" y="0"/>
                          <a:ext cx="127221" cy="14312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7D3123" id="矩形 587" o:spid="_x0000_s1026" style="position:absolute;left:0;text-align:left;margin-left:415.05pt;margin-top:94.2pt;width:10pt;height:11.25pt;z-index:251877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876352" behindDoc="0" locked="0" layoutInCell="1" allowOverlap="1" wp14:anchorId="02099D00" wp14:editId="45D8AE8A">
                <wp:simplePos x="0" y="0"/>
                <wp:positionH relativeFrom="column">
                  <wp:posOffset>3013710</wp:posOffset>
                </wp:positionH>
                <wp:positionV relativeFrom="paragraph">
                  <wp:posOffset>1196340</wp:posOffset>
                </wp:positionV>
                <wp:extent cx="484505" cy="185420"/>
                <wp:effectExtent l="19050" t="19050" r="10795" b="24130"/>
                <wp:wrapNone/>
                <wp:docPr id="586" name="矩形 586"/>
                <wp:cNvGraphicFramePr/>
                <a:graphic xmlns:a="http://schemas.openxmlformats.org/drawingml/2006/main">
                  <a:graphicData uri="http://schemas.microsoft.com/office/word/2010/wordprocessingShape">
                    <wps:wsp>
                      <wps:cNvSpPr/>
                      <wps:spPr>
                        <a:xfrm>
                          <a:off x="0" y="0"/>
                          <a:ext cx="484505" cy="18542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EA3A9F" id="矩形 586" o:spid="_x0000_s1026" style="position:absolute;left:0;text-align:left;margin-left:237.3pt;margin-top:94.2pt;width:38.15pt;height:14.6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875328" behindDoc="0" locked="0" layoutInCell="1" allowOverlap="1" wp14:anchorId="24ACBE0D" wp14:editId="1203C201">
                <wp:simplePos x="0" y="0"/>
                <wp:positionH relativeFrom="column">
                  <wp:posOffset>937260</wp:posOffset>
                </wp:positionH>
                <wp:positionV relativeFrom="paragraph">
                  <wp:posOffset>1196340</wp:posOffset>
                </wp:positionV>
                <wp:extent cx="675640" cy="185420"/>
                <wp:effectExtent l="19050" t="19050" r="10160" b="24130"/>
                <wp:wrapNone/>
                <wp:docPr id="585" name="矩形 585"/>
                <wp:cNvGraphicFramePr/>
                <a:graphic xmlns:a="http://schemas.openxmlformats.org/drawingml/2006/main">
                  <a:graphicData uri="http://schemas.microsoft.com/office/word/2010/wordprocessingShape">
                    <wps:wsp>
                      <wps:cNvSpPr/>
                      <wps:spPr>
                        <a:xfrm>
                          <a:off x="0" y="0"/>
                          <a:ext cx="675640" cy="18542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F02587" id="矩形 585" o:spid="_x0000_s1026" style="position:absolute;left:0;text-align:left;margin-left:73.8pt;margin-top:94.2pt;width:53.2pt;height:14.6pt;z-index:251875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874304" behindDoc="0" locked="0" layoutInCell="1" allowOverlap="1" wp14:anchorId="35366C91" wp14:editId="03EFC61B">
                <wp:simplePos x="0" y="0"/>
                <wp:positionH relativeFrom="column">
                  <wp:posOffset>1670685</wp:posOffset>
                </wp:positionH>
                <wp:positionV relativeFrom="paragraph">
                  <wp:posOffset>567690</wp:posOffset>
                </wp:positionV>
                <wp:extent cx="468630" cy="214630"/>
                <wp:effectExtent l="19050" t="19050" r="26670" b="13970"/>
                <wp:wrapNone/>
                <wp:docPr id="584" name="矩形 584"/>
                <wp:cNvGraphicFramePr/>
                <a:graphic xmlns:a="http://schemas.openxmlformats.org/drawingml/2006/main">
                  <a:graphicData uri="http://schemas.microsoft.com/office/word/2010/wordprocessingShape">
                    <wps:wsp>
                      <wps:cNvSpPr/>
                      <wps:spPr>
                        <a:xfrm>
                          <a:off x="0" y="0"/>
                          <a:ext cx="468630" cy="21463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0EABCC" id="矩形 584" o:spid="_x0000_s1026" style="position:absolute;left:0;text-align:left;margin-left:131.55pt;margin-top:44.7pt;width:36.9pt;height:16.9pt;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" filled="f" strokecolor="#c7000b" strokeweight="2.25pt"/>
            </w:pict>
          </mc:Fallback>
        </mc:AlternateContent>
      </w:r>
      <w:r w:rsidRPr="00D967AC">
        <w:rPr>
          <w:rFonts w:ascii="Huawei Sans" w:hAnsi="Huawei Sans"/>
          <w:noProof/>
        </w:rPr>
        <w:drawing>
          <wp:inline distT="0" distB="0" distL="0" distR="0" wp14:anchorId="208F9B9A" wp14:editId="405139B6">
            <wp:extent cx="5422598" cy="1362764"/>
            <wp:effectExtent l="19050" t="19050" r="26035" b="2794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icture 553"/>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422598" cy="1362764"/>
                    </a:xfrm>
                    <a:prstGeom prst="rect">
                      <a:avLst/>
                    </a:prstGeom>
                    <a:noFill/>
                    <a:ln w="12700">
                      <a:solidFill>
                        <a:schemeClr val="bg1">
                          <a:lumMod val="85000"/>
                        </a:schemeClr>
                      </a:solidFill>
                    </a:ln>
                  </pic:spPr>
                </pic:pic>
              </a:graphicData>
            </a:graphic>
          </wp:inline>
        </w:drawing>
      </w:r>
    </w:p>
    <w:p w14:paraId="0DB2D565" w14:textId="77777777" w:rsidR="000A4A2C" w:rsidRPr="00D967AC" w:rsidRDefault="000A4A2C" w:rsidP="000A4A2C">
      <w:pPr>
        <w:rPr>
          <w:rFonts w:ascii="Huawei Sans" w:hAnsi="Huawei Sans"/>
        </w:rPr>
      </w:pPr>
    </w:p>
    <w:p w14:paraId="20B14ABA" w14:textId="77777777" w:rsidR="000A4A2C" w:rsidRPr="00D967AC" w:rsidRDefault="000A4A2C" w:rsidP="000A4A2C">
      <w:pPr>
        <w:pStyle w:val="1e"/>
      </w:pPr>
      <w:r w:rsidRPr="00D967AC">
        <w:rPr>
          <w:rFonts w:hint="eastAsia"/>
        </w:rPr>
        <w:t xml:space="preserve">For the virtual network </w:t>
      </w:r>
      <w:r w:rsidRPr="00D967AC">
        <w:rPr>
          <w:rFonts w:hint="eastAsia"/>
          <w:b/>
        </w:rPr>
        <w:t>Course Development</w:t>
      </w:r>
      <w:r w:rsidRPr="00D967AC">
        <w:rPr>
          <w:rFonts w:hint="eastAsia"/>
        </w:rPr>
        <w:t>, configure local Internet access and use the Internet line of HQ-R2 as the egress.</w:t>
      </w:r>
    </w:p>
    <w:p w14:paraId="4C8C7C8A" w14:textId="77777777" w:rsidR="000A4A2C" w:rsidRPr="00D967AC" w:rsidRDefault="000A4A2C" w:rsidP="000A4A2C">
      <w:pPr>
        <w:pStyle w:val="ItemListText"/>
        <w:ind w:left="0"/>
        <w:jc w:val="right"/>
        <w:rPr>
          <w:rFonts w:ascii="Huawei Sans" w:hAnsi="Huawei Sans"/>
        </w:rPr>
      </w:pPr>
      <w:r w:rsidRPr="00D967AC">
        <w:rPr>
          <w:rFonts w:ascii="Huawei Sans" w:hAnsi="Huawei Sans"/>
          <w:noProof/>
        </w:rPr>
        <mc:AlternateContent>
          <mc:Choice Requires="wps">
            <w:drawing>
              <wp:anchor distT="0" distB="0" distL="114300" distR="114300" simplePos="0" relativeHeight="251878400" behindDoc="0" locked="0" layoutInCell="1" allowOverlap="1" wp14:anchorId="071FE1FF" wp14:editId="6D2DB62C">
                <wp:simplePos x="0" y="0"/>
                <wp:positionH relativeFrom="column">
                  <wp:posOffset>1518285</wp:posOffset>
                </wp:positionH>
                <wp:positionV relativeFrom="paragraph">
                  <wp:posOffset>14605</wp:posOffset>
                </wp:positionV>
                <wp:extent cx="373711" cy="143124"/>
                <wp:effectExtent l="19050" t="19050" r="26670" b="28575"/>
                <wp:wrapNone/>
                <wp:docPr id="588" name="矩形 588"/>
                <wp:cNvGraphicFramePr/>
                <a:graphic xmlns:a="http://schemas.openxmlformats.org/drawingml/2006/main">
                  <a:graphicData uri="http://schemas.microsoft.com/office/word/2010/wordprocessingShape">
                    <wps:wsp>
                      <wps:cNvSpPr/>
                      <wps:spPr>
                        <a:xfrm>
                          <a:off x="0" y="0"/>
                          <a:ext cx="373711" cy="14312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8527CA" id="矩形 588" o:spid="_x0000_s1026" style="position:absolute;left:0;text-align:left;margin-left:119.55pt;margin-top:1.15pt;width:29.45pt;height:11.25pt;z-index:251878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" filled="f" strokecolor="#c7000b" strokeweight="2.25pt"/>
            </w:pict>
          </mc:Fallback>
        </mc:AlternateContent>
      </w:r>
      <w:r w:rsidRPr="00D967AC">
        <w:rPr>
          <w:rFonts w:ascii="Huawei Sans" w:hAnsi="Huawei Sans"/>
          <w:noProof/>
        </w:rPr>
        <w:drawing>
          <wp:inline distT="0" distB="0" distL="0" distR="0" wp14:anchorId="0DB29B37" wp14:editId="17F94FBF">
            <wp:extent cx="5434330" cy="776332"/>
            <wp:effectExtent l="19050" t="19050" r="13970" b="2413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434330" cy="776332"/>
                    </a:xfrm>
                    <a:prstGeom prst="rect">
                      <a:avLst/>
                    </a:prstGeom>
                    <a:noFill/>
                    <a:ln w="12700">
                      <a:solidFill>
                        <a:schemeClr val="bg1">
                          <a:lumMod val="85000"/>
                        </a:schemeClr>
                      </a:solidFill>
                    </a:ln>
                  </pic:spPr>
                </pic:pic>
              </a:graphicData>
            </a:graphic>
          </wp:inline>
        </w:drawing>
      </w:r>
    </w:p>
    <w:p w14:paraId="44929219" w14:textId="77777777" w:rsidR="000A4A2C" w:rsidRPr="00D967AC" w:rsidRDefault="000A4A2C" w:rsidP="000A4A2C">
      <w:pPr>
        <w:pStyle w:val="ItemListText"/>
        <w:ind w:left="0"/>
        <w:jc w:val="right"/>
        <w:rPr>
          <w:rFonts w:ascii="Huawei Sans" w:hAnsi="Huawei Sans"/>
        </w:rPr>
      </w:pPr>
      <w:r w:rsidRPr="00D967AC">
        <w:rPr>
          <w:rFonts w:ascii="Huawei Sans" w:hAnsi="Huawei Sans"/>
          <w:noProof/>
        </w:rPr>
        <mc:AlternateContent>
          <mc:Choice Requires="wps">
            <w:drawing>
              <wp:anchor distT="0" distB="0" distL="114300" distR="114300" simplePos="0" relativeHeight="251879424" behindDoc="0" locked="0" layoutInCell="1" allowOverlap="1" wp14:anchorId="5274FFCB" wp14:editId="6D85EB6E">
                <wp:simplePos x="0" y="0"/>
                <wp:positionH relativeFrom="column">
                  <wp:posOffset>632460</wp:posOffset>
                </wp:positionH>
                <wp:positionV relativeFrom="paragraph">
                  <wp:posOffset>668655</wp:posOffset>
                </wp:positionV>
                <wp:extent cx="2822713" cy="143123"/>
                <wp:effectExtent l="19050" t="19050" r="15875" b="28575"/>
                <wp:wrapNone/>
                <wp:docPr id="589" name="矩形 589"/>
                <wp:cNvGraphicFramePr/>
                <a:graphic xmlns:a="http://schemas.openxmlformats.org/drawingml/2006/main">
                  <a:graphicData uri="http://schemas.microsoft.com/office/word/2010/wordprocessingShape">
                    <wps:wsp>
                      <wps:cNvSpPr/>
                      <wps:spPr>
                        <a:xfrm>
                          <a:off x="0" y="0"/>
                          <a:ext cx="2822713" cy="14312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FB3078" id="矩形 589" o:spid="_x0000_s1026" style="position:absolute;left:0;text-align:left;margin-left:49.8pt;margin-top:52.65pt;width:222.25pt;height:11.25pt;z-index:25187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" filled="f" strokecolor="#c7000b" strokeweight="2.25pt"/>
            </w:pict>
          </mc:Fallback>
        </mc:AlternateContent>
      </w:r>
      <w:r w:rsidRPr="00D967AC">
        <w:rPr>
          <w:rFonts w:ascii="Huawei Sans" w:hAnsi="Huawei Sans"/>
          <w:noProof/>
        </w:rPr>
        <w:drawing>
          <wp:inline distT="0" distB="0" distL="0" distR="0" wp14:anchorId="45A5CF40" wp14:editId="050CA07F">
            <wp:extent cx="5459740" cy="1616177"/>
            <wp:effectExtent l="19050" t="19050" r="26670" b="222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Picture 562"/>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459740" cy="1616177"/>
                    </a:xfrm>
                    <a:prstGeom prst="rect">
                      <a:avLst/>
                    </a:prstGeom>
                    <a:noFill/>
                    <a:ln w="12700">
                      <a:solidFill>
                        <a:schemeClr val="bg1">
                          <a:lumMod val="85000"/>
                        </a:schemeClr>
                      </a:solidFill>
                    </a:ln>
                  </pic:spPr>
                </pic:pic>
              </a:graphicData>
            </a:graphic>
          </wp:inline>
        </w:drawing>
      </w:r>
    </w:p>
    <w:p w14:paraId="45FBAC5D" w14:textId="77777777" w:rsidR="000A4A2C" w:rsidRPr="00D967AC" w:rsidRDefault="000A4A2C" w:rsidP="000A4A2C">
      <w:pPr>
        <w:pStyle w:val="ItemListText"/>
        <w:ind w:left="0"/>
        <w:jc w:val="right"/>
        <w:rPr>
          <w:rFonts w:ascii="Huawei Sans" w:hAnsi="Huawei Sans"/>
        </w:rPr>
      </w:pPr>
      <w:r w:rsidRPr="00D967AC">
        <w:rPr>
          <w:rFonts w:ascii="Huawei Sans" w:hAnsi="Huawei Sans"/>
          <w:noProof/>
        </w:rPr>
        <w:lastRenderedPageBreak/>
        <mc:AlternateContent>
          <mc:Choice Requires="wps">
            <w:drawing>
              <wp:anchor distT="0" distB="0" distL="114300" distR="114300" simplePos="0" relativeHeight="251880448" behindDoc="0" locked="0" layoutInCell="1" allowOverlap="1" wp14:anchorId="5075DE3C" wp14:editId="54DB832E">
                <wp:simplePos x="0" y="0"/>
                <wp:positionH relativeFrom="column">
                  <wp:posOffset>727710</wp:posOffset>
                </wp:positionH>
                <wp:positionV relativeFrom="paragraph">
                  <wp:posOffset>967740</wp:posOffset>
                </wp:positionV>
                <wp:extent cx="4961614" cy="179650"/>
                <wp:effectExtent l="19050" t="19050" r="10795" b="11430"/>
                <wp:wrapNone/>
                <wp:docPr id="590" name="矩形 590"/>
                <wp:cNvGraphicFramePr/>
                <a:graphic xmlns:a="http://schemas.openxmlformats.org/drawingml/2006/main">
                  <a:graphicData uri="http://schemas.microsoft.com/office/word/2010/wordprocessingShape">
                    <wps:wsp>
                      <wps:cNvSpPr/>
                      <wps:spPr>
                        <a:xfrm>
                          <a:off x="0" y="0"/>
                          <a:ext cx="4961614" cy="1796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138F0B" id="矩形 590" o:spid="_x0000_s1026" style="position:absolute;left:0;text-align:left;margin-left:57.3pt;margin-top:76.2pt;width:390.7pt;height:14.15pt;z-index:251880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" filled="f" strokecolor="#c7000b" strokeweight="2.25pt"/>
            </w:pict>
          </mc:Fallback>
        </mc:AlternateContent>
      </w:r>
      <w:r w:rsidRPr="00D967AC">
        <w:rPr>
          <w:rFonts w:ascii="Huawei Sans" w:hAnsi="Huawei Sans"/>
          <w:noProof/>
        </w:rPr>
        <w:drawing>
          <wp:inline distT="0" distB="0" distL="0" distR="0" wp14:anchorId="04445E52" wp14:editId="4DE324C3">
            <wp:extent cx="5405862" cy="1126342"/>
            <wp:effectExtent l="19050" t="19050" r="23495" b="1714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405862" cy="1126342"/>
                    </a:xfrm>
                    <a:prstGeom prst="rect">
                      <a:avLst/>
                    </a:prstGeom>
                    <a:noFill/>
                    <a:ln w="12700">
                      <a:solidFill>
                        <a:schemeClr val="bg1">
                          <a:lumMod val="85000"/>
                        </a:schemeClr>
                      </a:solidFill>
                    </a:ln>
                  </pic:spPr>
                </pic:pic>
              </a:graphicData>
            </a:graphic>
          </wp:inline>
        </w:drawing>
      </w:r>
    </w:p>
    <w:p w14:paraId="6310391C" w14:textId="77777777" w:rsidR="000A4A2C" w:rsidRPr="00D967AC" w:rsidRDefault="000A4A2C" w:rsidP="000A4A2C">
      <w:pPr>
        <w:rPr>
          <w:rFonts w:ascii="Huawei Sans" w:hAnsi="Huawei Sans"/>
        </w:rPr>
      </w:pPr>
    </w:p>
    <w:p w14:paraId="006BD266" w14:textId="77777777" w:rsidR="000A4A2C" w:rsidRPr="00D967AC" w:rsidRDefault="000A4A2C" w:rsidP="000A4A2C">
      <w:pPr>
        <w:pStyle w:val="1e"/>
      </w:pPr>
      <w:r w:rsidRPr="00D967AC">
        <w:rPr>
          <w:rFonts w:hint="eastAsia"/>
        </w:rPr>
        <w:t>After the configuration is complete, apply the configuration.</w:t>
      </w:r>
    </w:p>
    <w:p w14:paraId="437343C2" w14:textId="77777777" w:rsidR="000A4A2C" w:rsidRPr="00D967AC" w:rsidRDefault="000A4A2C" w:rsidP="000A4A2C">
      <w:pPr>
        <w:pStyle w:val="30"/>
        <w:ind w:left="1701" w:hanging="159"/>
        <w:outlineLvl w:val="4"/>
      </w:pPr>
      <w:r w:rsidRPr="00D967AC">
        <w:rPr>
          <w:rFonts w:hint="eastAsia"/>
        </w:rPr>
        <w:t>Configure a security policy.</w:t>
      </w:r>
    </w:p>
    <w:p w14:paraId="37FB45DD" w14:textId="77777777" w:rsidR="000A4A2C" w:rsidRPr="00D967AC" w:rsidRDefault="000A4A2C" w:rsidP="000A4A2C">
      <w:pPr>
        <w:pStyle w:val="1e"/>
      </w:pPr>
      <w:r w:rsidRPr="00D967AC">
        <w:rPr>
          <w:rFonts w:hint="eastAsia"/>
        </w:rPr>
        <w:t>Security policies include URL filtering policies, firewall policies, and IPS policies. This lab mainly deploys URL filtering policies.</w:t>
      </w:r>
    </w:p>
    <w:p w14:paraId="3DB4132A" w14:textId="77777777" w:rsidR="000A4A2C" w:rsidRPr="00D967AC" w:rsidRDefault="000A4A2C" w:rsidP="000A4A2C">
      <w:pPr>
        <w:pStyle w:val="1e"/>
      </w:pPr>
      <w:r w:rsidRPr="00D967AC">
        <w:rPr>
          <w:rFonts w:hint="eastAsia"/>
        </w:rPr>
        <w:t># In this lab, only some sites of the Course development department can access the Internet.</w:t>
      </w:r>
    </w:p>
    <w:p w14:paraId="405010F8" w14:textId="77777777" w:rsidR="000A4A2C" w:rsidRPr="00D967AC" w:rsidRDefault="000A4A2C" w:rsidP="000A4A2C">
      <w:pPr>
        <w:pStyle w:val="1e"/>
      </w:pPr>
      <w:r w:rsidRPr="00D967AC">
        <w:rPr>
          <w:rFonts w:hint="eastAsia"/>
        </w:rPr>
        <w:t xml:space="preserve"># Choose </w:t>
      </w:r>
      <w:r w:rsidRPr="00D967AC">
        <w:rPr>
          <w:rFonts w:hint="eastAsia"/>
          <w:b/>
        </w:rPr>
        <w:t>Policy &gt; WAN Policy &gt; Security Policy</w:t>
      </w:r>
      <w:r w:rsidRPr="00D967AC">
        <w:rPr>
          <w:rFonts w:hint="eastAsia"/>
        </w:rPr>
        <w:t xml:space="preserve"> from the main menu and click the URL tab to create a URL filtering policy.</w:t>
      </w:r>
    </w:p>
    <w:p w14:paraId="5AA7C459" w14:textId="77777777" w:rsidR="000A4A2C" w:rsidRPr="00D967AC" w:rsidRDefault="000A4A2C" w:rsidP="000A4A2C">
      <w:pPr>
        <w:pStyle w:val="ItemListText"/>
        <w:ind w:left="0"/>
        <w:jc w:val="right"/>
        <w:rPr>
          <w:rFonts w:ascii="Huawei Sans" w:hAnsi="Huawei Sans"/>
        </w:rPr>
      </w:pPr>
      <w:r w:rsidRPr="00D967AC">
        <w:rPr>
          <w:rFonts w:ascii="Huawei Sans" w:hAnsi="Huawei Sans"/>
          <w:noProof/>
        </w:rPr>
        <mc:AlternateContent>
          <mc:Choice Requires="wps">
            <w:drawing>
              <wp:anchor distT="0" distB="0" distL="114300" distR="114300" simplePos="0" relativeHeight="251883520" behindDoc="0" locked="0" layoutInCell="1" allowOverlap="1" wp14:anchorId="1E0636CA" wp14:editId="6F70B713">
                <wp:simplePos x="0" y="0"/>
                <wp:positionH relativeFrom="column">
                  <wp:posOffset>1013460</wp:posOffset>
                </wp:positionH>
                <wp:positionV relativeFrom="paragraph">
                  <wp:posOffset>610870</wp:posOffset>
                </wp:positionV>
                <wp:extent cx="683813" cy="127000"/>
                <wp:effectExtent l="19050" t="19050" r="21590" b="25400"/>
                <wp:wrapNone/>
                <wp:docPr id="593" name="矩形 593"/>
                <wp:cNvGraphicFramePr/>
                <a:graphic xmlns:a="http://schemas.openxmlformats.org/drawingml/2006/main">
                  <a:graphicData uri="http://schemas.microsoft.com/office/word/2010/wordprocessingShape">
                    <wps:wsp>
                      <wps:cNvSpPr/>
                      <wps:spPr>
                        <a:xfrm>
                          <a:off x="0" y="0"/>
                          <a:ext cx="683813" cy="1270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0E73F2" id="矩形 593" o:spid="_x0000_s1026" style="position:absolute;left:0;text-align:left;margin-left:79.8pt;margin-top:48.1pt;width:53.85pt;height:10pt;z-index:25188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882496" behindDoc="0" locked="0" layoutInCell="1" allowOverlap="1" wp14:anchorId="522C4FFC" wp14:editId="09054899">
                <wp:simplePos x="0" y="0"/>
                <wp:positionH relativeFrom="column">
                  <wp:posOffset>2670810</wp:posOffset>
                </wp:positionH>
                <wp:positionV relativeFrom="paragraph">
                  <wp:posOffset>610870</wp:posOffset>
                </wp:positionV>
                <wp:extent cx="508635" cy="127000"/>
                <wp:effectExtent l="19050" t="19050" r="24765" b="25400"/>
                <wp:wrapNone/>
                <wp:docPr id="592" name="矩形 592"/>
                <wp:cNvGraphicFramePr/>
                <a:graphic xmlns:a="http://schemas.openxmlformats.org/drawingml/2006/main">
                  <a:graphicData uri="http://schemas.microsoft.com/office/word/2010/wordprocessingShape">
                    <wps:wsp>
                      <wps:cNvSpPr/>
                      <wps:spPr>
                        <a:xfrm>
                          <a:off x="0" y="0"/>
                          <a:ext cx="508635" cy="1270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B94342" id="矩形 592" o:spid="_x0000_s1026" style="position:absolute;left:0;text-align:left;margin-left:210.3pt;margin-top:48.1pt;width:40.05pt;height:10pt;z-index:251882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881472" behindDoc="0" locked="0" layoutInCell="1" allowOverlap="1" wp14:anchorId="2ABEC517" wp14:editId="739BBCF9">
                <wp:simplePos x="0" y="0"/>
                <wp:positionH relativeFrom="column">
                  <wp:posOffset>727710</wp:posOffset>
                </wp:positionH>
                <wp:positionV relativeFrom="paragraph">
                  <wp:posOffset>325120</wp:posOffset>
                </wp:positionV>
                <wp:extent cx="230505" cy="134620"/>
                <wp:effectExtent l="19050" t="19050" r="17145" b="17780"/>
                <wp:wrapNone/>
                <wp:docPr id="591" name="矩形 591"/>
                <wp:cNvGraphicFramePr/>
                <a:graphic xmlns:a="http://schemas.openxmlformats.org/drawingml/2006/main">
                  <a:graphicData uri="http://schemas.microsoft.com/office/word/2010/wordprocessingShape">
                    <wps:wsp>
                      <wps:cNvSpPr/>
                      <wps:spPr>
                        <a:xfrm>
                          <a:off x="0" y="0"/>
                          <a:ext cx="230505" cy="13462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DD37C1" id="矩形 591" o:spid="_x0000_s1026" style="position:absolute;left:0;text-align:left;margin-left:57.3pt;margin-top:25.6pt;width:18.15pt;height:10.6pt;z-index:25188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" filled="f" strokecolor="#c7000b" strokeweight="2.25pt"/>
            </w:pict>
          </mc:Fallback>
        </mc:AlternateContent>
      </w:r>
      <w:r w:rsidRPr="00D967AC">
        <w:rPr>
          <w:rFonts w:ascii="Huawei Sans" w:hAnsi="Huawei Sans"/>
          <w:noProof/>
        </w:rPr>
        <w:drawing>
          <wp:inline distT="0" distB="0" distL="0" distR="0" wp14:anchorId="38AD9072" wp14:editId="758B4625">
            <wp:extent cx="5443809" cy="1028868"/>
            <wp:effectExtent l="19050" t="19050" r="24130" b="1905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Picture 568"/>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443809" cy="1028868"/>
                    </a:xfrm>
                    <a:prstGeom prst="rect">
                      <a:avLst/>
                    </a:prstGeom>
                    <a:noFill/>
                    <a:ln w="12700">
                      <a:solidFill>
                        <a:schemeClr val="bg1">
                          <a:lumMod val="85000"/>
                        </a:schemeClr>
                      </a:solidFill>
                    </a:ln>
                  </pic:spPr>
                </pic:pic>
              </a:graphicData>
            </a:graphic>
          </wp:inline>
        </w:drawing>
      </w:r>
    </w:p>
    <w:p w14:paraId="71246465" w14:textId="77777777" w:rsidR="000A4A2C" w:rsidRPr="00D967AC" w:rsidRDefault="000A4A2C" w:rsidP="000A4A2C">
      <w:pPr>
        <w:rPr>
          <w:rFonts w:ascii="Huawei Sans" w:hAnsi="Huawei Sans"/>
        </w:rPr>
      </w:pPr>
    </w:p>
    <w:p w14:paraId="1C2C5D45" w14:textId="77777777" w:rsidR="000A4A2C" w:rsidRPr="00D967AC" w:rsidRDefault="000A4A2C" w:rsidP="000A4A2C">
      <w:pPr>
        <w:pStyle w:val="1e"/>
      </w:pPr>
      <w:r w:rsidRPr="00D967AC">
        <w:rPr>
          <w:rFonts w:hint="eastAsia"/>
        </w:rPr>
        <w:t xml:space="preserve">Configure a URL filtering policy named </w:t>
      </w:r>
      <w:r w:rsidRPr="00D967AC">
        <w:rPr>
          <w:rFonts w:hint="eastAsia"/>
          <w:b/>
        </w:rPr>
        <w:t>Course_Development</w:t>
      </w:r>
      <w:r w:rsidRPr="00D967AC">
        <w:rPr>
          <w:rFonts w:hint="eastAsia"/>
        </w:rPr>
        <w:t xml:space="preserve">, use the blacklist to filter the URL www.internetsw.com, and click </w:t>
      </w:r>
      <w:r w:rsidRPr="00D967AC">
        <w:rPr>
          <w:rFonts w:hint="eastAsia"/>
          <w:b/>
        </w:rPr>
        <w:t>OK</w:t>
      </w:r>
      <w:r w:rsidRPr="00D967AC">
        <w:rPr>
          <w:rFonts w:hint="eastAsia"/>
        </w:rPr>
        <w:t>.</w:t>
      </w:r>
    </w:p>
    <w:p w14:paraId="6D02ED2A" w14:textId="77777777" w:rsidR="000A4A2C" w:rsidRPr="00D967AC" w:rsidRDefault="000A4A2C" w:rsidP="000A4A2C">
      <w:pPr>
        <w:pStyle w:val="ItemListText"/>
        <w:ind w:left="0"/>
        <w:jc w:val="right"/>
        <w:rPr>
          <w:rFonts w:ascii="Huawei Sans" w:hAnsi="Huawei Sans"/>
        </w:rPr>
      </w:pPr>
      <w:r w:rsidRPr="00D967AC">
        <w:rPr>
          <w:rFonts w:ascii="Huawei Sans" w:hAnsi="Huawei Sans"/>
          <w:noProof/>
        </w:rPr>
        <mc:AlternateContent>
          <mc:Choice Requires="wps">
            <w:drawing>
              <wp:anchor distT="0" distB="0" distL="114300" distR="114300" simplePos="0" relativeHeight="251887616" behindDoc="0" locked="0" layoutInCell="1" allowOverlap="1" wp14:anchorId="7B0EE662" wp14:editId="05A94201">
                <wp:simplePos x="0" y="0"/>
                <wp:positionH relativeFrom="column">
                  <wp:posOffset>1823085</wp:posOffset>
                </wp:positionH>
                <wp:positionV relativeFrom="paragraph">
                  <wp:posOffset>1049020</wp:posOffset>
                </wp:positionV>
                <wp:extent cx="707666" cy="143124"/>
                <wp:effectExtent l="19050" t="19050" r="16510" b="28575"/>
                <wp:wrapNone/>
                <wp:docPr id="597" name="矩形 597"/>
                <wp:cNvGraphicFramePr/>
                <a:graphic xmlns:a="http://schemas.openxmlformats.org/drawingml/2006/main">
                  <a:graphicData uri="http://schemas.microsoft.com/office/word/2010/wordprocessingShape">
                    <wps:wsp>
                      <wps:cNvSpPr/>
                      <wps:spPr>
                        <a:xfrm>
                          <a:off x="0" y="0"/>
                          <a:ext cx="707666" cy="14312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981A4E" id="矩形 597" o:spid="_x0000_s1026" style="position:absolute;left:0;text-align:left;margin-left:143.55pt;margin-top:82.6pt;width:55.7pt;height:11.25pt;z-index:251887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886592" behindDoc="0" locked="0" layoutInCell="1" allowOverlap="1" wp14:anchorId="4955D257" wp14:editId="7C73335C">
                <wp:simplePos x="0" y="0"/>
                <wp:positionH relativeFrom="column">
                  <wp:posOffset>5690235</wp:posOffset>
                </wp:positionH>
                <wp:positionV relativeFrom="paragraph">
                  <wp:posOffset>715645</wp:posOffset>
                </wp:positionV>
                <wp:extent cx="404495" cy="166370"/>
                <wp:effectExtent l="19050" t="19050" r="14605" b="24130"/>
                <wp:wrapNone/>
                <wp:docPr id="596" name="矩形 596"/>
                <wp:cNvGraphicFramePr/>
                <a:graphic xmlns:a="http://schemas.openxmlformats.org/drawingml/2006/main">
                  <a:graphicData uri="http://schemas.microsoft.com/office/word/2010/wordprocessingShape">
                    <wps:wsp>
                      <wps:cNvSpPr/>
                      <wps:spPr>
                        <a:xfrm>
                          <a:off x="0" y="0"/>
                          <a:ext cx="404495" cy="16637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68DBE5" id="矩形 596" o:spid="_x0000_s1026" style="position:absolute;left:0;text-align:left;margin-left:448.05pt;margin-top:56.35pt;width:31.85pt;height:13.1pt;z-index:251886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885568" behindDoc="0" locked="0" layoutInCell="1" allowOverlap="1" wp14:anchorId="6A8655DE" wp14:editId="3E9912D2">
                <wp:simplePos x="0" y="0"/>
                <wp:positionH relativeFrom="column">
                  <wp:posOffset>1642110</wp:posOffset>
                </wp:positionH>
                <wp:positionV relativeFrom="paragraph">
                  <wp:posOffset>515620</wp:posOffset>
                </wp:positionV>
                <wp:extent cx="445135" cy="142875"/>
                <wp:effectExtent l="19050" t="19050" r="12065" b="28575"/>
                <wp:wrapNone/>
                <wp:docPr id="595" name="矩形 595"/>
                <wp:cNvGraphicFramePr/>
                <a:graphic xmlns:a="http://schemas.openxmlformats.org/drawingml/2006/main">
                  <a:graphicData uri="http://schemas.microsoft.com/office/word/2010/wordprocessingShape">
                    <wps:wsp>
                      <wps:cNvSpPr/>
                      <wps:spPr>
                        <a:xfrm>
                          <a:off x="0" y="0"/>
                          <a:ext cx="445135" cy="14287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C64F98" id="矩形 595" o:spid="_x0000_s1026" style="position:absolute;left:0;text-align:left;margin-left:129.3pt;margin-top:40.6pt;width:35.05pt;height:11.25pt;z-index:25188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884544" behindDoc="0" locked="0" layoutInCell="1" allowOverlap="1" wp14:anchorId="1173CEB8" wp14:editId="22CE26D0">
                <wp:simplePos x="0" y="0"/>
                <wp:positionH relativeFrom="column">
                  <wp:posOffset>1642110</wp:posOffset>
                </wp:positionH>
                <wp:positionV relativeFrom="paragraph">
                  <wp:posOffset>315595</wp:posOffset>
                </wp:positionV>
                <wp:extent cx="691515" cy="150495"/>
                <wp:effectExtent l="19050" t="19050" r="13335" b="20955"/>
                <wp:wrapNone/>
                <wp:docPr id="594" name="矩形 594"/>
                <wp:cNvGraphicFramePr/>
                <a:graphic xmlns:a="http://schemas.openxmlformats.org/drawingml/2006/main">
                  <a:graphicData uri="http://schemas.microsoft.com/office/word/2010/wordprocessingShape">
                    <wps:wsp>
                      <wps:cNvSpPr/>
                      <wps:spPr>
                        <a:xfrm>
                          <a:off x="0" y="0"/>
                          <a:ext cx="691515" cy="15049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F8EF55" id="矩形 594" o:spid="_x0000_s1026" style="position:absolute;left:0;text-align:left;margin-left:129.3pt;margin-top:24.85pt;width:54.45pt;height:11.85pt;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" filled="f" strokecolor="#c7000b" strokeweight="2.25pt"/>
            </w:pict>
          </mc:Fallback>
        </mc:AlternateContent>
      </w:r>
      <w:r w:rsidRPr="00D967AC">
        <w:rPr>
          <w:rFonts w:ascii="Huawei Sans" w:hAnsi="Huawei Sans"/>
          <w:noProof/>
        </w:rPr>
        <w:drawing>
          <wp:inline distT="0" distB="0" distL="0" distR="0" wp14:anchorId="59B3B55B" wp14:editId="5E413BF3">
            <wp:extent cx="5378600" cy="1454002"/>
            <wp:effectExtent l="19050" t="19050" r="12700" b="1333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Picture 574"/>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378600" cy="1454002"/>
                    </a:xfrm>
                    <a:prstGeom prst="rect">
                      <a:avLst/>
                    </a:prstGeom>
                    <a:noFill/>
                    <a:ln w="12700">
                      <a:solidFill>
                        <a:schemeClr val="bg1">
                          <a:lumMod val="85000"/>
                        </a:schemeClr>
                      </a:solidFill>
                    </a:ln>
                  </pic:spPr>
                </pic:pic>
              </a:graphicData>
            </a:graphic>
          </wp:inline>
        </w:drawing>
      </w:r>
    </w:p>
    <w:p w14:paraId="245160F1" w14:textId="77777777" w:rsidR="000A4A2C" w:rsidRPr="00D967AC" w:rsidRDefault="000A4A2C" w:rsidP="000A4A2C">
      <w:pPr>
        <w:rPr>
          <w:rFonts w:ascii="Huawei Sans" w:hAnsi="Huawei Sans"/>
        </w:rPr>
      </w:pPr>
    </w:p>
    <w:p w14:paraId="6100BA9E" w14:textId="77777777" w:rsidR="000A4A2C" w:rsidRPr="00D967AC" w:rsidRDefault="000A4A2C" w:rsidP="000A4A2C">
      <w:pPr>
        <w:pStyle w:val="1e"/>
      </w:pPr>
      <w:r w:rsidRPr="00D967AC">
        <w:t>At Branch_A, terminals of the Course development department are not allowed to access the website www.internetsw.com, but terminals of the Course development department at other sites can access the website.</w:t>
      </w:r>
    </w:p>
    <w:p w14:paraId="74041AA9" w14:textId="77777777" w:rsidR="000A4A2C" w:rsidRPr="00D967AC" w:rsidRDefault="000A4A2C" w:rsidP="000A4A2C">
      <w:pPr>
        <w:pStyle w:val="1e"/>
      </w:pPr>
      <w:r w:rsidRPr="00D967AC">
        <w:rPr>
          <w:rFonts w:hint="eastAsia"/>
        </w:rPr>
        <w:t>Bind the URL filtering policy to Branch_A and commit the configuration.</w:t>
      </w:r>
    </w:p>
    <w:p w14:paraId="5C7FA860" w14:textId="77777777" w:rsidR="000A4A2C" w:rsidRPr="00D967AC" w:rsidRDefault="000A4A2C" w:rsidP="000A4A2C">
      <w:pPr>
        <w:pStyle w:val="ItemListText"/>
        <w:ind w:left="0"/>
        <w:jc w:val="right"/>
        <w:rPr>
          <w:rFonts w:ascii="Huawei Sans" w:hAnsi="Huawei Sans"/>
        </w:rPr>
      </w:pPr>
      <w:r w:rsidRPr="00D967AC">
        <w:rPr>
          <w:rFonts w:ascii="Huawei Sans" w:hAnsi="Huawei Sans"/>
          <w:noProof/>
        </w:rPr>
        <w:lastRenderedPageBreak/>
        <mc:AlternateContent>
          <mc:Choice Requires="wps">
            <w:drawing>
              <wp:anchor distT="0" distB="0" distL="114300" distR="114300" simplePos="0" relativeHeight="251889664" behindDoc="0" locked="0" layoutInCell="1" allowOverlap="1" wp14:anchorId="07A5B598" wp14:editId="7B34334D">
                <wp:simplePos x="0" y="0"/>
                <wp:positionH relativeFrom="column">
                  <wp:posOffset>4775835</wp:posOffset>
                </wp:positionH>
                <wp:positionV relativeFrom="paragraph">
                  <wp:posOffset>767715</wp:posOffset>
                </wp:positionV>
                <wp:extent cx="190832" cy="143123"/>
                <wp:effectExtent l="19050" t="19050" r="19050" b="28575"/>
                <wp:wrapNone/>
                <wp:docPr id="599" name="矩形 599"/>
                <wp:cNvGraphicFramePr/>
                <a:graphic xmlns:a="http://schemas.openxmlformats.org/drawingml/2006/main">
                  <a:graphicData uri="http://schemas.microsoft.com/office/word/2010/wordprocessingShape">
                    <wps:wsp>
                      <wps:cNvSpPr/>
                      <wps:spPr>
                        <a:xfrm>
                          <a:off x="0" y="0"/>
                          <a:ext cx="190832" cy="14312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E6B3AE" id="矩形 599" o:spid="_x0000_s1026" style="position:absolute;left:0;text-align:left;margin-left:376.05pt;margin-top:60.45pt;width:15.05pt;height:11.25pt;z-index:251889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888640" behindDoc="0" locked="0" layoutInCell="1" allowOverlap="1" wp14:anchorId="1CA0FBD3" wp14:editId="66E98206">
                <wp:simplePos x="0" y="0"/>
                <wp:positionH relativeFrom="column">
                  <wp:posOffset>4613910</wp:posOffset>
                </wp:positionH>
                <wp:positionV relativeFrom="paragraph">
                  <wp:posOffset>443865</wp:posOffset>
                </wp:positionV>
                <wp:extent cx="524510" cy="150495"/>
                <wp:effectExtent l="19050" t="19050" r="27940" b="20955"/>
                <wp:wrapNone/>
                <wp:docPr id="598" name="矩形 598"/>
                <wp:cNvGraphicFramePr/>
                <a:graphic xmlns:a="http://schemas.openxmlformats.org/drawingml/2006/main">
                  <a:graphicData uri="http://schemas.microsoft.com/office/word/2010/wordprocessingShape">
                    <wps:wsp>
                      <wps:cNvSpPr/>
                      <wps:spPr>
                        <a:xfrm>
                          <a:off x="0" y="0"/>
                          <a:ext cx="524510" cy="15049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E9442B" id="矩形 598" o:spid="_x0000_s1026" style="position:absolute;left:0;text-align:left;margin-left:363.3pt;margin-top:34.95pt;width:41.3pt;height:11.85pt;z-index:25188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" filled="f" strokecolor="#c7000b" strokeweight="2.25pt"/>
            </w:pict>
          </mc:Fallback>
        </mc:AlternateContent>
      </w:r>
      <w:r w:rsidRPr="00D967AC">
        <w:rPr>
          <w:rFonts w:ascii="Huawei Sans" w:hAnsi="Huawei Sans"/>
          <w:noProof/>
        </w:rPr>
        <w:drawing>
          <wp:inline distT="0" distB="0" distL="0" distR="0" wp14:anchorId="272E1F1C" wp14:editId="2F6C4379">
            <wp:extent cx="5293481" cy="1114572"/>
            <wp:effectExtent l="19050" t="19050" r="21590" b="2857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293481" cy="1114572"/>
                    </a:xfrm>
                    <a:prstGeom prst="rect">
                      <a:avLst/>
                    </a:prstGeom>
                    <a:noFill/>
                    <a:ln w="12700">
                      <a:solidFill>
                        <a:schemeClr val="bg1">
                          <a:lumMod val="85000"/>
                        </a:schemeClr>
                      </a:solidFill>
                    </a:ln>
                  </pic:spPr>
                </pic:pic>
              </a:graphicData>
            </a:graphic>
          </wp:inline>
        </w:drawing>
      </w:r>
    </w:p>
    <w:p w14:paraId="286B42C5" w14:textId="77777777" w:rsidR="000A4A2C" w:rsidRPr="00D967AC" w:rsidRDefault="000A4A2C" w:rsidP="000A4A2C">
      <w:pPr>
        <w:pStyle w:val="ItemListText"/>
        <w:ind w:left="0"/>
        <w:jc w:val="right"/>
        <w:rPr>
          <w:rFonts w:ascii="Huawei Sans" w:hAnsi="Huawei Sans"/>
        </w:rPr>
      </w:pPr>
      <w:r w:rsidRPr="00D967AC">
        <w:rPr>
          <w:rFonts w:ascii="Huawei Sans" w:hAnsi="Huawei Sans"/>
          <w:noProof/>
        </w:rPr>
        <mc:AlternateContent>
          <mc:Choice Requires="wps">
            <w:drawing>
              <wp:anchor distT="0" distB="0" distL="114300" distR="114300" simplePos="0" relativeHeight="251890688" behindDoc="0" locked="0" layoutInCell="1" allowOverlap="1" wp14:anchorId="67654BAD" wp14:editId="34151A11">
                <wp:simplePos x="0" y="0"/>
                <wp:positionH relativeFrom="column">
                  <wp:posOffset>689610</wp:posOffset>
                </wp:positionH>
                <wp:positionV relativeFrom="paragraph">
                  <wp:posOffset>278765</wp:posOffset>
                </wp:positionV>
                <wp:extent cx="3267986" cy="182880"/>
                <wp:effectExtent l="19050" t="19050" r="27940" b="26670"/>
                <wp:wrapNone/>
                <wp:docPr id="600" name="矩形 600"/>
                <wp:cNvGraphicFramePr/>
                <a:graphic xmlns:a="http://schemas.openxmlformats.org/drawingml/2006/main">
                  <a:graphicData uri="http://schemas.microsoft.com/office/word/2010/wordprocessingShape">
                    <wps:wsp>
                      <wps:cNvSpPr/>
                      <wps:spPr>
                        <a:xfrm>
                          <a:off x="0" y="0"/>
                          <a:ext cx="3267986" cy="18288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9FE291" id="矩形 600" o:spid="_x0000_s1026" style="position:absolute;left:0;text-align:left;margin-left:54.3pt;margin-top:21.95pt;width:257.3pt;height:14.4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" filled="f" strokecolor="#c7000b" strokeweight="2.25pt"/>
            </w:pict>
          </mc:Fallback>
        </mc:AlternateContent>
      </w:r>
      <w:r w:rsidRPr="00D967AC">
        <w:rPr>
          <w:rFonts w:ascii="Huawei Sans" w:hAnsi="Huawei Sans"/>
          <w:noProof/>
        </w:rPr>
        <w:drawing>
          <wp:inline distT="0" distB="0" distL="0" distR="0" wp14:anchorId="2895DF6F" wp14:editId="18A97653">
            <wp:extent cx="5418186" cy="1617890"/>
            <wp:effectExtent l="19050" t="19050" r="11430" b="20955"/>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582"/>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418186" cy="1617890"/>
                    </a:xfrm>
                    <a:prstGeom prst="rect">
                      <a:avLst/>
                    </a:prstGeom>
                    <a:noFill/>
                    <a:ln w="12700">
                      <a:solidFill>
                        <a:schemeClr val="bg1">
                          <a:lumMod val="85000"/>
                        </a:schemeClr>
                      </a:solidFill>
                    </a:ln>
                  </pic:spPr>
                </pic:pic>
              </a:graphicData>
            </a:graphic>
          </wp:inline>
        </w:drawing>
      </w:r>
    </w:p>
    <w:p w14:paraId="35ED3584" w14:textId="77777777" w:rsidR="000A4A2C" w:rsidRPr="00D967AC" w:rsidRDefault="000A4A2C" w:rsidP="000A4A2C">
      <w:pPr>
        <w:rPr>
          <w:rFonts w:ascii="Huawei Sans" w:hAnsi="Huawei Sans"/>
        </w:rPr>
      </w:pPr>
    </w:p>
    <w:p w14:paraId="682ADA66" w14:textId="77777777" w:rsidR="000A4A2C" w:rsidRPr="00D967AC" w:rsidRDefault="000A4A2C" w:rsidP="000A4A2C">
      <w:pPr>
        <w:pStyle w:val="30"/>
        <w:ind w:left="1701" w:hanging="159"/>
        <w:outlineLvl w:val="4"/>
      </w:pPr>
      <w:r w:rsidRPr="00D967AC">
        <w:rPr>
          <w:rFonts w:hint="eastAsia"/>
        </w:rPr>
        <w:t>Verify that the policies are successfully deployed.</w:t>
      </w:r>
    </w:p>
    <w:p w14:paraId="4F0965E7" w14:textId="77777777" w:rsidR="000A4A2C" w:rsidRPr="00D967AC" w:rsidRDefault="000A4A2C" w:rsidP="000A4A2C">
      <w:pPr>
        <w:pStyle w:val="1e"/>
      </w:pPr>
      <w:r w:rsidRPr="00D967AC">
        <w:rPr>
          <w:rFonts w:hint="eastAsia"/>
        </w:rPr>
        <w:t>Terminals in the Course development department of Branch_A cannot access the website www.internet</w:t>
      </w:r>
      <w:r w:rsidRPr="00D967AC">
        <w:t>sw</w:t>
      </w:r>
      <w:r w:rsidRPr="00D967AC">
        <w:rPr>
          <w:rFonts w:hint="eastAsia"/>
        </w:rPr>
        <w:t>.com. Terminals in the Course development departments at other sites can access the website.</w:t>
      </w:r>
    </w:p>
    <w:p w14:paraId="36972982" w14:textId="77777777" w:rsidR="000A4A2C" w:rsidRPr="00D967AC" w:rsidRDefault="000A4A2C" w:rsidP="000A4A2C">
      <w:pPr>
        <w:pStyle w:val="1e"/>
      </w:pPr>
      <w:r w:rsidRPr="00D967AC">
        <w:rPr>
          <w:rFonts w:hint="eastAsia"/>
        </w:rPr>
        <w:t>The following table describes login information of the training development department.</w:t>
      </w:r>
    </w:p>
    <w:tbl>
      <w:tblPr>
        <w:tblStyle w:val="Table"/>
        <w:tblW w:w="7938" w:type="dxa"/>
        <w:tblInd w:w="1057" w:type="dxa"/>
        <w:tblLook w:val="04A0" w:firstRow="1" w:lastRow="0" w:firstColumn="1" w:lastColumn="0" w:noHBand="0" w:noVBand="1"/>
      </w:tblPr>
      <w:tblGrid>
        <w:gridCol w:w="1883"/>
        <w:gridCol w:w="1270"/>
        <w:gridCol w:w="1094"/>
        <w:gridCol w:w="1562"/>
        <w:gridCol w:w="2129"/>
      </w:tblGrid>
      <w:tr w:rsidR="000A4A2C" w:rsidRPr="00D967AC" w14:paraId="654D24BC" w14:textId="77777777" w:rsidTr="000A4A2C">
        <w:trPr>
          <w:cnfStyle w:val="100000000000" w:firstRow="1" w:lastRow="0" w:firstColumn="0" w:lastColumn="0" w:oddVBand="0" w:evenVBand="0" w:oddHBand="0" w:evenHBand="0" w:firstRowFirstColumn="0" w:firstRowLastColumn="0" w:lastRowFirstColumn="0" w:lastRowLastColumn="0"/>
          <w:cantSplit w:val="0"/>
          <w:tblHeader/>
        </w:trPr>
        <w:tc>
          <w:tcPr>
            <w:tcW w:w="0" w:type="auto"/>
            <w:tcBorders>
              <w:top w:val="single" w:sz="18" w:space="0" w:color="auto"/>
              <w:left w:val="single" w:sz="18" w:space="0" w:color="auto"/>
            </w:tcBorders>
            <w:vAlign w:val="center"/>
          </w:tcPr>
          <w:p w14:paraId="60202ADA"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Department</w:t>
            </w:r>
          </w:p>
        </w:tc>
        <w:tc>
          <w:tcPr>
            <w:tcW w:w="0" w:type="auto"/>
            <w:tcBorders>
              <w:top w:val="single" w:sz="18" w:space="0" w:color="auto"/>
            </w:tcBorders>
            <w:vAlign w:val="center"/>
          </w:tcPr>
          <w:p w14:paraId="4D18EA1A"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Service</w:t>
            </w:r>
          </w:p>
        </w:tc>
        <w:tc>
          <w:tcPr>
            <w:tcW w:w="0" w:type="auto"/>
            <w:tcBorders>
              <w:top w:val="single" w:sz="18" w:space="0" w:color="auto"/>
            </w:tcBorders>
            <w:vAlign w:val="center"/>
          </w:tcPr>
          <w:p w14:paraId="4FD9B96B"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Client</w:t>
            </w:r>
          </w:p>
        </w:tc>
        <w:tc>
          <w:tcPr>
            <w:tcW w:w="0" w:type="auto"/>
            <w:tcBorders>
              <w:top w:val="single" w:sz="18" w:space="0" w:color="auto"/>
            </w:tcBorders>
            <w:vAlign w:val="center"/>
          </w:tcPr>
          <w:p w14:paraId="6EAB0CC5"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Login IP Address</w:t>
            </w:r>
          </w:p>
        </w:tc>
        <w:tc>
          <w:tcPr>
            <w:tcW w:w="0" w:type="auto"/>
            <w:tcBorders>
              <w:top w:val="single" w:sz="18" w:space="0" w:color="auto"/>
              <w:right w:val="single" w:sz="18" w:space="0" w:color="auto"/>
            </w:tcBorders>
            <w:vAlign w:val="center"/>
          </w:tcPr>
          <w:p w14:paraId="3315C5AC" w14:textId="77777777" w:rsidR="000A4A2C" w:rsidRPr="00D967AC" w:rsidRDefault="000A4A2C" w:rsidP="000A4A2C">
            <w:pPr>
              <w:pStyle w:val="TableHeading"/>
              <w:rPr>
                <w:rFonts w:ascii="Huawei Sans" w:eastAsia="方正兰亭黑简体" w:hAnsi="Huawei Sans"/>
                <w:b/>
                <w:bCs w:val="0"/>
              </w:rPr>
            </w:pPr>
            <w:r w:rsidRPr="00D967AC">
              <w:rPr>
                <w:rFonts w:ascii="Huawei Sans" w:eastAsia="方正兰亭黑简体" w:hAnsi="Huawei Sans" w:hint="eastAsia"/>
                <w:b/>
                <w:bCs w:val="0"/>
              </w:rPr>
              <w:t>User Name/Password</w:t>
            </w:r>
          </w:p>
        </w:tc>
      </w:tr>
      <w:tr w:rsidR="000A4A2C" w:rsidRPr="00D967AC" w14:paraId="46F13AE7" w14:textId="77777777" w:rsidTr="000A4A2C">
        <w:trPr>
          <w:cantSplit w:val="0"/>
        </w:trPr>
        <w:tc>
          <w:tcPr>
            <w:tcW w:w="0" w:type="auto"/>
            <w:vMerge w:val="restart"/>
            <w:tcBorders>
              <w:left w:val="single" w:sz="18" w:space="0" w:color="auto"/>
            </w:tcBorders>
          </w:tcPr>
          <w:p w14:paraId="5B87248D" w14:textId="77777777" w:rsidR="000A4A2C" w:rsidRPr="00D967AC" w:rsidRDefault="000A4A2C" w:rsidP="000A4A2C">
            <w:pPr>
              <w:pStyle w:val="TableText"/>
            </w:pPr>
            <w:r w:rsidRPr="00D967AC">
              <w:rPr>
                <w:rFonts w:hint="eastAsia"/>
              </w:rPr>
              <w:t>Course development department</w:t>
            </w:r>
          </w:p>
        </w:tc>
        <w:tc>
          <w:tcPr>
            <w:tcW w:w="0" w:type="auto"/>
            <w:vMerge w:val="restart"/>
          </w:tcPr>
          <w:p w14:paraId="6A921068" w14:textId="77777777" w:rsidR="000A4A2C" w:rsidRPr="00D967AC" w:rsidRDefault="000A4A2C" w:rsidP="000A4A2C">
            <w:pPr>
              <w:pStyle w:val="TableText"/>
            </w:pPr>
            <w:r w:rsidRPr="00D967AC">
              <w:t>FTP and HTTP services</w:t>
            </w:r>
          </w:p>
        </w:tc>
        <w:tc>
          <w:tcPr>
            <w:tcW w:w="0" w:type="auto"/>
          </w:tcPr>
          <w:p w14:paraId="008C6829" w14:textId="77777777" w:rsidR="000A4A2C" w:rsidRPr="00D967AC" w:rsidRDefault="000A4A2C" w:rsidP="000A4A2C">
            <w:pPr>
              <w:pStyle w:val="TableText"/>
            </w:pPr>
            <w:r w:rsidRPr="00D967AC">
              <w:t>Branch-A-2-PC</w:t>
            </w:r>
          </w:p>
        </w:tc>
        <w:tc>
          <w:tcPr>
            <w:tcW w:w="0" w:type="auto"/>
          </w:tcPr>
          <w:p w14:paraId="2584A278" w14:textId="77777777" w:rsidR="000A4A2C" w:rsidRPr="00D967AC" w:rsidRDefault="000A4A2C" w:rsidP="000A4A2C">
            <w:pPr>
              <w:pStyle w:val="TableText"/>
            </w:pPr>
            <w:r w:rsidRPr="00D967AC">
              <w:t>172.21.16.235</w:t>
            </w:r>
          </w:p>
        </w:tc>
        <w:tc>
          <w:tcPr>
            <w:tcW w:w="0" w:type="auto"/>
            <w:tcBorders>
              <w:right w:val="single" w:sz="18" w:space="0" w:color="auto"/>
            </w:tcBorders>
          </w:tcPr>
          <w:p w14:paraId="6C59AA90" w14:textId="77777777" w:rsidR="000A4A2C" w:rsidRPr="00D967AC" w:rsidRDefault="000A4A2C" w:rsidP="000A4A2C">
            <w:pPr>
              <w:pStyle w:val="TableText"/>
            </w:pPr>
            <w:r w:rsidRPr="00D967AC">
              <w:rPr>
                <w:rFonts w:hint="eastAsia"/>
              </w:rPr>
              <w:t>admin/Huawei@123</w:t>
            </w:r>
          </w:p>
        </w:tc>
      </w:tr>
      <w:tr w:rsidR="000A4A2C" w:rsidRPr="00D967AC" w14:paraId="137E8695" w14:textId="77777777" w:rsidTr="000A4A2C">
        <w:trPr>
          <w:cantSplit w:val="0"/>
        </w:trPr>
        <w:tc>
          <w:tcPr>
            <w:tcW w:w="0" w:type="auto"/>
            <w:vMerge/>
            <w:tcBorders>
              <w:left w:val="single" w:sz="18" w:space="0" w:color="auto"/>
            </w:tcBorders>
          </w:tcPr>
          <w:p w14:paraId="2F6D9765" w14:textId="77777777" w:rsidR="000A4A2C" w:rsidRPr="00D967AC" w:rsidRDefault="000A4A2C" w:rsidP="000A4A2C">
            <w:pPr>
              <w:pStyle w:val="TableText"/>
            </w:pPr>
          </w:p>
        </w:tc>
        <w:tc>
          <w:tcPr>
            <w:tcW w:w="0" w:type="auto"/>
            <w:vMerge/>
          </w:tcPr>
          <w:p w14:paraId="1A55D19D" w14:textId="77777777" w:rsidR="000A4A2C" w:rsidRPr="00D967AC" w:rsidRDefault="000A4A2C" w:rsidP="000A4A2C">
            <w:pPr>
              <w:pStyle w:val="TableText"/>
            </w:pPr>
          </w:p>
        </w:tc>
        <w:tc>
          <w:tcPr>
            <w:tcW w:w="0" w:type="auto"/>
          </w:tcPr>
          <w:p w14:paraId="6957384B" w14:textId="77777777" w:rsidR="000A4A2C" w:rsidRPr="00D967AC" w:rsidRDefault="000A4A2C" w:rsidP="000A4A2C">
            <w:pPr>
              <w:pStyle w:val="TableText"/>
            </w:pPr>
            <w:r w:rsidRPr="00D967AC">
              <w:rPr>
                <w:rFonts w:hint="eastAsia"/>
              </w:rPr>
              <w:t>Branch-B-1-PC</w:t>
            </w:r>
          </w:p>
        </w:tc>
        <w:tc>
          <w:tcPr>
            <w:tcW w:w="0" w:type="auto"/>
          </w:tcPr>
          <w:p w14:paraId="5217814B" w14:textId="77777777" w:rsidR="000A4A2C" w:rsidRPr="00D967AC" w:rsidRDefault="000A4A2C" w:rsidP="000A4A2C">
            <w:pPr>
              <w:pStyle w:val="TableText"/>
            </w:pPr>
            <w:r w:rsidRPr="00D967AC">
              <w:t>172.21.16.236</w:t>
            </w:r>
          </w:p>
        </w:tc>
        <w:tc>
          <w:tcPr>
            <w:tcW w:w="0" w:type="auto"/>
            <w:tcBorders>
              <w:right w:val="single" w:sz="18" w:space="0" w:color="auto"/>
            </w:tcBorders>
          </w:tcPr>
          <w:p w14:paraId="6AC7F13C" w14:textId="77777777" w:rsidR="000A4A2C" w:rsidRPr="00D967AC" w:rsidRDefault="000A4A2C" w:rsidP="000A4A2C">
            <w:pPr>
              <w:pStyle w:val="TableText"/>
            </w:pPr>
            <w:r w:rsidRPr="00D967AC">
              <w:rPr>
                <w:rFonts w:hint="eastAsia"/>
              </w:rPr>
              <w:t>admin/Huawei@123</w:t>
            </w:r>
          </w:p>
        </w:tc>
      </w:tr>
      <w:tr w:rsidR="000A4A2C" w:rsidRPr="00D967AC" w14:paraId="43EEF28A" w14:textId="77777777" w:rsidTr="000A4A2C">
        <w:trPr>
          <w:cantSplit w:val="0"/>
        </w:trPr>
        <w:tc>
          <w:tcPr>
            <w:tcW w:w="0" w:type="auto"/>
            <w:vMerge/>
            <w:tcBorders>
              <w:left w:val="single" w:sz="18" w:space="0" w:color="auto"/>
              <w:bottom w:val="single" w:sz="18" w:space="0" w:color="auto"/>
            </w:tcBorders>
          </w:tcPr>
          <w:p w14:paraId="77FDB84D" w14:textId="77777777" w:rsidR="000A4A2C" w:rsidRPr="00D967AC" w:rsidRDefault="000A4A2C" w:rsidP="000A4A2C">
            <w:pPr>
              <w:pStyle w:val="TableText"/>
            </w:pPr>
          </w:p>
        </w:tc>
        <w:tc>
          <w:tcPr>
            <w:tcW w:w="0" w:type="auto"/>
            <w:vMerge/>
            <w:tcBorders>
              <w:bottom w:val="single" w:sz="18" w:space="0" w:color="auto"/>
            </w:tcBorders>
          </w:tcPr>
          <w:p w14:paraId="5B944853" w14:textId="77777777" w:rsidR="000A4A2C" w:rsidRPr="00D967AC" w:rsidRDefault="000A4A2C" w:rsidP="000A4A2C">
            <w:pPr>
              <w:pStyle w:val="TableText"/>
            </w:pPr>
          </w:p>
        </w:tc>
        <w:tc>
          <w:tcPr>
            <w:tcW w:w="0" w:type="auto"/>
            <w:tcBorders>
              <w:bottom w:val="single" w:sz="18" w:space="0" w:color="auto"/>
            </w:tcBorders>
          </w:tcPr>
          <w:p w14:paraId="62A776C9" w14:textId="77777777" w:rsidR="000A4A2C" w:rsidRPr="00D967AC" w:rsidRDefault="000A4A2C" w:rsidP="000A4A2C">
            <w:pPr>
              <w:pStyle w:val="TableText"/>
            </w:pPr>
            <w:r w:rsidRPr="00D967AC">
              <w:rPr>
                <w:rFonts w:hint="eastAsia"/>
              </w:rPr>
              <w:t>Branch-C-1-PC</w:t>
            </w:r>
          </w:p>
        </w:tc>
        <w:tc>
          <w:tcPr>
            <w:tcW w:w="0" w:type="auto"/>
            <w:tcBorders>
              <w:bottom w:val="single" w:sz="18" w:space="0" w:color="auto"/>
            </w:tcBorders>
          </w:tcPr>
          <w:p w14:paraId="4D84E6AB" w14:textId="77777777" w:rsidR="000A4A2C" w:rsidRPr="00D967AC" w:rsidRDefault="000A4A2C" w:rsidP="000A4A2C">
            <w:pPr>
              <w:pStyle w:val="TableText"/>
            </w:pPr>
            <w:r w:rsidRPr="00D967AC">
              <w:t>172.21.16.237</w:t>
            </w:r>
          </w:p>
        </w:tc>
        <w:tc>
          <w:tcPr>
            <w:tcW w:w="0" w:type="auto"/>
            <w:tcBorders>
              <w:bottom w:val="single" w:sz="18" w:space="0" w:color="auto"/>
              <w:right w:val="single" w:sz="18" w:space="0" w:color="auto"/>
            </w:tcBorders>
          </w:tcPr>
          <w:p w14:paraId="7E920C4D" w14:textId="77777777" w:rsidR="000A4A2C" w:rsidRPr="00D967AC" w:rsidRDefault="000A4A2C" w:rsidP="000A4A2C">
            <w:pPr>
              <w:pStyle w:val="TableText"/>
            </w:pPr>
            <w:r w:rsidRPr="00D967AC">
              <w:rPr>
                <w:rFonts w:hint="eastAsia"/>
              </w:rPr>
              <w:t>admin/Huawei@123</w:t>
            </w:r>
          </w:p>
        </w:tc>
      </w:tr>
    </w:tbl>
    <w:p w14:paraId="40DB68AE" w14:textId="77777777" w:rsidR="000A4A2C" w:rsidRPr="00D967AC" w:rsidRDefault="000A4A2C" w:rsidP="000A4A2C">
      <w:pPr>
        <w:rPr>
          <w:rFonts w:ascii="Huawei Sans" w:hAnsi="Huawei Sans"/>
        </w:rPr>
      </w:pPr>
    </w:p>
    <w:p w14:paraId="3C4BBF2A" w14:textId="77777777" w:rsidR="000A4A2C" w:rsidRPr="00D967AC" w:rsidRDefault="000A4A2C" w:rsidP="000A4A2C">
      <w:pPr>
        <w:pStyle w:val="1e"/>
      </w:pPr>
      <w:r w:rsidRPr="00D967AC">
        <w:rPr>
          <w:rFonts w:hint="eastAsia"/>
        </w:rPr>
        <w:t>Log in to the terminal at each site and attempt to access the website www.internet</w:t>
      </w:r>
      <w:r w:rsidRPr="00D967AC">
        <w:t>sw</w:t>
      </w:r>
      <w:r w:rsidRPr="00D967AC">
        <w:rPr>
          <w:rFonts w:hint="eastAsia"/>
        </w:rPr>
        <w:t>.com.</w:t>
      </w:r>
    </w:p>
    <w:p w14:paraId="40F193F0" w14:textId="77777777" w:rsidR="000A4A2C" w:rsidRPr="00D967AC" w:rsidRDefault="000A4A2C" w:rsidP="000A4A2C">
      <w:pPr>
        <w:pStyle w:val="1e"/>
      </w:pPr>
      <w:r w:rsidRPr="00D967AC">
        <w:t>----End</w:t>
      </w:r>
    </w:p>
    <w:p w14:paraId="0EC52453" w14:textId="77777777" w:rsidR="000A4A2C" w:rsidRPr="00D967AC" w:rsidRDefault="000A4A2C" w:rsidP="000A4A2C">
      <w:pPr>
        <w:rPr>
          <w:rFonts w:ascii="Huawei Sans" w:hAnsi="Huawei Sans"/>
        </w:rPr>
      </w:pPr>
    </w:p>
    <w:p w14:paraId="3C0F383A" w14:textId="77777777" w:rsidR="000A4A2C" w:rsidRPr="00D967AC" w:rsidRDefault="000A4A2C" w:rsidP="000A4A2C">
      <w:pPr>
        <w:pStyle w:val="2"/>
      </w:pPr>
      <w:bookmarkStart w:id="257" w:name="_Toc61597341"/>
      <w:bookmarkStart w:id="258" w:name="_Toc63253605"/>
      <w:bookmarkStart w:id="259" w:name="_Toc116563238"/>
      <w:r w:rsidRPr="00D967AC">
        <w:lastRenderedPageBreak/>
        <w:t>Routine O&amp;M</w:t>
      </w:r>
      <w:bookmarkEnd w:id="257"/>
      <w:bookmarkEnd w:id="258"/>
      <w:bookmarkEnd w:id="259"/>
    </w:p>
    <w:p w14:paraId="2EECEC20" w14:textId="77777777" w:rsidR="000A4A2C" w:rsidRPr="00D967AC" w:rsidRDefault="000A4A2C" w:rsidP="000A4A2C">
      <w:pPr>
        <w:pStyle w:val="3"/>
      </w:pPr>
      <w:bookmarkStart w:id="260" w:name="_Toc63253606"/>
      <w:bookmarkStart w:id="261" w:name="_Toc116563239"/>
      <w:r w:rsidRPr="00D967AC">
        <w:t>Introduction</w:t>
      </w:r>
      <w:bookmarkEnd w:id="260"/>
      <w:bookmarkEnd w:id="261"/>
    </w:p>
    <w:p w14:paraId="522B6669" w14:textId="77777777" w:rsidR="000A4A2C" w:rsidRPr="00D967AC" w:rsidRDefault="000A4A2C" w:rsidP="000A4A2C">
      <w:pPr>
        <w:pStyle w:val="4"/>
        <w:rPr>
          <w:rFonts w:hint="default"/>
        </w:rPr>
      </w:pPr>
      <w:r w:rsidRPr="00D967AC">
        <w:t>Objectives</w:t>
      </w:r>
    </w:p>
    <w:p w14:paraId="66049B5D" w14:textId="77777777" w:rsidR="000A4A2C" w:rsidRPr="00D967AC" w:rsidRDefault="000A4A2C" w:rsidP="000A4A2C">
      <w:pPr>
        <w:pStyle w:val="1e"/>
      </w:pPr>
      <w:r w:rsidRPr="00D967AC">
        <w:t>Upon completion of this task, you will be able to:</w:t>
      </w:r>
    </w:p>
    <w:p w14:paraId="59C93B17" w14:textId="77777777" w:rsidR="000A4A2C" w:rsidRPr="00D967AC" w:rsidRDefault="000A4A2C" w:rsidP="000A4A2C">
      <w:pPr>
        <w:pStyle w:val="4a"/>
      </w:pPr>
      <w:r w:rsidRPr="00D967AC">
        <w:rPr>
          <w:rFonts w:hint="eastAsia"/>
        </w:rPr>
        <w:t>Implement routine network O&amp;M.</w:t>
      </w:r>
    </w:p>
    <w:p w14:paraId="17ECC84F" w14:textId="77777777" w:rsidR="000A4A2C" w:rsidRPr="00D967AC" w:rsidRDefault="000A4A2C" w:rsidP="000A4A2C">
      <w:pPr>
        <w:pStyle w:val="4"/>
        <w:rPr>
          <w:rFonts w:hint="default"/>
        </w:rPr>
      </w:pPr>
      <w:r w:rsidRPr="00D967AC">
        <w:t>Networking Topology</w:t>
      </w:r>
    </w:p>
    <w:p w14:paraId="71CD4833" w14:textId="77777777" w:rsidR="000A4A2C" w:rsidRPr="00D967AC" w:rsidRDefault="000A4A2C" w:rsidP="000A4A2C">
      <w:pPr>
        <w:pStyle w:val="Figure"/>
        <w:rPr>
          <w:rFonts w:ascii="Huawei Sans" w:hAnsi="Huawei Sans"/>
        </w:rPr>
      </w:pPr>
      <w:r w:rsidRPr="00D967AC">
        <w:rPr>
          <w:rFonts w:ascii="Huawei Sans" w:hAnsi="Huawei Sans" w:hint="eastAsia"/>
          <w:noProof/>
        </w:rPr>
        <w:drawing>
          <wp:inline distT="0" distB="0" distL="0" distR="0" wp14:anchorId="382D0F31" wp14:editId="33AC97C1">
            <wp:extent cx="5006715" cy="3517892"/>
            <wp:effectExtent l="19050" t="19050" r="3810" b="6985"/>
            <wp:docPr id="36"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37758" cy="3539704"/>
                    </a:xfrm>
                    <a:prstGeom prst="rect">
                      <a:avLst/>
                    </a:prstGeom>
                    <a:noFill/>
                    <a:ln w="12700">
                      <a:solidFill>
                        <a:schemeClr val="bg1">
                          <a:lumMod val="85000"/>
                        </a:schemeClr>
                      </a:solidFill>
                    </a:ln>
                  </pic:spPr>
                </pic:pic>
              </a:graphicData>
            </a:graphic>
          </wp:inline>
        </w:drawing>
      </w:r>
    </w:p>
    <w:p w14:paraId="6B57D3FF" w14:textId="77777777" w:rsidR="000A4A2C" w:rsidRPr="00D967AC" w:rsidRDefault="000A4A2C" w:rsidP="000A4A2C">
      <w:pPr>
        <w:pStyle w:val="92"/>
        <w:ind w:left="1701"/>
      </w:pPr>
      <w:r w:rsidRPr="00D967AC">
        <w:t>SD-WAN topology</w:t>
      </w:r>
    </w:p>
    <w:p w14:paraId="236CC710" w14:textId="77777777" w:rsidR="000A4A2C" w:rsidRPr="00D967AC" w:rsidRDefault="000A4A2C" w:rsidP="000A4A2C">
      <w:pPr>
        <w:pStyle w:val="1e"/>
      </w:pPr>
      <w:r w:rsidRPr="00D967AC">
        <w:rPr>
          <w:rFonts w:hint="eastAsia"/>
        </w:rPr>
        <w:t>The figure shows the interconnection IP addresses. The headquarters and Branch A are connected to the MPLS network and Internet through dual egresses and links, and Branch B and Branch C are connected to the MPLS network and Internet through a single egress and dual links. Two links connect the MPLS network and Internet respectively, and the MPLS network and Internet are isolated from each other. Devices connect to iMaster NCE-WAN through public IP addresses.</w:t>
      </w:r>
    </w:p>
    <w:p w14:paraId="1F1D7A2B" w14:textId="77777777" w:rsidR="000A4A2C" w:rsidRPr="00D967AC" w:rsidRDefault="000A4A2C" w:rsidP="000A4A2C">
      <w:pPr>
        <w:pStyle w:val="4"/>
        <w:rPr>
          <w:rFonts w:hint="default"/>
        </w:rPr>
      </w:pPr>
      <w:r w:rsidRPr="00D967AC">
        <w:t>Lab Background</w:t>
      </w:r>
    </w:p>
    <w:p w14:paraId="48E496CB" w14:textId="77777777" w:rsidR="000A4A2C" w:rsidRPr="00D967AC" w:rsidRDefault="000A4A2C" w:rsidP="000A4A2C">
      <w:pPr>
        <w:pStyle w:val="1e"/>
      </w:pPr>
      <w:r w:rsidRPr="00D967AC">
        <w:rPr>
          <w:rFonts w:hint="eastAsia"/>
        </w:rPr>
        <w:t>An enterprise needs to deploy new sites. To quickly deploy network services and simplify O&amp;M, the enterprise deploys the iMaster NCE-WAN solution.</w:t>
      </w:r>
    </w:p>
    <w:p w14:paraId="0479B50E" w14:textId="77777777" w:rsidR="000A4A2C" w:rsidRPr="00D967AC" w:rsidRDefault="000A4A2C" w:rsidP="000A4A2C">
      <w:pPr>
        <w:pStyle w:val="1e"/>
      </w:pPr>
      <w:r w:rsidRPr="00D967AC">
        <w:rPr>
          <w:rFonts w:hint="eastAsia"/>
        </w:rPr>
        <w:t>Network planning and management personnel need to construct a network using iMaster NCE-WAN based on the network topology and requirements.</w:t>
      </w:r>
    </w:p>
    <w:p w14:paraId="4C237C41" w14:textId="77777777" w:rsidR="000A4A2C" w:rsidRPr="00D967AC" w:rsidRDefault="000A4A2C" w:rsidP="000A4A2C">
      <w:pPr>
        <w:pStyle w:val="3"/>
      </w:pPr>
      <w:bookmarkStart w:id="262" w:name="_Toc63253607"/>
      <w:bookmarkStart w:id="263" w:name="_Toc116563240"/>
      <w:r w:rsidRPr="00D967AC">
        <w:rPr>
          <w:rFonts w:hint="eastAsia"/>
        </w:rPr>
        <w:lastRenderedPageBreak/>
        <w:t>Lab Tasks</w:t>
      </w:r>
      <w:bookmarkEnd w:id="262"/>
      <w:bookmarkEnd w:id="263"/>
    </w:p>
    <w:p w14:paraId="08629CDD" w14:textId="77777777" w:rsidR="000A4A2C" w:rsidRPr="00D967AC" w:rsidRDefault="000A4A2C" w:rsidP="000A4A2C">
      <w:pPr>
        <w:pStyle w:val="4"/>
        <w:rPr>
          <w:rFonts w:hint="default"/>
        </w:rPr>
      </w:pPr>
      <w:r w:rsidRPr="00D967AC">
        <w:t>Configuration Roadmap</w:t>
      </w:r>
    </w:p>
    <w:p w14:paraId="4A287631" w14:textId="77777777" w:rsidR="000A4A2C" w:rsidRPr="00D967AC" w:rsidRDefault="000A4A2C" w:rsidP="000A4A2C">
      <w:pPr>
        <w:pStyle w:val="1e"/>
      </w:pPr>
      <w:r w:rsidRPr="00D967AC">
        <w:rPr>
          <w:rFonts w:hint="eastAsia"/>
        </w:rPr>
        <w:t>To deploy iMaster NCE-WAN, perform the following steps. This lab mainly describes how to view the network status of iMaster NCE-WAN.</w:t>
      </w:r>
    </w:p>
    <w:p w14:paraId="0D4B2094" w14:textId="77777777" w:rsidR="000A4A2C" w:rsidRPr="00D967AC" w:rsidRDefault="000A4A2C" w:rsidP="000A4A2C">
      <w:pPr>
        <w:pStyle w:val="ItemListText"/>
        <w:ind w:left="0"/>
        <w:jc w:val="right"/>
        <w:rPr>
          <w:rFonts w:ascii="Huawei Sans" w:hAnsi="Huawei Sans"/>
        </w:rPr>
      </w:pPr>
      <w:r w:rsidRPr="00D967AC">
        <w:rPr>
          <w:rFonts w:ascii="Huawei Sans" w:hAnsi="Huawei Sans" w:hint="eastAsia"/>
          <w:noProof/>
        </w:rPr>
        <w:drawing>
          <wp:inline distT="0" distB="0" distL="0" distR="0" wp14:anchorId="7F468F7E" wp14:editId="50FBC072">
            <wp:extent cx="5397500" cy="1674715"/>
            <wp:effectExtent l="19050" t="19050" r="12700" b="2095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422368" cy="1682431"/>
                    </a:xfrm>
                    <a:prstGeom prst="rect">
                      <a:avLst/>
                    </a:prstGeom>
                    <a:noFill/>
                    <a:ln w="12700">
                      <a:solidFill>
                        <a:schemeClr val="bg1">
                          <a:lumMod val="85000"/>
                        </a:schemeClr>
                      </a:solidFill>
                    </a:ln>
                  </pic:spPr>
                </pic:pic>
              </a:graphicData>
            </a:graphic>
          </wp:inline>
        </w:drawing>
      </w:r>
    </w:p>
    <w:p w14:paraId="162D7B06" w14:textId="77777777" w:rsidR="000A4A2C" w:rsidRPr="00D967AC" w:rsidRDefault="000A4A2C" w:rsidP="000A4A2C">
      <w:pPr>
        <w:rPr>
          <w:rFonts w:ascii="Huawei Sans" w:hAnsi="Huawei Sans"/>
        </w:rPr>
      </w:pPr>
    </w:p>
    <w:p w14:paraId="69D563ED" w14:textId="77777777" w:rsidR="000A4A2C" w:rsidRPr="00D967AC" w:rsidRDefault="000A4A2C" w:rsidP="000A4A2C">
      <w:pPr>
        <w:pStyle w:val="1e"/>
      </w:pPr>
      <w:r w:rsidRPr="00D967AC">
        <w:rPr>
          <w:rFonts w:hint="eastAsia"/>
        </w:rPr>
        <w:t>The configuration roadmap is as follows:</w:t>
      </w:r>
    </w:p>
    <w:p w14:paraId="3A6777A1" w14:textId="77777777" w:rsidR="000A4A2C" w:rsidRPr="00D967AC" w:rsidRDefault="000A4A2C" w:rsidP="00015FB7">
      <w:pPr>
        <w:pStyle w:val="4a"/>
        <w:numPr>
          <w:ilvl w:val="0"/>
          <w:numId w:val="44"/>
        </w:numPr>
        <w:ind w:left="1454" w:hanging="432"/>
      </w:pPr>
      <w:r w:rsidRPr="00D967AC">
        <w:rPr>
          <w:rFonts w:hint="eastAsia"/>
        </w:rPr>
        <w:t>Check intra-site and inter-site traffic.</w:t>
      </w:r>
    </w:p>
    <w:p w14:paraId="2E6530FC" w14:textId="77777777" w:rsidR="000A4A2C" w:rsidRPr="00D967AC" w:rsidRDefault="000A4A2C" w:rsidP="00015FB7">
      <w:pPr>
        <w:pStyle w:val="4a"/>
        <w:numPr>
          <w:ilvl w:val="0"/>
          <w:numId w:val="44"/>
        </w:numPr>
        <w:ind w:left="1454" w:hanging="432"/>
      </w:pPr>
      <w:r w:rsidRPr="00D967AC">
        <w:rPr>
          <w:rFonts w:hint="eastAsia"/>
        </w:rPr>
        <w:t>Check device alarms.</w:t>
      </w:r>
    </w:p>
    <w:p w14:paraId="7B14F0AF" w14:textId="77777777" w:rsidR="000A4A2C" w:rsidRPr="00D967AC" w:rsidRDefault="000A4A2C" w:rsidP="00015FB7">
      <w:pPr>
        <w:pStyle w:val="4a"/>
        <w:numPr>
          <w:ilvl w:val="0"/>
          <w:numId w:val="44"/>
        </w:numPr>
        <w:ind w:left="1454" w:hanging="432"/>
      </w:pPr>
      <w:r w:rsidRPr="00D967AC">
        <w:rPr>
          <w:rFonts w:hint="eastAsia"/>
        </w:rPr>
        <w:t>Check the device configuration.</w:t>
      </w:r>
    </w:p>
    <w:p w14:paraId="6D62722B" w14:textId="77777777" w:rsidR="000A4A2C" w:rsidRPr="00D967AC" w:rsidRDefault="000A4A2C" w:rsidP="000A4A2C">
      <w:pPr>
        <w:pStyle w:val="4"/>
        <w:rPr>
          <w:rFonts w:hint="default"/>
        </w:rPr>
      </w:pPr>
      <w:r w:rsidRPr="00D967AC">
        <w:t>Configuration Procedure</w:t>
      </w:r>
    </w:p>
    <w:p w14:paraId="74C2BA8D" w14:textId="77777777" w:rsidR="000A4A2C" w:rsidRPr="00D967AC" w:rsidRDefault="000A4A2C" w:rsidP="000A4A2C">
      <w:pPr>
        <w:pStyle w:val="30"/>
        <w:ind w:left="1701" w:hanging="159"/>
        <w:outlineLvl w:val="4"/>
      </w:pPr>
      <w:r w:rsidRPr="00D967AC">
        <w:rPr>
          <w:rFonts w:hint="eastAsia"/>
        </w:rPr>
        <w:t>Check site health and inter-site traffic.</w:t>
      </w:r>
    </w:p>
    <w:p w14:paraId="6D7BB8D1" w14:textId="77777777" w:rsidR="000A4A2C" w:rsidRPr="00D967AC" w:rsidRDefault="000A4A2C" w:rsidP="000A4A2C">
      <w:pPr>
        <w:pStyle w:val="1e"/>
      </w:pPr>
      <w:r w:rsidRPr="00D967AC">
        <w:rPr>
          <w:rFonts w:hint="eastAsia"/>
        </w:rPr>
        <w:t># Choose Monitoring</w:t>
      </w:r>
      <w:r w:rsidRPr="00D967AC">
        <w:rPr>
          <w:rFonts w:hint="eastAsia"/>
          <w:b/>
        </w:rPr>
        <w:t xml:space="preserve"> &gt; Monitoring &gt; Site</w:t>
      </w:r>
      <w:r w:rsidRPr="00D967AC">
        <w:rPr>
          <w:rFonts w:hint="eastAsia"/>
        </w:rPr>
        <w:t xml:space="preserve"> from the main menu to check the health status of the site.</w:t>
      </w:r>
    </w:p>
    <w:p w14:paraId="3E6E2509" w14:textId="77777777" w:rsidR="000A4A2C" w:rsidRPr="00D967AC" w:rsidRDefault="000A4A2C" w:rsidP="000A4A2C">
      <w:pPr>
        <w:pStyle w:val="Figure"/>
        <w:rPr>
          <w:rFonts w:ascii="Huawei Sans" w:hAnsi="Huawei Sans"/>
        </w:rPr>
      </w:pPr>
      <w:r w:rsidRPr="00D967AC">
        <w:rPr>
          <w:rFonts w:ascii="Huawei Sans" w:hAnsi="Huawei Sans"/>
          <w:noProof/>
        </w:rPr>
        <mc:AlternateContent>
          <mc:Choice Requires="wps">
            <w:drawing>
              <wp:anchor distT="0" distB="0" distL="114300" distR="114300" simplePos="0" relativeHeight="251892736" behindDoc="0" locked="0" layoutInCell="1" allowOverlap="1" wp14:anchorId="6512B000" wp14:editId="18F6E0FF">
                <wp:simplePos x="0" y="0"/>
                <wp:positionH relativeFrom="column">
                  <wp:posOffset>2537460</wp:posOffset>
                </wp:positionH>
                <wp:positionV relativeFrom="paragraph">
                  <wp:posOffset>78105</wp:posOffset>
                </wp:positionV>
                <wp:extent cx="357808" cy="135173"/>
                <wp:effectExtent l="19050" t="19050" r="23495" b="17780"/>
                <wp:wrapNone/>
                <wp:docPr id="603" name="矩形 603"/>
                <wp:cNvGraphicFramePr/>
                <a:graphic xmlns:a="http://schemas.openxmlformats.org/drawingml/2006/main">
                  <a:graphicData uri="http://schemas.microsoft.com/office/word/2010/wordprocessingShape">
                    <wps:wsp>
                      <wps:cNvSpPr/>
                      <wps:spPr>
                        <a:xfrm>
                          <a:off x="0" y="0"/>
                          <a:ext cx="357808" cy="13517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A144EC" id="矩形 603" o:spid="_x0000_s1026" style="position:absolute;left:0;text-align:left;margin-left:199.8pt;margin-top:6.15pt;width:28.15pt;height:10.65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" filled="f" strokecolor="#c7000b" strokeweight="2.25pt"/>
            </w:pict>
          </mc:Fallback>
        </mc:AlternateContent>
      </w:r>
      <w:r w:rsidRPr="00D967AC">
        <w:rPr>
          <w:rFonts w:ascii="Huawei Sans" w:hAnsi="Huawei Sans"/>
          <w:noProof/>
        </w:rPr>
        <mc:AlternateContent>
          <mc:Choice Requires="wps">
            <w:drawing>
              <wp:anchor distT="0" distB="0" distL="114300" distR="114300" simplePos="0" relativeHeight="251891712" behindDoc="0" locked="0" layoutInCell="1" allowOverlap="1" wp14:anchorId="522246D1" wp14:editId="080391E7">
                <wp:simplePos x="0" y="0"/>
                <wp:positionH relativeFrom="column">
                  <wp:posOffset>3518535</wp:posOffset>
                </wp:positionH>
                <wp:positionV relativeFrom="paragraph">
                  <wp:posOffset>259080</wp:posOffset>
                </wp:positionV>
                <wp:extent cx="715010" cy="190500"/>
                <wp:effectExtent l="19050" t="19050" r="27940" b="19050"/>
                <wp:wrapNone/>
                <wp:docPr id="602" name="矩形 602"/>
                <wp:cNvGraphicFramePr/>
                <a:graphic xmlns:a="http://schemas.openxmlformats.org/drawingml/2006/main">
                  <a:graphicData uri="http://schemas.microsoft.com/office/word/2010/wordprocessingShape">
                    <wps:wsp>
                      <wps:cNvSpPr/>
                      <wps:spPr>
                        <a:xfrm>
                          <a:off x="0" y="0"/>
                          <a:ext cx="715010" cy="1905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F30162" id="矩形 602" o:spid="_x0000_s1026" style="position:absolute;left:0;text-align:left;margin-left:277.05pt;margin-top:20.4pt;width:56.3pt;height:15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" filled="f" strokecolor="#c7000b" strokeweight="2.25pt"/>
            </w:pict>
          </mc:Fallback>
        </mc:AlternateContent>
      </w:r>
      <w:r w:rsidRPr="00D967AC">
        <w:rPr>
          <w:rFonts w:ascii="Huawei Sans" w:hAnsi="Huawei Sans"/>
          <w:noProof/>
        </w:rPr>
        <w:drawing>
          <wp:inline distT="0" distB="0" distL="0" distR="0" wp14:anchorId="0C00F375" wp14:editId="1B888D3F">
            <wp:extent cx="4588932" cy="2285645"/>
            <wp:effectExtent l="19050" t="19050" r="21590" b="1968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Picture 60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588932" cy="2285645"/>
                    </a:xfrm>
                    <a:prstGeom prst="rect">
                      <a:avLst/>
                    </a:prstGeom>
                    <a:noFill/>
                    <a:ln w="12700">
                      <a:solidFill>
                        <a:schemeClr val="bg1">
                          <a:lumMod val="85000"/>
                        </a:schemeClr>
                      </a:solidFill>
                    </a:ln>
                  </pic:spPr>
                </pic:pic>
              </a:graphicData>
            </a:graphic>
          </wp:inline>
        </w:drawing>
      </w:r>
    </w:p>
    <w:p w14:paraId="228F8E88" w14:textId="77777777" w:rsidR="000A4A2C" w:rsidRPr="00D967AC" w:rsidRDefault="000A4A2C" w:rsidP="000A4A2C">
      <w:pPr>
        <w:rPr>
          <w:rFonts w:ascii="Huawei Sans" w:hAnsi="Huawei Sans"/>
        </w:rPr>
      </w:pPr>
    </w:p>
    <w:p w14:paraId="785BBD16" w14:textId="77777777" w:rsidR="000A4A2C" w:rsidRPr="00D967AC" w:rsidRDefault="000A4A2C" w:rsidP="000A4A2C">
      <w:pPr>
        <w:pStyle w:val="1e"/>
      </w:pPr>
      <w:r w:rsidRPr="00D967AC">
        <w:rPr>
          <w:rFonts w:hint="eastAsia"/>
        </w:rPr>
        <w:t xml:space="preserve"># Choose </w:t>
      </w:r>
      <w:r w:rsidRPr="00D967AC">
        <w:rPr>
          <w:rFonts w:hint="eastAsia"/>
          <w:b/>
        </w:rPr>
        <w:t>Monitoring &gt; Monitoring &gt; Inter-Site</w:t>
      </w:r>
      <w:r w:rsidRPr="00D967AC">
        <w:rPr>
          <w:rFonts w:hint="eastAsia"/>
        </w:rPr>
        <w:t xml:space="preserve"> from the main menu to check inter-site traffic.</w:t>
      </w:r>
    </w:p>
    <w:p w14:paraId="7271F258" w14:textId="77777777" w:rsidR="000A4A2C" w:rsidRPr="00D967AC" w:rsidRDefault="000A4A2C" w:rsidP="000A4A2C">
      <w:pPr>
        <w:pStyle w:val="ItemListText"/>
        <w:ind w:left="0"/>
        <w:jc w:val="right"/>
        <w:rPr>
          <w:rFonts w:ascii="Huawei Sans" w:hAnsi="Huawei Sans"/>
        </w:rPr>
      </w:pPr>
      <w:r w:rsidRPr="00D967AC">
        <w:rPr>
          <w:rFonts w:ascii="Huawei Sans" w:hAnsi="Huawei Sans"/>
          <w:noProof/>
        </w:rPr>
        <w:lastRenderedPageBreak/>
        <mc:AlternateContent>
          <mc:Choice Requires="wps">
            <w:drawing>
              <wp:anchor distT="0" distB="0" distL="114300" distR="114300" simplePos="0" relativeHeight="251893760" behindDoc="0" locked="0" layoutInCell="1" allowOverlap="1" wp14:anchorId="609F7723" wp14:editId="60AA5DF8">
                <wp:simplePos x="0" y="0"/>
                <wp:positionH relativeFrom="column">
                  <wp:posOffset>4004310</wp:posOffset>
                </wp:positionH>
                <wp:positionV relativeFrom="paragraph">
                  <wp:posOffset>539115</wp:posOffset>
                </wp:positionV>
                <wp:extent cx="588396" cy="151075"/>
                <wp:effectExtent l="19050" t="19050" r="21590" b="20955"/>
                <wp:wrapNone/>
                <wp:docPr id="605" name="矩形 605"/>
                <wp:cNvGraphicFramePr/>
                <a:graphic xmlns:a="http://schemas.openxmlformats.org/drawingml/2006/main">
                  <a:graphicData uri="http://schemas.microsoft.com/office/word/2010/wordprocessingShape">
                    <wps:wsp>
                      <wps:cNvSpPr/>
                      <wps:spPr>
                        <a:xfrm>
                          <a:off x="0" y="0"/>
                          <a:ext cx="588396" cy="15107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31A153" id="矩形 605" o:spid="_x0000_s1026" style="position:absolute;left:0;text-align:left;margin-left:315.3pt;margin-top:42.45pt;width:46.35pt;height:11.9pt;z-index:25189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" filled="f" strokecolor="#c7000b" strokeweight="2.25pt"/>
            </w:pict>
          </mc:Fallback>
        </mc:AlternateContent>
      </w:r>
      <w:r w:rsidRPr="00D967AC">
        <w:rPr>
          <w:rFonts w:ascii="Huawei Sans" w:hAnsi="Huawei Sans"/>
          <w:noProof/>
        </w:rPr>
        <w:drawing>
          <wp:inline distT="0" distB="0" distL="0" distR="0" wp14:anchorId="02E3CE49" wp14:editId="786D7C2A">
            <wp:extent cx="5290203" cy="2618884"/>
            <wp:effectExtent l="19050" t="19050" r="24765" b="1016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Picture 604"/>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290203" cy="2618884"/>
                    </a:xfrm>
                    <a:prstGeom prst="rect">
                      <a:avLst/>
                    </a:prstGeom>
                    <a:noFill/>
                    <a:ln w="12700">
                      <a:solidFill>
                        <a:schemeClr val="bg1">
                          <a:lumMod val="85000"/>
                        </a:schemeClr>
                      </a:solidFill>
                    </a:ln>
                  </pic:spPr>
                </pic:pic>
              </a:graphicData>
            </a:graphic>
          </wp:inline>
        </w:drawing>
      </w:r>
    </w:p>
    <w:p w14:paraId="186B15D4" w14:textId="77777777" w:rsidR="000A4A2C" w:rsidRPr="00D967AC" w:rsidRDefault="000A4A2C" w:rsidP="000A4A2C">
      <w:pPr>
        <w:rPr>
          <w:rFonts w:ascii="Huawei Sans" w:hAnsi="Huawei Sans"/>
        </w:rPr>
      </w:pPr>
    </w:p>
    <w:p w14:paraId="5F31233B" w14:textId="77777777" w:rsidR="000A4A2C" w:rsidRPr="00D967AC" w:rsidRDefault="000A4A2C" w:rsidP="000A4A2C">
      <w:pPr>
        <w:pStyle w:val="1e"/>
      </w:pPr>
      <w:r w:rsidRPr="00D967AC">
        <w:rPr>
          <w:rFonts w:hint="eastAsia"/>
        </w:rPr>
        <w:t xml:space="preserve"># Choose </w:t>
      </w:r>
      <w:r w:rsidRPr="00D967AC">
        <w:rPr>
          <w:rFonts w:hint="eastAsia"/>
          <w:b/>
        </w:rPr>
        <w:t>Monitoring &gt; Monitoring &gt; Application</w:t>
      </w:r>
      <w:r w:rsidRPr="00D967AC">
        <w:rPr>
          <w:rFonts w:hint="eastAsia"/>
        </w:rPr>
        <w:t xml:space="preserve"> from the main menu to check application traffic.</w:t>
      </w:r>
    </w:p>
    <w:p w14:paraId="7B2177A1" w14:textId="77777777" w:rsidR="000A4A2C" w:rsidRPr="00D967AC" w:rsidRDefault="000A4A2C" w:rsidP="000A4A2C">
      <w:pPr>
        <w:pStyle w:val="ItemListText"/>
        <w:ind w:left="0"/>
        <w:jc w:val="right"/>
        <w:rPr>
          <w:rFonts w:ascii="Huawei Sans" w:hAnsi="Huawei Sans"/>
        </w:rPr>
      </w:pPr>
      <w:r w:rsidRPr="00D967AC">
        <w:rPr>
          <w:rFonts w:ascii="Huawei Sans" w:hAnsi="Huawei Sans"/>
          <w:noProof/>
        </w:rPr>
        <mc:AlternateContent>
          <mc:Choice Requires="wps">
            <w:drawing>
              <wp:anchor distT="0" distB="0" distL="114300" distR="114300" simplePos="0" relativeHeight="251894784" behindDoc="0" locked="0" layoutInCell="1" allowOverlap="1" wp14:anchorId="1B415990" wp14:editId="3515AEEC">
                <wp:simplePos x="0" y="0"/>
                <wp:positionH relativeFrom="column">
                  <wp:posOffset>3918585</wp:posOffset>
                </wp:positionH>
                <wp:positionV relativeFrom="paragraph">
                  <wp:posOffset>672465</wp:posOffset>
                </wp:positionV>
                <wp:extent cx="691763" cy="190832"/>
                <wp:effectExtent l="19050" t="19050" r="13335" b="19050"/>
                <wp:wrapNone/>
                <wp:docPr id="606" name="矩形 606"/>
                <wp:cNvGraphicFramePr/>
                <a:graphic xmlns:a="http://schemas.openxmlformats.org/drawingml/2006/main">
                  <a:graphicData uri="http://schemas.microsoft.com/office/word/2010/wordprocessingShape">
                    <wps:wsp>
                      <wps:cNvSpPr/>
                      <wps:spPr>
                        <a:xfrm>
                          <a:off x="0" y="0"/>
                          <a:ext cx="691763" cy="19083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5D8FB5" id="矩形 606" o:spid="_x0000_s1026" style="position:absolute;left:0;text-align:left;margin-left:308.55pt;margin-top:52.95pt;width:54.45pt;height:15.05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" filled="f" strokecolor="#c7000b" strokeweight="2.25pt"/>
            </w:pict>
          </mc:Fallback>
        </mc:AlternateContent>
      </w:r>
      <w:r w:rsidRPr="00D967AC">
        <w:rPr>
          <w:rFonts w:ascii="Huawei Sans" w:hAnsi="Huawei Sans"/>
          <w:noProof/>
        </w:rPr>
        <w:drawing>
          <wp:inline distT="0" distB="0" distL="0" distR="0" wp14:anchorId="1BE463C3" wp14:editId="23D3E305">
            <wp:extent cx="5214908" cy="3008265"/>
            <wp:effectExtent l="19050" t="19050" r="24130" b="20955"/>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232144" cy="3018208"/>
                    </a:xfrm>
                    <a:prstGeom prst="rect">
                      <a:avLst/>
                    </a:prstGeom>
                    <a:noFill/>
                    <a:ln w="12700">
                      <a:solidFill>
                        <a:schemeClr val="bg1">
                          <a:lumMod val="85000"/>
                        </a:schemeClr>
                      </a:solidFill>
                    </a:ln>
                  </pic:spPr>
                </pic:pic>
              </a:graphicData>
            </a:graphic>
          </wp:inline>
        </w:drawing>
      </w:r>
    </w:p>
    <w:p w14:paraId="4DF75C97" w14:textId="77777777" w:rsidR="000A4A2C" w:rsidRPr="00D967AC" w:rsidRDefault="000A4A2C" w:rsidP="000A4A2C">
      <w:pPr>
        <w:rPr>
          <w:rFonts w:ascii="Huawei Sans" w:hAnsi="Huawei Sans"/>
        </w:rPr>
      </w:pPr>
    </w:p>
    <w:p w14:paraId="25A7E57F" w14:textId="77777777" w:rsidR="000A4A2C" w:rsidRPr="00D967AC" w:rsidRDefault="000A4A2C" w:rsidP="000A4A2C">
      <w:pPr>
        <w:pStyle w:val="30"/>
        <w:ind w:left="1701" w:hanging="159"/>
        <w:outlineLvl w:val="4"/>
      </w:pPr>
      <w:r w:rsidRPr="00D967AC">
        <w:rPr>
          <w:rFonts w:hint="eastAsia"/>
        </w:rPr>
        <w:t>Check device alarms.</w:t>
      </w:r>
    </w:p>
    <w:p w14:paraId="351C0E68" w14:textId="77777777" w:rsidR="000A4A2C" w:rsidRPr="00D967AC" w:rsidRDefault="000A4A2C" w:rsidP="000A4A2C">
      <w:pPr>
        <w:pStyle w:val="1e"/>
      </w:pPr>
      <w:r w:rsidRPr="00D967AC">
        <w:rPr>
          <w:rFonts w:hint="eastAsia"/>
        </w:rPr>
        <w:t># Choose Maintenance</w:t>
      </w:r>
      <w:r w:rsidRPr="00D967AC">
        <w:rPr>
          <w:rFonts w:hint="eastAsia"/>
          <w:b/>
        </w:rPr>
        <w:t xml:space="preserve"> &gt; Alarm &gt; Current Alarms</w:t>
      </w:r>
      <w:r w:rsidRPr="00D967AC">
        <w:rPr>
          <w:rFonts w:hint="eastAsia"/>
        </w:rPr>
        <w:t xml:space="preserve"> from the main menu to check current alarms reported by the device.</w:t>
      </w:r>
    </w:p>
    <w:p w14:paraId="10617A62" w14:textId="77777777" w:rsidR="000A4A2C" w:rsidRPr="00D967AC" w:rsidRDefault="000A4A2C" w:rsidP="000A4A2C">
      <w:pPr>
        <w:pStyle w:val="ItemListText"/>
        <w:ind w:left="0"/>
        <w:jc w:val="right"/>
        <w:rPr>
          <w:rFonts w:ascii="Huawei Sans" w:hAnsi="Huawei Sans"/>
        </w:rPr>
      </w:pPr>
      <w:r w:rsidRPr="00D967AC">
        <w:rPr>
          <w:rFonts w:ascii="Huawei Sans" w:hAnsi="Huawei Sans"/>
          <w:noProof/>
        </w:rPr>
        <w:lastRenderedPageBreak/>
        <mc:AlternateContent>
          <mc:Choice Requires="wps">
            <w:drawing>
              <wp:anchor distT="0" distB="0" distL="114300" distR="114300" simplePos="0" relativeHeight="251895808" behindDoc="0" locked="0" layoutInCell="1" allowOverlap="1" wp14:anchorId="12B8EC9E" wp14:editId="5B5A2CE8">
                <wp:simplePos x="0" y="0"/>
                <wp:positionH relativeFrom="column">
                  <wp:posOffset>3270885</wp:posOffset>
                </wp:positionH>
                <wp:positionV relativeFrom="paragraph">
                  <wp:posOffset>300990</wp:posOffset>
                </wp:positionV>
                <wp:extent cx="652007" cy="230588"/>
                <wp:effectExtent l="19050" t="19050" r="15240" b="17145"/>
                <wp:wrapNone/>
                <wp:docPr id="608" name="矩形 608"/>
                <wp:cNvGraphicFramePr/>
                <a:graphic xmlns:a="http://schemas.openxmlformats.org/drawingml/2006/main">
                  <a:graphicData uri="http://schemas.microsoft.com/office/word/2010/wordprocessingShape">
                    <wps:wsp>
                      <wps:cNvSpPr/>
                      <wps:spPr>
                        <a:xfrm>
                          <a:off x="0" y="0"/>
                          <a:ext cx="652007" cy="23058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C6F771" id="矩形 608" o:spid="_x0000_s1026" style="position:absolute;left:0;text-align:left;margin-left:257.55pt;margin-top:23.7pt;width:51.35pt;height:18.15pt;z-index:251895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" filled="f" strokecolor="#c7000b" strokeweight="2.25pt"/>
            </w:pict>
          </mc:Fallback>
        </mc:AlternateContent>
      </w:r>
      <w:r w:rsidRPr="00D967AC">
        <w:rPr>
          <w:rFonts w:ascii="Huawei Sans" w:hAnsi="Huawei Sans"/>
          <w:noProof/>
        </w:rPr>
        <w:drawing>
          <wp:inline distT="0" distB="0" distL="0" distR="0" wp14:anchorId="2D79B35F" wp14:editId="30E31D5A">
            <wp:extent cx="5384223" cy="2996715"/>
            <wp:effectExtent l="19050" t="19050" r="26035" b="1333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icture 610"/>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406133" cy="3008910"/>
                    </a:xfrm>
                    <a:prstGeom prst="rect">
                      <a:avLst/>
                    </a:prstGeom>
                    <a:noFill/>
                    <a:ln w="12700">
                      <a:solidFill>
                        <a:schemeClr val="bg1">
                          <a:lumMod val="85000"/>
                        </a:schemeClr>
                      </a:solidFill>
                    </a:ln>
                  </pic:spPr>
                </pic:pic>
              </a:graphicData>
            </a:graphic>
          </wp:inline>
        </w:drawing>
      </w:r>
    </w:p>
    <w:p w14:paraId="06A0C9D6" w14:textId="77777777" w:rsidR="000A4A2C" w:rsidRPr="00D967AC" w:rsidRDefault="000A4A2C" w:rsidP="000A4A2C">
      <w:pPr>
        <w:rPr>
          <w:rFonts w:ascii="Huawei Sans" w:hAnsi="Huawei Sans"/>
        </w:rPr>
      </w:pPr>
    </w:p>
    <w:p w14:paraId="616BCE1D" w14:textId="77777777" w:rsidR="000A4A2C" w:rsidRPr="00D967AC" w:rsidRDefault="000A4A2C" w:rsidP="000A4A2C">
      <w:pPr>
        <w:pStyle w:val="30"/>
        <w:ind w:left="1701" w:hanging="159"/>
        <w:outlineLvl w:val="4"/>
      </w:pPr>
      <w:r w:rsidRPr="00D967AC">
        <w:rPr>
          <w:rFonts w:hint="eastAsia"/>
        </w:rPr>
        <w:t>Check the device configuration.</w:t>
      </w:r>
    </w:p>
    <w:p w14:paraId="7FCF1149" w14:textId="77777777" w:rsidR="000A4A2C" w:rsidRPr="00D967AC" w:rsidRDefault="000A4A2C" w:rsidP="000A4A2C">
      <w:pPr>
        <w:pStyle w:val="1e"/>
      </w:pPr>
      <w:r w:rsidRPr="00D967AC">
        <w:rPr>
          <w:rFonts w:hint="eastAsia"/>
        </w:rPr>
        <w:t xml:space="preserve"># Choose </w:t>
      </w:r>
      <w:r w:rsidRPr="00D967AC">
        <w:rPr>
          <w:rFonts w:hint="eastAsia"/>
          <w:b/>
        </w:rPr>
        <w:t>Maintenance &gt; Provisioning Result &gt; Site Configuration Status</w:t>
      </w:r>
      <w:r w:rsidRPr="00D967AC">
        <w:rPr>
          <w:rFonts w:hint="eastAsia"/>
        </w:rPr>
        <w:t xml:space="preserve"> from the main menu to check whether iMaster NCE-WAN has successfully delivered configurations.</w:t>
      </w:r>
    </w:p>
    <w:p w14:paraId="45D72D28" w14:textId="77777777" w:rsidR="000A4A2C" w:rsidRPr="00D967AC" w:rsidRDefault="000A4A2C" w:rsidP="000A4A2C">
      <w:pPr>
        <w:pStyle w:val="ItemListText"/>
        <w:ind w:left="0"/>
        <w:jc w:val="right"/>
        <w:rPr>
          <w:rFonts w:ascii="Huawei Sans" w:hAnsi="Huawei Sans"/>
        </w:rPr>
      </w:pPr>
      <w:r w:rsidRPr="00D967AC">
        <w:rPr>
          <w:rFonts w:ascii="Huawei Sans" w:hAnsi="Huawei Sans"/>
          <w:noProof/>
        </w:rPr>
        <mc:AlternateContent>
          <mc:Choice Requires="wps">
            <w:drawing>
              <wp:anchor distT="0" distB="0" distL="114300" distR="114300" simplePos="0" relativeHeight="251896832" behindDoc="0" locked="0" layoutInCell="1" allowOverlap="1" wp14:anchorId="13E9D75F" wp14:editId="0CF80A8B">
                <wp:simplePos x="0" y="0"/>
                <wp:positionH relativeFrom="column">
                  <wp:posOffset>3299460</wp:posOffset>
                </wp:positionH>
                <wp:positionV relativeFrom="paragraph">
                  <wp:posOffset>1457325</wp:posOffset>
                </wp:positionV>
                <wp:extent cx="985961" cy="198783"/>
                <wp:effectExtent l="19050" t="19050" r="24130" b="10795"/>
                <wp:wrapNone/>
                <wp:docPr id="609" name="矩形 609"/>
                <wp:cNvGraphicFramePr/>
                <a:graphic xmlns:a="http://schemas.openxmlformats.org/drawingml/2006/main">
                  <a:graphicData uri="http://schemas.microsoft.com/office/word/2010/wordprocessingShape">
                    <wps:wsp>
                      <wps:cNvSpPr/>
                      <wps:spPr>
                        <a:xfrm>
                          <a:off x="0" y="0"/>
                          <a:ext cx="985961" cy="19878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F48421" id="矩形 609" o:spid="_x0000_s1026" style="position:absolute;left:0;text-align:left;margin-left:259.8pt;margin-top:114.75pt;width:77.65pt;height:15.65pt;z-index:25189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" filled="f" strokecolor="#c7000b" strokeweight="2.25pt"/>
            </w:pict>
          </mc:Fallback>
        </mc:AlternateContent>
      </w:r>
      <w:r w:rsidRPr="00D967AC">
        <w:rPr>
          <w:rFonts w:ascii="Huawei Sans" w:hAnsi="Huawei Sans"/>
          <w:noProof/>
        </w:rPr>
        <w:drawing>
          <wp:inline distT="0" distB="0" distL="0" distR="0" wp14:anchorId="22B91E5C" wp14:editId="32CE7B2D">
            <wp:extent cx="5321300" cy="2830479"/>
            <wp:effectExtent l="19050" t="19050" r="12700" b="27305"/>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icture 613"/>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325837" cy="2832892"/>
                    </a:xfrm>
                    <a:prstGeom prst="rect">
                      <a:avLst/>
                    </a:prstGeom>
                    <a:noFill/>
                    <a:ln w="12700">
                      <a:solidFill>
                        <a:schemeClr val="bg1">
                          <a:lumMod val="85000"/>
                        </a:schemeClr>
                      </a:solidFill>
                    </a:ln>
                  </pic:spPr>
                </pic:pic>
              </a:graphicData>
            </a:graphic>
          </wp:inline>
        </w:drawing>
      </w:r>
    </w:p>
    <w:p w14:paraId="6AEC394F" w14:textId="77777777" w:rsidR="000A4A2C" w:rsidRPr="00D967AC" w:rsidRDefault="000A4A2C" w:rsidP="000A4A2C">
      <w:pPr>
        <w:rPr>
          <w:rFonts w:ascii="Huawei Sans" w:hAnsi="Huawei Sans"/>
        </w:rPr>
      </w:pPr>
    </w:p>
    <w:p w14:paraId="035F8D7B" w14:textId="77777777" w:rsidR="000A4A2C" w:rsidRDefault="000A4A2C" w:rsidP="000A4A2C">
      <w:pPr>
        <w:pStyle w:val="1e"/>
      </w:pPr>
      <w:r w:rsidRPr="00D967AC">
        <w:t>----End</w:t>
      </w:r>
    </w:p>
    <w:p w14:paraId="076BCD6A" w14:textId="4C424A7F" w:rsidR="007F08A4" w:rsidRPr="00810FD2" w:rsidRDefault="007F08A4" w:rsidP="00F313AB">
      <w:pPr>
        <w:pStyle w:val="1e"/>
      </w:pPr>
    </w:p>
    <w:sectPr w:rsidR="007F08A4" w:rsidRPr="00810FD2" w:rsidSect="0020153C">
      <w:headerReference w:type="default" r:id="rId170"/>
      <w:footerReference w:type="default" r:id="rId171"/>
      <w:pgSz w:w="11906" w:h="16838" w:code="9"/>
      <w:pgMar w:top="1701" w:right="1134" w:bottom="1701" w:left="1134" w:header="567" w:footer="567" w:gutter="0"/>
      <w:pgNumType w:start="1"/>
      <w:cols w:space="425"/>
      <w:docGrid w:linePitch="312"/>
    </w:sectPr>
  </w:body>
</w:document>
</file>

<file path=word/customizations.xml><?xml version="1.0" encoding="utf-8"?>
<wne:tcg xmlns:r="http://schemas.openxmlformats.org/officeDocument/2006/relationships" xmlns:wne="http://schemas.microsoft.com/office/word/2006/wordml">
  <wne:keymaps>
    <wne:keymap wne:kcmPrimary="0071">
      <wne:acd wne:acdName="acd0"/>
    </wne:keymap>
    <wne:keymap wne:kcmPrimary="0074">
      <wne:acd wne:acdName="acd1"/>
    </wne:keymap>
    <wne:keymap wne:kcmPrimary="0076">
      <wne:acd wne:acdName="acd4"/>
    </wne:keymap>
    <wne:keymap wne:kcmPrimary="0077">
      <wne:acd wne:acdName="acd5"/>
    </wne:keymap>
    <wne:keymap wne:kcmPrimary="0431">
      <wne:acd wne:acdName="acd8"/>
    </wne:keymap>
    <wne:keymap wne:kcmPrimary="0432">
      <wne:acd wne:acdName="acd9"/>
    </wne:keymap>
    <wne:keymap wne:kcmPrimary="0433">
      <wne:acd wne:acdName="acd10"/>
    </wne:keymap>
    <wne:keymap wne:kcmPrimary="0434">
      <wne:acd wne:acdName="acd11"/>
    </wne:keymap>
    <wne:keymap wne:kcmPrimary="0435">
      <wne:acd wne:acdName="acd12"/>
    </wne:keymap>
    <wne:keymap wne:kcmPrimary="0436">
      <wne:acd wne:acdName="acd30"/>
    </wne:keymap>
    <wne:keymap wne:kcmPrimary="0437">
      <wne:acd wne:acdName="acd31"/>
    </wne:keymap>
    <wne:keymap wne:kcmPrimary="0458">
      <wne:acd wne:acdName="acd6"/>
    </wne:keymap>
    <wne:keymap wne:kcmPrimary="045A">
      <wne:acd wne:acdName="acd3"/>
    </wne:keymap>
    <wne:keymap wne:kcmPrimary="0470">
      <wne:acd wne:acdName="acd22"/>
    </wne:keymap>
    <wne:keymap wne:kcmPrimary="0471">
      <wne:acd wne:acdName="acd23"/>
    </wne:keymap>
    <wne:keymap wne:kcmPrimary="0472">
      <wne:acd wne:acdName="acd24"/>
    </wne:keymap>
    <wne:keymap wne:kcmPrimary="0473">
      <wne:acd wne:acdName="acd25"/>
    </wne:keymap>
    <wne:keymap wne:kcmPrimary="0474">
      <wne:acd wne:acdName="acd26"/>
    </wne:keymap>
    <wne:keymap wne:kcmPrimary="0475">
      <wne:acd wne:acdName="acd27"/>
    </wne:keymap>
    <wne:keymap wne:kcmPrimary="0476">
      <wne:acd wne:acdName="acd28"/>
    </wne:keymap>
    <wne:keymap wne:kcmPrimary="0477">
      <wne:acd wne:acdName="acd29"/>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Entry wne:acdName="acd31"/>
    </wne:acdManifest>
  </wne:toolbars>
  <wne:acds>
    <wne:acd wne:argValue="AQAAAAIA" wne:acdName="acd0" wne:fciIndexBasedOn="0065"/>
    <wne:acd wne:argValue="AQAAAAAA" wne:acdName="acd1" wne:fciIndexBasedOn="0065"/>
    <wne:acd wne:acdName="acd2" wne:fciIndexBasedOn="0065"/>
    <wne:acd wne:argValue="AgA3aA9fIAA+UJxlIADdhHKC" wne:acdName="acd3" wne:fciIndexBasedOn="0065"/>
    <wne:acd wne:argValue="AgBGAGkAZwB1AHIAZQAgAEQAZQBzAGMAcgBpAHAAdABpAG8AbgA=" wne:acdName="acd4" wne:fciIndexBasedOn="0065"/>
    <wne:acd wne:argValue="AgBUAGEAYgBsAGUAIABEAGUAcwBjAHIAaQBwAHQAaQBvAG4A" wne:acdName="acd5" wne:fciIndexBasedOn="0065"/>
    <wne:acd wne:argValue="AgBDAG8AbQBtAGEAbgBkAA==" wne:acdName="acd6" wne:fciIndexBasedOn="0065"/>
    <wne:acd wne:acdName="acd7" wne:fciIndexBasedOn="0065"/>
    <wne:acd wne:argValue="AgBBAEwAVAArADEA" wne:acdName="acd8" wne:fciIndexBasedOn="0065"/>
    <wne:acd wne:argValue="AgBBAEwAVAArADIA" wne:acdName="acd9" wne:fciIndexBasedOn="0065"/>
    <wne:acd wne:argValue="AgBBAEwAVAArADMA" wne:acdName="acd10" wne:fciIndexBasedOn="0065"/>
    <wne:acd wne:argValue="AgBBAEwAVAArADQA" wne:acdName="acd11" wne:fciIndexBasedOn="0065"/>
    <wne:acd wne:argValue="AgBBAEwAVAArADUA" wne:acdName="acd12" wne:fciIndexBasedOn="0065"/>
    <wne:acd wne:acdName="acd13" wne:fciIndexBasedOn="0065"/>
    <wne:acd wne:acdName="acd14" wne:fciIndexBasedOn="0065"/>
    <wne:acd wne:acdName="acd15" wne:fciIndexBasedOn="0065"/>
    <wne:acd wne:acdName="acd16" wne:fciIndexBasedOn="0065"/>
    <wne:acd wne:acdName="acd17" wne:fciIndexBasedOn="0065"/>
    <wne:acd wne:acdName="acd18" wne:fciIndexBasedOn="0065"/>
    <wne:acd wne:acdName="acd19" wne:fciIndexBasedOn="0065"/>
    <wne:acd wne:acdName="acd20" wne:fciIndexBasedOn="0065"/>
    <wne:acd wne:acdName="acd21" wne:fciIndexBasedOn="0065"/>
    <wne:acd wne:argValue="AgAxAC4AY2uHZQ==" wne:acdName="acd22" wne:fciIndexBasedOn="0065"/>
    <wne:acd wne:argValue="AgAyAC4AfVTkTg==" wne:acdName="acd23" wne:fciIndexBasedOn="0065"/>
    <wne:acd wne:argValue="AgAzAC4AZWukmg==" wne:acdName="acd24" wne:fciIndexBasedOn="0065"/>
    <wne:acd wne:argValue="AgA0AC4A+06hUg==" wne:acdName="acd25" wne:fciIndexBasedOn="0065"/>
    <wne:acd wne:argValue="AgA1AC4AaIg8aIdlV1s=" wne:acdName="acd26" wne:fciIndexBasedOn="0065"/>
    <wne:acd wne:argValue="AgA2AC4ATVIAig==" wne:acdName="acd27" wne:fciIndexBasedOn="0065"/>
    <wne:acd wne:argValue="AgA3AC4AgHvLTgdomJg=" wne:acdName="acd28" wne:fciIndexBasedOn="0065"/>
    <wne:acd wne:argValue="AgA4AC4ATVIAigdomJg=" wne:acdName="acd29" wne:fciIndexBasedOn="0065"/>
    <wne:acd wne:argValue="AgA1AC4AaIg8aAdomJg=" wne:acdName="acd30" wne:fciIndexBasedOn="0065"/>
    <wne:acd wne:argValue="AgA5AC4A/lZHcgdomJg=" wne:acdName="acd31"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399829" w14:textId="77777777" w:rsidR="00015FB7" w:rsidRDefault="00015FB7" w:rsidP="00940D2A">
      <w:pPr>
        <w:spacing w:before="0" w:after="0" w:line="240" w:lineRule="auto"/>
        <w:rPr>
          <w:rFonts w:hint="eastAsia"/>
        </w:rPr>
      </w:pPr>
      <w:r>
        <w:separator/>
      </w:r>
    </w:p>
  </w:endnote>
  <w:endnote w:type="continuationSeparator" w:id="0">
    <w:p w14:paraId="537898DD" w14:textId="77777777" w:rsidR="00015FB7" w:rsidRDefault="00015FB7" w:rsidP="00940D2A">
      <w:pPr>
        <w:spacing w:before="0"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Huawei Sans">
    <w:panose1 w:val="020C0503030203020204"/>
    <w:charset w:val="00"/>
    <w:family w:val="swiss"/>
    <w:pitch w:val="variable"/>
    <w:sig w:usb0="A00002FF" w:usb1="500078FB" w:usb2="00000008" w:usb3="00000000" w:csb0="0000009F" w:csb1="00000000"/>
  </w:font>
  <w:font w:name="方正兰亭黑简体">
    <w:panose1 w:val="02000000000000000000"/>
    <w:charset w:val="86"/>
    <w:family w:val="auto"/>
    <w:pitch w:val="variable"/>
    <w:sig w:usb0="00000001" w:usb1="080E0000" w:usb2="00000010" w:usb3="00000000" w:csb0="00040000"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HuaweiSans-Regular">
    <w:altName w:val="Times New Roman"/>
    <w:panose1 w:val="00000000000000000000"/>
    <w:charset w:val="00"/>
    <w:family w:val="roman"/>
    <w:notTrueType/>
    <w:pitch w:val="default"/>
  </w:font>
  <w:font w:name="Arial Unicode MS">
    <w:altName w:val="Malgun Gothic Semilight"/>
    <w:panose1 w:val="020B0604020202020204"/>
    <w:charset w:val="86"/>
    <w:family w:val="swiss"/>
    <w:pitch w:val="variable"/>
    <w:sig w:usb0="F7FFAFFF" w:usb1="E9DFFFFF" w:usb2="0000003F" w:usb3="00000000" w:csb0="003F01FF" w:csb1="00000000"/>
  </w:font>
  <w:font w:name="FrutigerNext LT Regular">
    <w:altName w:val="Corbel"/>
    <w:charset w:val="00"/>
    <w:family w:val="swiss"/>
    <w:pitch w:val="variable"/>
    <w:sig w:usb0="00000001" w:usb1="4000204A" w:usb2="00000000" w:usb3="00000000" w:csb0="00000111" w:csb1="00000000"/>
  </w:font>
  <w:font w:name="华文细黑">
    <w:panose1 w:val="02010600040101010101"/>
    <w:charset w:val="86"/>
    <w:family w:val="auto"/>
    <w:pitch w:val="variable"/>
    <w:sig w:usb0="00000287" w:usb1="080F0000" w:usb2="00000010" w:usb3="00000000" w:csb0="0004009F" w:csb1="00000000"/>
  </w:font>
  <w:font w:name="楷体_GB2312">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方正兰亭细黑简体">
    <w:panose1 w:val="02000000000000000000"/>
    <w:charset w:val="86"/>
    <w:family w:val="auto"/>
    <w:pitch w:val="variable"/>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F475E3" w14:textId="77777777" w:rsidR="000A4A2C" w:rsidRPr="0009296F" w:rsidRDefault="000A4A2C" w:rsidP="0009296F">
    <w:pPr>
      <w:pStyle w:val="af0"/>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FE9DAF" w14:textId="77777777" w:rsidR="00015FB7" w:rsidRDefault="00015FB7" w:rsidP="00940D2A">
      <w:pPr>
        <w:spacing w:before="0" w:after="0" w:line="240" w:lineRule="auto"/>
        <w:rPr>
          <w:rFonts w:hint="eastAsia"/>
        </w:rPr>
      </w:pPr>
      <w:r>
        <w:separator/>
      </w:r>
    </w:p>
  </w:footnote>
  <w:footnote w:type="continuationSeparator" w:id="0">
    <w:p w14:paraId="7CA20CC7" w14:textId="77777777" w:rsidR="00015FB7" w:rsidRDefault="00015FB7" w:rsidP="00940D2A">
      <w:pPr>
        <w:spacing w:before="0"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2151EC" w14:textId="77777777" w:rsidR="000A4A2C" w:rsidRPr="008D4C04" w:rsidRDefault="000A4A2C" w:rsidP="007F08A4">
    <w:pPr>
      <w:pStyle w:val="a8"/>
      <w:rPr>
        <w:rFonts w:ascii="Huawei Sans" w:hAnsi="Huawei Sans" w:cs="Huawei Sans"/>
      </w:rPr>
    </w:pPr>
  </w:p>
  <w:p w14:paraId="2A50B3A3" w14:textId="77777777" w:rsidR="000A4A2C" w:rsidRPr="008D4C04" w:rsidRDefault="000A4A2C" w:rsidP="007F08A4">
    <w:pPr>
      <w:pStyle w:val="a8"/>
      <w:rPr>
        <w:rFonts w:ascii="Huawei Sans" w:hAnsi="Huawei Sans" w:cs="Huawei Sans"/>
      </w:rPr>
    </w:pPr>
  </w:p>
  <w:tbl>
    <w:tblPr>
      <w:tblW w:w="9639" w:type="dxa"/>
      <w:tblInd w:w="-15" w:type="dxa"/>
      <w:tblCellMar>
        <w:left w:w="57" w:type="dxa"/>
        <w:right w:w="57" w:type="dxa"/>
      </w:tblCellMar>
      <w:tblLook w:val="04A0" w:firstRow="1" w:lastRow="0" w:firstColumn="1" w:lastColumn="0" w:noHBand="0" w:noVBand="1"/>
    </w:tblPr>
    <w:tblGrid>
      <w:gridCol w:w="1133"/>
      <w:gridCol w:w="7373"/>
      <w:gridCol w:w="1133"/>
    </w:tblGrid>
    <w:tr w:rsidR="000A4A2C" w:rsidRPr="008D4C04" w14:paraId="26A1A113" w14:textId="77777777" w:rsidTr="006F0048">
      <w:trPr>
        <w:cantSplit/>
        <w:trHeight w:hRule="exact" w:val="738"/>
      </w:trPr>
      <w:tc>
        <w:tcPr>
          <w:tcW w:w="1134" w:type="dxa"/>
        </w:tcPr>
        <w:p w14:paraId="75083314" w14:textId="77777777" w:rsidR="000A4A2C" w:rsidRPr="008D4C04" w:rsidRDefault="000A4A2C" w:rsidP="007F08A4">
          <w:pPr>
            <w:pStyle w:val="afffff0"/>
            <w:jc w:val="left"/>
            <w:rPr>
              <w:rFonts w:ascii="Huawei Sans" w:hAnsi="Huawei Sans" w:cs="Huawei Sans"/>
            </w:rPr>
          </w:pPr>
          <w:r w:rsidRPr="008D4C04">
            <w:rPr>
              <w:rFonts w:ascii="Huawei Sans" w:hAnsi="Huawei Sans" w:cs="Huawei Sans"/>
              <w:noProof/>
            </w:rPr>
            <w:drawing>
              <wp:inline distT="0" distB="0" distL="0" distR="0" wp14:anchorId="15D05486" wp14:editId="74476794">
                <wp:extent cx="424800" cy="432623"/>
                <wp:effectExtent l="0" t="0" r="0" b="5715"/>
                <wp:docPr id="8" name="图片 8" descr="C:\Users\jwx341670\Desktop\华为标志 Huawei Logo 2018\竖版标志Vertical Version\PNG\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wx341670\Desktop\华为标志 Huawei Logo 2018\竖版标志Vertical Version\PNG\HW_POS_RBG_Vertical-150p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4800" cy="432623"/>
                        </a:xfrm>
                        <a:prstGeom prst="rect">
                          <a:avLst/>
                        </a:prstGeom>
                        <a:noFill/>
                        <a:ln>
                          <a:noFill/>
                        </a:ln>
                      </pic:spPr>
                    </pic:pic>
                  </a:graphicData>
                </a:graphic>
              </wp:inline>
            </w:drawing>
          </w:r>
        </w:p>
        <w:p w14:paraId="569C6F50" w14:textId="77777777" w:rsidR="000A4A2C" w:rsidRPr="008D4C04" w:rsidRDefault="000A4A2C" w:rsidP="007F08A4">
          <w:pPr>
            <w:spacing w:before="120"/>
            <w:rPr>
              <w:rFonts w:ascii="Huawei Sans" w:hAnsi="Huawei Sans" w:cs="Huawei Sans"/>
            </w:rPr>
          </w:pPr>
        </w:p>
      </w:tc>
      <w:tc>
        <w:tcPr>
          <w:tcW w:w="7386" w:type="dxa"/>
          <w:vAlign w:val="bottom"/>
        </w:tcPr>
        <w:p w14:paraId="4A674360" w14:textId="2FF9AD8D" w:rsidR="000A4A2C" w:rsidRPr="008D4C04" w:rsidRDefault="00957D6A" w:rsidP="007F08A4">
          <w:pPr>
            <w:pStyle w:val="TableNote"/>
            <w:ind w:left="0"/>
            <w:jc w:val="center"/>
            <w:rPr>
              <w:rFonts w:ascii="Huawei Sans" w:hAnsi="Huawei Sans" w:cs="Huawei Sans"/>
              <w:noProof/>
            </w:rPr>
          </w:pPr>
          <w:r>
            <w:rPr>
              <w:rFonts w:ascii="Huawei Sans" w:hAnsi="Huawei Sans" w:cs="Huawei Sans"/>
              <w:noProof/>
            </w:rPr>
            <w:t>SD-WAN S</w:t>
          </w:r>
          <w:r>
            <w:rPr>
              <w:rFonts w:ascii="Huawei Sans" w:hAnsi="Huawei Sans" w:cs="Huawei Sans" w:hint="eastAsia"/>
              <w:noProof/>
            </w:rPr>
            <w:t>o</w:t>
          </w:r>
          <w:r>
            <w:rPr>
              <w:rFonts w:ascii="Huawei Sans" w:hAnsi="Huawei Sans" w:cs="Huawei Sans"/>
              <w:noProof/>
            </w:rPr>
            <w:t>lution T</w:t>
          </w:r>
          <w:r>
            <w:rPr>
              <w:rFonts w:ascii="Huawei Sans" w:hAnsi="Huawei Sans" w:cs="Huawei Sans" w:hint="eastAsia"/>
              <w:noProof/>
            </w:rPr>
            <w:t>ra</w:t>
          </w:r>
          <w:r>
            <w:rPr>
              <w:rFonts w:ascii="Huawei Sans" w:hAnsi="Huawei Sans" w:cs="Huawei Sans"/>
              <w:noProof/>
            </w:rPr>
            <w:t xml:space="preserve">ining </w:t>
          </w:r>
          <w:r w:rsidR="000A4A2C" w:rsidRPr="008D4C04">
            <w:rPr>
              <w:rFonts w:ascii="Huawei Sans" w:hAnsi="Huawei Sans" w:cs="Huawei Sans"/>
              <w:noProof/>
            </w:rPr>
            <w:t>Lab Guide</w:t>
          </w:r>
        </w:p>
      </w:tc>
      <w:tc>
        <w:tcPr>
          <w:tcW w:w="1134" w:type="dxa"/>
          <w:vAlign w:val="bottom"/>
        </w:tcPr>
        <w:p w14:paraId="7690A89E" w14:textId="77777777" w:rsidR="000A4A2C" w:rsidRPr="008D4C04" w:rsidRDefault="000A4A2C" w:rsidP="007F08A4">
          <w:pPr>
            <w:pStyle w:val="TableNote"/>
            <w:ind w:left="0"/>
            <w:jc w:val="right"/>
            <w:rPr>
              <w:rFonts w:ascii="Huawei Sans" w:hAnsi="Huawei Sans" w:cs="Huawei Sans"/>
              <w:noProof/>
            </w:rPr>
          </w:pPr>
          <w:r w:rsidRPr="008D4C04">
            <w:rPr>
              <w:rFonts w:ascii="Huawei Sans" w:hAnsi="Huawei Sans" w:cs="Huawei Sans"/>
            </w:rPr>
            <w:t xml:space="preserve">Page </w:t>
          </w:r>
          <w:r w:rsidRPr="008D4C04">
            <w:rPr>
              <w:rFonts w:ascii="Huawei Sans" w:hAnsi="Huawei Sans" w:cs="Huawei Sans"/>
            </w:rPr>
            <w:fldChar w:fldCharType="begin"/>
          </w:r>
          <w:r w:rsidRPr="008D4C04">
            <w:rPr>
              <w:rFonts w:ascii="Huawei Sans" w:hAnsi="Huawei Sans" w:cs="Huawei Sans"/>
            </w:rPr>
            <w:instrText xml:space="preserve"> PAGE </w:instrText>
          </w:r>
          <w:r w:rsidRPr="008D4C04">
            <w:rPr>
              <w:rFonts w:ascii="Huawei Sans" w:hAnsi="Huawei Sans" w:cs="Huawei Sans"/>
            </w:rPr>
            <w:fldChar w:fldCharType="separate"/>
          </w:r>
          <w:r>
            <w:rPr>
              <w:rFonts w:ascii="Huawei Sans" w:hAnsi="Huawei Sans" w:cs="Huawei Sans"/>
              <w:noProof/>
            </w:rPr>
            <w:t>7</w:t>
          </w:r>
          <w:r w:rsidRPr="008D4C04">
            <w:rPr>
              <w:rFonts w:ascii="Huawei Sans" w:hAnsi="Huawei Sans" w:cs="Huawei Sans"/>
              <w:noProof/>
            </w:rPr>
            <w:fldChar w:fldCharType="end"/>
          </w:r>
        </w:p>
      </w:tc>
    </w:tr>
  </w:tbl>
  <w:p w14:paraId="21AD0A21" w14:textId="77777777" w:rsidR="000A4A2C" w:rsidRPr="008D4C04" w:rsidRDefault="000A4A2C" w:rsidP="007F08A4">
    <w:pPr>
      <w:pStyle w:val="a8"/>
      <w:rPr>
        <w:rFonts w:ascii="Huawei Sans" w:hAnsi="Huawei Sans" w:cs="Huawei Sans"/>
      </w:rPr>
    </w:pPr>
  </w:p>
  <w:p w14:paraId="066A5E9F" w14:textId="77777777" w:rsidR="000A4A2C" w:rsidRPr="008D4C04" w:rsidRDefault="000A4A2C" w:rsidP="007F08A4">
    <w:pPr>
      <w:pStyle w:val="a8"/>
      <w:rPr>
        <w:rFonts w:ascii="Huawei Sans" w:hAnsi="Huawei Sans" w:cs="Huawei Sans"/>
      </w:rPr>
    </w:pPr>
  </w:p>
  <w:p w14:paraId="39BCA9F1" w14:textId="77777777" w:rsidR="000A4A2C" w:rsidRPr="008D4C04" w:rsidRDefault="000A4A2C" w:rsidP="007F08A4">
    <w:pPr>
      <w:pStyle w:val="a8"/>
      <w:rPr>
        <w:rFonts w:ascii="Huawei Sans" w:hAnsi="Huawei Sans" w:cs="Huawei Sans"/>
      </w:rPr>
    </w:pPr>
  </w:p>
  <w:p w14:paraId="37FF17CB" w14:textId="77777777" w:rsidR="000A4A2C" w:rsidRPr="007F08A4" w:rsidRDefault="000A4A2C" w:rsidP="007F08A4">
    <w:pPr>
      <w:pStyle w:val="a8"/>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E6BC3"/>
    <w:multiLevelType w:val="hybridMultilevel"/>
    <w:tmpl w:val="3D009A64"/>
    <w:lvl w:ilvl="0" w:tplc="84C0625A">
      <w:start w:val="1"/>
      <w:numFmt w:val="decimal"/>
      <w:lvlText w:val="%1."/>
      <w:lvlJc w:val="left"/>
      <w:pPr>
        <w:tabs>
          <w:tab w:val="num" w:pos="2033"/>
        </w:tabs>
        <w:ind w:left="2033" w:hanging="425"/>
      </w:pPr>
      <w:rPr>
        <w:rFonts w:hint="default"/>
        <w:b w:val="0"/>
        <w:bCs w:val="0"/>
        <w:i w:val="0"/>
        <w:iCs w:val="0"/>
        <w:caps w:val="0"/>
        <w:strike w:val="0"/>
        <w:dstrike w:val="0"/>
        <w:vanish w:val="0"/>
        <w:color w:val="000000"/>
        <w:spacing w:val="0"/>
        <w:w w:val="100"/>
        <w:position w:val="2"/>
        <w:sz w:val="21"/>
        <w:szCs w:val="16"/>
        <w:vertAlign w:val="baseline"/>
        <w14:shadow w14:blurRad="0" w14:dist="0" w14:dir="0" w14:sx="0" w14:sy="0" w14:kx="0" w14:ky="0" w14:algn="none">
          <w14:srgbClr w14:val="000000"/>
        </w14:shadow>
        <w14:textOutline w14:w="0" w14:cap="rnd" w14:cmpd="sng" w14:algn="ctr">
          <w14:noFill/>
          <w14:prstDash w14:val="solid"/>
          <w14:bevel/>
        </w14:textOutline>
      </w:rPr>
    </w:lvl>
    <w:lvl w:ilvl="1" w:tplc="91CE270A">
      <w:start w:val="1"/>
      <w:numFmt w:val="bullet"/>
      <w:lvlText w:val=""/>
      <w:lvlJc w:val="left"/>
      <w:pPr>
        <w:tabs>
          <w:tab w:val="num" w:pos="747"/>
        </w:tabs>
        <w:ind w:left="747" w:hanging="420"/>
      </w:pPr>
      <w:rPr>
        <w:rFonts w:ascii="Wingdings" w:hAnsi="Wingdings" w:hint="default"/>
      </w:rPr>
    </w:lvl>
    <w:lvl w:ilvl="2" w:tplc="FCD403D0" w:tentative="1">
      <w:start w:val="1"/>
      <w:numFmt w:val="bullet"/>
      <w:lvlText w:val=""/>
      <w:lvlJc w:val="left"/>
      <w:pPr>
        <w:tabs>
          <w:tab w:val="num" w:pos="1167"/>
        </w:tabs>
        <w:ind w:left="1167" w:hanging="420"/>
      </w:pPr>
      <w:rPr>
        <w:rFonts w:ascii="Wingdings" w:hAnsi="Wingdings" w:hint="default"/>
      </w:rPr>
    </w:lvl>
    <w:lvl w:ilvl="3" w:tplc="9F4C8D40">
      <w:start w:val="1"/>
      <w:numFmt w:val="bullet"/>
      <w:lvlText w:val=""/>
      <w:lvlJc w:val="left"/>
      <w:pPr>
        <w:tabs>
          <w:tab w:val="num" w:pos="1587"/>
        </w:tabs>
        <w:ind w:left="1587" w:hanging="420"/>
      </w:pPr>
      <w:rPr>
        <w:rFonts w:ascii="Wingdings" w:hAnsi="Wingdings" w:hint="default"/>
      </w:rPr>
    </w:lvl>
    <w:lvl w:ilvl="4" w:tplc="776E4734" w:tentative="1">
      <w:start w:val="1"/>
      <w:numFmt w:val="bullet"/>
      <w:lvlText w:val=""/>
      <w:lvlJc w:val="left"/>
      <w:pPr>
        <w:tabs>
          <w:tab w:val="num" w:pos="2007"/>
        </w:tabs>
        <w:ind w:left="2007" w:hanging="420"/>
      </w:pPr>
      <w:rPr>
        <w:rFonts w:ascii="Wingdings" w:hAnsi="Wingdings" w:hint="default"/>
      </w:rPr>
    </w:lvl>
    <w:lvl w:ilvl="5" w:tplc="115447CC" w:tentative="1">
      <w:start w:val="1"/>
      <w:numFmt w:val="bullet"/>
      <w:lvlText w:val=""/>
      <w:lvlJc w:val="left"/>
      <w:pPr>
        <w:tabs>
          <w:tab w:val="num" w:pos="2427"/>
        </w:tabs>
        <w:ind w:left="2427" w:hanging="420"/>
      </w:pPr>
      <w:rPr>
        <w:rFonts w:ascii="Wingdings" w:hAnsi="Wingdings" w:hint="default"/>
      </w:rPr>
    </w:lvl>
    <w:lvl w:ilvl="6" w:tplc="CE541586" w:tentative="1">
      <w:start w:val="1"/>
      <w:numFmt w:val="bullet"/>
      <w:lvlText w:val=""/>
      <w:lvlJc w:val="left"/>
      <w:pPr>
        <w:tabs>
          <w:tab w:val="num" w:pos="2847"/>
        </w:tabs>
        <w:ind w:left="2847" w:hanging="420"/>
      </w:pPr>
      <w:rPr>
        <w:rFonts w:ascii="Wingdings" w:hAnsi="Wingdings" w:hint="default"/>
      </w:rPr>
    </w:lvl>
    <w:lvl w:ilvl="7" w:tplc="02861138" w:tentative="1">
      <w:start w:val="1"/>
      <w:numFmt w:val="bullet"/>
      <w:lvlText w:val=""/>
      <w:lvlJc w:val="left"/>
      <w:pPr>
        <w:tabs>
          <w:tab w:val="num" w:pos="3267"/>
        </w:tabs>
        <w:ind w:left="3267" w:hanging="420"/>
      </w:pPr>
      <w:rPr>
        <w:rFonts w:ascii="Wingdings" w:hAnsi="Wingdings" w:hint="default"/>
      </w:rPr>
    </w:lvl>
    <w:lvl w:ilvl="8" w:tplc="F45E6884" w:tentative="1">
      <w:start w:val="1"/>
      <w:numFmt w:val="bullet"/>
      <w:lvlText w:val=""/>
      <w:lvlJc w:val="left"/>
      <w:pPr>
        <w:tabs>
          <w:tab w:val="num" w:pos="3687"/>
        </w:tabs>
        <w:ind w:left="3687" w:hanging="420"/>
      </w:pPr>
      <w:rPr>
        <w:rFonts w:ascii="Wingdings" w:hAnsi="Wingdings" w:hint="default"/>
      </w:rPr>
    </w:lvl>
  </w:abstractNum>
  <w:abstractNum w:abstractNumId="1" w15:restartNumberingAfterBreak="0">
    <w:nsid w:val="08321A15"/>
    <w:multiLevelType w:val="hybridMultilevel"/>
    <w:tmpl w:val="28F82014"/>
    <w:lvl w:ilvl="0" w:tplc="CAF6FDA4">
      <w:start w:val="1"/>
      <w:numFmt w:val="chineseCountingThousand"/>
      <w:pStyle w:val="a"/>
      <w:lvlText w:val="任务%1"/>
      <w:lvlJc w:val="left"/>
      <w:pPr>
        <w:ind w:left="1260" w:hanging="420"/>
      </w:pPr>
      <w:rPr>
        <w:rFonts w:ascii="Huawei Sans" w:eastAsia="方正兰亭黑简体" w:hAnsi="Huawei Sans" w:hint="default"/>
        <w:sz w:val="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0E8701E2"/>
    <w:multiLevelType w:val="hybridMultilevel"/>
    <w:tmpl w:val="A6582318"/>
    <w:lvl w:ilvl="0" w:tplc="32BCCCF0">
      <w:start w:val="1"/>
      <w:numFmt w:val="bullet"/>
      <w:pStyle w:val="CAUTIONTextList"/>
      <w:lvlText w:val=""/>
      <w:lvlJc w:val="left"/>
      <w:pPr>
        <w:tabs>
          <w:tab w:val="num" w:pos="1985"/>
        </w:tabs>
        <w:ind w:left="1985" w:hanging="284"/>
      </w:pPr>
      <w:rPr>
        <w:rFonts w:ascii="Wingdings" w:hAnsi="Wingdings" w:hint="default"/>
        <w:color w:val="auto"/>
        <w:spacing w:val="0"/>
        <w:w w:val="100"/>
        <w:position w:val="1"/>
        <w:sz w:val="16"/>
        <w:szCs w:val="16"/>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 w15:restartNumberingAfterBreak="0">
    <w:nsid w:val="0EDB2900"/>
    <w:multiLevelType w:val="hybridMultilevel"/>
    <w:tmpl w:val="791493E4"/>
    <w:lvl w:ilvl="0" w:tplc="DFB60A4E">
      <w:start w:val="1"/>
      <w:numFmt w:val="bullet"/>
      <w:pStyle w:val="SubItemList"/>
      <w:lvlText w:val="−"/>
      <w:lvlJc w:val="left"/>
      <w:pPr>
        <w:tabs>
          <w:tab w:val="num" w:pos="2409"/>
        </w:tabs>
        <w:ind w:left="2410" w:hanging="284"/>
      </w:pPr>
      <w:rPr>
        <w:rFonts w:ascii="Times New Roman" w:hAnsi="Times New Roman" w:cs="Times New Roman" w:hint="default"/>
        <w:sz w:val="16"/>
        <w:szCs w:val="16"/>
      </w:rPr>
    </w:lvl>
    <w:lvl w:ilvl="1" w:tplc="AA38B928">
      <w:start w:val="1"/>
      <w:numFmt w:val="bullet"/>
      <w:lvlText w:val=""/>
      <w:lvlJc w:val="left"/>
      <w:pPr>
        <w:tabs>
          <w:tab w:val="num" w:pos="840"/>
        </w:tabs>
        <w:ind w:left="840" w:hanging="420"/>
      </w:pPr>
      <w:rPr>
        <w:rFonts w:ascii="Wingdings" w:hAnsi="Wingdings" w:cs="Wingdings" w:hint="default"/>
      </w:rPr>
    </w:lvl>
    <w:lvl w:ilvl="2" w:tplc="BBFC2218">
      <w:start w:val="1"/>
      <w:numFmt w:val="bullet"/>
      <w:lvlText w:val=""/>
      <w:lvlJc w:val="left"/>
      <w:pPr>
        <w:tabs>
          <w:tab w:val="num" w:pos="1260"/>
        </w:tabs>
        <w:ind w:left="1260" w:hanging="420"/>
      </w:pPr>
      <w:rPr>
        <w:rFonts w:ascii="Wingdings" w:hAnsi="Wingdings" w:cs="Wingdings" w:hint="default"/>
      </w:rPr>
    </w:lvl>
    <w:lvl w:ilvl="3" w:tplc="7D824786">
      <w:start w:val="1"/>
      <w:numFmt w:val="bullet"/>
      <w:lvlText w:val=""/>
      <w:lvlJc w:val="left"/>
      <w:pPr>
        <w:tabs>
          <w:tab w:val="num" w:pos="1680"/>
        </w:tabs>
        <w:ind w:left="1680" w:hanging="420"/>
      </w:pPr>
      <w:rPr>
        <w:rFonts w:ascii="Wingdings" w:hAnsi="Wingdings" w:cs="Wingdings" w:hint="default"/>
      </w:rPr>
    </w:lvl>
    <w:lvl w:ilvl="4" w:tplc="66DC77F0">
      <w:start w:val="1"/>
      <w:numFmt w:val="bullet"/>
      <w:lvlText w:val=""/>
      <w:lvlJc w:val="left"/>
      <w:pPr>
        <w:tabs>
          <w:tab w:val="num" w:pos="2100"/>
        </w:tabs>
        <w:ind w:left="2100" w:hanging="420"/>
      </w:pPr>
      <w:rPr>
        <w:rFonts w:ascii="Wingdings" w:hAnsi="Wingdings" w:cs="Wingdings" w:hint="default"/>
      </w:rPr>
    </w:lvl>
    <w:lvl w:ilvl="5" w:tplc="AC3AB3D4">
      <w:start w:val="1"/>
      <w:numFmt w:val="bullet"/>
      <w:lvlText w:val=""/>
      <w:lvlJc w:val="left"/>
      <w:pPr>
        <w:tabs>
          <w:tab w:val="num" w:pos="2520"/>
        </w:tabs>
        <w:ind w:left="2520" w:hanging="420"/>
      </w:pPr>
      <w:rPr>
        <w:rFonts w:ascii="Wingdings" w:hAnsi="Wingdings" w:cs="Wingdings" w:hint="default"/>
      </w:rPr>
    </w:lvl>
    <w:lvl w:ilvl="6" w:tplc="65525D6E">
      <w:start w:val="1"/>
      <w:numFmt w:val="bullet"/>
      <w:lvlText w:val=""/>
      <w:lvlJc w:val="left"/>
      <w:pPr>
        <w:tabs>
          <w:tab w:val="num" w:pos="2940"/>
        </w:tabs>
        <w:ind w:left="2940" w:hanging="420"/>
      </w:pPr>
      <w:rPr>
        <w:rFonts w:ascii="Wingdings" w:hAnsi="Wingdings" w:cs="Wingdings" w:hint="default"/>
      </w:rPr>
    </w:lvl>
    <w:lvl w:ilvl="7" w:tplc="9B768918">
      <w:start w:val="1"/>
      <w:numFmt w:val="bullet"/>
      <w:lvlText w:val=""/>
      <w:lvlJc w:val="left"/>
      <w:pPr>
        <w:tabs>
          <w:tab w:val="num" w:pos="3360"/>
        </w:tabs>
        <w:ind w:left="3360" w:hanging="420"/>
      </w:pPr>
      <w:rPr>
        <w:rFonts w:ascii="Wingdings" w:hAnsi="Wingdings" w:cs="Wingdings" w:hint="default"/>
      </w:rPr>
    </w:lvl>
    <w:lvl w:ilvl="8" w:tplc="F3583E5E">
      <w:start w:val="1"/>
      <w:numFmt w:val="bullet"/>
      <w:lvlText w:val=""/>
      <w:lvlJc w:val="left"/>
      <w:pPr>
        <w:tabs>
          <w:tab w:val="num" w:pos="3780"/>
        </w:tabs>
        <w:ind w:left="3780" w:hanging="420"/>
      </w:pPr>
      <w:rPr>
        <w:rFonts w:ascii="Wingdings" w:hAnsi="Wingdings" w:cs="Wingdings" w:hint="default"/>
      </w:rPr>
    </w:lvl>
  </w:abstractNum>
  <w:abstractNum w:abstractNumId="4" w15:restartNumberingAfterBreak="0">
    <w:nsid w:val="112439BA"/>
    <w:multiLevelType w:val="hybridMultilevel"/>
    <w:tmpl w:val="3D009A64"/>
    <w:lvl w:ilvl="0" w:tplc="84C0625A">
      <w:start w:val="1"/>
      <w:numFmt w:val="decimal"/>
      <w:lvlText w:val="%1."/>
      <w:lvlJc w:val="left"/>
      <w:pPr>
        <w:tabs>
          <w:tab w:val="num" w:pos="2100"/>
        </w:tabs>
        <w:ind w:left="2100" w:hanging="425"/>
      </w:pPr>
      <w:rPr>
        <w:rFonts w:hint="default"/>
        <w:b w:val="0"/>
        <w:bCs w:val="0"/>
        <w:i w:val="0"/>
        <w:iCs w:val="0"/>
        <w:caps w:val="0"/>
        <w:strike w:val="0"/>
        <w:dstrike w:val="0"/>
        <w:vanish w:val="0"/>
        <w:color w:val="000000"/>
        <w:spacing w:val="0"/>
        <w:w w:val="100"/>
        <w:position w:val="2"/>
        <w:sz w:val="21"/>
        <w:szCs w:val="16"/>
        <w:vertAlign w:val="baseline"/>
        <w14:shadow w14:blurRad="0" w14:dist="0" w14:dir="0" w14:sx="0" w14:sy="0" w14:kx="0" w14:ky="0" w14:algn="none">
          <w14:srgbClr w14:val="000000"/>
        </w14:shadow>
        <w14:textOutline w14:w="0" w14:cap="rnd" w14:cmpd="sng" w14:algn="ctr">
          <w14:noFill/>
          <w14:prstDash w14:val="solid"/>
          <w14:bevel/>
        </w14:textOutline>
      </w:rPr>
    </w:lvl>
    <w:lvl w:ilvl="1" w:tplc="91CE270A">
      <w:start w:val="1"/>
      <w:numFmt w:val="bullet"/>
      <w:lvlText w:val=""/>
      <w:lvlJc w:val="left"/>
      <w:pPr>
        <w:tabs>
          <w:tab w:val="num" w:pos="814"/>
        </w:tabs>
        <w:ind w:left="814" w:hanging="420"/>
      </w:pPr>
      <w:rPr>
        <w:rFonts w:ascii="Wingdings" w:hAnsi="Wingdings" w:hint="default"/>
      </w:rPr>
    </w:lvl>
    <w:lvl w:ilvl="2" w:tplc="FCD403D0" w:tentative="1">
      <w:start w:val="1"/>
      <w:numFmt w:val="bullet"/>
      <w:lvlText w:val=""/>
      <w:lvlJc w:val="left"/>
      <w:pPr>
        <w:tabs>
          <w:tab w:val="num" w:pos="1234"/>
        </w:tabs>
        <w:ind w:left="1234" w:hanging="420"/>
      </w:pPr>
      <w:rPr>
        <w:rFonts w:ascii="Wingdings" w:hAnsi="Wingdings" w:hint="default"/>
      </w:rPr>
    </w:lvl>
    <w:lvl w:ilvl="3" w:tplc="9F4C8D40">
      <w:start w:val="1"/>
      <w:numFmt w:val="bullet"/>
      <w:lvlText w:val=""/>
      <w:lvlJc w:val="left"/>
      <w:pPr>
        <w:tabs>
          <w:tab w:val="num" w:pos="1654"/>
        </w:tabs>
        <w:ind w:left="1654" w:hanging="420"/>
      </w:pPr>
      <w:rPr>
        <w:rFonts w:ascii="Wingdings" w:hAnsi="Wingdings" w:hint="default"/>
      </w:rPr>
    </w:lvl>
    <w:lvl w:ilvl="4" w:tplc="776E4734" w:tentative="1">
      <w:start w:val="1"/>
      <w:numFmt w:val="bullet"/>
      <w:lvlText w:val=""/>
      <w:lvlJc w:val="left"/>
      <w:pPr>
        <w:tabs>
          <w:tab w:val="num" w:pos="2074"/>
        </w:tabs>
        <w:ind w:left="2074" w:hanging="420"/>
      </w:pPr>
      <w:rPr>
        <w:rFonts w:ascii="Wingdings" w:hAnsi="Wingdings" w:hint="default"/>
      </w:rPr>
    </w:lvl>
    <w:lvl w:ilvl="5" w:tplc="115447CC" w:tentative="1">
      <w:start w:val="1"/>
      <w:numFmt w:val="bullet"/>
      <w:lvlText w:val=""/>
      <w:lvlJc w:val="left"/>
      <w:pPr>
        <w:tabs>
          <w:tab w:val="num" w:pos="2494"/>
        </w:tabs>
        <w:ind w:left="2494" w:hanging="420"/>
      </w:pPr>
      <w:rPr>
        <w:rFonts w:ascii="Wingdings" w:hAnsi="Wingdings" w:hint="default"/>
      </w:rPr>
    </w:lvl>
    <w:lvl w:ilvl="6" w:tplc="CE541586" w:tentative="1">
      <w:start w:val="1"/>
      <w:numFmt w:val="bullet"/>
      <w:lvlText w:val=""/>
      <w:lvlJc w:val="left"/>
      <w:pPr>
        <w:tabs>
          <w:tab w:val="num" w:pos="2914"/>
        </w:tabs>
        <w:ind w:left="2914" w:hanging="420"/>
      </w:pPr>
      <w:rPr>
        <w:rFonts w:ascii="Wingdings" w:hAnsi="Wingdings" w:hint="default"/>
      </w:rPr>
    </w:lvl>
    <w:lvl w:ilvl="7" w:tplc="02861138" w:tentative="1">
      <w:start w:val="1"/>
      <w:numFmt w:val="bullet"/>
      <w:lvlText w:val=""/>
      <w:lvlJc w:val="left"/>
      <w:pPr>
        <w:tabs>
          <w:tab w:val="num" w:pos="3334"/>
        </w:tabs>
        <w:ind w:left="3334" w:hanging="420"/>
      </w:pPr>
      <w:rPr>
        <w:rFonts w:ascii="Wingdings" w:hAnsi="Wingdings" w:hint="default"/>
      </w:rPr>
    </w:lvl>
    <w:lvl w:ilvl="8" w:tplc="F45E6884" w:tentative="1">
      <w:start w:val="1"/>
      <w:numFmt w:val="bullet"/>
      <w:lvlText w:val=""/>
      <w:lvlJc w:val="left"/>
      <w:pPr>
        <w:tabs>
          <w:tab w:val="num" w:pos="3754"/>
        </w:tabs>
        <w:ind w:left="3754" w:hanging="420"/>
      </w:pPr>
      <w:rPr>
        <w:rFonts w:ascii="Wingdings" w:hAnsi="Wingdings" w:hint="default"/>
      </w:rPr>
    </w:lvl>
  </w:abstractNum>
  <w:abstractNum w:abstractNumId="5" w15:restartNumberingAfterBreak="0">
    <w:nsid w:val="12DF2448"/>
    <w:multiLevelType w:val="hybridMultilevel"/>
    <w:tmpl w:val="3D009A64"/>
    <w:lvl w:ilvl="0" w:tplc="84C0625A">
      <w:start w:val="1"/>
      <w:numFmt w:val="decimal"/>
      <w:lvlText w:val="%1."/>
      <w:lvlJc w:val="left"/>
      <w:pPr>
        <w:tabs>
          <w:tab w:val="num" w:pos="2126"/>
        </w:tabs>
        <w:ind w:left="2126" w:hanging="425"/>
      </w:pPr>
      <w:rPr>
        <w:rFonts w:hint="default"/>
        <w:b w:val="0"/>
        <w:bCs w:val="0"/>
        <w:i w:val="0"/>
        <w:iCs w:val="0"/>
        <w:caps w:val="0"/>
        <w:strike w:val="0"/>
        <w:dstrike w:val="0"/>
        <w:vanish w:val="0"/>
        <w:color w:val="000000"/>
        <w:spacing w:val="0"/>
        <w:w w:val="100"/>
        <w:position w:val="2"/>
        <w:sz w:val="21"/>
        <w:szCs w:val="16"/>
        <w:vertAlign w:val="baseline"/>
        <w14:shadow w14:blurRad="0" w14:dist="0" w14:dir="0" w14:sx="0" w14:sy="0" w14:kx="0" w14:ky="0" w14:algn="none">
          <w14:srgbClr w14:val="000000"/>
        </w14:shadow>
        <w14:textOutline w14:w="0" w14:cap="rnd" w14:cmpd="sng" w14:algn="ctr">
          <w14:noFill/>
          <w14:prstDash w14:val="solid"/>
          <w14:bevel/>
        </w14:textOutline>
      </w:rPr>
    </w:lvl>
    <w:lvl w:ilvl="1" w:tplc="91CE270A">
      <w:start w:val="1"/>
      <w:numFmt w:val="bullet"/>
      <w:lvlText w:val=""/>
      <w:lvlJc w:val="left"/>
      <w:pPr>
        <w:tabs>
          <w:tab w:val="num" w:pos="840"/>
        </w:tabs>
        <w:ind w:left="840" w:hanging="420"/>
      </w:pPr>
      <w:rPr>
        <w:rFonts w:ascii="Wingdings" w:hAnsi="Wingdings" w:hint="default"/>
      </w:rPr>
    </w:lvl>
    <w:lvl w:ilvl="2" w:tplc="FCD403D0" w:tentative="1">
      <w:start w:val="1"/>
      <w:numFmt w:val="bullet"/>
      <w:lvlText w:val=""/>
      <w:lvlJc w:val="left"/>
      <w:pPr>
        <w:tabs>
          <w:tab w:val="num" w:pos="1260"/>
        </w:tabs>
        <w:ind w:left="1260" w:hanging="420"/>
      </w:pPr>
      <w:rPr>
        <w:rFonts w:ascii="Wingdings" w:hAnsi="Wingdings" w:hint="default"/>
      </w:rPr>
    </w:lvl>
    <w:lvl w:ilvl="3" w:tplc="9F4C8D40">
      <w:start w:val="1"/>
      <w:numFmt w:val="bullet"/>
      <w:lvlText w:val=""/>
      <w:lvlJc w:val="left"/>
      <w:pPr>
        <w:tabs>
          <w:tab w:val="num" w:pos="1680"/>
        </w:tabs>
        <w:ind w:left="1680" w:hanging="420"/>
      </w:pPr>
      <w:rPr>
        <w:rFonts w:ascii="Wingdings" w:hAnsi="Wingdings" w:hint="default"/>
      </w:rPr>
    </w:lvl>
    <w:lvl w:ilvl="4" w:tplc="776E4734" w:tentative="1">
      <w:start w:val="1"/>
      <w:numFmt w:val="bullet"/>
      <w:lvlText w:val=""/>
      <w:lvlJc w:val="left"/>
      <w:pPr>
        <w:tabs>
          <w:tab w:val="num" w:pos="2100"/>
        </w:tabs>
        <w:ind w:left="2100" w:hanging="420"/>
      </w:pPr>
      <w:rPr>
        <w:rFonts w:ascii="Wingdings" w:hAnsi="Wingdings" w:hint="default"/>
      </w:rPr>
    </w:lvl>
    <w:lvl w:ilvl="5" w:tplc="115447CC" w:tentative="1">
      <w:start w:val="1"/>
      <w:numFmt w:val="bullet"/>
      <w:lvlText w:val=""/>
      <w:lvlJc w:val="left"/>
      <w:pPr>
        <w:tabs>
          <w:tab w:val="num" w:pos="2520"/>
        </w:tabs>
        <w:ind w:left="2520" w:hanging="420"/>
      </w:pPr>
      <w:rPr>
        <w:rFonts w:ascii="Wingdings" w:hAnsi="Wingdings" w:hint="default"/>
      </w:rPr>
    </w:lvl>
    <w:lvl w:ilvl="6" w:tplc="CE541586" w:tentative="1">
      <w:start w:val="1"/>
      <w:numFmt w:val="bullet"/>
      <w:lvlText w:val=""/>
      <w:lvlJc w:val="left"/>
      <w:pPr>
        <w:tabs>
          <w:tab w:val="num" w:pos="2940"/>
        </w:tabs>
        <w:ind w:left="2940" w:hanging="420"/>
      </w:pPr>
      <w:rPr>
        <w:rFonts w:ascii="Wingdings" w:hAnsi="Wingdings" w:hint="default"/>
      </w:rPr>
    </w:lvl>
    <w:lvl w:ilvl="7" w:tplc="02861138" w:tentative="1">
      <w:start w:val="1"/>
      <w:numFmt w:val="bullet"/>
      <w:lvlText w:val=""/>
      <w:lvlJc w:val="left"/>
      <w:pPr>
        <w:tabs>
          <w:tab w:val="num" w:pos="3360"/>
        </w:tabs>
        <w:ind w:left="3360" w:hanging="420"/>
      </w:pPr>
      <w:rPr>
        <w:rFonts w:ascii="Wingdings" w:hAnsi="Wingdings" w:hint="default"/>
      </w:rPr>
    </w:lvl>
    <w:lvl w:ilvl="8" w:tplc="F45E6884" w:tentative="1">
      <w:start w:val="1"/>
      <w:numFmt w:val="bullet"/>
      <w:lvlText w:val=""/>
      <w:lvlJc w:val="left"/>
      <w:pPr>
        <w:tabs>
          <w:tab w:val="num" w:pos="3780"/>
        </w:tabs>
        <w:ind w:left="3780" w:hanging="420"/>
      </w:pPr>
      <w:rPr>
        <w:rFonts w:ascii="Wingdings" w:hAnsi="Wingdings" w:hint="default"/>
      </w:rPr>
    </w:lvl>
  </w:abstractNum>
  <w:abstractNum w:abstractNumId="6" w15:restartNumberingAfterBreak="0">
    <w:nsid w:val="16A56F73"/>
    <w:multiLevelType w:val="multilevel"/>
    <w:tmpl w:val="B7BE75B8"/>
    <w:lvl w:ilvl="0">
      <w:start w:val="1"/>
      <w:numFmt w:val="decimal"/>
      <w:suff w:val="nothing"/>
      <w:lvlText w:val="%1 "/>
      <w:lvlJc w:val="left"/>
      <w:pPr>
        <w:ind w:left="0" w:firstLine="3685"/>
      </w:pPr>
      <w:rPr>
        <w:rFonts w:ascii="Huawei Sans" w:eastAsia="方正兰亭黑简体" w:hAnsi="Huawei Sans" w:cs="Book Antiqua" w:hint="default"/>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nothing"/>
      <w:lvlText w:val="%1.%2 "/>
      <w:lvlJc w:val="left"/>
      <w:pPr>
        <w:ind w:left="0" w:firstLine="0"/>
      </w:pPr>
      <w:rPr>
        <w:rFonts w:ascii="Huawei Sans" w:eastAsia="方正兰亭黑简体" w:hAnsi="Huawei Sans" w:cs="Book Antiqua"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nothing"/>
      <w:lvlText w:val="%1.%2.%3 "/>
      <w:lvlJc w:val="left"/>
      <w:pPr>
        <w:ind w:left="0" w:firstLine="0"/>
      </w:pPr>
      <w:rPr>
        <w:rFonts w:ascii="Huawei Sans" w:eastAsia="方正兰亭黑简体" w:hAnsi="Huawei Sans" w:cs="Book Antiqua"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
      <w:lvlJc w:val="left"/>
      <w:pPr>
        <w:ind w:left="0" w:firstLine="0"/>
      </w:pPr>
      <w:rPr>
        <w:rFonts w:ascii="Huawei Sans" w:eastAsia="方正兰亭黑简体" w:hAnsi="Huawei Sans" w:cs="Book Antiqua" w:hint="default"/>
        <w:bCs/>
        <w:i w:val="0"/>
        <w:iCs w:val="0"/>
        <w:caps w:val="0"/>
        <w:strike w:val="0"/>
        <w:dstrike w:val="0"/>
        <w:vanish w:val="0"/>
        <w:color w:val="00000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1.%2.%3.%4.%5 "/>
      <w:lvlJc w:val="left"/>
      <w:pPr>
        <w:ind w:left="0" w:firstLine="0"/>
      </w:pPr>
      <w:rPr>
        <w:rFonts w:ascii="Huawei Sans" w:eastAsia="方正兰亭黑简体" w:hAnsi="Huawei Sans" w:cs="Book Antiqua" w:hint="default"/>
        <w:bCs/>
        <w:i w:val="0"/>
        <w:iCs w:val="0"/>
        <w:caps w:val="0"/>
        <w:strike w:val="0"/>
        <w:dstrike w:val="0"/>
        <w:vanish w:val="0"/>
        <w:color w:val="00000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Step %6"/>
      <w:lvlJc w:val="right"/>
      <w:pPr>
        <w:tabs>
          <w:tab w:val="num" w:pos="1701"/>
        </w:tabs>
        <w:ind w:left="1701" w:hanging="159"/>
      </w:pPr>
      <w:rPr>
        <w:rFonts w:ascii="Huawei Sans" w:eastAsia="方正兰亭黑简体" w:hAnsi="Huawei Sans" w:cs="Arial" w:hint="default"/>
        <w:b w:val="0"/>
        <w:bCs/>
        <w:i w:val="0"/>
        <w:iCs w:val="0"/>
        <w:caps w:val="0"/>
        <w:strike w:val="0"/>
        <w:dstrike w:val="0"/>
        <w:vanish w:val="0"/>
        <w:color w:val="auto"/>
        <w:sz w:val="24"/>
        <w:szCs w:val="24"/>
        <w:vertAlign w:val="baseline"/>
        <w:lang w:val="en-US"/>
        <w14:shadow w14:blurRad="0" w14:dist="0" w14:dir="0" w14:sx="0" w14:sy="0" w14:kx="0" w14:ky="0" w14:algn="none">
          <w14:srgbClr w14:val="000000"/>
        </w14:shadow>
        <w14:textOutline w14:w="0" w14:cap="rnd" w14:cmpd="sng" w14:algn="ctr">
          <w14:noFill/>
          <w14:prstDash w14:val="solid"/>
          <w14:bevel/>
        </w14:textOutline>
      </w:rPr>
    </w:lvl>
    <w:lvl w:ilvl="6">
      <w:start w:val="1"/>
      <w:numFmt w:val="bullet"/>
      <w:lvlText w:val=""/>
      <w:lvlJc w:val="left"/>
      <w:pPr>
        <w:tabs>
          <w:tab w:val="num" w:pos="2126"/>
        </w:tabs>
        <w:ind w:left="2126" w:hanging="425"/>
      </w:pPr>
      <w:rPr>
        <w:rFonts w:ascii="Symbol" w:hAnsi="Symbol" w:hint="default"/>
        <w:b w:val="0"/>
        <w:bCs/>
        <w:i w:val="0"/>
        <w:iCs w:val="0"/>
        <w:color w:val="auto"/>
        <w:sz w:val="21"/>
        <w:szCs w:val="21"/>
      </w:rPr>
    </w:lvl>
    <w:lvl w:ilvl="7">
      <w:start w:val="1"/>
      <w:numFmt w:val="decimal"/>
      <w:lvlRestart w:val="1"/>
      <w:suff w:val="space"/>
      <w:lvlText w:val="Figure%1-%8"/>
      <w:lvlJc w:val="left"/>
      <w:pPr>
        <w:ind w:left="1701" w:firstLine="0"/>
      </w:pPr>
      <w:rPr>
        <w:rFonts w:ascii="Huawei Sans" w:eastAsia="方正兰亭黑简体" w:hAnsi="Huawei Sans" w:cs="Book Antiqua" w:hint="default"/>
        <w:b/>
        <w:bCs/>
        <w:i w:val="0"/>
        <w:iCs w:val="0"/>
        <w:strike w:val="0"/>
        <w:dstrike w:val="0"/>
        <w:color w:val="auto"/>
        <w:sz w:val="24"/>
        <w:szCs w:val="21"/>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bullet"/>
      <w:lvlText w:val=""/>
      <w:lvlJc w:val="left"/>
      <w:pPr>
        <w:ind w:left="-141" w:firstLine="567"/>
      </w:pPr>
      <w:rPr>
        <w:rFonts w:ascii="Wingdings" w:hAnsi="Wingdings" w:cs="Wingdings" w:hint="default"/>
        <w:b w:val="0"/>
        <w:bCs w:val="0"/>
        <w:i w:val="0"/>
        <w:iCs w:val="0"/>
        <w:caps w:val="0"/>
        <w:smallCaps w:val="0"/>
        <w:strike w:val="0"/>
        <w:dstrike w:val="0"/>
        <w:outline w:val="0"/>
        <w:shadow w:val="0"/>
        <w:emboss w:val="0"/>
        <w:imprint w:val="0"/>
        <w:noProof w:val="0"/>
        <w:vanish w:val="0"/>
        <w:color w:val="000000"/>
        <w:spacing w:val="0"/>
        <w:w w:val="100"/>
        <w:position w:val="2"/>
        <w:sz w:val="16"/>
        <w:szCs w:val="1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7" w15:restartNumberingAfterBreak="0">
    <w:nsid w:val="171657A1"/>
    <w:multiLevelType w:val="multilevel"/>
    <w:tmpl w:val="99060D3C"/>
    <w:lvl w:ilvl="0">
      <w:start w:val="1"/>
      <w:numFmt w:val="decimal"/>
      <w:pStyle w:val="1"/>
      <w:suff w:val="nothing"/>
      <w:lvlText w:val="%1 "/>
      <w:lvlJc w:val="left"/>
      <w:pPr>
        <w:ind w:left="0" w:firstLine="0"/>
      </w:pPr>
      <w:rPr>
        <w:rFonts w:ascii="Huawei Sans" w:eastAsia="方正兰亭黑简体" w:hAnsi="Huawei Sans" w:cs="Book Antiqua" w:hint="default"/>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
      <w:suff w:val="nothing"/>
      <w:lvlText w:val="%1.%2 "/>
      <w:lvlJc w:val="left"/>
      <w:pPr>
        <w:ind w:left="0" w:firstLine="0"/>
      </w:pPr>
      <w:rPr>
        <w:rFonts w:ascii="Huawei Sans" w:eastAsia="方正兰亭黑简体" w:hAnsi="Huawei Sans" w:cs="Book Antiqua"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suff w:val="nothing"/>
      <w:lvlText w:val="%1.%2.%3 "/>
      <w:lvlJc w:val="left"/>
      <w:pPr>
        <w:ind w:left="0" w:firstLine="0"/>
      </w:pPr>
      <w:rPr>
        <w:rFonts w:ascii="Huawei Sans" w:eastAsia="方正兰亭黑简体" w:hAnsi="Huawei Sans" w:cs="Book Antiqua"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suff w:val="nothing"/>
      <w:lvlText w:val="%1.%2.%3.%4 "/>
      <w:lvlJc w:val="left"/>
      <w:pPr>
        <w:ind w:left="0" w:firstLine="0"/>
      </w:pPr>
      <w:rPr>
        <w:rFonts w:ascii="Huawei Sans" w:eastAsia="方正兰亭黑简体" w:hAnsi="Huawei Sans" w:cs="Book Antiqua" w:hint="default"/>
        <w:bCs/>
        <w:i w:val="0"/>
        <w:iCs w:val="0"/>
        <w:caps w:val="0"/>
        <w:strike w:val="0"/>
        <w:dstrike w:val="0"/>
        <w:vanish w:val="0"/>
        <w:color w:val="00000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5"/>
      <w:suff w:val="nothing"/>
      <w:lvlText w:val="%1.%2.%3.%4.%5 "/>
      <w:lvlJc w:val="left"/>
      <w:pPr>
        <w:ind w:left="0" w:firstLine="0"/>
      </w:pPr>
      <w:rPr>
        <w:rFonts w:ascii="Huawei Sans" w:eastAsia="方正兰亭黑简体" w:hAnsi="Huawei Sans" w:cs="Book Antiqua" w:hint="default"/>
        <w:bCs/>
        <w:i w:val="0"/>
        <w:iCs w:val="0"/>
        <w:caps w:val="0"/>
        <w:strike w:val="0"/>
        <w:dstrike w:val="0"/>
        <w:vanish w:val="0"/>
        <w:color w:val="00000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30"/>
      <w:lvlText w:val="Step %6"/>
      <w:lvlJc w:val="right"/>
      <w:pPr>
        <w:tabs>
          <w:tab w:val="num" w:pos="1701"/>
        </w:tabs>
        <w:ind w:left="1701" w:hanging="159"/>
      </w:pPr>
      <w:rPr>
        <w:rFonts w:ascii="Huawei Sans" w:eastAsia="方正兰亭黑简体" w:hAnsi="Huawei Sans" w:cs="Arial" w:hint="default"/>
        <w:b w:val="0"/>
        <w:bCs/>
        <w:i w:val="0"/>
        <w:iCs w:val="0"/>
        <w:caps w:val="0"/>
        <w:strike w:val="0"/>
        <w:dstrike w:val="0"/>
        <w:vanish w:val="0"/>
        <w:color w:val="auto"/>
        <w:sz w:val="24"/>
        <w:szCs w:val="24"/>
        <w:vertAlign w:val="baseline"/>
        <w:lang w:val="en-US"/>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ItemStep"/>
      <w:lvlText w:val="%7."/>
      <w:lvlJc w:val="left"/>
      <w:pPr>
        <w:tabs>
          <w:tab w:val="num" w:pos="2126"/>
        </w:tabs>
        <w:ind w:left="2126" w:hanging="425"/>
      </w:pPr>
      <w:rPr>
        <w:rFonts w:ascii="Times New Roman" w:eastAsia="黑体" w:hAnsi="Times New Roman" w:cs="Times New Roman" w:hint="default"/>
        <w:b w:val="0"/>
        <w:bCs/>
        <w:i w:val="0"/>
        <w:iCs w:val="0"/>
        <w:color w:val="auto"/>
        <w:sz w:val="21"/>
        <w:szCs w:val="21"/>
      </w:rPr>
    </w:lvl>
    <w:lvl w:ilvl="7">
      <w:start w:val="1"/>
      <w:numFmt w:val="decimal"/>
      <w:lvlRestart w:val="1"/>
      <w:pStyle w:val="FigureDescription"/>
      <w:suff w:val="space"/>
      <w:lvlText w:val="Figure %1-%8"/>
      <w:lvlJc w:val="left"/>
      <w:pPr>
        <w:ind w:left="1701" w:firstLine="0"/>
      </w:pPr>
      <w:rPr>
        <w:rFonts w:ascii="Huawei Sans" w:eastAsia="方正兰亭黑简体" w:hAnsi="Huawei Sans" w:cs="Book Antiqua" w:hint="default"/>
        <w:b/>
        <w:bCs/>
        <w:i w:val="0"/>
        <w:iCs w:val="0"/>
        <w:strike w:val="0"/>
        <w:dstrike w:val="0"/>
        <w:color w:val="auto"/>
        <w:sz w:val="24"/>
        <w:szCs w:val="21"/>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lvlRestart w:val="1"/>
      <w:pStyle w:val="TableDescription"/>
      <w:suff w:val="space"/>
      <w:lvlText w:val="Table %1-%9"/>
      <w:lvlJc w:val="left"/>
      <w:pPr>
        <w:ind w:left="1701" w:firstLine="0"/>
      </w:pPr>
      <w:rPr>
        <w:rFonts w:ascii="Huawei Sans" w:eastAsia="方正兰亭黑简体" w:hAnsi="Huawei Sans" w:hint="default"/>
        <w:b/>
        <w:bCs/>
        <w:i w:val="0"/>
        <w:iCs w:val="0"/>
        <w:color w:val="auto"/>
        <w:sz w:val="24"/>
        <w:szCs w:val="21"/>
      </w:rPr>
    </w:lvl>
  </w:abstractNum>
  <w:abstractNum w:abstractNumId="8" w15:restartNumberingAfterBreak="0">
    <w:nsid w:val="1A89310D"/>
    <w:multiLevelType w:val="hybridMultilevel"/>
    <w:tmpl w:val="F4143E18"/>
    <w:lvl w:ilvl="0" w:tplc="E74C10E2">
      <w:start w:val="1"/>
      <w:numFmt w:val="bullet"/>
      <w:pStyle w:val="NotesTextListinTable"/>
      <w:lvlText w:val=""/>
      <w:lvlJc w:val="left"/>
      <w:pPr>
        <w:ind w:left="704" w:hanging="420"/>
      </w:pPr>
      <w:rPr>
        <w:rFonts w:ascii="Wingdings" w:hAnsi="Wingdings" w:hint="default"/>
        <w:b w:val="0"/>
        <w:i w:val="0"/>
        <w:sz w:val="13"/>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9" w15:restartNumberingAfterBreak="0">
    <w:nsid w:val="1D5755D3"/>
    <w:multiLevelType w:val="hybridMultilevel"/>
    <w:tmpl w:val="6C36F220"/>
    <w:lvl w:ilvl="0" w:tplc="4C4C8B2C">
      <w:start w:val="1"/>
      <w:numFmt w:val="bullet"/>
      <w:pStyle w:val="ItemList"/>
      <w:lvlText w:val=""/>
      <w:lvlJc w:val="left"/>
      <w:pPr>
        <w:tabs>
          <w:tab w:val="num" w:pos="2126"/>
        </w:tabs>
        <w:ind w:left="2126" w:hanging="425"/>
      </w:pPr>
      <w:rPr>
        <w:rFonts w:ascii="Wingdings" w:hAnsi="Wingdings" w:cs="Wingdings" w:hint="default"/>
        <w:b w:val="0"/>
        <w:bCs w:val="0"/>
        <w:i w:val="0"/>
        <w:iCs w:val="0"/>
        <w:caps w:val="0"/>
        <w:strike w:val="0"/>
        <w:dstrike w:val="0"/>
        <w:vanish w:val="0"/>
        <w:color w:val="000000"/>
        <w:spacing w:val="0"/>
        <w:w w:val="100"/>
        <w:position w:val="2"/>
        <w:sz w:val="16"/>
        <w:szCs w:val="16"/>
        <w:vertAlign w:val="baseline"/>
        <w14:shadow w14:blurRad="0" w14:dist="0" w14:dir="0" w14:sx="0" w14:sy="0" w14:kx="0" w14:ky="0" w14:algn="none">
          <w14:srgbClr w14:val="000000"/>
        </w14:shadow>
        <w14:textOutline w14:w="0" w14:cap="rnd" w14:cmpd="sng" w14:algn="ctr">
          <w14:noFill/>
          <w14:prstDash w14:val="solid"/>
          <w14:bevel/>
        </w14:textOutline>
      </w:rPr>
    </w:lvl>
    <w:lvl w:ilvl="1" w:tplc="91CE270A">
      <w:start w:val="1"/>
      <w:numFmt w:val="bullet"/>
      <w:lvlText w:val=""/>
      <w:lvlJc w:val="left"/>
      <w:pPr>
        <w:tabs>
          <w:tab w:val="num" w:pos="840"/>
        </w:tabs>
        <w:ind w:left="840" w:hanging="420"/>
      </w:pPr>
      <w:rPr>
        <w:rFonts w:ascii="Wingdings" w:hAnsi="Wingdings" w:hint="default"/>
      </w:rPr>
    </w:lvl>
    <w:lvl w:ilvl="2" w:tplc="FCD403D0" w:tentative="1">
      <w:start w:val="1"/>
      <w:numFmt w:val="bullet"/>
      <w:lvlText w:val=""/>
      <w:lvlJc w:val="left"/>
      <w:pPr>
        <w:tabs>
          <w:tab w:val="num" w:pos="1260"/>
        </w:tabs>
        <w:ind w:left="1260" w:hanging="420"/>
      </w:pPr>
      <w:rPr>
        <w:rFonts w:ascii="Wingdings" w:hAnsi="Wingdings" w:hint="default"/>
      </w:rPr>
    </w:lvl>
    <w:lvl w:ilvl="3" w:tplc="9F4C8D40">
      <w:start w:val="1"/>
      <w:numFmt w:val="bullet"/>
      <w:lvlText w:val=""/>
      <w:lvlJc w:val="left"/>
      <w:pPr>
        <w:tabs>
          <w:tab w:val="num" w:pos="1680"/>
        </w:tabs>
        <w:ind w:left="1680" w:hanging="420"/>
      </w:pPr>
      <w:rPr>
        <w:rFonts w:ascii="Wingdings" w:hAnsi="Wingdings" w:hint="default"/>
      </w:rPr>
    </w:lvl>
    <w:lvl w:ilvl="4" w:tplc="776E4734" w:tentative="1">
      <w:start w:val="1"/>
      <w:numFmt w:val="bullet"/>
      <w:lvlText w:val=""/>
      <w:lvlJc w:val="left"/>
      <w:pPr>
        <w:tabs>
          <w:tab w:val="num" w:pos="2100"/>
        </w:tabs>
        <w:ind w:left="2100" w:hanging="420"/>
      </w:pPr>
      <w:rPr>
        <w:rFonts w:ascii="Wingdings" w:hAnsi="Wingdings" w:hint="default"/>
      </w:rPr>
    </w:lvl>
    <w:lvl w:ilvl="5" w:tplc="115447CC" w:tentative="1">
      <w:start w:val="1"/>
      <w:numFmt w:val="bullet"/>
      <w:lvlText w:val=""/>
      <w:lvlJc w:val="left"/>
      <w:pPr>
        <w:tabs>
          <w:tab w:val="num" w:pos="2520"/>
        </w:tabs>
        <w:ind w:left="2520" w:hanging="420"/>
      </w:pPr>
      <w:rPr>
        <w:rFonts w:ascii="Wingdings" w:hAnsi="Wingdings" w:hint="default"/>
      </w:rPr>
    </w:lvl>
    <w:lvl w:ilvl="6" w:tplc="CE541586" w:tentative="1">
      <w:start w:val="1"/>
      <w:numFmt w:val="bullet"/>
      <w:lvlText w:val=""/>
      <w:lvlJc w:val="left"/>
      <w:pPr>
        <w:tabs>
          <w:tab w:val="num" w:pos="2940"/>
        </w:tabs>
        <w:ind w:left="2940" w:hanging="420"/>
      </w:pPr>
      <w:rPr>
        <w:rFonts w:ascii="Wingdings" w:hAnsi="Wingdings" w:hint="default"/>
      </w:rPr>
    </w:lvl>
    <w:lvl w:ilvl="7" w:tplc="02861138" w:tentative="1">
      <w:start w:val="1"/>
      <w:numFmt w:val="bullet"/>
      <w:lvlText w:val=""/>
      <w:lvlJc w:val="left"/>
      <w:pPr>
        <w:tabs>
          <w:tab w:val="num" w:pos="3360"/>
        </w:tabs>
        <w:ind w:left="3360" w:hanging="420"/>
      </w:pPr>
      <w:rPr>
        <w:rFonts w:ascii="Wingdings" w:hAnsi="Wingdings" w:hint="default"/>
      </w:rPr>
    </w:lvl>
    <w:lvl w:ilvl="8" w:tplc="F45E6884" w:tentative="1">
      <w:start w:val="1"/>
      <w:numFmt w:val="bullet"/>
      <w:lvlText w:val=""/>
      <w:lvlJc w:val="left"/>
      <w:pPr>
        <w:tabs>
          <w:tab w:val="num" w:pos="3780"/>
        </w:tabs>
        <w:ind w:left="3780" w:hanging="420"/>
      </w:pPr>
      <w:rPr>
        <w:rFonts w:ascii="Wingdings" w:hAnsi="Wingdings" w:hint="default"/>
      </w:rPr>
    </w:lvl>
  </w:abstractNum>
  <w:abstractNum w:abstractNumId="10" w15:restartNumberingAfterBreak="0">
    <w:nsid w:val="1EB07B8E"/>
    <w:multiLevelType w:val="hybridMultilevel"/>
    <w:tmpl w:val="3D009A64"/>
    <w:lvl w:ilvl="0" w:tplc="84C0625A">
      <w:start w:val="1"/>
      <w:numFmt w:val="decimal"/>
      <w:lvlText w:val="%1."/>
      <w:lvlJc w:val="left"/>
      <w:pPr>
        <w:tabs>
          <w:tab w:val="num" w:pos="2033"/>
        </w:tabs>
        <w:ind w:left="2033" w:hanging="425"/>
      </w:pPr>
      <w:rPr>
        <w:rFonts w:hint="default"/>
        <w:b w:val="0"/>
        <w:bCs w:val="0"/>
        <w:i w:val="0"/>
        <w:iCs w:val="0"/>
        <w:caps w:val="0"/>
        <w:strike w:val="0"/>
        <w:dstrike w:val="0"/>
        <w:vanish w:val="0"/>
        <w:color w:val="000000"/>
        <w:spacing w:val="0"/>
        <w:w w:val="100"/>
        <w:position w:val="2"/>
        <w:sz w:val="21"/>
        <w:szCs w:val="16"/>
        <w:vertAlign w:val="baseline"/>
        <w14:shadow w14:blurRad="0" w14:dist="0" w14:dir="0" w14:sx="0" w14:sy="0" w14:kx="0" w14:ky="0" w14:algn="none">
          <w14:srgbClr w14:val="000000"/>
        </w14:shadow>
        <w14:textOutline w14:w="0" w14:cap="rnd" w14:cmpd="sng" w14:algn="ctr">
          <w14:noFill/>
          <w14:prstDash w14:val="solid"/>
          <w14:bevel/>
        </w14:textOutline>
      </w:rPr>
    </w:lvl>
    <w:lvl w:ilvl="1" w:tplc="91CE270A">
      <w:start w:val="1"/>
      <w:numFmt w:val="bullet"/>
      <w:lvlText w:val=""/>
      <w:lvlJc w:val="left"/>
      <w:pPr>
        <w:tabs>
          <w:tab w:val="num" w:pos="747"/>
        </w:tabs>
        <w:ind w:left="747" w:hanging="420"/>
      </w:pPr>
      <w:rPr>
        <w:rFonts w:ascii="Wingdings" w:hAnsi="Wingdings" w:hint="default"/>
      </w:rPr>
    </w:lvl>
    <w:lvl w:ilvl="2" w:tplc="FCD403D0" w:tentative="1">
      <w:start w:val="1"/>
      <w:numFmt w:val="bullet"/>
      <w:lvlText w:val=""/>
      <w:lvlJc w:val="left"/>
      <w:pPr>
        <w:tabs>
          <w:tab w:val="num" w:pos="1167"/>
        </w:tabs>
        <w:ind w:left="1167" w:hanging="420"/>
      </w:pPr>
      <w:rPr>
        <w:rFonts w:ascii="Wingdings" w:hAnsi="Wingdings" w:hint="default"/>
      </w:rPr>
    </w:lvl>
    <w:lvl w:ilvl="3" w:tplc="9F4C8D40">
      <w:start w:val="1"/>
      <w:numFmt w:val="bullet"/>
      <w:lvlText w:val=""/>
      <w:lvlJc w:val="left"/>
      <w:pPr>
        <w:tabs>
          <w:tab w:val="num" w:pos="1587"/>
        </w:tabs>
        <w:ind w:left="1587" w:hanging="420"/>
      </w:pPr>
      <w:rPr>
        <w:rFonts w:ascii="Wingdings" w:hAnsi="Wingdings" w:hint="default"/>
      </w:rPr>
    </w:lvl>
    <w:lvl w:ilvl="4" w:tplc="776E4734" w:tentative="1">
      <w:start w:val="1"/>
      <w:numFmt w:val="bullet"/>
      <w:lvlText w:val=""/>
      <w:lvlJc w:val="left"/>
      <w:pPr>
        <w:tabs>
          <w:tab w:val="num" w:pos="2007"/>
        </w:tabs>
        <w:ind w:left="2007" w:hanging="420"/>
      </w:pPr>
      <w:rPr>
        <w:rFonts w:ascii="Wingdings" w:hAnsi="Wingdings" w:hint="default"/>
      </w:rPr>
    </w:lvl>
    <w:lvl w:ilvl="5" w:tplc="115447CC" w:tentative="1">
      <w:start w:val="1"/>
      <w:numFmt w:val="bullet"/>
      <w:lvlText w:val=""/>
      <w:lvlJc w:val="left"/>
      <w:pPr>
        <w:tabs>
          <w:tab w:val="num" w:pos="2427"/>
        </w:tabs>
        <w:ind w:left="2427" w:hanging="420"/>
      </w:pPr>
      <w:rPr>
        <w:rFonts w:ascii="Wingdings" w:hAnsi="Wingdings" w:hint="default"/>
      </w:rPr>
    </w:lvl>
    <w:lvl w:ilvl="6" w:tplc="CE541586" w:tentative="1">
      <w:start w:val="1"/>
      <w:numFmt w:val="bullet"/>
      <w:lvlText w:val=""/>
      <w:lvlJc w:val="left"/>
      <w:pPr>
        <w:tabs>
          <w:tab w:val="num" w:pos="2847"/>
        </w:tabs>
        <w:ind w:left="2847" w:hanging="420"/>
      </w:pPr>
      <w:rPr>
        <w:rFonts w:ascii="Wingdings" w:hAnsi="Wingdings" w:hint="default"/>
      </w:rPr>
    </w:lvl>
    <w:lvl w:ilvl="7" w:tplc="02861138" w:tentative="1">
      <w:start w:val="1"/>
      <w:numFmt w:val="bullet"/>
      <w:lvlText w:val=""/>
      <w:lvlJc w:val="left"/>
      <w:pPr>
        <w:tabs>
          <w:tab w:val="num" w:pos="3267"/>
        </w:tabs>
        <w:ind w:left="3267" w:hanging="420"/>
      </w:pPr>
      <w:rPr>
        <w:rFonts w:ascii="Wingdings" w:hAnsi="Wingdings" w:hint="default"/>
      </w:rPr>
    </w:lvl>
    <w:lvl w:ilvl="8" w:tplc="F45E6884" w:tentative="1">
      <w:start w:val="1"/>
      <w:numFmt w:val="bullet"/>
      <w:lvlText w:val=""/>
      <w:lvlJc w:val="left"/>
      <w:pPr>
        <w:tabs>
          <w:tab w:val="num" w:pos="3687"/>
        </w:tabs>
        <w:ind w:left="3687" w:hanging="420"/>
      </w:pPr>
      <w:rPr>
        <w:rFonts w:ascii="Wingdings" w:hAnsi="Wingdings" w:hint="default"/>
      </w:rPr>
    </w:lvl>
  </w:abstractNum>
  <w:abstractNum w:abstractNumId="11" w15:restartNumberingAfterBreak="0">
    <w:nsid w:val="20453EF0"/>
    <w:multiLevelType w:val="multilevel"/>
    <w:tmpl w:val="F126062C"/>
    <w:lvl w:ilvl="0">
      <w:start w:val="1"/>
      <w:numFmt w:val="upperLetter"/>
      <w:pStyle w:val="50"/>
      <w:lvlText w:val="附录%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2" w15:restartNumberingAfterBreak="0">
    <w:nsid w:val="20AE5C69"/>
    <w:multiLevelType w:val="hybridMultilevel"/>
    <w:tmpl w:val="3D009A64"/>
    <w:lvl w:ilvl="0" w:tplc="84C0625A">
      <w:start w:val="1"/>
      <w:numFmt w:val="decimal"/>
      <w:lvlText w:val="%1."/>
      <w:lvlJc w:val="left"/>
      <w:pPr>
        <w:tabs>
          <w:tab w:val="num" w:pos="2033"/>
        </w:tabs>
        <w:ind w:left="2033" w:hanging="425"/>
      </w:pPr>
      <w:rPr>
        <w:rFonts w:hint="default"/>
        <w:b w:val="0"/>
        <w:bCs w:val="0"/>
        <w:i w:val="0"/>
        <w:iCs w:val="0"/>
        <w:caps w:val="0"/>
        <w:strike w:val="0"/>
        <w:dstrike w:val="0"/>
        <w:vanish w:val="0"/>
        <w:color w:val="000000"/>
        <w:spacing w:val="0"/>
        <w:w w:val="100"/>
        <w:position w:val="2"/>
        <w:sz w:val="21"/>
        <w:szCs w:val="16"/>
        <w:vertAlign w:val="baseline"/>
        <w14:shadow w14:blurRad="0" w14:dist="0" w14:dir="0" w14:sx="0" w14:sy="0" w14:kx="0" w14:ky="0" w14:algn="none">
          <w14:srgbClr w14:val="000000"/>
        </w14:shadow>
        <w14:textOutline w14:w="0" w14:cap="rnd" w14:cmpd="sng" w14:algn="ctr">
          <w14:noFill/>
          <w14:prstDash w14:val="solid"/>
          <w14:bevel/>
        </w14:textOutline>
      </w:rPr>
    </w:lvl>
    <w:lvl w:ilvl="1" w:tplc="91CE270A">
      <w:start w:val="1"/>
      <w:numFmt w:val="bullet"/>
      <w:lvlText w:val=""/>
      <w:lvlJc w:val="left"/>
      <w:pPr>
        <w:tabs>
          <w:tab w:val="num" w:pos="747"/>
        </w:tabs>
        <w:ind w:left="747" w:hanging="420"/>
      </w:pPr>
      <w:rPr>
        <w:rFonts w:ascii="Wingdings" w:hAnsi="Wingdings" w:hint="default"/>
      </w:rPr>
    </w:lvl>
    <w:lvl w:ilvl="2" w:tplc="FCD403D0" w:tentative="1">
      <w:start w:val="1"/>
      <w:numFmt w:val="bullet"/>
      <w:lvlText w:val=""/>
      <w:lvlJc w:val="left"/>
      <w:pPr>
        <w:tabs>
          <w:tab w:val="num" w:pos="1167"/>
        </w:tabs>
        <w:ind w:left="1167" w:hanging="420"/>
      </w:pPr>
      <w:rPr>
        <w:rFonts w:ascii="Wingdings" w:hAnsi="Wingdings" w:hint="default"/>
      </w:rPr>
    </w:lvl>
    <w:lvl w:ilvl="3" w:tplc="9F4C8D40">
      <w:start w:val="1"/>
      <w:numFmt w:val="bullet"/>
      <w:lvlText w:val=""/>
      <w:lvlJc w:val="left"/>
      <w:pPr>
        <w:tabs>
          <w:tab w:val="num" w:pos="1587"/>
        </w:tabs>
        <w:ind w:left="1587" w:hanging="420"/>
      </w:pPr>
      <w:rPr>
        <w:rFonts w:ascii="Wingdings" w:hAnsi="Wingdings" w:hint="default"/>
      </w:rPr>
    </w:lvl>
    <w:lvl w:ilvl="4" w:tplc="776E4734" w:tentative="1">
      <w:start w:val="1"/>
      <w:numFmt w:val="bullet"/>
      <w:lvlText w:val=""/>
      <w:lvlJc w:val="left"/>
      <w:pPr>
        <w:tabs>
          <w:tab w:val="num" w:pos="2007"/>
        </w:tabs>
        <w:ind w:left="2007" w:hanging="420"/>
      </w:pPr>
      <w:rPr>
        <w:rFonts w:ascii="Wingdings" w:hAnsi="Wingdings" w:hint="default"/>
      </w:rPr>
    </w:lvl>
    <w:lvl w:ilvl="5" w:tplc="115447CC" w:tentative="1">
      <w:start w:val="1"/>
      <w:numFmt w:val="bullet"/>
      <w:lvlText w:val=""/>
      <w:lvlJc w:val="left"/>
      <w:pPr>
        <w:tabs>
          <w:tab w:val="num" w:pos="2427"/>
        </w:tabs>
        <w:ind w:left="2427" w:hanging="420"/>
      </w:pPr>
      <w:rPr>
        <w:rFonts w:ascii="Wingdings" w:hAnsi="Wingdings" w:hint="default"/>
      </w:rPr>
    </w:lvl>
    <w:lvl w:ilvl="6" w:tplc="CE541586" w:tentative="1">
      <w:start w:val="1"/>
      <w:numFmt w:val="bullet"/>
      <w:lvlText w:val=""/>
      <w:lvlJc w:val="left"/>
      <w:pPr>
        <w:tabs>
          <w:tab w:val="num" w:pos="2847"/>
        </w:tabs>
        <w:ind w:left="2847" w:hanging="420"/>
      </w:pPr>
      <w:rPr>
        <w:rFonts w:ascii="Wingdings" w:hAnsi="Wingdings" w:hint="default"/>
      </w:rPr>
    </w:lvl>
    <w:lvl w:ilvl="7" w:tplc="02861138" w:tentative="1">
      <w:start w:val="1"/>
      <w:numFmt w:val="bullet"/>
      <w:lvlText w:val=""/>
      <w:lvlJc w:val="left"/>
      <w:pPr>
        <w:tabs>
          <w:tab w:val="num" w:pos="3267"/>
        </w:tabs>
        <w:ind w:left="3267" w:hanging="420"/>
      </w:pPr>
      <w:rPr>
        <w:rFonts w:ascii="Wingdings" w:hAnsi="Wingdings" w:hint="default"/>
      </w:rPr>
    </w:lvl>
    <w:lvl w:ilvl="8" w:tplc="F45E6884" w:tentative="1">
      <w:start w:val="1"/>
      <w:numFmt w:val="bullet"/>
      <w:lvlText w:val=""/>
      <w:lvlJc w:val="left"/>
      <w:pPr>
        <w:tabs>
          <w:tab w:val="num" w:pos="3687"/>
        </w:tabs>
        <w:ind w:left="3687" w:hanging="420"/>
      </w:pPr>
      <w:rPr>
        <w:rFonts w:ascii="Wingdings" w:hAnsi="Wingdings" w:hint="default"/>
      </w:rPr>
    </w:lvl>
  </w:abstractNum>
  <w:abstractNum w:abstractNumId="13" w15:restartNumberingAfterBreak="0">
    <w:nsid w:val="229E3056"/>
    <w:multiLevelType w:val="hybridMultilevel"/>
    <w:tmpl w:val="3D009A64"/>
    <w:lvl w:ilvl="0" w:tplc="84C0625A">
      <w:start w:val="1"/>
      <w:numFmt w:val="decimal"/>
      <w:lvlText w:val="%1."/>
      <w:lvlJc w:val="left"/>
      <w:pPr>
        <w:tabs>
          <w:tab w:val="num" w:pos="2100"/>
        </w:tabs>
        <w:ind w:left="2100" w:hanging="425"/>
      </w:pPr>
      <w:rPr>
        <w:rFonts w:hint="default"/>
        <w:b w:val="0"/>
        <w:bCs w:val="0"/>
        <w:i w:val="0"/>
        <w:iCs w:val="0"/>
        <w:caps w:val="0"/>
        <w:strike w:val="0"/>
        <w:dstrike w:val="0"/>
        <w:vanish w:val="0"/>
        <w:color w:val="000000"/>
        <w:spacing w:val="0"/>
        <w:w w:val="100"/>
        <w:position w:val="2"/>
        <w:sz w:val="21"/>
        <w:szCs w:val="16"/>
        <w:vertAlign w:val="baseline"/>
        <w14:shadow w14:blurRad="0" w14:dist="0" w14:dir="0" w14:sx="0" w14:sy="0" w14:kx="0" w14:ky="0" w14:algn="none">
          <w14:srgbClr w14:val="000000"/>
        </w14:shadow>
        <w14:textOutline w14:w="0" w14:cap="rnd" w14:cmpd="sng" w14:algn="ctr">
          <w14:noFill/>
          <w14:prstDash w14:val="solid"/>
          <w14:bevel/>
        </w14:textOutline>
      </w:rPr>
    </w:lvl>
    <w:lvl w:ilvl="1" w:tplc="91CE270A">
      <w:start w:val="1"/>
      <w:numFmt w:val="bullet"/>
      <w:lvlText w:val=""/>
      <w:lvlJc w:val="left"/>
      <w:pPr>
        <w:tabs>
          <w:tab w:val="num" w:pos="814"/>
        </w:tabs>
        <w:ind w:left="814" w:hanging="420"/>
      </w:pPr>
      <w:rPr>
        <w:rFonts w:ascii="Wingdings" w:hAnsi="Wingdings" w:hint="default"/>
      </w:rPr>
    </w:lvl>
    <w:lvl w:ilvl="2" w:tplc="FCD403D0" w:tentative="1">
      <w:start w:val="1"/>
      <w:numFmt w:val="bullet"/>
      <w:lvlText w:val=""/>
      <w:lvlJc w:val="left"/>
      <w:pPr>
        <w:tabs>
          <w:tab w:val="num" w:pos="1234"/>
        </w:tabs>
        <w:ind w:left="1234" w:hanging="420"/>
      </w:pPr>
      <w:rPr>
        <w:rFonts w:ascii="Wingdings" w:hAnsi="Wingdings" w:hint="default"/>
      </w:rPr>
    </w:lvl>
    <w:lvl w:ilvl="3" w:tplc="9F4C8D40">
      <w:start w:val="1"/>
      <w:numFmt w:val="bullet"/>
      <w:lvlText w:val=""/>
      <w:lvlJc w:val="left"/>
      <w:pPr>
        <w:tabs>
          <w:tab w:val="num" w:pos="1654"/>
        </w:tabs>
        <w:ind w:left="1654" w:hanging="420"/>
      </w:pPr>
      <w:rPr>
        <w:rFonts w:ascii="Wingdings" w:hAnsi="Wingdings" w:hint="default"/>
      </w:rPr>
    </w:lvl>
    <w:lvl w:ilvl="4" w:tplc="776E4734" w:tentative="1">
      <w:start w:val="1"/>
      <w:numFmt w:val="bullet"/>
      <w:lvlText w:val=""/>
      <w:lvlJc w:val="left"/>
      <w:pPr>
        <w:tabs>
          <w:tab w:val="num" w:pos="2074"/>
        </w:tabs>
        <w:ind w:left="2074" w:hanging="420"/>
      </w:pPr>
      <w:rPr>
        <w:rFonts w:ascii="Wingdings" w:hAnsi="Wingdings" w:hint="default"/>
      </w:rPr>
    </w:lvl>
    <w:lvl w:ilvl="5" w:tplc="115447CC" w:tentative="1">
      <w:start w:val="1"/>
      <w:numFmt w:val="bullet"/>
      <w:lvlText w:val=""/>
      <w:lvlJc w:val="left"/>
      <w:pPr>
        <w:tabs>
          <w:tab w:val="num" w:pos="2494"/>
        </w:tabs>
        <w:ind w:left="2494" w:hanging="420"/>
      </w:pPr>
      <w:rPr>
        <w:rFonts w:ascii="Wingdings" w:hAnsi="Wingdings" w:hint="default"/>
      </w:rPr>
    </w:lvl>
    <w:lvl w:ilvl="6" w:tplc="CE541586" w:tentative="1">
      <w:start w:val="1"/>
      <w:numFmt w:val="bullet"/>
      <w:lvlText w:val=""/>
      <w:lvlJc w:val="left"/>
      <w:pPr>
        <w:tabs>
          <w:tab w:val="num" w:pos="2914"/>
        </w:tabs>
        <w:ind w:left="2914" w:hanging="420"/>
      </w:pPr>
      <w:rPr>
        <w:rFonts w:ascii="Wingdings" w:hAnsi="Wingdings" w:hint="default"/>
      </w:rPr>
    </w:lvl>
    <w:lvl w:ilvl="7" w:tplc="02861138" w:tentative="1">
      <w:start w:val="1"/>
      <w:numFmt w:val="bullet"/>
      <w:lvlText w:val=""/>
      <w:lvlJc w:val="left"/>
      <w:pPr>
        <w:tabs>
          <w:tab w:val="num" w:pos="3334"/>
        </w:tabs>
        <w:ind w:left="3334" w:hanging="420"/>
      </w:pPr>
      <w:rPr>
        <w:rFonts w:ascii="Wingdings" w:hAnsi="Wingdings" w:hint="default"/>
      </w:rPr>
    </w:lvl>
    <w:lvl w:ilvl="8" w:tplc="F45E6884" w:tentative="1">
      <w:start w:val="1"/>
      <w:numFmt w:val="bullet"/>
      <w:lvlText w:val=""/>
      <w:lvlJc w:val="left"/>
      <w:pPr>
        <w:tabs>
          <w:tab w:val="num" w:pos="3754"/>
        </w:tabs>
        <w:ind w:left="3754" w:hanging="420"/>
      </w:pPr>
      <w:rPr>
        <w:rFonts w:ascii="Wingdings" w:hAnsi="Wingdings" w:hint="default"/>
      </w:rPr>
    </w:lvl>
  </w:abstractNum>
  <w:abstractNum w:abstractNumId="14" w15:restartNumberingAfterBreak="0">
    <w:nsid w:val="28BE4A03"/>
    <w:multiLevelType w:val="multilevel"/>
    <w:tmpl w:val="4C8627FE"/>
    <w:lvl w:ilvl="0">
      <w:start w:val="1"/>
      <w:numFmt w:val="bullet"/>
      <w:pStyle w:val="--List"/>
      <w:lvlText w:val="-"/>
      <w:lvlJc w:val="left"/>
      <w:pPr>
        <w:tabs>
          <w:tab w:val="num" w:pos="1559"/>
        </w:tabs>
        <w:ind w:left="1559" w:hanging="283"/>
      </w:pPr>
      <w:rPr>
        <w:rFonts w:ascii="Arial" w:hAnsi="Arial" w:hint="default"/>
      </w:rPr>
    </w:lvl>
    <w:lvl w:ilvl="1">
      <w:start w:val="1"/>
      <w:numFmt w:val="bullet"/>
      <w:lvlText w:val=""/>
      <w:lvlJc w:val="left"/>
      <w:pPr>
        <w:ind w:left="2399" w:hanging="420"/>
      </w:pPr>
      <w:rPr>
        <w:rFonts w:ascii="Wingdings" w:hAnsi="Wingdings" w:hint="default"/>
      </w:rPr>
    </w:lvl>
    <w:lvl w:ilvl="2">
      <w:start w:val="1"/>
      <w:numFmt w:val="bullet"/>
      <w:lvlText w:val=""/>
      <w:lvlJc w:val="left"/>
      <w:pPr>
        <w:ind w:left="2819" w:hanging="420"/>
      </w:pPr>
      <w:rPr>
        <w:rFonts w:ascii="Wingdings" w:hAnsi="Wingdings" w:hint="default"/>
      </w:rPr>
    </w:lvl>
    <w:lvl w:ilvl="3">
      <w:start w:val="1"/>
      <w:numFmt w:val="bullet"/>
      <w:lvlText w:val=""/>
      <w:lvlJc w:val="left"/>
      <w:pPr>
        <w:ind w:left="3239" w:hanging="420"/>
      </w:pPr>
      <w:rPr>
        <w:rFonts w:ascii="Wingdings" w:hAnsi="Wingdings" w:hint="default"/>
      </w:rPr>
    </w:lvl>
    <w:lvl w:ilvl="4">
      <w:start w:val="1"/>
      <w:numFmt w:val="bullet"/>
      <w:lvlText w:val=""/>
      <w:lvlJc w:val="left"/>
      <w:pPr>
        <w:ind w:left="3659" w:hanging="420"/>
      </w:pPr>
      <w:rPr>
        <w:rFonts w:ascii="Wingdings" w:hAnsi="Wingdings" w:hint="default"/>
      </w:rPr>
    </w:lvl>
    <w:lvl w:ilvl="5">
      <w:start w:val="1"/>
      <w:numFmt w:val="bullet"/>
      <w:lvlText w:val=""/>
      <w:lvlJc w:val="left"/>
      <w:pPr>
        <w:ind w:left="4079" w:hanging="420"/>
      </w:pPr>
      <w:rPr>
        <w:rFonts w:ascii="Wingdings" w:hAnsi="Wingdings" w:hint="default"/>
      </w:rPr>
    </w:lvl>
    <w:lvl w:ilvl="6">
      <w:start w:val="1"/>
      <w:numFmt w:val="bullet"/>
      <w:lvlText w:val=""/>
      <w:lvlJc w:val="left"/>
      <w:pPr>
        <w:ind w:left="4499" w:hanging="420"/>
      </w:pPr>
      <w:rPr>
        <w:rFonts w:ascii="Wingdings" w:hAnsi="Wingdings" w:hint="default"/>
      </w:rPr>
    </w:lvl>
    <w:lvl w:ilvl="7">
      <w:start w:val="1"/>
      <w:numFmt w:val="bullet"/>
      <w:lvlText w:val=""/>
      <w:lvlJc w:val="left"/>
      <w:pPr>
        <w:ind w:left="4919" w:hanging="420"/>
      </w:pPr>
      <w:rPr>
        <w:rFonts w:ascii="Wingdings" w:hAnsi="Wingdings" w:hint="default"/>
      </w:rPr>
    </w:lvl>
    <w:lvl w:ilvl="8">
      <w:start w:val="1"/>
      <w:numFmt w:val="bullet"/>
      <w:lvlText w:val=""/>
      <w:lvlJc w:val="left"/>
      <w:pPr>
        <w:ind w:left="5339" w:hanging="420"/>
      </w:pPr>
      <w:rPr>
        <w:rFonts w:ascii="Wingdings" w:hAnsi="Wingdings" w:hint="default"/>
      </w:rPr>
    </w:lvl>
  </w:abstractNum>
  <w:abstractNum w:abstractNumId="15" w15:restartNumberingAfterBreak="0">
    <w:nsid w:val="29CE09F8"/>
    <w:multiLevelType w:val="hybridMultilevel"/>
    <w:tmpl w:val="3D009A64"/>
    <w:lvl w:ilvl="0" w:tplc="84C0625A">
      <w:start w:val="1"/>
      <w:numFmt w:val="decimal"/>
      <w:lvlText w:val="%1."/>
      <w:lvlJc w:val="left"/>
      <w:pPr>
        <w:tabs>
          <w:tab w:val="num" w:pos="2033"/>
        </w:tabs>
        <w:ind w:left="2033" w:hanging="425"/>
      </w:pPr>
      <w:rPr>
        <w:rFonts w:hint="default"/>
        <w:b w:val="0"/>
        <w:bCs w:val="0"/>
        <w:i w:val="0"/>
        <w:iCs w:val="0"/>
        <w:caps w:val="0"/>
        <w:strike w:val="0"/>
        <w:dstrike w:val="0"/>
        <w:vanish w:val="0"/>
        <w:color w:val="000000"/>
        <w:spacing w:val="0"/>
        <w:w w:val="100"/>
        <w:position w:val="2"/>
        <w:sz w:val="21"/>
        <w:szCs w:val="16"/>
        <w:vertAlign w:val="baseline"/>
        <w14:shadow w14:blurRad="0" w14:dist="0" w14:dir="0" w14:sx="0" w14:sy="0" w14:kx="0" w14:ky="0" w14:algn="none">
          <w14:srgbClr w14:val="000000"/>
        </w14:shadow>
        <w14:textOutline w14:w="0" w14:cap="rnd" w14:cmpd="sng" w14:algn="ctr">
          <w14:noFill/>
          <w14:prstDash w14:val="solid"/>
          <w14:bevel/>
        </w14:textOutline>
      </w:rPr>
    </w:lvl>
    <w:lvl w:ilvl="1" w:tplc="91CE270A">
      <w:start w:val="1"/>
      <w:numFmt w:val="bullet"/>
      <w:lvlText w:val=""/>
      <w:lvlJc w:val="left"/>
      <w:pPr>
        <w:tabs>
          <w:tab w:val="num" w:pos="747"/>
        </w:tabs>
        <w:ind w:left="747" w:hanging="420"/>
      </w:pPr>
      <w:rPr>
        <w:rFonts w:ascii="Wingdings" w:hAnsi="Wingdings" w:hint="default"/>
      </w:rPr>
    </w:lvl>
    <w:lvl w:ilvl="2" w:tplc="FCD403D0" w:tentative="1">
      <w:start w:val="1"/>
      <w:numFmt w:val="bullet"/>
      <w:lvlText w:val=""/>
      <w:lvlJc w:val="left"/>
      <w:pPr>
        <w:tabs>
          <w:tab w:val="num" w:pos="1167"/>
        </w:tabs>
        <w:ind w:left="1167" w:hanging="420"/>
      </w:pPr>
      <w:rPr>
        <w:rFonts w:ascii="Wingdings" w:hAnsi="Wingdings" w:hint="default"/>
      </w:rPr>
    </w:lvl>
    <w:lvl w:ilvl="3" w:tplc="9F4C8D40">
      <w:start w:val="1"/>
      <w:numFmt w:val="bullet"/>
      <w:lvlText w:val=""/>
      <w:lvlJc w:val="left"/>
      <w:pPr>
        <w:tabs>
          <w:tab w:val="num" w:pos="1587"/>
        </w:tabs>
        <w:ind w:left="1587" w:hanging="420"/>
      </w:pPr>
      <w:rPr>
        <w:rFonts w:ascii="Wingdings" w:hAnsi="Wingdings" w:hint="default"/>
      </w:rPr>
    </w:lvl>
    <w:lvl w:ilvl="4" w:tplc="776E4734" w:tentative="1">
      <w:start w:val="1"/>
      <w:numFmt w:val="bullet"/>
      <w:lvlText w:val=""/>
      <w:lvlJc w:val="left"/>
      <w:pPr>
        <w:tabs>
          <w:tab w:val="num" w:pos="2007"/>
        </w:tabs>
        <w:ind w:left="2007" w:hanging="420"/>
      </w:pPr>
      <w:rPr>
        <w:rFonts w:ascii="Wingdings" w:hAnsi="Wingdings" w:hint="default"/>
      </w:rPr>
    </w:lvl>
    <w:lvl w:ilvl="5" w:tplc="115447CC" w:tentative="1">
      <w:start w:val="1"/>
      <w:numFmt w:val="bullet"/>
      <w:lvlText w:val=""/>
      <w:lvlJc w:val="left"/>
      <w:pPr>
        <w:tabs>
          <w:tab w:val="num" w:pos="2427"/>
        </w:tabs>
        <w:ind w:left="2427" w:hanging="420"/>
      </w:pPr>
      <w:rPr>
        <w:rFonts w:ascii="Wingdings" w:hAnsi="Wingdings" w:hint="default"/>
      </w:rPr>
    </w:lvl>
    <w:lvl w:ilvl="6" w:tplc="CE541586" w:tentative="1">
      <w:start w:val="1"/>
      <w:numFmt w:val="bullet"/>
      <w:lvlText w:val=""/>
      <w:lvlJc w:val="left"/>
      <w:pPr>
        <w:tabs>
          <w:tab w:val="num" w:pos="2847"/>
        </w:tabs>
        <w:ind w:left="2847" w:hanging="420"/>
      </w:pPr>
      <w:rPr>
        <w:rFonts w:ascii="Wingdings" w:hAnsi="Wingdings" w:hint="default"/>
      </w:rPr>
    </w:lvl>
    <w:lvl w:ilvl="7" w:tplc="02861138" w:tentative="1">
      <w:start w:val="1"/>
      <w:numFmt w:val="bullet"/>
      <w:lvlText w:val=""/>
      <w:lvlJc w:val="left"/>
      <w:pPr>
        <w:tabs>
          <w:tab w:val="num" w:pos="3267"/>
        </w:tabs>
        <w:ind w:left="3267" w:hanging="420"/>
      </w:pPr>
      <w:rPr>
        <w:rFonts w:ascii="Wingdings" w:hAnsi="Wingdings" w:hint="default"/>
      </w:rPr>
    </w:lvl>
    <w:lvl w:ilvl="8" w:tplc="F45E6884" w:tentative="1">
      <w:start w:val="1"/>
      <w:numFmt w:val="bullet"/>
      <w:lvlText w:val=""/>
      <w:lvlJc w:val="left"/>
      <w:pPr>
        <w:tabs>
          <w:tab w:val="num" w:pos="3687"/>
        </w:tabs>
        <w:ind w:left="3687" w:hanging="420"/>
      </w:pPr>
      <w:rPr>
        <w:rFonts w:ascii="Wingdings" w:hAnsi="Wingdings" w:hint="default"/>
      </w:rPr>
    </w:lvl>
  </w:abstractNum>
  <w:abstractNum w:abstractNumId="16" w15:restartNumberingAfterBreak="0">
    <w:nsid w:val="2A000683"/>
    <w:multiLevelType w:val="hybridMultilevel"/>
    <w:tmpl w:val="3D009A64"/>
    <w:lvl w:ilvl="0" w:tplc="84C0625A">
      <w:start w:val="1"/>
      <w:numFmt w:val="decimal"/>
      <w:lvlText w:val="%1."/>
      <w:lvlJc w:val="left"/>
      <w:pPr>
        <w:tabs>
          <w:tab w:val="num" w:pos="2033"/>
        </w:tabs>
        <w:ind w:left="2033" w:hanging="425"/>
      </w:pPr>
      <w:rPr>
        <w:rFonts w:hint="default"/>
        <w:b w:val="0"/>
        <w:bCs w:val="0"/>
        <w:i w:val="0"/>
        <w:iCs w:val="0"/>
        <w:caps w:val="0"/>
        <w:strike w:val="0"/>
        <w:dstrike w:val="0"/>
        <w:vanish w:val="0"/>
        <w:color w:val="000000"/>
        <w:spacing w:val="0"/>
        <w:w w:val="100"/>
        <w:position w:val="2"/>
        <w:sz w:val="21"/>
        <w:szCs w:val="16"/>
        <w:vertAlign w:val="baseline"/>
        <w14:shadow w14:blurRad="0" w14:dist="0" w14:dir="0" w14:sx="0" w14:sy="0" w14:kx="0" w14:ky="0" w14:algn="none">
          <w14:srgbClr w14:val="000000"/>
        </w14:shadow>
        <w14:textOutline w14:w="0" w14:cap="rnd" w14:cmpd="sng" w14:algn="ctr">
          <w14:noFill/>
          <w14:prstDash w14:val="solid"/>
          <w14:bevel/>
        </w14:textOutline>
      </w:rPr>
    </w:lvl>
    <w:lvl w:ilvl="1" w:tplc="91CE270A">
      <w:start w:val="1"/>
      <w:numFmt w:val="bullet"/>
      <w:lvlText w:val=""/>
      <w:lvlJc w:val="left"/>
      <w:pPr>
        <w:tabs>
          <w:tab w:val="num" w:pos="747"/>
        </w:tabs>
        <w:ind w:left="747" w:hanging="420"/>
      </w:pPr>
      <w:rPr>
        <w:rFonts w:ascii="Wingdings" w:hAnsi="Wingdings" w:hint="default"/>
      </w:rPr>
    </w:lvl>
    <w:lvl w:ilvl="2" w:tplc="FCD403D0" w:tentative="1">
      <w:start w:val="1"/>
      <w:numFmt w:val="bullet"/>
      <w:lvlText w:val=""/>
      <w:lvlJc w:val="left"/>
      <w:pPr>
        <w:tabs>
          <w:tab w:val="num" w:pos="1167"/>
        </w:tabs>
        <w:ind w:left="1167" w:hanging="420"/>
      </w:pPr>
      <w:rPr>
        <w:rFonts w:ascii="Wingdings" w:hAnsi="Wingdings" w:hint="default"/>
      </w:rPr>
    </w:lvl>
    <w:lvl w:ilvl="3" w:tplc="9F4C8D40">
      <w:start w:val="1"/>
      <w:numFmt w:val="bullet"/>
      <w:lvlText w:val=""/>
      <w:lvlJc w:val="left"/>
      <w:pPr>
        <w:tabs>
          <w:tab w:val="num" w:pos="1587"/>
        </w:tabs>
        <w:ind w:left="1587" w:hanging="420"/>
      </w:pPr>
      <w:rPr>
        <w:rFonts w:ascii="Wingdings" w:hAnsi="Wingdings" w:hint="default"/>
      </w:rPr>
    </w:lvl>
    <w:lvl w:ilvl="4" w:tplc="776E4734" w:tentative="1">
      <w:start w:val="1"/>
      <w:numFmt w:val="bullet"/>
      <w:lvlText w:val=""/>
      <w:lvlJc w:val="left"/>
      <w:pPr>
        <w:tabs>
          <w:tab w:val="num" w:pos="2007"/>
        </w:tabs>
        <w:ind w:left="2007" w:hanging="420"/>
      </w:pPr>
      <w:rPr>
        <w:rFonts w:ascii="Wingdings" w:hAnsi="Wingdings" w:hint="default"/>
      </w:rPr>
    </w:lvl>
    <w:lvl w:ilvl="5" w:tplc="115447CC" w:tentative="1">
      <w:start w:val="1"/>
      <w:numFmt w:val="bullet"/>
      <w:lvlText w:val=""/>
      <w:lvlJc w:val="left"/>
      <w:pPr>
        <w:tabs>
          <w:tab w:val="num" w:pos="2427"/>
        </w:tabs>
        <w:ind w:left="2427" w:hanging="420"/>
      </w:pPr>
      <w:rPr>
        <w:rFonts w:ascii="Wingdings" w:hAnsi="Wingdings" w:hint="default"/>
      </w:rPr>
    </w:lvl>
    <w:lvl w:ilvl="6" w:tplc="CE541586" w:tentative="1">
      <w:start w:val="1"/>
      <w:numFmt w:val="bullet"/>
      <w:lvlText w:val=""/>
      <w:lvlJc w:val="left"/>
      <w:pPr>
        <w:tabs>
          <w:tab w:val="num" w:pos="2847"/>
        </w:tabs>
        <w:ind w:left="2847" w:hanging="420"/>
      </w:pPr>
      <w:rPr>
        <w:rFonts w:ascii="Wingdings" w:hAnsi="Wingdings" w:hint="default"/>
      </w:rPr>
    </w:lvl>
    <w:lvl w:ilvl="7" w:tplc="02861138" w:tentative="1">
      <w:start w:val="1"/>
      <w:numFmt w:val="bullet"/>
      <w:lvlText w:val=""/>
      <w:lvlJc w:val="left"/>
      <w:pPr>
        <w:tabs>
          <w:tab w:val="num" w:pos="3267"/>
        </w:tabs>
        <w:ind w:left="3267" w:hanging="420"/>
      </w:pPr>
      <w:rPr>
        <w:rFonts w:ascii="Wingdings" w:hAnsi="Wingdings" w:hint="default"/>
      </w:rPr>
    </w:lvl>
    <w:lvl w:ilvl="8" w:tplc="F45E6884" w:tentative="1">
      <w:start w:val="1"/>
      <w:numFmt w:val="bullet"/>
      <w:lvlText w:val=""/>
      <w:lvlJc w:val="left"/>
      <w:pPr>
        <w:tabs>
          <w:tab w:val="num" w:pos="3687"/>
        </w:tabs>
        <w:ind w:left="3687" w:hanging="420"/>
      </w:pPr>
      <w:rPr>
        <w:rFonts w:ascii="Wingdings" w:hAnsi="Wingdings" w:hint="default"/>
      </w:rPr>
    </w:lvl>
  </w:abstractNum>
  <w:abstractNum w:abstractNumId="17" w15:restartNumberingAfterBreak="0">
    <w:nsid w:val="2BBC1268"/>
    <w:multiLevelType w:val="multilevel"/>
    <w:tmpl w:val="F54C031E"/>
    <w:lvl w:ilvl="0">
      <w:start w:val="1"/>
      <w:numFmt w:val="decimal"/>
      <w:pStyle w:val="SubItemstep"/>
      <w:lvlText w:val="(%1)"/>
      <w:lvlJc w:val="left"/>
      <w:pPr>
        <w:tabs>
          <w:tab w:val="num" w:pos="1276"/>
        </w:tabs>
        <w:ind w:left="1276" w:hanging="284"/>
      </w:pPr>
      <w:rPr>
        <w:rFonts w:hint="default"/>
      </w:rPr>
    </w:lvl>
    <w:lvl w:ilvl="1">
      <w:start w:val="1"/>
      <w:numFmt w:val="lowerLetter"/>
      <w:lvlText w:val="%2)"/>
      <w:lvlJc w:val="left"/>
      <w:pPr>
        <w:ind w:left="2116" w:hanging="420"/>
      </w:pPr>
      <w:rPr>
        <w:rFonts w:hint="eastAsia"/>
      </w:rPr>
    </w:lvl>
    <w:lvl w:ilvl="2">
      <w:start w:val="1"/>
      <w:numFmt w:val="lowerRoman"/>
      <w:lvlText w:val="%3."/>
      <w:lvlJc w:val="right"/>
      <w:pPr>
        <w:ind w:left="2536" w:hanging="420"/>
      </w:pPr>
      <w:rPr>
        <w:rFonts w:hint="eastAsia"/>
      </w:rPr>
    </w:lvl>
    <w:lvl w:ilvl="3">
      <w:start w:val="1"/>
      <w:numFmt w:val="decimal"/>
      <w:lvlText w:val="%4."/>
      <w:lvlJc w:val="left"/>
      <w:pPr>
        <w:ind w:left="2956" w:hanging="420"/>
      </w:pPr>
      <w:rPr>
        <w:rFonts w:hint="eastAsia"/>
      </w:rPr>
    </w:lvl>
    <w:lvl w:ilvl="4">
      <w:start w:val="1"/>
      <w:numFmt w:val="lowerLetter"/>
      <w:lvlText w:val="%5)"/>
      <w:lvlJc w:val="left"/>
      <w:pPr>
        <w:ind w:left="3376" w:hanging="420"/>
      </w:pPr>
      <w:rPr>
        <w:rFonts w:hint="eastAsia"/>
      </w:rPr>
    </w:lvl>
    <w:lvl w:ilvl="5">
      <w:start w:val="1"/>
      <w:numFmt w:val="lowerRoman"/>
      <w:lvlText w:val="%6."/>
      <w:lvlJc w:val="right"/>
      <w:pPr>
        <w:ind w:left="3796" w:hanging="420"/>
      </w:pPr>
      <w:rPr>
        <w:rFonts w:hint="eastAsia"/>
      </w:rPr>
    </w:lvl>
    <w:lvl w:ilvl="6">
      <w:start w:val="1"/>
      <w:numFmt w:val="decimal"/>
      <w:lvlText w:val="%7."/>
      <w:lvlJc w:val="left"/>
      <w:pPr>
        <w:ind w:left="4216" w:hanging="420"/>
      </w:pPr>
      <w:rPr>
        <w:rFonts w:hint="eastAsia"/>
      </w:rPr>
    </w:lvl>
    <w:lvl w:ilvl="7">
      <w:start w:val="1"/>
      <w:numFmt w:val="lowerLetter"/>
      <w:lvlText w:val="%8)"/>
      <w:lvlJc w:val="left"/>
      <w:pPr>
        <w:ind w:left="4636" w:hanging="420"/>
      </w:pPr>
      <w:rPr>
        <w:rFonts w:hint="eastAsia"/>
      </w:rPr>
    </w:lvl>
    <w:lvl w:ilvl="8">
      <w:start w:val="1"/>
      <w:numFmt w:val="lowerRoman"/>
      <w:lvlText w:val="%9."/>
      <w:lvlJc w:val="right"/>
      <w:pPr>
        <w:ind w:left="5056" w:hanging="420"/>
      </w:pPr>
      <w:rPr>
        <w:rFonts w:hint="eastAsia"/>
      </w:rPr>
    </w:lvl>
  </w:abstractNum>
  <w:abstractNum w:abstractNumId="18" w15:restartNumberingAfterBreak="0">
    <w:nsid w:val="2C951E2A"/>
    <w:multiLevelType w:val="multilevel"/>
    <w:tmpl w:val="5E4CEFC8"/>
    <w:styleLink w:val="111111"/>
    <w:lvl w:ilvl="0">
      <w:start w:val="1"/>
      <w:numFmt w:val="bullet"/>
      <w:lvlText w:val=""/>
      <w:lvlJc w:val="left"/>
      <w:pPr>
        <w:tabs>
          <w:tab w:val="num" w:pos="425"/>
        </w:tabs>
        <w:ind w:left="425" w:hanging="425"/>
      </w:pPr>
      <w:rPr>
        <w:rFonts w:ascii="Wingdings" w:hAnsi="Wingdings" w:hint="default"/>
      </w:r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9" w15:restartNumberingAfterBreak="0">
    <w:nsid w:val="2CAD1F8D"/>
    <w:multiLevelType w:val="hybridMultilevel"/>
    <w:tmpl w:val="3D009A64"/>
    <w:lvl w:ilvl="0" w:tplc="84C0625A">
      <w:start w:val="1"/>
      <w:numFmt w:val="decimal"/>
      <w:lvlText w:val="%1."/>
      <w:lvlJc w:val="left"/>
      <w:pPr>
        <w:tabs>
          <w:tab w:val="num" w:pos="2100"/>
        </w:tabs>
        <w:ind w:left="2100" w:hanging="425"/>
      </w:pPr>
      <w:rPr>
        <w:rFonts w:hint="default"/>
        <w:b w:val="0"/>
        <w:bCs w:val="0"/>
        <w:i w:val="0"/>
        <w:iCs w:val="0"/>
        <w:caps w:val="0"/>
        <w:strike w:val="0"/>
        <w:dstrike w:val="0"/>
        <w:vanish w:val="0"/>
        <w:color w:val="000000"/>
        <w:spacing w:val="0"/>
        <w:w w:val="100"/>
        <w:position w:val="2"/>
        <w:sz w:val="21"/>
        <w:szCs w:val="16"/>
        <w:vertAlign w:val="baseline"/>
        <w14:shadow w14:blurRad="0" w14:dist="0" w14:dir="0" w14:sx="0" w14:sy="0" w14:kx="0" w14:ky="0" w14:algn="none">
          <w14:srgbClr w14:val="000000"/>
        </w14:shadow>
        <w14:textOutline w14:w="0" w14:cap="rnd" w14:cmpd="sng" w14:algn="ctr">
          <w14:noFill/>
          <w14:prstDash w14:val="solid"/>
          <w14:bevel/>
        </w14:textOutline>
      </w:rPr>
    </w:lvl>
    <w:lvl w:ilvl="1" w:tplc="91CE270A">
      <w:start w:val="1"/>
      <w:numFmt w:val="bullet"/>
      <w:lvlText w:val=""/>
      <w:lvlJc w:val="left"/>
      <w:pPr>
        <w:tabs>
          <w:tab w:val="num" w:pos="814"/>
        </w:tabs>
        <w:ind w:left="814" w:hanging="420"/>
      </w:pPr>
      <w:rPr>
        <w:rFonts w:ascii="Wingdings" w:hAnsi="Wingdings" w:hint="default"/>
      </w:rPr>
    </w:lvl>
    <w:lvl w:ilvl="2" w:tplc="FCD403D0" w:tentative="1">
      <w:start w:val="1"/>
      <w:numFmt w:val="bullet"/>
      <w:lvlText w:val=""/>
      <w:lvlJc w:val="left"/>
      <w:pPr>
        <w:tabs>
          <w:tab w:val="num" w:pos="1234"/>
        </w:tabs>
        <w:ind w:left="1234" w:hanging="420"/>
      </w:pPr>
      <w:rPr>
        <w:rFonts w:ascii="Wingdings" w:hAnsi="Wingdings" w:hint="default"/>
      </w:rPr>
    </w:lvl>
    <w:lvl w:ilvl="3" w:tplc="9F4C8D40">
      <w:start w:val="1"/>
      <w:numFmt w:val="bullet"/>
      <w:lvlText w:val=""/>
      <w:lvlJc w:val="left"/>
      <w:pPr>
        <w:tabs>
          <w:tab w:val="num" w:pos="1654"/>
        </w:tabs>
        <w:ind w:left="1654" w:hanging="420"/>
      </w:pPr>
      <w:rPr>
        <w:rFonts w:ascii="Wingdings" w:hAnsi="Wingdings" w:hint="default"/>
      </w:rPr>
    </w:lvl>
    <w:lvl w:ilvl="4" w:tplc="776E4734" w:tentative="1">
      <w:start w:val="1"/>
      <w:numFmt w:val="bullet"/>
      <w:lvlText w:val=""/>
      <w:lvlJc w:val="left"/>
      <w:pPr>
        <w:tabs>
          <w:tab w:val="num" w:pos="2074"/>
        </w:tabs>
        <w:ind w:left="2074" w:hanging="420"/>
      </w:pPr>
      <w:rPr>
        <w:rFonts w:ascii="Wingdings" w:hAnsi="Wingdings" w:hint="default"/>
      </w:rPr>
    </w:lvl>
    <w:lvl w:ilvl="5" w:tplc="115447CC" w:tentative="1">
      <w:start w:val="1"/>
      <w:numFmt w:val="bullet"/>
      <w:lvlText w:val=""/>
      <w:lvlJc w:val="left"/>
      <w:pPr>
        <w:tabs>
          <w:tab w:val="num" w:pos="2494"/>
        </w:tabs>
        <w:ind w:left="2494" w:hanging="420"/>
      </w:pPr>
      <w:rPr>
        <w:rFonts w:ascii="Wingdings" w:hAnsi="Wingdings" w:hint="default"/>
      </w:rPr>
    </w:lvl>
    <w:lvl w:ilvl="6" w:tplc="CE541586" w:tentative="1">
      <w:start w:val="1"/>
      <w:numFmt w:val="bullet"/>
      <w:lvlText w:val=""/>
      <w:lvlJc w:val="left"/>
      <w:pPr>
        <w:tabs>
          <w:tab w:val="num" w:pos="2914"/>
        </w:tabs>
        <w:ind w:left="2914" w:hanging="420"/>
      </w:pPr>
      <w:rPr>
        <w:rFonts w:ascii="Wingdings" w:hAnsi="Wingdings" w:hint="default"/>
      </w:rPr>
    </w:lvl>
    <w:lvl w:ilvl="7" w:tplc="02861138" w:tentative="1">
      <w:start w:val="1"/>
      <w:numFmt w:val="bullet"/>
      <w:lvlText w:val=""/>
      <w:lvlJc w:val="left"/>
      <w:pPr>
        <w:tabs>
          <w:tab w:val="num" w:pos="3334"/>
        </w:tabs>
        <w:ind w:left="3334" w:hanging="420"/>
      </w:pPr>
      <w:rPr>
        <w:rFonts w:ascii="Wingdings" w:hAnsi="Wingdings" w:hint="default"/>
      </w:rPr>
    </w:lvl>
    <w:lvl w:ilvl="8" w:tplc="F45E6884" w:tentative="1">
      <w:start w:val="1"/>
      <w:numFmt w:val="bullet"/>
      <w:lvlText w:val=""/>
      <w:lvlJc w:val="left"/>
      <w:pPr>
        <w:tabs>
          <w:tab w:val="num" w:pos="3754"/>
        </w:tabs>
        <w:ind w:left="3754" w:hanging="420"/>
      </w:pPr>
      <w:rPr>
        <w:rFonts w:ascii="Wingdings" w:hAnsi="Wingdings" w:hint="default"/>
      </w:rPr>
    </w:lvl>
  </w:abstractNum>
  <w:abstractNum w:abstractNumId="20" w15:restartNumberingAfterBreak="0">
    <w:nsid w:val="2CE16FFF"/>
    <w:multiLevelType w:val="hybridMultilevel"/>
    <w:tmpl w:val="3D009A64"/>
    <w:lvl w:ilvl="0" w:tplc="84C0625A">
      <w:start w:val="1"/>
      <w:numFmt w:val="decimal"/>
      <w:lvlText w:val="%1."/>
      <w:lvlJc w:val="left"/>
      <w:pPr>
        <w:tabs>
          <w:tab w:val="num" w:pos="2126"/>
        </w:tabs>
        <w:ind w:left="2126" w:hanging="425"/>
      </w:pPr>
      <w:rPr>
        <w:rFonts w:hint="default"/>
        <w:b w:val="0"/>
        <w:bCs w:val="0"/>
        <w:i w:val="0"/>
        <w:iCs w:val="0"/>
        <w:caps w:val="0"/>
        <w:strike w:val="0"/>
        <w:dstrike w:val="0"/>
        <w:vanish w:val="0"/>
        <w:color w:val="000000"/>
        <w:spacing w:val="0"/>
        <w:w w:val="100"/>
        <w:position w:val="2"/>
        <w:sz w:val="21"/>
        <w:szCs w:val="16"/>
        <w:vertAlign w:val="baseline"/>
        <w14:shadow w14:blurRad="0" w14:dist="0" w14:dir="0" w14:sx="0" w14:sy="0" w14:kx="0" w14:ky="0" w14:algn="none">
          <w14:srgbClr w14:val="000000"/>
        </w14:shadow>
        <w14:textOutline w14:w="0" w14:cap="rnd" w14:cmpd="sng" w14:algn="ctr">
          <w14:noFill/>
          <w14:prstDash w14:val="solid"/>
          <w14:bevel/>
        </w14:textOutline>
      </w:rPr>
    </w:lvl>
    <w:lvl w:ilvl="1" w:tplc="91CE270A">
      <w:start w:val="1"/>
      <w:numFmt w:val="bullet"/>
      <w:lvlText w:val=""/>
      <w:lvlJc w:val="left"/>
      <w:pPr>
        <w:tabs>
          <w:tab w:val="num" w:pos="840"/>
        </w:tabs>
        <w:ind w:left="840" w:hanging="420"/>
      </w:pPr>
      <w:rPr>
        <w:rFonts w:ascii="Wingdings" w:hAnsi="Wingdings" w:hint="default"/>
      </w:rPr>
    </w:lvl>
    <w:lvl w:ilvl="2" w:tplc="FCD403D0" w:tentative="1">
      <w:start w:val="1"/>
      <w:numFmt w:val="bullet"/>
      <w:lvlText w:val=""/>
      <w:lvlJc w:val="left"/>
      <w:pPr>
        <w:tabs>
          <w:tab w:val="num" w:pos="1260"/>
        </w:tabs>
        <w:ind w:left="1260" w:hanging="420"/>
      </w:pPr>
      <w:rPr>
        <w:rFonts w:ascii="Wingdings" w:hAnsi="Wingdings" w:hint="default"/>
      </w:rPr>
    </w:lvl>
    <w:lvl w:ilvl="3" w:tplc="9F4C8D40">
      <w:start w:val="1"/>
      <w:numFmt w:val="bullet"/>
      <w:lvlText w:val=""/>
      <w:lvlJc w:val="left"/>
      <w:pPr>
        <w:tabs>
          <w:tab w:val="num" w:pos="1680"/>
        </w:tabs>
        <w:ind w:left="1680" w:hanging="420"/>
      </w:pPr>
      <w:rPr>
        <w:rFonts w:ascii="Wingdings" w:hAnsi="Wingdings" w:hint="default"/>
      </w:rPr>
    </w:lvl>
    <w:lvl w:ilvl="4" w:tplc="776E4734" w:tentative="1">
      <w:start w:val="1"/>
      <w:numFmt w:val="bullet"/>
      <w:lvlText w:val=""/>
      <w:lvlJc w:val="left"/>
      <w:pPr>
        <w:tabs>
          <w:tab w:val="num" w:pos="2100"/>
        </w:tabs>
        <w:ind w:left="2100" w:hanging="420"/>
      </w:pPr>
      <w:rPr>
        <w:rFonts w:ascii="Wingdings" w:hAnsi="Wingdings" w:hint="default"/>
      </w:rPr>
    </w:lvl>
    <w:lvl w:ilvl="5" w:tplc="115447CC" w:tentative="1">
      <w:start w:val="1"/>
      <w:numFmt w:val="bullet"/>
      <w:lvlText w:val=""/>
      <w:lvlJc w:val="left"/>
      <w:pPr>
        <w:tabs>
          <w:tab w:val="num" w:pos="2520"/>
        </w:tabs>
        <w:ind w:left="2520" w:hanging="420"/>
      </w:pPr>
      <w:rPr>
        <w:rFonts w:ascii="Wingdings" w:hAnsi="Wingdings" w:hint="default"/>
      </w:rPr>
    </w:lvl>
    <w:lvl w:ilvl="6" w:tplc="CE541586" w:tentative="1">
      <w:start w:val="1"/>
      <w:numFmt w:val="bullet"/>
      <w:lvlText w:val=""/>
      <w:lvlJc w:val="left"/>
      <w:pPr>
        <w:tabs>
          <w:tab w:val="num" w:pos="2940"/>
        </w:tabs>
        <w:ind w:left="2940" w:hanging="420"/>
      </w:pPr>
      <w:rPr>
        <w:rFonts w:ascii="Wingdings" w:hAnsi="Wingdings" w:hint="default"/>
      </w:rPr>
    </w:lvl>
    <w:lvl w:ilvl="7" w:tplc="02861138" w:tentative="1">
      <w:start w:val="1"/>
      <w:numFmt w:val="bullet"/>
      <w:lvlText w:val=""/>
      <w:lvlJc w:val="left"/>
      <w:pPr>
        <w:tabs>
          <w:tab w:val="num" w:pos="3360"/>
        </w:tabs>
        <w:ind w:left="3360" w:hanging="420"/>
      </w:pPr>
      <w:rPr>
        <w:rFonts w:ascii="Wingdings" w:hAnsi="Wingdings" w:hint="default"/>
      </w:rPr>
    </w:lvl>
    <w:lvl w:ilvl="8" w:tplc="F45E6884" w:tentative="1">
      <w:start w:val="1"/>
      <w:numFmt w:val="bullet"/>
      <w:lvlText w:val=""/>
      <w:lvlJc w:val="left"/>
      <w:pPr>
        <w:tabs>
          <w:tab w:val="num" w:pos="3780"/>
        </w:tabs>
        <w:ind w:left="3780" w:hanging="420"/>
      </w:pPr>
      <w:rPr>
        <w:rFonts w:ascii="Wingdings" w:hAnsi="Wingdings" w:hint="default"/>
      </w:rPr>
    </w:lvl>
  </w:abstractNum>
  <w:abstractNum w:abstractNumId="21" w15:restartNumberingAfterBreak="0">
    <w:nsid w:val="2EDF4D14"/>
    <w:multiLevelType w:val="hybridMultilevel"/>
    <w:tmpl w:val="3D009A64"/>
    <w:lvl w:ilvl="0" w:tplc="84C0625A">
      <w:start w:val="1"/>
      <w:numFmt w:val="decimal"/>
      <w:lvlText w:val="%1."/>
      <w:lvlJc w:val="left"/>
      <w:pPr>
        <w:tabs>
          <w:tab w:val="num" w:pos="2100"/>
        </w:tabs>
        <w:ind w:left="2100" w:hanging="425"/>
      </w:pPr>
      <w:rPr>
        <w:rFonts w:hint="default"/>
        <w:b w:val="0"/>
        <w:bCs w:val="0"/>
        <w:i w:val="0"/>
        <w:iCs w:val="0"/>
        <w:caps w:val="0"/>
        <w:strike w:val="0"/>
        <w:dstrike w:val="0"/>
        <w:vanish w:val="0"/>
        <w:color w:val="000000"/>
        <w:spacing w:val="0"/>
        <w:w w:val="100"/>
        <w:position w:val="2"/>
        <w:sz w:val="21"/>
        <w:szCs w:val="16"/>
        <w:vertAlign w:val="baseline"/>
        <w14:shadow w14:blurRad="0" w14:dist="0" w14:dir="0" w14:sx="0" w14:sy="0" w14:kx="0" w14:ky="0" w14:algn="none">
          <w14:srgbClr w14:val="000000"/>
        </w14:shadow>
        <w14:textOutline w14:w="0" w14:cap="rnd" w14:cmpd="sng" w14:algn="ctr">
          <w14:noFill/>
          <w14:prstDash w14:val="solid"/>
          <w14:bevel/>
        </w14:textOutline>
      </w:rPr>
    </w:lvl>
    <w:lvl w:ilvl="1" w:tplc="91CE270A">
      <w:start w:val="1"/>
      <w:numFmt w:val="bullet"/>
      <w:lvlText w:val=""/>
      <w:lvlJc w:val="left"/>
      <w:pPr>
        <w:tabs>
          <w:tab w:val="num" w:pos="814"/>
        </w:tabs>
        <w:ind w:left="814" w:hanging="420"/>
      </w:pPr>
      <w:rPr>
        <w:rFonts w:ascii="Wingdings" w:hAnsi="Wingdings" w:hint="default"/>
      </w:rPr>
    </w:lvl>
    <w:lvl w:ilvl="2" w:tplc="FCD403D0" w:tentative="1">
      <w:start w:val="1"/>
      <w:numFmt w:val="bullet"/>
      <w:lvlText w:val=""/>
      <w:lvlJc w:val="left"/>
      <w:pPr>
        <w:tabs>
          <w:tab w:val="num" w:pos="1234"/>
        </w:tabs>
        <w:ind w:left="1234" w:hanging="420"/>
      </w:pPr>
      <w:rPr>
        <w:rFonts w:ascii="Wingdings" w:hAnsi="Wingdings" w:hint="default"/>
      </w:rPr>
    </w:lvl>
    <w:lvl w:ilvl="3" w:tplc="9F4C8D40">
      <w:start w:val="1"/>
      <w:numFmt w:val="bullet"/>
      <w:lvlText w:val=""/>
      <w:lvlJc w:val="left"/>
      <w:pPr>
        <w:tabs>
          <w:tab w:val="num" w:pos="1654"/>
        </w:tabs>
        <w:ind w:left="1654" w:hanging="420"/>
      </w:pPr>
      <w:rPr>
        <w:rFonts w:ascii="Wingdings" w:hAnsi="Wingdings" w:hint="default"/>
      </w:rPr>
    </w:lvl>
    <w:lvl w:ilvl="4" w:tplc="776E4734" w:tentative="1">
      <w:start w:val="1"/>
      <w:numFmt w:val="bullet"/>
      <w:lvlText w:val=""/>
      <w:lvlJc w:val="left"/>
      <w:pPr>
        <w:tabs>
          <w:tab w:val="num" w:pos="2074"/>
        </w:tabs>
        <w:ind w:left="2074" w:hanging="420"/>
      </w:pPr>
      <w:rPr>
        <w:rFonts w:ascii="Wingdings" w:hAnsi="Wingdings" w:hint="default"/>
      </w:rPr>
    </w:lvl>
    <w:lvl w:ilvl="5" w:tplc="115447CC" w:tentative="1">
      <w:start w:val="1"/>
      <w:numFmt w:val="bullet"/>
      <w:lvlText w:val=""/>
      <w:lvlJc w:val="left"/>
      <w:pPr>
        <w:tabs>
          <w:tab w:val="num" w:pos="2494"/>
        </w:tabs>
        <w:ind w:left="2494" w:hanging="420"/>
      </w:pPr>
      <w:rPr>
        <w:rFonts w:ascii="Wingdings" w:hAnsi="Wingdings" w:hint="default"/>
      </w:rPr>
    </w:lvl>
    <w:lvl w:ilvl="6" w:tplc="CE541586" w:tentative="1">
      <w:start w:val="1"/>
      <w:numFmt w:val="bullet"/>
      <w:lvlText w:val=""/>
      <w:lvlJc w:val="left"/>
      <w:pPr>
        <w:tabs>
          <w:tab w:val="num" w:pos="2914"/>
        </w:tabs>
        <w:ind w:left="2914" w:hanging="420"/>
      </w:pPr>
      <w:rPr>
        <w:rFonts w:ascii="Wingdings" w:hAnsi="Wingdings" w:hint="default"/>
      </w:rPr>
    </w:lvl>
    <w:lvl w:ilvl="7" w:tplc="02861138" w:tentative="1">
      <w:start w:val="1"/>
      <w:numFmt w:val="bullet"/>
      <w:lvlText w:val=""/>
      <w:lvlJc w:val="left"/>
      <w:pPr>
        <w:tabs>
          <w:tab w:val="num" w:pos="3334"/>
        </w:tabs>
        <w:ind w:left="3334" w:hanging="420"/>
      </w:pPr>
      <w:rPr>
        <w:rFonts w:ascii="Wingdings" w:hAnsi="Wingdings" w:hint="default"/>
      </w:rPr>
    </w:lvl>
    <w:lvl w:ilvl="8" w:tplc="F45E6884" w:tentative="1">
      <w:start w:val="1"/>
      <w:numFmt w:val="bullet"/>
      <w:lvlText w:val=""/>
      <w:lvlJc w:val="left"/>
      <w:pPr>
        <w:tabs>
          <w:tab w:val="num" w:pos="3754"/>
        </w:tabs>
        <w:ind w:left="3754" w:hanging="420"/>
      </w:pPr>
      <w:rPr>
        <w:rFonts w:ascii="Wingdings" w:hAnsi="Wingdings" w:hint="default"/>
      </w:rPr>
    </w:lvl>
  </w:abstractNum>
  <w:abstractNum w:abstractNumId="22" w15:restartNumberingAfterBreak="0">
    <w:nsid w:val="3403097C"/>
    <w:multiLevelType w:val="hybridMultilevel"/>
    <w:tmpl w:val="3D009A64"/>
    <w:lvl w:ilvl="0" w:tplc="84C0625A">
      <w:start w:val="1"/>
      <w:numFmt w:val="decimal"/>
      <w:lvlText w:val="%1."/>
      <w:lvlJc w:val="left"/>
      <w:pPr>
        <w:tabs>
          <w:tab w:val="num" w:pos="2033"/>
        </w:tabs>
        <w:ind w:left="2033" w:hanging="425"/>
      </w:pPr>
      <w:rPr>
        <w:rFonts w:hint="default"/>
        <w:b w:val="0"/>
        <w:bCs w:val="0"/>
        <w:i w:val="0"/>
        <w:iCs w:val="0"/>
        <w:caps w:val="0"/>
        <w:strike w:val="0"/>
        <w:dstrike w:val="0"/>
        <w:vanish w:val="0"/>
        <w:color w:val="000000"/>
        <w:spacing w:val="0"/>
        <w:w w:val="100"/>
        <w:position w:val="2"/>
        <w:sz w:val="21"/>
        <w:szCs w:val="16"/>
        <w:vertAlign w:val="baseline"/>
        <w14:shadow w14:blurRad="0" w14:dist="0" w14:dir="0" w14:sx="0" w14:sy="0" w14:kx="0" w14:ky="0" w14:algn="none">
          <w14:srgbClr w14:val="000000"/>
        </w14:shadow>
        <w14:textOutline w14:w="0" w14:cap="rnd" w14:cmpd="sng" w14:algn="ctr">
          <w14:noFill/>
          <w14:prstDash w14:val="solid"/>
          <w14:bevel/>
        </w14:textOutline>
      </w:rPr>
    </w:lvl>
    <w:lvl w:ilvl="1" w:tplc="91CE270A">
      <w:start w:val="1"/>
      <w:numFmt w:val="bullet"/>
      <w:lvlText w:val=""/>
      <w:lvlJc w:val="left"/>
      <w:pPr>
        <w:tabs>
          <w:tab w:val="num" w:pos="747"/>
        </w:tabs>
        <w:ind w:left="747" w:hanging="420"/>
      </w:pPr>
      <w:rPr>
        <w:rFonts w:ascii="Wingdings" w:hAnsi="Wingdings" w:hint="default"/>
      </w:rPr>
    </w:lvl>
    <w:lvl w:ilvl="2" w:tplc="FCD403D0" w:tentative="1">
      <w:start w:val="1"/>
      <w:numFmt w:val="bullet"/>
      <w:lvlText w:val=""/>
      <w:lvlJc w:val="left"/>
      <w:pPr>
        <w:tabs>
          <w:tab w:val="num" w:pos="1167"/>
        </w:tabs>
        <w:ind w:left="1167" w:hanging="420"/>
      </w:pPr>
      <w:rPr>
        <w:rFonts w:ascii="Wingdings" w:hAnsi="Wingdings" w:hint="default"/>
      </w:rPr>
    </w:lvl>
    <w:lvl w:ilvl="3" w:tplc="9F4C8D40">
      <w:start w:val="1"/>
      <w:numFmt w:val="bullet"/>
      <w:lvlText w:val=""/>
      <w:lvlJc w:val="left"/>
      <w:pPr>
        <w:tabs>
          <w:tab w:val="num" w:pos="1587"/>
        </w:tabs>
        <w:ind w:left="1587" w:hanging="420"/>
      </w:pPr>
      <w:rPr>
        <w:rFonts w:ascii="Wingdings" w:hAnsi="Wingdings" w:hint="default"/>
      </w:rPr>
    </w:lvl>
    <w:lvl w:ilvl="4" w:tplc="776E4734" w:tentative="1">
      <w:start w:val="1"/>
      <w:numFmt w:val="bullet"/>
      <w:lvlText w:val=""/>
      <w:lvlJc w:val="left"/>
      <w:pPr>
        <w:tabs>
          <w:tab w:val="num" w:pos="2007"/>
        </w:tabs>
        <w:ind w:left="2007" w:hanging="420"/>
      </w:pPr>
      <w:rPr>
        <w:rFonts w:ascii="Wingdings" w:hAnsi="Wingdings" w:hint="default"/>
      </w:rPr>
    </w:lvl>
    <w:lvl w:ilvl="5" w:tplc="115447CC" w:tentative="1">
      <w:start w:val="1"/>
      <w:numFmt w:val="bullet"/>
      <w:lvlText w:val=""/>
      <w:lvlJc w:val="left"/>
      <w:pPr>
        <w:tabs>
          <w:tab w:val="num" w:pos="2427"/>
        </w:tabs>
        <w:ind w:left="2427" w:hanging="420"/>
      </w:pPr>
      <w:rPr>
        <w:rFonts w:ascii="Wingdings" w:hAnsi="Wingdings" w:hint="default"/>
      </w:rPr>
    </w:lvl>
    <w:lvl w:ilvl="6" w:tplc="CE541586" w:tentative="1">
      <w:start w:val="1"/>
      <w:numFmt w:val="bullet"/>
      <w:lvlText w:val=""/>
      <w:lvlJc w:val="left"/>
      <w:pPr>
        <w:tabs>
          <w:tab w:val="num" w:pos="2847"/>
        </w:tabs>
        <w:ind w:left="2847" w:hanging="420"/>
      </w:pPr>
      <w:rPr>
        <w:rFonts w:ascii="Wingdings" w:hAnsi="Wingdings" w:hint="default"/>
      </w:rPr>
    </w:lvl>
    <w:lvl w:ilvl="7" w:tplc="02861138" w:tentative="1">
      <w:start w:val="1"/>
      <w:numFmt w:val="bullet"/>
      <w:lvlText w:val=""/>
      <w:lvlJc w:val="left"/>
      <w:pPr>
        <w:tabs>
          <w:tab w:val="num" w:pos="3267"/>
        </w:tabs>
        <w:ind w:left="3267" w:hanging="420"/>
      </w:pPr>
      <w:rPr>
        <w:rFonts w:ascii="Wingdings" w:hAnsi="Wingdings" w:hint="default"/>
      </w:rPr>
    </w:lvl>
    <w:lvl w:ilvl="8" w:tplc="F45E6884" w:tentative="1">
      <w:start w:val="1"/>
      <w:numFmt w:val="bullet"/>
      <w:lvlText w:val=""/>
      <w:lvlJc w:val="left"/>
      <w:pPr>
        <w:tabs>
          <w:tab w:val="num" w:pos="3687"/>
        </w:tabs>
        <w:ind w:left="3687" w:hanging="420"/>
      </w:pPr>
      <w:rPr>
        <w:rFonts w:ascii="Wingdings" w:hAnsi="Wingdings" w:hint="default"/>
      </w:rPr>
    </w:lvl>
  </w:abstractNum>
  <w:abstractNum w:abstractNumId="23" w15:restartNumberingAfterBreak="0">
    <w:nsid w:val="3BC65CAB"/>
    <w:multiLevelType w:val="hybridMultilevel"/>
    <w:tmpl w:val="3D009A64"/>
    <w:lvl w:ilvl="0" w:tplc="84C0625A">
      <w:start w:val="1"/>
      <w:numFmt w:val="decimal"/>
      <w:lvlText w:val="%1."/>
      <w:lvlJc w:val="left"/>
      <w:pPr>
        <w:tabs>
          <w:tab w:val="num" w:pos="2126"/>
        </w:tabs>
        <w:ind w:left="2126" w:hanging="425"/>
      </w:pPr>
      <w:rPr>
        <w:rFonts w:hint="default"/>
        <w:b w:val="0"/>
        <w:bCs w:val="0"/>
        <w:i w:val="0"/>
        <w:iCs w:val="0"/>
        <w:caps w:val="0"/>
        <w:strike w:val="0"/>
        <w:dstrike w:val="0"/>
        <w:vanish w:val="0"/>
        <w:color w:val="000000"/>
        <w:spacing w:val="0"/>
        <w:w w:val="100"/>
        <w:position w:val="2"/>
        <w:sz w:val="21"/>
        <w:szCs w:val="16"/>
        <w:vertAlign w:val="baseline"/>
        <w14:shadow w14:blurRad="0" w14:dist="0" w14:dir="0" w14:sx="0" w14:sy="0" w14:kx="0" w14:ky="0" w14:algn="none">
          <w14:srgbClr w14:val="000000"/>
        </w14:shadow>
        <w14:textOutline w14:w="0" w14:cap="rnd" w14:cmpd="sng" w14:algn="ctr">
          <w14:noFill/>
          <w14:prstDash w14:val="solid"/>
          <w14:bevel/>
        </w14:textOutline>
      </w:rPr>
    </w:lvl>
    <w:lvl w:ilvl="1" w:tplc="91CE270A">
      <w:start w:val="1"/>
      <w:numFmt w:val="bullet"/>
      <w:lvlText w:val=""/>
      <w:lvlJc w:val="left"/>
      <w:pPr>
        <w:tabs>
          <w:tab w:val="num" w:pos="840"/>
        </w:tabs>
        <w:ind w:left="840" w:hanging="420"/>
      </w:pPr>
      <w:rPr>
        <w:rFonts w:ascii="Wingdings" w:hAnsi="Wingdings" w:hint="default"/>
      </w:rPr>
    </w:lvl>
    <w:lvl w:ilvl="2" w:tplc="FCD403D0" w:tentative="1">
      <w:start w:val="1"/>
      <w:numFmt w:val="bullet"/>
      <w:lvlText w:val=""/>
      <w:lvlJc w:val="left"/>
      <w:pPr>
        <w:tabs>
          <w:tab w:val="num" w:pos="1260"/>
        </w:tabs>
        <w:ind w:left="1260" w:hanging="420"/>
      </w:pPr>
      <w:rPr>
        <w:rFonts w:ascii="Wingdings" w:hAnsi="Wingdings" w:hint="default"/>
      </w:rPr>
    </w:lvl>
    <w:lvl w:ilvl="3" w:tplc="9F4C8D40">
      <w:start w:val="1"/>
      <w:numFmt w:val="bullet"/>
      <w:lvlText w:val=""/>
      <w:lvlJc w:val="left"/>
      <w:pPr>
        <w:tabs>
          <w:tab w:val="num" w:pos="1680"/>
        </w:tabs>
        <w:ind w:left="1680" w:hanging="420"/>
      </w:pPr>
      <w:rPr>
        <w:rFonts w:ascii="Wingdings" w:hAnsi="Wingdings" w:hint="default"/>
      </w:rPr>
    </w:lvl>
    <w:lvl w:ilvl="4" w:tplc="776E4734" w:tentative="1">
      <w:start w:val="1"/>
      <w:numFmt w:val="bullet"/>
      <w:lvlText w:val=""/>
      <w:lvlJc w:val="left"/>
      <w:pPr>
        <w:tabs>
          <w:tab w:val="num" w:pos="2100"/>
        </w:tabs>
        <w:ind w:left="2100" w:hanging="420"/>
      </w:pPr>
      <w:rPr>
        <w:rFonts w:ascii="Wingdings" w:hAnsi="Wingdings" w:hint="default"/>
      </w:rPr>
    </w:lvl>
    <w:lvl w:ilvl="5" w:tplc="115447CC" w:tentative="1">
      <w:start w:val="1"/>
      <w:numFmt w:val="bullet"/>
      <w:lvlText w:val=""/>
      <w:lvlJc w:val="left"/>
      <w:pPr>
        <w:tabs>
          <w:tab w:val="num" w:pos="2520"/>
        </w:tabs>
        <w:ind w:left="2520" w:hanging="420"/>
      </w:pPr>
      <w:rPr>
        <w:rFonts w:ascii="Wingdings" w:hAnsi="Wingdings" w:hint="default"/>
      </w:rPr>
    </w:lvl>
    <w:lvl w:ilvl="6" w:tplc="CE541586" w:tentative="1">
      <w:start w:val="1"/>
      <w:numFmt w:val="bullet"/>
      <w:lvlText w:val=""/>
      <w:lvlJc w:val="left"/>
      <w:pPr>
        <w:tabs>
          <w:tab w:val="num" w:pos="2940"/>
        </w:tabs>
        <w:ind w:left="2940" w:hanging="420"/>
      </w:pPr>
      <w:rPr>
        <w:rFonts w:ascii="Wingdings" w:hAnsi="Wingdings" w:hint="default"/>
      </w:rPr>
    </w:lvl>
    <w:lvl w:ilvl="7" w:tplc="02861138" w:tentative="1">
      <w:start w:val="1"/>
      <w:numFmt w:val="bullet"/>
      <w:lvlText w:val=""/>
      <w:lvlJc w:val="left"/>
      <w:pPr>
        <w:tabs>
          <w:tab w:val="num" w:pos="3360"/>
        </w:tabs>
        <w:ind w:left="3360" w:hanging="420"/>
      </w:pPr>
      <w:rPr>
        <w:rFonts w:ascii="Wingdings" w:hAnsi="Wingdings" w:hint="default"/>
      </w:rPr>
    </w:lvl>
    <w:lvl w:ilvl="8" w:tplc="F45E6884" w:tentative="1">
      <w:start w:val="1"/>
      <w:numFmt w:val="bullet"/>
      <w:lvlText w:val=""/>
      <w:lvlJc w:val="left"/>
      <w:pPr>
        <w:tabs>
          <w:tab w:val="num" w:pos="3780"/>
        </w:tabs>
        <w:ind w:left="3780" w:hanging="420"/>
      </w:pPr>
      <w:rPr>
        <w:rFonts w:ascii="Wingdings" w:hAnsi="Wingdings" w:hint="default"/>
      </w:rPr>
    </w:lvl>
  </w:abstractNum>
  <w:abstractNum w:abstractNumId="24" w15:restartNumberingAfterBreak="0">
    <w:nsid w:val="42A046D5"/>
    <w:multiLevelType w:val="multilevel"/>
    <w:tmpl w:val="04090023"/>
    <w:styleLink w:val="a0"/>
    <w:lvl w:ilvl="0">
      <w:start w:val="1"/>
      <w:numFmt w:val="upperRoman"/>
      <w:lvlText w:val="第 %1 条"/>
      <w:lvlJc w:val="left"/>
      <w:pPr>
        <w:tabs>
          <w:tab w:val="num" w:pos="1800"/>
        </w:tabs>
        <w:ind w:left="0" w:firstLine="0"/>
      </w:pPr>
    </w:lvl>
    <w:lvl w:ilvl="1">
      <w:start w:val="1"/>
      <w:numFmt w:val="decimalZero"/>
      <w:isLgl/>
      <w:lvlText w:val="节 %1.%2"/>
      <w:lvlJc w:val="left"/>
      <w:pPr>
        <w:tabs>
          <w:tab w:val="num" w:pos="144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5" w15:restartNumberingAfterBreak="0">
    <w:nsid w:val="42FE570A"/>
    <w:multiLevelType w:val="multilevel"/>
    <w:tmpl w:val="11FEBED6"/>
    <w:lvl w:ilvl="0">
      <w:start w:val="1"/>
      <w:numFmt w:val="decimal"/>
      <w:pStyle w:val="40"/>
      <w:suff w:val="nothing"/>
      <w:lvlText w:val="%1  "/>
      <w:lvlJc w:val="left"/>
      <w:pPr>
        <w:ind w:left="0" w:firstLine="0"/>
      </w:pPr>
      <w:rPr>
        <w:rFonts w:ascii="Arial" w:eastAsia="黑体" w:hAnsi="Arial" w:hint="default"/>
        <w:b w:val="0"/>
        <w:i w:val="0"/>
        <w:sz w:val="36"/>
        <w:szCs w:val="36"/>
      </w:rPr>
    </w:lvl>
    <w:lvl w:ilvl="1">
      <w:start w:val="1"/>
      <w:numFmt w:val="decimal"/>
      <w:suff w:val="nothing"/>
      <w:lvlText w:val="%1.%2  "/>
      <w:lvlJc w:val="left"/>
      <w:pPr>
        <w:ind w:left="0" w:firstLine="0"/>
      </w:pPr>
      <w:rPr>
        <w:rFonts w:ascii="Arial" w:hAnsi="Arial" w:hint="default"/>
        <w:b w:val="0"/>
        <w:i w:val="0"/>
        <w:sz w:val="30"/>
        <w:szCs w:val="30"/>
      </w:rPr>
    </w:lvl>
    <w:lvl w:ilvl="2">
      <w:start w:val="1"/>
      <w:numFmt w:val="decimal"/>
      <w:suff w:val="nothing"/>
      <w:lvlText w:val="%1.%2.%3  "/>
      <w:lvlJc w:val="left"/>
      <w:pPr>
        <w:ind w:left="0" w:firstLine="0"/>
      </w:pPr>
      <w:rPr>
        <w:rFonts w:ascii="Arial" w:hAnsi="Arial" w:hint="default"/>
        <w:b w:val="0"/>
        <w:i w:val="0"/>
        <w:sz w:val="24"/>
        <w:szCs w:val="24"/>
      </w:rPr>
    </w:lvl>
    <w:lvl w:ilvl="3">
      <w:start w:val="1"/>
      <w:numFmt w:val="decimal"/>
      <w:suff w:val="nothing"/>
      <w:lvlText w:val="%1.%2.%3.%4  "/>
      <w:lvlJc w:val="left"/>
      <w:pPr>
        <w:ind w:left="0" w:firstLine="0"/>
      </w:pPr>
      <w:rPr>
        <w:rFonts w:ascii="Arial" w:hAnsi="Arial" w:hint="default"/>
        <w:b w:val="0"/>
        <w:i w:val="0"/>
        <w:sz w:val="21"/>
        <w:szCs w:val="21"/>
      </w:rPr>
    </w:lvl>
    <w:lvl w:ilvl="4">
      <w:start w:val="1"/>
      <w:numFmt w:val="decimal"/>
      <w:lvlText w:val="%5."/>
      <w:lvlJc w:val="left"/>
      <w:pPr>
        <w:tabs>
          <w:tab w:val="num" w:pos="1134"/>
        </w:tabs>
        <w:ind w:left="1134" w:hanging="312"/>
      </w:pPr>
      <w:rPr>
        <w:rFonts w:ascii="Arial" w:hAnsi="Arial" w:hint="default"/>
        <w:b w:val="0"/>
        <w:i w:val="0"/>
        <w:sz w:val="21"/>
        <w:szCs w:val="21"/>
      </w:rPr>
    </w:lvl>
    <w:lvl w:ilvl="5">
      <w:start w:val="1"/>
      <w:numFmt w:val="decimal"/>
      <w:lvlText w:val="%6)"/>
      <w:lvlJc w:val="left"/>
      <w:pPr>
        <w:tabs>
          <w:tab w:val="num" w:pos="1134"/>
        </w:tabs>
        <w:ind w:left="1134" w:hanging="312"/>
      </w:pPr>
      <w:rPr>
        <w:rFonts w:ascii="Arial" w:hAnsi="Arial" w:hint="default"/>
        <w:b w:val="0"/>
        <w:i w:val="0"/>
        <w:sz w:val="21"/>
        <w:szCs w:val="21"/>
      </w:rPr>
    </w:lvl>
    <w:lvl w:ilvl="6">
      <w:start w:val="1"/>
      <w:numFmt w:val="lowerLetter"/>
      <w:lvlText w:val="%7."/>
      <w:lvlJc w:val="left"/>
      <w:pPr>
        <w:tabs>
          <w:tab w:val="num" w:pos="1134"/>
        </w:tabs>
        <w:ind w:left="1134" w:hanging="312"/>
      </w:pPr>
      <w:rPr>
        <w:rFonts w:ascii="Arial" w:hAnsi="Arial" w:hint="default"/>
        <w:b w:val="0"/>
        <w:i w:val="0"/>
        <w:sz w:val="21"/>
        <w:szCs w:val="21"/>
      </w:rPr>
    </w:lvl>
    <w:lvl w:ilvl="7">
      <w:start w:val="1"/>
      <w:numFmt w:val="decimal"/>
      <w:lvlRestart w:val="0"/>
      <w:suff w:val="space"/>
      <w:lvlText w:val="图%8"/>
      <w:lvlJc w:val="center"/>
      <w:pPr>
        <w:ind w:left="0" w:firstLine="0"/>
      </w:pPr>
      <w:rPr>
        <w:rFonts w:ascii="Arial" w:eastAsia="黑体" w:hAnsi="Arial" w:hint="default"/>
        <w:b w:val="0"/>
        <w:i w:val="0"/>
        <w:sz w:val="18"/>
        <w:szCs w:val="18"/>
      </w:rPr>
    </w:lvl>
    <w:lvl w:ilvl="8">
      <w:start w:val="1"/>
      <w:numFmt w:val="decimal"/>
      <w:lvlRestart w:val="0"/>
      <w:suff w:val="space"/>
      <w:lvlText w:val="表%9"/>
      <w:lvlJc w:val="center"/>
      <w:pPr>
        <w:ind w:left="0" w:firstLine="0"/>
      </w:pPr>
      <w:rPr>
        <w:rFonts w:ascii="Arial" w:eastAsia="黑体" w:hAnsi="Arial" w:hint="default"/>
        <w:b w:val="0"/>
        <w:i w:val="0"/>
        <w:sz w:val="18"/>
        <w:szCs w:val="18"/>
      </w:rPr>
    </w:lvl>
  </w:abstractNum>
  <w:abstractNum w:abstractNumId="26" w15:restartNumberingAfterBreak="0">
    <w:nsid w:val="463C3DB5"/>
    <w:multiLevelType w:val="multilevel"/>
    <w:tmpl w:val="13C02300"/>
    <w:lvl w:ilvl="0">
      <w:start w:val="1"/>
      <w:numFmt w:val="decimal"/>
      <w:pStyle w:val="ItemStepinTable"/>
      <w:lvlText w:val="%1."/>
      <w:lvlJc w:val="left"/>
      <w:pPr>
        <w:tabs>
          <w:tab w:val="num" w:pos="284"/>
        </w:tabs>
        <w:ind w:left="284" w:hanging="284"/>
      </w:pPr>
      <w:rPr>
        <w:rFonts w:ascii="Times New Roman" w:hAnsi="Times New Roman" w:hint="default"/>
        <w:b w:val="0"/>
        <w:i w:val="0"/>
        <w:sz w:val="21"/>
      </w:rPr>
    </w:lvl>
    <w:lvl w:ilvl="1">
      <w:start w:val="1"/>
      <w:numFmt w:val="lowerLetter"/>
      <w:lvlText w:val="%2)"/>
      <w:lvlJc w:val="left"/>
      <w:pPr>
        <w:tabs>
          <w:tab w:val="num" w:pos="840"/>
        </w:tabs>
        <w:ind w:left="840" w:hanging="420"/>
      </w:pPr>
      <w:rPr>
        <w:rFonts w:hint="eastAsia"/>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abstractNum w:abstractNumId="27" w15:restartNumberingAfterBreak="0">
    <w:nsid w:val="4A3045D3"/>
    <w:multiLevelType w:val="hybridMultilevel"/>
    <w:tmpl w:val="3D009A64"/>
    <w:lvl w:ilvl="0" w:tplc="84C0625A">
      <w:start w:val="1"/>
      <w:numFmt w:val="decimal"/>
      <w:lvlText w:val="%1."/>
      <w:lvlJc w:val="left"/>
      <w:pPr>
        <w:tabs>
          <w:tab w:val="num" w:pos="2100"/>
        </w:tabs>
        <w:ind w:left="2100" w:hanging="425"/>
      </w:pPr>
      <w:rPr>
        <w:rFonts w:hint="default"/>
        <w:b w:val="0"/>
        <w:bCs w:val="0"/>
        <w:i w:val="0"/>
        <w:iCs w:val="0"/>
        <w:caps w:val="0"/>
        <w:strike w:val="0"/>
        <w:dstrike w:val="0"/>
        <w:vanish w:val="0"/>
        <w:color w:val="000000"/>
        <w:spacing w:val="0"/>
        <w:w w:val="100"/>
        <w:position w:val="2"/>
        <w:sz w:val="21"/>
        <w:szCs w:val="16"/>
        <w:vertAlign w:val="baseline"/>
        <w14:shadow w14:blurRad="0" w14:dist="0" w14:dir="0" w14:sx="0" w14:sy="0" w14:kx="0" w14:ky="0" w14:algn="none">
          <w14:srgbClr w14:val="000000"/>
        </w14:shadow>
        <w14:textOutline w14:w="0" w14:cap="rnd" w14:cmpd="sng" w14:algn="ctr">
          <w14:noFill/>
          <w14:prstDash w14:val="solid"/>
          <w14:bevel/>
        </w14:textOutline>
      </w:rPr>
    </w:lvl>
    <w:lvl w:ilvl="1" w:tplc="91CE270A">
      <w:start w:val="1"/>
      <w:numFmt w:val="bullet"/>
      <w:lvlText w:val=""/>
      <w:lvlJc w:val="left"/>
      <w:pPr>
        <w:tabs>
          <w:tab w:val="num" w:pos="814"/>
        </w:tabs>
        <w:ind w:left="814" w:hanging="420"/>
      </w:pPr>
      <w:rPr>
        <w:rFonts w:ascii="Wingdings" w:hAnsi="Wingdings" w:hint="default"/>
      </w:rPr>
    </w:lvl>
    <w:lvl w:ilvl="2" w:tplc="FCD403D0" w:tentative="1">
      <w:start w:val="1"/>
      <w:numFmt w:val="bullet"/>
      <w:lvlText w:val=""/>
      <w:lvlJc w:val="left"/>
      <w:pPr>
        <w:tabs>
          <w:tab w:val="num" w:pos="1234"/>
        </w:tabs>
        <w:ind w:left="1234" w:hanging="420"/>
      </w:pPr>
      <w:rPr>
        <w:rFonts w:ascii="Wingdings" w:hAnsi="Wingdings" w:hint="default"/>
      </w:rPr>
    </w:lvl>
    <w:lvl w:ilvl="3" w:tplc="9F4C8D40">
      <w:start w:val="1"/>
      <w:numFmt w:val="bullet"/>
      <w:lvlText w:val=""/>
      <w:lvlJc w:val="left"/>
      <w:pPr>
        <w:tabs>
          <w:tab w:val="num" w:pos="1654"/>
        </w:tabs>
        <w:ind w:left="1654" w:hanging="420"/>
      </w:pPr>
      <w:rPr>
        <w:rFonts w:ascii="Wingdings" w:hAnsi="Wingdings" w:hint="default"/>
      </w:rPr>
    </w:lvl>
    <w:lvl w:ilvl="4" w:tplc="776E4734" w:tentative="1">
      <w:start w:val="1"/>
      <w:numFmt w:val="bullet"/>
      <w:lvlText w:val=""/>
      <w:lvlJc w:val="left"/>
      <w:pPr>
        <w:tabs>
          <w:tab w:val="num" w:pos="2074"/>
        </w:tabs>
        <w:ind w:left="2074" w:hanging="420"/>
      </w:pPr>
      <w:rPr>
        <w:rFonts w:ascii="Wingdings" w:hAnsi="Wingdings" w:hint="default"/>
      </w:rPr>
    </w:lvl>
    <w:lvl w:ilvl="5" w:tplc="115447CC" w:tentative="1">
      <w:start w:val="1"/>
      <w:numFmt w:val="bullet"/>
      <w:lvlText w:val=""/>
      <w:lvlJc w:val="left"/>
      <w:pPr>
        <w:tabs>
          <w:tab w:val="num" w:pos="2494"/>
        </w:tabs>
        <w:ind w:left="2494" w:hanging="420"/>
      </w:pPr>
      <w:rPr>
        <w:rFonts w:ascii="Wingdings" w:hAnsi="Wingdings" w:hint="default"/>
      </w:rPr>
    </w:lvl>
    <w:lvl w:ilvl="6" w:tplc="CE541586" w:tentative="1">
      <w:start w:val="1"/>
      <w:numFmt w:val="bullet"/>
      <w:lvlText w:val=""/>
      <w:lvlJc w:val="left"/>
      <w:pPr>
        <w:tabs>
          <w:tab w:val="num" w:pos="2914"/>
        </w:tabs>
        <w:ind w:left="2914" w:hanging="420"/>
      </w:pPr>
      <w:rPr>
        <w:rFonts w:ascii="Wingdings" w:hAnsi="Wingdings" w:hint="default"/>
      </w:rPr>
    </w:lvl>
    <w:lvl w:ilvl="7" w:tplc="02861138" w:tentative="1">
      <w:start w:val="1"/>
      <w:numFmt w:val="bullet"/>
      <w:lvlText w:val=""/>
      <w:lvlJc w:val="left"/>
      <w:pPr>
        <w:tabs>
          <w:tab w:val="num" w:pos="3334"/>
        </w:tabs>
        <w:ind w:left="3334" w:hanging="420"/>
      </w:pPr>
      <w:rPr>
        <w:rFonts w:ascii="Wingdings" w:hAnsi="Wingdings" w:hint="default"/>
      </w:rPr>
    </w:lvl>
    <w:lvl w:ilvl="8" w:tplc="F45E6884" w:tentative="1">
      <w:start w:val="1"/>
      <w:numFmt w:val="bullet"/>
      <w:lvlText w:val=""/>
      <w:lvlJc w:val="left"/>
      <w:pPr>
        <w:tabs>
          <w:tab w:val="num" w:pos="3754"/>
        </w:tabs>
        <w:ind w:left="3754" w:hanging="420"/>
      </w:pPr>
      <w:rPr>
        <w:rFonts w:ascii="Wingdings" w:hAnsi="Wingdings" w:hint="default"/>
      </w:rPr>
    </w:lvl>
  </w:abstractNum>
  <w:abstractNum w:abstractNumId="28" w15:restartNumberingAfterBreak="0">
    <w:nsid w:val="4C802204"/>
    <w:multiLevelType w:val="multilevel"/>
    <w:tmpl w:val="8AC64AA6"/>
    <w:lvl w:ilvl="0">
      <w:start w:val="1"/>
      <w:numFmt w:val="bullet"/>
      <w:pStyle w:val="SubItemListinTable"/>
      <w:lvlText w:val="●"/>
      <w:lvlJc w:val="left"/>
      <w:pPr>
        <w:tabs>
          <w:tab w:val="num" w:pos="567"/>
        </w:tabs>
        <w:ind w:left="567" w:hanging="283"/>
      </w:pPr>
      <w:rPr>
        <w:rFonts w:ascii="Arial" w:hAnsi="Arial" w:hint="default"/>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29" w15:restartNumberingAfterBreak="0">
    <w:nsid w:val="4DDA66D1"/>
    <w:multiLevelType w:val="multilevel"/>
    <w:tmpl w:val="C1403B94"/>
    <w:lvl w:ilvl="0">
      <w:start w:val="1"/>
      <w:numFmt w:val="upperLetter"/>
      <w:pStyle w:val="Appendixheading1"/>
      <w:suff w:val="nothing"/>
      <w:lvlText w:val="%1 "/>
      <w:lvlJc w:val="left"/>
      <w:pPr>
        <w:ind w:left="0" w:firstLine="0"/>
      </w:pPr>
      <w:rPr>
        <w:rFonts w:ascii="Book Antiqua" w:eastAsia="黑体" w:hAnsi="Book Antiqua" w:cs="Book Antiqua" w:hint="default"/>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Appendixheading2"/>
      <w:suff w:val="nothing"/>
      <w:lvlText w:val="%1.%2 "/>
      <w:lvlJc w:val="left"/>
      <w:pPr>
        <w:ind w:left="0" w:firstLine="0"/>
      </w:pPr>
      <w:rPr>
        <w:rFonts w:ascii="Book Antiqua" w:eastAsia="黑体" w:hAnsi="Book Antiqua" w:cs="Book Antiqua"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Appendixheading3"/>
      <w:suff w:val="nothing"/>
      <w:lvlText w:val="%1.%2.%3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Appendixheading4"/>
      <w:suff w:val="nothing"/>
      <w:lvlText w:val="%1.%2.%3.%4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Appendixheading5"/>
      <w:suff w:val="nothing"/>
      <w:lvlText w:val="%1.%2.%3.%4.%5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步骤 %6"/>
      <w:lvlJc w:val="right"/>
      <w:pPr>
        <w:tabs>
          <w:tab w:val="num" w:pos="1701"/>
        </w:tabs>
        <w:ind w:left="1701" w:hanging="159"/>
      </w:pPr>
      <w:rPr>
        <w:rFonts w:ascii="Book Antiqua" w:eastAsia="黑体" w:hAnsi="Book Antiqua" w:cs="Times New Roman" w:hint="default"/>
        <w:b w:val="0"/>
        <w:bCs/>
        <w:i w:val="0"/>
        <w:iCs w:val="0"/>
        <w:sz w:val="21"/>
        <w:szCs w:val="21"/>
        <w:u w:val="none"/>
      </w:rPr>
    </w:lvl>
    <w:lvl w:ilvl="6">
      <w:start w:val="1"/>
      <w:numFmt w:val="decimal"/>
      <w:lvlText w:val="%7."/>
      <w:lvlJc w:val="left"/>
      <w:pPr>
        <w:tabs>
          <w:tab w:val="num" w:pos="2126"/>
        </w:tabs>
        <w:ind w:left="2126" w:hanging="425"/>
      </w:pPr>
      <w:rPr>
        <w:rFonts w:ascii="Times New Roman" w:hAnsi="Times New Roman" w:cs="Times New Roman" w:hint="default"/>
        <w:b w:val="0"/>
        <w:bCs/>
        <w:i w:val="0"/>
        <w:iCs w:val="0"/>
        <w:color w:val="auto"/>
        <w:sz w:val="21"/>
        <w:szCs w:val="21"/>
      </w:rPr>
    </w:lvl>
    <w:lvl w:ilvl="7">
      <w:start w:val="1"/>
      <w:numFmt w:val="decimal"/>
      <w:lvlRestart w:val="1"/>
      <w:pStyle w:val="FigureDescriptioninAppendix"/>
      <w:suff w:val="space"/>
      <w:lvlText w:val="图%1-%8"/>
      <w:lvlJc w:val="left"/>
      <w:pPr>
        <w:ind w:left="1701" w:firstLine="0"/>
      </w:pPr>
      <w:rPr>
        <w:rFonts w:ascii="Times New Roman" w:eastAsia="黑体" w:hAnsi="Times New Roman" w:cs="Book Antiqua" w:hint="default"/>
        <w:b w:val="0"/>
        <w:bCs/>
        <w:i w:val="0"/>
        <w:iCs w:val="0"/>
        <w:sz w:val="21"/>
        <w:szCs w:val="21"/>
        <w:u w:val="none"/>
      </w:rPr>
    </w:lvl>
    <w:lvl w:ilvl="8">
      <w:start w:val="1"/>
      <w:numFmt w:val="decimal"/>
      <w:lvlRestart w:val="1"/>
      <w:pStyle w:val="TableDescriptioninAppendix"/>
      <w:suff w:val="space"/>
      <w:lvlText w:val="表%1-%9"/>
      <w:lvlJc w:val="left"/>
      <w:pPr>
        <w:ind w:left="1701" w:firstLine="0"/>
      </w:pPr>
      <w:rPr>
        <w:rFonts w:ascii="Times New Roman" w:eastAsia="黑体" w:hAnsi="Times New Roman" w:cs="Book Antiqua" w:hint="default"/>
        <w:b w:val="0"/>
        <w:bCs/>
        <w:i w:val="0"/>
        <w:iCs w:val="0"/>
        <w:strike w:val="0"/>
        <w:dstrike w:val="0"/>
        <w:color w:val="auto"/>
        <w:sz w:val="21"/>
        <w:szCs w:val="21"/>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30" w15:restartNumberingAfterBreak="0">
    <w:nsid w:val="501331DD"/>
    <w:multiLevelType w:val="multilevel"/>
    <w:tmpl w:val="29B43992"/>
    <w:lvl w:ilvl="0">
      <w:start w:val="1"/>
      <w:numFmt w:val="decimal"/>
      <w:suff w:val="nothing"/>
      <w:lvlText w:val="%1 "/>
      <w:lvlJc w:val="left"/>
      <w:pPr>
        <w:ind w:left="0" w:firstLine="0"/>
      </w:pPr>
      <w:rPr>
        <w:rFonts w:ascii="Huawei Sans" w:eastAsia="方正兰亭黑简体" w:hAnsi="Huawei Sans" w:cs="Book Antiqua" w:hint="default"/>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nothing"/>
      <w:lvlText w:val="%1.%2 "/>
      <w:lvlJc w:val="left"/>
      <w:pPr>
        <w:ind w:left="0" w:firstLine="0"/>
      </w:pPr>
      <w:rPr>
        <w:rFonts w:ascii="Huawei Sans" w:eastAsia="方正兰亭黑简体" w:hAnsi="Huawei Sans" w:cs="Book Antiqua" w:hint="default"/>
        <w:b/>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nothing"/>
      <w:lvlText w:val="%1.%2.%3 "/>
      <w:lvlJc w:val="left"/>
      <w:pPr>
        <w:ind w:left="0" w:firstLine="0"/>
      </w:pPr>
      <w:rPr>
        <w:b w:val="0"/>
        <w:bCs w:val="0"/>
        <w:i w:val="0"/>
        <w:iCs w:val="0"/>
        <w:caps w:val="0"/>
        <w:smallCaps w:val="0"/>
        <w:strike w:val="0"/>
        <w:dstrike w:val="0"/>
        <w:outline w:val="0"/>
        <w:shadow w:val="0"/>
        <w:emboss w:val="0"/>
        <w:imprint w:val="0"/>
        <w:noProof w:val="0"/>
        <w:snapToGrid w:val="0"/>
        <w:vanish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nothing"/>
      <w:lvlText w:val="%1.%2.%3.%4 "/>
      <w:lvlJc w:val="left"/>
      <w:pPr>
        <w:ind w:left="0" w:firstLine="0"/>
      </w:pPr>
      <w:rPr>
        <w:rFonts w:ascii="Huawei Sans" w:eastAsia="方正兰亭黑简体" w:hAnsi="Huawei Sans" w:cs="Book Antiqua" w:hint="default"/>
        <w:b/>
        <w:bCs/>
        <w:i w:val="0"/>
        <w:iCs w:val="0"/>
        <w:caps w:val="0"/>
        <w:strike w:val="0"/>
        <w:dstrike w:val="0"/>
        <w:vanish w:val="0"/>
        <w:color w:val="00000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1.%2.%3.%4.%5 "/>
      <w:lvlJc w:val="left"/>
      <w:pPr>
        <w:ind w:left="0" w:firstLine="0"/>
      </w:pPr>
      <w:rPr>
        <w:rFonts w:ascii="Huawei Sans" w:eastAsia="方正兰亭黑简体" w:hAnsi="Huawei Sans" w:cs="Book Antiqua" w:hint="default"/>
        <w:b/>
        <w:bCs/>
        <w:i w:val="0"/>
        <w:iCs w:val="0"/>
        <w:caps w:val="0"/>
        <w:strike w:val="0"/>
        <w:dstrike w:val="0"/>
        <w:vanish w:val="0"/>
        <w:color w:val="00000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SubItemList"/>
      <w:lvlText w:val="Step %6"/>
      <w:lvlJc w:val="right"/>
      <w:pPr>
        <w:tabs>
          <w:tab w:val="num" w:pos="1701"/>
        </w:tabs>
        <w:ind w:left="1701" w:hanging="159"/>
      </w:pPr>
      <w:rPr>
        <w:rFonts w:ascii="Huawei Sans" w:eastAsia="方正兰亭黑简体" w:hAnsi="Huawei Sans" w:cs="Arial" w:hint="default"/>
        <w:b/>
        <w:bCs/>
        <w:i w:val="0"/>
        <w:iCs w:val="0"/>
        <w:caps w:val="0"/>
        <w:strike w:val="0"/>
        <w:dstrike w:val="0"/>
        <w:vanish w:val="0"/>
        <w:color w:val="auto"/>
        <w:sz w:val="21"/>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7."/>
      <w:lvlJc w:val="left"/>
      <w:pPr>
        <w:tabs>
          <w:tab w:val="num" w:pos="2126"/>
        </w:tabs>
        <w:ind w:left="2126" w:hanging="425"/>
      </w:pPr>
      <w:rPr>
        <w:rFonts w:ascii="Huawei Sans" w:eastAsia="方正兰亭黑简体" w:hAnsi="Huawei Sans" w:cs="Times New Roman" w:hint="default"/>
        <w:b w:val="0"/>
        <w:bCs/>
        <w:i w:val="0"/>
        <w:iCs w:val="0"/>
        <w:color w:val="auto"/>
        <w:sz w:val="21"/>
        <w:szCs w:val="21"/>
      </w:rPr>
    </w:lvl>
    <w:lvl w:ilvl="7">
      <w:start w:val="1"/>
      <w:numFmt w:val="decimal"/>
      <w:lvlRestart w:val="1"/>
      <w:pStyle w:val="FigureDescription"/>
      <w:suff w:val="space"/>
      <w:lvlText w:val="Figure %1-%8"/>
      <w:lvlJc w:val="left"/>
      <w:pPr>
        <w:ind w:left="1701" w:firstLine="0"/>
      </w:pPr>
      <w:rPr>
        <w:rFonts w:ascii="Huawei Sans" w:eastAsia="方正兰亭黑简体" w:hAnsi="Huawei Sans" w:cs="Book Antiqua" w:hint="default"/>
        <w:b/>
        <w:bCs/>
        <w:i w:val="0"/>
        <w:iCs w:val="0"/>
        <w:strike w:val="0"/>
        <w:dstrike w:val="0"/>
        <w:color w:val="auto"/>
        <w:sz w:val="21"/>
        <w:szCs w:val="21"/>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lvlRestart w:val="1"/>
      <w:pStyle w:val="TableNote"/>
      <w:suff w:val="space"/>
      <w:lvlText w:val="Table %1-%9"/>
      <w:lvlJc w:val="left"/>
      <w:pPr>
        <w:ind w:left="1701" w:firstLine="0"/>
      </w:pPr>
      <w:rPr>
        <w:rFonts w:ascii="Huawei Sans" w:eastAsia="方正兰亭黑简体" w:hAnsi="Huawei Sans" w:hint="default"/>
        <w:b/>
        <w:bCs/>
        <w:i w:val="0"/>
        <w:iCs w:val="0"/>
        <w:color w:val="auto"/>
        <w:sz w:val="21"/>
        <w:szCs w:val="21"/>
      </w:rPr>
    </w:lvl>
  </w:abstractNum>
  <w:abstractNum w:abstractNumId="31" w15:restartNumberingAfterBreak="0">
    <w:nsid w:val="5580657A"/>
    <w:multiLevelType w:val="hybridMultilevel"/>
    <w:tmpl w:val="3D009A64"/>
    <w:lvl w:ilvl="0" w:tplc="84C0625A">
      <w:start w:val="1"/>
      <w:numFmt w:val="decimal"/>
      <w:lvlText w:val="%1."/>
      <w:lvlJc w:val="left"/>
      <w:pPr>
        <w:tabs>
          <w:tab w:val="num" w:pos="2100"/>
        </w:tabs>
        <w:ind w:left="2100" w:hanging="425"/>
      </w:pPr>
      <w:rPr>
        <w:rFonts w:hint="default"/>
        <w:b w:val="0"/>
        <w:bCs w:val="0"/>
        <w:i w:val="0"/>
        <w:iCs w:val="0"/>
        <w:caps w:val="0"/>
        <w:strike w:val="0"/>
        <w:dstrike w:val="0"/>
        <w:vanish w:val="0"/>
        <w:color w:val="000000"/>
        <w:spacing w:val="0"/>
        <w:w w:val="100"/>
        <w:position w:val="2"/>
        <w:sz w:val="21"/>
        <w:szCs w:val="16"/>
        <w:vertAlign w:val="baseline"/>
        <w14:shadow w14:blurRad="0" w14:dist="0" w14:dir="0" w14:sx="0" w14:sy="0" w14:kx="0" w14:ky="0" w14:algn="none">
          <w14:srgbClr w14:val="000000"/>
        </w14:shadow>
        <w14:textOutline w14:w="0" w14:cap="rnd" w14:cmpd="sng" w14:algn="ctr">
          <w14:noFill/>
          <w14:prstDash w14:val="solid"/>
          <w14:bevel/>
        </w14:textOutline>
      </w:rPr>
    </w:lvl>
    <w:lvl w:ilvl="1" w:tplc="91CE270A">
      <w:start w:val="1"/>
      <w:numFmt w:val="bullet"/>
      <w:lvlText w:val=""/>
      <w:lvlJc w:val="left"/>
      <w:pPr>
        <w:tabs>
          <w:tab w:val="num" w:pos="814"/>
        </w:tabs>
        <w:ind w:left="814" w:hanging="420"/>
      </w:pPr>
      <w:rPr>
        <w:rFonts w:ascii="Wingdings" w:hAnsi="Wingdings" w:hint="default"/>
      </w:rPr>
    </w:lvl>
    <w:lvl w:ilvl="2" w:tplc="FCD403D0" w:tentative="1">
      <w:start w:val="1"/>
      <w:numFmt w:val="bullet"/>
      <w:lvlText w:val=""/>
      <w:lvlJc w:val="left"/>
      <w:pPr>
        <w:tabs>
          <w:tab w:val="num" w:pos="1234"/>
        </w:tabs>
        <w:ind w:left="1234" w:hanging="420"/>
      </w:pPr>
      <w:rPr>
        <w:rFonts w:ascii="Wingdings" w:hAnsi="Wingdings" w:hint="default"/>
      </w:rPr>
    </w:lvl>
    <w:lvl w:ilvl="3" w:tplc="9F4C8D40">
      <w:start w:val="1"/>
      <w:numFmt w:val="bullet"/>
      <w:lvlText w:val=""/>
      <w:lvlJc w:val="left"/>
      <w:pPr>
        <w:tabs>
          <w:tab w:val="num" w:pos="1654"/>
        </w:tabs>
        <w:ind w:left="1654" w:hanging="420"/>
      </w:pPr>
      <w:rPr>
        <w:rFonts w:ascii="Wingdings" w:hAnsi="Wingdings" w:hint="default"/>
      </w:rPr>
    </w:lvl>
    <w:lvl w:ilvl="4" w:tplc="776E4734" w:tentative="1">
      <w:start w:val="1"/>
      <w:numFmt w:val="bullet"/>
      <w:lvlText w:val=""/>
      <w:lvlJc w:val="left"/>
      <w:pPr>
        <w:tabs>
          <w:tab w:val="num" w:pos="2074"/>
        </w:tabs>
        <w:ind w:left="2074" w:hanging="420"/>
      </w:pPr>
      <w:rPr>
        <w:rFonts w:ascii="Wingdings" w:hAnsi="Wingdings" w:hint="default"/>
      </w:rPr>
    </w:lvl>
    <w:lvl w:ilvl="5" w:tplc="115447CC" w:tentative="1">
      <w:start w:val="1"/>
      <w:numFmt w:val="bullet"/>
      <w:lvlText w:val=""/>
      <w:lvlJc w:val="left"/>
      <w:pPr>
        <w:tabs>
          <w:tab w:val="num" w:pos="2494"/>
        </w:tabs>
        <w:ind w:left="2494" w:hanging="420"/>
      </w:pPr>
      <w:rPr>
        <w:rFonts w:ascii="Wingdings" w:hAnsi="Wingdings" w:hint="default"/>
      </w:rPr>
    </w:lvl>
    <w:lvl w:ilvl="6" w:tplc="CE541586" w:tentative="1">
      <w:start w:val="1"/>
      <w:numFmt w:val="bullet"/>
      <w:lvlText w:val=""/>
      <w:lvlJc w:val="left"/>
      <w:pPr>
        <w:tabs>
          <w:tab w:val="num" w:pos="2914"/>
        </w:tabs>
        <w:ind w:left="2914" w:hanging="420"/>
      </w:pPr>
      <w:rPr>
        <w:rFonts w:ascii="Wingdings" w:hAnsi="Wingdings" w:hint="default"/>
      </w:rPr>
    </w:lvl>
    <w:lvl w:ilvl="7" w:tplc="02861138" w:tentative="1">
      <w:start w:val="1"/>
      <w:numFmt w:val="bullet"/>
      <w:lvlText w:val=""/>
      <w:lvlJc w:val="left"/>
      <w:pPr>
        <w:tabs>
          <w:tab w:val="num" w:pos="3334"/>
        </w:tabs>
        <w:ind w:left="3334" w:hanging="420"/>
      </w:pPr>
      <w:rPr>
        <w:rFonts w:ascii="Wingdings" w:hAnsi="Wingdings" w:hint="default"/>
      </w:rPr>
    </w:lvl>
    <w:lvl w:ilvl="8" w:tplc="F45E6884" w:tentative="1">
      <w:start w:val="1"/>
      <w:numFmt w:val="bullet"/>
      <w:lvlText w:val=""/>
      <w:lvlJc w:val="left"/>
      <w:pPr>
        <w:tabs>
          <w:tab w:val="num" w:pos="3754"/>
        </w:tabs>
        <w:ind w:left="3754" w:hanging="420"/>
      </w:pPr>
      <w:rPr>
        <w:rFonts w:ascii="Wingdings" w:hAnsi="Wingdings" w:hint="default"/>
      </w:rPr>
    </w:lvl>
  </w:abstractNum>
  <w:abstractNum w:abstractNumId="32" w15:restartNumberingAfterBreak="0">
    <w:nsid w:val="55A43552"/>
    <w:multiLevelType w:val="hybridMultilevel"/>
    <w:tmpl w:val="3D009A64"/>
    <w:lvl w:ilvl="0" w:tplc="84C0625A">
      <w:start w:val="1"/>
      <w:numFmt w:val="decimal"/>
      <w:lvlText w:val="%1."/>
      <w:lvlJc w:val="left"/>
      <w:pPr>
        <w:tabs>
          <w:tab w:val="num" w:pos="2033"/>
        </w:tabs>
        <w:ind w:left="2033" w:hanging="425"/>
      </w:pPr>
      <w:rPr>
        <w:rFonts w:hint="default"/>
        <w:b w:val="0"/>
        <w:bCs w:val="0"/>
        <w:i w:val="0"/>
        <w:iCs w:val="0"/>
        <w:caps w:val="0"/>
        <w:strike w:val="0"/>
        <w:dstrike w:val="0"/>
        <w:vanish w:val="0"/>
        <w:color w:val="000000"/>
        <w:spacing w:val="0"/>
        <w:w w:val="100"/>
        <w:position w:val="2"/>
        <w:sz w:val="21"/>
        <w:szCs w:val="16"/>
        <w:vertAlign w:val="baseline"/>
        <w14:shadow w14:blurRad="0" w14:dist="0" w14:dir="0" w14:sx="0" w14:sy="0" w14:kx="0" w14:ky="0" w14:algn="none">
          <w14:srgbClr w14:val="000000"/>
        </w14:shadow>
        <w14:textOutline w14:w="0" w14:cap="rnd" w14:cmpd="sng" w14:algn="ctr">
          <w14:noFill/>
          <w14:prstDash w14:val="solid"/>
          <w14:bevel/>
        </w14:textOutline>
      </w:rPr>
    </w:lvl>
    <w:lvl w:ilvl="1" w:tplc="91CE270A">
      <w:start w:val="1"/>
      <w:numFmt w:val="bullet"/>
      <w:lvlText w:val=""/>
      <w:lvlJc w:val="left"/>
      <w:pPr>
        <w:tabs>
          <w:tab w:val="num" w:pos="747"/>
        </w:tabs>
        <w:ind w:left="747" w:hanging="420"/>
      </w:pPr>
      <w:rPr>
        <w:rFonts w:ascii="Wingdings" w:hAnsi="Wingdings" w:hint="default"/>
      </w:rPr>
    </w:lvl>
    <w:lvl w:ilvl="2" w:tplc="FCD403D0" w:tentative="1">
      <w:start w:val="1"/>
      <w:numFmt w:val="bullet"/>
      <w:lvlText w:val=""/>
      <w:lvlJc w:val="left"/>
      <w:pPr>
        <w:tabs>
          <w:tab w:val="num" w:pos="1167"/>
        </w:tabs>
        <w:ind w:left="1167" w:hanging="420"/>
      </w:pPr>
      <w:rPr>
        <w:rFonts w:ascii="Wingdings" w:hAnsi="Wingdings" w:hint="default"/>
      </w:rPr>
    </w:lvl>
    <w:lvl w:ilvl="3" w:tplc="9F4C8D40">
      <w:start w:val="1"/>
      <w:numFmt w:val="bullet"/>
      <w:lvlText w:val=""/>
      <w:lvlJc w:val="left"/>
      <w:pPr>
        <w:tabs>
          <w:tab w:val="num" w:pos="1587"/>
        </w:tabs>
        <w:ind w:left="1587" w:hanging="420"/>
      </w:pPr>
      <w:rPr>
        <w:rFonts w:ascii="Wingdings" w:hAnsi="Wingdings" w:hint="default"/>
      </w:rPr>
    </w:lvl>
    <w:lvl w:ilvl="4" w:tplc="776E4734" w:tentative="1">
      <w:start w:val="1"/>
      <w:numFmt w:val="bullet"/>
      <w:lvlText w:val=""/>
      <w:lvlJc w:val="left"/>
      <w:pPr>
        <w:tabs>
          <w:tab w:val="num" w:pos="2007"/>
        </w:tabs>
        <w:ind w:left="2007" w:hanging="420"/>
      </w:pPr>
      <w:rPr>
        <w:rFonts w:ascii="Wingdings" w:hAnsi="Wingdings" w:hint="default"/>
      </w:rPr>
    </w:lvl>
    <w:lvl w:ilvl="5" w:tplc="115447CC" w:tentative="1">
      <w:start w:val="1"/>
      <w:numFmt w:val="bullet"/>
      <w:lvlText w:val=""/>
      <w:lvlJc w:val="left"/>
      <w:pPr>
        <w:tabs>
          <w:tab w:val="num" w:pos="2427"/>
        </w:tabs>
        <w:ind w:left="2427" w:hanging="420"/>
      </w:pPr>
      <w:rPr>
        <w:rFonts w:ascii="Wingdings" w:hAnsi="Wingdings" w:hint="default"/>
      </w:rPr>
    </w:lvl>
    <w:lvl w:ilvl="6" w:tplc="CE541586" w:tentative="1">
      <w:start w:val="1"/>
      <w:numFmt w:val="bullet"/>
      <w:lvlText w:val=""/>
      <w:lvlJc w:val="left"/>
      <w:pPr>
        <w:tabs>
          <w:tab w:val="num" w:pos="2847"/>
        </w:tabs>
        <w:ind w:left="2847" w:hanging="420"/>
      </w:pPr>
      <w:rPr>
        <w:rFonts w:ascii="Wingdings" w:hAnsi="Wingdings" w:hint="default"/>
      </w:rPr>
    </w:lvl>
    <w:lvl w:ilvl="7" w:tplc="02861138" w:tentative="1">
      <w:start w:val="1"/>
      <w:numFmt w:val="bullet"/>
      <w:lvlText w:val=""/>
      <w:lvlJc w:val="left"/>
      <w:pPr>
        <w:tabs>
          <w:tab w:val="num" w:pos="3267"/>
        </w:tabs>
        <w:ind w:left="3267" w:hanging="420"/>
      </w:pPr>
      <w:rPr>
        <w:rFonts w:ascii="Wingdings" w:hAnsi="Wingdings" w:hint="default"/>
      </w:rPr>
    </w:lvl>
    <w:lvl w:ilvl="8" w:tplc="F45E6884" w:tentative="1">
      <w:start w:val="1"/>
      <w:numFmt w:val="bullet"/>
      <w:lvlText w:val=""/>
      <w:lvlJc w:val="left"/>
      <w:pPr>
        <w:tabs>
          <w:tab w:val="num" w:pos="3687"/>
        </w:tabs>
        <w:ind w:left="3687" w:hanging="420"/>
      </w:pPr>
      <w:rPr>
        <w:rFonts w:ascii="Wingdings" w:hAnsi="Wingdings" w:hint="default"/>
      </w:rPr>
    </w:lvl>
  </w:abstractNum>
  <w:abstractNum w:abstractNumId="33" w15:restartNumberingAfterBreak="0">
    <w:nsid w:val="56C04D8F"/>
    <w:multiLevelType w:val="hybridMultilevel"/>
    <w:tmpl w:val="6A8AD108"/>
    <w:lvl w:ilvl="0" w:tplc="711CD91C">
      <w:start w:val="1"/>
      <w:numFmt w:val="bullet"/>
      <w:pStyle w:val="ItemListinTable"/>
      <w:lvlText w:val=""/>
      <w:lvlJc w:val="left"/>
      <w:pPr>
        <w:ind w:left="420" w:hanging="420"/>
      </w:pPr>
      <w:rPr>
        <w:rFonts w:ascii="Wingdings" w:hAnsi="Wingdings" w:hint="default"/>
        <w:b w:val="0"/>
        <w:i w:val="0"/>
        <w:spacing w:val="0"/>
        <w:w w:val="100"/>
        <w:position w:val="3"/>
        <w:sz w:val="13"/>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C15625A"/>
    <w:multiLevelType w:val="hybridMultilevel"/>
    <w:tmpl w:val="3D009A64"/>
    <w:lvl w:ilvl="0" w:tplc="84C0625A">
      <w:start w:val="1"/>
      <w:numFmt w:val="decimal"/>
      <w:lvlText w:val="%1."/>
      <w:lvlJc w:val="left"/>
      <w:pPr>
        <w:tabs>
          <w:tab w:val="num" w:pos="2033"/>
        </w:tabs>
        <w:ind w:left="2033" w:hanging="425"/>
      </w:pPr>
      <w:rPr>
        <w:rFonts w:hint="default"/>
        <w:b w:val="0"/>
        <w:bCs w:val="0"/>
        <w:i w:val="0"/>
        <w:iCs w:val="0"/>
        <w:caps w:val="0"/>
        <w:strike w:val="0"/>
        <w:dstrike w:val="0"/>
        <w:vanish w:val="0"/>
        <w:color w:val="000000"/>
        <w:spacing w:val="0"/>
        <w:w w:val="100"/>
        <w:position w:val="2"/>
        <w:sz w:val="21"/>
        <w:szCs w:val="16"/>
        <w:vertAlign w:val="baseline"/>
        <w14:shadow w14:blurRad="0" w14:dist="0" w14:dir="0" w14:sx="0" w14:sy="0" w14:kx="0" w14:ky="0" w14:algn="none">
          <w14:srgbClr w14:val="000000"/>
        </w14:shadow>
        <w14:textOutline w14:w="0" w14:cap="rnd" w14:cmpd="sng" w14:algn="ctr">
          <w14:noFill/>
          <w14:prstDash w14:val="solid"/>
          <w14:bevel/>
        </w14:textOutline>
      </w:rPr>
    </w:lvl>
    <w:lvl w:ilvl="1" w:tplc="91CE270A">
      <w:start w:val="1"/>
      <w:numFmt w:val="bullet"/>
      <w:lvlText w:val=""/>
      <w:lvlJc w:val="left"/>
      <w:pPr>
        <w:tabs>
          <w:tab w:val="num" w:pos="747"/>
        </w:tabs>
        <w:ind w:left="747" w:hanging="420"/>
      </w:pPr>
      <w:rPr>
        <w:rFonts w:ascii="Wingdings" w:hAnsi="Wingdings" w:hint="default"/>
      </w:rPr>
    </w:lvl>
    <w:lvl w:ilvl="2" w:tplc="FCD403D0" w:tentative="1">
      <w:start w:val="1"/>
      <w:numFmt w:val="bullet"/>
      <w:lvlText w:val=""/>
      <w:lvlJc w:val="left"/>
      <w:pPr>
        <w:tabs>
          <w:tab w:val="num" w:pos="1167"/>
        </w:tabs>
        <w:ind w:left="1167" w:hanging="420"/>
      </w:pPr>
      <w:rPr>
        <w:rFonts w:ascii="Wingdings" w:hAnsi="Wingdings" w:hint="default"/>
      </w:rPr>
    </w:lvl>
    <w:lvl w:ilvl="3" w:tplc="9F4C8D40">
      <w:start w:val="1"/>
      <w:numFmt w:val="bullet"/>
      <w:lvlText w:val=""/>
      <w:lvlJc w:val="left"/>
      <w:pPr>
        <w:tabs>
          <w:tab w:val="num" w:pos="1587"/>
        </w:tabs>
        <w:ind w:left="1587" w:hanging="420"/>
      </w:pPr>
      <w:rPr>
        <w:rFonts w:ascii="Wingdings" w:hAnsi="Wingdings" w:hint="default"/>
      </w:rPr>
    </w:lvl>
    <w:lvl w:ilvl="4" w:tplc="776E4734" w:tentative="1">
      <w:start w:val="1"/>
      <w:numFmt w:val="bullet"/>
      <w:lvlText w:val=""/>
      <w:lvlJc w:val="left"/>
      <w:pPr>
        <w:tabs>
          <w:tab w:val="num" w:pos="2007"/>
        </w:tabs>
        <w:ind w:left="2007" w:hanging="420"/>
      </w:pPr>
      <w:rPr>
        <w:rFonts w:ascii="Wingdings" w:hAnsi="Wingdings" w:hint="default"/>
      </w:rPr>
    </w:lvl>
    <w:lvl w:ilvl="5" w:tplc="115447CC" w:tentative="1">
      <w:start w:val="1"/>
      <w:numFmt w:val="bullet"/>
      <w:lvlText w:val=""/>
      <w:lvlJc w:val="left"/>
      <w:pPr>
        <w:tabs>
          <w:tab w:val="num" w:pos="2427"/>
        </w:tabs>
        <w:ind w:left="2427" w:hanging="420"/>
      </w:pPr>
      <w:rPr>
        <w:rFonts w:ascii="Wingdings" w:hAnsi="Wingdings" w:hint="default"/>
      </w:rPr>
    </w:lvl>
    <w:lvl w:ilvl="6" w:tplc="CE541586" w:tentative="1">
      <w:start w:val="1"/>
      <w:numFmt w:val="bullet"/>
      <w:lvlText w:val=""/>
      <w:lvlJc w:val="left"/>
      <w:pPr>
        <w:tabs>
          <w:tab w:val="num" w:pos="2847"/>
        </w:tabs>
        <w:ind w:left="2847" w:hanging="420"/>
      </w:pPr>
      <w:rPr>
        <w:rFonts w:ascii="Wingdings" w:hAnsi="Wingdings" w:hint="default"/>
      </w:rPr>
    </w:lvl>
    <w:lvl w:ilvl="7" w:tplc="02861138" w:tentative="1">
      <w:start w:val="1"/>
      <w:numFmt w:val="bullet"/>
      <w:lvlText w:val=""/>
      <w:lvlJc w:val="left"/>
      <w:pPr>
        <w:tabs>
          <w:tab w:val="num" w:pos="3267"/>
        </w:tabs>
        <w:ind w:left="3267" w:hanging="420"/>
      </w:pPr>
      <w:rPr>
        <w:rFonts w:ascii="Wingdings" w:hAnsi="Wingdings" w:hint="default"/>
      </w:rPr>
    </w:lvl>
    <w:lvl w:ilvl="8" w:tplc="F45E6884" w:tentative="1">
      <w:start w:val="1"/>
      <w:numFmt w:val="bullet"/>
      <w:lvlText w:val=""/>
      <w:lvlJc w:val="left"/>
      <w:pPr>
        <w:tabs>
          <w:tab w:val="num" w:pos="3687"/>
        </w:tabs>
        <w:ind w:left="3687" w:hanging="420"/>
      </w:pPr>
      <w:rPr>
        <w:rFonts w:ascii="Wingdings" w:hAnsi="Wingdings" w:hint="default"/>
      </w:rPr>
    </w:lvl>
  </w:abstractNum>
  <w:abstractNum w:abstractNumId="35" w15:restartNumberingAfterBreak="0">
    <w:nsid w:val="5CC2425C"/>
    <w:multiLevelType w:val="hybridMultilevel"/>
    <w:tmpl w:val="3D009A64"/>
    <w:lvl w:ilvl="0" w:tplc="84C0625A">
      <w:start w:val="1"/>
      <w:numFmt w:val="decimal"/>
      <w:lvlText w:val="%1."/>
      <w:lvlJc w:val="left"/>
      <w:pPr>
        <w:tabs>
          <w:tab w:val="num" w:pos="2033"/>
        </w:tabs>
        <w:ind w:left="2033" w:hanging="425"/>
      </w:pPr>
      <w:rPr>
        <w:rFonts w:hint="default"/>
        <w:b w:val="0"/>
        <w:bCs w:val="0"/>
        <w:i w:val="0"/>
        <w:iCs w:val="0"/>
        <w:caps w:val="0"/>
        <w:strike w:val="0"/>
        <w:dstrike w:val="0"/>
        <w:vanish w:val="0"/>
        <w:color w:val="000000"/>
        <w:spacing w:val="0"/>
        <w:w w:val="100"/>
        <w:position w:val="2"/>
        <w:sz w:val="21"/>
        <w:szCs w:val="16"/>
        <w:vertAlign w:val="baseline"/>
        <w14:shadow w14:blurRad="0" w14:dist="0" w14:dir="0" w14:sx="0" w14:sy="0" w14:kx="0" w14:ky="0" w14:algn="none">
          <w14:srgbClr w14:val="000000"/>
        </w14:shadow>
        <w14:textOutline w14:w="0" w14:cap="rnd" w14:cmpd="sng" w14:algn="ctr">
          <w14:noFill/>
          <w14:prstDash w14:val="solid"/>
          <w14:bevel/>
        </w14:textOutline>
      </w:rPr>
    </w:lvl>
    <w:lvl w:ilvl="1" w:tplc="91CE270A">
      <w:start w:val="1"/>
      <w:numFmt w:val="bullet"/>
      <w:lvlText w:val=""/>
      <w:lvlJc w:val="left"/>
      <w:pPr>
        <w:tabs>
          <w:tab w:val="num" w:pos="747"/>
        </w:tabs>
        <w:ind w:left="747" w:hanging="420"/>
      </w:pPr>
      <w:rPr>
        <w:rFonts w:ascii="Wingdings" w:hAnsi="Wingdings" w:hint="default"/>
      </w:rPr>
    </w:lvl>
    <w:lvl w:ilvl="2" w:tplc="FCD403D0" w:tentative="1">
      <w:start w:val="1"/>
      <w:numFmt w:val="bullet"/>
      <w:lvlText w:val=""/>
      <w:lvlJc w:val="left"/>
      <w:pPr>
        <w:tabs>
          <w:tab w:val="num" w:pos="1167"/>
        </w:tabs>
        <w:ind w:left="1167" w:hanging="420"/>
      </w:pPr>
      <w:rPr>
        <w:rFonts w:ascii="Wingdings" w:hAnsi="Wingdings" w:hint="default"/>
      </w:rPr>
    </w:lvl>
    <w:lvl w:ilvl="3" w:tplc="9F4C8D40">
      <w:start w:val="1"/>
      <w:numFmt w:val="bullet"/>
      <w:lvlText w:val=""/>
      <w:lvlJc w:val="left"/>
      <w:pPr>
        <w:tabs>
          <w:tab w:val="num" w:pos="1587"/>
        </w:tabs>
        <w:ind w:left="1587" w:hanging="420"/>
      </w:pPr>
      <w:rPr>
        <w:rFonts w:ascii="Wingdings" w:hAnsi="Wingdings" w:hint="default"/>
      </w:rPr>
    </w:lvl>
    <w:lvl w:ilvl="4" w:tplc="776E4734" w:tentative="1">
      <w:start w:val="1"/>
      <w:numFmt w:val="bullet"/>
      <w:lvlText w:val=""/>
      <w:lvlJc w:val="left"/>
      <w:pPr>
        <w:tabs>
          <w:tab w:val="num" w:pos="2007"/>
        </w:tabs>
        <w:ind w:left="2007" w:hanging="420"/>
      </w:pPr>
      <w:rPr>
        <w:rFonts w:ascii="Wingdings" w:hAnsi="Wingdings" w:hint="default"/>
      </w:rPr>
    </w:lvl>
    <w:lvl w:ilvl="5" w:tplc="115447CC" w:tentative="1">
      <w:start w:val="1"/>
      <w:numFmt w:val="bullet"/>
      <w:lvlText w:val=""/>
      <w:lvlJc w:val="left"/>
      <w:pPr>
        <w:tabs>
          <w:tab w:val="num" w:pos="2427"/>
        </w:tabs>
        <w:ind w:left="2427" w:hanging="420"/>
      </w:pPr>
      <w:rPr>
        <w:rFonts w:ascii="Wingdings" w:hAnsi="Wingdings" w:hint="default"/>
      </w:rPr>
    </w:lvl>
    <w:lvl w:ilvl="6" w:tplc="CE541586" w:tentative="1">
      <w:start w:val="1"/>
      <w:numFmt w:val="bullet"/>
      <w:lvlText w:val=""/>
      <w:lvlJc w:val="left"/>
      <w:pPr>
        <w:tabs>
          <w:tab w:val="num" w:pos="2847"/>
        </w:tabs>
        <w:ind w:left="2847" w:hanging="420"/>
      </w:pPr>
      <w:rPr>
        <w:rFonts w:ascii="Wingdings" w:hAnsi="Wingdings" w:hint="default"/>
      </w:rPr>
    </w:lvl>
    <w:lvl w:ilvl="7" w:tplc="02861138" w:tentative="1">
      <w:start w:val="1"/>
      <w:numFmt w:val="bullet"/>
      <w:lvlText w:val=""/>
      <w:lvlJc w:val="left"/>
      <w:pPr>
        <w:tabs>
          <w:tab w:val="num" w:pos="3267"/>
        </w:tabs>
        <w:ind w:left="3267" w:hanging="420"/>
      </w:pPr>
      <w:rPr>
        <w:rFonts w:ascii="Wingdings" w:hAnsi="Wingdings" w:hint="default"/>
      </w:rPr>
    </w:lvl>
    <w:lvl w:ilvl="8" w:tplc="F45E6884" w:tentative="1">
      <w:start w:val="1"/>
      <w:numFmt w:val="bullet"/>
      <w:lvlText w:val=""/>
      <w:lvlJc w:val="left"/>
      <w:pPr>
        <w:tabs>
          <w:tab w:val="num" w:pos="3687"/>
        </w:tabs>
        <w:ind w:left="3687" w:hanging="420"/>
      </w:pPr>
      <w:rPr>
        <w:rFonts w:ascii="Wingdings" w:hAnsi="Wingdings" w:hint="default"/>
      </w:rPr>
    </w:lvl>
  </w:abstractNum>
  <w:abstractNum w:abstractNumId="36" w15:restartNumberingAfterBreak="0">
    <w:nsid w:val="667437AC"/>
    <w:multiLevelType w:val="hybridMultilevel"/>
    <w:tmpl w:val="6E74E2D6"/>
    <w:lvl w:ilvl="0" w:tplc="FFFFFFFF">
      <w:start w:val="1"/>
      <w:numFmt w:val="bullet"/>
      <w:pStyle w:val="NotesTextList"/>
      <w:lvlText w:val=""/>
      <w:lvlJc w:val="left"/>
      <w:pPr>
        <w:tabs>
          <w:tab w:val="num" w:pos="2359"/>
        </w:tabs>
        <w:ind w:left="2359" w:hanging="284"/>
      </w:pPr>
      <w:rPr>
        <w:rFonts w:ascii="Wingdings" w:hAnsi="Wingdings" w:cs="Wingdings" w:hint="default"/>
        <w:position w:val="1"/>
        <w:sz w:val="13"/>
        <w:szCs w:val="13"/>
        <w:effect w:val="none"/>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37" w15:restartNumberingAfterBreak="0">
    <w:nsid w:val="67DE040F"/>
    <w:multiLevelType w:val="hybridMultilevel"/>
    <w:tmpl w:val="A77CB840"/>
    <w:lvl w:ilvl="0" w:tplc="D4822188">
      <w:start w:val="1"/>
      <w:numFmt w:val="bullet"/>
      <w:pStyle w:val="a1"/>
      <w:lvlText w:val=""/>
      <w:lvlJc w:val="left"/>
      <w:pPr>
        <w:ind w:left="1720" w:hanging="420"/>
      </w:pPr>
      <w:rPr>
        <w:rFonts w:ascii="Wingdings" w:hAnsi="Wingdings" w:hint="default"/>
      </w:rPr>
    </w:lvl>
    <w:lvl w:ilvl="1" w:tplc="04090003" w:tentative="1">
      <w:start w:val="1"/>
      <w:numFmt w:val="bullet"/>
      <w:lvlText w:val=""/>
      <w:lvlJc w:val="left"/>
      <w:pPr>
        <w:ind w:left="2140" w:hanging="420"/>
      </w:pPr>
      <w:rPr>
        <w:rFonts w:ascii="Wingdings" w:hAnsi="Wingdings" w:hint="default"/>
      </w:rPr>
    </w:lvl>
    <w:lvl w:ilvl="2" w:tplc="04090005" w:tentative="1">
      <w:start w:val="1"/>
      <w:numFmt w:val="bullet"/>
      <w:lvlText w:val=""/>
      <w:lvlJc w:val="left"/>
      <w:pPr>
        <w:ind w:left="2560" w:hanging="420"/>
      </w:pPr>
      <w:rPr>
        <w:rFonts w:ascii="Wingdings" w:hAnsi="Wingdings" w:hint="default"/>
      </w:rPr>
    </w:lvl>
    <w:lvl w:ilvl="3" w:tplc="04090001" w:tentative="1">
      <w:start w:val="1"/>
      <w:numFmt w:val="bullet"/>
      <w:lvlText w:val=""/>
      <w:lvlJc w:val="left"/>
      <w:pPr>
        <w:ind w:left="2980" w:hanging="420"/>
      </w:pPr>
      <w:rPr>
        <w:rFonts w:ascii="Wingdings" w:hAnsi="Wingdings" w:hint="default"/>
      </w:rPr>
    </w:lvl>
    <w:lvl w:ilvl="4" w:tplc="04090003" w:tentative="1">
      <w:start w:val="1"/>
      <w:numFmt w:val="bullet"/>
      <w:lvlText w:val=""/>
      <w:lvlJc w:val="left"/>
      <w:pPr>
        <w:ind w:left="3400" w:hanging="420"/>
      </w:pPr>
      <w:rPr>
        <w:rFonts w:ascii="Wingdings" w:hAnsi="Wingdings" w:hint="default"/>
      </w:rPr>
    </w:lvl>
    <w:lvl w:ilvl="5" w:tplc="04090005" w:tentative="1">
      <w:start w:val="1"/>
      <w:numFmt w:val="bullet"/>
      <w:lvlText w:val=""/>
      <w:lvlJc w:val="left"/>
      <w:pPr>
        <w:ind w:left="3820" w:hanging="420"/>
      </w:pPr>
      <w:rPr>
        <w:rFonts w:ascii="Wingdings" w:hAnsi="Wingdings" w:hint="default"/>
      </w:rPr>
    </w:lvl>
    <w:lvl w:ilvl="6" w:tplc="04090001" w:tentative="1">
      <w:start w:val="1"/>
      <w:numFmt w:val="bullet"/>
      <w:lvlText w:val=""/>
      <w:lvlJc w:val="left"/>
      <w:pPr>
        <w:ind w:left="4240" w:hanging="420"/>
      </w:pPr>
      <w:rPr>
        <w:rFonts w:ascii="Wingdings" w:hAnsi="Wingdings" w:hint="default"/>
      </w:rPr>
    </w:lvl>
    <w:lvl w:ilvl="7" w:tplc="04090003" w:tentative="1">
      <w:start w:val="1"/>
      <w:numFmt w:val="bullet"/>
      <w:lvlText w:val=""/>
      <w:lvlJc w:val="left"/>
      <w:pPr>
        <w:ind w:left="4660" w:hanging="420"/>
      </w:pPr>
      <w:rPr>
        <w:rFonts w:ascii="Wingdings" w:hAnsi="Wingdings" w:hint="default"/>
      </w:rPr>
    </w:lvl>
    <w:lvl w:ilvl="8" w:tplc="04090005" w:tentative="1">
      <w:start w:val="1"/>
      <w:numFmt w:val="bullet"/>
      <w:lvlText w:val=""/>
      <w:lvlJc w:val="left"/>
      <w:pPr>
        <w:ind w:left="5080" w:hanging="420"/>
      </w:pPr>
      <w:rPr>
        <w:rFonts w:ascii="Wingdings" w:hAnsi="Wingdings" w:hint="default"/>
      </w:rPr>
    </w:lvl>
  </w:abstractNum>
  <w:abstractNum w:abstractNumId="38" w15:restartNumberingAfterBreak="0">
    <w:nsid w:val="6C066CFC"/>
    <w:multiLevelType w:val="multilevel"/>
    <w:tmpl w:val="0409001D"/>
    <w:styleLink w:val="111111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39" w15:restartNumberingAfterBreak="0">
    <w:nsid w:val="6E517068"/>
    <w:multiLevelType w:val="hybridMultilevel"/>
    <w:tmpl w:val="3D009A64"/>
    <w:lvl w:ilvl="0" w:tplc="84C0625A">
      <w:start w:val="1"/>
      <w:numFmt w:val="decimal"/>
      <w:lvlText w:val="%1."/>
      <w:lvlJc w:val="left"/>
      <w:pPr>
        <w:tabs>
          <w:tab w:val="num" w:pos="2033"/>
        </w:tabs>
        <w:ind w:left="2033" w:hanging="425"/>
      </w:pPr>
      <w:rPr>
        <w:rFonts w:hint="default"/>
        <w:b w:val="0"/>
        <w:bCs w:val="0"/>
        <w:i w:val="0"/>
        <w:iCs w:val="0"/>
        <w:caps w:val="0"/>
        <w:strike w:val="0"/>
        <w:dstrike w:val="0"/>
        <w:vanish w:val="0"/>
        <w:color w:val="000000"/>
        <w:spacing w:val="0"/>
        <w:w w:val="100"/>
        <w:position w:val="2"/>
        <w:sz w:val="21"/>
        <w:szCs w:val="16"/>
        <w:vertAlign w:val="baseline"/>
        <w14:shadow w14:blurRad="0" w14:dist="0" w14:dir="0" w14:sx="0" w14:sy="0" w14:kx="0" w14:ky="0" w14:algn="none">
          <w14:srgbClr w14:val="000000"/>
        </w14:shadow>
        <w14:textOutline w14:w="0" w14:cap="rnd" w14:cmpd="sng" w14:algn="ctr">
          <w14:noFill/>
          <w14:prstDash w14:val="solid"/>
          <w14:bevel/>
        </w14:textOutline>
      </w:rPr>
    </w:lvl>
    <w:lvl w:ilvl="1" w:tplc="91CE270A">
      <w:start w:val="1"/>
      <w:numFmt w:val="bullet"/>
      <w:lvlText w:val=""/>
      <w:lvlJc w:val="left"/>
      <w:pPr>
        <w:tabs>
          <w:tab w:val="num" w:pos="747"/>
        </w:tabs>
        <w:ind w:left="747" w:hanging="420"/>
      </w:pPr>
      <w:rPr>
        <w:rFonts w:ascii="Wingdings" w:hAnsi="Wingdings" w:hint="default"/>
      </w:rPr>
    </w:lvl>
    <w:lvl w:ilvl="2" w:tplc="FCD403D0" w:tentative="1">
      <w:start w:val="1"/>
      <w:numFmt w:val="bullet"/>
      <w:lvlText w:val=""/>
      <w:lvlJc w:val="left"/>
      <w:pPr>
        <w:tabs>
          <w:tab w:val="num" w:pos="1167"/>
        </w:tabs>
        <w:ind w:left="1167" w:hanging="420"/>
      </w:pPr>
      <w:rPr>
        <w:rFonts w:ascii="Wingdings" w:hAnsi="Wingdings" w:hint="default"/>
      </w:rPr>
    </w:lvl>
    <w:lvl w:ilvl="3" w:tplc="9F4C8D40">
      <w:start w:val="1"/>
      <w:numFmt w:val="bullet"/>
      <w:lvlText w:val=""/>
      <w:lvlJc w:val="left"/>
      <w:pPr>
        <w:tabs>
          <w:tab w:val="num" w:pos="1587"/>
        </w:tabs>
        <w:ind w:left="1587" w:hanging="420"/>
      </w:pPr>
      <w:rPr>
        <w:rFonts w:ascii="Wingdings" w:hAnsi="Wingdings" w:hint="default"/>
      </w:rPr>
    </w:lvl>
    <w:lvl w:ilvl="4" w:tplc="776E4734" w:tentative="1">
      <w:start w:val="1"/>
      <w:numFmt w:val="bullet"/>
      <w:lvlText w:val=""/>
      <w:lvlJc w:val="left"/>
      <w:pPr>
        <w:tabs>
          <w:tab w:val="num" w:pos="2007"/>
        </w:tabs>
        <w:ind w:left="2007" w:hanging="420"/>
      </w:pPr>
      <w:rPr>
        <w:rFonts w:ascii="Wingdings" w:hAnsi="Wingdings" w:hint="default"/>
      </w:rPr>
    </w:lvl>
    <w:lvl w:ilvl="5" w:tplc="115447CC" w:tentative="1">
      <w:start w:val="1"/>
      <w:numFmt w:val="bullet"/>
      <w:lvlText w:val=""/>
      <w:lvlJc w:val="left"/>
      <w:pPr>
        <w:tabs>
          <w:tab w:val="num" w:pos="2427"/>
        </w:tabs>
        <w:ind w:left="2427" w:hanging="420"/>
      </w:pPr>
      <w:rPr>
        <w:rFonts w:ascii="Wingdings" w:hAnsi="Wingdings" w:hint="default"/>
      </w:rPr>
    </w:lvl>
    <w:lvl w:ilvl="6" w:tplc="CE541586" w:tentative="1">
      <w:start w:val="1"/>
      <w:numFmt w:val="bullet"/>
      <w:lvlText w:val=""/>
      <w:lvlJc w:val="left"/>
      <w:pPr>
        <w:tabs>
          <w:tab w:val="num" w:pos="2847"/>
        </w:tabs>
        <w:ind w:left="2847" w:hanging="420"/>
      </w:pPr>
      <w:rPr>
        <w:rFonts w:ascii="Wingdings" w:hAnsi="Wingdings" w:hint="default"/>
      </w:rPr>
    </w:lvl>
    <w:lvl w:ilvl="7" w:tplc="02861138" w:tentative="1">
      <w:start w:val="1"/>
      <w:numFmt w:val="bullet"/>
      <w:lvlText w:val=""/>
      <w:lvlJc w:val="left"/>
      <w:pPr>
        <w:tabs>
          <w:tab w:val="num" w:pos="3267"/>
        </w:tabs>
        <w:ind w:left="3267" w:hanging="420"/>
      </w:pPr>
      <w:rPr>
        <w:rFonts w:ascii="Wingdings" w:hAnsi="Wingdings" w:hint="default"/>
      </w:rPr>
    </w:lvl>
    <w:lvl w:ilvl="8" w:tplc="F45E6884" w:tentative="1">
      <w:start w:val="1"/>
      <w:numFmt w:val="bullet"/>
      <w:lvlText w:val=""/>
      <w:lvlJc w:val="left"/>
      <w:pPr>
        <w:tabs>
          <w:tab w:val="num" w:pos="3687"/>
        </w:tabs>
        <w:ind w:left="3687" w:hanging="420"/>
      </w:pPr>
      <w:rPr>
        <w:rFonts w:ascii="Wingdings" w:hAnsi="Wingdings" w:hint="default"/>
      </w:rPr>
    </w:lvl>
  </w:abstractNum>
  <w:abstractNum w:abstractNumId="40" w15:restartNumberingAfterBreak="0">
    <w:nsid w:val="708C7AD2"/>
    <w:multiLevelType w:val="hybridMultilevel"/>
    <w:tmpl w:val="ED9634A4"/>
    <w:lvl w:ilvl="0" w:tplc="4A6EC15E">
      <w:start w:val="1"/>
      <w:numFmt w:val="decimal"/>
      <w:pStyle w:val="111"/>
      <w:lvlText w:val="2.%1"/>
      <w:lvlJc w:val="left"/>
      <w:pPr>
        <w:ind w:left="420" w:hanging="420"/>
      </w:pPr>
      <w:rPr>
        <w:rFonts w:hint="eastAsia"/>
      </w:rPr>
    </w:lvl>
    <w:lvl w:ilvl="1" w:tplc="D29C6C76">
      <w:start w:val="1"/>
      <w:numFmt w:val="lowerLetter"/>
      <w:lvlText w:val="%2)"/>
      <w:lvlJc w:val="left"/>
      <w:pPr>
        <w:ind w:left="840" w:hanging="420"/>
      </w:pPr>
    </w:lvl>
    <w:lvl w:ilvl="2" w:tplc="4350AA4E">
      <w:start w:val="1"/>
      <w:numFmt w:val="decimal"/>
      <w:lvlText w:val="%3."/>
      <w:lvlJc w:val="left"/>
      <w:pPr>
        <w:ind w:left="1260" w:hanging="420"/>
      </w:pPr>
    </w:lvl>
    <w:lvl w:ilvl="3" w:tplc="EE944670" w:tentative="1">
      <w:start w:val="1"/>
      <w:numFmt w:val="decimal"/>
      <w:lvlText w:val="%4."/>
      <w:lvlJc w:val="left"/>
      <w:pPr>
        <w:ind w:left="1680" w:hanging="420"/>
      </w:pPr>
    </w:lvl>
    <w:lvl w:ilvl="4" w:tplc="8E20C44C" w:tentative="1">
      <w:start w:val="1"/>
      <w:numFmt w:val="lowerLetter"/>
      <w:lvlText w:val="%5)"/>
      <w:lvlJc w:val="left"/>
      <w:pPr>
        <w:ind w:left="2100" w:hanging="420"/>
      </w:pPr>
    </w:lvl>
    <w:lvl w:ilvl="5" w:tplc="0A2EC282" w:tentative="1">
      <w:start w:val="1"/>
      <w:numFmt w:val="lowerRoman"/>
      <w:lvlText w:val="%6."/>
      <w:lvlJc w:val="right"/>
      <w:pPr>
        <w:ind w:left="2520" w:hanging="420"/>
      </w:pPr>
    </w:lvl>
    <w:lvl w:ilvl="6" w:tplc="7A6AB41C" w:tentative="1">
      <w:start w:val="1"/>
      <w:numFmt w:val="decimal"/>
      <w:lvlText w:val="%7."/>
      <w:lvlJc w:val="left"/>
      <w:pPr>
        <w:ind w:left="2940" w:hanging="420"/>
      </w:pPr>
    </w:lvl>
    <w:lvl w:ilvl="7" w:tplc="29028D3E" w:tentative="1">
      <w:start w:val="1"/>
      <w:numFmt w:val="lowerLetter"/>
      <w:lvlText w:val="%8)"/>
      <w:lvlJc w:val="left"/>
      <w:pPr>
        <w:ind w:left="3360" w:hanging="420"/>
      </w:pPr>
    </w:lvl>
    <w:lvl w:ilvl="8" w:tplc="2962D8AE" w:tentative="1">
      <w:start w:val="1"/>
      <w:numFmt w:val="lowerRoman"/>
      <w:lvlText w:val="%9."/>
      <w:lvlJc w:val="right"/>
      <w:pPr>
        <w:ind w:left="3780" w:hanging="420"/>
      </w:pPr>
    </w:lvl>
  </w:abstractNum>
  <w:abstractNum w:abstractNumId="41" w15:restartNumberingAfterBreak="0">
    <w:nsid w:val="72347E6A"/>
    <w:multiLevelType w:val="multilevel"/>
    <w:tmpl w:val="D95C4700"/>
    <w:lvl w:ilvl="0">
      <w:start w:val="1"/>
      <w:numFmt w:val="upperLetter"/>
      <w:pStyle w:val="a2"/>
      <w:lvlText w:val="附录%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42" w15:restartNumberingAfterBreak="0">
    <w:nsid w:val="77FA09F6"/>
    <w:multiLevelType w:val="hybridMultilevel"/>
    <w:tmpl w:val="3D009A64"/>
    <w:lvl w:ilvl="0" w:tplc="84C0625A">
      <w:start w:val="1"/>
      <w:numFmt w:val="decimal"/>
      <w:lvlText w:val="%1."/>
      <w:lvlJc w:val="left"/>
      <w:pPr>
        <w:tabs>
          <w:tab w:val="num" w:pos="2033"/>
        </w:tabs>
        <w:ind w:left="2033" w:hanging="425"/>
      </w:pPr>
      <w:rPr>
        <w:rFonts w:hint="default"/>
        <w:b w:val="0"/>
        <w:bCs w:val="0"/>
        <w:i w:val="0"/>
        <w:iCs w:val="0"/>
        <w:caps w:val="0"/>
        <w:strike w:val="0"/>
        <w:dstrike w:val="0"/>
        <w:vanish w:val="0"/>
        <w:color w:val="000000"/>
        <w:spacing w:val="0"/>
        <w:w w:val="100"/>
        <w:position w:val="2"/>
        <w:sz w:val="21"/>
        <w:szCs w:val="16"/>
        <w:vertAlign w:val="baseline"/>
        <w14:shadow w14:blurRad="0" w14:dist="0" w14:dir="0" w14:sx="0" w14:sy="0" w14:kx="0" w14:ky="0" w14:algn="none">
          <w14:srgbClr w14:val="000000"/>
        </w14:shadow>
        <w14:textOutline w14:w="0" w14:cap="rnd" w14:cmpd="sng" w14:algn="ctr">
          <w14:noFill/>
          <w14:prstDash w14:val="solid"/>
          <w14:bevel/>
        </w14:textOutline>
      </w:rPr>
    </w:lvl>
    <w:lvl w:ilvl="1" w:tplc="91CE270A">
      <w:start w:val="1"/>
      <w:numFmt w:val="bullet"/>
      <w:lvlText w:val=""/>
      <w:lvlJc w:val="left"/>
      <w:pPr>
        <w:tabs>
          <w:tab w:val="num" w:pos="747"/>
        </w:tabs>
        <w:ind w:left="747" w:hanging="420"/>
      </w:pPr>
      <w:rPr>
        <w:rFonts w:ascii="Wingdings" w:hAnsi="Wingdings" w:hint="default"/>
      </w:rPr>
    </w:lvl>
    <w:lvl w:ilvl="2" w:tplc="FCD403D0" w:tentative="1">
      <w:start w:val="1"/>
      <w:numFmt w:val="bullet"/>
      <w:lvlText w:val=""/>
      <w:lvlJc w:val="left"/>
      <w:pPr>
        <w:tabs>
          <w:tab w:val="num" w:pos="1167"/>
        </w:tabs>
        <w:ind w:left="1167" w:hanging="420"/>
      </w:pPr>
      <w:rPr>
        <w:rFonts w:ascii="Wingdings" w:hAnsi="Wingdings" w:hint="default"/>
      </w:rPr>
    </w:lvl>
    <w:lvl w:ilvl="3" w:tplc="9F4C8D40">
      <w:start w:val="1"/>
      <w:numFmt w:val="bullet"/>
      <w:lvlText w:val=""/>
      <w:lvlJc w:val="left"/>
      <w:pPr>
        <w:tabs>
          <w:tab w:val="num" w:pos="1587"/>
        </w:tabs>
        <w:ind w:left="1587" w:hanging="420"/>
      </w:pPr>
      <w:rPr>
        <w:rFonts w:ascii="Wingdings" w:hAnsi="Wingdings" w:hint="default"/>
      </w:rPr>
    </w:lvl>
    <w:lvl w:ilvl="4" w:tplc="776E4734" w:tentative="1">
      <w:start w:val="1"/>
      <w:numFmt w:val="bullet"/>
      <w:lvlText w:val=""/>
      <w:lvlJc w:val="left"/>
      <w:pPr>
        <w:tabs>
          <w:tab w:val="num" w:pos="2007"/>
        </w:tabs>
        <w:ind w:left="2007" w:hanging="420"/>
      </w:pPr>
      <w:rPr>
        <w:rFonts w:ascii="Wingdings" w:hAnsi="Wingdings" w:hint="default"/>
      </w:rPr>
    </w:lvl>
    <w:lvl w:ilvl="5" w:tplc="115447CC" w:tentative="1">
      <w:start w:val="1"/>
      <w:numFmt w:val="bullet"/>
      <w:lvlText w:val=""/>
      <w:lvlJc w:val="left"/>
      <w:pPr>
        <w:tabs>
          <w:tab w:val="num" w:pos="2427"/>
        </w:tabs>
        <w:ind w:left="2427" w:hanging="420"/>
      </w:pPr>
      <w:rPr>
        <w:rFonts w:ascii="Wingdings" w:hAnsi="Wingdings" w:hint="default"/>
      </w:rPr>
    </w:lvl>
    <w:lvl w:ilvl="6" w:tplc="CE541586" w:tentative="1">
      <w:start w:val="1"/>
      <w:numFmt w:val="bullet"/>
      <w:lvlText w:val=""/>
      <w:lvlJc w:val="left"/>
      <w:pPr>
        <w:tabs>
          <w:tab w:val="num" w:pos="2847"/>
        </w:tabs>
        <w:ind w:left="2847" w:hanging="420"/>
      </w:pPr>
      <w:rPr>
        <w:rFonts w:ascii="Wingdings" w:hAnsi="Wingdings" w:hint="default"/>
      </w:rPr>
    </w:lvl>
    <w:lvl w:ilvl="7" w:tplc="02861138" w:tentative="1">
      <w:start w:val="1"/>
      <w:numFmt w:val="bullet"/>
      <w:lvlText w:val=""/>
      <w:lvlJc w:val="left"/>
      <w:pPr>
        <w:tabs>
          <w:tab w:val="num" w:pos="3267"/>
        </w:tabs>
        <w:ind w:left="3267" w:hanging="420"/>
      </w:pPr>
      <w:rPr>
        <w:rFonts w:ascii="Wingdings" w:hAnsi="Wingdings" w:hint="default"/>
      </w:rPr>
    </w:lvl>
    <w:lvl w:ilvl="8" w:tplc="F45E6884" w:tentative="1">
      <w:start w:val="1"/>
      <w:numFmt w:val="bullet"/>
      <w:lvlText w:val=""/>
      <w:lvlJc w:val="left"/>
      <w:pPr>
        <w:tabs>
          <w:tab w:val="num" w:pos="3687"/>
        </w:tabs>
        <w:ind w:left="3687" w:hanging="420"/>
      </w:pPr>
      <w:rPr>
        <w:rFonts w:ascii="Wingdings" w:hAnsi="Wingdings" w:hint="default"/>
      </w:rPr>
    </w:lvl>
  </w:abstractNum>
  <w:num w:numId="1">
    <w:abstractNumId w:val="41"/>
  </w:num>
  <w:num w:numId="2">
    <w:abstractNumId w:val="25"/>
  </w:num>
  <w:num w:numId="3">
    <w:abstractNumId w:val="11"/>
  </w:num>
  <w:num w:numId="4">
    <w:abstractNumId w:val="7"/>
  </w:num>
  <w:num w:numId="5">
    <w:abstractNumId w:val="29"/>
  </w:num>
  <w:num w:numId="6">
    <w:abstractNumId w:val="9"/>
  </w:num>
  <w:num w:numId="7">
    <w:abstractNumId w:val="3"/>
  </w:num>
  <w:num w:numId="8">
    <w:abstractNumId w:val="24"/>
  </w:num>
  <w:num w:numId="9">
    <w:abstractNumId w:val="33"/>
  </w:num>
  <w:num w:numId="10">
    <w:abstractNumId w:val="26"/>
  </w:num>
  <w:num w:numId="11">
    <w:abstractNumId w:val="36"/>
  </w:num>
  <w:num w:numId="12">
    <w:abstractNumId w:val="2"/>
  </w:num>
  <w:num w:numId="13">
    <w:abstractNumId w:val="8"/>
  </w:num>
  <w:num w:numId="14">
    <w:abstractNumId w:val="40"/>
  </w:num>
  <w:num w:numId="15">
    <w:abstractNumId w:val="37"/>
  </w:num>
  <w:num w:numId="16">
    <w:abstractNumId w:val="6"/>
  </w:num>
  <w:num w:numId="17">
    <w:abstractNumId w:val="18"/>
  </w:num>
  <w:num w:numId="18">
    <w:abstractNumId w:val="38"/>
  </w:num>
  <w:num w:numId="19">
    <w:abstractNumId w:val="28"/>
  </w:num>
  <w:num w:numId="20">
    <w:abstractNumId w:val="17"/>
  </w:num>
  <w:num w:numId="21">
    <w:abstractNumId w:val="14"/>
  </w:num>
  <w:num w:numId="22">
    <w:abstractNumId w:val="30"/>
  </w:num>
  <w:num w:numId="2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num>
  <w:num w:numId="25">
    <w:abstractNumId w:val="23"/>
  </w:num>
  <w:num w:numId="26">
    <w:abstractNumId w:val="20"/>
  </w:num>
  <w:num w:numId="27">
    <w:abstractNumId w:val="5"/>
  </w:num>
  <w:num w:numId="28">
    <w:abstractNumId w:val="21"/>
  </w:num>
  <w:num w:numId="29">
    <w:abstractNumId w:val="31"/>
  </w:num>
  <w:num w:numId="30">
    <w:abstractNumId w:val="27"/>
  </w:num>
  <w:num w:numId="31">
    <w:abstractNumId w:val="4"/>
  </w:num>
  <w:num w:numId="32">
    <w:abstractNumId w:val="19"/>
  </w:num>
  <w:num w:numId="33">
    <w:abstractNumId w:val="13"/>
  </w:num>
  <w:num w:numId="34">
    <w:abstractNumId w:val="34"/>
  </w:num>
  <w:num w:numId="35">
    <w:abstractNumId w:val="12"/>
  </w:num>
  <w:num w:numId="36">
    <w:abstractNumId w:val="16"/>
  </w:num>
  <w:num w:numId="37">
    <w:abstractNumId w:val="32"/>
  </w:num>
  <w:num w:numId="38">
    <w:abstractNumId w:val="10"/>
  </w:num>
  <w:num w:numId="39">
    <w:abstractNumId w:val="39"/>
  </w:num>
  <w:num w:numId="40">
    <w:abstractNumId w:val="0"/>
  </w:num>
  <w:num w:numId="41">
    <w:abstractNumId w:val="15"/>
  </w:num>
  <w:num w:numId="42">
    <w:abstractNumId w:val="35"/>
  </w:num>
  <w:num w:numId="43">
    <w:abstractNumId w:val="42"/>
  </w:num>
  <w:num w:numId="44">
    <w:abstractNumId w:val="22"/>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5"/>
  <w:bordersDoNotSurroundHeader/>
  <w:bordersDoNotSurroundFooter/>
  <w:hideSpelling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420"/>
  <w:defaultTableStyle w:val="V5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0B94"/>
    <w:rsid w:val="00000724"/>
    <w:rsid w:val="0000120B"/>
    <w:rsid w:val="00001904"/>
    <w:rsid w:val="00007325"/>
    <w:rsid w:val="00010C0A"/>
    <w:rsid w:val="00011630"/>
    <w:rsid w:val="00011962"/>
    <w:rsid w:val="00011B50"/>
    <w:rsid w:val="000126CE"/>
    <w:rsid w:val="00013155"/>
    <w:rsid w:val="00014276"/>
    <w:rsid w:val="000145D8"/>
    <w:rsid w:val="00014C0D"/>
    <w:rsid w:val="00015FB7"/>
    <w:rsid w:val="000171EC"/>
    <w:rsid w:val="00017C40"/>
    <w:rsid w:val="000210D2"/>
    <w:rsid w:val="00021566"/>
    <w:rsid w:val="0002214D"/>
    <w:rsid w:val="0002276F"/>
    <w:rsid w:val="00024836"/>
    <w:rsid w:val="0002558E"/>
    <w:rsid w:val="00027F46"/>
    <w:rsid w:val="00030293"/>
    <w:rsid w:val="000321CB"/>
    <w:rsid w:val="00033243"/>
    <w:rsid w:val="00033F84"/>
    <w:rsid w:val="000375E9"/>
    <w:rsid w:val="00041545"/>
    <w:rsid w:val="00041907"/>
    <w:rsid w:val="00043B1A"/>
    <w:rsid w:val="000502C1"/>
    <w:rsid w:val="00050311"/>
    <w:rsid w:val="000504DB"/>
    <w:rsid w:val="0005157D"/>
    <w:rsid w:val="00051A7C"/>
    <w:rsid w:val="00051CA2"/>
    <w:rsid w:val="00052608"/>
    <w:rsid w:val="000535E5"/>
    <w:rsid w:val="00054DE4"/>
    <w:rsid w:val="00064F80"/>
    <w:rsid w:val="0006678D"/>
    <w:rsid w:val="0006684D"/>
    <w:rsid w:val="00066A44"/>
    <w:rsid w:val="00066F4D"/>
    <w:rsid w:val="00070957"/>
    <w:rsid w:val="00071923"/>
    <w:rsid w:val="00072087"/>
    <w:rsid w:val="0007236C"/>
    <w:rsid w:val="00072AAD"/>
    <w:rsid w:val="00074B6E"/>
    <w:rsid w:val="00076475"/>
    <w:rsid w:val="00076AFE"/>
    <w:rsid w:val="00076E78"/>
    <w:rsid w:val="000777E5"/>
    <w:rsid w:val="0008003F"/>
    <w:rsid w:val="0008037B"/>
    <w:rsid w:val="0008048D"/>
    <w:rsid w:val="00080838"/>
    <w:rsid w:val="00080D2F"/>
    <w:rsid w:val="00082C9D"/>
    <w:rsid w:val="00082F3F"/>
    <w:rsid w:val="000834DE"/>
    <w:rsid w:val="00083A51"/>
    <w:rsid w:val="00084BE0"/>
    <w:rsid w:val="0008503A"/>
    <w:rsid w:val="000854EA"/>
    <w:rsid w:val="000862CE"/>
    <w:rsid w:val="00087B38"/>
    <w:rsid w:val="0009129A"/>
    <w:rsid w:val="00091B19"/>
    <w:rsid w:val="0009296F"/>
    <w:rsid w:val="000934F1"/>
    <w:rsid w:val="0009621C"/>
    <w:rsid w:val="00096488"/>
    <w:rsid w:val="0009664B"/>
    <w:rsid w:val="00096A63"/>
    <w:rsid w:val="00097458"/>
    <w:rsid w:val="0009792A"/>
    <w:rsid w:val="00097DE7"/>
    <w:rsid w:val="000A0022"/>
    <w:rsid w:val="000A1AFA"/>
    <w:rsid w:val="000A2674"/>
    <w:rsid w:val="000A2B26"/>
    <w:rsid w:val="000A4A2C"/>
    <w:rsid w:val="000A585E"/>
    <w:rsid w:val="000A5CB3"/>
    <w:rsid w:val="000A5E01"/>
    <w:rsid w:val="000A6E55"/>
    <w:rsid w:val="000A7FBA"/>
    <w:rsid w:val="000B1E79"/>
    <w:rsid w:val="000B1ECD"/>
    <w:rsid w:val="000B1F79"/>
    <w:rsid w:val="000B245B"/>
    <w:rsid w:val="000B279C"/>
    <w:rsid w:val="000B5EE1"/>
    <w:rsid w:val="000B6384"/>
    <w:rsid w:val="000B7C6A"/>
    <w:rsid w:val="000B7EFF"/>
    <w:rsid w:val="000C06CE"/>
    <w:rsid w:val="000C0963"/>
    <w:rsid w:val="000C0A74"/>
    <w:rsid w:val="000C3F98"/>
    <w:rsid w:val="000C4625"/>
    <w:rsid w:val="000C62CD"/>
    <w:rsid w:val="000D0045"/>
    <w:rsid w:val="000D0502"/>
    <w:rsid w:val="000D2513"/>
    <w:rsid w:val="000D41DD"/>
    <w:rsid w:val="000D57E7"/>
    <w:rsid w:val="000D601E"/>
    <w:rsid w:val="000D79DE"/>
    <w:rsid w:val="000E16AA"/>
    <w:rsid w:val="000E3396"/>
    <w:rsid w:val="000E3FA8"/>
    <w:rsid w:val="000E48ED"/>
    <w:rsid w:val="000E5B3B"/>
    <w:rsid w:val="000F162B"/>
    <w:rsid w:val="000F21A1"/>
    <w:rsid w:val="000F2F37"/>
    <w:rsid w:val="000F443B"/>
    <w:rsid w:val="000F4683"/>
    <w:rsid w:val="000F536E"/>
    <w:rsid w:val="000F6AA5"/>
    <w:rsid w:val="000F73A2"/>
    <w:rsid w:val="001007FB"/>
    <w:rsid w:val="001017DC"/>
    <w:rsid w:val="0010187A"/>
    <w:rsid w:val="00101AE3"/>
    <w:rsid w:val="001020BB"/>
    <w:rsid w:val="0010214D"/>
    <w:rsid w:val="0010341A"/>
    <w:rsid w:val="0010410B"/>
    <w:rsid w:val="00104ADC"/>
    <w:rsid w:val="00106460"/>
    <w:rsid w:val="00106A4A"/>
    <w:rsid w:val="00107072"/>
    <w:rsid w:val="00107DA6"/>
    <w:rsid w:val="00110F4C"/>
    <w:rsid w:val="0011199D"/>
    <w:rsid w:val="00114A3D"/>
    <w:rsid w:val="0011636E"/>
    <w:rsid w:val="00116DBF"/>
    <w:rsid w:val="001178C7"/>
    <w:rsid w:val="00117C30"/>
    <w:rsid w:val="00120C0B"/>
    <w:rsid w:val="0012112D"/>
    <w:rsid w:val="00122A8A"/>
    <w:rsid w:val="00125657"/>
    <w:rsid w:val="00131CAC"/>
    <w:rsid w:val="00134805"/>
    <w:rsid w:val="00135B97"/>
    <w:rsid w:val="00135C53"/>
    <w:rsid w:val="001405A6"/>
    <w:rsid w:val="00141351"/>
    <w:rsid w:val="0014145E"/>
    <w:rsid w:val="0014154F"/>
    <w:rsid w:val="00142926"/>
    <w:rsid w:val="00142F34"/>
    <w:rsid w:val="0014332B"/>
    <w:rsid w:val="0014385B"/>
    <w:rsid w:val="0014498F"/>
    <w:rsid w:val="001453BD"/>
    <w:rsid w:val="001454CD"/>
    <w:rsid w:val="00145A38"/>
    <w:rsid w:val="00150967"/>
    <w:rsid w:val="00152661"/>
    <w:rsid w:val="00154ACF"/>
    <w:rsid w:val="00156F51"/>
    <w:rsid w:val="00160729"/>
    <w:rsid w:val="00161BC3"/>
    <w:rsid w:val="00163D02"/>
    <w:rsid w:val="001666C5"/>
    <w:rsid w:val="00172027"/>
    <w:rsid w:val="00172E55"/>
    <w:rsid w:val="0017327A"/>
    <w:rsid w:val="0017451A"/>
    <w:rsid w:val="00176B45"/>
    <w:rsid w:val="00180259"/>
    <w:rsid w:val="0018080D"/>
    <w:rsid w:val="00180E3E"/>
    <w:rsid w:val="00181143"/>
    <w:rsid w:val="00182DF6"/>
    <w:rsid w:val="00185231"/>
    <w:rsid w:val="00185EEE"/>
    <w:rsid w:val="00187508"/>
    <w:rsid w:val="00187DEF"/>
    <w:rsid w:val="00190A41"/>
    <w:rsid w:val="00191323"/>
    <w:rsid w:val="00191D15"/>
    <w:rsid w:val="001921A9"/>
    <w:rsid w:val="0019562C"/>
    <w:rsid w:val="001964B5"/>
    <w:rsid w:val="00196C9F"/>
    <w:rsid w:val="00197385"/>
    <w:rsid w:val="001A14C4"/>
    <w:rsid w:val="001A24AF"/>
    <w:rsid w:val="001A3936"/>
    <w:rsid w:val="001A42A4"/>
    <w:rsid w:val="001A7817"/>
    <w:rsid w:val="001B0FF2"/>
    <w:rsid w:val="001B18BF"/>
    <w:rsid w:val="001B20C3"/>
    <w:rsid w:val="001B38FF"/>
    <w:rsid w:val="001B3B2E"/>
    <w:rsid w:val="001B4094"/>
    <w:rsid w:val="001B4737"/>
    <w:rsid w:val="001B5D02"/>
    <w:rsid w:val="001B6FAC"/>
    <w:rsid w:val="001B70B6"/>
    <w:rsid w:val="001C0851"/>
    <w:rsid w:val="001C0E12"/>
    <w:rsid w:val="001C0F7A"/>
    <w:rsid w:val="001C3D41"/>
    <w:rsid w:val="001C3F12"/>
    <w:rsid w:val="001C4487"/>
    <w:rsid w:val="001D001D"/>
    <w:rsid w:val="001D0149"/>
    <w:rsid w:val="001D0278"/>
    <w:rsid w:val="001D18DC"/>
    <w:rsid w:val="001D669F"/>
    <w:rsid w:val="001D6842"/>
    <w:rsid w:val="001D7530"/>
    <w:rsid w:val="001D7DDA"/>
    <w:rsid w:val="001E30B9"/>
    <w:rsid w:val="001E382D"/>
    <w:rsid w:val="001E5B72"/>
    <w:rsid w:val="001E6211"/>
    <w:rsid w:val="001E6ABB"/>
    <w:rsid w:val="001E71BD"/>
    <w:rsid w:val="001F1D00"/>
    <w:rsid w:val="001F3661"/>
    <w:rsid w:val="001F3E31"/>
    <w:rsid w:val="001F54BE"/>
    <w:rsid w:val="002004D8"/>
    <w:rsid w:val="00200836"/>
    <w:rsid w:val="0020153C"/>
    <w:rsid w:val="00203E5B"/>
    <w:rsid w:val="002044DD"/>
    <w:rsid w:val="002116A0"/>
    <w:rsid w:val="0021235C"/>
    <w:rsid w:val="002134C0"/>
    <w:rsid w:val="0021362D"/>
    <w:rsid w:val="00213D08"/>
    <w:rsid w:val="002148FC"/>
    <w:rsid w:val="00215F94"/>
    <w:rsid w:val="00216D88"/>
    <w:rsid w:val="00217D84"/>
    <w:rsid w:val="00220C70"/>
    <w:rsid w:val="002213B8"/>
    <w:rsid w:val="002226E2"/>
    <w:rsid w:val="002245F2"/>
    <w:rsid w:val="002247BC"/>
    <w:rsid w:val="00224DB5"/>
    <w:rsid w:val="00225DA0"/>
    <w:rsid w:val="002315E3"/>
    <w:rsid w:val="0023220D"/>
    <w:rsid w:val="00232D1D"/>
    <w:rsid w:val="00234CC4"/>
    <w:rsid w:val="002352DE"/>
    <w:rsid w:val="002375BA"/>
    <w:rsid w:val="002376A5"/>
    <w:rsid w:val="0024026F"/>
    <w:rsid w:val="00242D9E"/>
    <w:rsid w:val="002435A7"/>
    <w:rsid w:val="00244EA6"/>
    <w:rsid w:val="002457D8"/>
    <w:rsid w:val="002461C9"/>
    <w:rsid w:val="00246E3D"/>
    <w:rsid w:val="002512A2"/>
    <w:rsid w:val="00251C78"/>
    <w:rsid w:val="00251FCE"/>
    <w:rsid w:val="00253234"/>
    <w:rsid w:val="00253B8B"/>
    <w:rsid w:val="002541B3"/>
    <w:rsid w:val="00257718"/>
    <w:rsid w:val="002605B0"/>
    <w:rsid w:val="00260775"/>
    <w:rsid w:val="00262636"/>
    <w:rsid w:val="00264059"/>
    <w:rsid w:val="002652D5"/>
    <w:rsid w:val="002711F9"/>
    <w:rsid w:val="00271653"/>
    <w:rsid w:val="00273DF1"/>
    <w:rsid w:val="00274DC5"/>
    <w:rsid w:val="0027689A"/>
    <w:rsid w:val="00276B83"/>
    <w:rsid w:val="00276BD2"/>
    <w:rsid w:val="002819BC"/>
    <w:rsid w:val="00282C8C"/>
    <w:rsid w:val="00284CBB"/>
    <w:rsid w:val="002867B5"/>
    <w:rsid w:val="002867C1"/>
    <w:rsid w:val="00287854"/>
    <w:rsid w:val="00287B6B"/>
    <w:rsid w:val="00287E2E"/>
    <w:rsid w:val="0029076F"/>
    <w:rsid w:val="002907EC"/>
    <w:rsid w:val="00292365"/>
    <w:rsid w:val="002935E0"/>
    <w:rsid w:val="00294C23"/>
    <w:rsid w:val="00296E4D"/>
    <w:rsid w:val="002978F8"/>
    <w:rsid w:val="00297AEF"/>
    <w:rsid w:val="002A09D3"/>
    <w:rsid w:val="002A1B3F"/>
    <w:rsid w:val="002A2995"/>
    <w:rsid w:val="002A2E79"/>
    <w:rsid w:val="002A2F8F"/>
    <w:rsid w:val="002A33AF"/>
    <w:rsid w:val="002A39A2"/>
    <w:rsid w:val="002A3B1A"/>
    <w:rsid w:val="002A486C"/>
    <w:rsid w:val="002A571E"/>
    <w:rsid w:val="002A5DEE"/>
    <w:rsid w:val="002A7E08"/>
    <w:rsid w:val="002B0014"/>
    <w:rsid w:val="002B12E7"/>
    <w:rsid w:val="002B3A45"/>
    <w:rsid w:val="002B479B"/>
    <w:rsid w:val="002B5115"/>
    <w:rsid w:val="002B5643"/>
    <w:rsid w:val="002B6979"/>
    <w:rsid w:val="002C0294"/>
    <w:rsid w:val="002C0543"/>
    <w:rsid w:val="002C13CF"/>
    <w:rsid w:val="002C189D"/>
    <w:rsid w:val="002C1DB5"/>
    <w:rsid w:val="002C22D4"/>
    <w:rsid w:val="002C2318"/>
    <w:rsid w:val="002C2323"/>
    <w:rsid w:val="002C3278"/>
    <w:rsid w:val="002C3365"/>
    <w:rsid w:val="002C48D7"/>
    <w:rsid w:val="002C5ABE"/>
    <w:rsid w:val="002C5BEE"/>
    <w:rsid w:val="002C5EE9"/>
    <w:rsid w:val="002C6505"/>
    <w:rsid w:val="002D10F5"/>
    <w:rsid w:val="002D1728"/>
    <w:rsid w:val="002D489E"/>
    <w:rsid w:val="002D5BF8"/>
    <w:rsid w:val="002D6C54"/>
    <w:rsid w:val="002E0191"/>
    <w:rsid w:val="002E48D0"/>
    <w:rsid w:val="002E5399"/>
    <w:rsid w:val="002F014B"/>
    <w:rsid w:val="002F16D9"/>
    <w:rsid w:val="002F41B8"/>
    <w:rsid w:val="002F4605"/>
    <w:rsid w:val="002F496F"/>
    <w:rsid w:val="002F6142"/>
    <w:rsid w:val="002F64F1"/>
    <w:rsid w:val="002F692D"/>
    <w:rsid w:val="002F6A34"/>
    <w:rsid w:val="002F723A"/>
    <w:rsid w:val="002F7B08"/>
    <w:rsid w:val="00300685"/>
    <w:rsid w:val="00302245"/>
    <w:rsid w:val="00303D9D"/>
    <w:rsid w:val="003041A0"/>
    <w:rsid w:val="00305BEB"/>
    <w:rsid w:val="00305FB3"/>
    <w:rsid w:val="00306280"/>
    <w:rsid w:val="00307DBA"/>
    <w:rsid w:val="003105F1"/>
    <w:rsid w:val="00311171"/>
    <w:rsid w:val="00312DF1"/>
    <w:rsid w:val="003141CC"/>
    <w:rsid w:val="00314574"/>
    <w:rsid w:val="003162AE"/>
    <w:rsid w:val="0031692E"/>
    <w:rsid w:val="00316C8E"/>
    <w:rsid w:val="00320117"/>
    <w:rsid w:val="00321154"/>
    <w:rsid w:val="00322063"/>
    <w:rsid w:val="00325029"/>
    <w:rsid w:val="003267BB"/>
    <w:rsid w:val="00327963"/>
    <w:rsid w:val="00327A89"/>
    <w:rsid w:val="003344D9"/>
    <w:rsid w:val="003372EA"/>
    <w:rsid w:val="00337A16"/>
    <w:rsid w:val="00337B1D"/>
    <w:rsid w:val="00340C4B"/>
    <w:rsid w:val="003449B6"/>
    <w:rsid w:val="00345758"/>
    <w:rsid w:val="00345CA8"/>
    <w:rsid w:val="003460BF"/>
    <w:rsid w:val="003461B0"/>
    <w:rsid w:val="0034741F"/>
    <w:rsid w:val="00350893"/>
    <w:rsid w:val="00350A7D"/>
    <w:rsid w:val="00352F23"/>
    <w:rsid w:val="00352FBD"/>
    <w:rsid w:val="003539B9"/>
    <w:rsid w:val="00354F26"/>
    <w:rsid w:val="003579F6"/>
    <w:rsid w:val="00360713"/>
    <w:rsid w:val="003610EF"/>
    <w:rsid w:val="00361792"/>
    <w:rsid w:val="00361F14"/>
    <w:rsid w:val="00362546"/>
    <w:rsid w:val="003629CB"/>
    <w:rsid w:val="00362BAD"/>
    <w:rsid w:val="00362ECF"/>
    <w:rsid w:val="0036631D"/>
    <w:rsid w:val="00366E4B"/>
    <w:rsid w:val="00370DC3"/>
    <w:rsid w:val="00373B2C"/>
    <w:rsid w:val="00375939"/>
    <w:rsid w:val="00375EAD"/>
    <w:rsid w:val="00382427"/>
    <w:rsid w:val="00383C67"/>
    <w:rsid w:val="00384F48"/>
    <w:rsid w:val="003860AA"/>
    <w:rsid w:val="0038612C"/>
    <w:rsid w:val="00386230"/>
    <w:rsid w:val="0038624B"/>
    <w:rsid w:val="00390D3B"/>
    <w:rsid w:val="00391A56"/>
    <w:rsid w:val="003925C2"/>
    <w:rsid w:val="003938C4"/>
    <w:rsid w:val="003944FC"/>
    <w:rsid w:val="003959B9"/>
    <w:rsid w:val="00395E30"/>
    <w:rsid w:val="0039711D"/>
    <w:rsid w:val="003A104F"/>
    <w:rsid w:val="003A27F5"/>
    <w:rsid w:val="003A3E26"/>
    <w:rsid w:val="003A3E7D"/>
    <w:rsid w:val="003A49B8"/>
    <w:rsid w:val="003A539B"/>
    <w:rsid w:val="003A549C"/>
    <w:rsid w:val="003A5BE8"/>
    <w:rsid w:val="003A5FE1"/>
    <w:rsid w:val="003A7260"/>
    <w:rsid w:val="003A7C9C"/>
    <w:rsid w:val="003B0C21"/>
    <w:rsid w:val="003B1CDC"/>
    <w:rsid w:val="003B22E9"/>
    <w:rsid w:val="003B2CEF"/>
    <w:rsid w:val="003B49A7"/>
    <w:rsid w:val="003B4ED9"/>
    <w:rsid w:val="003B6F29"/>
    <w:rsid w:val="003C08CB"/>
    <w:rsid w:val="003C1978"/>
    <w:rsid w:val="003C1E9E"/>
    <w:rsid w:val="003C2E2D"/>
    <w:rsid w:val="003C30C3"/>
    <w:rsid w:val="003C39E6"/>
    <w:rsid w:val="003C52EF"/>
    <w:rsid w:val="003C5BE1"/>
    <w:rsid w:val="003D2573"/>
    <w:rsid w:val="003D2786"/>
    <w:rsid w:val="003E06CC"/>
    <w:rsid w:val="003E115D"/>
    <w:rsid w:val="003E1CCE"/>
    <w:rsid w:val="003E1F44"/>
    <w:rsid w:val="003E211E"/>
    <w:rsid w:val="003E3A83"/>
    <w:rsid w:val="003E5019"/>
    <w:rsid w:val="003E5313"/>
    <w:rsid w:val="003E63EC"/>
    <w:rsid w:val="003E7FEC"/>
    <w:rsid w:val="003F0B45"/>
    <w:rsid w:val="003F0F18"/>
    <w:rsid w:val="003F3A47"/>
    <w:rsid w:val="003F3D2A"/>
    <w:rsid w:val="003F4170"/>
    <w:rsid w:val="003F43CE"/>
    <w:rsid w:val="003F4FCF"/>
    <w:rsid w:val="003F7555"/>
    <w:rsid w:val="00400F61"/>
    <w:rsid w:val="00402FAC"/>
    <w:rsid w:val="00403032"/>
    <w:rsid w:val="0040332D"/>
    <w:rsid w:val="004040EF"/>
    <w:rsid w:val="004043A4"/>
    <w:rsid w:val="004053CB"/>
    <w:rsid w:val="0041039A"/>
    <w:rsid w:val="004105EC"/>
    <w:rsid w:val="00411791"/>
    <w:rsid w:val="00413400"/>
    <w:rsid w:val="004136A5"/>
    <w:rsid w:val="0041409F"/>
    <w:rsid w:val="00416E2E"/>
    <w:rsid w:val="00420B72"/>
    <w:rsid w:val="00422748"/>
    <w:rsid w:val="004278B5"/>
    <w:rsid w:val="004300F4"/>
    <w:rsid w:val="004314CE"/>
    <w:rsid w:val="004346AD"/>
    <w:rsid w:val="004356EB"/>
    <w:rsid w:val="00435FAE"/>
    <w:rsid w:val="0043602D"/>
    <w:rsid w:val="0043675F"/>
    <w:rsid w:val="00436804"/>
    <w:rsid w:val="00436B92"/>
    <w:rsid w:val="00440AA8"/>
    <w:rsid w:val="00441D72"/>
    <w:rsid w:val="00447103"/>
    <w:rsid w:val="0044762D"/>
    <w:rsid w:val="00450E12"/>
    <w:rsid w:val="00451CF6"/>
    <w:rsid w:val="0045366D"/>
    <w:rsid w:val="004547B4"/>
    <w:rsid w:val="00455497"/>
    <w:rsid w:val="00457348"/>
    <w:rsid w:val="004601F1"/>
    <w:rsid w:val="004622AB"/>
    <w:rsid w:val="00462D8E"/>
    <w:rsid w:val="0046363A"/>
    <w:rsid w:val="00463820"/>
    <w:rsid w:val="00464E48"/>
    <w:rsid w:val="00466677"/>
    <w:rsid w:val="0046676C"/>
    <w:rsid w:val="00466E8E"/>
    <w:rsid w:val="00470A8F"/>
    <w:rsid w:val="004722EF"/>
    <w:rsid w:val="00472F50"/>
    <w:rsid w:val="00473CB2"/>
    <w:rsid w:val="00473FEF"/>
    <w:rsid w:val="00476FB1"/>
    <w:rsid w:val="00477927"/>
    <w:rsid w:val="004821F6"/>
    <w:rsid w:val="004832FC"/>
    <w:rsid w:val="0048347D"/>
    <w:rsid w:val="00483F9A"/>
    <w:rsid w:val="00486E75"/>
    <w:rsid w:val="00487A1C"/>
    <w:rsid w:val="00487D14"/>
    <w:rsid w:val="00487E35"/>
    <w:rsid w:val="00490EDD"/>
    <w:rsid w:val="00491A2E"/>
    <w:rsid w:val="004933CE"/>
    <w:rsid w:val="004957AB"/>
    <w:rsid w:val="00496E4C"/>
    <w:rsid w:val="00497F73"/>
    <w:rsid w:val="004A2642"/>
    <w:rsid w:val="004A2673"/>
    <w:rsid w:val="004A3992"/>
    <w:rsid w:val="004A4005"/>
    <w:rsid w:val="004B0D41"/>
    <w:rsid w:val="004B29CD"/>
    <w:rsid w:val="004B3531"/>
    <w:rsid w:val="004B38F1"/>
    <w:rsid w:val="004B3D5C"/>
    <w:rsid w:val="004B4C7A"/>
    <w:rsid w:val="004B6114"/>
    <w:rsid w:val="004B6AA4"/>
    <w:rsid w:val="004B7A61"/>
    <w:rsid w:val="004C0466"/>
    <w:rsid w:val="004C28C6"/>
    <w:rsid w:val="004C41B3"/>
    <w:rsid w:val="004C7563"/>
    <w:rsid w:val="004D2AC9"/>
    <w:rsid w:val="004D2AE8"/>
    <w:rsid w:val="004D2C13"/>
    <w:rsid w:val="004D5CF1"/>
    <w:rsid w:val="004D5DC8"/>
    <w:rsid w:val="004D643F"/>
    <w:rsid w:val="004D69D2"/>
    <w:rsid w:val="004E0672"/>
    <w:rsid w:val="004E1362"/>
    <w:rsid w:val="004E2448"/>
    <w:rsid w:val="004E2A9A"/>
    <w:rsid w:val="004E2DD3"/>
    <w:rsid w:val="004E2FEA"/>
    <w:rsid w:val="004E305E"/>
    <w:rsid w:val="004E42D2"/>
    <w:rsid w:val="004E6EC6"/>
    <w:rsid w:val="004F06FA"/>
    <w:rsid w:val="004F1A3D"/>
    <w:rsid w:val="004F38AE"/>
    <w:rsid w:val="004F3C7C"/>
    <w:rsid w:val="004F3E1C"/>
    <w:rsid w:val="004F6280"/>
    <w:rsid w:val="004F697C"/>
    <w:rsid w:val="004F6CED"/>
    <w:rsid w:val="005016A8"/>
    <w:rsid w:val="00501B07"/>
    <w:rsid w:val="00501EA8"/>
    <w:rsid w:val="00503848"/>
    <w:rsid w:val="00503D14"/>
    <w:rsid w:val="00504B55"/>
    <w:rsid w:val="0050614A"/>
    <w:rsid w:val="00507355"/>
    <w:rsid w:val="00507E2A"/>
    <w:rsid w:val="005135D9"/>
    <w:rsid w:val="005214A7"/>
    <w:rsid w:val="00522580"/>
    <w:rsid w:val="00523C28"/>
    <w:rsid w:val="00523E52"/>
    <w:rsid w:val="0052474E"/>
    <w:rsid w:val="0052675B"/>
    <w:rsid w:val="00526952"/>
    <w:rsid w:val="00526BBC"/>
    <w:rsid w:val="00530302"/>
    <w:rsid w:val="00530D24"/>
    <w:rsid w:val="0053194D"/>
    <w:rsid w:val="00531D82"/>
    <w:rsid w:val="00533708"/>
    <w:rsid w:val="005350A0"/>
    <w:rsid w:val="0053545F"/>
    <w:rsid w:val="00536900"/>
    <w:rsid w:val="00536D4D"/>
    <w:rsid w:val="00537472"/>
    <w:rsid w:val="00541CDC"/>
    <w:rsid w:val="00543953"/>
    <w:rsid w:val="00543A76"/>
    <w:rsid w:val="00543FDE"/>
    <w:rsid w:val="00545A3D"/>
    <w:rsid w:val="005476F7"/>
    <w:rsid w:val="00547873"/>
    <w:rsid w:val="0055520C"/>
    <w:rsid w:val="0055595D"/>
    <w:rsid w:val="00556DB2"/>
    <w:rsid w:val="005578B6"/>
    <w:rsid w:val="005607FC"/>
    <w:rsid w:val="00562E3E"/>
    <w:rsid w:val="00563999"/>
    <w:rsid w:val="005706B5"/>
    <w:rsid w:val="00571B40"/>
    <w:rsid w:val="005733FF"/>
    <w:rsid w:val="00573C39"/>
    <w:rsid w:val="0057476C"/>
    <w:rsid w:val="0057502B"/>
    <w:rsid w:val="005750C8"/>
    <w:rsid w:val="00577A5F"/>
    <w:rsid w:val="00577A8B"/>
    <w:rsid w:val="00577CDF"/>
    <w:rsid w:val="00580254"/>
    <w:rsid w:val="00581446"/>
    <w:rsid w:val="00581962"/>
    <w:rsid w:val="00585E01"/>
    <w:rsid w:val="00586D12"/>
    <w:rsid w:val="00592EA9"/>
    <w:rsid w:val="00594091"/>
    <w:rsid w:val="00596A92"/>
    <w:rsid w:val="005A0AAD"/>
    <w:rsid w:val="005A1A80"/>
    <w:rsid w:val="005A1E6F"/>
    <w:rsid w:val="005A26CE"/>
    <w:rsid w:val="005A53D7"/>
    <w:rsid w:val="005A751D"/>
    <w:rsid w:val="005B0949"/>
    <w:rsid w:val="005B1188"/>
    <w:rsid w:val="005B11F5"/>
    <w:rsid w:val="005B2518"/>
    <w:rsid w:val="005B30B2"/>
    <w:rsid w:val="005B310A"/>
    <w:rsid w:val="005B3DDC"/>
    <w:rsid w:val="005B5054"/>
    <w:rsid w:val="005B5970"/>
    <w:rsid w:val="005B6D8C"/>
    <w:rsid w:val="005B755C"/>
    <w:rsid w:val="005B7DC2"/>
    <w:rsid w:val="005B7E6C"/>
    <w:rsid w:val="005C4B55"/>
    <w:rsid w:val="005C4E64"/>
    <w:rsid w:val="005C7FAB"/>
    <w:rsid w:val="005D203C"/>
    <w:rsid w:val="005D2A15"/>
    <w:rsid w:val="005D2DB6"/>
    <w:rsid w:val="005D4160"/>
    <w:rsid w:val="005D419D"/>
    <w:rsid w:val="005D499C"/>
    <w:rsid w:val="005D4B94"/>
    <w:rsid w:val="005D4C6C"/>
    <w:rsid w:val="005E004F"/>
    <w:rsid w:val="005E0257"/>
    <w:rsid w:val="005E08C3"/>
    <w:rsid w:val="005E2BA8"/>
    <w:rsid w:val="005E2DD2"/>
    <w:rsid w:val="005E4B56"/>
    <w:rsid w:val="005E5310"/>
    <w:rsid w:val="005E7899"/>
    <w:rsid w:val="005F10B1"/>
    <w:rsid w:val="005F26D0"/>
    <w:rsid w:val="005F2A85"/>
    <w:rsid w:val="005F5536"/>
    <w:rsid w:val="005F6052"/>
    <w:rsid w:val="0060106F"/>
    <w:rsid w:val="006014A4"/>
    <w:rsid w:val="00602B73"/>
    <w:rsid w:val="00606353"/>
    <w:rsid w:val="006072A9"/>
    <w:rsid w:val="00607A81"/>
    <w:rsid w:val="00610C3F"/>
    <w:rsid w:val="006120E1"/>
    <w:rsid w:val="006137CA"/>
    <w:rsid w:val="00613D31"/>
    <w:rsid w:val="00614715"/>
    <w:rsid w:val="006174FF"/>
    <w:rsid w:val="0061787C"/>
    <w:rsid w:val="00620B4A"/>
    <w:rsid w:val="00621B0C"/>
    <w:rsid w:val="00621FE8"/>
    <w:rsid w:val="00622AD7"/>
    <w:rsid w:val="00623396"/>
    <w:rsid w:val="00624F47"/>
    <w:rsid w:val="006259EC"/>
    <w:rsid w:val="0062669E"/>
    <w:rsid w:val="00627321"/>
    <w:rsid w:val="00631584"/>
    <w:rsid w:val="00631B2F"/>
    <w:rsid w:val="006320F1"/>
    <w:rsid w:val="00632A2C"/>
    <w:rsid w:val="00633087"/>
    <w:rsid w:val="0063351F"/>
    <w:rsid w:val="00634469"/>
    <w:rsid w:val="00634DF4"/>
    <w:rsid w:val="00636190"/>
    <w:rsid w:val="00636666"/>
    <w:rsid w:val="0064022C"/>
    <w:rsid w:val="00640FAB"/>
    <w:rsid w:val="00641667"/>
    <w:rsid w:val="00641F46"/>
    <w:rsid w:val="006420EA"/>
    <w:rsid w:val="00646637"/>
    <w:rsid w:val="006468D2"/>
    <w:rsid w:val="006521BE"/>
    <w:rsid w:val="00652354"/>
    <w:rsid w:val="00652A23"/>
    <w:rsid w:val="00652FDB"/>
    <w:rsid w:val="00655365"/>
    <w:rsid w:val="00656D35"/>
    <w:rsid w:val="00656DFB"/>
    <w:rsid w:val="006611CD"/>
    <w:rsid w:val="00661235"/>
    <w:rsid w:val="00662E2B"/>
    <w:rsid w:val="00664473"/>
    <w:rsid w:val="006646A8"/>
    <w:rsid w:val="00665B0E"/>
    <w:rsid w:val="00672951"/>
    <w:rsid w:val="00674A4C"/>
    <w:rsid w:val="006765F5"/>
    <w:rsid w:val="00676C2A"/>
    <w:rsid w:val="00680302"/>
    <w:rsid w:val="00680585"/>
    <w:rsid w:val="00680B76"/>
    <w:rsid w:val="00681061"/>
    <w:rsid w:val="00683953"/>
    <w:rsid w:val="0068422F"/>
    <w:rsid w:val="00691C48"/>
    <w:rsid w:val="00691CA6"/>
    <w:rsid w:val="0069554C"/>
    <w:rsid w:val="00695D19"/>
    <w:rsid w:val="00697D2C"/>
    <w:rsid w:val="006A144A"/>
    <w:rsid w:val="006A22A1"/>
    <w:rsid w:val="006A25D7"/>
    <w:rsid w:val="006A39FD"/>
    <w:rsid w:val="006A458E"/>
    <w:rsid w:val="006A7AB4"/>
    <w:rsid w:val="006B58EE"/>
    <w:rsid w:val="006B5E98"/>
    <w:rsid w:val="006B6A79"/>
    <w:rsid w:val="006C0BC8"/>
    <w:rsid w:val="006C1E0B"/>
    <w:rsid w:val="006C425F"/>
    <w:rsid w:val="006C4329"/>
    <w:rsid w:val="006C559F"/>
    <w:rsid w:val="006C65AA"/>
    <w:rsid w:val="006D0B05"/>
    <w:rsid w:val="006D622A"/>
    <w:rsid w:val="006E0824"/>
    <w:rsid w:val="006E17E3"/>
    <w:rsid w:val="006E2DF2"/>
    <w:rsid w:val="006E2F9F"/>
    <w:rsid w:val="006E70B8"/>
    <w:rsid w:val="006F0048"/>
    <w:rsid w:val="006F206B"/>
    <w:rsid w:val="006F23AF"/>
    <w:rsid w:val="006F2A6C"/>
    <w:rsid w:val="006F3081"/>
    <w:rsid w:val="006F4046"/>
    <w:rsid w:val="006F58F0"/>
    <w:rsid w:val="006F6B63"/>
    <w:rsid w:val="00701D09"/>
    <w:rsid w:val="007029D0"/>
    <w:rsid w:val="0070345E"/>
    <w:rsid w:val="0070376F"/>
    <w:rsid w:val="007042AA"/>
    <w:rsid w:val="007043C1"/>
    <w:rsid w:val="00704E84"/>
    <w:rsid w:val="00705017"/>
    <w:rsid w:val="0070636C"/>
    <w:rsid w:val="00707495"/>
    <w:rsid w:val="007117AB"/>
    <w:rsid w:val="00711AA7"/>
    <w:rsid w:val="00713707"/>
    <w:rsid w:val="00713FD2"/>
    <w:rsid w:val="00714C88"/>
    <w:rsid w:val="007153FB"/>
    <w:rsid w:val="00715EF5"/>
    <w:rsid w:val="00716916"/>
    <w:rsid w:val="00716F24"/>
    <w:rsid w:val="00717CF9"/>
    <w:rsid w:val="0072122A"/>
    <w:rsid w:val="00722684"/>
    <w:rsid w:val="00723A5F"/>
    <w:rsid w:val="00723F21"/>
    <w:rsid w:val="00725F76"/>
    <w:rsid w:val="0072774E"/>
    <w:rsid w:val="00727A1A"/>
    <w:rsid w:val="0073084B"/>
    <w:rsid w:val="007308D9"/>
    <w:rsid w:val="007317BB"/>
    <w:rsid w:val="00731863"/>
    <w:rsid w:val="00731ADC"/>
    <w:rsid w:val="00733628"/>
    <w:rsid w:val="00733BDB"/>
    <w:rsid w:val="0073530A"/>
    <w:rsid w:val="007369BD"/>
    <w:rsid w:val="00737D63"/>
    <w:rsid w:val="00737E11"/>
    <w:rsid w:val="00737EF0"/>
    <w:rsid w:val="00742A75"/>
    <w:rsid w:val="00742D5E"/>
    <w:rsid w:val="0074365E"/>
    <w:rsid w:val="0074627D"/>
    <w:rsid w:val="0074648A"/>
    <w:rsid w:val="00746EF8"/>
    <w:rsid w:val="007476D8"/>
    <w:rsid w:val="007511FB"/>
    <w:rsid w:val="007513EB"/>
    <w:rsid w:val="00752B9C"/>
    <w:rsid w:val="00754D4D"/>
    <w:rsid w:val="0075561F"/>
    <w:rsid w:val="0075691C"/>
    <w:rsid w:val="00756FCA"/>
    <w:rsid w:val="00757266"/>
    <w:rsid w:val="007578B3"/>
    <w:rsid w:val="00760AD1"/>
    <w:rsid w:val="00762127"/>
    <w:rsid w:val="007638B2"/>
    <w:rsid w:val="00765C9D"/>
    <w:rsid w:val="00765F00"/>
    <w:rsid w:val="0076735B"/>
    <w:rsid w:val="007673B1"/>
    <w:rsid w:val="00771CA2"/>
    <w:rsid w:val="00771F53"/>
    <w:rsid w:val="00774DDB"/>
    <w:rsid w:val="007750B2"/>
    <w:rsid w:val="00775422"/>
    <w:rsid w:val="00781B39"/>
    <w:rsid w:val="0078266A"/>
    <w:rsid w:val="0078422C"/>
    <w:rsid w:val="00785ECF"/>
    <w:rsid w:val="00787543"/>
    <w:rsid w:val="00790918"/>
    <w:rsid w:val="00790CE5"/>
    <w:rsid w:val="00791CC2"/>
    <w:rsid w:val="00792F48"/>
    <w:rsid w:val="007946B0"/>
    <w:rsid w:val="00796312"/>
    <w:rsid w:val="007A0830"/>
    <w:rsid w:val="007A0C9B"/>
    <w:rsid w:val="007A1649"/>
    <w:rsid w:val="007A2E34"/>
    <w:rsid w:val="007A40F2"/>
    <w:rsid w:val="007A4B89"/>
    <w:rsid w:val="007A72BC"/>
    <w:rsid w:val="007B1662"/>
    <w:rsid w:val="007B1E9D"/>
    <w:rsid w:val="007B570C"/>
    <w:rsid w:val="007B5F15"/>
    <w:rsid w:val="007B656E"/>
    <w:rsid w:val="007C0C8B"/>
    <w:rsid w:val="007C16D6"/>
    <w:rsid w:val="007C2CDF"/>
    <w:rsid w:val="007C58EA"/>
    <w:rsid w:val="007C699A"/>
    <w:rsid w:val="007D0F25"/>
    <w:rsid w:val="007D1776"/>
    <w:rsid w:val="007D1AD5"/>
    <w:rsid w:val="007D1DFD"/>
    <w:rsid w:val="007D2A02"/>
    <w:rsid w:val="007D2A46"/>
    <w:rsid w:val="007D410C"/>
    <w:rsid w:val="007D64F6"/>
    <w:rsid w:val="007D7FBC"/>
    <w:rsid w:val="007E021F"/>
    <w:rsid w:val="007E1945"/>
    <w:rsid w:val="007E2B96"/>
    <w:rsid w:val="007E2F3F"/>
    <w:rsid w:val="007E30DF"/>
    <w:rsid w:val="007E4F2E"/>
    <w:rsid w:val="007E59F2"/>
    <w:rsid w:val="007E5E20"/>
    <w:rsid w:val="007E6778"/>
    <w:rsid w:val="007F08A4"/>
    <w:rsid w:val="007F1CDC"/>
    <w:rsid w:val="007F2ED8"/>
    <w:rsid w:val="007F349E"/>
    <w:rsid w:val="007F5A96"/>
    <w:rsid w:val="007F72E4"/>
    <w:rsid w:val="007F79DF"/>
    <w:rsid w:val="007F7AA3"/>
    <w:rsid w:val="007F7C13"/>
    <w:rsid w:val="008019B8"/>
    <w:rsid w:val="00802CB6"/>
    <w:rsid w:val="00803565"/>
    <w:rsid w:val="00803612"/>
    <w:rsid w:val="008054F9"/>
    <w:rsid w:val="00806486"/>
    <w:rsid w:val="00806D41"/>
    <w:rsid w:val="00807F84"/>
    <w:rsid w:val="00810E74"/>
    <w:rsid w:val="00810FD2"/>
    <w:rsid w:val="00811280"/>
    <w:rsid w:val="00811B8B"/>
    <w:rsid w:val="00811EA4"/>
    <w:rsid w:val="0081257B"/>
    <w:rsid w:val="00814B59"/>
    <w:rsid w:val="0081556A"/>
    <w:rsid w:val="0081682E"/>
    <w:rsid w:val="008170F5"/>
    <w:rsid w:val="00817623"/>
    <w:rsid w:val="008178E2"/>
    <w:rsid w:val="0082028F"/>
    <w:rsid w:val="00820D56"/>
    <w:rsid w:val="008222C3"/>
    <w:rsid w:val="008226AF"/>
    <w:rsid w:val="00823835"/>
    <w:rsid w:val="008251CB"/>
    <w:rsid w:val="00825757"/>
    <w:rsid w:val="00826AC1"/>
    <w:rsid w:val="00832F4E"/>
    <w:rsid w:val="008330FA"/>
    <w:rsid w:val="008354A3"/>
    <w:rsid w:val="00841556"/>
    <w:rsid w:val="00843274"/>
    <w:rsid w:val="0084363F"/>
    <w:rsid w:val="00843817"/>
    <w:rsid w:val="0084475E"/>
    <w:rsid w:val="0084655B"/>
    <w:rsid w:val="00846BB0"/>
    <w:rsid w:val="00850B14"/>
    <w:rsid w:val="00851383"/>
    <w:rsid w:val="00851563"/>
    <w:rsid w:val="00851688"/>
    <w:rsid w:val="00851DB9"/>
    <w:rsid w:val="00851F82"/>
    <w:rsid w:val="008522C4"/>
    <w:rsid w:val="00852C97"/>
    <w:rsid w:val="00852EDF"/>
    <w:rsid w:val="008558AA"/>
    <w:rsid w:val="00856EDA"/>
    <w:rsid w:val="0086134D"/>
    <w:rsid w:val="008619CD"/>
    <w:rsid w:val="00861AD4"/>
    <w:rsid w:val="00863386"/>
    <w:rsid w:val="00864F67"/>
    <w:rsid w:val="00865C51"/>
    <w:rsid w:val="00866CFB"/>
    <w:rsid w:val="00870F0E"/>
    <w:rsid w:val="008711C0"/>
    <w:rsid w:val="008731B3"/>
    <w:rsid w:val="0087575D"/>
    <w:rsid w:val="008763C5"/>
    <w:rsid w:val="0087789B"/>
    <w:rsid w:val="00877F78"/>
    <w:rsid w:val="0088089F"/>
    <w:rsid w:val="008815FE"/>
    <w:rsid w:val="00883CD8"/>
    <w:rsid w:val="00883E98"/>
    <w:rsid w:val="008845C4"/>
    <w:rsid w:val="00884B45"/>
    <w:rsid w:val="00887F79"/>
    <w:rsid w:val="00890300"/>
    <w:rsid w:val="00890E6E"/>
    <w:rsid w:val="0089106F"/>
    <w:rsid w:val="00892ED7"/>
    <w:rsid w:val="008938AC"/>
    <w:rsid w:val="00894601"/>
    <w:rsid w:val="00894B1A"/>
    <w:rsid w:val="00895F1B"/>
    <w:rsid w:val="00897757"/>
    <w:rsid w:val="008A08C6"/>
    <w:rsid w:val="008A0CDC"/>
    <w:rsid w:val="008A288E"/>
    <w:rsid w:val="008A3B32"/>
    <w:rsid w:val="008A4ADD"/>
    <w:rsid w:val="008A4BDD"/>
    <w:rsid w:val="008A4D88"/>
    <w:rsid w:val="008A5256"/>
    <w:rsid w:val="008B0E3E"/>
    <w:rsid w:val="008B17EE"/>
    <w:rsid w:val="008B34F2"/>
    <w:rsid w:val="008B4D70"/>
    <w:rsid w:val="008B5835"/>
    <w:rsid w:val="008B6D57"/>
    <w:rsid w:val="008B7B9B"/>
    <w:rsid w:val="008C02CF"/>
    <w:rsid w:val="008C0438"/>
    <w:rsid w:val="008C2E4D"/>
    <w:rsid w:val="008C30F4"/>
    <w:rsid w:val="008C5037"/>
    <w:rsid w:val="008C7F85"/>
    <w:rsid w:val="008D2C22"/>
    <w:rsid w:val="008D76B5"/>
    <w:rsid w:val="008E0285"/>
    <w:rsid w:val="008E322E"/>
    <w:rsid w:val="008E6235"/>
    <w:rsid w:val="008E68BA"/>
    <w:rsid w:val="008E72B4"/>
    <w:rsid w:val="008F2081"/>
    <w:rsid w:val="008F7FF9"/>
    <w:rsid w:val="00900AEF"/>
    <w:rsid w:val="00902B2B"/>
    <w:rsid w:val="00903192"/>
    <w:rsid w:val="00903F93"/>
    <w:rsid w:val="009058A8"/>
    <w:rsid w:val="00907A51"/>
    <w:rsid w:val="00907F52"/>
    <w:rsid w:val="00912A6C"/>
    <w:rsid w:val="00914840"/>
    <w:rsid w:val="00914937"/>
    <w:rsid w:val="009171BC"/>
    <w:rsid w:val="0092083F"/>
    <w:rsid w:val="0092482D"/>
    <w:rsid w:val="00925318"/>
    <w:rsid w:val="00925373"/>
    <w:rsid w:val="009301F6"/>
    <w:rsid w:val="00931412"/>
    <w:rsid w:val="009319E8"/>
    <w:rsid w:val="00934483"/>
    <w:rsid w:val="00937764"/>
    <w:rsid w:val="00940D2A"/>
    <w:rsid w:val="00941295"/>
    <w:rsid w:val="00941CE0"/>
    <w:rsid w:val="00943F7A"/>
    <w:rsid w:val="00947A35"/>
    <w:rsid w:val="00950A31"/>
    <w:rsid w:val="00951F14"/>
    <w:rsid w:val="009532E4"/>
    <w:rsid w:val="009540D2"/>
    <w:rsid w:val="009553FB"/>
    <w:rsid w:val="00955ECE"/>
    <w:rsid w:val="009574FE"/>
    <w:rsid w:val="00957D6A"/>
    <w:rsid w:val="00962B5E"/>
    <w:rsid w:val="00963BC9"/>
    <w:rsid w:val="00964E90"/>
    <w:rsid w:val="00965B42"/>
    <w:rsid w:val="00967337"/>
    <w:rsid w:val="00967407"/>
    <w:rsid w:val="00967511"/>
    <w:rsid w:val="0096779F"/>
    <w:rsid w:val="00970D02"/>
    <w:rsid w:val="0097211B"/>
    <w:rsid w:val="00972BB4"/>
    <w:rsid w:val="009761C5"/>
    <w:rsid w:val="0097664E"/>
    <w:rsid w:val="00977DD6"/>
    <w:rsid w:val="00980F37"/>
    <w:rsid w:val="00982BE1"/>
    <w:rsid w:val="00983660"/>
    <w:rsid w:val="00984F4D"/>
    <w:rsid w:val="00986B3A"/>
    <w:rsid w:val="0098700B"/>
    <w:rsid w:val="00987F76"/>
    <w:rsid w:val="0099118D"/>
    <w:rsid w:val="00991782"/>
    <w:rsid w:val="00993624"/>
    <w:rsid w:val="009951C6"/>
    <w:rsid w:val="0099614E"/>
    <w:rsid w:val="00997EF2"/>
    <w:rsid w:val="009A00CC"/>
    <w:rsid w:val="009A0D55"/>
    <w:rsid w:val="009A2185"/>
    <w:rsid w:val="009A65E8"/>
    <w:rsid w:val="009A6947"/>
    <w:rsid w:val="009A6B73"/>
    <w:rsid w:val="009A72CE"/>
    <w:rsid w:val="009A7644"/>
    <w:rsid w:val="009B014A"/>
    <w:rsid w:val="009B2AEB"/>
    <w:rsid w:val="009B2E12"/>
    <w:rsid w:val="009B499C"/>
    <w:rsid w:val="009B7234"/>
    <w:rsid w:val="009B7760"/>
    <w:rsid w:val="009C1BE8"/>
    <w:rsid w:val="009C1E10"/>
    <w:rsid w:val="009C3747"/>
    <w:rsid w:val="009C3DB8"/>
    <w:rsid w:val="009C6EF4"/>
    <w:rsid w:val="009C730E"/>
    <w:rsid w:val="009D0212"/>
    <w:rsid w:val="009D0D2A"/>
    <w:rsid w:val="009D19D5"/>
    <w:rsid w:val="009D2C7C"/>
    <w:rsid w:val="009D586E"/>
    <w:rsid w:val="009D744F"/>
    <w:rsid w:val="009D7B26"/>
    <w:rsid w:val="009D7E0C"/>
    <w:rsid w:val="009E1B18"/>
    <w:rsid w:val="009E1F10"/>
    <w:rsid w:val="009E2157"/>
    <w:rsid w:val="009E2C46"/>
    <w:rsid w:val="009E58E3"/>
    <w:rsid w:val="009E6D66"/>
    <w:rsid w:val="009E7B91"/>
    <w:rsid w:val="009F3595"/>
    <w:rsid w:val="009F4AF8"/>
    <w:rsid w:val="009F5451"/>
    <w:rsid w:val="009F5D6B"/>
    <w:rsid w:val="009F675F"/>
    <w:rsid w:val="009F72A5"/>
    <w:rsid w:val="00A002BA"/>
    <w:rsid w:val="00A00541"/>
    <w:rsid w:val="00A01367"/>
    <w:rsid w:val="00A01EBD"/>
    <w:rsid w:val="00A02096"/>
    <w:rsid w:val="00A0237C"/>
    <w:rsid w:val="00A02EF3"/>
    <w:rsid w:val="00A03BF9"/>
    <w:rsid w:val="00A06485"/>
    <w:rsid w:val="00A06748"/>
    <w:rsid w:val="00A07CC4"/>
    <w:rsid w:val="00A07EFA"/>
    <w:rsid w:val="00A07FFB"/>
    <w:rsid w:val="00A103A7"/>
    <w:rsid w:val="00A12301"/>
    <w:rsid w:val="00A12BD4"/>
    <w:rsid w:val="00A13D67"/>
    <w:rsid w:val="00A142D6"/>
    <w:rsid w:val="00A20093"/>
    <w:rsid w:val="00A20DAD"/>
    <w:rsid w:val="00A22743"/>
    <w:rsid w:val="00A22BAD"/>
    <w:rsid w:val="00A24A27"/>
    <w:rsid w:val="00A25571"/>
    <w:rsid w:val="00A27105"/>
    <w:rsid w:val="00A30296"/>
    <w:rsid w:val="00A313A0"/>
    <w:rsid w:val="00A32195"/>
    <w:rsid w:val="00A3398E"/>
    <w:rsid w:val="00A37BAA"/>
    <w:rsid w:val="00A40B3C"/>
    <w:rsid w:val="00A42333"/>
    <w:rsid w:val="00A46BF3"/>
    <w:rsid w:val="00A47302"/>
    <w:rsid w:val="00A47728"/>
    <w:rsid w:val="00A515D9"/>
    <w:rsid w:val="00A51A89"/>
    <w:rsid w:val="00A5245A"/>
    <w:rsid w:val="00A531D2"/>
    <w:rsid w:val="00A53288"/>
    <w:rsid w:val="00A539FD"/>
    <w:rsid w:val="00A5523D"/>
    <w:rsid w:val="00A55F0C"/>
    <w:rsid w:val="00A57961"/>
    <w:rsid w:val="00A61F42"/>
    <w:rsid w:val="00A621E5"/>
    <w:rsid w:val="00A65E23"/>
    <w:rsid w:val="00A67072"/>
    <w:rsid w:val="00A673A0"/>
    <w:rsid w:val="00A6744F"/>
    <w:rsid w:val="00A73D37"/>
    <w:rsid w:val="00A73FA6"/>
    <w:rsid w:val="00A7532F"/>
    <w:rsid w:val="00A75ACB"/>
    <w:rsid w:val="00A76E5D"/>
    <w:rsid w:val="00A81AF3"/>
    <w:rsid w:val="00A82F82"/>
    <w:rsid w:val="00A86CB6"/>
    <w:rsid w:val="00A87702"/>
    <w:rsid w:val="00A91900"/>
    <w:rsid w:val="00A92AB8"/>
    <w:rsid w:val="00A93FAC"/>
    <w:rsid w:val="00A965B7"/>
    <w:rsid w:val="00A97E4A"/>
    <w:rsid w:val="00AA0054"/>
    <w:rsid w:val="00AA16B2"/>
    <w:rsid w:val="00AA1C68"/>
    <w:rsid w:val="00AA2952"/>
    <w:rsid w:val="00AA31C3"/>
    <w:rsid w:val="00AA35BF"/>
    <w:rsid w:val="00AA3B07"/>
    <w:rsid w:val="00AA5866"/>
    <w:rsid w:val="00AA5CD8"/>
    <w:rsid w:val="00AA66AA"/>
    <w:rsid w:val="00AA695C"/>
    <w:rsid w:val="00AA76F9"/>
    <w:rsid w:val="00AB3A01"/>
    <w:rsid w:val="00AB3B4E"/>
    <w:rsid w:val="00AB3DED"/>
    <w:rsid w:val="00AB4692"/>
    <w:rsid w:val="00AB4E49"/>
    <w:rsid w:val="00AC0FE4"/>
    <w:rsid w:val="00AC248F"/>
    <w:rsid w:val="00AC263C"/>
    <w:rsid w:val="00AC2F29"/>
    <w:rsid w:val="00AC33AE"/>
    <w:rsid w:val="00AC3B01"/>
    <w:rsid w:val="00AC3F87"/>
    <w:rsid w:val="00AC40BE"/>
    <w:rsid w:val="00AC40C5"/>
    <w:rsid w:val="00AC4746"/>
    <w:rsid w:val="00AC7F0E"/>
    <w:rsid w:val="00AD0444"/>
    <w:rsid w:val="00AD0914"/>
    <w:rsid w:val="00AD1C1B"/>
    <w:rsid w:val="00AD1EE1"/>
    <w:rsid w:val="00AD3733"/>
    <w:rsid w:val="00AD442D"/>
    <w:rsid w:val="00AD482A"/>
    <w:rsid w:val="00AD48F7"/>
    <w:rsid w:val="00AD6D29"/>
    <w:rsid w:val="00AD7A12"/>
    <w:rsid w:val="00AD7D83"/>
    <w:rsid w:val="00AE38D9"/>
    <w:rsid w:val="00AE5AB6"/>
    <w:rsid w:val="00AE6172"/>
    <w:rsid w:val="00AF18DD"/>
    <w:rsid w:val="00AF2E9B"/>
    <w:rsid w:val="00AF63C5"/>
    <w:rsid w:val="00AF79D0"/>
    <w:rsid w:val="00B0131B"/>
    <w:rsid w:val="00B019CA"/>
    <w:rsid w:val="00B01D76"/>
    <w:rsid w:val="00B039AF"/>
    <w:rsid w:val="00B03E5E"/>
    <w:rsid w:val="00B03F48"/>
    <w:rsid w:val="00B049DA"/>
    <w:rsid w:val="00B04A7C"/>
    <w:rsid w:val="00B0531F"/>
    <w:rsid w:val="00B0626D"/>
    <w:rsid w:val="00B062AB"/>
    <w:rsid w:val="00B10FF9"/>
    <w:rsid w:val="00B121F3"/>
    <w:rsid w:val="00B122B9"/>
    <w:rsid w:val="00B12767"/>
    <w:rsid w:val="00B1346D"/>
    <w:rsid w:val="00B13EB0"/>
    <w:rsid w:val="00B2047C"/>
    <w:rsid w:val="00B2157F"/>
    <w:rsid w:val="00B22966"/>
    <w:rsid w:val="00B22BAC"/>
    <w:rsid w:val="00B23A0F"/>
    <w:rsid w:val="00B23E35"/>
    <w:rsid w:val="00B27534"/>
    <w:rsid w:val="00B3026B"/>
    <w:rsid w:val="00B3254B"/>
    <w:rsid w:val="00B32B98"/>
    <w:rsid w:val="00B32C83"/>
    <w:rsid w:val="00B37A3E"/>
    <w:rsid w:val="00B40687"/>
    <w:rsid w:val="00B40D7A"/>
    <w:rsid w:val="00B4225D"/>
    <w:rsid w:val="00B434B0"/>
    <w:rsid w:val="00B476CD"/>
    <w:rsid w:val="00B51FE4"/>
    <w:rsid w:val="00B52D8B"/>
    <w:rsid w:val="00B53096"/>
    <w:rsid w:val="00B5345F"/>
    <w:rsid w:val="00B546C4"/>
    <w:rsid w:val="00B55F9B"/>
    <w:rsid w:val="00B56EBF"/>
    <w:rsid w:val="00B602CD"/>
    <w:rsid w:val="00B60EC4"/>
    <w:rsid w:val="00B617D6"/>
    <w:rsid w:val="00B6476C"/>
    <w:rsid w:val="00B66DA1"/>
    <w:rsid w:val="00B6735C"/>
    <w:rsid w:val="00B72ACC"/>
    <w:rsid w:val="00B736C2"/>
    <w:rsid w:val="00B75A84"/>
    <w:rsid w:val="00B81CB5"/>
    <w:rsid w:val="00B81DEF"/>
    <w:rsid w:val="00B82F1B"/>
    <w:rsid w:val="00B83916"/>
    <w:rsid w:val="00B83DFF"/>
    <w:rsid w:val="00B8503A"/>
    <w:rsid w:val="00B90C54"/>
    <w:rsid w:val="00B90E9B"/>
    <w:rsid w:val="00B919A9"/>
    <w:rsid w:val="00B94FB4"/>
    <w:rsid w:val="00B9558A"/>
    <w:rsid w:val="00B95E78"/>
    <w:rsid w:val="00B9624E"/>
    <w:rsid w:val="00B9651D"/>
    <w:rsid w:val="00B96C7D"/>
    <w:rsid w:val="00BA1BDD"/>
    <w:rsid w:val="00BA33D5"/>
    <w:rsid w:val="00BA528E"/>
    <w:rsid w:val="00BA5C30"/>
    <w:rsid w:val="00BA662C"/>
    <w:rsid w:val="00BA67CE"/>
    <w:rsid w:val="00BA6A02"/>
    <w:rsid w:val="00BA7494"/>
    <w:rsid w:val="00BA777D"/>
    <w:rsid w:val="00BB0D26"/>
    <w:rsid w:val="00BB1121"/>
    <w:rsid w:val="00BB13B1"/>
    <w:rsid w:val="00BB18B3"/>
    <w:rsid w:val="00BB1B45"/>
    <w:rsid w:val="00BB3A14"/>
    <w:rsid w:val="00BB7A7C"/>
    <w:rsid w:val="00BC0B94"/>
    <w:rsid w:val="00BC128B"/>
    <w:rsid w:val="00BC19DC"/>
    <w:rsid w:val="00BC365E"/>
    <w:rsid w:val="00BC50B6"/>
    <w:rsid w:val="00BC5C02"/>
    <w:rsid w:val="00BC7C8F"/>
    <w:rsid w:val="00BD0135"/>
    <w:rsid w:val="00BD0B27"/>
    <w:rsid w:val="00BD38BD"/>
    <w:rsid w:val="00BE05AF"/>
    <w:rsid w:val="00BE174A"/>
    <w:rsid w:val="00BE194F"/>
    <w:rsid w:val="00BE1DA9"/>
    <w:rsid w:val="00BE3B30"/>
    <w:rsid w:val="00BE5A13"/>
    <w:rsid w:val="00BE6A13"/>
    <w:rsid w:val="00BF17B9"/>
    <w:rsid w:val="00BF1B54"/>
    <w:rsid w:val="00BF1C93"/>
    <w:rsid w:val="00BF2CEA"/>
    <w:rsid w:val="00BF6169"/>
    <w:rsid w:val="00BF64F4"/>
    <w:rsid w:val="00BF6D0B"/>
    <w:rsid w:val="00BF73B0"/>
    <w:rsid w:val="00C010B6"/>
    <w:rsid w:val="00C01CD5"/>
    <w:rsid w:val="00C01D73"/>
    <w:rsid w:val="00C03A93"/>
    <w:rsid w:val="00C060BC"/>
    <w:rsid w:val="00C066BC"/>
    <w:rsid w:val="00C06F68"/>
    <w:rsid w:val="00C07C21"/>
    <w:rsid w:val="00C07E78"/>
    <w:rsid w:val="00C12837"/>
    <w:rsid w:val="00C14F84"/>
    <w:rsid w:val="00C1569C"/>
    <w:rsid w:val="00C165A1"/>
    <w:rsid w:val="00C1668F"/>
    <w:rsid w:val="00C1742D"/>
    <w:rsid w:val="00C20B50"/>
    <w:rsid w:val="00C20F4E"/>
    <w:rsid w:val="00C23CF1"/>
    <w:rsid w:val="00C243D2"/>
    <w:rsid w:val="00C24D2E"/>
    <w:rsid w:val="00C2595D"/>
    <w:rsid w:val="00C25FEA"/>
    <w:rsid w:val="00C264E9"/>
    <w:rsid w:val="00C266F5"/>
    <w:rsid w:val="00C26A17"/>
    <w:rsid w:val="00C315D5"/>
    <w:rsid w:val="00C32D87"/>
    <w:rsid w:val="00C330D6"/>
    <w:rsid w:val="00C36EDB"/>
    <w:rsid w:val="00C40614"/>
    <w:rsid w:val="00C41742"/>
    <w:rsid w:val="00C41B58"/>
    <w:rsid w:val="00C445BE"/>
    <w:rsid w:val="00C460DE"/>
    <w:rsid w:val="00C46510"/>
    <w:rsid w:val="00C50344"/>
    <w:rsid w:val="00C5274C"/>
    <w:rsid w:val="00C5363D"/>
    <w:rsid w:val="00C54293"/>
    <w:rsid w:val="00C5634C"/>
    <w:rsid w:val="00C57360"/>
    <w:rsid w:val="00C57AA7"/>
    <w:rsid w:val="00C57E7D"/>
    <w:rsid w:val="00C602AF"/>
    <w:rsid w:val="00C63397"/>
    <w:rsid w:val="00C66235"/>
    <w:rsid w:val="00C67061"/>
    <w:rsid w:val="00C672C6"/>
    <w:rsid w:val="00C71844"/>
    <w:rsid w:val="00C72048"/>
    <w:rsid w:val="00C72410"/>
    <w:rsid w:val="00C72E0B"/>
    <w:rsid w:val="00C7376F"/>
    <w:rsid w:val="00C75C41"/>
    <w:rsid w:val="00C82BCB"/>
    <w:rsid w:val="00C82FB3"/>
    <w:rsid w:val="00C84622"/>
    <w:rsid w:val="00C84841"/>
    <w:rsid w:val="00C85E9D"/>
    <w:rsid w:val="00C87587"/>
    <w:rsid w:val="00C9043E"/>
    <w:rsid w:val="00C919E6"/>
    <w:rsid w:val="00C91D8E"/>
    <w:rsid w:val="00C92BC4"/>
    <w:rsid w:val="00C95961"/>
    <w:rsid w:val="00CA29F8"/>
    <w:rsid w:val="00CA332F"/>
    <w:rsid w:val="00CA563B"/>
    <w:rsid w:val="00CA5672"/>
    <w:rsid w:val="00CA5B38"/>
    <w:rsid w:val="00CA64E4"/>
    <w:rsid w:val="00CB00A4"/>
    <w:rsid w:val="00CB043F"/>
    <w:rsid w:val="00CB12B5"/>
    <w:rsid w:val="00CB32ED"/>
    <w:rsid w:val="00CB472C"/>
    <w:rsid w:val="00CB76A4"/>
    <w:rsid w:val="00CC0FB5"/>
    <w:rsid w:val="00CC5335"/>
    <w:rsid w:val="00CC7F17"/>
    <w:rsid w:val="00CD1F3E"/>
    <w:rsid w:val="00CD510E"/>
    <w:rsid w:val="00CD5637"/>
    <w:rsid w:val="00CD7055"/>
    <w:rsid w:val="00CE31C9"/>
    <w:rsid w:val="00CE4471"/>
    <w:rsid w:val="00CE4D13"/>
    <w:rsid w:val="00CE5DF7"/>
    <w:rsid w:val="00CE7CCC"/>
    <w:rsid w:val="00CF0A83"/>
    <w:rsid w:val="00CF12BE"/>
    <w:rsid w:val="00CF1D76"/>
    <w:rsid w:val="00CF29BC"/>
    <w:rsid w:val="00CF2BE3"/>
    <w:rsid w:val="00CF3ACE"/>
    <w:rsid w:val="00CF60E2"/>
    <w:rsid w:val="00CF7EC0"/>
    <w:rsid w:val="00D00B2D"/>
    <w:rsid w:val="00D0104C"/>
    <w:rsid w:val="00D02D23"/>
    <w:rsid w:val="00D03557"/>
    <w:rsid w:val="00D063A8"/>
    <w:rsid w:val="00D064FF"/>
    <w:rsid w:val="00D069B3"/>
    <w:rsid w:val="00D07622"/>
    <w:rsid w:val="00D07E88"/>
    <w:rsid w:val="00D100E0"/>
    <w:rsid w:val="00D11BC7"/>
    <w:rsid w:val="00D12A88"/>
    <w:rsid w:val="00D13439"/>
    <w:rsid w:val="00D14B03"/>
    <w:rsid w:val="00D157DD"/>
    <w:rsid w:val="00D173F3"/>
    <w:rsid w:val="00D2174E"/>
    <w:rsid w:val="00D21D41"/>
    <w:rsid w:val="00D22B29"/>
    <w:rsid w:val="00D23189"/>
    <w:rsid w:val="00D256C4"/>
    <w:rsid w:val="00D26DAA"/>
    <w:rsid w:val="00D26F70"/>
    <w:rsid w:val="00D27659"/>
    <w:rsid w:val="00D277C9"/>
    <w:rsid w:val="00D31358"/>
    <w:rsid w:val="00D32D89"/>
    <w:rsid w:val="00D34627"/>
    <w:rsid w:val="00D3574A"/>
    <w:rsid w:val="00D36AE0"/>
    <w:rsid w:val="00D36F21"/>
    <w:rsid w:val="00D372D9"/>
    <w:rsid w:val="00D40CEF"/>
    <w:rsid w:val="00D41398"/>
    <w:rsid w:val="00D416D7"/>
    <w:rsid w:val="00D448BF"/>
    <w:rsid w:val="00D44FDB"/>
    <w:rsid w:val="00D46064"/>
    <w:rsid w:val="00D507E6"/>
    <w:rsid w:val="00D546F0"/>
    <w:rsid w:val="00D54DA0"/>
    <w:rsid w:val="00D557C5"/>
    <w:rsid w:val="00D5597A"/>
    <w:rsid w:val="00D55A0F"/>
    <w:rsid w:val="00D56881"/>
    <w:rsid w:val="00D56A0D"/>
    <w:rsid w:val="00D56ABF"/>
    <w:rsid w:val="00D570F3"/>
    <w:rsid w:val="00D57460"/>
    <w:rsid w:val="00D576E4"/>
    <w:rsid w:val="00D60062"/>
    <w:rsid w:val="00D61762"/>
    <w:rsid w:val="00D63AF2"/>
    <w:rsid w:val="00D65514"/>
    <w:rsid w:val="00D65689"/>
    <w:rsid w:val="00D661A8"/>
    <w:rsid w:val="00D66D85"/>
    <w:rsid w:val="00D67D46"/>
    <w:rsid w:val="00D705F1"/>
    <w:rsid w:val="00D711C3"/>
    <w:rsid w:val="00D72DB1"/>
    <w:rsid w:val="00D7434C"/>
    <w:rsid w:val="00D747A4"/>
    <w:rsid w:val="00D7687D"/>
    <w:rsid w:val="00D76A65"/>
    <w:rsid w:val="00D831FC"/>
    <w:rsid w:val="00D84170"/>
    <w:rsid w:val="00D844BA"/>
    <w:rsid w:val="00D84AC2"/>
    <w:rsid w:val="00D84ACF"/>
    <w:rsid w:val="00D8581C"/>
    <w:rsid w:val="00D8584C"/>
    <w:rsid w:val="00D85B3A"/>
    <w:rsid w:val="00D85F60"/>
    <w:rsid w:val="00D86242"/>
    <w:rsid w:val="00D87A93"/>
    <w:rsid w:val="00D87F8D"/>
    <w:rsid w:val="00D9006B"/>
    <w:rsid w:val="00D90198"/>
    <w:rsid w:val="00D916B4"/>
    <w:rsid w:val="00D919AA"/>
    <w:rsid w:val="00D91CEE"/>
    <w:rsid w:val="00D924C0"/>
    <w:rsid w:val="00D93007"/>
    <w:rsid w:val="00D9376B"/>
    <w:rsid w:val="00D94261"/>
    <w:rsid w:val="00D94299"/>
    <w:rsid w:val="00D94588"/>
    <w:rsid w:val="00DA23CF"/>
    <w:rsid w:val="00DA37A8"/>
    <w:rsid w:val="00DA3CE9"/>
    <w:rsid w:val="00DA58B2"/>
    <w:rsid w:val="00DA649B"/>
    <w:rsid w:val="00DA7B74"/>
    <w:rsid w:val="00DB160B"/>
    <w:rsid w:val="00DB2748"/>
    <w:rsid w:val="00DB7765"/>
    <w:rsid w:val="00DC1FBE"/>
    <w:rsid w:val="00DC2761"/>
    <w:rsid w:val="00DC2C3A"/>
    <w:rsid w:val="00DC300C"/>
    <w:rsid w:val="00DC33B4"/>
    <w:rsid w:val="00DC5960"/>
    <w:rsid w:val="00DC6966"/>
    <w:rsid w:val="00DC6DD9"/>
    <w:rsid w:val="00DC7A65"/>
    <w:rsid w:val="00DC7C6B"/>
    <w:rsid w:val="00DD0015"/>
    <w:rsid w:val="00DD12E4"/>
    <w:rsid w:val="00DD2D28"/>
    <w:rsid w:val="00DD370A"/>
    <w:rsid w:val="00DD3ABB"/>
    <w:rsid w:val="00DD5B11"/>
    <w:rsid w:val="00DD7BE0"/>
    <w:rsid w:val="00DD7EA6"/>
    <w:rsid w:val="00DE26CF"/>
    <w:rsid w:val="00DE2D12"/>
    <w:rsid w:val="00DE3E92"/>
    <w:rsid w:val="00DE428D"/>
    <w:rsid w:val="00DE58FA"/>
    <w:rsid w:val="00DE6573"/>
    <w:rsid w:val="00DE6816"/>
    <w:rsid w:val="00DF0619"/>
    <w:rsid w:val="00DF588F"/>
    <w:rsid w:val="00DF6479"/>
    <w:rsid w:val="00DF7819"/>
    <w:rsid w:val="00E00406"/>
    <w:rsid w:val="00E00FE7"/>
    <w:rsid w:val="00E01D44"/>
    <w:rsid w:val="00E01F77"/>
    <w:rsid w:val="00E02ED6"/>
    <w:rsid w:val="00E04EEA"/>
    <w:rsid w:val="00E059F3"/>
    <w:rsid w:val="00E05F59"/>
    <w:rsid w:val="00E07ACA"/>
    <w:rsid w:val="00E10490"/>
    <w:rsid w:val="00E107EC"/>
    <w:rsid w:val="00E11ECD"/>
    <w:rsid w:val="00E132AD"/>
    <w:rsid w:val="00E134B9"/>
    <w:rsid w:val="00E1373D"/>
    <w:rsid w:val="00E13A8D"/>
    <w:rsid w:val="00E13F7D"/>
    <w:rsid w:val="00E14227"/>
    <w:rsid w:val="00E148D3"/>
    <w:rsid w:val="00E165B0"/>
    <w:rsid w:val="00E17315"/>
    <w:rsid w:val="00E2077A"/>
    <w:rsid w:val="00E219D5"/>
    <w:rsid w:val="00E2309E"/>
    <w:rsid w:val="00E260FB"/>
    <w:rsid w:val="00E263D0"/>
    <w:rsid w:val="00E3083B"/>
    <w:rsid w:val="00E311E1"/>
    <w:rsid w:val="00E31ED1"/>
    <w:rsid w:val="00E31F8F"/>
    <w:rsid w:val="00E32B18"/>
    <w:rsid w:val="00E330A8"/>
    <w:rsid w:val="00E3459F"/>
    <w:rsid w:val="00E36635"/>
    <w:rsid w:val="00E37736"/>
    <w:rsid w:val="00E40671"/>
    <w:rsid w:val="00E418C3"/>
    <w:rsid w:val="00E43ED6"/>
    <w:rsid w:val="00E445BF"/>
    <w:rsid w:val="00E44B38"/>
    <w:rsid w:val="00E47910"/>
    <w:rsid w:val="00E47CF2"/>
    <w:rsid w:val="00E509FF"/>
    <w:rsid w:val="00E51DEA"/>
    <w:rsid w:val="00E51F41"/>
    <w:rsid w:val="00E5304E"/>
    <w:rsid w:val="00E53059"/>
    <w:rsid w:val="00E53D67"/>
    <w:rsid w:val="00E53FDB"/>
    <w:rsid w:val="00E54273"/>
    <w:rsid w:val="00E54FB1"/>
    <w:rsid w:val="00E609C5"/>
    <w:rsid w:val="00E63113"/>
    <w:rsid w:val="00E65C68"/>
    <w:rsid w:val="00E66289"/>
    <w:rsid w:val="00E66978"/>
    <w:rsid w:val="00E66A56"/>
    <w:rsid w:val="00E670C2"/>
    <w:rsid w:val="00E70255"/>
    <w:rsid w:val="00E74316"/>
    <w:rsid w:val="00E7444B"/>
    <w:rsid w:val="00E75636"/>
    <w:rsid w:val="00E75EA5"/>
    <w:rsid w:val="00E8074C"/>
    <w:rsid w:val="00E8157D"/>
    <w:rsid w:val="00E825B6"/>
    <w:rsid w:val="00E84541"/>
    <w:rsid w:val="00E8559C"/>
    <w:rsid w:val="00E857B6"/>
    <w:rsid w:val="00E85A93"/>
    <w:rsid w:val="00E9111D"/>
    <w:rsid w:val="00E91CFC"/>
    <w:rsid w:val="00E933ED"/>
    <w:rsid w:val="00E93620"/>
    <w:rsid w:val="00E937DC"/>
    <w:rsid w:val="00E95C32"/>
    <w:rsid w:val="00E97254"/>
    <w:rsid w:val="00E9743A"/>
    <w:rsid w:val="00E974D5"/>
    <w:rsid w:val="00E976B1"/>
    <w:rsid w:val="00EA0975"/>
    <w:rsid w:val="00EA0AF8"/>
    <w:rsid w:val="00EA31D3"/>
    <w:rsid w:val="00EA3B42"/>
    <w:rsid w:val="00EA3C8B"/>
    <w:rsid w:val="00EA585B"/>
    <w:rsid w:val="00EA6654"/>
    <w:rsid w:val="00EA73FF"/>
    <w:rsid w:val="00EB12DC"/>
    <w:rsid w:val="00EB1D56"/>
    <w:rsid w:val="00EB35E7"/>
    <w:rsid w:val="00EB4AF4"/>
    <w:rsid w:val="00EB74F9"/>
    <w:rsid w:val="00EC077F"/>
    <w:rsid w:val="00EC2199"/>
    <w:rsid w:val="00EC2807"/>
    <w:rsid w:val="00EC2C02"/>
    <w:rsid w:val="00EC31F1"/>
    <w:rsid w:val="00EC3C72"/>
    <w:rsid w:val="00EC4EA2"/>
    <w:rsid w:val="00EC5E56"/>
    <w:rsid w:val="00EC5FCC"/>
    <w:rsid w:val="00ED23AD"/>
    <w:rsid w:val="00ED330C"/>
    <w:rsid w:val="00ED5A32"/>
    <w:rsid w:val="00ED6254"/>
    <w:rsid w:val="00ED68EE"/>
    <w:rsid w:val="00ED6C19"/>
    <w:rsid w:val="00EE2196"/>
    <w:rsid w:val="00EE2404"/>
    <w:rsid w:val="00EE2DF2"/>
    <w:rsid w:val="00EE51F2"/>
    <w:rsid w:val="00EE73CE"/>
    <w:rsid w:val="00EE7C55"/>
    <w:rsid w:val="00EF0B3B"/>
    <w:rsid w:val="00EF6554"/>
    <w:rsid w:val="00F03FF8"/>
    <w:rsid w:val="00F04521"/>
    <w:rsid w:val="00F04810"/>
    <w:rsid w:val="00F04A3F"/>
    <w:rsid w:val="00F064EA"/>
    <w:rsid w:val="00F06E9C"/>
    <w:rsid w:val="00F073BE"/>
    <w:rsid w:val="00F1087F"/>
    <w:rsid w:val="00F11616"/>
    <w:rsid w:val="00F11A16"/>
    <w:rsid w:val="00F1237A"/>
    <w:rsid w:val="00F12554"/>
    <w:rsid w:val="00F13716"/>
    <w:rsid w:val="00F15E32"/>
    <w:rsid w:val="00F20933"/>
    <w:rsid w:val="00F211EE"/>
    <w:rsid w:val="00F21A7A"/>
    <w:rsid w:val="00F22DAE"/>
    <w:rsid w:val="00F22E0F"/>
    <w:rsid w:val="00F239B6"/>
    <w:rsid w:val="00F2439C"/>
    <w:rsid w:val="00F30A7E"/>
    <w:rsid w:val="00F313AB"/>
    <w:rsid w:val="00F31E51"/>
    <w:rsid w:val="00F320DF"/>
    <w:rsid w:val="00F33F84"/>
    <w:rsid w:val="00F3414D"/>
    <w:rsid w:val="00F34D8C"/>
    <w:rsid w:val="00F35791"/>
    <w:rsid w:val="00F36970"/>
    <w:rsid w:val="00F37818"/>
    <w:rsid w:val="00F4079D"/>
    <w:rsid w:val="00F41950"/>
    <w:rsid w:val="00F41C79"/>
    <w:rsid w:val="00F42053"/>
    <w:rsid w:val="00F43E0A"/>
    <w:rsid w:val="00F448F4"/>
    <w:rsid w:val="00F45242"/>
    <w:rsid w:val="00F45FC0"/>
    <w:rsid w:val="00F46D70"/>
    <w:rsid w:val="00F47143"/>
    <w:rsid w:val="00F50371"/>
    <w:rsid w:val="00F5170C"/>
    <w:rsid w:val="00F53A66"/>
    <w:rsid w:val="00F53ACE"/>
    <w:rsid w:val="00F55CCB"/>
    <w:rsid w:val="00F56732"/>
    <w:rsid w:val="00F60D1E"/>
    <w:rsid w:val="00F60D3E"/>
    <w:rsid w:val="00F62169"/>
    <w:rsid w:val="00F63C8F"/>
    <w:rsid w:val="00F64E13"/>
    <w:rsid w:val="00F65914"/>
    <w:rsid w:val="00F70B27"/>
    <w:rsid w:val="00F719DD"/>
    <w:rsid w:val="00F7275B"/>
    <w:rsid w:val="00F7304E"/>
    <w:rsid w:val="00F73117"/>
    <w:rsid w:val="00F73215"/>
    <w:rsid w:val="00F738F5"/>
    <w:rsid w:val="00F739A7"/>
    <w:rsid w:val="00F749B0"/>
    <w:rsid w:val="00F75204"/>
    <w:rsid w:val="00F7529E"/>
    <w:rsid w:val="00F75C29"/>
    <w:rsid w:val="00F77175"/>
    <w:rsid w:val="00F8338E"/>
    <w:rsid w:val="00F85AF1"/>
    <w:rsid w:val="00F90BA4"/>
    <w:rsid w:val="00F936A3"/>
    <w:rsid w:val="00F959A4"/>
    <w:rsid w:val="00F959FD"/>
    <w:rsid w:val="00F95E42"/>
    <w:rsid w:val="00F96BA0"/>
    <w:rsid w:val="00F970AA"/>
    <w:rsid w:val="00F97B9A"/>
    <w:rsid w:val="00FA0954"/>
    <w:rsid w:val="00FA1991"/>
    <w:rsid w:val="00FA264A"/>
    <w:rsid w:val="00FA5CD5"/>
    <w:rsid w:val="00FA7295"/>
    <w:rsid w:val="00FB1848"/>
    <w:rsid w:val="00FB3A49"/>
    <w:rsid w:val="00FB4062"/>
    <w:rsid w:val="00FB42D4"/>
    <w:rsid w:val="00FB494A"/>
    <w:rsid w:val="00FB5073"/>
    <w:rsid w:val="00FC188E"/>
    <w:rsid w:val="00FC2E70"/>
    <w:rsid w:val="00FC3250"/>
    <w:rsid w:val="00FC3AAC"/>
    <w:rsid w:val="00FC41DA"/>
    <w:rsid w:val="00FC5E37"/>
    <w:rsid w:val="00FC7574"/>
    <w:rsid w:val="00FC77D7"/>
    <w:rsid w:val="00FC7B31"/>
    <w:rsid w:val="00FC7B61"/>
    <w:rsid w:val="00FD0ED5"/>
    <w:rsid w:val="00FD15DD"/>
    <w:rsid w:val="00FD21AB"/>
    <w:rsid w:val="00FD3373"/>
    <w:rsid w:val="00FD35BF"/>
    <w:rsid w:val="00FD450C"/>
    <w:rsid w:val="00FD688F"/>
    <w:rsid w:val="00FD733D"/>
    <w:rsid w:val="00FD73EA"/>
    <w:rsid w:val="00FD7A39"/>
    <w:rsid w:val="00FE0512"/>
    <w:rsid w:val="00FE5E39"/>
    <w:rsid w:val="00FE71DC"/>
    <w:rsid w:val="00FE74C3"/>
    <w:rsid w:val="00FE74CD"/>
    <w:rsid w:val="00FF08F9"/>
    <w:rsid w:val="00FF0D35"/>
    <w:rsid w:val="00FF4540"/>
    <w:rsid w:val="00FF580D"/>
    <w:rsid w:val="00FF7E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D3CAA1E"/>
  <w15:docId w15:val="{677CF055-CECF-4E46-BD82-A6DEEB7B3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HuaweiSans-Regular" w:eastAsia="方正兰亭黑简体" w:hAnsi="HuaweiSans-Regular" w:cs="Arial"/>
        <w:sz w:val="24"/>
        <w:szCs w:val="24"/>
        <w:lang w:val="en-US" w:eastAsia="zh-CN" w:bidi="ar-SA"/>
      </w:rPr>
    </w:rPrDefault>
    <w:pPrDefault/>
  </w:docDefaults>
  <w:latentStyles w:defLockedState="0" w:defUIPriority="0" w:defSemiHidden="0" w:defUnhideWhenUsed="0" w:defQFormat="0" w:count="375">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qFormat="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3">
    <w:name w:val="Normal"/>
    <w:aliases w:val="正文基准"/>
    <w:rsid w:val="00076E78"/>
    <w:pPr>
      <w:topLinePunct/>
      <w:adjustRightInd w:val="0"/>
      <w:snapToGrid w:val="0"/>
      <w:spacing w:before="80" w:after="80" w:line="240" w:lineRule="atLeast"/>
      <w:ind w:left="1134"/>
    </w:pPr>
  </w:style>
  <w:style w:type="paragraph" w:styleId="1">
    <w:name w:val="heading 1"/>
    <w:aliases w:val="ALT+1,heading 1"/>
    <w:basedOn w:val="a3"/>
    <w:next w:val="2"/>
    <w:link w:val="10"/>
    <w:autoRedefine/>
    <w:qFormat/>
    <w:rsid w:val="00C5634C"/>
    <w:pPr>
      <w:keepNext/>
      <w:numPr>
        <w:numId w:val="4"/>
      </w:numPr>
      <w:pBdr>
        <w:bottom w:val="single" w:sz="12" w:space="1" w:color="auto"/>
      </w:pBdr>
      <w:spacing w:before="0" w:after="800"/>
      <w:jc w:val="right"/>
      <w:outlineLvl w:val="0"/>
    </w:pPr>
    <w:rPr>
      <w:rFonts w:ascii="Huawei Sans" w:hAnsi="Huawei Sans"/>
      <w:b/>
      <w:bCs/>
      <w:sz w:val="44"/>
      <w:szCs w:val="44"/>
    </w:rPr>
  </w:style>
  <w:style w:type="paragraph" w:styleId="2">
    <w:name w:val="heading 2"/>
    <w:aliases w:val="ALT+2,heading 2"/>
    <w:basedOn w:val="a3"/>
    <w:next w:val="3"/>
    <w:link w:val="20"/>
    <w:autoRedefine/>
    <w:qFormat/>
    <w:rsid w:val="00C5634C"/>
    <w:pPr>
      <w:keepNext/>
      <w:keepLines/>
      <w:numPr>
        <w:ilvl w:val="1"/>
        <w:numId w:val="4"/>
      </w:numPr>
      <w:spacing w:before="600"/>
      <w:outlineLvl w:val="1"/>
    </w:pPr>
    <w:rPr>
      <w:rFonts w:ascii="Huawei Sans" w:hAnsi="Huawei Sans"/>
      <w:bCs/>
      <w:noProof/>
      <w:sz w:val="36"/>
      <w:szCs w:val="36"/>
      <w:lang w:eastAsia="en-US"/>
    </w:rPr>
  </w:style>
  <w:style w:type="paragraph" w:styleId="3">
    <w:name w:val="heading 3"/>
    <w:aliases w:val="ALT+3,heading 3"/>
    <w:basedOn w:val="a3"/>
    <w:link w:val="31"/>
    <w:autoRedefine/>
    <w:qFormat/>
    <w:rsid w:val="00C5634C"/>
    <w:pPr>
      <w:keepNext/>
      <w:keepLines/>
      <w:numPr>
        <w:ilvl w:val="2"/>
        <w:numId w:val="4"/>
      </w:numPr>
      <w:spacing w:before="200"/>
      <w:outlineLvl w:val="2"/>
    </w:pPr>
    <w:rPr>
      <w:rFonts w:ascii="Huawei Sans" w:hAnsi="Huawei Sans"/>
      <w:noProof/>
      <w:sz w:val="32"/>
      <w:szCs w:val="32"/>
    </w:rPr>
  </w:style>
  <w:style w:type="paragraph" w:styleId="4">
    <w:name w:val="heading 4"/>
    <w:aliases w:val="ALT+4,heading 4"/>
    <w:basedOn w:val="a3"/>
    <w:next w:val="5"/>
    <w:link w:val="41"/>
    <w:autoRedefine/>
    <w:qFormat/>
    <w:rsid w:val="00C5634C"/>
    <w:pPr>
      <w:keepNext/>
      <w:keepLines/>
      <w:numPr>
        <w:ilvl w:val="3"/>
        <w:numId w:val="4"/>
      </w:numPr>
      <w:outlineLvl w:val="3"/>
    </w:pPr>
    <w:rPr>
      <w:rFonts w:ascii="Huawei Sans" w:hAnsi="Huawei Sans" w:hint="eastAsia"/>
      <w:noProof/>
      <w:sz w:val="28"/>
      <w:szCs w:val="28"/>
    </w:rPr>
  </w:style>
  <w:style w:type="paragraph" w:styleId="5">
    <w:name w:val="heading 5"/>
    <w:aliases w:val="ALT+5,heading 5"/>
    <w:basedOn w:val="a3"/>
    <w:next w:val="BlockLabel"/>
    <w:link w:val="51"/>
    <w:autoRedefine/>
    <w:qFormat/>
    <w:rsid w:val="00C5634C"/>
    <w:pPr>
      <w:keepNext/>
      <w:keepLines/>
      <w:numPr>
        <w:ilvl w:val="4"/>
        <w:numId w:val="4"/>
      </w:numPr>
      <w:outlineLvl w:val="4"/>
    </w:pPr>
    <w:rPr>
      <w:rFonts w:ascii="Huawei Sans" w:hAnsi="Huawei Sans" w:hint="eastAsia"/>
      <w:noProof/>
    </w:rPr>
  </w:style>
  <w:style w:type="paragraph" w:styleId="6">
    <w:name w:val="heading 6"/>
    <w:aliases w:val="heading 6"/>
    <w:basedOn w:val="a3"/>
    <w:next w:val="a3"/>
    <w:link w:val="60"/>
    <w:semiHidden/>
    <w:qFormat/>
    <w:rsid w:val="008938AC"/>
    <w:pPr>
      <w:keepNext/>
      <w:keepLines/>
      <w:spacing w:before="240" w:after="64" w:line="320" w:lineRule="atLeast"/>
      <w:outlineLvl w:val="5"/>
    </w:pPr>
    <w:rPr>
      <w:rFonts w:ascii="Arial" w:eastAsia="黑体" w:hAnsi="Arial" w:cs="Times New Roman"/>
      <w:b/>
      <w:bCs/>
    </w:rPr>
  </w:style>
  <w:style w:type="paragraph" w:styleId="7">
    <w:name w:val="heading 7"/>
    <w:aliases w:val="heading 7"/>
    <w:basedOn w:val="1"/>
    <w:next w:val="8"/>
    <w:link w:val="70"/>
    <w:qFormat/>
    <w:rsid w:val="00963BC9"/>
    <w:pPr>
      <w:keepLines/>
      <w:numPr>
        <w:numId w:val="0"/>
      </w:numPr>
      <w:topLinePunct w:val="0"/>
      <w:outlineLvl w:val="6"/>
    </w:pPr>
    <w:rPr>
      <w:bCs w:val="0"/>
    </w:rPr>
  </w:style>
  <w:style w:type="paragraph" w:styleId="8">
    <w:name w:val="heading 8"/>
    <w:aliases w:val="heading 8"/>
    <w:basedOn w:val="2"/>
    <w:next w:val="9"/>
    <w:link w:val="80"/>
    <w:qFormat/>
    <w:rsid w:val="008938AC"/>
    <w:pPr>
      <w:numPr>
        <w:ilvl w:val="0"/>
        <w:numId w:val="0"/>
      </w:numPr>
      <w:topLinePunct w:val="0"/>
      <w:spacing w:before="200"/>
      <w:outlineLvl w:val="7"/>
    </w:pPr>
    <w:rPr>
      <w:rFonts w:cs="Times New Roman"/>
    </w:rPr>
  </w:style>
  <w:style w:type="paragraph" w:styleId="9">
    <w:name w:val="heading 9"/>
    <w:aliases w:val="heading 9"/>
    <w:basedOn w:val="3"/>
    <w:next w:val="a3"/>
    <w:link w:val="90"/>
    <w:qFormat/>
    <w:rsid w:val="008938AC"/>
    <w:pPr>
      <w:numPr>
        <w:ilvl w:val="0"/>
        <w:numId w:val="0"/>
      </w:numPr>
      <w:topLinePunct w:val="0"/>
      <w:outlineLvl w:val="8"/>
    </w:pPr>
    <w:rPr>
      <w:rFonts w:cs="Times New Roman"/>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customStyle="1" w:styleId="BlockLabel">
    <w:name w:val="Block Label"/>
    <w:basedOn w:val="a3"/>
    <w:next w:val="a3"/>
    <w:rsid w:val="009319E8"/>
    <w:pPr>
      <w:keepNext/>
      <w:keepLines/>
      <w:spacing w:before="300"/>
      <w:ind w:left="0"/>
    </w:pPr>
    <w:rPr>
      <w:rFonts w:ascii="Arial Unicode MS" w:eastAsia="黑体" w:hAnsi="Arial Unicode MS" w:cs="Book Antiqua"/>
      <w:bCs/>
      <w:sz w:val="26"/>
      <w:szCs w:val="26"/>
    </w:rPr>
  </w:style>
  <w:style w:type="paragraph" w:customStyle="1" w:styleId="Cover1">
    <w:name w:val="Cover1"/>
    <w:basedOn w:val="a3"/>
    <w:rsid w:val="009D0E48"/>
    <w:pPr>
      <w:spacing w:line="240" w:lineRule="auto"/>
      <w:ind w:left="0"/>
    </w:pPr>
    <w:rPr>
      <w:rFonts w:ascii="Arial" w:eastAsia="黑体" w:hAnsi="Arial"/>
      <w:b/>
      <w:bCs/>
      <w:noProof/>
      <w:sz w:val="48"/>
      <w:szCs w:val="48"/>
    </w:rPr>
  </w:style>
  <w:style w:type="paragraph" w:customStyle="1" w:styleId="Cover4">
    <w:name w:val="Cover 4"/>
    <w:basedOn w:val="Cover3"/>
    <w:rsid w:val="001178C7"/>
    <w:pPr>
      <w:spacing w:before="0" w:after="0" w:line="240" w:lineRule="auto"/>
      <w:jc w:val="both"/>
    </w:pPr>
    <w:rPr>
      <w:sz w:val="21"/>
      <w:szCs w:val="21"/>
    </w:rPr>
  </w:style>
  <w:style w:type="character" w:customStyle="1" w:styleId="a7">
    <w:name w:val="页眉 字符"/>
    <w:basedOn w:val="a4"/>
    <w:link w:val="a8"/>
    <w:uiPriority w:val="99"/>
    <w:rsid w:val="00DD12E4"/>
    <w:rPr>
      <w:rFonts w:cs="Arial"/>
      <w:kern w:val="2"/>
      <w:sz w:val="2"/>
      <w:szCs w:val="2"/>
    </w:rPr>
  </w:style>
  <w:style w:type="table" w:customStyle="1" w:styleId="TableNoFrame">
    <w:name w:val="Table No Frame"/>
    <w:basedOn w:val="a9"/>
    <w:rsid w:val="00A461C1"/>
    <w:pPr>
      <w:adjustRightInd/>
      <w:snapToGrid/>
      <w:jc w:val="left"/>
    </w:pPr>
    <w:tblPr/>
    <w:trPr>
      <w:cantSplit/>
    </w:trPr>
  </w:style>
  <w:style w:type="paragraph" w:customStyle="1" w:styleId="Figure">
    <w:name w:val="Figure"/>
    <w:basedOn w:val="a3"/>
    <w:next w:val="a3"/>
    <w:rsid w:val="00686344"/>
  </w:style>
  <w:style w:type="paragraph" w:customStyle="1" w:styleId="FigureDescription">
    <w:name w:val="Figure Description"/>
    <w:next w:val="Figure"/>
    <w:link w:val="FigureDescription0"/>
    <w:rsid w:val="00302245"/>
    <w:pPr>
      <w:keepNext/>
      <w:numPr>
        <w:ilvl w:val="7"/>
        <w:numId w:val="4"/>
      </w:numPr>
      <w:adjustRightInd w:val="0"/>
      <w:snapToGrid w:val="0"/>
      <w:spacing w:before="320" w:after="80" w:line="240" w:lineRule="atLeast"/>
      <w:outlineLvl w:val="7"/>
    </w:pPr>
    <w:rPr>
      <w:rFonts w:eastAsia="黑体"/>
      <w:spacing w:val="-4"/>
      <w:kern w:val="2"/>
      <w:sz w:val="21"/>
      <w:szCs w:val="21"/>
    </w:rPr>
  </w:style>
  <w:style w:type="paragraph" w:customStyle="1" w:styleId="FigureText">
    <w:name w:val="Figure Text"/>
    <w:rsid w:val="006256E0"/>
    <w:pPr>
      <w:widowControl w:val="0"/>
      <w:adjustRightInd w:val="0"/>
      <w:snapToGrid w:val="0"/>
      <w:spacing w:line="240" w:lineRule="atLeast"/>
    </w:pPr>
    <w:rPr>
      <w:sz w:val="18"/>
      <w:szCs w:val="18"/>
      <w:lang w:eastAsia="en-US"/>
    </w:rPr>
  </w:style>
  <w:style w:type="paragraph" w:customStyle="1" w:styleId="HeadingLeft">
    <w:name w:val="Heading Left"/>
    <w:basedOn w:val="a3"/>
    <w:rsid w:val="009D0E48"/>
    <w:pPr>
      <w:spacing w:before="0" w:after="0"/>
      <w:ind w:left="0"/>
    </w:pPr>
    <w:rPr>
      <w:sz w:val="20"/>
      <w:szCs w:val="20"/>
    </w:rPr>
  </w:style>
  <w:style w:type="paragraph" w:customStyle="1" w:styleId="HeadingRight">
    <w:name w:val="Heading Right"/>
    <w:basedOn w:val="a3"/>
    <w:rsid w:val="009D0E48"/>
    <w:pPr>
      <w:spacing w:before="0" w:after="0"/>
      <w:ind w:left="0"/>
      <w:jc w:val="right"/>
    </w:pPr>
    <w:rPr>
      <w:sz w:val="20"/>
      <w:szCs w:val="20"/>
    </w:rPr>
  </w:style>
  <w:style w:type="paragraph" w:customStyle="1" w:styleId="Heading1NoNumber">
    <w:name w:val="Heading1 No Number"/>
    <w:basedOn w:val="1"/>
    <w:next w:val="a3"/>
    <w:link w:val="Heading1NoNumber0"/>
    <w:rsid w:val="001A0403"/>
    <w:pPr>
      <w:pageBreakBefore/>
      <w:numPr>
        <w:numId w:val="0"/>
      </w:numPr>
    </w:pPr>
  </w:style>
  <w:style w:type="paragraph" w:customStyle="1" w:styleId="Heading2NoNumber">
    <w:name w:val="Heading2 No Number"/>
    <w:basedOn w:val="2"/>
    <w:next w:val="a3"/>
    <w:link w:val="Heading2NoNumber0"/>
    <w:rsid w:val="00477927"/>
    <w:pPr>
      <w:numPr>
        <w:ilvl w:val="0"/>
        <w:numId w:val="0"/>
      </w:numPr>
    </w:pPr>
  </w:style>
  <w:style w:type="paragraph" w:customStyle="1" w:styleId="Heading3NoNumber">
    <w:name w:val="Heading3 No Number"/>
    <w:basedOn w:val="3"/>
    <w:next w:val="a3"/>
    <w:link w:val="Heading3NoNumber0"/>
    <w:autoRedefine/>
    <w:rsid w:val="00CB5842"/>
    <w:pPr>
      <w:numPr>
        <w:ilvl w:val="0"/>
        <w:numId w:val="0"/>
      </w:numPr>
      <w:outlineLvl w:val="9"/>
    </w:pPr>
    <w:rPr>
      <w:rFonts w:cs="Book Antiqua"/>
      <w:sz w:val="26"/>
    </w:rPr>
  </w:style>
  <w:style w:type="paragraph" w:customStyle="1" w:styleId="Heading4NoNumber">
    <w:name w:val="Heading4 No Number"/>
    <w:basedOn w:val="a3"/>
    <w:semiHidden/>
    <w:rsid w:val="009D0E48"/>
    <w:pPr>
      <w:keepNext/>
      <w:spacing w:before="200"/>
    </w:pPr>
    <w:rPr>
      <w:rFonts w:eastAsia="黑体"/>
      <w:bCs/>
      <w:spacing w:val="-4"/>
    </w:rPr>
  </w:style>
  <w:style w:type="paragraph" w:customStyle="1" w:styleId="AboutThisChapter">
    <w:name w:val="About This Chapter"/>
    <w:basedOn w:val="Heading2NoNumber"/>
    <w:next w:val="a3"/>
    <w:rsid w:val="009D0E48"/>
    <w:pPr>
      <w:spacing w:after="560"/>
    </w:pPr>
  </w:style>
  <w:style w:type="numbering" w:styleId="111111">
    <w:name w:val="Outline List 2"/>
    <w:basedOn w:val="a6"/>
    <w:semiHidden/>
    <w:rsid w:val="009D0E48"/>
    <w:pPr>
      <w:numPr>
        <w:numId w:val="17"/>
      </w:numPr>
    </w:pPr>
  </w:style>
  <w:style w:type="paragraph" w:customStyle="1" w:styleId="ItemList">
    <w:name w:val="Item List"/>
    <w:link w:val="ItemList0"/>
    <w:rsid w:val="00FD450C"/>
    <w:pPr>
      <w:numPr>
        <w:numId w:val="6"/>
      </w:numPr>
      <w:adjustRightInd w:val="0"/>
      <w:snapToGrid w:val="0"/>
      <w:spacing w:before="80" w:after="80" w:line="240" w:lineRule="atLeast"/>
    </w:pPr>
    <w:rPr>
      <w:rFonts w:ascii="FrutigerNext LT Regular" w:eastAsia="华文细黑" w:hAnsi="FrutigerNext LT Regular"/>
      <w:kern w:val="2"/>
      <w:sz w:val="21"/>
      <w:szCs w:val="21"/>
    </w:rPr>
  </w:style>
  <w:style w:type="paragraph" w:customStyle="1" w:styleId="ItemListinTable">
    <w:name w:val="Item List in Table"/>
    <w:basedOn w:val="a3"/>
    <w:rsid w:val="00DE6816"/>
    <w:pPr>
      <w:numPr>
        <w:numId w:val="9"/>
      </w:numPr>
      <w:tabs>
        <w:tab w:val="left" w:pos="284"/>
      </w:tabs>
      <w:ind w:left="284" w:hanging="284"/>
    </w:pPr>
  </w:style>
  <w:style w:type="paragraph" w:customStyle="1" w:styleId="ItemListText">
    <w:name w:val="Item List Text"/>
    <w:rsid w:val="006256E0"/>
    <w:pPr>
      <w:adjustRightInd w:val="0"/>
      <w:snapToGrid w:val="0"/>
      <w:spacing w:before="80" w:after="80" w:line="240" w:lineRule="atLeast"/>
      <w:ind w:left="2126"/>
    </w:pPr>
    <w:rPr>
      <w:kern w:val="2"/>
      <w:sz w:val="21"/>
      <w:szCs w:val="21"/>
    </w:rPr>
  </w:style>
  <w:style w:type="paragraph" w:customStyle="1" w:styleId="ItemStep">
    <w:name w:val="Item Step"/>
    <w:rsid w:val="006765F5"/>
    <w:pPr>
      <w:numPr>
        <w:ilvl w:val="6"/>
        <w:numId w:val="4"/>
      </w:numPr>
      <w:adjustRightInd w:val="0"/>
      <w:snapToGrid w:val="0"/>
      <w:spacing w:before="80" w:after="80" w:line="240" w:lineRule="atLeast"/>
      <w:outlineLvl w:val="6"/>
    </w:pPr>
    <w:rPr>
      <w:sz w:val="21"/>
      <w:szCs w:val="21"/>
    </w:rPr>
  </w:style>
  <w:style w:type="paragraph" w:customStyle="1" w:styleId="ManualTitle1">
    <w:name w:val="Manual Title1"/>
    <w:semiHidden/>
    <w:rsid w:val="009D0E48"/>
    <w:rPr>
      <w:rFonts w:ascii="Arial" w:eastAsia="黑体" w:hAnsi="Arial"/>
      <w:noProof/>
      <w:sz w:val="30"/>
      <w:lang w:eastAsia="en-US"/>
    </w:rPr>
  </w:style>
  <w:style w:type="paragraph" w:customStyle="1" w:styleId="CAUTIONHeading">
    <w:name w:val="CAUTION Heading"/>
    <w:basedOn w:val="a3"/>
    <w:rsid w:val="006256E0"/>
    <w:pPr>
      <w:keepNext/>
      <w:pBdr>
        <w:top w:val="single" w:sz="12" w:space="4" w:color="auto"/>
      </w:pBdr>
    </w:pPr>
    <w:rPr>
      <w:rFonts w:ascii="Book Antiqua" w:eastAsia="黑体" w:hAnsi="Book Antiqua"/>
      <w:bCs/>
      <w:noProof/>
    </w:rPr>
  </w:style>
  <w:style w:type="paragraph" w:customStyle="1" w:styleId="NotesHeadinginTable">
    <w:name w:val="Notes Heading in Table"/>
    <w:next w:val="NotesTextinTable"/>
    <w:rsid w:val="006256E0"/>
    <w:pPr>
      <w:keepNext/>
      <w:adjustRightInd w:val="0"/>
      <w:snapToGrid w:val="0"/>
      <w:spacing w:before="80" w:after="40" w:line="240" w:lineRule="atLeast"/>
    </w:pPr>
    <w:rPr>
      <w:rFonts w:eastAsia="黑体"/>
      <w:bCs/>
      <w:kern w:val="2"/>
      <w:sz w:val="18"/>
      <w:szCs w:val="18"/>
    </w:rPr>
  </w:style>
  <w:style w:type="paragraph" w:customStyle="1" w:styleId="CAUTIONText">
    <w:name w:val="CAUTION Text"/>
    <w:basedOn w:val="a3"/>
    <w:rsid w:val="006256E0"/>
    <w:pPr>
      <w:keepLines/>
      <w:pBdr>
        <w:bottom w:val="single" w:sz="12" w:space="4" w:color="auto"/>
      </w:pBdr>
    </w:pPr>
    <w:rPr>
      <w:rFonts w:eastAsia="楷体_GB2312"/>
      <w:iCs/>
    </w:rPr>
  </w:style>
  <w:style w:type="paragraph" w:customStyle="1" w:styleId="NotesTextinTable">
    <w:name w:val="Notes Text in Table"/>
    <w:rsid w:val="00F03FF8"/>
    <w:pPr>
      <w:widowControl w:val="0"/>
      <w:adjustRightInd w:val="0"/>
      <w:snapToGrid w:val="0"/>
      <w:spacing w:before="40" w:after="80" w:line="240" w:lineRule="atLeast"/>
      <w:ind w:left="170"/>
    </w:pPr>
    <w:rPr>
      <w:rFonts w:eastAsia="楷体_GB2312"/>
      <w:iCs/>
      <w:kern w:val="2"/>
      <w:szCs w:val="18"/>
    </w:rPr>
  </w:style>
  <w:style w:type="paragraph" w:customStyle="1" w:styleId="CAUTIONTextList">
    <w:name w:val="CAUTION Text List"/>
    <w:basedOn w:val="CAUTIONText"/>
    <w:rsid w:val="002541B3"/>
    <w:pPr>
      <w:keepNext/>
      <w:numPr>
        <w:numId w:val="12"/>
      </w:numPr>
    </w:pPr>
  </w:style>
  <w:style w:type="paragraph" w:customStyle="1" w:styleId="11">
    <w:name w:val="表格1"/>
    <w:basedOn w:val="TableHeading"/>
    <w:link w:val="12"/>
    <w:rsid w:val="002C2323"/>
    <w:pPr>
      <w:jc w:val="center"/>
    </w:pPr>
    <w:rPr>
      <w:b/>
    </w:rPr>
  </w:style>
  <w:style w:type="table" w:styleId="a9">
    <w:name w:val="Table Grid"/>
    <w:basedOn w:val="a5"/>
    <w:rsid w:val="009D0E48"/>
    <w:pPr>
      <w:widowControl w:val="0"/>
      <w:adjustRightInd w:val="0"/>
      <w:snapToGrid w:val="0"/>
      <w:jc w:val="both"/>
    </w:pPr>
    <w:tblPr>
      <w:tblInd w:w="113" w:type="dxa"/>
    </w:tblPr>
  </w:style>
  <w:style w:type="paragraph" w:customStyle="1" w:styleId="Step">
    <w:name w:val="Step"/>
    <w:basedOn w:val="a3"/>
    <w:link w:val="Step0"/>
    <w:rsid w:val="000D0045"/>
    <w:pPr>
      <w:tabs>
        <w:tab w:val="num" w:pos="1701"/>
      </w:tabs>
      <w:ind w:left="1701" w:hanging="159"/>
      <w:outlineLvl w:val="5"/>
    </w:pPr>
    <w:rPr>
      <w:snapToGrid w:val="0"/>
    </w:rPr>
  </w:style>
  <w:style w:type="paragraph" w:customStyle="1" w:styleId="SubItemList">
    <w:name w:val="Sub Item List"/>
    <w:basedOn w:val="a3"/>
    <w:rsid w:val="001C0E12"/>
    <w:pPr>
      <w:numPr>
        <w:numId w:val="7"/>
      </w:numPr>
    </w:pPr>
  </w:style>
  <w:style w:type="paragraph" w:customStyle="1" w:styleId="SubItemListText">
    <w:name w:val="Sub Item List Text"/>
    <w:rsid w:val="006256E0"/>
    <w:pPr>
      <w:adjustRightInd w:val="0"/>
      <w:snapToGrid w:val="0"/>
      <w:spacing w:before="80" w:after="80" w:line="240" w:lineRule="atLeast"/>
      <w:ind w:left="2410"/>
    </w:pPr>
    <w:rPr>
      <w:kern w:val="2"/>
      <w:sz w:val="21"/>
      <w:szCs w:val="21"/>
    </w:rPr>
  </w:style>
  <w:style w:type="paragraph" w:styleId="aa">
    <w:name w:val="Title"/>
    <w:basedOn w:val="a3"/>
    <w:link w:val="ab"/>
    <w:qFormat/>
    <w:rsid w:val="008938AC"/>
    <w:pPr>
      <w:spacing w:before="240" w:after="60"/>
      <w:jc w:val="center"/>
      <w:outlineLvl w:val="0"/>
    </w:pPr>
    <w:rPr>
      <w:rFonts w:ascii="Arial" w:hAnsi="Arial"/>
      <w:b/>
      <w:bCs/>
      <w:sz w:val="32"/>
      <w:szCs w:val="32"/>
    </w:rPr>
  </w:style>
  <w:style w:type="table" w:styleId="ac">
    <w:name w:val="Table Professional"/>
    <w:basedOn w:val="a5"/>
    <w:semiHidden/>
    <w:rsid w:val="009D0E48"/>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TableDescription">
    <w:name w:val="Table Description"/>
    <w:basedOn w:val="a3"/>
    <w:next w:val="a3"/>
    <w:link w:val="TableDescription0"/>
    <w:rsid w:val="00302245"/>
    <w:pPr>
      <w:keepNext/>
      <w:numPr>
        <w:ilvl w:val="8"/>
        <w:numId w:val="4"/>
      </w:numPr>
      <w:topLinePunct w:val="0"/>
      <w:spacing w:before="320"/>
      <w:outlineLvl w:val="8"/>
    </w:pPr>
    <w:rPr>
      <w:rFonts w:eastAsia="黑体"/>
      <w:spacing w:val="-4"/>
    </w:rPr>
  </w:style>
  <w:style w:type="paragraph" w:customStyle="1" w:styleId="TableNote">
    <w:name w:val="Table Note"/>
    <w:basedOn w:val="a3"/>
    <w:rsid w:val="006256E0"/>
    <w:rPr>
      <w:sz w:val="18"/>
      <w:szCs w:val="18"/>
    </w:rPr>
  </w:style>
  <w:style w:type="paragraph" w:customStyle="1" w:styleId="TerminalDisplay">
    <w:name w:val="Terminal Display"/>
    <w:rsid w:val="00C5274C"/>
    <w:pPr>
      <w:snapToGrid w:val="0"/>
      <w:spacing w:line="240" w:lineRule="atLeast"/>
      <w:ind w:left="1701"/>
    </w:pPr>
    <w:rPr>
      <w:rFonts w:ascii="Courier New" w:hAnsi="Courier New" w:cs="Courier New"/>
      <w:snapToGrid w:val="0"/>
      <w:spacing w:val="-1"/>
      <w:sz w:val="21"/>
      <w:szCs w:val="16"/>
    </w:rPr>
  </w:style>
  <w:style w:type="paragraph" w:styleId="TOC1">
    <w:name w:val="toc 1"/>
    <w:basedOn w:val="a3"/>
    <w:next w:val="a3"/>
    <w:uiPriority w:val="39"/>
    <w:rsid w:val="00D21D41"/>
    <w:pPr>
      <w:ind w:left="0"/>
    </w:pPr>
    <w:rPr>
      <w:rFonts w:ascii="Huawei Sans" w:hAnsi="Huawei Sans" w:cs="Book Antiqua"/>
      <w:b/>
      <w:bCs/>
    </w:rPr>
  </w:style>
  <w:style w:type="paragraph" w:styleId="TOC2">
    <w:name w:val="toc 2"/>
    <w:basedOn w:val="a3"/>
    <w:next w:val="a3"/>
    <w:uiPriority w:val="39"/>
    <w:rsid w:val="00D21D41"/>
    <w:pPr>
      <w:ind w:left="0"/>
    </w:pPr>
    <w:rPr>
      <w:rFonts w:ascii="Huawei Sans" w:hAnsi="Huawei Sans"/>
      <w:noProof/>
      <w:sz w:val="20"/>
      <w:szCs w:val="20"/>
    </w:rPr>
  </w:style>
  <w:style w:type="paragraph" w:styleId="TOC3">
    <w:name w:val="toc 3"/>
    <w:basedOn w:val="a3"/>
    <w:next w:val="a3"/>
    <w:uiPriority w:val="39"/>
    <w:rsid w:val="00D21D41"/>
    <w:pPr>
      <w:ind w:left="0"/>
    </w:pPr>
    <w:rPr>
      <w:rFonts w:ascii="Huawei Sans" w:hAnsi="Huawei Sans"/>
      <w:noProof/>
      <w:sz w:val="20"/>
      <w:szCs w:val="20"/>
    </w:rPr>
  </w:style>
  <w:style w:type="paragraph" w:styleId="TOC4">
    <w:name w:val="toc 4"/>
    <w:basedOn w:val="a3"/>
    <w:next w:val="a3"/>
    <w:uiPriority w:val="39"/>
    <w:rsid w:val="00D21D41"/>
    <w:pPr>
      <w:ind w:left="0"/>
    </w:pPr>
    <w:rPr>
      <w:rFonts w:ascii="Huawei Sans" w:hAnsi="Huawei Sans"/>
      <w:sz w:val="20"/>
      <w:szCs w:val="20"/>
    </w:rPr>
  </w:style>
  <w:style w:type="paragraph" w:styleId="TOC5">
    <w:name w:val="toc 5"/>
    <w:basedOn w:val="a3"/>
    <w:next w:val="a3"/>
    <w:uiPriority w:val="39"/>
    <w:rsid w:val="00D21D41"/>
    <w:pPr>
      <w:ind w:left="0"/>
    </w:pPr>
    <w:rPr>
      <w:rFonts w:ascii="Huawei Sans" w:hAnsi="Huawei Sans"/>
      <w:sz w:val="20"/>
    </w:rPr>
  </w:style>
  <w:style w:type="paragraph" w:styleId="TOC6">
    <w:name w:val="toc 6"/>
    <w:basedOn w:val="a3"/>
    <w:next w:val="a3"/>
    <w:autoRedefine/>
    <w:uiPriority w:val="39"/>
    <w:qFormat/>
    <w:rsid w:val="00D21D41"/>
    <w:pPr>
      <w:ind w:left="2100"/>
    </w:pPr>
    <w:rPr>
      <w:rFonts w:ascii="Huawei Sans" w:hAnsi="Huawei Sans"/>
    </w:rPr>
  </w:style>
  <w:style w:type="paragraph" w:styleId="TOC7">
    <w:name w:val="toc 7"/>
    <w:basedOn w:val="a3"/>
    <w:next w:val="a3"/>
    <w:autoRedefine/>
    <w:uiPriority w:val="39"/>
    <w:rsid w:val="009D0E48"/>
    <w:pPr>
      <w:ind w:left="2520"/>
    </w:pPr>
  </w:style>
  <w:style w:type="paragraph" w:styleId="TOC8">
    <w:name w:val="toc 8"/>
    <w:basedOn w:val="a3"/>
    <w:next w:val="a3"/>
    <w:autoRedefine/>
    <w:uiPriority w:val="39"/>
    <w:rsid w:val="009D0E48"/>
    <w:pPr>
      <w:ind w:left="2940"/>
    </w:pPr>
  </w:style>
  <w:style w:type="paragraph" w:styleId="TOC9">
    <w:name w:val="toc 9"/>
    <w:basedOn w:val="a3"/>
    <w:next w:val="a3"/>
    <w:autoRedefine/>
    <w:uiPriority w:val="39"/>
    <w:rsid w:val="009D0E48"/>
    <w:pPr>
      <w:ind w:left="3360"/>
    </w:pPr>
  </w:style>
  <w:style w:type="paragraph" w:styleId="13">
    <w:name w:val="index 1"/>
    <w:basedOn w:val="a3"/>
    <w:next w:val="a3"/>
    <w:autoRedefine/>
    <w:semiHidden/>
    <w:rsid w:val="009D0E48"/>
  </w:style>
  <w:style w:type="paragraph" w:styleId="21">
    <w:name w:val="index 2"/>
    <w:basedOn w:val="a3"/>
    <w:next w:val="a3"/>
    <w:autoRedefine/>
    <w:semiHidden/>
    <w:rsid w:val="009D0E48"/>
    <w:pPr>
      <w:ind w:leftChars="200" w:left="200"/>
    </w:pPr>
  </w:style>
  <w:style w:type="paragraph" w:styleId="32">
    <w:name w:val="index 3"/>
    <w:basedOn w:val="a3"/>
    <w:next w:val="a3"/>
    <w:autoRedefine/>
    <w:semiHidden/>
    <w:rsid w:val="009D0E48"/>
    <w:pPr>
      <w:ind w:leftChars="400" w:left="400"/>
    </w:pPr>
  </w:style>
  <w:style w:type="paragraph" w:styleId="52">
    <w:name w:val="index 5"/>
    <w:basedOn w:val="a3"/>
    <w:next w:val="a3"/>
    <w:autoRedefine/>
    <w:semiHidden/>
    <w:rsid w:val="009D0E48"/>
    <w:pPr>
      <w:ind w:left="1050" w:hanging="210"/>
    </w:pPr>
    <w:rPr>
      <w:sz w:val="20"/>
      <w:szCs w:val="20"/>
    </w:rPr>
  </w:style>
  <w:style w:type="paragraph" w:styleId="61">
    <w:name w:val="index 6"/>
    <w:basedOn w:val="a3"/>
    <w:next w:val="a3"/>
    <w:autoRedefine/>
    <w:semiHidden/>
    <w:rsid w:val="009D0E48"/>
    <w:pPr>
      <w:ind w:left="1260" w:hanging="210"/>
    </w:pPr>
    <w:rPr>
      <w:sz w:val="20"/>
      <w:szCs w:val="20"/>
    </w:rPr>
  </w:style>
  <w:style w:type="paragraph" w:styleId="71">
    <w:name w:val="index 7"/>
    <w:basedOn w:val="a3"/>
    <w:next w:val="a3"/>
    <w:autoRedefine/>
    <w:semiHidden/>
    <w:rsid w:val="009D0E48"/>
    <w:pPr>
      <w:ind w:left="1470" w:hanging="210"/>
    </w:pPr>
    <w:rPr>
      <w:sz w:val="20"/>
      <w:szCs w:val="20"/>
    </w:rPr>
  </w:style>
  <w:style w:type="paragraph" w:styleId="81">
    <w:name w:val="index 8"/>
    <w:basedOn w:val="a3"/>
    <w:next w:val="a3"/>
    <w:autoRedefine/>
    <w:semiHidden/>
    <w:rsid w:val="009D0E48"/>
    <w:pPr>
      <w:ind w:left="1680" w:hanging="210"/>
    </w:pPr>
    <w:rPr>
      <w:sz w:val="20"/>
      <w:szCs w:val="20"/>
    </w:rPr>
  </w:style>
  <w:style w:type="paragraph" w:styleId="91">
    <w:name w:val="index 9"/>
    <w:basedOn w:val="a3"/>
    <w:next w:val="a3"/>
    <w:autoRedefine/>
    <w:semiHidden/>
    <w:rsid w:val="009D0E48"/>
    <w:pPr>
      <w:ind w:left="1890" w:hanging="210"/>
    </w:pPr>
    <w:rPr>
      <w:sz w:val="20"/>
      <w:szCs w:val="20"/>
    </w:rPr>
  </w:style>
  <w:style w:type="paragraph" w:styleId="ad">
    <w:name w:val="table of figures"/>
    <w:basedOn w:val="a3"/>
    <w:next w:val="a3"/>
    <w:semiHidden/>
    <w:rsid w:val="009D0E48"/>
    <w:pPr>
      <w:spacing w:afterLines="50"/>
      <w:ind w:leftChars="300" w:left="300"/>
    </w:pPr>
    <w:rPr>
      <w:sz w:val="20"/>
      <w:szCs w:val="20"/>
    </w:rPr>
  </w:style>
  <w:style w:type="paragraph" w:styleId="ae">
    <w:name w:val="Document Map"/>
    <w:basedOn w:val="a3"/>
    <w:link w:val="af"/>
    <w:semiHidden/>
    <w:rsid w:val="009D0E48"/>
    <w:pPr>
      <w:shd w:val="clear" w:color="auto" w:fill="000080"/>
    </w:pPr>
  </w:style>
  <w:style w:type="paragraph" w:styleId="af0">
    <w:name w:val="footer"/>
    <w:basedOn w:val="HeadingLeft"/>
    <w:link w:val="af1"/>
    <w:rsid w:val="001A084E"/>
    <w:pPr>
      <w:spacing w:before="200" w:after="200" w:line="20" w:lineRule="atLeast"/>
      <w:jc w:val="center"/>
    </w:pPr>
    <w:rPr>
      <w:rFonts w:cs="Times New Roman"/>
      <w:b/>
      <w:bCs/>
      <w:sz w:val="2"/>
      <w:szCs w:val="2"/>
    </w:rPr>
  </w:style>
  <w:style w:type="paragraph" w:customStyle="1" w:styleId="TerminalDisplayinTable">
    <w:name w:val="Terminal Display in Table"/>
    <w:rsid w:val="006256E0"/>
    <w:pPr>
      <w:widowControl w:val="0"/>
      <w:adjustRightInd w:val="0"/>
      <w:snapToGrid w:val="0"/>
      <w:spacing w:before="80" w:after="80" w:line="240" w:lineRule="atLeast"/>
    </w:pPr>
    <w:rPr>
      <w:rFonts w:ascii="Courier New" w:hAnsi="Courier New" w:cs="Courier New"/>
      <w:snapToGrid w:val="0"/>
      <w:spacing w:val="-1"/>
      <w:sz w:val="16"/>
      <w:szCs w:val="16"/>
    </w:rPr>
  </w:style>
  <w:style w:type="paragraph" w:styleId="a8">
    <w:name w:val="header"/>
    <w:basedOn w:val="a3"/>
    <w:link w:val="a7"/>
    <w:uiPriority w:val="99"/>
    <w:rsid w:val="001A084E"/>
    <w:pPr>
      <w:tabs>
        <w:tab w:val="center" w:pos="4153"/>
        <w:tab w:val="right" w:pos="8306"/>
      </w:tabs>
      <w:spacing w:before="0" w:after="0" w:line="20" w:lineRule="atLeast"/>
      <w:ind w:left="0"/>
      <w:jc w:val="right"/>
    </w:pPr>
    <w:rPr>
      <w:sz w:val="2"/>
      <w:szCs w:val="2"/>
    </w:rPr>
  </w:style>
  <w:style w:type="character" w:styleId="af2">
    <w:name w:val="Hyperlink"/>
    <w:uiPriority w:val="99"/>
    <w:rsid w:val="009D0E48"/>
    <w:rPr>
      <w:color w:val="0000FF"/>
      <w:u w:val="none"/>
    </w:rPr>
  </w:style>
  <w:style w:type="paragraph" w:customStyle="1" w:styleId="CopyrightDeclaration">
    <w:name w:val="Copyright Declaration"/>
    <w:semiHidden/>
    <w:rsid w:val="009D0E48"/>
    <w:pPr>
      <w:spacing w:before="80" w:after="80"/>
    </w:pPr>
    <w:rPr>
      <w:rFonts w:ascii="Arial" w:eastAsia="黑体" w:hAnsi="Arial"/>
      <w:sz w:val="36"/>
    </w:rPr>
  </w:style>
  <w:style w:type="numbering" w:styleId="1111110">
    <w:name w:val="Outline List 1"/>
    <w:basedOn w:val="a6"/>
    <w:semiHidden/>
    <w:rsid w:val="009D0E48"/>
    <w:pPr>
      <w:numPr>
        <w:numId w:val="18"/>
      </w:numPr>
    </w:pPr>
  </w:style>
  <w:style w:type="paragraph" w:customStyle="1" w:styleId="TableHeading">
    <w:name w:val="Table Heading"/>
    <w:basedOn w:val="a3"/>
    <w:link w:val="TableHeading0"/>
    <w:rsid w:val="006256E0"/>
    <w:pPr>
      <w:keepNext/>
      <w:widowControl w:val="0"/>
      <w:ind w:left="0"/>
    </w:pPr>
    <w:rPr>
      <w:rFonts w:ascii="Book Antiqua" w:eastAsia="黑体" w:hAnsi="Book Antiqua" w:cs="Book Antiqua"/>
      <w:bCs/>
      <w:snapToGrid w:val="0"/>
    </w:rPr>
  </w:style>
  <w:style w:type="paragraph" w:customStyle="1" w:styleId="TableText">
    <w:name w:val="Table Text"/>
    <w:basedOn w:val="a3"/>
    <w:link w:val="TableText0"/>
    <w:rsid w:val="006256E0"/>
    <w:pPr>
      <w:widowControl w:val="0"/>
      <w:ind w:left="0"/>
    </w:pPr>
    <w:rPr>
      <w:snapToGrid w:val="0"/>
    </w:rPr>
  </w:style>
  <w:style w:type="paragraph" w:customStyle="1" w:styleId="HeadingMiddle">
    <w:name w:val="Heading Middle"/>
    <w:rsid w:val="009D0E48"/>
    <w:pPr>
      <w:adjustRightInd w:val="0"/>
      <w:snapToGrid w:val="0"/>
      <w:spacing w:line="240" w:lineRule="atLeast"/>
      <w:jc w:val="center"/>
    </w:pPr>
    <w:rPr>
      <w:snapToGrid w:val="0"/>
    </w:rPr>
  </w:style>
  <w:style w:type="paragraph" w:styleId="af3">
    <w:name w:val="macro"/>
    <w:link w:val="af4"/>
    <w:semiHidden/>
    <w:rsid w:val="009D0E48"/>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hAnsi="Courier New" w:cs="Courier New"/>
      <w:kern w:val="2"/>
    </w:rPr>
  </w:style>
  <w:style w:type="paragraph" w:styleId="af5">
    <w:name w:val="footnote text"/>
    <w:basedOn w:val="a3"/>
    <w:link w:val="af6"/>
    <w:uiPriority w:val="99"/>
    <w:rsid w:val="009D0E48"/>
    <w:rPr>
      <w:sz w:val="18"/>
      <w:szCs w:val="18"/>
    </w:rPr>
  </w:style>
  <w:style w:type="character" w:styleId="af7">
    <w:name w:val="footnote reference"/>
    <w:basedOn w:val="a4"/>
    <w:semiHidden/>
    <w:rsid w:val="009D0E48"/>
    <w:rPr>
      <w:vertAlign w:val="superscript"/>
    </w:rPr>
  </w:style>
  <w:style w:type="paragraph" w:styleId="af8">
    <w:name w:val="Balloon Text"/>
    <w:basedOn w:val="a3"/>
    <w:link w:val="af9"/>
    <w:semiHidden/>
    <w:rsid w:val="009D0E48"/>
    <w:rPr>
      <w:sz w:val="18"/>
      <w:szCs w:val="18"/>
    </w:rPr>
  </w:style>
  <w:style w:type="paragraph" w:styleId="afa">
    <w:name w:val="annotation text"/>
    <w:basedOn w:val="a3"/>
    <w:link w:val="afb"/>
    <w:semiHidden/>
    <w:rsid w:val="009D0E48"/>
  </w:style>
  <w:style w:type="character" w:styleId="afc">
    <w:name w:val="annotation reference"/>
    <w:basedOn w:val="a4"/>
    <w:semiHidden/>
    <w:rsid w:val="009D0E48"/>
    <w:rPr>
      <w:sz w:val="21"/>
      <w:szCs w:val="21"/>
    </w:rPr>
  </w:style>
  <w:style w:type="paragraph" w:styleId="afd">
    <w:name w:val="annotation subject"/>
    <w:basedOn w:val="afa"/>
    <w:next w:val="afa"/>
    <w:link w:val="afe"/>
    <w:semiHidden/>
    <w:rsid w:val="009D0E48"/>
    <w:rPr>
      <w:b/>
      <w:bCs/>
    </w:rPr>
  </w:style>
  <w:style w:type="paragraph" w:styleId="42">
    <w:name w:val="index 4"/>
    <w:basedOn w:val="a3"/>
    <w:next w:val="a3"/>
    <w:autoRedefine/>
    <w:semiHidden/>
    <w:rsid w:val="009D0E48"/>
    <w:pPr>
      <w:ind w:left="1260"/>
    </w:pPr>
  </w:style>
  <w:style w:type="paragraph" w:styleId="aff">
    <w:name w:val="index heading"/>
    <w:basedOn w:val="a3"/>
    <w:next w:val="13"/>
    <w:semiHidden/>
    <w:rsid w:val="009D0E48"/>
    <w:rPr>
      <w:rFonts w:ascii="Arial" w:hAnsi="Arial"/>
      <w:b/>
      <w:bCs/>
    </w:rPr>
  </w:style>
  <w:style w:type="paragraph" w:styleId="aff0">
    <w:name w:val="caption"/>
    <w:basedOn w:val="a3"/>
    <w:next w:val="a3"/>
    <w:semiHidden/>
    <w:qFormat/>
    <w:rsid w:val="008938AC"/>
    <w:pPr>
      <w:spacing w:before="152"/>
    </w:pPr>
    <w:rPr>
      <w:rFonts w:ascii="Arial" w:eastAsia="黑体" w:hAnsi="Arial"/>
      <w:sz w:val="20"/>
      <w:szCs w:val="20"/>
    </w:rPr>
  </w:style>
  <w:style w:type="paragraph" w:styleId="aff1">
    <w:name w:val="endnote text"/>
    <w:basedOn w:val="a3"/>
    <w:link w:val="aff2"/>
    <w:semiHidden/>
    <w:rsid w:val="009D0E48"/>
  </w:style>
  <w:style w:type="character" w:styleId="aff3">
    <w:name w:val="endnote reference"/>
    <w:basedOn w:val="a4"/>
    <w:semiHidden/>
    <w:rsid w:val="009D0E48"/>
    <w:rPr>
      <w:vertAlign w:val="superscript"/>
    </w:rPr>
  </w:style>
  <w:style w:type="paragraph" w:styleId="aff4">
    <w:name w:val="table of authorities"/>
    <w:basedOn w:val="a3"/>
    <w:next w:val="a3"/>
    <w:semiHidden/>
    <w:rsid w:val="009D0E48"/>
    <w:pPr>
      <w:ind w:left="420"/>
    </w:pPr>
  </w:style>
  <w:style w:type="paragraph" w:styleId="aff5">
    <w:name w:val="toa heading"/>
    <w:basedOn w:val="a3"/>
    <w:next w:val="a3"/>
    <w:semiHidden/>
    <w:rsid w:val="009D0E48"/>
    <w:pPr>
      <w:spacing w:before="120"/>
    </w:pPr>
    <w:rPr>
      <w:rFonts w:ascii="Arial" w:hAnsi="Arial"/>
    </w:rPr>
  </w:style>
  <w:style w:type="paragraph" w:customStyle="1" w:styleId="Contents">
    <w:name w:val="Contents"/>
    <w:basedOn w:val="Heading1NoNumber"/>
    <w:rsid w:val="001A0403"/>
    <w:pPr>
      <w:outlineLvl w:val="9"/>
    </w:pPr>
  </w:style>
  <w:style w:type="character" w:styleId="HTML">
    <w:name w:val="HTML Variable"/>
    <w:basedOn w:val="a4"/>
    <w:semiHidden/>
    <w:rsid w:val="009D0E48"/>
    <w:rPr>
      <w:i/>
      <w:iCs/>
    </w:rPr>
  </w:style>
  <w:style w:type="character" w:styleId="HTML0">
    <w:name w:val="HTML Typewriter"/>
    <w:basedOn w:val="a4"/>
    <w:semiHidden/>
    <w:rsid w:val="009D0E48"/>
    <w:rPr>
      <w:rFonts w:ascii="Courier New" w:hAnsi="Courier New" w:cs="Courier New"/>
      <w:sz w:val="20"/>
      <w:szCs w:val="20"/>
    </w:rPr>
  </w:style>
  <w:style w:type="character" w:styleId="HTML1">
    <w:name w:val="HTML Code"/>
    <w:basedOn w:val="a4"/>
    <w:semiHidden/>
    <w:rsid w:val="009D0E48"/>
    <w:rPr>
      <w:rFonts w:ascii="Courier New" w:hAnsi="Courier New" w:cs="Courier New"/>
      <w:sz w:val="20"/>
      <w:szCs w:val="20"/>
    </w:rPr>
  </w:style>
  <w:style w:type="paragraph" w:styleId="HTML2">
    <w:name w:val="HTML Address"/>
    <w:basedOn w:val="a3"/>
    <w:link w:val="HTML3"/>
    <w:semiHidden/>
    <w:rsid w:val="009D0E48"/>
    <w:rPr>
      <w:i/>
      <w:iCs/>
    </w:rPr>
  </w:style>
  <w:style w:type="character" w:styleId="HTML4">
    <w:name w:val="HTML Definition"/>
    <w:basedOn w:val="a4"/>
    <w:semiHidden/>
    <w:rsid w:val="009D0E48"/>
    <w:rPr>
      <w:i/>
      <w:iCs/>
    </w:rPr>
  </w:style>
  <w:style w:type="character" w:styleId="HTML5">
    <w:name w:val="HTML Keyboard"/>
    <w:basedOn w:val="a4"/>
    <w:semiHidden/>
    <w:rsid w:val="009D0E48"/>
    <w:rPr>
      <w:rFonts w:ascii="Courier New" w:hAnsi="Courier New" w:cs="Courier New"/>
      <w:sz w:val="20"/>
      <w:szCs w:val="20"/>
    </w:rPr>
  </w:style>
  <w:style w:type="character" w:styleId="HTML6">
    <w:name w:val="HTML Acronym"/>
    <w:basedOn w:val="a4"/>
    <w:semiHidden/>
    <w:rsid w:val="009D0E48"/>
  </w:style>
  <w:style w:type="character" w:styleId="HTML7">
    <w:name w:val="HTML Sample"/>
    <w:basedOn w:val="a4"/>
    <w:semiHidden/>
    <w:rsid w:val="009D0E48"/>
    <w:rPr>
      <w:rFonts w:ascii="Courier New" w:hAnsi="Courier New" w:cs="Courier New"/>
    </w:rPr>
  </w:style>
  <w:style w:type="character" w:styleId="HTML8">
    <w:name w:val="HTML Cite"/>
    <w:basedOn w:val="a4"/>
    <w:semiHidden/>
    <w:rsid w:val="009D0E48"/>
    <w:rPr>
      <w:i/>
      <w:iCs/>
    </w:rPr>
  </w:style>
  <w:style w:type="paragraph" w:styleId="HTML9">
    <w:name w:val="HTML Preformatted"/>
    <w:basedOn w:val="a3"/>
    <w:link w:val="HTMLa"/>
    <w:semiHidden/>
    <w:rsid w:val="009D0E48"/>
    <w:rPr>
      <w:rFonts w:ascii="Courier New" w:hAnsi="Courier New" w:cs="Courier New"/>
      <w:sz w:val="20"/>
      <w:szCs w:val="20"/>
    </w:rPr>
  </w:style>
  <w:style w:type="table" w:styleId="14">
    <w:name w:val="Table Web 1"/>
    <w:basedOn w:val="a5"/>
    <w:semiHidden/>
    <w:rsid w:val="009D0E48"/>
    <w:pPr>
      <w:adjustRightInd w:val="0"/>
      <w:snapToGrid w:val="0"/>
      <w:spacing w:before="160" w:after="160" w:line="240" w:lineRule="atLeast"/>
      <w:ind w:left="1701"/>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2">
    <w:name w:val="Table Web 2"/>
    <w:basedOn w:val="a5"/>
    <w:semiHidden/>
    <w:rsid w:val="009D0E48"/>
    <w:pPr>
      <w:adjustRightInd w:val="0"/>
      <w:snapToGrid w:val="0"/>
      <w:spacing w:before="160" w:after="160" w:line="240" w:lineRule="atLeast"/>
      <w:ind w:left="1701"/>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3">
    <w:name w:val="Table Web 3"/>
    <w:basedOn w:val="a5"/>
    <w:semiHidden/>
    <w:rsid w:val="009D0E48"/>
    <w:pPr>
      <w:adjustRightInd w:val="0"/>
      <w:snapToGrid w:val="0"/>
      <w:spacing w:before="160" w:after="160" w:line="240" w:lineRule="atLeast"/>
      <w:ind w:left="1701"/>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aff6">
    <w:name w:val="Table Theme"/>
    <w:basedOn w:val="a5"/>
    <w:semiHidden/>
    <w:rsid w:val="009D0E48"/>
    <w:pPr>
      <w:adjustRightInd w:val="0"/>
      <w:snapToGrid w:val="0"/>
      <w:spacing w:before="160" w:after="160" w:line="240" w:lineRule="atLeast"/>
      <w:ind w:left="170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5">
    <w:name w:val="Table Colorful 1"/>
    <w:basedOn w:val="a5"/>
    <w:semiHidden/>
    <w:rsid w:val="009D0E48"/>
    <w:pPr>
      <w:adjustRightInd w:val="0"/>
      <w:snapToGrid w:val="0"/>
      <w:spacing w:before="160" w:after="160" w:line="240" w:lineRule="atLeast"/>
      <w:ind w:left="1701"/>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3">
    <w:name w:val="Table Colorful 2"/>
    <w:basedOn w:val="a5"/>
    <w:semiHidden/>
    <w:rsid w:val="009D0E48"/>
    <w:pPr>
      <w:adjustRightInd w:val="0"/>
      <w:snapToGrid w:val="0"/>
      <w:spacing w:before="160" w:after="160" w:line="240" w:lineRule="atLeast"/>
      <w:ind w:left="1701"/>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4">
    <w:name w:val="Table Colorful 3"/>
    <w:basedOn w:val="a5"/>
    <w:semiHidden/>
    <w:rsid w:val="009D0E48"/>
    <w:pPr>
      <w:adjustRightInd w:val="0"/>
      <w:snapToGrid w:val="0"/>
      <w:spacing w:before="160" w:after="160" w:line="240" w:lineRule="atLeast"/>
      <w:ind w:left="1701"/>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aff7">
    <w:name w:val="Salutation"/>
    <w:basedOn w:val="a3"/>
    <w:next w:val="a3"/>
    <w:link w:val="aff8"/>
    <w:semiHidden/>
    <w:rsid w:val="009D0E48"/>
  </w:style>
  <w:style w:type="paragraph" w:styleId="aff9">
    <w:name w:val="Plain Text"/>
    <w:basedOn w:val="a3"/>
    <w:link w:val="affa"/>
    <w:semiHidden/>
    <w:rsid w:val="009D0E48"/>
    <w:rPr>
      <w:rFonts w:ascii="宋体" w:hAnsi="Courier New" w:cs="Courier New"/>
    </w:rPr>
  </w:style>
  <w:style w:type="table" w:styleId="affb">
    <w:name w:val="Table Elegant"/>
    <w:basedOn w:val="a5"/>
    <w:semiHidden/>
    <w:rsid w:val="009D0E48"/>
    <w:pPr>
      <w:adjustRightInd w:val="0"/>
      <w:snapToGrid w:val="0"/>
      <w:spacing w:before="160" w:after="160" w:line="240" w:lineRule="atLeast"/>
      <w:ind w:left="1701"/>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affc">
    <w:name w:val="E-mail Signature"/>
    <w:basedOn w:val="a3"/>
    <w:link w:val="affd"/>
    <w:semiHidden/>
    <w:rsid w:val="009D0E48"/>
  </w:style>
  <w:style w:type="paragraph" w:styleId="affe">
    <w:name w:val="Subtitle"/>
    <w:basedOn w:val="a3"/>
    <w:link w:val="afff"/>
    <w:qFormat/>
    <w:rsid w:val="008938AC"/>
    <w:pPr>
      <w:spacing w:before="240" w:after="60" w:line="312" w:lineRule="atLeast"/>
      <w:jc w:val="center"/>
      <w:outlineLvl w:val="1"/>
    </w:pPr>
    <w:rPr>
      <w:rFonts w:ascii="Arial" w:hAnsi="Arial"/>
      <w:b/>
      <w:bCs/>
      <w:kern w:val="28"/>
      <w:sz w:val="32"/>
      <w:szCs w:val="32"/>
    </w:rPr>
  </w:style>
  <w:style w:type="table" w:styleId="16">
    <w:name w:val="Table Classic 1"/>
    <w:basedOn w:val="a5"/>
    <w:semiHidden/>
    <w:rsid w:val="009D0E48"/>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4">
    <w:name w:val="Table Classic 2"/>
    <w:basedOn w:val="a5"/>
    <w:semiHidden/>
    <w:rsid w:val="009D0E48"/>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5">
    <w:name w:val="Table Classic 3"/>
    <w:basedOn w:val="a5"/>
    <w:semiHidden/>
    <w:rsid w:val="009D0E48"/>
    <w:pPr>
      <w:adjustRightInd w:val="0"/>
      <w:snapToGrid w:val="0"/>
      <w:spacing w:before="160" w:after="160" w:line="240" w:lineRule="atLeast"/>
      <w:ind w:left="1701"/>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3">
    <w:name w:val="Table Classic 4"/>
    <w:basedOn w:val="a5"/>
    <w:semiHidden/>
    <w:rsid w:val="009D0E48"/>
    <w:pPr>
      <w:adjustRightInd w:val="0"/>
      <w:snapToGrid w:val="0"/>
      <w:spacing w:before="160" w:after="160" w:line="240" w:lineRule="atLeast"/>
      <w:ind w:left="1701"/>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afff0">
    <w:name w:val="envelope return"/>
    <w:basedOn w:val="a3"/>
    <w:semiHidden/>
    <w:rsid w:val="009D0E48"/>
    <w:rPr>
      <w:rFonts w:ascii="Arial" w:hAnsi="Arial"/>
    </w:rPr>
  </w:style>
  <w:style w:type="table" w:styleId="17">
    <w:name w:val="Table Simple 1"/>
    <w:basedOn w:val="a5"/>
    <w:semiHidden/>
    <w:rsid w:val="009D0E48"/>
    <w:pPr>
      <w:adjustRightInd w:val="0"/>
      <w:snapToGrid w:val="0"/>
      <w:spacing w:before="160" w:after="160" w:line="240" w:lineRule="atLeast"/>
      <w:ind w:left="1701"/>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5">
    <w:name w:val="Table Simple 2"/>
    <w:basedOn w:val="a5"/>
    <w:semiHidden/>
    <w:rsid w:val="009D0E48"/>
    <w:pPr>
      <w:adjustRightInd w:val="0"/>
      <w:snapToGrid w:val="0"/>
      <w:spacing w:before="160" w:after="160" w:line="240" w:lineRule="atLeast"/>
      <w:ind w:left="1701"/>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6">
    <w:name w:val="Table Simple 3"/>
    <w:basedOn w:val="a5"/>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afff1">
    <w:name w:val="Closing"/>
    <w:basedOn w:val="a3"/>
    <w:link w:val="afff2"/>
    <w:semiHidden/>
    <w:rsid w:val="009D0E48"/>
    <w:pPr>
      <w:ind w:leftChars="2100" w:left="100"/>
    </w:pPr>
  </w:style>
  <w:style w:type="table" w:styleId="18">
    <w:name w:val="Table Subtle 1"/>
    <w:basedOn w:val="a5"/>
    <w:semiHidden/>
    <w:rsid w:val="009D0E48"/>
    <w:pPr>
      <w:adjustRightInd w:val="0"/>
      <w:snapToGrid w:val="0"/>
      <w:spacing w:before="160" w:after="160" w:line="240" w:lineRule="atLeast"/>
      <w:ind w:left="1701"/>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6">
    <w:name w:val="Table Subtle 2"/>
    <w:basedOn w:val="a5"/>
    <w:semiHidden/>
    <w:rsid w:val="009D0E48"/>
    <w:pPr>
      <w:adjustRightInd w:val="0"/>
      <w:snapToGrid w:val="0"/>
      <w:spacing w:before="160" w:after="160" w:line="240" w:lineRule="atLeast"/>
      <w:ind w:left="1701"/>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9">
    <w:name w:val="Table 3D effects 1"/>
    <w:basedOn w:val="a5"/>
    <w:semiHidden/>
    <w:rsid w:val="009D0E48"/>
    <w:pPr>
      <w:adjustRightInd w:val="0"/>
      <w:snapToGrid w:val="0"/>
      <w:spacing w:before="160" w:after="160" w:line="240" w:lineRule="atLeast"/>
      <w:ind w:left="1701"/>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7">
    <w:name w:val="Table 3D effects 2"/>
    <w:basedOn w:val="a5"/>
    <w:semiHidden/>
    <w:rsid w:val="009D0E48"/>
    <w:pPr>
      <w:adjustRightInd w:val="0"/>
      <w:snapToGrid w:val="0"/>
      <w:spacing w:before="160" w:after="160" w:line="240" w:lineRule="atLeast"/>
      <w:ind w:left="1701"/>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7">
    <w:name w:val="Table 3D effects 3"/>
    <w:basedOn w:val="a5"/>
    <w:semiHidden/>
    <w:rsid w:val="009D0E48"/>
    <w:pPr>
      <w:adjustRightInd w:val="0"/>
      <w:snapToGrid w:val="0"/>
      <w:spacing w:before="160" w:after="160" w:line="240" w:lineRule="atLeast"/>
      <w:ind w:left="1701"/>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ff3">
    <w:name w:val="List"/>
    <w:basedOn w:val="a3"/>
    <w:semiHidden/>
    <w:rsid w:val="009D0E48"/>
    <w:pPr>
      <w:ind w:left="200" w:hangingChars="200" w:hanging="200"/>
    </w:pPr>
  </w:style>
  <w:style w:type="paragraph" w:styleId="28">
    <w:name w:val="List 2"/>
    <w:basedOn w:val="a3"/>
    <w:semiHidden/>
    <w:rsid w:val="009D0E48"/>
    <w:pPr>
      <w:ind w:leftChars="200" w:left="100" w:hangingChars="200" w:hanging="200"/>
    </w:pPr>
  </w:style>
  <w:style w:type="paragraph" w:styleId="38">
    <w:name w:val="List 3"/>
    <w:basedOn w:val="a3"/>
    <w:semiHidden/>
    <w:rsid w:val="009D0E48"/>
    <w:pPr>
      <w:ind w:leftChars="400" w:left="100" w:hangingChars="200" w:hanging="200"/>
    </w:pPr>
  </w:style>
  <w:style w:type="paragraph" w:styleId="44">
    <w:name w:val="List 4"/>
    <w:basedOn w:val="a3"/>
    <w:semiHidden/>
    <w:rsid w:val="009D0E48"/>
    <w:pPr>
      <w:ind w:leftChars="600" w:left="100" w:hangingChars="200" w:hanging="200"/>
    </w:pPr>
  </w:style>
  <w:style w:type="paragraph" w:styleId="53">
    <w:name w:val="List 5"/>
    <w:basedOn w:val="a3"/>
    <w:semiHidden/>
    <w:rsid w:val="009D0E48"/>
    <w:pPr>
      <w:ind w:leftChars="800" w:left="100" w:hangingChars="200" w:hanging="200"/>
    </w:pPr>
  </w:style>
  <w:style w:type="paragraph" w:styleId="a2">
    <w:name w:val="List Number"/>
    <w:basedOn w:val="a3"/>
    <w:semiHidden/>
    <w:rsid w:val="009D0E48"/>
    <w:pPr>
      <w:numPr>
        <w:numId w:val="1"/>
      </w:numPr>
    </w:pPr>
  </w:style>
  <w:style w:type="paragraph" w:styleId="29">
    <w:name w:val="List Number 2"/>
    <w:basedOn w:val="a3"/>
    <w:semiHidden/>
    <w:rsid w:val="009D0E48"/>
    <w:pPr>
      <w:tabs>
        <w:tab w:val="num" w:pos="432"/>
      </w:tabs>
      <w:ind w:left="432" w:hanging="432"/>
    </w:pPr>
  </w:style>
  <w:style w:type="paragraph" w:styleId="39">
    <w:name w:val="List Number 3"/>
    <w:basedOn w:val="a3"/>
    <w:semiHidden/>
    <w:rsid w:val="009D0E48"/>
    <w:pPr>
      <w:tabs>
        <w:tab w:val="num" w:pos="432"/>
      </w:tabs>
      <w:ind w:left="432" w:hanging="432"/>
    </w:pPr>
  </w:style>
  <w:style w:type="paragraph" w:styleId="40">
    <w:name w:val="List Number 4"/>
    <w:basedOn w:val="a3"/>
    <w:semiHidden/>
    <w:rsid w:val="009D0E48"/>
    <w:pPr>
      <w:numPr>
        <w:numId w:val="2"/>
      </w:numPr>
    </w:pPr>
  </w:style>
  <w:style w:type="paragraph" w:styleId="54">
    <w:name w:val="List Number 5"/>
    <w:basedOn w:val="a3"/>
    <w:semiHidden/>
    <w:rsid w:val="009D0E48"/>
    <w:pPr>
      <w:ind w:left="0"/>
    </w:pPr>
  </w:style>
  <w:style w:type="paragraph" w:styleId="afff4">
    <w:name w:val="List Continue"/>
    <w:basedOn w:val="a3"/>
    <w:semiHidden/>
    <w:rsid w:val="009D0E48"/>
    <w:pPr>
      <w:spacing w:after="120"/>
      <w:ind w:leftChars="200" w:left="420"/>
    </w:pPr>
  </w:style>
  <w:style w:type="paragraph" w:styleId="2a">
    <w:name w:val="List Continue 2"/>
    <w:basedOn w:val="a3"/>
    <w:semiHidden/>
    <w:rsid w:val="009D0E48"/>
    <w:pPr>
      <w:spacing w:after="120"/>
      <w:ind w:leftChars="400" w:left="840"/>
    </w:pPr>
  </w:style>
  <w:style w:type="paragraph" w:styleId="3a">
    <w:name w:val="List Continue 3"/>
    <w:basedOn w:val="a3"/>
    <w:semiHidden/>
    <w:rsid w:val="009D0E48"/>
    <w:pPr>
      <w:spacing w:after="120"/>
      <w:ind w:leftChars="600" w:left="1260"/>
    </w:pPr>
  </w:style>
  <w:style w:type="paragraph" w:styleId="45">
    <w:name w:val="List Continue 4"/>
    <w:basedOn w:val="a3"/>
    <w:semiHidden/>
    <w:rsid w:val="009D0E48"/>
    <w:pPr>
      <w:spacing w:after="120"/>
      <w:ind w:leftChars="800" w:left="1680"/>
    </w:pPr>
  </w:style>
  <w:style w:type="paragraph" w:styleId="55">
    <w:name w:val="List Continue 5"/>
    <w:basedOn w:val="a3"/>
    <w:semiHidden/>
    <w:rsid w:val="009D0E48"/>
    <w:pPr>
      <w:spacing w:after="120"/>
      <w:ind w:leftChars="1000" w:left="2100"/>
    </w:pPr>
  </w:style>
  <w:style w:type="paragraph" w:styleId="afff5">
    <w:name w:val="List Bullet"/>
    <w:basedOn w:val="a3"/>
    <w:autoRedefine/>
    <w:semiHidden/>
    <w:rsid w:val="009D0E48"/>
    <w:pPr>
      <w:tabs>
        <w:tab w:val="num" w:pos="432"/>
      </w:tabs>
      <w:ind w:left="432" w:hanging="432"/>
    </w:pPr>
  </w:style>
  <w:style w:type="paragraph" w:styleId="2b">
    <w:name w:val="List Bullet 2"/>
    <w:basedOn w:val="a3"/>
    <w:autoRedefine/>
    <w:semiHidden/>
    <w:rsid w:val="009D0E48"/>
    <w:pPr>
      <w:tabs>
        <w:tab w:val="num" w:pos="432"/>
      </w:tabs>
      <w:ind w:left="432" w:hanging="432"/>
    </w:pPr>
  </w:style>
  <w:style w:type="paragraph" w:styleId="3b">
    <w:name w:val="List Bullet 3"/>
    <w:basedOn w:val="a3"/>
    <w:autoRedefine/>
    <w:semiHidden/>
    <w:rsid w:val="009D0E48"/>
    <w:pPr>
      <w:tabs>
        <w:tab w:val="num" w:pos="432"/>
      </w:tabs>
      <w:ind w:left="432" w:hanging="432"/>
    </w:pPr>
  </w:style>
  <w:style w:type="paragraph" w:styleId="46">
    <w:name w:val="List Bullet 4"/>
    <w:basedOn w:val="a3"/>
    <w:autoRedefine/>
    <w:semiHidden/>
    <w:rsid w:val="009D0E48"/>
    <w:pPr>
      <w:tabs>
        <w:tab w:val="num" w:pos="432"/>
      </w:tabs>
      <w:ind w:left="432" w:hanging="432"/>
    </w:pPr>
  </w:style>
  <w:style w:type="paragraph" w:styleId="50">
    <w:name w:val="List Bullet 5"/>
    <w:basedOn w:val="a3"/>
    <w:autoRedefine/>
    <w:semiHidden/>
    <w:rsid w:val="009D0E48"/>
    <w:pPr>
      <w:numPr>
        <w:numId w:val="3"/>
      </w:numPr>
    </w:pPr>
  </w:style>
  <w:style w:type="table" w:styleId="1a">
    <w:name w:val="Table List 1"/>
    <w:basedOn w:val="a5"/>
    <w:semiHidden/>
    <w:rsid w:val="009D0E48"/>
    <w:pPr>
      <w:adjustRightInd w:val="0"/>
      <w:snapToGrid w:val="0"/>
      <w:spacing w:before="160" w:after="160" w:line="240" w:lineRule="atLeast"/>
      <w:ind w:left="1701"/>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c">
    <w:name w:val="Table List 2"/>
    <w:basedOn w:val="a5"/>
    <w:semiHidden/>
    <w:rsid w:val="009D0E48"/>
    <w:pPr>
      <w:adjustRightInd w:val="0"/>
      <w:snapToGrid w:val="0"/>
      <w:spacing w:before="160" w:after="160" w:line="240" w:lineRule="atLeast"/>
      <w:ind w:left="1701"/>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c">
    <w:name w:val="Table List 3"/>
    <w:basedOn w:val="a5"/>
    <w:semiHidden/>
    <w:rsid w:val="009D0E48"/>
    <w:pPr>
      <w:adjustRightInd w:val="0"/>
      <w:snapToGrid w:val="0"/>
      <w:spacing w:before="160" w:after="160" w:line="240" w:lineRule="atLeast"/>
      <w:ind w:left="1701"/>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7">
    <w:name w:val="Table List 4"/>
    <w:basedOn w:val="a5"/>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6">
    <w:name w:val="Table List 5"/>
    <w:basedOn w:val="a5"/>
    <w:semiHidden/>
    <w:rsid w:val="009D0E48"/>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2">
    <w:name w:val="Table List 6"/>
    <w:basedOn w:val="a5"/>
    <w:semiHidden/>
    <w:rsid w:val="009D0E48"/>
    <w:pPr>
      <w:adjustRightInd w:val="0"/>
      <w:snapToGrid w:val="0"/>
      <w:spacing w:before="160" w:after="160" w:line="240" w:lineRule="atLeast"/>
      <w:ind w:left="1701"/>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72">
    <w:name w:val="Table List 7"/>
    <w:basedOn w:val="a5"/>
    <w:semiHidden/>
    <w:rsid w:val="009D0E48"/>
    <w:pPr>
      <w:adjustRightInd w:val="0"/>
      <w:snapToGrid w:val="0"/>
      <w:spacing w:before="160" w:after="160" w:line="240" w:lineRule="atLeast"/>
      <w:ind w:left="1701"/>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2">
    <w:name w:val="Table List 8"/>
    <w:basedOn w:val="a5"/>
    <w:semiHidden/>
    <w:rsid w:val="009D0E48"/>
    <w:pPr>
      <w:adjustRightInd w:val="0"/>
      <w:snapToGrid w:val="0"/>
      <w:spacing w:before="160" w:after="160" w:line="240" w:lineRule="atLeast"/>
      <w:ind w:left="1701"/>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afff6">
    <w:name w:val="Table Contemporary"/>
    <w:basedOn w:val="a5"/>
    <w:semiHidden/>
    <w:rsid w:val="009D0E48"/>
    <w:pPr>
      <w:adjustRightInd w:val="0"/>
      <w:snapToGrid w:val="0"/>
      <w:spacing w:before="160" w:after="160" w:line="240" w:lineRule="atLeast"/>
      <w:ind w:left="1701"/>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afff7">
    <w:name w:val="Normal (Web)"/>
    <w:basedOn w:val="a3"/>
    <w:semiHidden/>
    <w:rsid w:val="009D0E48"/>
    <w:rPr>
      <w:rFonts w:cs="Times New Roman"/>
    </w:rPr>
  </w:style>
  <w:style w:type="paragraph" w:styleId="afff8">
    <w:name w:val="Signature"/>
    <w:basedOn w:val="a3"/>
    <w:link w:val="afff9"/>
    <w:semiHidden/>
    <w:rsid w:val="009D0E48"/>
    <w:pPr>
      <w:ind w:leftChars="2100" w:left="100"/>
    </w:pPr>
  </w:style>
  <w:style w:type="character" w:styleId="afffa">
    <w:name w:val="Emphasis"/>
    <w:basedOn w:val="a4"/>
    <w:qFormat/>
    <w:rsid w:val="008938AC"/>
    <w:rPr>
      <w:i/>
      <w:iCs/>
    </w:rPr>
  </w:style>
  <w:style w:type="paragraph" w:styleId="afffb">
    <w:name w:val="Date"/>
    <w:basedOn w:val="a3"/>
    <w:next w:val="a3"/>
    <w:link w:val="afffc"/>
    <w:semiHidden/>
    <w:rsid w:val="009D0E48"/>
    <w:pPr>
      <w:ind w:leftChars="2500" w:left="100"/>
    </w:pPr>
  </w:style>
  <w:style w:type="table" w:styleId="1b">
    <w:name w:val="Table Columns 1"/>
    <w:basedOn w:val="a5"/>
    <w:semiHidden/>
    <w:rsid w:val="009D0E48"/>
    <w:pPr>
      <w:adjustRightInd w:val="0"/>
      <w:snapToGrid w:val="0"/>
      <w:spacing w:before="160" w:after="160" w:line="240" w:lineRule="atLeast"/>
      <w:ind w:left="1701"/>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d">
    <w:name w:val="Table Columns 2"/>
    <w:basedOn w:val="a5"/>
    <w:semiHidden/>
    <w:rsid w:val="009D0E48"/>
    <w:pPr>
      <w:adjustRightInd w:val="0"/>
      <w:snapToGrid w:val="0"/>
      <w:spacing w:before="160" w:after="160" w:line="240" w:lineRule="atLeast"/>
      <w:ind w:left="1701"/>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
    <w:name w:val="Table Columns 3"/>
    <w:basedOn w:val="a5"/>
    <w:semiHidden/>
    <w:rsid w:val="009D0E48"/>
    <w:pPr>
      <w:adjustRightInd w:val="0"/>
      <w:snapToGrid w:val="0"/>
      <w:spacing w:before="160" w:after="160" w:line="240" w:lineRule="atLeast"/>
      <w:ind w:left="1701"/>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8">
    <w:name w:val="Table Columns 4"/>
    <w:basedOn w:val="a5"/>
    <w:semiHidden/>
    <w:rsid w:val="009D0E48"/>
    <w:pPr>
      <w:adjustRightInd w:val="0"/>
      <w:snapToGrid w:val="0"/>
      <w:spacing w:before="160" w:after="160" w:line="240" w:lineRule="atLeast"/>
      <w:ind w:left="1701"/>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7">
    <w:name w:val="Table Columns 5"/>
    <w:basedOn w:val="a5"/>
    <w:semiHidden/>
    <w:rsid w:val="009D0E48"/>
    <w:pPr>
      <w:adjustRightInd w:val="0"/>
      <w:snapToGrid w:val="0"/>
      <w:spacing w:before="160" w:after="160" w:line="240" w:lineRule="atLeast"/>
      <w:ind w:left="1701"/>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1c">
    <w:name w:val="Table Grid 1"/>
    <w:basedOn w:val="a5"/>
    <w:semiHidden/>
    <w:rsid w:val="009D0E48"/>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2e">
    <w:name w:val="Table Grid 2"/>
    <w:basedOn w:val="a5"/>
    <w:semiHidden/>
    <w:rsid w:val="009D0E48"/>
    <w:pPr>
      <w:adjustRightInd w:val="0"/>
      <w:snapToGrid w:val="0"/>
      <w:spacing w:before="160" w:after="160" w:line="240" w:lineRule="atLeast"/>
      <w:ind w:left="1701"/>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e">
    <w:name w:val="Table Grid 3"/>
    <w:basedOn w:val="a5"/>
    <w:semiHidden/>
    <w:rsid w:val="009D0E48"/>
    <w:pPr>
      <w:adjustRightInd w:val="0"/>
      <w:snapToGrid w:val="0"/>
      <w:spacing w:before="160" w:after="160" w:line="240" w:lineRule="atLeast"/>
      <w:ind w:left="1701"/>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49">
    <w:name w:val="Table Grid 4"/>
    <w:basedOn w:val="a5"/>
    <w:semiHidden/>
    <w:rsid w:val="009D0E48"/>
    <w:pPr>
      <w:adjustRightInd w:val="0"/>
      <w:snapToGrid w:val="0"/>
      <w:spacing w:before="160" w:after="160" w:line="240" w:lineRule="atLeast"/>
      <w:ind w:left="1701"/>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8">
    <w:name w:val="Table Grid 5"/>
    <w:basedOn w:val="a5"/>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3">
    <w:name w:val="Table Grid 6"/>
    <w:basedOn w:val="a5"/>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3">
    <w:name w:val="Table Grid 7"/>
    <w:basedOn w:val="a5"/>
    <w:semiHidden/>
    <w:rsid w:val="009D0E48"/>
    <w:pPr>
      <w:adjustRightInd w:val="0"/>
      <w:snapToGrid w:val="0"/>
      <w:spacing w:before="160" w:after="160" w:line="240" w:lineRule="atLeast"/>
      <w:ind w:left="1701"/>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3">
    <w:name w:val="Table Grid 8"/>
    <w:basedOn w:val="a5"/>
    <w:semiHidden/>
    <w:rsid w:val="009D0E48"/>
    <w:pPr>
      <w:adjustRightInd w:val="0"/>
      <w:snapToGrid w:val="0"/>
      <w:spacing w:before="160" w:after="160" w:line="240" w:lineRule="atLeast"/>
      <w:ind w:left="1701"/>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styleId="afffd">
    <w:name w:val="Block Text"/>
    <w:basedOn w:val="a3"/>
    <w:semiHidden/>
    <w:rsid w:val="009D0E48"/>
    <w:pPr>
      <w:spacing w:after="120"/>
      <w:ind w:leftChars="700" w:left="1440" w:rightChars="700" w:right="1440"/>
    </w:pPr>
  </w:style>
  <w:style w:type="numbering" w:styleId="a0">
    <w:name w:val="Outline List 3"/>
    <w:basedOn w:val="a6"/>
    <w:semiHidden/>
    <w:rsid w:val="009D0E48"/>
    <w:pPr>
      <w:numPr>
        <w:numId w:val="8"/>
      </w:numPr>
    </w:pPr>
  </w:style>
  <w:style w:type="paragraph" w:styleId="afffe">
    <w:name w:val="envelope address"/>
    <w:basedOn w:val="a3"/>
    <w:semiHidden/>
    <w:rsid w:val="009D0E48"/>
    <w:pPr>
      <w:framePr w:w="7920" w:h="1980" w:hRule="exact" w:hSpace="180" w:wrap="auto" w:hAnchor="page" w:xAlign="center" w:yAlign="bottom"/>
      <w:ind w:leftChars="1400" w:left="100"/>
    </w:pPr>
    <w:rPr>
      <w:rFonts w:ascii="Arial" w:hAnsi="Arial"/>
    </w:rPr>
  </w:style>
  <w:style w:type="paragraph" w:styleId="affff">
    <w:name w:val="Message Header"/>
    <w:basedOn w:val="a3"/>
    <w:link w:val="affff0"/>
    <w:semiHidden/>
    <w:rsid w:val="009D0E4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rPr>
  </w:style>
  <w:style w:type="character" w:styleId="affff1">
    <w:name w:val="line number"/>
    <w:basedOn w:val="a4"/>
    <w:semiHidden/>
    <w:rsid w:val="009D0E48"/>
  </w:style>
  <w:style w:type="character" w:styleId="affff2">
    <w:name w:val="Strong"/>
    <w:basedOn w:val="a4"/>
    <w:qFormat/>
    <w:rsid w:val="008938AC"/>
    <w:rPr>
      <w:b/>
      <w:bCs/>
    </w:rPr>
  </w:style>
  <w:style w:type="character" w:styleId="affff3">
    <w:name w:val="page number"/>
    <w:basedOn w:val="a4"/>
    <w:semiHidden/>
    <w:rsid w:val="009D0E48"/>
  </w:style>
  <w:style w:type="character" w:styleId="affff4">
    <w:name w:val="FollowedHyperlink"/>
    <w:semiHidden/>
    <w:rsid w:val="009D0E48"/>
    <w:rPr>
      <w:color w:val="800080"/>
      <w:u w:val="none"/>
    </w:rPr>
  </w:style>
  <w:style w:type="paragraph" w:styleId="affff5">
    <w:name w:val="Body Text"/>
    <w:basedOn w:val="a3"/>
    <w:link w:val="affff6"/>
    <w:semiHidden/>
    <w:rsid w:val="009D0E48"/>
    <w:pPr>
      <w:spacing w:after="120"/>
    </w:pPr>
  </w:style>
  <w:style w:type="paragraph" w:styleId="affff7">
    <w:name w:val="Body Text First Indent"/>
    <w:basedOn w:val="affff5"/>
    <w:link w:val="affff8"/>
    <w:semiHidden/>
    <w:rsid w:val="009D0E48"/>
    <w:pPr>
      <w:ind w:firstLineChars="100" w:firstLine="420"/>
    </w:pPr>
  </w:style>
  <w:style w:type="paragraph" w:styleId="affff9">
    <w:name w:val="Body Text Indent"/>
    <w:basedOn w:val="a3"/>
    <w:link w:val="affffa"/>
    <w:semiHidden/>
    <w:rsid w:val="009D0E48"/>
    <w:pPr>
      <w:spacing w:after="120"/>
      <w:ind w:leftChars="200" w:left="420"/>
    </w:pPr>
  </w:style>
  <w:style w:type="paragraph" w:styleId="2f">
    <w:name w:val="Body Text First Indent 2"/>
    <w:basedOn w:val="affff9"/>
    <w:link w:val="2f0"/>
    <w:semiHidden/>
    <w:rsid w:val="009D0E48"/>
    <w:pPr>
      <w:ind w:firstLineChars="200" w:firstLine="420"/>
    </w:pPr>
  </w:style>
  <w:style w:type="paragraph" w:styleId="affffb">
    <w:name w:val="Normal Indent"/>
    <w:basedOn w:val="a3"/>
    <w:semiHidden/>
    <w:rsid w:val="009D0E48"/>
    <w:pPr>
      <w:ind w:firstLineChars="200" w:firstLine="420"/>
    </w:pPr>
  </w:style>
  <w:style w:type="paragraph" w:styleId="2f1">
    <w:name w:val="Body Text 2"/>
    <w:basedOn w:val="a3"/>
    <w:link w:val="2f2"/>
    <w:semiHidden/>
    <w:rsid w:val="009D0E48"/>
    <w:pPr>
      <w:spacing w:after="120" w:line="480" w:lineRule="auto"/>
    </w:pPr>
  </w:style>
  <w:style w:type="paragraph" w:styleId="3f">
    <w:name w:val="Body Text 3"/>
    <w:basedOn w:val="a3"/>
    <w:link w:val="3f0"/>
    <w:semiHidden/>
    <w:rsid w:val="009D0E48"/>
    <w:pPr>
      <w:spacing w:after="120"/>
    </w:pPr>
    <w:rPr>
      <w:sz w:val="16"/>
      <w:szCs w:val="16"/>
    </w:rPr>
  </w:style>
  <w:style w:type="paragraph" w:styleId="2f3">
    <w:name w:val="Body Text Indent 2"/>
    <w:basedOn w:val="a3"/>
    <w:link w:val="2f4"/>
    <w:semiHidden/>
    <w:rsid w:val="009D0E48"/>
    <w:pPr>
      <w:spacing w:after="120" w:line="480" w:lineRule="auto"/>
      <w:ind w:leftChars="200" w:left="420"/>
    </w:pPr>
  </w:style>
  <w:style w:type="paragraph" w:styleId="3f1">
    <w:name w:val="Body Text Indent 3"/>
    <w:basedOn w:val="a3"/>
    <w:link w:val="3f2"/>
    <w:semiHidden/>
    <w:rsid w:val="009D0E48"/>
    <w:pPr>
      <w:spacing w:after="120"/>
      <w:ind w:leftChars="200" w:left="420"/>
    </w:pPr>
    <w:rPr>
      <w:sz w:val="16"/>
      <w:szCs w:val="16"/>
    </w:rPr>
  </w:style>
  <w:style w:type="paragraph" w:styleId="affffc">
    <w:name w:val="Note Heading"/>
    <w:basedOn w:val="a3"/>
    <w:next w:val="a3"/>
    <w:link w:val="affffd"/>
    <w:semiHidden/>
    <w:rsid w:val="009D0E48"/>
    <w:pPr>
      <w:jc w:val="center"/>
    </w:pPr>
  </w:style>
  <w:style w:type="paragraph" w:customStyle="1" w:styleId="ItemStepinTable">
    <w:name w:val="Item Step in Table"/>
    <w:rsid w:val="00EF7646"/>
    <w:pPr>
      <w:numPr>
        <w:numId w:val="10"/>
      </w:numPr>
      <w:topLinePunct/>
      <w:spacing w:before="80" w:after="80" w:line="240" w:lineRule="atLeast"/>
    </w:pPr>
    <w:rPr>
      <w:sz w:val="21"/>
      <w:szCs w:val="22"/>
    </w:rPr>
  </w:style>
  <w:style w:type="paragraph" w:customStyle="1" w:styleId="End">
    <w:name w:val="End"/>
    <w:basedOn w:val="a3"/>
    <w:rsid w:val="006256E0"/>
    <w:pPr>
      <w:spacing w:after="400"/>
    </w:pPr>
    <w:rPr>
      <w:b/>
    </w:rPr>
  </w:style>
  <w:style w:type="paragraph" w:customStyle="1" w:styleId="1d">
    <w:name w:val="样式1"/>
    <w:basedOn w:val="End"/>
    <w:semiHidden/>
    <w:rsid w:val="009D0E48"/>
    <w:rPr>
      <w:b w:val="0"/>
    </w:rPr>
  </w:style>
  <w:style w:type="paragraph" w:customStyle="1" w:styleId="NotesTextListinTable">
    <w:name w:val="Notes Text List in Table"/>
    <w:rsid w:val="006C425F"/>
    <w:pPr>
      <w:numPr>
        <w:numId w:val="13"/>
      </w:numPr>
      <w:spacing w:before="40" w:after="80" w:line="200" w:lineRule="atLeast"/>
      <w:ind w:left="454" w:hanging="284"/>
      <w:jc w:val="both"/>
    </w:pPr>
    <w:rPr>
      <w:rFonts w:eastAsia="楷体_GB2312" w:cs="楷体_GB2312"/>
      <w:noProof/>
      <w:sz w:val="18"/>
      <w:szCs w:val="18"/>
    </w:rPr>
  </w:style>
  <w:style w:type="paragraph" w:customStyle="1" w:styleId="NotesHeading">
    <w:name w:val="Notes Heading"/>
    <w:basedOn w:val="CAUTIONHeading"/>
    <w:rsid w:val="006256E0"/>
    <w:pPr>
      <w:pBdr>
        <w:top w:val="none" w:sz="0" w:space="0" w:color="auto"/>
      </w:pBdr>
      <w:spacing w:after="40"/>
    </w:pPr>
    <w:rPr>
      <w:position w:val="-6"/>
      <w:sz w:val="18"/>
      <w:szCs w:val="18"/>
    </w:rPr>
  </w:style>
  <w:style w:type="paragraph" w:customStyle="1" w:styleId="NotesText">
    <w:name w:val="Notes Text"/>
    <w:basedOn w:val="CAUTIONText"/>
    <w:rsid w:val="0021362D"/>
    <w:pPr>
      <w:pBdr>
        <w:bottom w:val="none" w:sz="0" w:space="0" w:color="auto"/>
      </w:pBdr>
      <w:spacing w:before="40" w:line="200" w:lineRule="atLeast"/>
      <w:ind w:left="2075"/>
    </w:pPr>
    <w:rPr>
      <w:szCs w:val="18"/>
    </w:rPr>
  </w:style>
  <w:style w:type="paragraph" w:customStyle="1" w:styleId="NotesTextList">
    <w:name w:val="Notes Text List"/>
    <w:basedOn w:val="CAUTIONTextList"/>
    <w:rsid w:val="00F03FF8"/>
    <w:pPr>
      <w:numPr>
        <w:numId w:val="11"/>
      </w:numPr>
      <w:pBdr>
        <w:bottom w:val="none" w:sz="0" w:space="0" w:color="auto"/>
      </w:pBdr>
      <w:spacing w:before="40" w:line="200" w:lineRule="atLeast"/>
    </w:pPr>
    <w:rPr>
      <w:sz w:val="20"/>
      <w:szCs w:val="18"/>
    </w:rPr>
  </w:style>
  <w:style w:type="paragraph" w:customStyle="1" w:styleId="FigureDescriptioninAppendix">
    <w:name w:val="Figure Description in Appendix"/>
    <w:basedOn w:val="Figure"/>
    <w:next w:val="Figure"/>
    <w:rsid w:val="00302245"/>
    <w:pPr>
      <w:keepNext/>
      <w:numPr>
        <w:ilvl w:val="7"/>
        <w:numId w:val="5"/>
      </w:numPr>
      <w:topLinePunct w:val="0"/>
      <w:outlineLvl w:val="7"/>
    </w:pPr>
    <w:rPr>
      <w:rFonts w:eastAsia="黑体"/>
    </w:rPr>
  </w:style>
  <w:style w:type="paragraph" w:customStyle="1" w:styleId="Cover2">
    <w:name w:val="Cover 2"/>
    <w:rsid w:val="00AF79D0"/>
    <w:pPr>
      <w:adjustRightInd w:val="0"/>
      <w:snapToGrid w:val="0"/>
      <w:jc w:val="center"/>
    </w:pPr>
    <w:rPr>
      <w:rFonts w:ascii="Arial" w:eastAsia="黑体" w:hAnsi="Arial"/>
      <w:noProof/>
      <w:sz w:val="32"/>
      <w:szCs w:val="32"/>
      <w:lang w:eastAsia="en-US"/>
    </w:rPr>
  </w:style>
  <w:style w:type="paragraph" w:customStyle="1" w:styleId="CoverText">
    <w:name w:val="Cover Text"/>
    <w:rsid w:val="009D0E48"/>
    <w:pPr>
      <w:adjustRightInd w:val="0"/>
      <w:snapToGrid w:val="0"/>
      <w:spacing w:before="80" w:after="80" w:line="240" w:lineRule="atLeast"/>
      <w:jc w:val="both"/>
    </w:pPr>
    <w:rPr>
      <w:rFonts w:ascii="Arial" w:hAnsi="Arial"/>
      <w:snapToGrid w:val="0"/>
    </w:rPr>
  </w:style>
  <w:style w:type="paragraph" w:customStyle="1" w:styleId="Cover3">
    <w:name w:val="Cover 3"/>
    <w:basedOn w:val="a3"/>
    <w:rsid w:val="009D0E48"/>
    <w:pPr>
      <w:widowControl w:val="0"/>
      <w:topLinePunct w:val="0"/>
      <w:ind w:left="0"/>
    </w:pPr>
    <w:rPr>
      <w:rFonts w:ascii="Arial" w:eastAsia="黑体" w:hAnsi="Arial"/>
      <w:b/>
      <w:bCs/>
      <w:spacing w:val="-4"/>
      <w:sz w:val="22"/>
      <w:szCs w:val="22"/>
    </w:rPr>
  </w:style>
  <w:style w:type="paragraph" w:customStyle="1" w:styleId="TOC10">
    <w:name w:val="TOC 标题1"/>
    <w:next w:val="TOC1"/>
    <w:semiHidden/>
    <w:rsid w:val="00BF0F77"/>
    <w:pPr>
      <w:keepNext/>
      <w:snapToGrid w:val="0"/>
      <w:spacing w:before="480" w:after="360"/>
      <w:jc w:val="center"/>
    </w:pPr>
    <w:rPr>
      <w:rFonts w:ascii="Arial" w:eastAsia="黑体" w:hAnsi="Arial"/>
      <w:noProof/>
      <w:sz w:val="36"/>
      <w:szCs w:val="36"/>
    </w:rPr>
  </w:style>
  <w:style w:type="paragraph" w:customStyle="1" w:styleId="Command">
    <w:name w:val="Command"/>
    <w:basedOn w:val="a3"/>
    <w:rsid w:val="00024836"/>
    <w:pPr>
      <w:topLinePunct w:val="0"/>
      <w:adjustRightInd/>
      <w:snapToGrid/>
      <w:spacing w:before="40" w:after="40" w:line="240" w:lineRule="auto"/>
      <w:ind w:leftChars="810" w:left="810" w:rightChars="100" w:right="210"/>
    </w:pPr>
    <w:rPr>
      <w:rFonts w:ascii="Courier New" w:eastAsia="黑体" w:hAnsi="Courier New" w:cs="宋体"/>
      <w:szCs w:val="20"/>
    </w:rPr>
  </w:style>
  <w:style w:type="character" w:customStyle="1" w:styleId="commandparameter">
    <w:name w:val="command parameter"/>
    <w:rsid w:val="00BF0F77"/>
    <w:rPr>
      <w:rFonts w:ascii="Arial" w:eastAsia="宋体" w:hAnsi="Arial"/>
      <w:i/>
      <w:color w:val="auto"/>
      <w:sz w:val="21"/>
      <w:szCs w:val="21"/>
    </w:rPr>
  </w:style>
  <w:style w:type="character" w:customStyle="1" w:styleId="commandkeywords">
    <w:name w:val="command keywords"/>
    <w:rsid w:val="00BF0F77"/>
    <w:rPr>
      <w:rFonts w:ascii="Arial" w:eastAsia="宋体" w:hAnsi="Arial"/>
      <w:b/>
      <w:color w:val="auto"/>
      <w:sz w:val="21"/>
      <w:szCs w:val="21"/>
    </w:rPr>
  </w:style>
  <w:style w:type="character" w:customStyle="1" w:styleId="TableHeading0">
    <w:name w:val="Table Heading 字符"/>
    <w:basedOn w:val="a4"/>
    <w:link w:val="TableHeading"/>
    <w:rsid w:val="002C2323"/>
    <w:rPr>
      <w:rFonts w:ascii="Book Antiqua" w:eastAsia="黑体" w:hAnsi="Book Antiqua" w:cs="Book Antiqua"/>
      <w:bCs/>
      <w:snapToGrid w:val="0"/>
      <w:sz w:val="21"/>
      <w:szCs w:val="21"/>
    </w:rPr>
  </w:style>
  <w:style w:type="paragraph" w:customStyle="1" w:styleId="Outline">
    <w:name w:val="Outline"/>
    <w:basedOn w:val="a3"/>
    <w:rsid w:val="009D0E48"/>
    <w:pPr>
      <w:topLinePunct w:val="0"/>
      <w:spacing w:line="200" w:lineRule="atLeast"/>
      <w:ind w:left="709"/>
      <w:jc w:val="both"/>
    </w:pPr>
    <w:rPr>
      <w:i/>
      <w:color w:val="0000FF"/>
      <w:sz w:val="18"/>
      <w:szCs w:val="18"/>
    </w:rPr>
  </w:style>
  <w:style w:type="paragraph" w:customStyle="1" w:styleId="TableDescriptioninAppendix">
    <w:name w:val="Table Description in Appendix"/>
    <w:basedOn w:val="TableDescription"/>
    <w:next w:val="a3"/>
    <w:rsid w:val="00CB5842"/>
    <w:pPr>
      <w:numPr>
        <w:numId w:val="5"/>
      </w:numPr>
    </w:pPr>
  </w:style>
  <w:style w:type="paragraph" w:customStyle="1" w:styleId="Code">
    <w:name w:val="Code"/>
    <w:basedOn w:val="a3"/>
    <w:rsid w:val="006256E0"/>
    <w:pPr>
      <w:widowControl w:val="0"/>
      <w:autoSpaceDE w:val="0"/>
      <w:autoSpaceDN w:val="0"/>
      <w:spacing w:before="0" w:after="0" w:line="360" w:lineRule="auto"/>
    </w:pPr>
    <w:rPr>
      <w:rFonts w:ascii="Courier New" w:hAnsi="Courier New"/>
      <w:sz w:val="18"/>
    </w:rPr>
  </w:style>
  <w:style w:type="paragraph" w:customStyle="1" w:styleId="CopyrightDeclaration1">
    <w:name w:val="Copyright Declaration1"/>
    <w:rsid w:val="00BF0F77"/>
    <w:pPr>
      <w:spacing w:before="80" w:after="80"/>
    </w:pPr>
    <w:rPr>
      <w:rFonts w:ascii="Arial" w:eastAsia="黑体" w:hAnsi="Arial"/>
      <w:sz w:val="36"/>
    </w:rPr>
  </w:style>
  <w:style w:type="paragraph" w:customStyle="1" w:styleId="Cover30">
    <w:name w:val="Cover3"/>
    <w:semiHidden/>
    <w:rsid w:val="00BF0F77"/>
    <w:pPr>
      <w:adjustRightInd w:val="0"/>
      <w:snapToGrid w:val="0"/>
      <w:spacing w:before="80" w:after="80" w:line="240" w:lineRule="atLeast"/>
    </w:pPr>
    <w:rPr>
      <w:rFonts w:ascii="Arial" w:eastAsia="黑体" w:hAnsi="Arial"/>
      <w:noProof/>
      <w:sz w:val="32"/>
      <w:szCs w:val="32"/>
      <w:lang w:eastAsia="en-US"/>
    </w:rPr>
  </w:style>
  <w:style w:type="paragraph" w:customStyle="1" w:styleId="Cover40">
    <w:name w:val="Cover4"/>
    <w:basedOn w:val="a3"/>
    <w:semiHidden/>
    <w:rsid w:val="00BF0F77"/>
    <w:pPr>
      <w:topLinePunct w:val="0"/>
      <w:ind w:left="0"/>
    </w:pPr>
    <w:rPr>
      <w:rFonts w:ascii="Arial" w:eastAsia="Arial" w:hAnsi="Arial"/>
      <w:b/>
      <w:bCs/>
    </w:rPr>
  </w:style>
  <w:style w:type="paragraph" w:customStyle="1" w:styleId="SubItemListTextTD">
    <w:name w:val="Sub Item List Text TD"/>
    <w:basedOn w:val="TerminalDisplay"/>
    <w:rsid w:val="00704857"/>
    <w:pPr>
      <w:adjustRightInd w:val="0"/>
      <w:ind w:left="2410"/>
    </w:pPr>
  </w:style>
  <w:style w:type="paragraph" w:customStyle="1" w:styleId="ItemlistTextTD">
    <w:name w:val="Item list Text TD"/>
    <w:basedOn w:val="TerminalDisplay"/>
    <w:rsid w:val="00704857"/>
    <w:pPr>
      <w:adjustRightInd w:val="0"/>
      <w:ind w:left="2126"/>
    </w:pPr>
  </w:style>
  <w:style w:type="paragraph" w:customStyle="1" w:styleId="ItemListTextinTable">
    <w:name w:val="Item List Text in Table"/>
    <w:basedOn w:val="TableText"/>
    <w:autoRedefine/>
    <w:qFormat/>
    <w:rsid w:val="00076E78"/>
    <w:pPr>
      <w:ind w:left="284"/>
    </w:pPr>
  </w:style>
  <w:style w:type="paragraph" w:customStyle="1" w:styleId="Appendixheading1">
    <w:name w:val="Appendix heading 1"/>
    <w:basedOn w:val="1"/>
    <w:next w:val="2"/>
    <w:rsid w:val="002A19E4"/>
    <w:pPr>
      <w:keepLines/>
      <w:numPr>
        <w:numId w:val="5"/>
      </w:numPr>
      <w:topLinePunct w:val="0"/>
    </w:pPr>
    <w:rPr>
      <w:rFonts w:hint="eastAsia"/>
      <w:bCs w:val="0"/>
    </w:rPr>
  </w:style>
  <w:style w:type="paragraph" w:customStyle="1" w:styleId="Appendixheading2">
    <w:name w:val="Appendix heading 2"/>
    <w:basedOn w:val="2"/>
    <w:next w:val="Appendixheading3"/>
    <w:rsid w:val="008D2A40"/>
    <w:pPr>
      <w:numPr>
        <w:numId w:val="5"/>
      </w:numPr>
      <w:topLinePunct w:val="0"/>
      <w:spacing w:before="200"/>
    </w:pPr>
    <w:rPr>
      <w:rFonts w:cs="Times New Roman" w:hint="eastAsia"/>
    </w:rPr>
  </w:style>
  <w:style w:type="paragraph" w:customStyle="1" w:styleId="Appendixheading3">
    <w:name w:val="Appendix heading 3"/>
    <w:basedOn w:val="3"/>
    <w:next w:val="Appendixheading4"/>
    <w:rsid w:val="008D2A40"/>
    <w:pPr>
      <w:numPr>
        <w:numId w:val="5"/>
      </w:numPr>
      <w:topLinePunct w:val="0"/>
    </w:pPr>
    <w:rPr>
      <w:rFonts w:cs="Times New Roman" w:hint="eastAsia"/>
    </w:rPr>
  </w:style>
  <w:style w:type="paragraph" w:customStyle="1" w:styleId="Appendixheading4">
    <w:name w:val="Appendix heading 4"/>
    <w:basedOn w:val="4"/>
    <w:next w:val="Appendixheading5"/>
    <w:rsid w:val="008D2A40"/>
    <w:pPr>
      <w:numPr>
        <w:numId w:val="5"/>
      </w:numPr>
      <w:topLinePunct w:val="0"/>
    </w:pPr>
    <w:rPr>
      <w:bCs/>
    </w:rPr>
  </w:style>
  <w:style w:type="paragraph" w:customStyle="1" w:styleId="Appendixheading5">
    <w:name w:val="Appendix heading 5"/>
    <w:basedOn w:val="5"/>
    <w:next w:val="BlockLabel"/>
    <w:rsid w:val="00173771"/>
    <w:pPr>
      <w:numPr>
        <w:numId w:val="5"/>
      </w:numPr>
      <w:topLinePunct w:val="0"/>
    </w:pPr>
    <w:rPr>
      <w:rFonts w:cs="Times New Roman"/>
      <w:bCs/>
    </w:rPr>
  </w:style>
  <w:style w:type="character" w:styleId="affffe">
    <w:name w:val="Placeholder Text"/>
    <w:basedOn w:val="a4"/>
    <w:uiPriority w:val="99"/>
    <w:semiHidden/>
    <w:rsid w:val="00F62169"/>
    <w:rPr>
      <w:color w:val="808080"/>
    </w:rPr>
  </w:style>
  <w:style w:type="paragraph" w:customStyle="1" w:styleId="DecimalAligned">
    <w:name w:val="Decimal Aligned"/>
    <w:basedOn w:val="a3"/>
    <w:autoRedefine/>
    <w:uiPriority w:val="40"/>
    <w:qFormat/>
    <w:rsid w:val="00076E78"/>
    <w:pPr>
      <w:tabs>
        <w:tab w:val="decimal" w:pos="360"/>
      </w:tabs>
      <w:topLinePunct w:val="0"/>
      <w:adjustRightInd/>
      <w:snapToGrid/>
      <w:spacing w:before="0" w:after="200" w:line="276" w:lineRule="auto"/>
      <w:ind w:left="0"/>
    </w:pPr>
    <w:rPr>
      <w:sz w:val="22"/>
      <w:szCs w:val="22"/>
    </w:rPr>
  </w:style>
  <w:style w:type="character" w:customStyle="1" w:styleId="af6">
    <w:name w:val="脚注文本 字符"/>
    <w:basedOn w:val="a4"/>
    <w:link w:val="af5"/>
    <w:uiPriority w:val="99"/>
    <w:rsid w:val="00A5245A"/>
    <w:rPr>
      <w:rFonts w:cs="Arial"/>
      <w:kern w:val="2"/>
      <w:sz w:val="18"/>
      <w:szCs w:val="18"/>
    </w:rPr>
  </w:style>
  <w:style w:type="character" w:styleId="afffff">
    <w:name w:val="Subtle Emphasis"/>
    <w:basedOn w:val="a4"/>
    <w:uiPriority w:val="19"/>
    <w:qFormat/>
    <w:rsid w:val="00076E78"/>
    <w:rPr>
      <w:rFonts w:ascii="微软雅黑" w:eastAsia="微软雅黑" w:hAnsi="微软雅黑" w:cs="微软雅黑"/>
      <w:bCs w:val="0"/>
      <w:i/>
      <w:iCs/>
      <w:color w:val="808080" w:themeColor="text1" w:themeTint="7F"/>
      <w:szCs w:val="22"/>
      <w:lang w:eastAsia="zh-CN"/>
    </w:rPr>
  </w:style>
  <w:style w:type="table" w:styleId="2-5">
    <w:name w:val="Medium Shading 2 Accent 5"/>
    <w:basedOn w:val="a5"/>
    <w:uiPriority w:val="64"/>
    <w:rsid w:val="00A5245A"/>
    <w:rPr>
      <w:rFonts w:asciiTheme="minorHAnsi" w:eastAsiaTheme="minorEastAsia"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cover--">
    <w:name w:val="cover--"/>
    <w:basedOn w:val="a3"/>
    <w:rsid w:val="00F739A7"/>
    <w:pPr>
      <w:widowControl w:val="0"/>
      <w:tabs>
        <w:tab w:val="left" w:pos="1644"/>
      </w:tabs>
      <w:autoSpaceDE w:val="0"/>
      <w:autoSpaceDN w:val="0"/>
      <w:snapToGrid/>
      <w:spacing w:before="120" w:after="120" w:line="360" w:lineRule="auto"/>
      <w:ind w:left="0"/>
      <w:jc w:val="center"/>
    </w:pPr>
    <w:rPr>
      <w:rFonts w:ascii="Arial" w:eastAsia="黑体" w:hAnsi="Arial"/>
      <w:sz w:val="72"/>
    </w:rPr>
  </w:style>
  <w:style w:type="paragraph" w:customStyle="1" w:styleId="afffff0">
    <w:name w:val="图样式"/>
    <w:basedOn w:val="a3"/>
    <w:rsid w:val="00DD12E4"/>
    <w:pPr>
      <w:keepNext/>
      <w:topLinePunct w:val="0"/>
      <w:autoSpaceDE w:val="0"/>
      <w:autoSpaceDN w:val="0"/>
      <w:spacing w:before="0" w:after="0" w:line="360" w:lineRule="auto"/>
      <w:ind w:left="0"/>
      <w:jc w:val="center"/>
    </w:pPr>
    <w:rPr>
      <w:rFonts w:cs="Times New Roman"/>
    </w:rPr>
  </w:style>
  <w:style w:type="paragraph" w:customStyle="1" w:styleId="Cover-">
    <w:name w:val="Cover-宋体+罗马+正文"/>
    <w:basedOn w:val="a3"/>
    <w:link w:val="Cover-Char"/>
    <w:autoRedefine/>
    <w:rsid w:val="00076E78"/>
    <w:pPr>
      <w:widowControl w:val="0"/>
      <w:topLinePunct w:val="0"/>
      <w:autoSpaceDE w:val="0"/>
      <w:autoSpaceDN w:val="0"/>
      <w:snapToGrid/>
      <w:spacing w:before="0" w:afterLines="50" w:line="320" w:lineRule="exact"/>
      <w:ind w:left="0" w:firstLine="420"/>
    </w:pPr>
  </w:style>
  <w:style w:type="character" w:customStyle="1" w:styleId="Cover-Char">
    <w:name w:val="Cover-宋体+罗马+正文 Char"/>
    <w:basedOn w:val="a4"/>
    <w:link w:val="Cover-"/>
    <w:rsid w:val="00076E78"/>
    <w:rPr>
      <w:rFonts w:ascii="微软雅黑" w:eastAsia="微软雅黑" w:hAnsi="微软雅黑" w:cs="微软雅黑"/>
      <w:sz w:val="24"/>
      <w:szCs w:val="24"/>
    </w:rPr>
  </w:style>
  <w:style w:type="paragraph" w:customStyle="1" w:styleId="05">
    <w:name w:val="样式 实验正文 + 段后: 0.5 行"/>
    <w:basedOn w:val="Cover-"/>
    <w:rsid w:val="00014276"/>
    <w:pPr>
      <w:spacing w:after="120"/>
    </w:pPr>
    <w:rPr>
      <w:rFonts w:cs="宋体"/>
      <w:szCs w:val="20"/>
    </w:rPr>
  </w:style>
  <w:style w:type="paragraph" w:customStyle="1" w:styleId="afffff1">
    <w:name w:val="表格"/>
    <w:next w:val="a3"/>
    <w:link w:val="Char"/>
    <w:rsid w:val="00072AAD"/>
    <w:pPr>
      <w:framePr w:wrap="around" w:vAnchor="text" w:hAnchor="margin" w:x="-34" w:y="1"/>
      <w:mirrorIndents/>
    </w:pPr>
    <w:rPr>
      <w:rFonts w:ascii="Arial" w:eastAsia="微软雅黑" w:hAnsi="Arial"/>
      <w:snapToGrid w:val="0"/>
      <w:szCs w:val="21"/>
    </w:rPr>
  </w:style>
  <w:style w:type="character" w:customStyle="1" w:styleId="Char">
    <w:name w:val="表格 Char"/>
    <w:basedOn w:val="a4"/>
    <w:link w:val="afffff1"/>
    <w:rsid w:val="00072AAD"/>
    <w:rPr>
      <w:rFonts w:ascii="Arial" w:eastAsia="微软雅黑" w:hAnsi="Arial"/>
      <w:snapToGrid w:val="0"/>
      <w:szCs w:val="21"/>
    </w:rPr>
  </w:style>
  <w:style w:type="character" w:customStyle="1" w:styleId="afffff2">
    <w:name w:val="样式 蓝色"/>
    <w:basedOn w:val="a4"/>
    <w:semiHidden/>
    <w:rsid w:val="00D9006B"/>
    <w:rPr>
      <w:color w:val="0000FF"/>
    </w:rPr>
  </w:style>
  <w:style w:type="character" w:customStyle="1" w:styleId="afffff3">
    <w:name w:val="样式 倾斜 蓝色"/>
    <w:basedOn w:val="a4"/>
    <w:rsid w:val="00D9006B"/>
    <w:rPr>
      <w:i/>
      <w:iCs/>
      <w:color w:val="0000FF"/>
    </w:rPr>
  </w:style>
  <w:style w:type="paragraph" w:customStyle="1" w:styleId="Tab">
    <w:name w:val="正文+Tab"/>
    <w:basedOn w:val="a3"/>
    <w:rsid w:val="000145D8"/>
    <w:pPr>
      <w:ind w:left="420"/>
    </w:pPr>
    <w:rPr>
      <w:rFonts w:cs="宋体"/>
      <w:szCs w:val="20"/>
    </w:rPr>
  </w:style>
  <w:style w:type="character" w:customStyle="1" w:styleId="12">
    <w:name w:val="表格1 字符"/>
    <w:basedOn w:val="TableHeading0"/>
    <w:link w:val="11"/>
    <w:rsid w:val="002C2323"/>
    <w:rPr>
      <w:rFonts w:ascii="Book Antiqua" w:eastAsia="黑体" w:hAnsi="Book Antiqua" w:cs="Book Antiqua"/>
      <w:b/>
      <w:bCs/>
      <w:snapToGrid w:val="0"/>
      <w:sz w:val="21"/>
      <w:szCs w:val="21"/>
    </w:rPr>
  </w:style>
  <w:style w:type="paragraph" w:customStyle="1" w:styleId="afffff4">
    <w:name w:val="命令行"/>
    <w:basedOn w:val="a3"/>
    <w:rsid w:val="00C330D6"/>
    <w:pPr>
      <w:topLinePunct w:val="0"/>
      <w:adjustRightInd/>
      <w:spacing w:beforeLines="100" w:before="0" w:afterLines="100" w:after="0" w:line="240" w:lineRule="auto"/>
      <w:ind w:leftChars="500" w:left="500" w:rightChars="100" w:right="100" w:firstLineChars="200" w:firstLine="200"/>
      <w:contextualSpacing/>
    </w:pPr>
    <w:rPr>
      <w:rFonts w:ascii="Courier New" w:hAnsi="Courier New" w:cs="Times New Roman"/>
      <w:sz w:val="16"/>
      <w:szCs w:val="20"/>
    </w:rPr>
  </w:style>
  <w:style w:type="paragraph" w:customStyle="1" w:styleId="Command11">
    <w:name w:val="样式 Command + 左侧:  1 字符 右侧:  1 字符"/>
    <w:basedOn w:val="Command"/>
    <w:semiHidden/>
    <w:rsid w:val="00024836"/>
    <w:pPr>
      <w:ind w:left="2940"/>
    </w:pPr>
  </w:style>
  <w:style w:type="character" w:customStyle="1" w:styleId="afffff5">
    <w:name w:val="样式 正文 +"/>
    <w:basedOn w:val="a4"/>
    <w:rsid w:val="0070345E"/>
    <w:rPr>
      <w:rFonts w:ascii="FrutigerNext LT Regular" w:eastAsia="华文细黑" w:hAnsi="FrutigerNext LT Regular"/>
      <w:kern w:val="0"/>
    </w:rPr>
  </w:style>
  <w:style w:type="paragraph" w:styleId="TOC">
    <w:name w:val="TOC Heading"/>
    <w:basedOn w:val="1"/>
    <w:next w:val="a3"/>
    <w:autoRedefine/>
    <w:uiPriority w:val="39"/>
    <w:unhideWhenUsed/>
    <w:rsid w:val="00076E78"/>
    <w:pPr>
      <w:keepLines/>
      <w:numPr>
        <w:numId w:val="0"/>
      </w:numPr>
      <w:pBdr>
        <w:bottom w:val="none" w:sz="0" w:space="0" w:color="auto"/>
      </w:pBdr>
      <w:topLinePunct w:val="0"/>
      <w:adjustRightInd/>
      <w:snapToGrid/>
      <w:spacing w:before="240" w:after="0" w:line="259" w:lineRule="auto"/>
      <w:jc w:val="left"/>
      <w:outlineLvl w:val="9"/>
    </w:pPr>
    <w:rPr>
      <w:b w:val="0"/>
      <w:bCs w:val="0"/>
      <w:color w:val="365F91" w:themeColor="accent1" w:themeShade="BF"/>
      <w:sz w:val="32"/>
      <w:szCs w:val="32"/>
    </w:rPr>
  </w:style>
  <w:style w:type="paragraph" w:customStyle="1" w:styleId="BlockLabel0">
    <w:name w:val="Block Label + 结果验证"/>
    <w:basedOn w:val="BlockLabel"/>
    <w:rsid w:val="000D0045"/>
    <w:pPr>
      <w:ind w:leftChars="270" w:left="270"/>
    </w:pPr>
    <w:rPr>
      <w:rFonts w:cs="宋体"/>
      <w:bCs w:val="0"/>
      <w:sz w:val="24"/>
      <w:szCs w:val="20"/>
    </w:rPr>
  </w:style>
  <w:style w:type="table" w:customStyle="1" w:styleId="V50">
    <w:name w:val="实验手册V5.0专用"/>
    <w:basedOn w:val="a5"/>
    <w:uiPriority w:val="99"/>
    <w:rsid w:val="007D7FBC"/>
    <w:rPr>
      <w:rFonts w:ascii="Huawei Sans" w:hAnsi="Huawei Sans"/>
      <w:sz w:val="21"/>
    </w:rPr>
    <w:tblPr>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rPr>
      <w:jc w:val="center"/>
    </w:trPr>
    <w:tcPr>
      <w:vAlign w:val="center"/>
    </w:tcPr>
    <w:tblStylePr w:type="firstRow">
      <w:pPr>
        <w:jc w:val="center"/>
      </w:pPr>
      <w:rPr>
        <w:b/>
      </w:rPr>
      <w:tblPr/>
      <w:tcPr>
        <w:shd w:val="clear" w:color="auto" w:fill="D9D9D9" w:themeFill="background1" w:themeFillShade="D9"/>
      </w:tcPr>
    </w:tblStylePr>
    <w:tblStylePr w:type="firstCol">
      <w:pPr>
        <w:jc w:val="center"/>
      </w:pPr>
      <w:tblPr/>
      <w:tcPr>
        <w:vAlign w:val="center"/>
      </w:tcPr>
    </w:tblStylePr>
  </w:style>
  <w:style w:type="paragraph" w:customStyle="1" w:styleId="TableDescription1">
    <w:name w:val="样式 Table Description + 居中"/>
    <w:basedOn w:val="TableDescription"/>
    <w:link w:val="TableDescription2"/>
    <w:rsid w:val="00F53ACE"/>
    <w:pPr>
      <w:ind w:leftChars="100" w:left="1281" w:rightChars="100" w:right="100"/>
      <w:jc w:val="center"/>
    </w:pPr>
    <w:rPr>
      <w:rFonts w:cs="宋体"/>
      <w:szCs w:val="20"/>
    </w:rPr>
  </w:style>
  <w:style w:type="character" w:customStyle="1" w:styleId="10">
    <w:name w:val="标题 1 字符"/>
    <w:aliases w:val="ALT+1 字符,heading 1 字符"/>
    <w:basedOn w:val="a4"/>
    <w:link w:val="1"/>
    <w:rsid w:val="00C5634C"/>
    <w:rPr>
      <w:rFonts w:ascii="Huawei Sans" w:hAnsi="Huawei Sans"/>
      <w:b/>
      <w:bCs/>
      <w:sz w:val="44"/>
      <w:szCs w:val="44"/>
    </w:rPr>
  </w:style>
  <w:style w:type="paragraph" w:customStyle="1" w:styleId="afffff6">
    <w:name w:val="正文（首行不缩进）"/>
    <w:basedOn w:val="a3"/>
    <w:rsid w:val="0020153C"/>
    <w:pPr>
      <w:widowControl w:val="0"/>
      <w:topLinePunct w:val="0"/>
      <w:autoSpaceDE w:val="0"/>
      <w:autoSpaceDN w:val="0"/>
      <w:snapToGrid/>
      <w:spacing w:beforeLines="50" w:before="0" w:afterLines="50" w:after="0" w:line="240" w:lineRule="auto"/>
      <w:ind w:leftChars="400" w:left="880" w:firstLineChars="200" w:firstLine="440"/>
      <w:contextualSpacing/>
    </w:pPr>
    <w:rPr>
      <w:rFonts w:ascii="Times New Roman" w:hAnsi="Times New Roman" w:cs="Times New Roman"/>
      <w:snapToGrid w:val="0"/>
      <w:sz w:val="22"/>
    </w:rPr>
  </w:style>
  <w:style w:type="paragraph" w:styleId="afffff7">
    <w:name w:val="List Paragraph"/>
    <w:basedOn w:val="a3"/>
    <w:link w:val="afffff8"/>
    <w:autoRedefine/>
    <w:uiPriority w:val="34"/>
    <w:qFormat/>
    <w:rsid w:val="00076E78"/>
    <w:pPr>
      <w:widowControl w:val="0"/>
      <w:topLinePunct w:val="0"/>
      <w:autoSpaceDE w:val="0"/>
      <w:autoSpaceDN w:val="0"/>
      <w:snapToGrid/>
      <w:spacing w:beforeLines="50" w:before="0" w:afterLines="50" w:after="0" w:line="240" w:lineRule="auto"/>
      <w:ind w:leftChars="400" w:left="880" w:firstLineChars="200" w:firstLine="420"/>
      <w:contextualSpacing/>
    </w:pPr>
    <w:rPr>
      <w:snapToGrid w:val="0"/>
      <w:sz w:val="22"/>
    </w:rPr>
  </w:style>
  <w:style w:type="character" w:customStyle="1" w:styleId="afffff8">
    <w:name w:val="列表段落 字符"/>
    <w:basedOn w:val="a4"/>
    <w:link w:val="afffff7"/>
    <w:uiPriority w:val="34"/>
    <w:rsid w:val="00076E78"/>
    <w:rPr>
      <w:rFonts w:ascii="微软雅黑" w:eastAsia="微软雅黑" w:hAnsi="微软雅黑" w:cs="微软雅黑"/>
      <w:snapToGrid w:val="0"/>
      <w:sz w:val="22"/>
      <w:szCs w:val="21"/>
    </w:rPr>
  </w:style>
  <w:style w:type="paragraph" w:customStyle="1" w:styleId="-">
    <w:name w:val="前言正文-新"/>
    <w:basedOn w:val="a3"/>
    <w:autoRedefine/>
    <w:rsid w:val="00076E78"/>
    <w:pPr>
      <w:widowControl w:val="0"/>
      <w:topLinePunct w:val="0"/>
      <w:autoSpaceDE w:val="0"/>
      <w:autoSpaceDN w:val="0"/>
      <w:snapToGrid/>
      <w:spacing w:beforeLines="50" w:before="156" w:afterLines="50" w:after="156" w:line="360" w:lineRule="auto"/>
      <w:ind w:left="0"/>
      <w:contextualSpacing/>
    </w:pPr>
    <w:rPr>
      <w:snapToGrid w:val="0"/>
      <w:szCs w:val="20"/>
    </w:rPr>
  </w:style>
  <w:style w:type="paragraph" w:customStyle="1" w:styleId="afffff9">
    <w:name w:val="表格题注"/>
    <w:next w:val="a3"/>
    <w:rsid w:val="0020153C"/>
    <w:pPr>
      <w:keepLines/>
      <w:spacing w:beforeLines="100"/>
      <w:ind w:left="1089" w:hanging="369"/>
      <w:jc w:val="center"/>
    </w:pPr>
    <w:rPr>
      <w:rFonts w:ascii="Arial" w:hAnsi="Arial"/>
      <w:sz w:val="18"/>
      <w:szCs w:val="18"/>
    </w:rPr>
  </w:style>
  <w:style w:type="paragraph" w:customStyle="1" w:styleId="afffffa">
    <w:name w:val="插图题注"/>
    <w:next w:val="a3"/>
    <w:rsid w:val="0020153C"/>
    <w:pPr>
      <w:spacing w:afterLines="100"/>
      <w:ind w:left="1089" w:hanging="369"/>
      <w:jc w:val="center"/>
    </w:pPr>
    <w:rPr>
      <w:rFonts w:ascii="Arial" w:hAnsi="Arial"/>
      <w:sz w:val="18"/>
      <w:szCs w:val="18"/>
    </w:rPr>
  </w:style>
  <w:style w:type="paragraph" w:customStyle="1" w:styleId="111">
    <w:name w:val="标题111"/>
    <w:basedOn w:val="2"/>
    <w:rsid w:val="0020153C"/>
    <w:pPr>
      <w:keepLines w:val="0"/>
      <w:numPr>
        <w:ilvl w:val="0"/>
        <w:numId w:val="14"/>
      </w:numPr>
      <w:topLinePunct w:val="0"/>
      <w:adjustRightInd/>
      <w:snapToGrid/>
      <w:spacing w:before="240" w:after="240" w:line="240" w:lineRule="auto"/>
      <w:jc w:val="both"/>
    </w:pPr>
    <w:rPr>
      <w:rFonts w:ascii="Arial" w:hAnsi="Arial" w:cs="Times New Roman"/>
      <w:b/>
      <w:bCs w:val="0"/>
      <w:noProof w:val="0"/>
      <w:sz w:val="24"/>
      <w:szCs w:val="24"/>
      <w:lang w:eastAsia="zh-CN"/>
    </w:rPr>
  </w:style>
  <w:style w:type="paragraph" w:customStyle="1" w:styleId="a1">
    <w:name w:val="实验目标"/>
    <w:basedOn w:val="afffff7"/>
    <w:rsid w:val="0020153C"/>
    <w:pPr>
      <w:numPr>
        <w:numId w:val="15"/>
      </w:numPr>
      <w:spacing w:before="156" w:after="156"/>
      <w:ind w:leftChars="0" w:left="0" w:firstLineChars="0" w:firstLine="0"/>
    </w:pPr>
    <w:rPr>
      <w:rFonts w:cs="宋体"/>
      <w:color w:val="000000" w:themeColor="text1"/>
      <w:szCs w:val="20"/>
    </w:rPr>
  </w:style>
  <w:style w:type="paragraph" w:customStyle="1" w:styleId="-0">
    <w:name w:val="表格-实验环境说明"/>
    <w:basedOn w:val="afffff1"/>
    <w:rsid w:val="0020153C"/>
    <w:pPr>
      <w:framePr w:wrap="around"/>
      <w:spacing w:before="156" w:after="156"/>
      <w:jc w:val="center"/>
    </w:pPr>
    <w:rPr>
      <w:rFonts w:ascii="微软雅黑" w:hAnsi="微软雅黑" w:cs="宋体"/>
      <w:szCs w:val="20"/>
    </w:rPr>
  </w:style>
  <w:style w:type="character" w:customStyle="1" w:styleId="af1">
    <w:name w:val="页脚 字符"/>
    <w:basedOn w:val="a4"/>
    <w:link w:val="af0"/>
    <w:rsid w:val="0020153C"/>
    <w:rPr>
      <w:rFonts w:ascii="FrutigerNext LT Regular" w:eastAsia="华文细黑" w:hAnsi="FrutigerNext LT Regular"/>
      <w:b/>
      <w:bCs/>
      <w:kern w:val="2"/>
      <w:sz w:val="2"/>
      <w:szCs w:val="2"/>
    </w:rPr>
  </w:style>
  <w:style w:type="paragraph" w:customStyle="1" w:styleId="1110">
    <w:name w:val="正文111"/>
    <w:basedOn w:val="a3"/>
    <w:link w:val="111Char"/>
    <w:rsid w:val="008619CD"/>
    <w:pPr>
      <w:widowControl w:val="0"/>
      <w:topLinePunct w:val="0"/>
      <w:autoSpaceDE w:val="0"/>
      <w:autoSpaceDN w:val="0"/>
      <w:snapToGrid/>
      <w:spacing w:beforeLines="50" w:before="0" w:afterLines="50" w:after="0" w:line="240" w:lineRule="auto"/>
      <w:ind w:left="0" w:firstLineChars="200" w:firstLine="420"/>
      <w:contextualSpacing/>
    </w:pPr>
    <w:rPr>
      <w:rFonts w:cs="Times New Roman"/>
      <w:bCs/>
      <w:snapToGrid w:val="0"/>
      <w:szCs w:val="20"/>
    </w:rPr>
  </w:style>
  <w:style w:type="character" w:customStyle="1" w:styleId="111Char">
    <w:name w:val="正文111 Char"/>
    <w:basedOn w:val="a4"/>
    <w:link w:val="1110"/>
    <w:rsid w:val="008619CD"/>
    <w:rPr>
      <w:rFonts w:ascii="微软雅黑" w:eastAsia="微软雅黑" w:hAnsi="微软雅黑"/>
      <w:bCs/>
      <w:snapToGrid w:val="0"/>
      <w:sz w:val="21"/>
    </w:rPr>
  </w:style>
  <w:style w:type="paragraph" w:customStyle="1" w:styleId="1e">
    <w:name w:val="1.正文"/>
    <w:basedOn w:val="a3"/>
    <w:link w:val="1f"/>
    <w:autoRedefine/>
    <w:qFormat/>
    <w:rsid w:val="00C5634C"/>
    <w:pPr>
      <w:ind w:left="1021"/>
      <w:jc w:val="both"/>
    </w:pPr>
    <w:rPr>
      <w:rFonts w:ascii="Huawei Sans" w:hAnsi="Huawei Sans"/>
      <w:sz w:val="21"/>
    </w:rPr>
  </w:style>
  <w:style w:type="paragraph" w:customStyle="1" w:styleId="F1EN">
    <w:name w:val="F1正文EN"/>
    <w:basedOn w:val="a3"/>
    <w:link w:val="F1EN0"/>
    <w:rsid w:val="00EF0B3B"/>
    <w:rPr>
      <w:rFonts w:eastAsia="FrutigerNext LT Regular"/>
    </w:rPr>
  </w:style>
  <w:style w:type="character" w:customStyle="1" w:styleId="1f">
    <w:name w:val="1.正文 字符"/>
    <w:basedOn w:val="a4"/>
    <w:link w:val="1e"/>
    <w:rsid w:val="00C5634C"/>
    <w:rPr>
      <w:rFonts w:ascii="Huawei Sans" w:hAnsi="Huawei Sans"/>
      <w:sz w:val="21"/>
    </w:rPr>
  </w:style>
  <w:style w:type="paragraph" w:customStyle="1" w:styleId="2f5">
    <w:name w:val="2.命令"/>
    <w:basedOn w:val="a3"/>
    <w:link w:val="2f6"/>
    <w:autoRedefine/>
    <w:qFormat/>
    <w:rsid w:val="00C5634C"/>
    <w:pPr>
      <w:snapToGrid/>
      <w:spacing w:beforeLines="100" w:before="240" w:afterLines="100" w:after="240"/>
      <w:ind w:left="1247"/>
      <w:contextualSpacing/>
    </w:pPr>
    <w:rPr>
      <w:rFonts w:ascii="Huawei Sans" w:hAnsi="Huawei Sans" w:cs="Courier New"/>
      <w:sz w:val="18"/>
      <w:szCs w:val="18"/>
    </w:rPr>
  </w:style>
  <w:style w:type="character" w:customStyle="1" w:styleId="F1EN0">
    <w:name w:val="F1正文EN 字符"/>
    <w:basedOn w:val="a4"/>
    <w:link w:val="F1EN"/>
    <w:rsid w:val="00EF0B3B"/>
    <w:rPr>
      <w:rFonts w:ascii="FrutigerNext LT Regular" w:eastAsia="FrutigerNext LT Regular" w:hAnsi="FrutigerNext LT Regular" w:cs="Arial"/>
      <w:kern w:val="2"/>
      <w:sz w:val="21"/>
      <w:szCs w:val="21"/>
    </w:rPr>
  </w:style>
  <w:style w:type="character" w:customStyle="1" w:styleId="2f6">
    <w:name w:val="2.命令 字符"/>
    <w:basedOn w:val="a4"/>
    <w:link w:val="2f5"/>
    <w:rsid w:val="00C5634C"/>
    <w:rPr>
      <w:rFonts w:ascii="Huawei Sans" w:hAnsi="Huawei Sans" w:cs="Courier New"/>
      <w:sz w:val="18"/>
      <w:szCs w:val="18"/>
    </w:rPr>
  </w:style>
  <w:style w:type="paragraph" w:customStyle="1" w:styleId="4a">
    <w:name w:val="4.任务"/>
    <w:basedOn w:val="ItemList"/>
    <w:link w:val="4b"/>
    <w:autoRedefine/>
    <w:qFormat/>
    <w:rsid w:val="00C5634C"/>
    <w:pPr>
      <w:ind w:left="1446"/>
    </w:pPr>
    <w:rPr>
      <w:rFonts w:ascii="Huawei Sans" w:eastAsia="方正兰亭黑简体" w:hAnsi="Huawei Sans" w:cs="微软雅黑"/>
    </w:rPr>
  </w:style>
  <w:style w:type="character" w:customStyle="1" w:styleId="Step0">
    <w:name w:val="Step 字符"/>
    <w:basedOn w:val="a4"/>
    <w:link w:val="Step"/>
    <w:rsid w:val="004F1A3D"/>
    <w:rPr>
      <w:rFonts w:ascii="FrutigerNext LT Regular" w:eastAsia="华文细黑" w:hAnsi="FrutigerNext LT Regular" w:cs="Arial"/>
      <w:snapToGrid w:val="0"/>
      <w:sz w:val="21"/>
      <w:szCs w:val="21"/>
    </w:rPr>
  </w:style>
  <w:style w:type="paragraph" w:customStyle="1" w:styleId="59">
    <w:name w:val="5.表格文字"/>
    <w:basedOn w:val="TableText"/>
    <w:link w:val="5a"/>
    <w:autoRedefine/>
    <w:qFormat/>
    <w:rsid w:val="00C5634C"/>
    <w:pPr>
      <w:autoSpaceDE w:val="0"/>
      <w:autoSpaceDN w:val="0"/>
    </w:pPr>
    <w:rPr>
      <w:rFonts w:ascii="Huawei Sans" w:hAnsi="Huawei Sans"/>
      <w:sz w:val="21"/>
    </w:rPr>
  </w:style>
  <w:style w:type="character" w:customStyle="1" w:styleId="ItemList0">
    <w:name w:val="Item List 字符"/>
    <w:basedOn w:val="a4"/>
    <w:link w:val="ItemList"/>
    <w:rsid w:val="00FA0954"/>
    <w:rPr>
      <w:rFonts w:ascii="FrutigerNext LT Regular" w:eastAsia="华文细黑" w:hAnsi="FrutigerNext LT Regular"/>
      <w:kern w:val="2"/>
      <w:sz w:val="21"/>
      <w:szCs w:val="21"/>
    </w:rPr>
  </w:style>
  <w:style w:type="character" w:customStyle="1" w:styleId="4b">
    <w:name w:val="4.任务 字符"/>
    <w:basedOn w:val="ItemList0"/>
    <w:link w:val="4a"/>
    <w:rsid w:val="00C5634C"/>
    <w:rPr>
      <w:rFonts w:ascii="Huawei Sans" w:eastAsia="华文细黑" w:hAnsi="Huawei Sans" w:cs="微软雅黑"/>
      <w:kern w:val="2"/>
      <w:sz w:val="21"/>
      <w:szCs w:val="21"/>
    </w:rPr>
  </w:style>
  <w:style w:type="character" w:customStyle="1" w:styleId="TableText0">
    <w:name w:val="Table Text 字符"/>
    <w:basedOn w:val="a4"/>
    <w:link w:val="TableText"/>
    <w:rsid w:val="00FA0954"/>
    <w:rPr>
      <w:rFonts w:ascii="FrutigerNext LT Regular" w:eastAsia="华文细黑" w:hAnsi="FrutigerNext LT Regular" w:cs="Arial"/>
      <w:snapToGrid w:val="0"/>
      <w:sz w:val="21"/>
      <w:szCs w:val="21"/>
    </w:rPr>
  </w:style>
  <w:style w:type="character" w:customStyle="1" w:styleId="5a">
    <w:name w:val="5.表格文字 字符"/>
    <w:basedOn w:val="TableText0"/>
    <w:link w:val="59"/>
    <w:rsid w:val="00C5634C"/>
    <w:rPr>
      <w:rFonts w:ascii="Huawei Sans" w:eastAsia="华文细黑" w:hAnsi="Huawei Sans" w:cs="Arial"/>
      <w:snapToGrid w:val="0"/>
      <w:sz w:val="21"/>
      <w:szCs w:val="21"/>
    </w:rPr>
  </w:style>
  <w:style w:type="paragraph" w:customStyle="1" w:styleId="64">
    <w:name w:val="6.前言"/>
    <w:basedOn w:val="Heading1NoNumber"/>
    <w:link w:val="65"/>
    <w:autoRedefine/>
    <w:qFormat/>
    <w:rsid w:val="00C5634C"/>
    <w:pPr>
      <w:tabs>
        <w:tab w:val="left" w:pos="4095"/>
        <w:tab w:val="right" w:pos="9638"/>
      </w:tabs>
    </w:pPr>
  </w:style>
  <w:style w:type="paragraph" w:customStyle="1" w:styleId="74">
    <w:name w:val="7.简介标题"/>
    <w:basedOn w:val="Heading2NoNumber"/>
    <w:link w:val="75"/>
    <w:autoRedefine/>
    <w:qFormat/>
    <w:rsid w:val="00C5634C"/>
    <w:rPr>
      <w:lang w:eastAsia="zh-CN"/>
    </w:rPr>
  </w:style>
  <w:style w:type="character" w:customStyle="1" w:styleId="Heading1NoNumber0">
    <w:name w:val="Heading1 No Number 字符"/>
    <w:basedOn w:val="10"/>
    <w:link w:val="Heading1NoNumber"/>
    <w:rsid w:val="00EA31D3"/>
    <w:rPr>
      <w:rFonts w:ascii="Arial Unicode MS" w:eastAsia="黑体" w:hAnsi="Arial Unicode MS" w:cs="Book Antiqua"/>
      <w:b/>
      <w:bCs/>
      <w:kern w:val="2"/>
      <w:sz w:val="44"/>
      <w:szCs w:val="44"/>
    </w:rPr>
  </w:style>
  <w:style w:type="character" w:customStyle="1" w:styleId="65">
    <w:name w:val="6.前言 字符"/>
    <w:basedOn w:val="Heading1NoNumber0"/>
    <w:link w:val="64"/>
    <w:rsid w:val="00C5634C"/>
    <w:rPr>
      <w:rFonts w:ascii="Huawei Sans" w:eastAsia="黑体" w:hAnsi="Huawei Sans" w:cs="Book Antiqua"/>
      <w:b/>
      <w:bCs/>
      <w:kern w:val="2"/>
      <w:sz w:val="44"/>
      <w:szCs w:val="44"/>
    </w:rPr>
  </w:style>
  <w:style w:type="paragraph" w:customStyle="1" w:styleId="84">
    <w:name w:val="8.前言标题"/>
    <w:basedOn w:val="Heading3NoNumber"/>
    <w:link w:val="85"/>
    <w:autoRedefine/>
    <w:qFormat/>
    <w:rsid w:val="00C5634C"/>
    <w:rPr>
      <w:rFonts w:cs="微软雅黑"/>
    </w:rPr>
  </w:style>
  <w:style w:type="character" w:customStyle="1" w:styleId="20">
    <w:name w:val="标题 2 字符"/>
    <w:aliases w:val="ALT+2 字符,heading 2 字符"/>
    <w:basedOn w:val="a4"/>
    <w:link w:val="2"/>
    <w:rsid w:val="00C5634C"/>
    <w:rPr>
      <w:rFonts w:ascii="Huawei Sans" w:hAnsi="Huawei Sans"/>
      <w:bCs/>
      <w:noProof/>
      <w:sz w:val="36"/>
      <w:szCs w:val="36"/>
      <w:lang w:eastAsia="en-US"/>
    </w:rPr>
  </w:style>
  <w:style w:type="character" w:customStyle="1" w:styleId="Heading2NoNumber0">
    <w:name w:val="Heading2 No Number 字符"/>
    <w:basedOn w:val="20"/>
    <w:link w:val="Heading2NoNumber"/>
    <w:rsid w:val="00EA31D3"/>
    <w:rPr>
      <w:rFonts w:ascii="Arial Unicode MS" w:eastAsia="黑体" w:hAnsi="Arial Unicode MS" w:cs="Book Antiqua"/>
      <w:bCs/>
      <w:noProof/>
      <w:sz w:val="36"/>
      <w:szCs w:val="36"/>
      <w:lang w:eastAsia="en-US"/>
    </w:rPr>
  </w:style>
  <w:style w:type="character" w:customStyle="1" w:styleId="75">
    <w:name w:val="7.简介标题 字符"/>
    <w:basedOn w:val="Heading2NoNumber0"/>
    <w:link w:val="74"/>
    <w:rsid w:val="00C5634C"/>
    <w:rPr>
      <w:rFonts w:ascii="Huawei Sans" w:eastAsia="黑体" w:hAnsi="Huawei Sans" w:cs="Book Antiqua"/>
      <w:bCs/>
      <w:noProof/>
      <w:sz w:val="36"/>
      <w:szCs w:val="36"/>
      <w:lang w:eastAsia="en-US"/>
    </w:rPr>
  </w:style>
  <w:style w:type="character" w:customStyle="1" w:styleId="31">
    <w:name w:val="标题 3 字符"/>
    <w:aliases w:val="ALT+3 字符,heading 3 字符"/>
    <w:basedOn w:val="a4"/>
    <w:link w:val="3"/>
    <w:rsid w:val="00C5634C"/>
    <w:rPr>
      <w:rFonts w:ascii="Huawei Sans" w:hAnsi="Huawei Sans"/>
      <w:noProof/>
      <w:sz w:val="32"/>
      <w:szCs w:val="32"/>
    </w:rPr>
  </w:style>
  <w:style w:type="character" w:customStyle="1" w:styleId="Heading3NoNumber0">
    <w:name w:val="Heading3 No Number 字符"/>
    <w:basedOn w:val="31"/>
    <w:link w:val="Heading3NoNumber"/>
    <w:rsid w:val="00EA31D3"/>
    <w:rPr>
      <w:rFonts w:ascii="Arial Unicode MS" w:eastAsia="黑体" w:hAnsi="Arial Unicode MS" w:cs="Book Antiqua"/>
      <w:noProof/>
      <w:sz w:val="26"/>
      <w:szCs w:val="32"/>
    </w:rPr>
  </w:style>
  <w:style w:type="character" w:customStyle="1" w:styleId="85">
    <w:name w:val="8.前言标题 字符"/>
    <w:basedOn w:val="Heading3NoNumber0"/>
    <w:link w:val="84"/>
    <w:rsid w:val="00C5634C"/>
    <w:rPr>
      <w:rFonts w:ascii="Huawei Sans" w:eastAsia="黑体" w:hAnsi="Huawei Sans" w:cs="微软雅黑"/>
      <w:noProof/>
      <w:sz w:val="26"/>
      <w:szCs w:val="32"/>
    </w:rPr>
  </w:style>
  <w:style w:type="paragraph" w:customStyle="1" w:styleId="30">
    <w:name w:val="3.步骤"/>
    <w:basedOn w:val="Step"/>
    <w:link w:val="3f3"/>
    <w:autoRedefine/>
    <w:qFormat/>
    <w:rsid w:val="00C5634C"/>
    <w:pPr>
      <w:numPr>
        <w:ilvl w:val="5"/>
        <w:numId w:val="4"/>
      </w:numPr>
      <w:tabs>
        <w:tab w:val="clear" w:pos="1701"/>
      </w:tabs>
      <w:spacing w:before="160" w:after="160"/>
      <w:ind w:left="1559" w:hanging="425"/>
      <w:outlineLvl w:val="3"/>
    </w:pPr>
    <w:rPr>
      <w:rFonts w:ascii="Huawei Sans" w:hAnsi="Huawei Sans"/>
      <w:sz w:val="21"/>
      <w:lang w:val="en-GB"/>
    </w:rPr>
  </w:style>
  <w:style w:type="character" w:customStyle="1" w:styleId="3f3">
    <w:name w:val="3.步骤 字符"/>
    <w:basedOn w:val="Step0"/>
    <w:link w:val="30"/>
    <w:rsid w:val="00C5634C"/>
    <w:rPr>
      <w:rFonts w:ascii="Huawei Sans" w:eastAsia="华文细黑" w:hAnsi="Huawei Sans" w:cs="Arial"/>
      <w:snapToGrid w:val="0"/>
      <w:sz w:val="21"/>
      <w:szCs w:val="21"/>
      <w:lang w:val="en-GB"/>
    </w:rPr>
  </w:style>
  <w:style w:type="paragraph" w:customStyle="1" w:styleId="5b">
    <w:name w:val="5.表格标题"/>
    <w:basedOn w:val="TableDescription"/>
    <w:link w:val="5c"/>
    <w:autoRedefine/>
    <w:qFormat/>
    <w:rsid w:val="009D7E0C"/>
    <w:pPr>
      <w:spacing w:before="160" w:line="240" w:lineRule="auto"/>
      <w:jc w:val="center"/>
      <w:outlineLvl w:val="9"/>
    </w:pPr>
    <w:rPr>
      <w:rFonts w:ascii="Huawei Sans" w:eastAsia="方正兰亭黑简体" w:hAnsi="Huawei Sans"/>
      <w:b/>
    </w:rPr>
  </w:style>
  <w:style w:type="paragraph" w:customStyle="1" w:styleId="92">
    <w:name w:val="9.图片标题"/>
    <w:basedOn w:val="FigureDescription"/>
    <w:link w:val="93"/>
    <w:autoRedefine/>
    <w:qFormat/>
    <w:rsid w:val="00FB42D4"/>
    <w:pPr>
      <w:spacing w:before="80" w:after="160" w:line="240" w:lineRule="auto"/>
      <w:ind w:left="1021"/>
      <w:jc w:val="center"/>
      <w:outlineLvl w:val="9"/>
    </w:pPr>
    <w:rPr>
      <w:rFonts w:ascii="Huawei Sans" w:eastAsia="方正兰亭黑简体" w:hAnsi="Huawei Sans" w:cs="微软雅黑"/>
      <w:b/>
      <w:sz w:val="24"/>
      <w:szCs w:val="24"/>
    </w:rPr>
  </w:style>
  <w:style w:type="character" w:customStyle="1" w:styleId="TableDescription0">
    <w:name w:val="Table Description 字符"/>
    <w:basedOn w:val="a4"/>
    <w:link w:val="TableDescription"/>
    <w:rsid w:val="00224DB5"/>
    <w:rPr>
      <w:rFonts w:eastAsia="黑体"/>
      <w:spacing w:val="-4"/>
    </w:rPr>
  </w:style>
  <w:style w:type="character" w:customStyle="1" w:styleId="5c">
    <w:name w:val="5.表格标题 字符"/>
    <w:basedOn w:val="TableDescription0"/>
    <w:link w:val="5b"/>
    <w:rsid w:val="009D7E0C"/>
    <w:rPr>
      <w:rFonts w:ascii="Huawei Sans" w:eastAsia="黑体" w:hAnsi="Huawei Sans"/>
      <w:b/>
      <w:spacing w:val="-4"/>
    </w:rPr>
  </w:style>
  <w:style w:type="character" w:customStyle="1" w:styleId="FigureDescription0">
    <w:name w:val="Figure Description 字符"/>
    <w:basedOn w:val="a4"/>
    <w:link w:val="FigureDescription"/>
    <w:rsid w:val="00224DB5"/>
    <w:rPr>
      <w:rFonts w:eastAsia="黑体"/>
      <w:spacing w:val="-4"/>
      <w:kern w:val="2"/>
      <w:sz w:val="21"/>
      <w:szCs w:val="21"/>
    </w:rPr>
  </w:style>
  <w:style w:type="character" w:customStyle="1" w:styleId="93">
    <w:name w:val="9.图片标题 字符"/>
    <w:basedOn w:val="FigureDescription0"/>
    <w:link w:val="92"/>
    <w:rsid w:val="00FB42D4"/>
    <w:rPr>
      <w:rFonts w:ascii="Huawei Sans" w:eastAsia="黑体" w:hAnsi="Huawei Sans" w:cs="微软雅黑"/>
      <w:b/>
      <w:spacing w:val="-4"/>
      <w:kern w:val="2"/>
      <w:sz w:val="21"/>
      <w:szCs w:val="21"/>
    </w:rPr>
  </w:style>
  <w:style w:type="paragraph" w:styleId="afffffb">
    <w:name w:val="No Spacing"/>
    <w:autoRedefine/>
    <w:uiPriority w:val="1"/>
    <w:rsid w:val="00076E78"/>
    <w:pPr>
      <w:topLinePunct/>
      <w:adjustRightInd w:val="0"/>
      <w:snapToGrid w:val="0"/>
      <w:ind w:left="1134"/>
    </w:pPr>
    <w:rPr>
      <w:rFonts w:ascii="微软雅黑" w:eastAsia="微软雅黑" w:hAnsi="微软雅黑" w:cs="微软雅黑"/>
      <w:kern w:val="2"/>
      <w:sz w:val="21"/>
      <w:szCs w:val="21"/>
    </w:rPr>
  </w:style>
  <w:style w:type="character" w:styleId="afffffc">
    <w:name w:val="Intense Emphasis"/>
    <w:basedOn w:val="a4"/>
    <w:uiPriority w:val="21"/>
    <w:rsid w:val="00076E78"/>
    <w:rPr>
      <w:rFonts w:ascii="微软雅黑" w:eastAsia="微软雅黑" w:hAnsi="微软雅黑" w:cs="微软雅黑"/>
      <w:i/>
      <w:iCs/>
      <w:color w:val="4F81BD" w:themeColor="accent1"/>
    </w:rPr>
  </w:style>
  <w:style w:type="paragraph" w:styleId="afffffd">
    <w:name w:val="Quote"/>
    <w:basedOn w:val="a3"/>
    <w:next w:val="a3"/>
    <w:link w:val="afffffe"/>
    <w:autoRedefine/>
    <w:uiPriority w:val="29"/>
    <w:rsid w:val="00076E78"/>
    <w:pPr>
      <w:spacing w:before="200" w:after="160"/>
      <w:ind w:left="864" w:right="864"/>
      <w:jc w:val="center"/>
    </w:pPr>
    <w:rPr>
      <w:i/>
      <w:iCs/>
      <w:color w:val="404040" w:themeColor="text1" w:themeTint="BF"/>
    </w:rPr>
  </w:style>
  <w:style w:type="character" w:customStyle="1" w:styleId="afffffe">
    <w:name w:val="引用 字符"/>
    <w:basedOn w:val="a4"/>
    <w:link w:val="afffffd"/>
    <w:uiPriority w:val="29"/>
    <w:rsid w:val="00076E78"/>
    <w:rPr>
      <w:rFonts w:ascii="微软雅黑" w:eastAsia="微软雅黑" w:hAnsi="微软雅黑" w:cs="微软雅黑"/>
      <w:i/>
      <w:iCs/>
      <w:color w:val="404040" w:themeColor="text1" w:themeTint="BF"/>
      <w:kern w:val="2"/>
      <w:sz w:val="21"/>
      <w:szCs w:val="21"/>
    </w:rPr>
  </w:style>
  <w:style w:type="paragraph" w:styleId="affffff">
    <w:name w:val="Intense Quote"/>
    <w:basedOn w:val="a3"/>
    <w:next w:val="a3"/>
    <w:link w:val="affffff0"/>
    <w:autoRedefine/>
    <w:uiPriority w:val="30"/>
    <w:rsid w:val="00076E78"/>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fff0">
    <w:name w:val="明显引用 字符"/>
    <w:basedOn w:val="a4"/>
    <w:link w:val="affffff"/>
    <w:uiPriority w:val="30"/>
    <w:rsid w:val="00076E78"/>
    <w:rPr>
      <w:rFonts w:ascii="微软雅黑" w:eastAsia="微软雅黑" w:hAnsi="微软雅黑" w:cs="微软雅黑"/>
      <w:i/>
      <w:iCs/>
      <w:color w:val="4F81BD" w:themeColor="accent1"/>
      <w:kern w:val="2"/>
      <w:sz w:val="21"/>
      <w:szCs w:val="21"/>
    </w:rPr>
  </w:style>
  <w:style w:type="character" w:styleId="affffff1">
    <w:name w:val="Subtle Reference"/>
    <w:basedOn w:val="a4"/>
    <w:uiPriority w:val="31"/>
    <w:rsid w:val="00076E78"/>
    <w:rPr>
      <w:rFonts w:ascii="微软雅黑" w:eastAsia="微软雅黑" w:hAnsi="微软雅黑" w:cs="微软雅黑"/>
      <w:smallCaps/>
      <w:color w:val="5A5A5A" w:themeColor="text1" w:themeTint="A5"/>
    </w:rPr>
  </w:style>
  <w:style w:type="character" w:styleId="affffff2">
    <w:name w:val="Intense Reference"/>
    <w:basedOn w:val="a4"/>
    <w:uiPriority w:val="32"/>
    <w:rsid w:val="00076E78"/>
    <w:rPr>
      <w:rFonts w:ascii="微软雅黑" w:eastAsia="微软雅黑" w:hAnsi="微软雅黑" w:cs="微软雅黑"/>
      <w:b/>
      <w:bCs/>
      <w:smallCaps/>
      <w:color w:val="4F81BD" w:themeColor="accent1"/>
      <w:spacing w:val="5"/>
    </w:rPr>
  </w:style>
  <w:style w:type="character" w:styleId="affffff3">
    <w:name w:val="Book Title"/>
    <w:basedOn w:val="a4"/>
    <w:uiPriority w:val="33"/>
    <w:rsid w:val="00076E78"/>
    <w:rPr>
      <w:rFonts w:ascii="微软雅黑" w:eastAsia="微软雅黑" w:hAnsi="微软雅黑" w:cs="微软雅黑"/>
      <w:b/>
      <w:bCs/>
      <w:i/>
      <w:iCs/>
      <w:spacing w:val="5"/>
    </w:rPr>
  </w:style>
  <w:style w:type="paragraph" w:customStyle="1" w:styleId="5ALTF5">
    <w:name w:val="5.表格文字 ALT+F5"/>
    <w:basedOn w:val="TableText"/>
    <w:link w:val="5ALTF50"/>
    <w:autoRedefine/>
    <w:qFormat/>
    <w:rsid w:val="007F08A4"/>
    <w:pPr>
      <w:autoSpaceDE w:val="0"/>
      <w:autoSpaceDN w:val="0"/>
      <w:jc w:val="center"/>
    </w:pPr>
    <w:rPr>
      <w:rFonts w:ascii="Huawei Sans" w:eastAsia="华文细黑" w:hAnsi="Huawei Sans" w:cs="微软雅黑"/>
      <w:sz w:val="21"/>
      <w:szCs w:val="21"/>
    </w:rPr>
  </w:style>
  <w:style w:type="character" w:customStyle="1" w:styleId="5ALTF50">
    <w:name w:val="5.表格文字 ALT+F5 字符"/>
    <w:basedOn w:val="TableText0"/>
    <w:link w:val="5ALTF5"/>
    <w:rsid w:val="007F08A4"/>
    <w:rPr>
      <w:rFonts w:ascii="Huawei Sans" w:eastAsia="华文细黑" w:hAnsi="Huawei Sans" w:cs="微软雅黑"/>
      <w:snapToGrid w:val="0"/>
      <w:sz w:val="21"/>
      <w:szCs w:val="21"/>
    </w:rPr>
  </w:style>
  <w:style w:type="paragraph" w:customStyle="1" w:styleId="83ALTF8">
    <w:name w:val="8.前言标题3 ALT+F8"/>
    <w:basedOn w:val="a3"/>
    <w:link w:val="83ALTF80"/>
    <w:autoRedefine/>
    <w:qFormat/>
    <w:rsid w:val="007F08A4"/>
    <w:pPr>
      <w:topLinePunct w:val="0"/>
      <w:adjustRightInd/>
      <w:snapToGrid/>
      <w:spacing w:before="200"/>
      <w:ind w:left="0"/>
    </w:pPr>
    <w:rPr>
      <w:rFonts w:ascii="Huawei Sans" w:eastAsia="黑体" w:hAnsi="Huawei Sans" w:cs="微软雅黑"/>
      <w:noProof/>
      <w:kern w:val="2"/>
      <w:sz w:val="21"/>
      <w:szCs w:val="21"/>
    </w:rPr>
  </w:style>
  <w:style w:type="character" w:customStyle="1" w:styleId="83ALTF80">
    <w:name w:val="8.前言标题3 ALT+F8 字符"/>
    <w:basedOn w:val="Heading3NoNumber0"/>
    <w:link w:val="83ALTF8"/>
    <w:rsid w:val="007F08A4"/>
    <w:rPr>
      <w:rFonts w:ascii="Huawei Sans" w:eastAsia="黑体" w:hAnsi="Huawei Sans" w:cs="微软雅黑"/>
      <w:noProof/>
      <w:kern w:val="2"/>
      <w:sz w:val="21"/>
      <w:szCs w:val="21"/>
    </w:rPr>
  </w:style>
  <w:style w:type="table" w:customStyle="1" w:styleId="V30">
    <w:name w:val="实验手册V3.0专用"/>
    <w:basedOn w:val="a5"/>
    <w:uiPriority w:val="99"/>
    <w:rsid w:val="000A4A2C"/>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hemeFill="background1" w:themeFillShade="D9"/>
      </w:tcPr>
    </w:tblStylePr>
    <w:tblStylePr w:type="firstCol">
      <w:pPr>
        <w:jc w:val="center"/>
      </w:pPr>
      <w:tblPr/>
      <w:tcPr>
        <w:vAlign w:val="center"/>
      </w:tcPr>
    </w:tblStylePr>
  </w:style>
  <w:style w:type="table" w:customStyle="1" w:styleId="V301">
    <w:name w:val="实验手册V3.0专用1"/>
    <w:basedOn w:val="a5"/>
    <w:uiPriority w:val="99"/>
    <w:rsid w:val="000A4A2C"/>
    <w:rPr>
      <w:rFonts w:eastAsia="Huawei Sans"/>
      <w:sz w:val="21"/>
      <w:szCs w:val="32"/>
    </w:rPr>
    <w:tblPr>
      <w:tblInd w:w="1021"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Pr>
    <w:tcPr>
      <w:vAlign w:val="center"/>
    </w:tcPr>
    <w:tblStylePr w:type="firstRow">
      <w:pPr>
        <w:jc w:val="center"/>
      </w:pPr>
      <w:rPr>
        <w:b/>
      </w:rPr>
      <w:tblPr/>
      <w:tcPr>
        <w:shd w:val="clear" w:color="auto" w:fill="D9D9D9" w:themeFill="background1" w:themeFillShade="D9"/>
      </w:tcPr>
    </w:tblStylePr>
    <w:tblStylePr w:type="firstCol">
      <w:pPr>
        <w:jc w:val="center"/>
      </w:pPr>
      <w:tblPr/>
      <w:tcPr>
        <w:vAlign w:val="center"/>
      </w:tcPr>
    </w:tblStylePr>
  </w:style>
  <w:style w:type="numbering" w:customStyle="1" w:styleId="1f0">
    <w:name w:val="无列表1"/>
    <w:next w:val="a6"/>
    <w:uiPriority w:val="99"/>
    <w:semiHidden/>
    <w:unhideWhenUsed/>
    <w:rsid w:val="000A4A2C"/>
  </w:style>
  <w:style w:type="character" w:customStyle="1" w:styleId="41">
    <w:name w:val="标题 4 字符"/>
    <w:aliases w:val="ALT+4 字符,heading 4 字符"/>
    <w:basedOn w:val="a4"/>
    <w:link w:val="4"/>
    <w:rsid w:val="000A4A2C"/>
    <w:rPr>
      <w:rFonts w:ascii="Huawei Sans" w:hAnsi="Huawei Sans"/>
      <w:noProof/>
      <w:sz w:val="28"/>
      <w:szCs w:val="28"/>
    </w:rPr>
  </w:style>
  <w:style w:type="character" w:customStyle="1" w:styleId="51">
    <w:name w:val="标题 5 字符"/>
    <w:aliases w:val="ALT+5 字符,heading 5 字符"/>
    <w:basedOn w:val="a4"/>
    <w:link w:val="5"/>
    <w:rsid w:val="000A4A2C"/>
    <w:rPr>
      <w:rFonts w:ascii="Huawei Sans" w:hAnsi="Huawei Sans"/>
      <w:noProof/>
    </w:rPr>
  </w:style>
  <w:style w:type="table" w:customStyle="1" w:styleId="Table">
    <w:name w:val="Table"/>
    <w:basedOn w:val="ac"/>
    <w:rsid w:val="000A4A2C"/>
    <w:pPr>
      <w:jc w:val="left"/>
    </w:pPr>
    <w:rPr>
      <w:rFonts w:ascii="Huawei Sans" w:hAnsi="Huawei Sans"/>
      <w:sz w:val="20"/>
      <w:szCs w:val="20"/>
    </w:rPr>
    <w:tblPr>
      <w:tblInd w:w="1814" w:type="dxa"/>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character" w:customStyle="1" w:styleId="TableHeadingChar">
    <w:name w:val="Table Heading Char"/>
    <w:basedOn w:val="a4"/>
    <w:rsid w:val="000A4A2C"/>
    <w:rPr>
      <w:rFonts w:ascii="Huawei Sans" w:eastAsia="方正兰亭黑简体" w:hAnsi="Huawei Sans" w:cs="Book Antiqua"/>
      <w:b/>
      <w:bCs/>
      <w:snapToGrid w:val="0"/>
      <w:sz w:val="21"/>
    </w:rPr>
  </w:style>
  <w:style w:type="character" w:customStyle="1" w:styleId="TableTextChar">
    <w:name w:val="Table Text Char"/>
    <w:basedOn w:val="a4"/>
    <w:rsid w:val="000A4A2C"/>
    <w:rPr>
      <w:rFonts w:ascii="Huawei Sans" w:eastAsia="方正兰亭黑简体" w:hAnsi="Huawei Sans"/>
      <w:snapToGrid w:val="0"/>
      <w:sz w:val="21"/>
    </w:rPr>
  </w:style>
  <w:style w:type="table" w:customStyle="1" w:styleId="1f1">
    <w:name w:val="专业型1"/>
    <w:basedOn w:val="a5"/>
    <w:next w:val="ac"/>
    <w:semiHidden/>
    <w:unhideWhenUsed/>
    <w:rsid w:val="000A4A2C"/>
    <w:pPr>
      <w:topLinePunct/>
      <w:adjustRightInd w:val="0"/>
      <w:snapToGrid w:val="0"/>
      <w:spacing w:before="160" w:after="160" w:line="240" w:lineRule="atLeast"/>
      <w:ind w:left="1701"/>
    </w:pPr>
    <w:rPr>
      <w:rFonts w:ascii="Times New Roman" w:eastAsia="宋体" w:hAnsi="Times New Roman" w:cs="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Table1">
    <w:name w:val="Table1"/>
    <w:basedOn w:val="ac"/>
    <w:rsid w:val="000A4A2C"/>
    <w:pPr>
      <w:jc w:val="left"/>
    </w:pPr>
    <w:rPr>
      <w:rFonts w:ascii="Huawei Sans" w:hAnsi="Huawei Sans"/>
      <w:sz w:val="20"/>
      <w:szCs w:val="20"/>
    </w:rPr>
    <w:tblPr>
      <w:tblInd w:w="1814" w:type="dxa"/>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table" w:customStyle="1" w:styleId="Table2">
    <w:name w:val="Table2"/>
    <w:basedOn w:val="ac"/>
    <w:rsid w:val="000A4A2C"/>
    <w:pPr>
      <w:jc w:val="left"/>
    </w:pPr>
    <w:rPr>
      <w:rFonts w:ascii="Huawei Sans" w:hAnsi="Huawei Sans"/>
      <w:sz w:val="20"/>
      <w:szCs w:val="20"/>
    </w:rPr>
    <w:tblPr>
      <w:tblInd w:w="1814" w:type="dxa"/>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numbering" w:customStyle="1" w:styleId="2f7">
    <w:name w:val="无列表2"/>
    <w:next w:val="a6"/>
    <w:uiPriority w:val="99"/>
    <w:semiHidden/>
    <w:unhideWhenUsed/>
    <w:rsid w:val="000A4A2C"/>
  </w:style>
  <w:style w:type="paragraph" w:customStyle="1" w:styleId="Cover5">
    <w:name w:val="Cover 5"/>
    <w:basedOn w:val="a3"/>
    <w:rsid w:val="000A4A2C"/>
    <w:pPr>
      <w:widowControl w:val="0"/>
      <w:spacing w:before="0" w:after="0" w:line="240" w:lineRule="auto"/>
      <w:ind w:left="0"/>
    </w:pPr>
    <w:rPr>
      <w:rFonts w:ascii="Huawei Sans" w:hAnsi="Huawei Sans" w:cs="Times New Roman"/>
      <w:sz w:val="18"/>
      <w:szCs w:val="18"/>
    </w:rPr>
  </w:style>
  <w:style w:type="table" w:customStyle="1" w:styleId="RemarksTable">
    <w:name w:val="Remarks Table"/>
    <w:basedOn w:val="a9"/>
    <w:rsid w:val="000A4A2C"/>
    <w:pPr>
      <w:jc w:val="left"/>
    </w:pPr>
    <w:rPr>
      <w:rFonts w:ascii="Huawei Sans" w:hAnsi="Huawei Sans"/>
      <w:sz w:val="21"/>
      <w:szCs w:val="21"/>
    </w:rPr>
    <w:tblPr>
      <w:tblInd w:w="1814" w:type="dxa"/>
    </w:tblPr>
    <w:trPr>
      <w:cantSplit/>
    </w:trPr>
  </w:style>
  <w:style w:type="paragraph" w:customStyle="1" w:styleId="BlockLabelinAppendix">
    <w:name w:val="Block Label in Appendix"/>
    <w:basedOn w:val="BlockLabel"/>
    <w:next w:val="a3"/>
    <w:rsid w:val="000A4A2C"/>
    <w:pPr>
      <w:topLinePunct w:val="0"/>
    </w:pPr>
    <w:rPr>
      <w:rFonts w:ascii="Huawei Sans" w:eastAsia="Arial" w:hAnsi="Huawei Sans"/>
      <w:b/>
    </w:rPr>
  </w:style>
  <w:style w:type="paragraph" w:customStyle="1" w:styleId="ItemStepinAppendix">
    <w:name w:val="Item Step in Appendix"/>
    <w:basedOn w:val="ItemStep"/>
    <w:rsid w:val="000A4A2C"/>
    <w:pPr>
      <w:numPr>
        <w:ilvl w:val="0"/>
        <w:numId w:val="0"/>
      </w:numPr>
      <w:tabs>
        <w:tab w:val="num" w:pos="1701"/>
      </w:tabs>
      <w:ind w:left="1701" w:hanging="159"/>
      <w:outlineLvl w:val="5"/>
    </w:pPr>
    <w:rPr>
      <w:rFonts w:ascii="Huawei Sans" w:hAnsi="Huawei Sans"/>
    </w:rPr>
  </w:style>
  <w:style w:type="paragraph" w:customStyle="1" w:styleId="StepinAppendix">
    <w:name w:val="Step in Appendix"/>
    <w:basedOn w:val="Step"/>
    <w:rsid w:val="000A4A2C"/>
    <w:pPr>
      <w:tabs>
        <w:tab w:val="clear" w:pos="1701"/>
      </w:tabs>
      <w:topLinePunct w:val="0"/>
      <w:spacing w:before="160" w:after="160"/>
      <w:ind w:left="0" w:firstLine="0"/>
      <w:outlineLvl w:val="4"/>
    </w:pPr>
    <w:rPr>
      <w:rFonts w:ascii="Huawei Sans" w:hAnsi="Huawei Sans" w:cs="Times New Roman"/>
      <w:sz w:val="21"/>
      <w:szCs w:val="20"/>
    </w:rPr>
  </w:style>
  <w:style w:type="paragraph" w:customStyle="1" w:styleId="Cover20">
    <w:name w:val="Cover2"/>
    <w:semiHidden/>
    <w:rsid w:val="000A4A2C"/>
    <w:pPr>
      <w:widowControl w:val="0"/>
      <w:adjustRightInd w:val="0"/>
      <w:snapToGrid w:val="0"/>
      <w:spacing w:before="800" w:after="1200"/>
    </w:pPr>
    <w:rPr>
      <w:rFonts w:ascii="Huawei Sans" w:eastAsia="黑体" w:hAnsi="Huawei Sans"/>
      <w:b/>
      <w:bCs/>
      <w:noProof/>
      <w:sz w:val="36"/>
      <w:szCs w:val="36"/>
      <w:lang w:eastAsia="en-US"/>
    </w:rPr>
  </w:style>
  <w:style w:type="table" w:customStyle="1" w:styleId="table0">
    <w:name w:val="table"/>
    <w:basedOn w:val="ac"/>
    <w:rsid w:val="000A4A2C"/>
    <w:rPr>
      <w:rFonts w:ascii="Huawei Sans" w:eastAsia="Times New Roman" w:hAnsi="Huawei Sans"/>
      <w:sz w:val="20"/>
      <w:szCs w:val="20"/>
    </w:rPr>
    <w:tblPr>
      <w:tblInd w:w="1814" w:type="dxa"/>
    </w:tblPr>
    <w:trPr>
      <w:cantSplit/>
    </w:trPr>
    <w:tcPr>
      <w:shd w:val="clear" w:color="auto" w:fill="auto"/>
    </w:tcPr>
    <w:tblStylePr w:type="firstRow">
      <w:rPr>
        <w:b w:val="0"/>
        <w:bCs w:val="0"/>
        <w:i w:val="0"/>
        <w:iCs w:val="0"/>
        <w:color w:val="auto"/>
        <w:sz w:val="20"/>
        <w:szCs w:val="20"/>
      </w:rPr>
      <w:tblPr/>
      <w:trPr>
        <w:tblHeader/>
      </w:tr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paragraph" w:customStyle="1" w:styleId="affffff4">
    <w:name w:val="封面表格文本"/>
    <w:basedOn w:val="a3"/>
    <w:rsid w:val="000A4A2C"/>
    <w:pPr>
      <w:widowControl w:val="0"/>
      <w:topLinePunct w:val="0"/>
      <w:autoSpaceDE w:val="0"/>
      <w:autoSpaceDN w:val="0"/>
      <w:snapToGrid/>
      <w:spacing w:before="0" w:after="0" w:line="240" w:lineRule="auto"/>
      <w:ind w:left="0"/>
      <w:jc w:val="center"/>
    </w:pPr>
    <w:rPr>
      <w:rFonts w:ascii="Huawei Sans" w:hAnsi="Huawei Sans" w:cs="Times New Roman"/>
      <w:sz w:val="21"/>
      <w:szCs w:val="20"/>
    </w:rPr>
  </w:style>
  <w:style w:type="paragraph" w:customStyle="1" w:styleId="SubItemListinTable">
    <w:name w:val="Sub Item List in Table"/>
    <w:basedOn w:val="ItemListTextinTable"/>
    <w:qFormat/>
    <w:rsid w:val="000A4A2C"/>
    <w:pPr>
      <w:numPr>
        <w:numId w:val="19"/>
      </w:numPr>
    </w:pPr>
    <w:rPr>
      <w:rFonts w:ascii="Huawei Sans" w:hAnsi="Huawei Sans" w:cs="Times New Roman"/>
      <w:sz w:val="21"/>
      <w:szCs w:val="20"/>
    </w:rPr>
  </w:style>
  <w:style w:type="paragraph" w:customStyle="1" w:styleId="SubItemstep">
    <w:name w:val="Sub Item step"/>
    <w:basedOn w:val="ItemListText"/>
    <w:qFormat/>
    <w:rsid w:val="000A4A2C"/>
    <w:pPr>
      <w:numPr>
        <w:numId w:val="20"/>
      </w:numPr>
      <w:tabs>
        <w:tab w:val="clear" w:pos="1276"/>
        <w:tab w:val="left" w:pos="1418"/>
      </w:tabs>
      <w:ind w:left="1417" w:hanging="425"/>
    </w:pPr>
    <w:rPr>
      <w:rFonts w:ascii="Huawei Sans" w:hAnsi="Huawei Sans" w:cs="Times New Roman"/>
    </w:rPr>
  </w:style>
  <w:style w:type="paragraph" w:customStyle="1" w:styleId="--List">
    <w:name w:val="-- List"/>
    <w:basedOn w:val="afffff7"/>
    <w:qFormat/>
    <w:rsid w:val="000A4A2C"/>
    <w:pPr>
      <w:widowControl/>
      <w:numPr>
        <w:numId w:val="21"/>
      </w:numPr>
      <w:tabs>
        <w:tab w:val="clear" w:pos="1559"/>
        <w:tab w:val="left" w:pos="1701"/>
      </w:tabs>
      <w:topLinePunct/>
      <w:autoSpaceDE/>
      <w:autoSpaceDN/>
      <w:snapToGrid w:val="0"/>
      <w:spacing w:beforeLines="0" w:before="80" w:afterLines="0" w:after="80" w:line="240" w:lineRule="atLeast"/>
      <w:ind w:leftChars="673" w:left="957" w:firstLineChars="0" w:hanging="284"/>
      <w:contextualSpacing w:val="0"/>
    </w:pPr>
    <w:rPr>
      <w:rFonts w:ascii="Huawei Sans" w:hAnsi="Huawei Sans" w:cs="Times New Roman"/>
      <w:snapToGrid/>
      <w:sz w:val="21"/>
      <w:szCs w:val="20"/>
    </w:rPr>
  </w:style>
  <w:style w:type="character" w:customStyle="1" w:styleId="TableDescription2">
    <w:name w:val="样式 Table Description + 居中 字符"/>
    <w:basedOn w:val="TableDescription0"/>
    <w:link w:val="TableDescription1"/>
    <w:rsid w:val="000A4A2C"/>
    <w:rPr>
      <w:rFonts w:eastAsia="黑体" w:cs="宋体"/>
      <w:spacing w:val="-4"/>
      <w:szCs w:val="20"/>
    </w:rPr>
  </w:style>
  <w:style w:type="paragraph" w:customStyle="1" w:styleId="100">
    <w:name w:val="10 下发配置说明"/>
    <w:basedOn w:val="a3"/>
    <w:qFormat/>
    <w:locked/>
    <w:rsid w:val="000A4A2C"/>
    <w:pPr>
      <w:pBdr>
        <w:top w:val="dashed" w:sz="4" w:space="1" w:color="auto"/>
        <w:left w:val="dashed" w:sz="4" w:space="4" w:color="auto"/>
        <w:bottom w:val="dashed" w:sz="4" w:space="1" w:color="auto"/>
        <w:right w:val="dashed" w:sz="4" w:space="4" w:color="auto"/>
      </w:pBdr>
      <w:shd w:val="clear" w:color="auto" w:fill="F2F2F2" w:themeFill="background1" w:themeFillShade="F2"/>
      <w:spacing w:before="40" w:after="40"/>
      <w:ind w:left="1021" w:firstLine="181"/>
      <w:contextualSpacing/>
    </w:pPr>
    <w:rPr>
      <w:rFonts w:ascii="Huawei Sans" w:hAnsi="Huawei Sans" w:cs="Courier New"/>
      <w:kern w:val="2"/>
      <w:sz w:val="18"/>
      <w:szCs w:val="18"/>
    </w:rPr>
  </w:style>
  <w:style w:type="paragraph" w:customStyle="1" w:styleId="ItemListinTableText">
    <w:name w:val="Item List in Table Text"/>
    <w:basedOn w:val="a3"/>
    <w:qFormat/>
    <w:rsid w:val="000A4A2C"/>
    <w:pPr>
      <w:widowControl w:val="0"/>
      <w:ind w:left="284"/>
    </w:pPr>
    <w:rPr>
      <w:rFonts w:ascii="Huawei Sans" w:hAnsi="Huawei Sans" w:cs="Times New Roman"/>
      <w:snapToGrid w:val="0"/>
      <w:color w:val="000000"/>
      <w:sz w:val="21"/>
      <w:szCs w:val="20"/>
    </w:rPr>
  </w:style>
  <w:style w:type="paragraph" w:customStyle="1" w:styleId="ItemListinTableText0">
    <w:name w:val="Item List in Table Text + 海绿"/>
    <w:basedOn w:val="ItemListinTableText"/>
    <w:rsid w:val="000A4A2C"/>
    <w:rPr>
      <w:color w:val="808080" w:themeColor="background1" w:themeShade="80"/>
    </w:rPr>
  </w:style>
  <w:style w:type="paragraph" w:customStyle="1" w:styleId="ItemStepinTable0">
    <w:name w:val="Item Step in Table + 海绿"/>
    <w:basedOn w:val="ItemStepinTable"/>
    <w:rsid w:val="000A4A2C"/>
    <w:pPr>
      <w:numPr>
        <w:numId w:val="0"/>
      </w:numPr>
      <w:tabs>
        <w:tab w:val="num" w:pos="2126"/>
      </w:tabs>
      <w:ind w:left="2126" w:hanging="425"/>
    </w:pPr>
    <w:rPr>
      <w:rFonts w:ascii="Huawei Sans" w:hAnsi="Huawei Sans"/>
      <w:color w:val="808080" w:themeColor="background1" w:themeShade="80"/>
    </w:rPr>
  </w:style>
  <w:style w:type="paragraph" w:customStyle="1" w:styleId="ItemStep0">
    <w:name w:val="Item Step + 海绿"/>
    <w:basedOn w:val="ItemStep"/>
    <w:rsid w:val="000A4A2C"/>
    <w:pPr>
      <w:numPr>
        <w:ilvl w:val="0"/>
        <w:numId w:val="0"/>
      </w:numPr>
      <w:outlineLvl w:val="9"/>
    </w:pPr>
    <w:rPr>
      <w:rFonts w:ascii="Huawei Sans" w:hAnsi="Huawei Sans"/>
      <w:color w:val="808080" w:themeColor="background1" w:themeShade="80"/>
    </w:rPr>
  </w:style>
  <w:style w:type="paragraph" w:customStyle="1" w:styleId="CodeinTable">
    <w:name w:val="Code in Table"/>
    <w:basedOn w:val="Code"/>
    <w:qFormat/>
    <w:rsid w:val="000A4A2C"/>
    <w:pPr>
      <w:shd w:val="clear" w:color="auto" w:fill="F2F2F2" w:themeFill="background1" w:themeFillShade="F2"/>
      <w:spacing w:before="80" w:after="80" w:line="240" w:lineRule="atLeast"/>
      <w:ind w:left="0"/>
    </w:pPr>
    <w:rPr>
      <w:rFonts w:ascii="Huawei Sans" w:hAnsi="Huawei Sans" w:cs="Times New Roman"/>
      <w:szCs w:val="20"/>
    </w:rPr>
  </w:style>
  <w:style w:type="paragraph" w:customStyle="1" w:styleId="CoverText0">
    <w:name w:val="样式 Cover Text + 黑色"/>
    <w:basedOn w:val="CoverText"/>
    <w:rsid w:val="000A4A2C"/>
    <w:rPr>
      <w:rFonts w:ascii="Huawei Sans" w:hAnsi="Huawei Sans"/>
      <w:color w:val="000000"/>
      <w:sz w:val="20"/>
      <w:szCs w:val="20"/>
    </w:rPr>
  </w:style>
  <w:style w:type="character" w:customStyle="1" w:styleId="Arial">
    <w:name w:val="样式 Arial 小四 加粗"/>
    <w:basedOn w:val="a4"/>
    <w:rsid w:val="000A4A2C"/>
    <w:rPr>
      <w:rFonts w:ascii="Huawei Sans" w:eastAsia="方正兰亭黑简体" w:hAnsi="Huawei Sans"/>
      <w:b/>
      <w:bCs/>
      <w:sz w:val="24"/>
    </w:rPr>
  </w:style>
  <w:style w:type="character" w:customStyle="1" w:styleId="1f2">
    <w:name w:val="样式 海绿1"/>
    <w:basedOn w:val="a4"/>
    <w:rsid w:val="000A4A2C"/>
    <w:rPr>
      <w:rFonts w:ascii="Huawei Sans" w:eastAsia="方正兰亭黑简体" w:hAnsi="Huawei Sans"/>
      <w:color w:val="339966"/>
    </w:rPr>
  </w:style>
  <w:style w:type="character" w:customStyle="1" w:styleId="affffff5">
    <w:name w:val="样式 倾斜"/>
    <w:basedOn w:val="a4"/>
    <w:rsid w:val="000A4A2C"/>
    <w:rPr>
      <w:rFonts w:ascii="Huawei Sans" w:eastAsia="方正兰亭细黑简体" w:hAnsi="Huawei Sans"/>
      <w:i/>
      <w:iCs/>
    </w:rPr>
  </w:style>
  <w:style w:type="character" w:customStyle="1" w:styleId="affffff6">
    <w:name w:val="样式 小四 加粗"/>
    <w:basedOn w:val="a4"/>
    <w:rsid w:val="000A4A2C"/>
    <w:rPr>
      <w:rFonts w:ascii="Huawei Sans" w:eastAsia="方正兰亭黑简体" w:hAnsi="Huawei Sans"/>
      <w:b/>
      <w:bCs/>
      <w:sz w:val="24"/>
    </w:rPr>
  </w:style>
  <w:style w:type="character" w:customStyle="1" w:styleId="affffff7">
    <w:name w:val="样式 海绿"/>
    <w:basedOn w:val="a4"/>
    <w:rsid w:val="000A4A2C"/>
    <w:rPr>
      <w:rFonts w:ascii="Huawei Sans" w:eastAsia="方正兰亭黑简体" w:hAnsi="Huawei Sans"/>
      <w:color w:val="339966"/>
    </w:rPr>
  </w:style>
  <w:style w:type="paragraph" w:customStyle="1" w:styleId="Cover50">
    <w:name w:val="样式 Cover 5 +加粗"/>
    <w:basedOn w:val="Cover5"/>
    <w:rsid w:val="000A4A2C"/>
    <w:rPr>
      <w:b/>
      <w:bCs/>
    </w:rPr>
  </w:style>
  <w:style w:type="paragraph" w:customStyle="1" w:styleId="Arial000">
    <w:name w:val="样式 (西文) Arial (中文) 微软雅黑 小四 加粗 右 左侧:  0 厘米 段前: 0 磅 段后: 0 磅..."/>
    <w:basedOn w:val="a3"/>
    <w:rsid w:val="000A4A2C"/>
    <w:pPr>
      <w:spacing w:before="0" w:after="0" w:line="240" w:lineRule="auto"/>
      <w:ind w:left="0"/>
      <w:jc w:val="right"/>
    </w:pPr>
    <w:rPr>
      <w:rFonts w:ascii="Huawei Sans" w:hAnsi="Huawei Sans" w:cs="宋体"/>
      <w:b/>
      <w:bCs/>
      <w:szCs w:val="20"/>
    </w:rPr>
  </w:style>
  <w:style w:type="character" w:customStyle="1" w:styleId="1f3">
    <w:name w:val="样式 样式 海绿1 + 方正兰亭黑简体"/>
    <w:basedOn w:val="1f2"/>
    <w:rsid w:val="000A4A2C"/>
    <w:rPr>
      <w:rFonts w:ascii="Huawei Sans" w:eastAsia="方正兰亭黑简体" w:hAnsi="Huawei Sans"/>
      <w:color w:val="339966"/>
    </w:rPr>
  </w:style>
  <w:style w:type="table" w:customStyle="1" w:styleId="V304">
    <w:name w:val="实验手册V3.0专用4"/>
    <w:basedOn w:val="a5"/>
    <w:uiPriority w:val="99"/>
    <w:locked/>
    <w:rsid w:val="000A4A2C"/>
    <w:rPr>
      <w:sz w:val="21"/>
      <w:szCs w:val="32"/>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hemeFill="background1" w:themeFillShade="D9"/>
      </w:tcPr>
    </w:tblStylePr>
    <w:tblStylePr w:type="firstCol">
      <w:pPr>
        <w:jc w:val="center"/>
      </w:pPr>
      <w:tblPr/>
      <w:tcPr>
        <w:vAlign w:val="center"/>
      </w:tcPr>
    </w:tblStylePr>
  </w:style>
  <w:style w:type="paragraph" w:customStyle="1" w:styleId="affffff8">
    <w:name w:val="参考答案！！！"/>
    <w:basedOn w:val="a3"/>
    <w:link w:val="Char0"/>
    <w:qFormat/>
    <w:rsid w:val="000A4A2C"/>
    <w:pPr>
      <w:keepNext/>
      <w:keepLines/>
      <w:spacing w:before="600"/>
      <w:ind w:left="0"/>
      <w:outlineLvl w:val="0"/>
    </w:pPr>
    <w:rPr>
      <w:rFonts w:ascii="Huawei Sans" w:eastAsia="微软雅黑" w:hAnsi="Huawei Sans" w:cs="Huawei Sans"/>
      <w:b/>
      <w:bCs/>
      <w:noProof/>
      <w:sz w:val="36"/>
      <w:szCs w:val="36"/>
    </w:rPr>
  </w:style>
  <w:style w:type="character" w:customStyle="1" w:styleId="Char0">
    <w:name w:val="参考答案！！！ Char"/>
    <w:basedOn w:val="a4"/>
    <w:link w:val="affffff8"/>
    <w:rsid w:val="000A4A2C"/>
    <w:rPr>
      <w:rFonts w:ascii="Huawei Sans" w:eastAsia="微软雅黑" w:hAnsi="Huawei Sans" w:cs="Huawei Sans"/>
      <w:b/>
      <w:bCs/>
      <w:noProof/>
      <w:sz w:val="36"/>
      <w:szCs w:val="36"/>
    </w:rPr>
  </w:style>
  <w:style w:type="paragraph" w:customStyle="1" w:styleId="affffff9">
    <w:name w:val="说明或注意"/>
    <w:basedOn w:val="a3"/>
    <w:qFormat/>
    <w:locked/>
    <w:rsid w:val="000A4A2C"/>
    <w:pPr>
      <w:widowControl w:val="0"/>
      <w:topLinePunct w:val="0"/>
      <w:autoSpaceDE w:val="0"/>
      <w:autoSpaceDN w:val="0"/>
      <w:spacing w:beforeLines="50" w:before="50" w:afterLines="50" w:after="50" w:line="240" w:lineRule="auto"/>
      <w:ind w:leftChars="300" w:left="300" w:rightChars="100" w:right="100"/>
      <w:contextualSpacing/>
    </w:pPr>
    <w:rPr>
      <w:rFonts w:ascii="Huawei Sans" w:hAnsi="Huawei Sans" w:cs="Times New Roman"/>
      <w:color w:val="000000" w:themeColor="text1"/>
      <w:sz w:val="21"/>
      <w:szCs w:val="20"/>
    </w:rPr>
  </w:style>
  <w:style w:type="paragraph" w:customStyle="1" w:styleId="affffffa">
    <w:name w:val="关于当前状态的解释"/>
    <w:basedOn w:val="a3"/>
    <w:qFormat/>
    <w:locked/>
    <w:rsid w:val="000A4A2C"/>
    <w:pPr>
      <w:spacing w:before="40" w:after="40"/>
      <w:ind w:left="1021"/>
      <w:contextualSpacing/>
    </w:pPr>
    <w:rPr>
      <w:rFonts w:ascii="Huawei Sans" w:hAnsi="Huawei Sans" w:cs="Courier New"/>
      <w:i/>
      <w:sz w:val="18"/>
      <w:szCs w:val="18"/>
    </w:rPr>
  </w:style>
  <w:style w:type="paragraph" w:customStyle="1" w:styleId="a">
    <w:name w:val="实验任务"/>
    <w:basedOn w:val="a3"/>
    <w:next w:val="a3"/>
    <w:qFormat/>
    <w:locked/>
    <w:rsid w:val="000A4A2C"/>
    <w:pPr>
      <w:numPr>
        <w:numId w:val="24"/>
      </w:numPr>
      <w:tabs>
        <w:tab w:val="num" w:pos="284"/>
      </w:tabs>
      <w:spacing w:before="160" w:after="160"/>
      <w:ind w:leftChars="250" w:left="409" w:hanging="159"/>
      <w:outlineLvl w:val="4"/>
    </w:pPr>
    <w:rPr>
      <w:rFonts w:cs="Times New Roman"/>
      <w:snapToGrid w:val="0"/>
      <w:sz w:val="21"/>
      <w:szCs w:val="32"/>
    </w:rPr>
  </w:style>
  <w:style w:type="paragraph" w:customStyle="1" w:styleId="XXX">
    <w:name w:val="XXX的配置"/>
    <w:basedOn w:val="a3"/>
    <w:qFormat/>
    <w:rsid w:val="000A4A2C"/>
    <w:pPr>
      <w:spacing w:before="160" w:after="160"/>
      <w:ind w:left="1021"/>
    </w:pPr>
    <w:rPr>
      <w:rFonts w:ascii="Huawei Sans" w:hAnsi="Huawei Sans" w:cs="Times New Roman"/>
      <w:sz w:val="28"/>
      <w:szCs w:val="20"/>
    </w:rPr>
  </w:style>
  <w:style w:type="character" w:customStyle="1" w:styleId="HTMLa">
    <w:name w:val="HTML 预设格式 字符"/>
    <w:basedOn w:val="a4"/>
    <w:link w:val="HTML9"/>
    <w:semiHidden/>
    <w:rsid w:val="000A4A2C"/>
    <w:rPr>
      <w:rFonts w:ascii="Courier New" w:hAnsi="Courier New" w:cs="Courier New"/>
      <w:sz w:val="20"/>
      <w:szCs w:val="20"/>
    </w:rPr>
  </w:style>
  <w:style w:type="character" w:customStyle="1" w:styleId="3Char">
    <w:name w:val="3.步骤 Char"/>
    <w:rsid w:val="000A4A2C"/>
    <w:rPr>
      <w:rFonts w:ascii="FrutigerNext LT Regular" w:eastAsia="华文细黑" w:hAnsi="FrutigerNext LT Regular" w:cs="Arial"/>
      <w:snapToGrid w:val="0"/>
      <w:sz w:val="21"/>
      <w:szCs w:val="21"/>
    </w:rPr>
  </w:style>
  <w:style w:type="paragraph" w:customStyle="1" w:styleId="101">
    <w:name w:val="10.代码"/>
    <w:basedOn w:val="2f5"/>
    <w:link w:val="10Char"/>
    <w:qFormat/>
    <w:locked/>
    <w:rsid w:val="000A4A2C"/>
    <w:pPr>
      <w:pBdr>
        <w:top w:val="dashed" w:sz="4" w:space="1" w:color="auto"/>
        <w:left w:val="dashed" w:sz="4" w:space="4" w:color="auto"/>
        <w:bottom w:val="dashed" w:sz="4" w:space="1" w:color="auto"/>
        <w:right w:val="dashed" w:sz="4" w:space="4" w:color="auto"/>
      </w:pBdr>
      <w:shd w:val="clear" w:color="auto" w:fill="F2F2F2"/>
      <w:snapToGrid w:val="0"/>
      <w:spacing w:beforeLines="0" w:before="40" w:afterLines="0" w:after="40"/>
      <w:ind w:left="1021"/>
    </w:pPr>
  </w:style>
  <w:style w:type="character" w:customStyle="1" w:styleId="10Char">
    <w:name w:val="10.代码 Char"/>
    <w:link w:val="101"/>
    <w:rsid w:val="000A4A2C"/>
    <w:rPr>
      <w:rFonts w:ascii="Huawei Sans" w:hAnsi="Huawei Sans" w:cs="Courier New"/>
      <w:sz w:val="18"/>
      <w:szCs w:val="18"/>
      <w:shd w:val="clear" w:color="auto" w:fill="F2F2F2"/>
    </w:rPr>
  </w:style>
  <w:style w:type="character" w:customStyle="1" w:styleId="keyword">
    <w:name w:val="keyword"/>
    <w:basedOn w:val="a4"/>
    <w:locked/>
    <w:rsid w:val="000A4A2C"/>
  </w:style>
  <w:style w:type="paragraph" w:customStyle="1" w:styleId="102">
    <w:name w:val="10 代码"/>
    <w:basedOn w:val="2f5"/>
    <w:qFormat/>
    <w:locked/>
    <w:rsid w:val="000A4A2C"/>
    <w:pPr>
      <w:pBdr>
        <w:top w:val="dashed" w:sz="4" w:space="1" w:color="auto"/>
        <w:left w:val="dashed" w:sz="4" w:space="4" w:color="auto"/>
        <w:bottom w:val="dashed" w:sz="4" w:space="1" w:color="auto"/>
        <w:right w:val="dashed" w:sz="4" w:space="4" w:color="auto"/>
      </w:pBdr>
      <w:shd w:val="clear" w:color="auto" w:fill="F2F2F2"/>
      <w:snapToGrid w:val="0"/>
      <w:spacing w:beforeLines="0" w:before="40" w:afterLines="0" w:after="40"/>
      <w:ind w:left="1021"/>
    </w:pPr>
    <w:rPr>
      <w:kern w:val="2"/>
    </w:rPr>
  </w:style>
  <w:style w:type="paragraph" w:customStyle="1" w:styleId="affffffb">
    <w:name w:val="a强调字体"/>
    <w:basedOn w:val="1e"/>
    <w:qFormat/>
    <w:rsid w:val="000A4A2C"/>
    <w:pPr>
      <w:spacing w:before="160" w:after="160"/>
      <w:ind w:left="1134"/>
      <w:jc w:val="left"/>
    </w:pPr>
    <w:rPr>
      <w:rFonts w:cs="Times New Roman"/>
      <w:b/>
      <w:szCs w:val="20"/>
    </w:rPr>
  </w:style>
  <w:style w:type="paragraph" w:customStyle="1" w:styleId="affffffc">
    <w:name w:val="实验正文"/>
    <w:basedOn w:val="a3"/>
    <w:link w:val="Char1"/>
    <w:qFormat/>
    <w:rsid w:val="000A4A2C"/>
    <w:pPr>
      <w:widowControl w:val="0"/>
      <w:topLinePunct w:val="0"/>
      <w:autoSpaceDE w:val="0"/>
      <w:autoSpaceDN w:val="0"/>
      <w:snapToGrid/>
      <w:spacing w:before="0" w:afterLines="50" w:after="0" w:line="320" w:lineRule="exact"/>
      <w:ind w:left="0" w:firstLine="420"/>
    </w:pPr>
    <w:rPr>
      <w:rFonts w:ascii="微软雅黑" w:eastAsia="微软雅黑" w:hAnsi="微软雅黑" w:cs="Times New Roman"/>
    </w:rPr>
  </w:style>
  <w:style w:type="character" w:customStyle="1" w:styleId="Char1">
    <w:name w:val="实验正文 Char"/>
    <w:link w:val="affffffc"/>
    <w:rsid w:val="000A4A2C"/>
    <w:rPr>
      <w:rFonts w:ascii="微软雅黑" w:eastAsia="微软雅黑" w:hAnsi="微软雅黑" w:cs="Times New Roman"/>
    </w:rPr>
  </w:style>
  <w:style w:type="character" w:customStyle="1" w:styleId="tw4winMark">
    <w:name w:val="tw4winMark"/>
    <w:rsid w:val="000A4A2C"/>
    <w:rPr>
      <w:vanish/>
      <w:color w:val="800080"/>
      <w:vertAlign w:val="subscript"/>
    </w:rPr>
  </w:style>
  <w:style w:type="paragraph" w:customStyle="1" w:styleId="-1">
    <w:name w:val="命令行-新"/>
    <w:basedOn w:val="afffff4"/>
    <w:rsid w:val="000A4A2C"/>
    <w:pPr>
      <w:widowControl w:val="0"/>
      <w:autoSpaceDE w:val="0"/>
      <w:autoSpaceDN w:val="0"/>
      <w:adjustRightInd w:val="0"/>
      <w:snapToGrid/>
      <w:spacing w:beforeLines="50" w:before="156" w:afterLines="50" w:after="156"/>
      <w:ind w:leftChars="400" w:left="880" w:rightChars="0" w:right="210" w:firstLineChars="0" w:firstLine="0"/>
    </w:pPr>
    <w:rPr>
      <w:rFonts w:eastAsia="微软雅黑" w:cs="宋体"/>
      <w:snapToGrid w:val="0"/>
      <w:sz w:val="18"/>
    </w:rPr>
  </w:style>
  <w:style w:type="paragraph" w:customStyle="1" w:styleId="-2">
    <w:name w:val="正文-新"/>
    <w:basedOn w:val="a3"/>
    <w:rsid w:val="000A4A2C"/>
    <w:pPr>
      <w:widowControl w:val="0"/>
      <w:topLinePunct w:val="0"/>
      <w:autoSpaceDE w:val="0"/>
      <w:autoSpaceDN w:val="0"/>
      <w:snapToGrid/>
      <w:spacing w:beforeLines="50" w:before="156" w:afterLines="50" w:after="156" w:line="240" w:lineRule="auto"/>
      <w:ind w:leftChars="400" w:left="880"/>
      <w:contextualSpacing/>
    </w:pPr>
    <w:rPr>
      <w:rFonts w:ascii="微软雅黑" w:eastAsia="微软雅黑" w:hAnsi="微软雅黑" w:cs="宋体"/>
      <w:snapToGrid w:val="0"/>
      <w:sz w:val="22"/>
      <w:szCs w:val="20"/>
    </w:rPr>
  </w:style>
  <w:style w:type="character" w:customStyle="1" w:styleId="60">
    <w:name w:val="标题 6 字符"/>
    <w:aliases w:val="heading 6 字符"/>
    <w:basedOn w:val="a4"/>
    <w:link w:val="6"/>
    <w:semiHidden/>
    <w:rsid w:val="000A4A2C"/>
    <w:rPr>
      <w:rFonts w:ascii="Arial" w:eastAsia="黑体" w:hAnsi="Arial" w:cs="Times New Roman"/>
      <w:b/>
      <w:bCs/>
    </w:rPr>
  </w:style>
  <w:style w:type="character" w:customStyle="1" w:styleId="70">
    <w:name w:val="标题 7 字符"/>
    <w:aliases w:val="heading 7 字符"/>
    <w:basedOn w:val="a4"/>
    <w:link w:val="7"/>
    <w:rsid w:val="000A4A2C"/>
    <w:rPr>
      <w:rFonts w:ascii="Huawei Sans" w:hAnsi="Huawei Sans"/>
      <w:b/>
      <w:sz w:val="44"/>
      <w:szCs w:val="44"/>
    </w:rPr>
  </w:style>
  <w:style w:type="character" w:customStyle="1" w:styleId="80">
    <w:name w:val="标题 8 字符"/>
    <w:aliases w:val="heading 8 字符"/>
    <w:basedOn w:val="a4"/>
    <w:link w:val="8"/>
    <w:rsid w:val="000A4A2C"/>
    <w:rPr>
      <w:rFonts w:ascii="Huawei Sans" w:hAnsi="Huawei Sans" w:cs="Times New Roman"/>
      <w:bCs/>
      <w:noProof/>
      <w:sz w:val="36"/>
      <w:szCs w:val="36"/>
      <w:lang w:eastAsia="en-US"/>
    </w:rPr>
  </w:style>
  <w:style w:type="character" w:customStyle="1" w:styleId="90">
    <w:name w:val="标题 9 字符"/>
    <w:aliases w:val="heading 9 字符"/>
    <w:basedOn w:val="a4"/>
    <w:link w:val="9"/>
    <w:rsid w:val="000A4A2C"/>
    <w:rPr>
      <w:rFonts w:ascii="Huawei Sans" w:hAnsi="Huawei Sans" w:cs="Times New Roman"/>
      <w:noProof/>
      <w:sz w:val="32"/>
      <w:szCs w:val="32"/>
    </w:rPr>
  </w:style>
  <w:style w:type="character" w:customStyle="1" w:styleId="ab">
    <w:name w:val="标题 字符"/>
    <w:basedOn w:val="a4"/>
    <w:link w:val="aa"/>
    <w:rsid w:val="000A4A2C"/>
    <w:rPr>
      <w:rFonts w:ascii="Arial" w:hAnsi="Arial"/>
      <w:b/>
      <w:bCs/>
      <w:sz w:val="32"/>
      <w:szCs w:val="32"/>
    </w:rPr>
  </w:style>
  <w:style w:type="character" w:customStyle="1" w:styleId="af">
    <w:name w:val="文档结构图 字符"/>
    <w:basedOn w:val="a4"/>
    <w:link w:val="ae"/>
    <w:semiHidden/>
    <w:rsid w:val="000A4A2C"/>
    <w:rPr>
      <w:shd w:val="clear" w:color="auto" w:fill="000080"/>
    </w:rPr>
  </w:style>
  <w:style w:type="character" w:customStyle="1" w:styleId="HeaderChar1">
    <w:name w:val="Header Char1"/>
    <w:basedOn w:val="a4"/>
    <w:uiPriority w:val="99"/>
    <w:semiHidden/>
    <w:rsid w:val="000A4A2C"/>
  </w:style>
  <w:style w:type="character" w:customStyle="1" w:styleId="af4">
    <w:name w:val="宏文本 字符"/>
    <w:basedOn w:val="a4"/>
    <w:link w:val="af3"/>
    <w:semiHidden/>
    <w:rsid w:val="000A4A2C"/>
    <w:rPr>
      <w:rFonts w:ascii="Courier New" w:hAnsi="Courier New" w:cs="Courier New"/>
      <w:kern w:val="2"/>
    </w:rPr>
  </w:style>
  <w:style w:type="character" w:customStyle="1" w:styleId="af9">
    <w:name w:val="批注框文本 字符"/>
    <w:basedOn w:val="a4"/>
    <w:link w:val="af8"/>
    <w:semiHidden/>
    <w:rsid w:val="000A4A2C"/>
    <w:rPr>
      <w:sz w:val="18"/>
      <w:szCs w:val="18"/>
    </w:rPr>
  </w:style>
  <w:style w:type="character" w:customStyle="1" w:styleId="afb">
    <w:name w:val="批注文字 字符"/>
    <w:basedOn w:val="a4"/>
    <w:link w:val="afa"/>
    <w:semiHidden/>
    <w:rsid w:val="000A4A2C"/>
  </w:style>
  <w:style w:type="character" w:customStyle="1" w:styleId="afe">
    <w:name w:val="批注主题 字符"/>
    <w:basedOn w:val="afb"/>
    <w:link w:val="afd"/>
    <w:semiHidden/>
    <w:rsid w:val="000A4A2C"/>
    <w:rPr>
      <w:b/>
      <w:bCs/>
    </w:rPr>
  </w:style>
  <w:style w:type="character" w:customStyle="1" w:styleId="aff2">
    <w:name w:val="尾注文本 字符"/>
    <w:basedOn w:val="a4"/>
    <w:link w:val="aff1"/>
    <w:semiHidden/>
    <w:rsid w:val="000A4A2C"/>
  </w:style>
  <w:style w:type="character" w:customStyle="1" w:styleId="HTML3">
    <w:name w:val="HTML 地址 字符"/>
    <w:basedOn w:val="a4"/>
    <w:link w:val="HTML2"/>
    <w:semiHidden/>
    <w:rsid w:val="000A4A2C"/>
    <w:rPr>
      <w:i/>
      <w:iCs/>
    </w:rPr>
  </w:style>
  <w:style w:type="character" w:customStyle="1" w:styleId="aff8">
    <w:name w:val="称呼 字符"/>
    <w:basedOn w:val="a4"/>
    <w:link w:val="aff7"/>
    <w:semiHidden/>
    <w:rsid w:val="000A4A2C"/>
  </w:style>
  <w:style w:type="character" w:customStyle="1" w:styleId="affa">
    <w:name w:val="纯文本 字符"/>
    <w:basedOn w:val="a4"/>
    <w:link w:val="aff9"/>
    <w:semiHidden/>
    <w:rsid w:val="000A4A2C"/>
    <w:rPr>
      <w:rFonts w:ascii="宋体" w:hAnsi="Courier New" w:cs="Courier New"/>
    </w:rPr>
  </w:style>
  <w:style w:type="character" w:customStyle="1" w:styleId="affd">
    <w:name w:val="电子邮件签名 字符"/>
    <w:basedOn w:val="a4"/>
    <w:link w:val="affc"/>
    <w:semiHidden/>
    <w:rsid w:val="000A4A2C"/>
  </w:style>
  <w:style w:type="character" w:customStyle="1" w:styleId="afff">
    <w:name w:val="副标题 字符"/>
    <w:basedOn w:val="a4"/>
    <w:link w:val="affe"/>
    <w:rsid w:val="000A4A2C"/>
    <w:rPr>
      <w:rFonts w:ascii="Arial" w:hAnsi="Arial"/>
      <w:b/>
      <w:bCs/>
      <w:kern w:val="28"/>
      <w:sz w:val="32"/>
      <w:szCs w:val="32"/>
    </w:rPr>
  </w:style>
  <w:style w:type="character" w:customStyle="1" w:styleId="afff2">
    <w:name w:val="结束语 字符"/>
    <w:basedOn w:val="a4"/>
    <w:link w:val="afff1"/>
    <w:semiHidden/>
    <w:rsid w:val="000A4A2C"/>
  </w:style>
  <w:style w:type="character" w:customStyle="1" w:styleId="afff9">
    <w:name w:val="签名 字符"/>
    <w:basedOn w:val="a4"/>
    <w:link w:val="afff8"/>
    <w:semiHidden/>
    <w:rsid w:val="000A4A2C"/>
  </w:style>
  <w:style w:type="character" w:customStyle="1" w:styleId="afffc">
    <w:name w:val="日期 字符"/>
    <w:basedOn w:val="a4"/>
    <w:link w:val="afffb"/>
    <w:semiHidden/>
    <w:rsid w:val="000A4A2C"/>
  </w:style>
  <w:style w:type="character" w:customStyle="1" w:styleId="affff0">
    <w:name w:val="信息标题 字符"/>
    <w:basedOn w:val="a4"/>
    <w:link w:val="affff"/>
    <w:semiHidden/>
    <w:rsid w:val="000A4A2C"/>
    <w:rPr>
      <w:rFonts w:ascii="Arial" w:hAnsi="Arial"/>
      <w:shd w:val="pct20" w:color="auto" w:fill="auto"/>
    </w:rPr>
  </w:style>
  <w:style w:type="character" w:customStyle="1" w:styleId="affff6">
    <w:name w:val="正文文本 字符"/>
    <w:basedOn w:val="a4"/>
    <w:link w:val="affff5"/>
    <w:semiHidden/>
    <w:rsid w:val="000A4A2C"/>
  </w:style>
  <w:style w:type="character" w:customStyle="1" w:styleId="affff8">
    <w:name w:val="正文文本首行缩进 字符"/>
    <w:basedOn w:val="affff6"/>
    <w:link w:val="affff7"/>
    <w:semiHidden/>
    <w:rsid w:val="000A4A2C"/>
  </w:style>
  <w:style w:type="character" w:customStyle="1" w:styleId="affffa">
    <w:name w:val="正文文本缩进 字符"/>
    <w:basedOn w:val="a4"/>
    <w:link w:val="affff9"/>
    <w:semiHidden/>
    <w:rsid w:val="000A4A2C"/>
  </w:style>
  <w:style w:type="character" w:customStyle="1" w:styleId="2f0">
    <w:name w:val="正文文本首行缩进 2 字符"/>
    <w:basedOn w:val="affffa"/>
    <w:link w:val="2f"/>
    <w:semiHidden/>
    <w:rsid w:val="000A4A2C"/>
  </w:style>
  <w:style w:type="character" w:customStyle="1" w:styleId="2f2">
    <w:name w:val="正文文本 2 字符"/>
    <w:basedOn w:val="a4"/>
    <w:link w:val="2f1"/>
    <w:semiHidden/>
    <w:rsid w:val="000A4A2C"/>
  </w:style>
  <w:style w:type="character" w:customStyle="1" w:styleId="3f0">
    <w:name w:val="正文文本 3 字符"/>
    <w:basedOn w:val="a4"/>
    <w:link w:val="3f"/>
    <w:semiHidden/>
    <w:rsid w:val="000A4A2C"/>
    <w:rPr>
      <w:sz w:val="16"/>
      <w:szCs w:val="16"/>
    </w:rPr>
  </w:style>
  <w:style w:type="character" w:customStyle="1" w:styleId="2f4">
    <w:name w:val="正文文本缩进 2 字符"/>
    <w:basedOn w:val="a4"/>
    <w:link w:val="2f3"/>
    <w:semiHidden/>
    <w:rsid w:val="000A4A2C"/>
  </w:style>
  <w:style w:type="character" w:customStyle="1" w:styleId="3f2">
    <w:name w:val="正文文本缩进 3 字符"/>
    <w:basedOn w:val="a4"/>
    <w:link w:val="3f1"/>
    <w:semiHidden/>
    <w:rsid w:val="000A4A2C"/>
    <w:rPr>
      <w:sz w:val="16"/>
      <w:szCs w:val="16"/>
    </w:rPr>
  </w:style>
  <w:style w:type="character" w:customStyle="1" w:styleId="affffd">
    <w:name w:val="注释标题 字符"/>
    <w:basedOn w:val="a4"/>
    <w:link w:val="affffc"/>
    <w:semiHidden/>
    <w:rsid w:val="000A4A2C"/>
  </w:style>
  <w:style w:type="character" w:customStyle="1" w:styleId="UnresolvedMention1">
    <w:name w:val="Unresolved Mention1"/>
    <w:basedOn w:val="a4"/>
    <w:uiPriority w:val="99"/>
    <w:semiHidden/>
    <w:unhideWhenUsed/>
    <w:rsid w:val="000A4A2C"/>
    <w:rPr>
      <w:color w:val="605E5C"/>
      <w:shd w:val="clear" w:color="auto" w:fill="E1DFDD"/>
    </w:rPr>
  </w:style>
  <w:style w:type="character" w:styleId="affffffd">
    <w:name w:val="Unresolved Mention"/>
    <w:basedOn w:val="a4"/>
    <w:uiPriority w:val="99"/>
    <w:semiHidden/>
    <w:unhideWhenUsed/>
    <w:rsid w:val="000A4A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416473">
      <w:bodyDiv w:val="1"/>
      <w:marLeft w:val="0"/>
      <w:marRight w:val="0"/>
      <w:marTop w:val="0"/>
      <w:marBottom w:val="0"/>
      <w:divBdr>
        <w:top w:val="none" w:sz="0" w:space="0" w:color="auto"/>
        <w:left w:val="none" w:sz="0" w:space="0" w:color="auto"/>
        <w:bottom w:val="none" w:sz="0" w:space="0" w:color="auto"/>
        <w:right w:val="none" w:sz="0" w:space="0" w:color="auto"/>
      </w:divBdr>
    </w:div>
    <w:div w:id="189999096">
      <w:bodyDiv w:val="1"/>
      <w:marLeft w:val="360"/>
      <w:marRight w:val="360"/>
      <w:marTop w:val="360"/>
      <w:marBottom w:val="360"/>
      <w:divBdr>
        <w:top w:val="none" w:sz="0" w:space="0" w:color="auto"/>
        <w:left w:val="none" w:sz="0" w:space="0" w:color="auto"/>
        <w:bottom w:val="none" w:sz="0" w:space="0" w:color="auto"/>
        <w:right w:val="none" w:sz="0" w:space="0" w:color="auto"/>
      </w:divBdr>
      <w:divsChild>
        <w:div w:id="587661816">
          <w:marLeft w:val="0"/>
          <w:marRight w:val="0"/>
          <w:marTop w:val="0"/>
          <w:marBottom w:val="0"/>
          <w:divBdr>
            <w:top w:val="none" w:sz="0" w:space="0" w:color="auto"/>
            <w:left w:val="none" w:sz="0" w:space="0" w:color="auto"/>
            <w:bottom w:val="none" w:sz="0" w:space="0" w:color="auto"/>
            <w:right w:val="none" w:sz="0" w:space="0" w:color="auto"/>
          </w:divBdr>
          <w:divsChild>
            <w:div w:id="14327515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35171256">
      <w:bodyDiv w:val="1"/>
      <w:marLeft w:val="0"/>
      <w:marRight w:val="0"/>
      <w:marTop w:val="0"/>
      <w:marBottom w:val="0"/>
      <w:divBdr>
        <w:top w:val="none" w:sz="0" w:space="0" w:color="auto"/>
        <w:left w:val="none" w:sz="0" w:space="0" w:color="auto"/>
        <w:bottom w:val="none" w:sz="0" w:space="0" w:color="auto"/>
        <w:right w:val="none" w:sz="0" w:space="0" w:color="auto"/>
      </w:divBdr>
    </w:div>
    <w:div w:id="301694121">
      <w:bodyDiv w:val="1"/>
      <w:marLeft w:val="0"/>
      <w:marRight w:val="0"/>
      <w:marTop w:val="0"/>
      <w:marBottom w:val="0"/>
      <w:divBdr>
        <w:top w:val="none" w:sz="0" w:space="0" w:color="auto"/>
        <w:left w:val="none" w:sz="0" w:space="0" w:color="auto"/>
        <w:bottom w:val="none" w:sz="0" w:space="0" w:color="auto"/>
        <w:right w:val="none" w:sz="0" w:space="0" w:color="auto"/>
      </w:divBdr>
      <w:divsChild>
        <w:div w:id="2135513331">
          <w:marLeft w:val="0"/>
          <w:marRight w:val="0"/>
          <w:marTop w:val="600"/>
          <w:marBottom w:val="0"/>
          <w:divBdr>
            <w:top w:val="none" w:sz="0" w:space="0" w:color="auto"/>
            <w:left w:val="none" w:sz="0" w:space="0" w:color="auto"/>
            <w:bottom w:val="none" w:sz="0" w:space="0" w:color="auto"/>
            <w:right w:val="none" w:sz="0" w:space="0" w:color="auto"/>
          </w:divBdr>
          <w:divsChild>
            <w:div w:id="632907960">
              <w:marLeft w:val="0"/>
              <w:marRight w:val="0"/>
              <w:marTop w:val="0"/>
              <w:marBottom w:val="0"/>
              <w:divBdr>
                <w:top w:val="none" w:sz="0" w:space="0" w:color="auto"/>
                <w:left w:val="none" w:sz="0" w:space="0" w:color="auto"/>
                <w:bottom w:val="none" w:sz="0" w:space="0" w:color="auto"/>
                <w:right w:val="none" w:sz="0" w:space="0" w:color="auto"/>
              </w:divBdr>
              <w:divsChild>
                <w:div w:id="54225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465932">
      <w:bodyDiv w:val="1"/>
      <w:marLeft w:val="0"/>
      <w:marRight w:val="0"/>
      <w:marTop w:val="0"/>
      <w:marBottom w:val="0"/>
      <w:divBdr>
        <w:top w:val="none" w:sz="0" w:space="0" w:color="auto"/>
        <w:left w:val="none" w:sz="0" w:space="0" w:color="auto"/>
        <w:bottom w:val="none" w:sz="0" w:space="0" w:color="auto"/>
        <w:right w:val="none" w:sz="0" w:space="0" w:color="auto"/>
      </w:divBdr>
    </w:div>
    <w:div w:id="977607634">
      <w:bodyDiv w:val="1"/>
      <w:marLeft w:val="360"/>
      <w:marRight w:val="360"/>
      <w:marTop w:val="360"/>
      <w:marBottom w:val="360"/>
      <w:divBdr>
        <w:top w:val="none" w:sz="0" w:space="0" w:color="auto"/>
        <w:left w:val="none" w:sz="0" w:space="0" w:color="auto"/>
        <w:bottom w:val="none" w:sz="0" w:space="0" w:color="auto"/>
        <w:right w:val="none" w:sz="0" w:space="0" w:color="auto"/>
      </w:divBdr>
      <w:divsChild>
        <w:div w:id="555317161">
          <w:marLeft w:val="0"/>
          <w:marRight w:val="0"/>
          <w:marTop w:val="0"/>
          <w:marBottom w:val="0"/>
          <w:divBdr>
            <w:top w:val="none" w:sz="0" w:space="0" w:color="auto"/>
            <w:left w:val="none" w:sz="0" w:space="0" w:color="auto"/>
            <w:bottom w:val="none" w:sz="0" w:space="0" w:color="auto"/>
            <w:right w:val="none" w:sz="0" w:space="0" w:color="auto"/>
          </w:divBdr>
          <w:divsChild>
            <w:div w:id="125385243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247959890">
      <w:bodyDiv w:val="1"/>
      <w:marLeft w:val="0"/>
      <w:marRight w:val="0"/>
      <w:marTop w:val="0"/>
      <w:marBottom w:val="0"/>
      <w:divBdr>
        <w:top w:val="none" w:sz="0" w:space="0" w:color="auto"/>
        <w:left w:val="none" w:sz="0" w:space="0" w:color="auto"/>
        <w:bottom w:val="none" w:sz="0" w:space="0" w:color="auto"/>
        <w:right w:val="none" w:sz="0" w:space="0" w:color="auto"/>
      </w:divBdr>
      <w:divsChild>
        <w:div w:id="1141849384">
          <w:marLeft w:val="360"/>
          <w:marRight w:val="0"/>
          <w:marTop w:val="200"/>
          <w:marBottom w:val="0"/>
          <w:divBdr>
            <w:top w:val="none" w:sz="0" w:space="0" w:color="auto"/>
            <w:left w:val="none" w:sz="0" w:space="0" w:color="auto"/>
            <w:bottom w:val="none" w:sz="0" w:space="0" w:color="auto"/>
            <w:right w:val="none" w:sz="0" w:space="0" w:color="auto"/>
          </w:divBdr>
        </w:div>
        <w:div w:id="1940914685">
          <w:marLeft w:val="360"/>
          <w:marRight w:val="0"/>
          <w:marTop w:val="200"/>
          <w:marBottom w:val="0"/>
          <w:divBdr>
            <w:top w:val="none" w:sz="0" w:space="0" w:color="auto"/>
            <w:left w:val="none" w:sz="0" w:space="0" w:color="auto"/>
            <w:bottom w:val="none" w:sz="0" w:space="0" w:color="auto"/>
            <w:right w:val="none" w:sz="0" w:space="0" w:color="auto"/>
          </w:divBdr>
        </w:div>
      </w:divsChild>
    </w:div>
    <w:div w:id="1299647669">
      <w:bodyDiv w:val="1"/>
      <w:marLeft w:val="0"/>
      <w:marRight w:val="0"/>
      <w:marTop w:val="0"/>
      <w:marBottom w:val="0"/>
      <w:divBdr>
        <w:top w:val="none" w:sz="0" w:space="0" w:color="auto"/>
        <w:left w:val="none" w:sz="0" w:space="0" w:color="auto"/>
        <w:bottom w:val="none" w:sz="0" w:space="0" w:color="auto"/>
        <w:right w:val="none" w:sz="0" w:space="0" w:color="auto"/>
      </w:divBdr>
    </w:div>
    <w:div w:id="1318414813">
      <w:bodyDiv w:val="1"/>
      <w:marLeft w:val="360"/>
      <w:marRight w:val="360"/>
      <w:marTop w:val="360"/>
      <w:marBottom w:val="360"/>
      <w:divBdr>
        <w:top w:val="none" w:sz="0" w:space="0" w:color="auto"/>
        <w:left w:val="none" w:sz="0" w:space="0" w:color="auto"/>
        <w:bottom w:val="none" w:sz="0" w:space="0" w:color="auto"/>
        <w:right w:val="none" w:sz="0" w:space="0" w:color="auto"/>
      </w:divBdr>
      <w:divsChild>
        <w:div w:id="253901343">
          <w:marLeft w:val="0"/>
          <w:marRight w:val="0"/>
          <w:marTop w:val="0"/>
          <w:marBottom w:val="0"/>
          <w:divBdr>
            <w:top w:val="none" w:sz="0" w:space="0" w:color="auto"/>
            <w:left w:val="none" w:sz="0" w:space="0" w:color="auto"/>
            <w:bottom w:val="none" w:sz="0" w:space="0" w:color="auto"/>
            <w:right w:val="none" w:sz="0" w:space="0" w:color="auto"/>
          </w:divBdr>
          <w:divsChild>
            <w:div w:id="99807526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20532153">
      <w:bodyDiv w:val="1"/>
      <w:marLeft w:val="0"/>
      <w:marRight w:val="0"/>
      <w:marTop w:val="0"/>
      <w:marBottom w:val="0"/>
      <w:divBdr>
        <w:top w:val="none" w:sz="0" w:space="0" w:color="auto"/>
        <w:left w:val="none" w:sz="0" w:space="0" w:color="auto"/>
        <w:bottom w:val="none" w:sz="0" w:space="0" w:color="auto"/>
        <w:right w:val="none" w:sz="0" w:space="0" w:color="auto"/>
      </w:divBdr>
    </w:div>
    <w:div w:id="1748306200">
      <w:bodyDiv w:val="1"/>
      <w:marLeft w:val="0"/>
      <w:marRight w:val="0"/>
      <w:marTop w:val="0"/>
      <w:marBottom w:val="0"/>
      <w:divBdr>
        <w:top w:val="none" w:sz="0" w:space="0" w:color="auto"/>
        <w:left w:val="none" w:sz="0" w:space="0" w:color="auto"/>
        <w:bottom w:val="none" w:sz="0" w:space="0" w:color="auto"/>
        <w:right w:val="none" w:sz="0" w:space="0" w:color="auto"/>
      </w:divBdr>
      <w:divsChild>
        <w:div w:id="367920154">
          <w:marLeft w:val="0"/>
          <w:marRight w:val="0"/>
          <w:marTop w:val="600"/>
          <w:marBottom w:val="0"/>
          <w:divBdr>
            <w:top w:val="none" w:sz="0" w:space="0" w:color="auto"/>
            <w:left w:val="none" w:sz="0" w:space="0" w:color="auto"/>
            <w:bottom w:val="none" w:sz="0" w:space="0" w:color="auto"/>
            <w:right w:val="none" w:sz="0" w:space="0" w:color="auto"/>
          </w:divBdr>
          <w:divsChild>
            <w:div w:id="792747212">
              <w:marLeft w:val="0"/>
              <w:marRight w:val="0"/>
              <w:marTop w:val="0"/>
              <w:marBottom w:val="0"/>
              <w:divBdr>
                <w:top w:val="none" w:sz="0" w:space="0" w:color="auto"/>
                <w:left w:val="none" w:sz="0" w:space="0" w:color="auto"/>
                <w:bottom w:val="none" w:sz="0" w:space="0" w:color="auto"/>
                <w:right w:val="none" w:sz="0" w:space="0" w:color="auto"/>
              </w:divBdr>
              <w:divsChild>
                <w:div w:id="16936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276998">
      <w:bodyDiv w:val="1"/>
      <w:marLeft w:val="360"/>
      <w:marRight w:val="360"/>
      <w:marTop w:val="360"/>
      <w:marBottom w:val="360"/>
      <w:divBdr>
        <w:top w:val="none" w:sz="0" w:space="0" w:color="auto"/>
        <w:left w:val="none" w:sz="0" w:space="0" w:color="auto"/>
        <w:bottom w:val="none" w:sz="0" w:space="0" w:color="auto"/>
        <w:right w:val="none" w:sz="0" w:space="0" w:color="auto"/>
      </w:divBdr>
      <w:divsChild>
        <w:div w:id="1629776132">
          <w:marLeft w:val="0"/>
          <w:marRight w:val="0"/>
          <w:marTop w:val="0"/>
          <w:marBottom w:val="0"/>
          <w:divBdr>
            <w:top w:val="none" w:sz="0" w:space="0" w:color="auto"/>
            <w:left w:val="none" w:sz="0" w:space="0" w:color="auto"/>
            <w:bottom w:val="none" w:sz="0" w:space="0" w:color="auto"/>
            <w:right w:val="none" w:sz="0" w:space="0" w:color="auto"/>
          </w:divBdr>
          <w:divsChild>
            <w:div w:id="176148845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29201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header" Target="header1.xml"/><Relationship Id="rId107" Type="http://schemas.openxmlformats.org/officeDocument/2006/relationships/image" Target="media/image95.png"/><Relationship Id="rId11" Type="http://schemas.openxmlformats.org/officeDocument/2006/relationships/endnotes" Target="endnotes.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customXml" Target="../customXml/item4.xml"/><Relationship Id="rId95" Type="http://schemas.openxmlformats.org/officeDocument/2006/relationships/image" Target="media/image83.png"/><Relationship Id="rId160" Type="http://schemas.openxmlformats.org/officeDocument/2006/relationships/image" Target="media/image148.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footer" Target="footer1.xml"/><Relationship Id="rId12" Type="http://schemas.openxmlformats.org/officeDocument/2006/relationships/image" Target="media/image1.png"/><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 Type="http://schemas.microsoft.com/office/2006/relationships/keyMapCustomizations" Target="customizations.xml"/><Relationship Id="rId6" Type="http://schemas.openxmlformats.org/officeDocument/2006/relationships/numbering" Target="numbering.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2" Type="http://schemas.openxmlformats.org/officeDocument/2006/relationships/fontTable" Target="fontTable.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styles" Target="styl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2" Type="http://schemas.openxmlformats.org/officeDocument/2006/relationships/customXml" Target="../customXml/item1.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hyperlink" Target="http://e.huawei.com/"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settings" Target="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customXml" Target="../customXml/item2.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footnotes" Target="foot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4" Type="http://schemas.openxmlformats.org/officeDocument/2006/relationships/customXml" Target="../customXml/item3.xml"/><Relationship Id="rId9" Type="http://schemas.openxmlformats.org/officeDocument/2006/relationships/webSettings" Target="webSettings.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s>
</file>

<file path=word/_rels/header1.xml.rels><?xml version="1.0" encoding="UTF-8" standalone="yes"?>
<Relationships xmlns="http://schemas.openxmlformats.org/package/2006/relationships"><Relationship Id="rId1" Type="http://schemas.openxmlformats.org/officeDocument/2006/relationships/image" Target="media/image158.png"/></Relationships>
</file>

<file path=word/_rels/settings.xml.rels><?xml version="1.0" encoding="UTF-8" standalone="yes"?>
<Relationships xmlns="http://schemas.openxmlformats.org/package/2006/relationships"><Relationship Id="rId1" Type="http://schemas.openxmlformats.org/officeDocument/2006/relationships/attachedTemplate" Target="file:///D:\Onebox\&#24037;&#20316;&#30446;&#24405;\1%23CourseDevelopment\&#23454;&#39564;&#25163;&#20876;&#27169;&#26495;-&#20013;&#33521;\&#23454;&#39564;&#25163;&#20876;&#27169;&#26495;&#65288;&#20013;&#25991;&#65289;\&#23458;&#25143;&#25991;&#26723;&#27169;&#26495;.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CC226774B8D87F4D92D9D1F6859ED44E" ma:contentTypeVersion="1" ma:contentTypeDescription="Create a new document." ma:contentTypeScope="" ma:versionID="192c310b45bae95d9fdbb51d5532622b">
  <xsd:schema xmlns:xsd="http://www.w3.org/2001/XMLSchema" xmlns:xs="http://www.w3.org/2001/XMLSchema" xmlns:p="http://schemas.microsoft.com/office/2006/metadata/properties" xmlns:ns2="475f1e55-3009-46d8-9566-5d569a2b3a98" targetNamespace="http://schemas.microsoft.com/office/2006/metadata/properties" ma:root="true" ma:fieldsID="1d095aabec1d15598815726bd4b054a7" ns2:_="">
    <xsd:import namespace="475f1e55-3009-46d8-9566-5d569a2b3a98"/>
    <xsd:element name="properties">
      <xsd:complexType>
        <xsd:sequence>
          <xsd:element name="documentManagement">
            <xsd:complexType>
              <xsd:all>
                <xsd:element ref="ns2: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75f1e55-3009-46d8-9566-5d569a2b3a98"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A82ABF-3C64-4AD6-A3F8-BF7B6BBD7965}">
  <ds:schemaRefs>
    <ds:schemaRef ds:uri="http://schemas.microsoft.com/sharepoint/v3/contenttype/forms"/>
  </ds:schemaRefs>
</ds:datastoreItem>
</file>

<file path=customXml/itemProps2.xml><?xml version="1.0" encoding="utf-8"?>
<ds:datastoreItem xmlns:ds="http://schemas.openxmlformats.org/officeDocument/2006/customXml" ds:itemID="{85662707-A73F-41BF-AE2F-21EC4017912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75f1e55-3009-46d8-9566-5d569a2b3a9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C21252C-4A9D-4501-ACF4-B5A790D1D62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CE61C32-A2DA-4B9E-A440-C23236D8E7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客户文档模板.dotm</Template>
  <TotalTime>28</TotalTime>
  <Pages>204</Pages>
  <Words>38827</Words>
  <Characters>221314</Characters>
  <Application>Microsoft Office Word</Application>
  <DocSecurity>0</DocSecurity>
  <Lines>1844</Lines>
  <Paragraphs>519</Paragraphs>
  <ScaleCrop>false</ScaleCrop>
  <Company>Huawei Technologies Co.,Ltd.</Company>
  <LinksUpToDate>false</LinksUpToDate>
  <CharactersWithSpaces>259622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w00280246</dc:creator>
  <cp:keywords/>
  <dc:description/>
  <cp:lastModifiedBy>hejunjianzjhw</cp:lastModifiedBy>
  <cp:revision>6</cp:revision>
  <cp:lastPrinted>2016-11-21T02:33:00Z</cp:lastPrinted>
  <dcterms:created xsi:type="dcterms:W3CDTF">2022-10-13T05:43:00Z</dcterms:created>
  <dcterms:modified xsi:type="dcterms:W3CDTF">2022-10-13T06:17:00Z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rietaryDeclaration">
    <vt:lpwstr>华为专有和保密信息_x000d_
版权所有 © 华为技术有限公司</vt:lpwstr>
  </property>
  <property fmtid="{D5CDD505-2E9C-101B-9397-08002B2CF9AE}" pid="3" name="ReleaseDate">
    <vt:lpwstr>2015-12</vt:lpwstr>
  </property>
  <property fmtid="{D5CDD505-2E9C-101B-9397-08002B2CF9AE}" pid="4" name="ProductVersion">
    <vt:lpwstr/>
  </property>
  <property fmtid="{D5CDD505-2E9C-101B-9397-08002B2CF9AE}" pid="5" name="DocumentName">
    <vt:lpwstr/>
  </property>
  <property fmtid="{D5CDD505-2E9C-101B-9397-08002B2CF9AE}" pid="6" name="DocumentVersion">
    <vt:lpwstr>01</vt:lpwstr>
  </property>
  <property fmtid="{D5CDD505-2E9C-101B-9397-08002B2CF9AE}" pid="7" name="Confidential">
    <vt:lpwstr/>
  </property>
  <property fmtid="{D5CDD505-2E9C-101B-9397-08002B2CF9AE}" pid="8" name="slevel">
    <vt:lpwstr>5</vt:lpwstr>
  </property>
  <property fmtid="{D5CDD505-2E9C-101B-9397-08002B2CF9AE}" pid="9" name="slevelui">
    <vt:lpwstr>0</vt:lpwstr>
  </property>
  <property fmtid="{D5CDD505-2E9C-101B-9397-08002B2CF9AE}" pid="10" name="Product&amp;Project Name">
    <vt:lpwstr/>
  </property>
  <property fmtid="{D5CDD505-2E9C-101B-9397-08002B2CF9AE}" pid="11" name="_new_ms_pID_72543">
    <vt:lpwstr>(3)NqcJu9mtpIkQwNVhxO+yTbOSo8pNZ11SYbigMmY7lr0nhSlNNYxTnxCL4pCSzfaJNjp54Gd0
EyS470WtmkQxbxyHR+AWpxM0BVLlXcYXFvKPFTB2SkJrpAwp2p6UmYrhGRuVy4OMYUuzvzkN
sY1RE8TDJd8jR17xUjANuBSnU0nu5+18JdLUw7zgSnWmxIlTrMu4RlHfQsDO692sdEk5p4Nc
Vi34w/VPSCA1TF1Tad</vt:lpwstr>
  </property>
  <property fmtid="{D5CDD505-2E9C-101B-9397-08002B2CF9AE}" pid="12" name="_new_ms_pID_725431">
    <vt:lpwstr>WFH/CM7ewGglDnbdxvmHpjitKLF/pgK9XQR/6napatPeAmB/yqoxwY
8AOb2lUiFb6vPBpji0xn9aE+bVwdI5B+/VWQteYSSvAX1IMTeflRtFR3lzGZz3U0qUuiRQwi
ogFueR88VCAhi4AxfgEsngqOrSpc2qswlcsi/aItWdKJTS0dt+d4OJFUjdOj2NViqn1qD/+f
dT9kAnz5TNWZFVMrmN4BzaEYN+bk/kIdasFl</vt:lpwstr>
  </property>
  <property fmtid="{D5CDD505-2E9C-101B-9397-08002B2CF9AE}" pid="13" name="_new_ms_pID_725432">
    <vt:lpwstr>XH/TLfi2cyJDXZpa0fxWw2RI5ihTD8awSdSY
dH2YTxdbU64rYYyVY8Xiyd/3VMIjbW+IA0gvvkbzo18YjFyD1S0MYIZQ+Fbq/tFijMlYpJwQ
WTNbsqVnLccRi24I84HfXSzPQqaHSraGD4a331JfDq4kfWkZev8vu2w2StLt8kiT</vt:lpwstr>
  </property>
  <property fmtid="{D5CDD505-2E9C-101B-9397-08002B2CF9AE}" pid="14" name="_2015_ms_pID_725343">
    <vt:lpwstr>(3)uVfGOhCk7eCCVbpV1oP+YPgvYd/Rfx7vxVsXLm1o5A0wAOirkbA6IwXz7KEZ7UDuV2KE2HOK
qgPTUQUH92436rrUzuQ4eJEVBUjoC0Fu3ufUw1Yvk+Qhy7MTyiKum4tBt0vd2HLAB6rfsIhl
t21X3D3J7zA/aFeNbSVtwtXBLDjm5ksRvotb6HUotKcLkmatqKhlRyTaEFW/GX/NDPPmcsm1
4MVNVCwOQAQnZa4u5/</vt:lpwstr>
  </property>
  <property fmtid="{D5CDD505-2E9C-101B-9397-08002B2CF9AE}" pid="15" name="_2015_ms_pID_7253431">
    <vt:lpwstr>/bfdhBQs/X5LN1+rXgoALSLlFNqHAPi8U+v4s13kLC+bNMzCs4qW7Z
TSXhtwqOCaPPNWItlsxnmjrkNFWHKiG5GbnedSSnB2j0yQ7rBBQ03bxyuJ4mxHajcuZccULh
SSwS7Rt09vMBX7wIuZrWfHb6fQW1O/r/3qBawQwItzqMg9I6piuDBXCwHLiznlswuqVu0c8a
nLJtpAR8RYzDmbSBomhPYw7EovOs3ERzMoZR</vt:lpwstr>
  </property>
  <property fmtid="{D5CDD505-2E9C-101B-9397-08002B2CF9AE}" pid="16" name="ContentTypeId">
    <vt:lpwstr>0x010100CC226774B8D87F4D92D9D1F6859ED44E</vt:lpwstr>
  </property>
  <property fmtid="{D5CDD505-2E9C-101B-9397-08002B2CF9AE}" pid="17" name="_2015_ms_pID_7253432">
    <vt:lpwstr>+g==</vt:lpwstr>
  </property>
  <property fmtid="{D5CDD505-2E9C-101B-9397-08002B2CF9AE}" pid="18" name="_readonly">
    <vt:lpwstr/>
  </property>
  <property fmtid="{D5CDD505-2E9C-101B-9397-08002B2CF9AE}" pid="19" name="_change">
    <vt:lpwstr/>
  </property>
  <property fmtid="{D5CDD505-2E9C-101B-9397-08002B2CF9AE}" pid="20" name="_full-control">
    <vt:lpwstr/>
  </property>
  <property fmtid="{D5CDD505-2E9C-101B-9397-08002B2CF9AE}" pid="21" name="sflag">
    <vt:lpwstr>1665639718</vt:lpwstr>
  </property>
</Properties>
</file>